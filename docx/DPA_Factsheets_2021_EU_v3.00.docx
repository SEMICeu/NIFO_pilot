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0303A" w14:textId="0332D932" w:rsidR="000B0E45" w:rsidRPr="001C564D" w:rsidRDefault="007502D9" w:rsidP="00574774">
      <w:pPr>
        <w:pStyle w:val="Heading2"/>
        <w:numPr>
          <w:ilvl w:val="1"/>
          <w:numId w:val="0"/>
        </w:numPr>
        <w:ind w:left="576" w:hanging="576"/>
        <w:rPr>
          <w:lang w:val="en-GB"/>
        </w:rPr>
      </w:pPr>
      <w:r>
        <w:rPr>
          <w:noProof/>
          <w:lang w:val="en-GB"/>
        </w:rPr>
        <w:drawing>
          <wp:anchor distT="0" distB="0" distL="114300" distR="114300" simplePos="0" relativeHeight="251691029" behindDoc="1" locked="0" layoutInCell="1" allowOverlap="1" wp14:anchorId="431C5A26" wp14:editId="6B59F02C">
            <wp:simplePos x="0" y="0"/>
            <wp:positionH relativeFrom="column">
              <wp:posOffset>-1110615</wp:posOffset>
            </wp:positionH>
            <wp:positionV relativeFrom="paragraph">
              <wp:posOffset>237490</wp:posOffset>
            </wp:positionV>
            <wp:extent cx="7604760" cy="4777740"/>
            <wp:effectExtent l="0" t="0" r="0" b="381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04760" cy="4777740"/>
                    </a:xfrm>
                    <a:prstGeom prst="rect">
                      <a:avLst/>
                    </a:prstGeom>
                    <a:noFill/>
                  </pic:spPr>
                </pic:pic>
              </a:graphicData>
            </a:graphic>
            <wp14:sizeRelH relativeFrom="page">
              <wp14:pctWidth>0</wp14:pctWidth>
            </wp14:sizeRelH>
            <wp14:sizeRelV relativeFrom="page">
              <wp14:pctHeight>0</wp14:pctHeight>
            </wp14:sizeRelV>
          </wp:anchor>
        </w:drawing>
      </w:r>
      <w:r w:rsidR="008759FC">
        <w:rPr>
          <w:noProof/>
          <w:lang w:val="en-GB" w:eastAsia="en-GB"/>
        </w:rPr>
        <w:drawing>
          <wp:anchor distT="0" distB="0" distL="114300" distR="114300" simplePos="0" relativeHeight="251658242" behindDoc="0" locked="0" layoutInCell="1" allowOverlap="1" wp14:anchorId="24DE89FF" wp14:editId="07220EE3">
            <wp:simplePos x="0" y="0"/>
            <wp:positionH relativeFrom="column">
              <wp:posOffset>1788160</wp:posOffset>
            </wp:positionH>
            <wp:positionV relativeFrom="paragraph">
              <wp:posOffset>-764540</wp:posOffset>
            </wp:positionV>
            <wp:extent cx="2019935" cy="1406525"/>
            <wp:effectExtent l="0" t="0" r="0" b="0"/>
            <wp:wrapNone/>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6D16F523" w14:textId="23CDF5BA" w:rsidR="00CD6EBB" w:rsidRPr="001C564D" w:rsidRDefault="00CD6EBB">
      <w:pPr>
        <w:rPr>
          <w:lang w:val="en-GB"/>
        </w:rPr>
      </w:pPr>
    </w:p>
    <w:p w14:paraId="24C73847" w14:textId="1D656769" w:rsidR="00CD6EBB" w:rsidRPr="001C564D" w:rsidRDefault="00CD6EBB">
      <w:pPr>
        <w:rPr>
          <w:lang w:val="en-GB"/>
        </w:rPr>
      </w:pPr>
    </w:p>
    <w:p w14:paraId="09C6B950" w14:textId="77777777" w:rsidR="00CD6EBB" w:rsidRPr="001C564D" w:rsidRDefault="00CD6EBB">
      <w:pPr>
        <w:rPr>
          <w:lang w:val="en-GB"/>
        </w:rPr>
      </w:pPr>
    </w:p>
    <w:p w14:paraId="27BFEA69" w14:textId="77777777" w:rsidR="00CD6EBB" w:rsidRPr="001C564D" w:rsidRDefault="00CD6EBB">
      <w:pPr>
        <w:rPr>
          <w:lang w:val="en-GB"/>
        </w:rPr>
      </w:pPr>
    </w:p>
    <w:p w14:paraId="08908867" w14:textId="77777777" w:rsidR="00CD6EBB" w:rsidRPr="001C564D" w:rsidRDefault="00CD6EBB">
      <w:pPr>
        <w:rPr>
          <w:lang w:val="en-GB"/>
        </w:rPr>
      </w:pPr>
    </w:p>
    <w:p w14:paraId="2BCD8B1F" w14:textId="77777777" w:rsidR="00CD6EBB" w:rsidRPr="001C564D" w:rsidRDefault="00CD6EBB">
      <w:pPr>
        <w:rPr>
          <w:lang w:val="en-GB"/>
        </w:rPr>
      </w:pPr>
    </w:p>
    <w:p w14:paraId="075EE47B" w14:textId="77777777" w:rsidR="00CD6EBB" w:rsidRPr="001C564D" w:rsidRDefault="00CD6EBB">
      <w:pPr>
        <w:rPr>
          <w:lang w:val="en-GB"/>
        </w:rPr>
      </w:pPr>
    </w:p>
    <w:p w14:paraId="5E6FE958" w14:textId="27AE56A6" w:rsidR="00CD6EBB" w:rsidRPr="001C564D" w:rsidRDefault="00CD6EBB">
      <w:pPr>
        <w:rPr>
          <w:lang w:val="en-GB"/>
        </w:rPr>
      </w:pPr>
    </w:p>
    <w:p w14:paraId="0657CAAF" w14:textId="77777777" w:rsidR="00BE75BE" w:rsidRPr="001C564D" w:rsidRDefault="00BE75BE">
      <w:pPr>
        <w:rPr>
          <w:lang w:val="en-GB"/>
        </w:rPr>
      </w:pPr>
    </w:p>
    <w:p w14:paraId="71075CC2" w14:textId="77777777" w:rsidR="00B41BBD" w:rsidRPr="001C564D" w:rsidRDefault="00B41BBD">
      <w:pPr>
        <w:rPr>
          <w:lang w:val="en-GB"/>
        </w:rPr>
      </w:pPr>
    </w:p>
    <w:p w14:paraId="427E7FBA" w14:textId="77777777" w:rsidR="00B41BBD" w:rsidRPr="001C564D" w:rsidRDefault="00B41BBD">
      <w:pPr>
        <w:rPr>
          <w:lang w:val="en-GB"/>
        </w:rPr>
      </w:pPr>
    </w:p>
    <w:p w14:paraId="09F6E927" w14:textId="77777777" w:rsidR="00B41BBD" w:rsidRPr="001C564D" w:rsidRDefault="00B41BBD">
      <w:pPr>
        <w:rPr>
          <w:lang w:val="en-GB"/>
        </w:rPr>
      </w:pPr>
    </w:p>
    <w:p w14:paraId="605B23D4" w14:textId="77777777" w:rsidR="00B41BBD" w:rsidRPr="001C564D" w:rsidRDefault="00B41BBD">
      <w:pPr>
        <w:rPr>
          <w:lang w:val="en-GB"/>
        </w:rPr>
      </w:pPr>
    </w:p>
    <w:p w14:paraId="237A71BB" w14:textId="77777777" w:rsidR="00B41BBD" w:rsidRPr="001C564D" w:rsidRDefault="00B41BBD">
      <w:pPr>
        <w:rPr>
          <w:lang w:val="en-GB"/>
        </w:rPr>
      </w:pPr>
    </w:p>
    <w:p w14:paraId="2B69D41F" w14:textId="77777777" w:rsidR="00F8304C" w:rsidRPr="001C564D" w:rsidRDefault="00F8304C">
      <w:pPr>
        <w:rPr>
          <w:lang w:val="en-GB"/>
        </w:rPr>
      </w:pPr>
    </w:p>
    <w:p w14:paraId="15FB8427" w14:textId="77777777" w:rsidR="00F8304C" w:rsidRPr="001C564D" w:rsidRDefault="00F8304C">
      <w:pPr>
        <w:rPr>
          <w:lang w:val="en-GB"/>
        </w:rPr>
      </w:pPr>
    </w:p>
    <w:p w14:paraId="6D098C4E" w14:textId="216642AF" w:rsidR="00F8304C" w:rsidRPr="001C564D" w:rsidRDefault="008759FC">
      <w:pPr>
        <w:rPr>
          <w:lang w:val="en-GB"/>
        </w:rPr>
      </w:pPr>
      <w:r>
        <w:rPr>
          <w:noProof/>
          <w:lang w:val="en-GB" w:eastAsia="en-GB"/>
        </w:rPr>
        <mc:AlternateContent>
          <mc:Choice Requires="wps">
            <w:drawing>
              <wp:anchor distT="0" distB="0" distL="114300" distR="114300" simplePos="0" relativeHeight="251658240" behindDoc="0" locked="0" layoutInCell="1" allowOverlap="1" wp14:anchorId="0860BC4E" wp14:editId="7AF4EE48">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4F303346" w14:textId="77777777" w:rsidR="00DF6369" w:rsidRPr="007C077A" w:rsidRDefault="00DF6369"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60BC4E"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" fillcolor="#039" stroked="f" strokeweight=".5pt">
                <v:textbox>
                  <w:txbxContent>
                    <w:p w14:paraId="4F303346" w14:textId="77777777" w:rsidR="00DF6369" w:rsidRPr="007C077A" w:rsidRDefault="00DF6369"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225878C2" w14:textId="49D4035F" w:rsidR="00CD6EBB" w:rsidRPr="001C564D" w:rsidRDefault="00CD6EBB">
      <w:pPr>
        <w:rPr>
          <w:lang w:val="en-GB"/>
        </w:rPr>
      </w:pPr>
    </w:p>
    <w:p w14:paraId="371D7E06" w14:textId="24857141" w:rsidR="00CD6EBB" w:rsidRPr="001C564D" w:rsidRDefault="00CD6EBB">
      <w:pPr>
        <w:rPr>
          <w:lang w:val="en-GB"/>
        </w:rPr>
      </w:pPr>
    </w:p>
    <w:p w14:paraId="017873F7" w14:textId="2E56A25B" w:rsidR="00B41BBD" w:rsidRPr="001C564D" w:rsidRDefault="00F35180">
      <w:pPr>
        <w:rPr>
          <w:lang w:val="en-GB"/>
        </w:rPr>
      </w:pPr>
      <w:r w:rsidRPr="00574EC4">
        <w:rPr>
          <w:noProof/>
          <w:color w:val="4958A0"/>
          <w:lang w:val="en-IE" w:eastAsia="en-IE"/>
        </w:rPr>
        <mc:AlternateContent>
          <mc:Choice Requires="wps">
            <w:drawing>
              <wp:anchor distT="0" distB="0" distL="114300" distR="114300" simplePos="0" relativeHeight="251660309" behindDoc="0" locked="0" layoutInCell="1" allowOverlap="1" wp14:anchorId="1E638382" wp14:editId="0AABC8FF">
                <wp:simplePos x="0" y="0"/>
                <wp:positionH relativeFrom="column">
                  <wp:posOffset>-1108489</wp:posOffset>
                </wp:positionH>
                <wp:positionV relativeFrom="paragraph">
                  <wp:posOffset>189865</wp:posOffset>
                </wp:positionV>
                <wp:extent cx="7621244" cy="85842"/>
                <wp:effectExtent l="0" t="0" r="0" b="9525"/>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1244" cy="85842"/>
                        </a:xfrm>
                        <a:prstGeom prst="rect">
                          <a:avLst/>
                        </a:prstGeom>
                        <a:solidFill>
                          <a:srgbClr val="4958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C89DFF" id="Rectangle 29" o:spid="_x0000_s1026" style="position:absolute;margin-left:-87.3pt;margin-top:14.95pt;width:600.1pt;height:6.75pt;z-index:251660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" fillcolor="#4958a0" stroked="f"/>
            </w:pict>
          </mc:Fallback>
        </mc:AlternateContent>
      </w:r>
    </w:p>
    <w:p w14:paraId="05057EA9" w14:textId="22322F39" w:rsidR="00B41BBD" w:rsidRPr="001C564D" w:rsidRDefault="00B41BBD">
      <w:pPr>
        <w:rPr>
          <w:lang w:val="en-GB"/>
        </w:rPr>
      </w:pPr>
    </w:p>
    <w:p w14:paraId="3ED8C827" w14:textId="2E7E4714" w:rsidR="00B41BBD" w:rsidRPr="001C564D" w:rsidRDefault="008759FC">
      <w:pPr>
        <w:rPr>
          <w:lang w:val="en-GB"/>
        </w:rPr>
      </w:pPr>
      <w:r>
        <w:rPr>
          <w:noProof/>
          <w:color w:val="auto"/>
          <w:szCs w:val="20"/>
          <w:lang w:val="en-GB" w:eastAsia="en-GB"/>
        </w:rPr>
        <mc:AlternateContent>
          <mc:Choice Requires="wps">
            <w:drawing>
              <wp:anchor distT="45720" distB="45720" distL="114300" distR="114300" simplePos="0" relativeHeight="251658244" behindDoc="0" locked="0" layoutInCell="1" allowOverlap="1" wp14:anchorId="53124066" wp14:editId="683E0622">
                <wp:simplePos x="0" y="0"/>
                <wp:positionH relativeFrom="column">
                  <wp:posOffset>1360805</wp:posOffset>
                </wp:positionH>
                <wp:positionV relativeFrom="paragraph">
                  <wp:posOffset>86360</wp:posOffset>
                </wp:positionV>
                <wp:extent cx="5070475" cy="1956435"/>
                <wp:effectExtent l="2540" t="0" r="3810" b="0"/>
                <wp:wrapSquare wrapText="bothSides"/>
                <wp:docPr id="55"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956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06D5F" w14:textId="679511B7" w:rsidR="00DF6369" w:rsidRPr="00F35180" w:rsidRDefault="00DF6369" w:rsidP="001B2C2F">
                            <w:pPr>
                              <w:spacing w:after="240"/>
                              <w:jc w:val="right"/>
                              <w:rPr>
                                <w:color w:val="4958A0"/>
                                <w:sz w:val="56"/>
                                <w:szCs w:val="40"/>
                                <w:lang w:val="en-GB"/>
                              </w:rPr>
                            </w:pPr>
                            <w:r w:rsidRPr="00F35180">
                              <w:rPr>
                                <w:color w:val="4958A0"/>
                                <w:sz w:val="56"/>
                                <w:szCs w:val="40"/>
                                <w:lang w:val="en-GB"/>
                              </w:rPr>
                              <w:t>Digital Public Administration factsheet 2021</w:t>
                            </w:r>
                          </w:p>
                          <w:p w14:paraId="2BD0B9D8" w14:textId="77777777" w:rsidR="00DF6369" w:rsidRPr="00F35180" w:rsidRDefault="00DF6369" w:rsidP="001B2C2F">
                            <w:pPr>
                              <w:jc w:val="right"/>
                              <w:rPr>
                                <w:color w:val="4958A0"/>
                                <w:sz w:val="44"/>
                                <w:szCs w:val="36"/>
                                <w:lang w:val="en-GB"/>
                              </w:rPr>
                            </w:pPr>
                            <w:r w:rsidRPr="00F35180">
                              <w:rPr>
                                <w:color w:val="4958A0"/>
                                <w:sz w:val="44"/>
                                <w:szCs w:val="36"/>
                                <w:lang w:val="en-GB"/>
                              </w:rPr>
                              <w:t xml:space="preserve"> European Union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3124066" id="Text Box 98" o:spid="_x0000_s1027" type="#_x0000_t202" style="position:absolute;left:0;text-align:left;margin-left:107.15pt;margin-top:6.8pt;width:399.25pt;height:154.05pt;z-index:2516582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" filled="f" stroked="f">
                <v:textbox style="mso-fit-shape-to-text:t">
                  <w:txbxContent>
                    <w:p w14:paraId="3BE06D5F" w14:textId="679511B7" w:rsidR="00DF6369" w:rsidRPr="00F35180" w:rsidRDefault="00DF6369" w:rsidP="001B2C2F">
                      <w:pPr>
                        <w:spacing w:after="240"/>
                        <w:jc w:val="right"/>
                        <w:rPr>
                          <w:color w:val="4958A0"/>
                          <w:sz w:val="56"/>
                          <w:szCs w:val="40"/>
                          <w:lang w:val="en-GB"/>
                        </w:rPr>
                      </w:pPr>
                      <w:r w:rsidRPr="00F35180">
                        <w:rPr>
                          <w:color w:val="4958A0"/>
                          <w:sz w:val="56"/>
                          <w:szCs w:val="40"/>
                          <w:lang w:val="en-GB"/>
                        </w:rPr>
                        <w:t>Digital Public Administration factsheet 2021</w:t>
                      </w:r>
                    </w:p>
                    <w:p w14:paraId="2BD0B9D8" w14:textId="77777777" w:rsidR="00DF6369" w:rsidRPr="00F35180" w:rsidRDefault="00DF6369" w:rsidP="001B2C2F">
                      <w:pPr>
                        <w:jc w:val="right"/>
                        <w:rPr>
                          <w:color w:val="4958A0"/>
                          <w:sz w:val="44"/>
                          <w:szCs w:val="36"/>
                          <w:lang w:val="en-GB"/>
                        </w:rPr>
                      </w:pPr>
                      <w:r w:rsidRPr="00F35180">
                        <w:rPr>
                          <w:color w:val="4958A0"/>
                          <w:sz w:val="44"/>
                          <w:szCs w:val="36"/>
                          <w:lang w:val="en-GB"/>
                        </w:rPr>
                        <w:t xml:space="preserve"> European Union</w:t>
                      </w:r>
                    </w:p>
                  </w:txbxContent>
                </v:textbox>
                <w10:wrap type="square"/>
              </v:shape>
            </w:pict>
          </mc:Fallback>
        </mc:AlternateContent>
      </w:r>
    </w:p>
    <w:p w14:paraId="1D834C55" w14:textId="40C21561" w:rsidR="00B41BBD" w:rsidRPr="001C564D" w:rsidRDefault="00B41BBD">
      <w:pPr>
        <w:rPr>
          <w:lang w:val="en-GB"/>
        </w:rPr>
      </w:pPr>
    </w:p>
    <w:p w14:paraId="51140A08" w14:textId="44CCA433" w:rsidR="00726E07" w:rsidRPr="00DB0E83" w:rsidRDefault="008759FC" w:rsidP="00111E71">
      <w:pPr>
        <w:pStyle w:val="Caption"/>
        <w:rPr>
          <w:color w:val="4958A0"/>
          <w:sz w:val="32"/>
          <w:szCs w:val="32"/>
          <w:lang w:val="en-GB"/>
        </w:rPr>
      </w:pPr>
      <w:r>
        <w:rPr>
          <w:noProof/>
          <w:color w:val="4958A0"/>
          <w:lang w:val="en-GB" w:eastAsia="en-GB"/>
        </w:rPr>
        <w:drawing>
          <wp:anchor distT="0" distB="0" distL="114300" distR="114300" simplePos="0" relativeHeight="251658258" behindDoc="1" locked="0" layoutInCell="1" allowOverlap="1" wp14:anchorId="67333FA9" wp14:editId="74B632A6">
            <wp:simplePos x="0" y="0"/>
            <wp:positionH relativeFrom="column">
              <wp:posOffset>-1085850</wp:posOffset>
            </wp:positionH>
            <wp:positionV relativeFrom="paragraph">
              <wp:posOffset>2042795</wp:posOffset>
            </wp:positionV>
            <wp:extent cx="7587615" cy="1816100"/>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587615" cy="1816100"/>
                    </a:xfrm>
                    <a:prstGeom prst="rect">
                      <a:avLst/>
                    </a:prstGeom>
                    <a:noFill/>
                  </pic:spPr>
                </pic:pic>
              </a:graphicData>
            </a:graphic>
            <wp14:sizeRelH relativeFrom="page">
              <wp14:pctWidth>0</wp14:pctWidth>
            </wp14:sizeRelH>
            <wp14:sizeRelV relativeFrom="page">
              <wp14:pctHeight>0</wp14:pctHeight>
            </wp14:sizeRelV>
          </wp:anchor>
        </w:drawing>
      </w:r>
      <w:r>
        <w:rPr>
          <w:noProof/>
          <w:color w:val="4958A0"/>
          <w:lang w:val="en-GB" w:eastAsia="en-GB"/>
        </w:rPr>
        <w:drawing>
          <wp:anchor distT="0" distB="0" distL="114300" distR="114300" simplePos="0" relativeHeight="251658254" behindDoc="1" locked="0" layoutInCell="1" allowOverlap="1" wp14:anchorId="166C1853" wp14:editId="06ED0F1B">
            <wp:simplePos x="0" y="0"/>
            <wp:positionH relativeFrom="column">
              <wp:posOffset>105410</wp:posOffset>
            </wp:positionH>
            <wp:positionV relativeFrom="paragraph">
              <wp:posOffset>7984490</wp:posOffset>
            </wp:positionV>
            <wp:extent cx="8614410" cy="3697605"/>
            <wp:effectExtent l="0" t="0" r="0" b="0"/>
            <wp:wrapNone/>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614410" cy="3697605"/>
                    </a:xfrm>
                    <a:prstGeom prst="rect">
                      <a:avLst/>
                    </a:prstGeom>
                    <a:noFill/>
                  </pic:spPr>
                </pic:pic>
              </a:graphicData>
            </a:graphic>
            <wp14:sizeRelH relativeFrom="page">
              <wp14:pctWidth>0</wp14:pctWidth>
            </wp14:sizeRelH>
            <wp14:sizeRelV relativeFrom="page">
              <wp14:pctHeight>0</wp14:pctHeight>
            </wp14:sizeRelV>
          </wp:anchor>
        </w:drawing>
      </w:r>
      <w:r>
        <w:rPr>
          <w:noProof/>
          <w:color w:val="4958A0"/>
          <w:lang w:val="en-GB" w:eastAsia="en-GB"/>
        </w:rPr>
        <w:drawing>
          <wp:anchor distT="0" distB="0" distL="114300" distR="114300" simplePos="0" relativeHeight="251658253" behindDoc="1" locked="0" layoutInCell="1" allowOverlap="1" wp14:anchorId="4BEDD6D5" wp14:editId="02C846EB">
            <wp:simplePos x="0" y="0"/>
            <wp:positionH relativeFrom="column">
              <wp:posOffset>105410</wp:posOffset>
            </wp:positionH>
            <wp:positionV relativeFrom="paragraph">
              <wp:posOffset>7984490</wp:posOffset>
            </wp:positionV>
            <wp:extent cx="8614410" cy="3697605"/>
            <wp:effectExtent l="0" t="0" r="0" b="0"/>
            <wp:wrapNone/>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614410" cy="3697605"/>
                    </a:xfrm>
                    <a:prstGeom prst="rect">
                      <a:avLst/>
                    </a:prstGeom>
                    <a:noFill/>
                  </pic:spPr>
                </pic:pic>
              </a:graphicData>
            </a:graphic>
            <wp14:sizeRelH relativeFrom="page">
              <wp14:pctWidth>0</wp14:pctWidth>
            </wp14:sizeRelH>
            <wp14:sizeRelV relativeFrom="page">
              <wp14:pctHeight>0</wp14:pctHeight>
            </wp14:sizeRelV>
          </wp:anchor>
        </w:drawing>
      </w:r>
      <w:r>
        <w:rPr>
          <w:noProof/>
          <w:color w:val="4958A0"/>
          <w:lang w:val="en-GB" w:eastAsia="en-GB"/>
        </w:rPr>
        <w:drawing>
          <wp:anchor distT="0" distB="0" distL="114300" distR="114300" simplePos="0" relativeHeight="251658252" behindDoc="1" locked="0" layoutInCell="1" allowOverlap="1" wp14:anchorId="7E57896F" wp14:editId="6ECBFA50">
            <wp:simplePos x="0" y="0"/>
            <wp:positionH relativeFrom="column">
              <wp:posOffset>105410</wp:posOffset>
            </wp:positionH>
            <wp:positionV relativeFrom="paragraph">
              <wp:posOffset>7984490</wp:posOffset>
            </wp:positionV>
            <wp:extent cx="8614410" cy="3697605"/>
            <wp:effectExtent l="0" t="0" r="0" b="0"/>
            <wp:wrapNone/>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614410" cy="3697605"/>
                    </a:xfrm>
                    <a:prstGeom prst="rect">
                      <a:avLst/>
                    </a:prstGeom>
                    <a:noFill/>
                  </pic:spPr>
                </pic:pic>
              </a:graphicData>
            </a:graphic>
            <wp14:sizeRelH relativeFrom="page">
              <wp14:pctWidth>0</wp14:pctWidth>
            </wp14:sizeRelH>
            <wp14:sizeRelV relativeFrom="page">
              <wp14:pctHeight>0</wp14:pctHeight>
            </wp14:sizeRelV>
          </wp:anchor>
        </w:drawing>
      </w:r>
      <w:r>
        <w:rPr>
          <w:noProof/>
          <w:color w:val="4958A0"/>
          <w:lang w:val="en-GB" w:eastAsia="en-GB"/>
        </w:rPr>
        <mc:AlternateContent>
          <mc:Choice Requires="wps">
            <w:drawing>
              <wp:anchor distT="0" distB="0" distL="114300" distR="114300" simplePos="0" relativeHeight="251658259" behindDoc="1" locked="0" layoutInCell="1" allowOverlap="1" wp14:anchorId="7F406247" wp14:editId="61AFF5F2">
                <wp:simplePos x="0" y="0"/>
                <wp:positionH relativeFrom="margin">
                  <wp:posOffset>2337435</wp:posOffset>
                </wp:positionH>
                <wp:positionV relativeFrom="margin">
                  <wp:posOffset>9206230</wp:posOffset>
                </wp:positionV>
                <wp:extent cx="884555" cy="486410"/>
                <wp:effectExtent l="0" t="0" r="3175" b="0"/>
                <wp:wrapNone/>
                <wp:docPr id="5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2CB953B" w14:textId="1F207965" w:rsidR="00DF6369" w:rsidRPr="007C077A" w:rsidRDefault="00DF6369"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406247" id="Text Box 6" o:spid="_x0000_s1028" type="#_x0000_t202" style="position:absolute;left:0;text-align:left;margin-left:184.05pt;margin-top:724.9pt;width:69.65pt;height:38.3pt;z-index:-25165822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" fillcolor="#039" stroked="f" strokeweight=".5pt">
                <v:textbox>
                  <w:txbxContent>
                    <w:p w14:paraId="32CB953B" w14:textId="1F207965" w:rsidR="00DF6369" w:rsidRPr="007C077A" w:rsidRDefault="00DF6369"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r w:rsidR="00115D67" w:rsidRPr="00DB0E83">
        <w:rPr>
          <w:color w:val="4958A0"/>
          <w:lang w:val="en-GB"/>
        </w:rPr>
        <w:br w:type="page"/>
      </w:r>
      <w:r w:rsidR="00726E07" w:rsidRPr="00DB0E83">
        <w:rPr>
          <w:color w:val="4958A0"/>
          <w:sz w:val="32"/>
          <w:szCs w:val="32"/>
          <w:lang w:val="en-GB"/>
        </w:rPr>
        <w:lastRenderedPageBreak/>
        <w:t>Table of Contents</w:t>
      </w:r>
    </w:p>
    <w:p w14:paraId="08D1B4BE" w14:textId="77777777" w:rsidR="00D2200F" w:rsidRPr="001C564D" w:rsidRDefault="00D2200F">
      <w:pPr>
        <w:rPr>
          <w:lang w:val="en-GB"/>
        </w:rPr>
      </w:pPr>
    </w:p>
    <w:p w14:paraId="5389F994" w14:textId="61D7ABE9" w:rsidR="00455AAB" w:rsidRPr="006A6E1D" w:rsidRDefault="00206828" w:rsidP="005C2924">
      <w:pPr>
        <w:pStyle w:val="TOC1"/>
        <w:tabs>
          <w:tab w:val="right" w:leader="dot" w:pos="8777"/>
        </w:tabs>
        <w:spacing w:after="0"/>
        <w:rPr>
          <w:rFonts w:ascii="Calibri" w:eastAsia="Yu Mincho" w:hAnsi="Calibri" w:cs="Arial"/>
          <w:noProof/>
          <w:color w:val="auto"/>
          <w:sz w:val="22"/>
          <w:szCs w:val="22"/>
          <w:lang w:val="en-US" w:eastAsia="en-US"/>
        </w:rPr>
      </w:pPr>
      <w:r w:rsidRPr="001C564D">
        <w:rPr>
          <w:lang w:val="en-GB"/>
        </w:rPr>
        <w:fldChar w:fldCharType="begin"/>
      </w:r>
      <w:r w:rsidRPr="001C564D">
        <w:rPr>
          <w:lang w:val="en-GB"/>
        </w:rPr>
        <w:instrText xml:space="preserve"> TOC \o "1-1" \h \z \u </w:instrText>
      </w:r>
      <w:r w:rsidRPr="001C564D">
        <w:rPr>
          <w:lang w:val="en-GB"/>
        </w:rPr>
        <w:fldChar w:fldCharType="separate"/>
      </w:r>
      <w:hyperlink w:anchor="_Toc44407844" w:history="1">
        <w:r w:rsidR="00455AAB" w:rsidRPr="00684FA0">
          <w:rPr>
            <w:rStyle w:val="Hyperlink"/>
            <w:noProof/>
            <w:lang w:val="en-GB"/>
          </w:rPr>
          <w:t>Executive Summary</w:t>
        </w:r>
        <w:r w:rsidR="00455AAB">
          <w:rPr>
            <w:noProof/>
            <w:webHidden/>
          </w:rPr>
          <w:tab/>
        </w:r>
        <w:r w:rsidR="00455AAB">
          <w:rPr>
            <w:noProof/>
            <w:webHidden/>
          </w:rPr>
          <w:fldChar w:fldCharType="begin"/>
        </w:r>
        <w:r w:rsidR="00455AAB">
          <w:rPr>
            <w:noProof/>
            <w:webHidden/>
          </w:rPr>
          <w:instrText xml:space="preserve"> PAGEREF _Toc44407844 \h </w:instrText>
        </w:r>
        <w:r w:rsidR="00455AAB">
          <w:rPr>
            <w:noProof/>
            <w:webHidden/>
          </w:rPr>
        </w:r>
        <w:r w:rsidR="00455AAB">
          <w:rPr>
            <w:noProof/>
            <w:webHidden/>
          </w:rPr>
          <w:fldChar w:fldCharType="separate"/>
        </w:r>
        <w:r w:rsidR="00FA0B1F">
          <w:rPr>
            <w:noProof/>
            <w:webHidden/>
          </w:rPr>
          <w:t>3</w:t>
        </w:r>
        <w:r w:rsidR="00455AAB">
          <w:rPr>
            <w:noProof/>
            <w:webHidden/>
          </w:rPr>
          <w:fldChar w:fldCharType="end"/>
        </w:r>
      </w:hyperlink>
    </w:p>
    <w:p w14:paraId="6F3887D7" w14:textId="26365B33" w:rsidR="00455AAB" w:rsidRPr="006A6E1D" w:rsidRDefault="007502D9" w:rsidP="005C2924">
      <w:pPr>
        <w:pStyle w:val="TOC1"/>
        <w:tabs>
          <w:tab w:val="left" w:pos="400"/>
          <w:tab w:val="right" w:leader="dot" w:pos="8777"/>
        </w:tabs>
        <w:spacing w:after="0"/>
        <w:rPr>
          <w:rFonts w:ascii="Calibri" w:eastAsia="Yu Mincho" w:hAnsi="Calibri" w:cs="Arial"/>
          <w:noProof/>
          <w:color w:val="auto"/>
          <w:sz w:val="22"/>
          <w:szCs w:val="22"/>
          <w:lang w:val="en-US" w:eastAsia="en-US"/>
        </w:rPr>
      </w:pPr>
      <w:hyperlink w:anchor="_Toc44407845" w:history="1">
        <w:r w:rsidR="00455AAB" w:rsidRPr="00684FA0">
          <w:rPr>
            <w:rStyle w:val="Hyperlink"/>
            <w:noProof/>
            <w:lang w:val="en-GB"/>
          </w:rPr>
          <w:t>1</w:t>
        </w:r>
        <w:r w:rsidR="00455AAB" w:rsidRPr="006A6E1D">
          <w:rPr>
            <w:rFonts w:ascii="Calibri" w:eastAsia="Yu Mincho" w:hAnsi="Calibri" w:cs="Arial"/>
            <w:noProof/>
            <w:color w:val="auto"/>
            <w:sz w:val="22"/>
            <w:szCs w:val="22"/>
            <w:lang w:val="en-US" w:eastAsia="en-US"/>
          </w:rPr>
          <w:tab/>
        </w:r>
        <w:r w:rsidR="00455AAB" w:rsidRPr="00684FA0">
          <w:rPr>
            <w:rStyle w:val="Hyperlink"/>
            <w:noProof/>
            <w:lang w:val="en-GB"/>
          </w:rPr>
          <w:t>Profile</w:t>
        </w:r>
        <w:r w:rsidR="00455AAB">
          <w:rPr>
            <w:noProof/>
            <w:webHidden/>
          </w:rPr>
          <w:tab/>
        </w:r>
        <w:r w:rsidR="00455AAB">
          <w:rPr>
            <w:noProof/>
            <w:webHidden/>
          </w:rPr>
          <w:fldChar w:fldCharType="begin"/>
        </w:r>
        <w:r w:rsidR="00455AAB">
          <w:rPr>
            <w:noProof/>
            <w:webHidden/>
          </w:rPr>
          <w:instrText xml:space="preserve"> PAGEREF _Toc44407845 \h </w:instrText>
        </w:r>
        <w:r w:rsidR="00455AAB">
          <w:rPr>
            <w:noProof/>
            <w:webHidden/>
          </w:rPr>
        </w:r>
        <w:r w:rsidR="00455AAB">
          <w:rPr>
            <w:noProof/>
            <w:webHidden/>
          </w:rPr>
          <w:fldChar w:fldCharType="separate"/>
        </w:r>
        <w:r w:rsidR="00FA0B1F">
          <w:rPr>
            <w:noProof/>
            <w:webHidden/>
          </w:rPr>
          <w:t>5</w:t>
        </w:r>
        <w:r w:rsidR="00455AAB">
          <w:rPr>
            <w:noProof/>
            <w:webHidden/>
          </w:rPr>
          <w:fldChar w:fldCharType="end"/>
        </w:r>
      </w:hyperlink>
    </w:p>
    <w:p w14:paraId="66C04494" w14:textId="7D85A139" w:rsidR="00455AAB" w:rsidRPr="006A6E1D" w:rsidRDefault="007502D9" w:rsidP="005C2924">
      <w:pPr>
        <w:pStyle w:val="TOC1"/>
        <w:tabs>
          <w:tab w:val="left" w:pos="400"/>
          <w:tab w:val="right" w:leader="dot" w:pos="8777"/>
        </w:tabs>
        <w:spacing w:after="0"/>
        <w:rPr>
          <w:rFonts w:ascii="Calibri" w:eastAsia="Yu Mincho" w:hAnsi="Calibri" w:cs="Arial"/>
          <w:noProof/>
          <w:color w:val="auto"/>
          <w:sz w:val="22"/>
          <w:szCs w:val="22"/>
          <w:lang w:val="en-US" w:eastAsia="en-US"/>
        </w:rPr>
      </w:pPr>
      <w:hyperlink w:anchor="_Toc44407846" w:history="1">
        <w:r w:rsidR="00455AAB" w:rsidRPr="00684FA0">
          <w:rPr>
            <w:rStyle w:val="Hyperlink"/>
            <w:noProof/>
            <w:lang w:val="en-GB"/>
          </w:rPr>
          <w:t>2</w:t>
        </w:r>
        <w:r w:rsidR="00455AAB" w:rsidRPr="006A6E1D">
          <w:rPr>
            <w:rFonts w:ascii="Calibri" w:eastAsia="Yu Mincho" w:hAnsi="Calibri" w:cs="Arial"/>
            <w:noProof/>
            <w:color w:val="auto"/>
            <w:sz w:val="22"/>
            <w:szCs w:val="22"/>
            <w:lang w:val="en-US" w:eastAsia="en-US"/>
          </w:rPr>
          <w:tab/>
        </w:r>
        <w:r w:rsidR="00455AAB" w:rsidRPr="00684FA0">
          <w:rPr>
            <w:rStyle w:val="Hyperlink"/>
            <w:noProof/>
            <w:lang w:val="en-GB"/>
          </w:rPr>
          <w:t>Governance</w:t>
        </w:r>
        <w:r w:rsidR="00455AAB">
          <w:rPr>
            <w:noProof/>
            <w:webHidden/>
          </w:rPr>
          <w:tab/>
        </w:r>
        <w:r w:rsidR="00455AAB">
          <w:rPr>
            <w:noProof/>
            <w:webHidden/>
          </w:rPr>
          <w:fldChar w:fldCharType="begin"/>
        </w:r>
        <w:r w:rsidR="00455AAB">
          <w:rPr>
            <w:noProof/>
            <w:webHidden/>
          </w:rPr>
          <w:instrText xml:space="preserve"> PAGEREF _Toc44407846 \h </w:instrText>
        </w:r>
        <w:r w:rsidR="00455AAB">
          <w:rPr>
            <w:noProof/>
            <w:webHidden/>
          </w:rPr>
        </w:r>
        <w:r w:rsidR="00455AAB">
          <w:rPr>
            <w:noProof/>
            <w:webHidden/>
          </w:rPr>
          <w:fldChar w:fldCharType="separate"/>
        </w:r>
        <w:r w:rsidR="00FA0B1F">
          <w:rPr>
            <w:noProof/>
            <w:webHidden/>
          </w:rPr>
          <w:t>14</w:t>
        </w:r>
        <w:r w:rsidR="00455AAB">
          <w:rPr>
            <w:noProof/>
            <w:webHidden/>
          </w:rPr>
          <w:fldChar w:fldCharType="end"/>
        </w:r>
      </w:hyperlink>
    </w:p>
    <w:p w14:paraId="7913DD2B" w14:textId="76506988" w:rsidR="00455AAB" w:rsidRPr="006A6E1D" w:rsidRDefault="007502D9" w:rsidP="005C2924">
      <w:pPr>
        <w:pStyle w:val="TOC1"/>
        <w:tabs>
          <w:tab w:val="left" w:pos="400"/>
          <w:tab w:val="right" w:leader="dot" w:pos="8777"/>
        </w:tabs>
        <w:spacing w:after="0"/>
        <w:rPr>
          <w:rFonts w:ascii="Calibri" w:eastAsia="Yu Mincho" w:hAnsi="Calibri" w:cs="Arial"/>
          <w:noProof/>
          <w:color w:val="auto"/>
          <w:sz w:val="22"/>
          <w:szCs w:val="22"/>
          <w:lang w:val="en-US" w:eastAsia="en-US"/>
        </w:rPr>
      </w:pPr>
      <w:hyperlink w:anchor="_Toc44407847" w:history="1">
        <w:r w:rsidR="00455AAB" w:rsidRPr="00684FA0">
          <w:rPr>
            <w:rStyle w:val="Hyperlink"/>
            <w:noProof/>
            <w:lang w:val="en-GB"/>
          </w:rPr>
          <w:t>3</w:t>
        </w:r>
        <w:r w:rsidR="00455AAB" w:rsidRPr="006A6E1D">
          <w:rPr>
            <w:rFonts w:ascii="Calibri" w:eastAsia="Yu Mincho" w:hAnsi="Calibri" w:cs="Arial"/>
            <w:noProof/>
            <w:color w:val="auto"/>
            <w:sz w:val="22"/>
            <w:szCs w:val="22"/>
            <w:lang w:val="en-US" w:eastAsia="en-US"/>
          </w:rPr>
          <w:tab/>
        </w:r>
        <w:r w:rsidR="00455AAB" w:rsidRPr="00684FA0">
          <w:rPr>
            <w:rStyle w:val="Hyperlink"/>
            <w:noProof/>
            <w:lang w:val="en-GB"/>
          </w:rPr>
          <w:t>Political Initiatives for Digital Public Administration in the European Union</w:t>
        </w:r>
        <w:r w:rsidR="00455AAB">
          <w:rPr>
            <w:noProof/>
            <w:webHidden/>
          </w:rPr>
          <w:tab/>
        </w:r>
        <w:r w:rsidR="00455AAB">
          <w:rPr>
            <w:noProof/>
            <w:webHidden/>
          </w:rPr>
          <w:fldChar w:fldCharType="begin"/>
        </w:r>
        <w:r w:rsidR="00455AAB">
          <w:rPr>
            <w:noProof/>
            <w:webHidden/>
          </w:rPr>
          <w:instrText xml:space="preserve"> PAGEREF _Toc44407847 \h </w:instrText>
        </w:r>
        <w:r w:rsidR="00455AAB">
          <w:rPr>
            <w:noProof/>
            <w:webHidden/>
          </w:rPr>
        </w:r>
        <w:r w:rsidR="00455AAB">
          <w:rPr>
            <w:noProof/>
            <w:webHidden/>
          </w:rPr>
          <w:fldChar w:fldCharType="separate"/>
        </w:r>
        <w:r w:rsidR="00FA0B1F">
          <w:rPr>
            <w:noProof/>
            <w:webHidden/>
          </w:rPr>
          <w:t>20</w:t>
        </w:r>
        <w:r w:rsidR="00455AAB">
          <w:rPr>
            <w:noProof/>
            <w:webHidden/>
          </w:rPr>
          <w:fldChar w:fldCharType="end"/>
        </w:r>
      </w:hyperlink>
    </w:p>
    <w:p w14:paraId="0A18C10C" w14:textId="019D1FAA" w:rsidR="00455AAB" w:rsidRPr="006A6E1D" w:rsidRDefault="007502D9" w:rsidP="005C2924">
      <w:pPr>
        <w:pStyle w:val="TOC1"/>
        <w:tabs>
          <w:tab w:val="left" w:pos="400"/>
          <w:tab w:val="right" w:leader="dot" w:pos="8777"/>
        </w:tabs>
        <w:spacing w:after="0"/>
        <w:rPr>
          <w:rFonts w:ascii="Calibri" w:eastAsia="Yu Mincho" w:hAnsi="Calibri" w:cs="Arial"/>
          <w:noProof/>
          <w:color w:val="auto"/>
          <w:sz w:val="22"/>
          <w:szCs w:val="22"/>
          <w:lang w:val="en-US" w:eastAsia="en-US"/>
        </w:rPr>
      </w:pPr>
      <w:hyperlink w:anchor="_Toc44407848" w:history="1">
        <w:r w:rsidR="00455AAB" w:rsidRPr="00684FA0">
          <w:rPr>
            <w:rStyle w:val="Hyperlink"/>
            <w:noProof/>
            <w:lang w:val="en-GB"/>
          </w:rPr>
          <w:t>4</w:t>
        </w:r>
        <w:r w:rsidR="00455AAB" w:rsidRPr="006A6E1D">
          <w:rPr>
            <w:rFonts w:ascii="Calibri" w:eastAsia="Yu Mincho" w:hAnsi="Calibri" w:cs="Arial"/>
            <w:noProof/>
            <w:color w:val="auto"/>
            <w:sz w:val="22"/>
            <w:szCs w:val="22"/>
            <w:lang w:val="en-US" w:eastAsia="en-US"/>
          </w:rPr>
          <w:tab/>
        </w:r>
        <w:r w:rsidR="00455AAB" w:rsidRPr="00684FA0">
          <w:rPr>
            <w:rStyle w:val="Hyperlink"/>
            <w:noProof/>
            <w:lang w:val="en-GB"/>
          </w:rPr>
          <w:t>Legislative Instruments for Digital Public Administration in the European Union</w:t>
        </w:r>
        <w:r w:rsidR="00455AAB">
          <w:rPr>
            <w:noProof/>
            <w:webHidden/>
          </w:rPr>
          <w:tab/>
        </w:r>
        <w:r w:rsidR="00455AAB">
          <w:rPr>
            <w:noProof/>
            <w:webHidden/>
          </w:rPr>
          <w:fldChar w:fldCharType="begin"/>
        </w:r>
        <w:r w:rsidR="00455AAB">
          <w:rPr>
            <w:noProof/>
            <w:webHidden/>
          </w:rPr>
          <w:instrText xml:space="preserve"> PAGEREF _Toc44407848 \h </w:instrText>
        </w:r>
        <w:r w:rsidR="00455AAB">
          <w:rPr>
            <w:noProof/>
            <w:webHidden/>
          </w:rPr>
        </w:r>
        <w:r w:rsidR="00455AAB">
          <w:rPr>
            <w:noProof/>
            <w:webHidden/>
          </w:rPr>
          <w:fldChar w:fldCharType="separate"/>
        </w:r>
        <w:r w:rsidR="00FA0B1F">
          <w:rPr>
            <w:noProof/>
            <w:webHidden/>
          </w:rPr>
          <w:t>29</w:t>
        </w:r>
        <w:r w:rsidR="00455AAB">
          <w:rPr>
            <w:noProof/>
            <w:webHidden/>
          </w:rPr>
          <w:fldChar w:fldCharType="end"/>
        </w:r>
      </w:hyperlink>
    </w:p>
    <w:p w14:paraId="72B297BD" w14:textId="09440F91" w:rsidR="00455AAB" w:rsidRPr="006A6E1D" w:rsidRDefault="007502D9" w:rsidP="005C2924">
      <w:pPr>
        <w:pStyle w:val="TOC1"/>
        <w:tabs>
          <w:tab w:val="left" w:pos="400"/>
          <w:tab w:val="right" w:leader="dot" w:pos="8777"/>
        </w:tabs>
        <w:spacing w:after="0"/>
        <w:rPr>
          <w:rFonts w:ascii="Calibri" w:eastAsia="Yu Mincho" w:hAnsi="Calibri" w:cs="Arial"/>
          <w:noProof/>
          <w:color w:val="auto"/>
          <w:sz w:val="22"/>
          <w:szCs w:val="22"/>
          <w:lang w:val="en-US" w:eastAsia="en-US"/>
        </w:rPr>
      </w:pPr>
      <w:hyperlink w:anchor="_Toc44407849" w:history="1">
        <w:r w:rsidR="00455AAB" w:rsidRPr="00684FA0">
          <w:rPr>
            <w:rStyle w:val="Hyperlink"/>
            <w:noProof/>
            <w:lang w:val="en-GB"/>
          </w:rPr>
          <w:t>5</w:t>
        </w:r>
        <w:r w:rsidR="00455AAB" w:rsidRPr="006A6E1D">
          <w:rPr>
            <w:rFonts w:ascii="Calibri" w:eastAsia="Yu Mincho" w:hAnsi="Calibri" w:cs="Arial"/>
            <w:noProof/>
            <w:color w:val="auto"/>
            <w:sz w:val="22"/>
            <w:szCs w:val="22"/>
            <w:lang w:val="en-US" w:eastAsia="en-US"/>
          </w:rPr>
          <w:tab/>
        </w:r>
        <w:r w:rsidR="00455AAB" w:rsidRPr="00684FA0">
          <w:rPr>
            <w:rStyle w:val="Hyperlink"/>
            <w:noProof/>
            <w:lang w:val="en-GB"/>
          </w:rPr>
          <w:t>Funding programmes for Digital Public Administration in the European Union</w:t>
        </w:r>
        <w:r w:rsidR="00455AAB">
          <w:rPr>
            <w:noProof/>
            <w:webHidden/>
          </w:rPr>
          <w:tab/>
        </w:r>
        <w:r w:rsidR="00455AAB">
          <w:rPr>
            <w:noProof/>
            <w:webHidden/>
          </w:rPr>
          <w:fldChar w:fldCharType="begin"/>
        </w:r>
        <w:r w:rsidR="00455AAB">
          <w:rPr>
            <w:noProof/>
            <w:webHidden/>
          </w:rPr>
          <w:instrText xml:space="preserve"> PAGEREF _Toc44407849 \h </w:instrText>
        </w:r>
        <w:r w:rsidR="00455AAB">
          <w:rPr>
            <w:noProof/>
            <w:webHidden/>
          </w:rPr>
        </w:r>
        <w:r w:rsidR="00455AAB">
          <w:rPr>
            <w:noProof/>
            <w:webHidden/>
          </w:rPr>
          <w:fldChar w:fldCharType="separate"/>
        </w:r>
        <w:r w:rsidR="00FA0B1F">
          <w:rPr>
            <w:noProof/>
            <w:webHidden/>
          </w:rPr>
          <w:t>39</w:t>
        </w:r>
        <w:r w:rsidR="00455AAB">
          <w:rPr>
            <w:noProof/>
            <w:webHidden/>
          </w:rPr>
          <w:fldChar w:fldCharType="end"/>
        </w:r>
      </w:hyperlink>
    </w:p>
    <w:p w14:paraId="48741835" w14:textId="49D9E3E0" w:rsidR="00455AAB" w:rsidRPr="006A6E1D" w:rsidRDefault="007502D9" w:rsidP="005C2924">
      <w:pPr>
        <w:pStyle w:val="TOC1"/>
        <w:tabs>
          <w:tab w:val="left" w:pos="400"/>
          <w:tab w:val="right" w:leader="dot" w:pos="8777"/>
        </w:tabs>
        <w:spacing w:after="0"/>
        <w:rPr>
          <w:rFonts w:ascii="Calibri" w:eastAsia="Yu Mincho" w:hAnsi="Calibri" w:cs="Arial"/>
          <w:noProof/>
          <w:color w:val="auto"/>
          <w:sz w:val="22"/>
          <w:szCs w:val="22"/>
          <w:lang w:val="en-US" w:eastAsia="en-US"/>
        </w:rPr>
      </w:pPr>
      <w:hyperlink w:anchor="_Toc44407850" w:history="1">
        <w:r w:rsidR="00455AAB" w:rsidRPr="00684FA0">
          <w:rPr>
            <w:rStyle w:val="Hyperlink"/>
            <w:noProof/>
            <w:lang w:val="en-GB"/>
          </w:rPr>
          <w:t>6</w:t>
        </w:r>
        <w:r w:rsidR="00455AAB" w:rsidRPr="006A6E1D">
          <w:rPr>
            <w:rFonts w:ascii="Calibri" w:eastAsia="Yu Mincho" w:hAnsi="Calibri" w:cs="Arial"/>
            <w:noProof/>
            <w:color w:val="auto"/>
            <w:sz w:val="22"/>
            <w:szCs w:val="22"/>
            <w:lang w:val="en-US" w:eastAsia="en-US"/>
          </w:rPr>
          <w:tab/>
        </w:r>
        <w:r w:rsidR="00455AAB" w:rsidRPr="00684FA0">
          <w:rPr>
            <w:rStyle w:val="Hyperlink"/>
            <w:noProof/>
            <w:lang w:val="en-GB"/>
          </w:rPr>
          <w:t>Digital Public Administration Infrastructures</w:t>
        </w:r>
        <w:r w:rsidR="00455AAB">
          <w:rPr>
            <w:noProof/>
            <w:webHidden/>
          </w:rPr>
          <w:tab/>
        </w:r>
        <w:r w:rsidR="00455AAB">
          <w:rPr>
            <w:noProof/>
            <w:webHidden/>
          </w:rPr>
          <w:fldChar w:fldCharType="begin"/>
        </w:r>
        <w:r w:rsidR="00455AAB">
          <w:rPr>
            <w:noProof/>
            <w:webHidden/>
          </w:rPr>
          <w:instrText xml:space="preserve"> PAGEREF _Toc44407850 \h </w:instrText>
        </w:r>
        <w:r w:rsidR="00455AAB">
          <w:rPr>
            <w:noProof/>
            <w:webHidden/>
          </w:rPr>
        </w:r>
        <w:r w:rsidR="00455AAB">
          <w:rPr>
            <w:noProof/>
            <w:webHidden/>
          </w:rPr>
          <w:fldChar w:fldCharType="separate"/>
        </w:r>
        <w:r w:rsidR="00FA0B1F">
          <w:rPr>
            <w:noProof/>
            <w:webHidden/>
          </w:rPr>
          <w:t>48</w:t>
        </w:r>
        <w:r w:rsidR="00455AAB">
          <w:rPr>
            <w:noProof/>
            <w:webHidden/>
          </w:rPr>
          <w:fldChar w:fldCharType="end"/>
        </w:r>
      </w:hyperlink>
    </w:p>
    <w:p w14:paraId="28D18E7C" w14:textId="124FCACC" w:rsidR="00455AAB" w:rsidRPr="006A6E1D" w:rsidRDefault="007502D9" w:rsidP="005C2924">
      <w:pPr>
        <w:pStyle w:val="TOC1"/>
        <w:tabs>
          <w:tab w:val="left" w:pos="400"/>
          <w:tab w:val="right" w:leader="dot" w:pos="8777"/>
        </w:tabs>
        <w:spacing w:after="0"/>
        <w:rPr>
          <w:rFonts w:ascii="Calibri" w:eastAsia="Yu Mincho" w:hAnsi="Calibri" w:cs="Arial"/>
          <w:noProof/>
          <w:color w:val="auto"/>
          <w:sz w:val="22"/>
          <w:szCs w:val="22"/>
          <w:lang w:val="en-US" w:eastAsia="en-US"/>
        </w:rPr>
      </w:pPr>
      <w:hyperlink w:anchor="_Toc44407851" w:history="1">
        <w:r w:rsidR="00455AAB" w:rsidRPr="00684FA0">
          <w:rPr>
            <w:rStyle w:val="Hyperlink"/>
            <w:noProof/>
            <w:lang w:val="en-GB"/>
          </w:rPr>
          <w:t>7</w:t>
        </w:r>
        <w:r w:rsidR="00455AAB" w:rsidRPr="006A6E1D">
          <w:rPr>
            <w:rFonts w:ascii="Calibri" w:eastAsia="Yu Mincho" w:hAnsi="Calibri" w:cs="Arial"/>
            <w:noProof/>
            <w:color w:val="auto"/>
            <w:sz w:val="22"/>
            <w:szCs w:val="22"/>
            <w:lang w:val="en-US" w:eastAsia="en-US"/>
          </w:rPr>
          <w:tab/>
        </w:r>
        <w:r w:rsidR="00455AAB" w:rsidRPr="00684FA0">
          <w:rPr>
            <w:rStyle w:val="Hyperlink"/>
            <w:noProof/>
            <w:lang w:val="en-GB"/>
          </w:rPr>
          <w:t>Digital Public Administration Services</w:t>
        </w:r>
        <w:r w:rsidR="00455AAB">
          <w:rPr>
            <w:noProof/>
            <w:webHidden/>
          </w:rPr>
          <w:tab/>
        </w:r>
        <w:r w:rsidR="00455AAB">
          <w:rPr>
            <w:noProof/>
            <w:webHidden/>
          </w:rPr>
          <w:fldChar w:fldCharType="begin"/>
        </w:r>
        <w:r w:rsidR="00455AAB">
          <w:rPr>
            <w:noProof/>
            <w:webHidden/>
          </w:rPr>
          <w:instrText xml:space="preserve"> PAGEREF _Toc44407851 \h </w:instrText>
        </w:r>
        <w:r w:rsidR="00455AAB">
          <w:rPr>
            <w:noProof/>
            <w:webHidden/>
          </w:rPr>
        </w:r>
        <w:r w:rsidR="00455AAB">
          <w:rPr>
            <w:noProof/>
            <w:webHidden/>
          </w:rPr>
          <w:fldChar w:fldCharType="separate"/>
        </w:r>
        <w:r w:rsidR="00FA0B1F">
          <w:rPr>
            <w:noProof/>
            <w:webHidden/>
          </w:rPr>
          <w:t>51</w:t>
        </w:r>
        <w:r w:rsidR="00455AAB">
          <w:rPr>
            <w:noProof/>
            <w:webHidden/>
          </w:rPr>
          <w:fldChar w:fldCharType="end"/>
        </w:r>
      </w:hyperlink>
    </w:p>
    <w:p w14:paraId="2C2FE548" w14:textId="0A53EDBD" w:rsidR="008011FD" w:rsidRPr="001C564D" w:rsidRDefault="00206828" w:rsidP="005C2924">
      <w:pPr>
        <w:spacing w:after="0"/>
        <w:rPr>
          <w:lang w:val="en-GB"/>
        </w:rPr>
      </w:pPr>
      <w:r w:rsidRPr="001C564D">
        <w:rPr>
          <w:lang w:val="en-GB"/>
        </w:rPr>
        <w:fldChar w:fldCharType="end"/>
      </w:r>
    </w:p>
    <w:p w14:paraId="447BB620" w14:textId="77777777" w:rsidR="00DF169A" w:rsidRDefault="008011FD" w:rsidP="00994993">
      <w:pPr>
        <w:pStyle w:val="Heading1"/>
        <w:numPr>
          <w:ilvl w:val="0"/>
          <w:numId w:val="0"/>
        </w:numPr>
        <w:ind w:left="432" w:hanging="432"/>
        <w:rPr>
          <w:lang w:val="en-GB"/>
        </w:rPr>
      </w:pPr>
      <w:bookmarkStart w:id="0" w:name="_Toc44407844"/>
      <w:r w:rsidRPr="001C564D">
        <w:rPr>
          <w:lang w:val="en-GB"/>
        </w:rPr>
        <w:lastRenderedPageBreak/>
        <w:t>Executive Summary</w:t>
      </w:r>
      <w:bookmarkEnd w:id="0"/>
      <w:r w:rsidRPr="001C564D">
        <w:rPr>
          <w:lang w:val="en-GB"/>
        </w:rPr>
        <w:t xml:space="preserve"> </w:t>
      </w:r>
    </w:p>
    <w:p w14:paraId="54481306" w14:textId="77777777" w:rsidR="002E5D2A" w:rsidRDefault="002E5D2A" w:rsidP="002E5D2A">
      <w:pPr>
        <w:rPr>
          <w:lang w:val="en-GB"/>
        </w:rPr>
      </w:pPr>
    </w:p>
    <w:p w14:paraId="4BAA854C" w14:textId="08ED1C4A" w:rsidR="002E5D2A" w:rsidRDefault="002E5D2A" w:rsidP="002E5D2A">
      <w:pPr>
        <w:rPr>
          <w:lang w:val="en-GB"/>
        </w:rPr>
      </w:pPr>
      <w:r>
        <w:rPr>
          <w:lang w:val="en-GB"/>
        </w:rPr>
        <w:t xml:space="preserve">On </w:t>
      </w:r>
      <w:hyperlink r:id="rId15" w:history="1">
        <w:r w:rsidRPr="00F62230">
          <w:rPr>
            <w:rStyle w:val="Hyperlink"/>
            <w:lang w:val="en-GB"/>
          </w:rPr>
          <w:t>29 April 2021</w:t>
        </w:r>
      </w:hyperlink>
      <w:r>
        <w:rPr>
          <w:lang w:val="en-GB"/>
        </w:rPr>
        <w:t>, quality public administrations were designated as the key success factor towards COVID-19 recovery, as they enable economic prosperity, social progress and fairness.</w:t>
      </w:r>
      <w:r w:rsidR="00372A04">
        <w:rPr>
          <w:lang w:val="en-GB"/>
        </w:rPr>
        <w:t xml:space="preserve"> This was further stressed by the European Commission through </w:t>
      </w:r>
      <w:r w:rsidR="009053F5">
        <w:rPr>
          <w:lang w:val="en-GB"/>
        </w:rPr>
        <w:t>its Staff Working Document ‘</w:t>
      </w:r>
      <w:hyperlink r:id="rId16" w:history="1">
        <w:r w:rsidR="009053F5" w:rsidRPr="00000311">
          <w:rPr>
            <w:rStyle w:val="Hyperlink"/>
            <w:lang w:val="en-GB"/>
          </w:rPr>
          <w:t>Supporting Public Administrations to deliver reforms and prepare for the future’</w:t>
        </w:r>
      </w:hyperlink>
      <w:r w:rsidR="009053F5">
        <w:rPr>
          <w:lang w:val="en-GB"/>
        </w:rPr>
        <w:t>.</w:t>
      </w:r>
      <w:r>
        <w:rPr>
          <w:lang w:val="en-GB"/>
        </w:rPr>
        <w:t xml:space="preserve"> Following a period where the reliance on digital public services increased, continuing to implement strategies and funding programmes that foster the coordinated modernisation of public administrations in the Member States prevails as an important course of action. </w:t>
      </w:r>
      <w:r w:rsidR="00DE18AA">
        <w:rPr>
          <w:lang w:val="en-GB"/>
        </w:rPr>
        <w:t xml:space="preserve">This </w:t>
      </w:r>
      <w:r w:rsidR="00AC4B7A">
        <w:rPr>
          <w:lang w:val="en-GB"/>
        </w:rPr>
        <w:t xml:space="preserve">can also be </w:t>
      </w:r>
      <w:r w:rsidR="004F6017">
        <w:rPr>
          <w:lang w:val="en-GB"/>
        </w:rPr>
        <w:t xml:space="preserve">seen </w:t>
      </w:r>
      <w:r w:rsidR="003137C1">
        <w:rPr>
          <w:lang w:val="en-GB"/>
        </w:rPr>
        <w:t>through</w:t>
      </w:r>
      <w:r w:rsidR="004F6017">
        <w:rPr>
          <w:lang w:val="en-GB"/>
        </w:rPr>
        <w:t xml:space="preserve"> the Member States’ </w:t>
      </w:r>
      <w:proofErr w:type="gramStart"/>
      <w:r w:rsidR="004F6017">
        <w:rPr>
          <w:lang w:val="en-GB"/>
        </w:rPr>
        <w:t>national</w:t>
      </w:r>
      <w:proofErr w:type="gramEnd"/>
      <w:r w:rsidR="004F6017">
        <w:rPr>
          <w:lang w:val="en-GB"/>
        </w:rPr>
        <w:t xml:space="preserve"> Recovery and Resilience Plans, where </w:t>
      </w:r>
      <w:r w:rsidR="006E4581">
        <w:rPr>
          <w:lang w:val="en-GB"/>
        </w:rPr>
        <w:t xml:space="preserve">the </w:t>
      </w:r>
      <w:r w:rsidR="004F6017">
        <w:rPr>
          <w:lang w:val="en-GB"/>
        </w:rPr>
        <w:t xml:space="preserve">digitalisation </w:t>
      </w:r>
      <w:r w:rsidR="006E4581">
        <w:rPr>
          <w:lang w:val="en-GB"/>
        </w:rPr>
        <w:t xml:space="preserve">and modernisation of the public sphere </w:t>
      </w:r>
      <w:r w:rsidR="003137C1">
        <w:rPr>
          <w:lang w:val="en-GB"/>
        </w:rPr>
        <w:t>play a</w:t>
      </w:r>
      <w:r w:rsidR="00005BEA">
        <w:rPr>
          <w:lang w:val="en-GB"/>
        </w:rPr>
        <w:t xml:space="preserve">n important role. </w:t>
      </w:r>
      <w:r w:rsidR="00FB4138">
        <w:rPr>
          <w:lang w:val="en-GB"/>
        </w:rPr>
        <w:t xml:space="preserve"> </w:t>
      </w:r>
    </w:p>
    <w:p w14:paraId="67C88A66" w14:textId="77777777" w:rsidR="002E5D2A" w:rsidRDefault="002E5D2A" w:rsidP="002E5D2A">
      <w:pPr>
        <w:rPr>
          <w:lang w:val="en-GB"/>
        </w:rPr>
      </w:pPr>
      <w:r>
        <w:rPr>
          <w:lang w:val="en-GB"/>
        </w:rPr>
        <w:t xml:space="preserve">The EU remains focused on adapting and overcoming the challenges of globalisation, by narrowing the gap between the leading and lower-performing Member States, as well as increasing the connectivity and security of services across borders for the benefit of consumers, </w:t>
      </w:r>
      <w:proofErr w:type="gramStart"/>
      <w:r>
        <w:rPr>
          <w:lang w:val="en-GB"/>
        </w:rPr>
        <w:t>business</w:t>
      </w:r>
      <w:proofErr w:type="gramEnd"/>
      <w:r>
        <w:rPr>
          <w:lang w:val="en-GB"/>
        </w:rPr>
        <w:t xml:space="preserve"> and society. </w:t>
      </w:r>
    </w:p>
    <w:p w14:paraId="13726A70" w14:textId="77777777" w:rsidR="002E5D2A" w:rsidRPr="00904AF7" w:rsidRDefault="002E5D2A" w:rsidP="002E5D2A">
      <w:pPr>
        <w:rPr>
          <w:lang w:val="en-GB"/>
        </w:rPr>
      </w:pPr>
      <w:r>
        <w:rPr>
          <w:lang w:val="en-GB"/>
        </w:rPr>
        <w:t>This</w:t>
      </w:r>
      <w:r w:rsidRPr="00904AF7">
        <w:rPr>
          <w:lang w:val="en-GB"/>
        </w:rPr>
        <w:t xml:space="preserve"> factsheet</w:t>
      </w:r>
      <w:r>
        <w:rPr>
          <w:lang w:val="en-GB"/>
        </w:rPr>
        <w:t xml:space="preserve"> offers an overview of the primary political initiatives, legislative instruments and funding programmes supporting the digitalisation of the European</w:t>
      </w:r>
      <w:r w:rsidRPr="00904AF7">
        <w:rPr>
          <w:lang w:val="en-GB"/>
        </w:rPr>
        <w:t xml:space="preserve"> public administration and interoperability in the European</w:t>
      </w:r>
      <w:r>
        <w:rPr>
          <w:lang w:val="en-GB"/>
        </w:rPr>
        <w:t xml:space="preserve"> </w:t>
      </w:r>
      <w:r w:rsidRPr="00904AF7">
        <w:rPr>
          <w:lang w:val="en-GB"/>
        </w:rPr>
        <w:t>Union</w:t>
      </w:r>
      <w:r>
        <w:rPr>
          <w:lang w:val="en-GB"/>
        </w:rPr>
        <w:t xml:space="preserve">. </w:t>
      </w:r>
    </w:p>
    <w:p w14:paraId="2769F613" w14:textId="77777777" w:rsidR="002E5D2A" w:rsidRPr="00677C5D" w:rsidRDefault="002E5D2A" w:rsidP="002E5D2A">
      <w:pPr>
        <w:rPr>
          <w:lang w:val="en-US"/>
        </w:rPr>
      </w:pPr>
      <w:r>
        <w:rPr>
          <w:lang w:val="en-GB"/>
        </w:rPr>
        <w:t xml:space="preserve">On top of recent political initiatives such as </w:t>
      </w:r>
      <w:hyperlink r:id="rId17" w:history="1">
        <w:r w:rsidRPr="001C564D">
          <w:rPr>
            <w:rStyle w:val="Hyperlink"/>
            <w:lang w:val="en-GB"/>
          </w:rPr>
          <w:t>Shaping Europe’s Digital Future</w:t>
        </w:r>
      </w:hyperlink>
      <w:r>
        <w:rPr>
          <w:rStyle w:val="Hyperlink"/>
          <w:lang w:val="en-GB"/>
        </w:rPr>
        <w:t xml:space="preserve">, the </w:t>
      </w:r>
      <w:hyperlink r:id="rId18" w:history="1">
        <w:r w:rsidRPr="00FD04ED">
          <w:rPr>
            <w:rStyle w:val="Hyperlink"/>
            <w:lang w:val="en-GB"/>
          </w:rPr>
          <w:t>Berlin Declaration on Digital Society and Value-based Digital Government</w:t>
        </w:r>
      </w:hyperlink>
      <w:r>
        <w:rPr>
          <w:rStyle w:val="Hyperlink"/>
          <w:lang w:val="en-GB"/>
        </w:rPr>
        <w:t xml:space="preserve">, </w:t>
      </w:r>
      <w:hyperlink r:id="rId19" w:history="1">
        <w:r w:rsidRPr="001C564D">
          <w:rPr>
            <w:rStyle w:val="Hyperlink"/>
            <w:lang w:val="en-GB"/>
          </w:rPr>
          <w:t>European Data Strategy</w:t>
        </w:r>
      </w:hyperlink>
      <w:r>
        <w:rPr>
          <w:rStyle w:val="Hyperlink"/>
          <w:lang w:val="en-GB"/>
        </w:rPr>
        <w:t xml:space="preserve">, </w:t>
      </w:r>
      <w:hyperlink r:id="rId20" w:history="1">
        <w:r w:rsidRPr="001C564D">
          <w:rPr>
            <w:rStyle w:val="Hyperlink"/>
            <w:lang w:val="en-GB"/>
          </w:rPr>
          <w:t>an SME Strategy for a sustainable and digital Europe</w:t>
        </w:r>
      </w:hyperlink>
      <w:r>
        <w:rPr>
          <w:rStyle w:val="Hyperlink"/>
          <w:lang w:val="en-GB"/>
        </w:rPr>
        <w:t xml:space="preserve">, </w:t>
      </w:r>
      <w:hyperlink r:id="rId21" w:history="1">
        <w:r w:rsidRPr="001C564D">
          <w:rPr>
            <w:rStyle w:val="Hyperlink"/>
            <w:lang w:val="en-GB"/>
          </w:rPr>
          <w:t>Action Plan for better implementation and enforcement of single market rules</w:t>
        </w:r>
      </w:hyperlink>
      <w:r>
        <w:rPr>
          <w:rStyle w:val="Hyperlink"/>
          <w:lang w:val="en-GB"/>
        </w:rPr>
        <w:t xml:space="preserve"> </w:t>
      </w:r>
      <w:r w:rsidRPr="00677C5D">
        <w:rPr>
          <w:lang w:val="en-GB"/>
        </w:rPr>
        <w:t xml:space="preserve">and </w:t>
      </w:r>
      <w:hyperlink r:id="rId22" w:history="1">
        <w:r w:rsidRPr="002D3D25">
          <w:rPr>
            <w:rStyle w:val="Hyperlink"/>
            <w:lang w:val="en-GB"/>
          </w:rPr>
          <w:t>White Paper on Artificial Intelligence</w:t>
        </w:r>
      </w:hyperlink>
      <w:r>
        <w:rPr>
          <w:rStyle w:val="Hyperlink"/>
          <w:lang w:val="en-GB"/>
        </w:rPr>
        <w:t>,</w:t>
      </w:r>
      <w:r>
        <w:rPr>
          <w:lang w:val="en-GB"/>
        </w:rPr>
        <w:t xml:space="preserve"> part of the European Commission’s top priorities for 2019-2024, A Europe Fit for the Digital Age, further political initiatives driving the digitalisation of the public sector were presented including the </w:t>
      </w:r>
      <w:hyperlink r:id="rId23" w:history="1">
        <w:r w:rsidRPr="00ED3086">
          <w:rPr>
            <w:rStyle w:val="Hyperlink"/>
            <w:lang w:val="en-GB" w:eastAsia="fr-FR"/>
          </w:rPr>
          <w:t>EU’s Cybersecurity Strategy for the Digital Decade</w:t>
        </w:r>
      </w:hyperlink>
      <w:r>
        <w:rPr>
          <w:rStyle w:val="Hyperlink"/>
          <w:lang w:val="en-GB" w:eastAsia="fr-FR"/>
        </w:rPr>
        <w:t xml:space="preserve"> </w:t>
      </w:r>
      <w:r w:rsidRPr="00677C5D">
        <w:rPr>
          <w:lang w:val="en-GB"/>
        </w:rPr>
        <w:t>and the</w:t>
      </w:r>
      <w:r>
        <w:rPr>
          <w:rStyle w:val="Hyperlink"/>
          <w:lang w:val="en-GB" w:eastAsia="fr-FR"/>
        </w:rPr>
        <w:t xml:space="preserve"> </w:t>
      </w:r>
      <w:hyperlink r:id="rId24" w:history="1">
        <w:r w:rsidRPr="009B672B">
          <w:rPr>
            <w:rStyle w:val="Hyperlink"/>
            <w:lang w:val="en-GB"/>
          </w:rPr>
          <w:t>Open-Source Strategy 2020-2023</w:t>
        </w:r>
      </w:hyperlink>
      <w:r>
        <w:rPr>
          <w:rStyle w:val="Hyperlink"/>
          <w:lang w:val="en-GB"/>
        </w:rPr>
        <w:t xml:space="preserve">. </w:t>
      </w:r>
    </w:p>
    <w:p w14:paraId="2711F0E6" w14:textId="77777777" w:rsidR="002E5D2A" w:rsidRPr="00677C5D" w:rsidRDefault="002E5D2A" w:rsidP="002E5D2A">
      <w:pPr>
        <w:rPr>
          <w:color w:val="FF0000"/>
          <w:lang w:val="en-GB"/>
        </w:rPr>
      </w:pPr>
      <w:r w:rsidRPr="00677C5D">
        <w:rPr>
          <w:lang w:val="en-GB"/>
        </w:rPr>
        <w:t>The EU’s main actors and institutions responsible for the coordination and implementation of Digital Public Administration services</w:t>
      </w:r>
      <w:r>
        <w:rPr>
          <w:lang w:val="en-GB"/>
        </w:rPr>
        <w:t xml:space="preserve"> and the implementation of legislative initiatives for the modernisation of the public sector, presented in the chapter on the legislative instruments, are overseen by the</w:t>
      </w:r>
      <w:r w:rsidRPr="00677C5D">
        <w:rPr>
          <w:color w:val="FF0000"/>
          <w:lang w:val="en-GB"/>
        </w:rPr>
        <w:t xml:space="preserve"> </w:t>
      </w:r>
      <w:hyperlink r:id="rId25" w:history="1">
        <w:r>
          <w:rPr>
            <w:rStyle w:val="Hyperlink"/>
            <w:lang w:val="en-GB"/>
          </w:rPr>
          <w:t>E</w:t>
        </w:r>
        <w:r w:rsidRPr="00677C5D">
          <w:rPr>
            <w:rStyle w:val="Hyperlink"/>
            <w:lang w:val="en-GB"/>
          </w:rPr>
          <w:t>xecutive Vice-President-designate for a Europe fit for the Digital Ages</w:t>
        </w:r>
      </w:hyperlink>
      <w:r w:rsidRPr="00677C5D">
        <w:rPr>
          <w:lang w:val="en-GB"/>
        </w:rPr>
        <w:t xml:space="preserve"> Ms. Vestager</w:t>
      </w:r>
      <w:r>
        <w:rPr>
          <w:lang w:val="en-GB"/>
        </w:rPr>
        <w:t>. Ms. Vestager is</w:t>
      </w:r>
      <w:r w:rsidRPr="00677C5D">
        <w:rPr>
          <w:lang w:val="en-GB"/>
        </w:rPr>
        <w:t xml:space="preserve"> the highest representative of the EU charged with ensuring Europe’s digital development, with the support of the Commissioner for Internal Market, Mr. Breton, </w:t>
      </w:r>
      <w:r>
        <w:rPr>
          <w:lang w:val="en-GB"/>
        </w:rPr>
        <w:t xml:space="preserve">the </w:t>
      </w:r>
      <w:hyperlink r:id="rId26" w:history="1">
        <w:r w:rsidRPr="0032195D">
          <w:rPr>
            <w:rStyle w:val="Hyperlink"/>
            <w:lang w:val="en-GB"/>
          </w:rPr>
          <w:t>Directorate</w:t>
        </w:r>
        <w:r w:rsidRPr="0032195D">
          <w:rPr>
            <w:rStyle w:val="Hyperlink"/>
            <w:rFonts w:ascii="Cambria Math" w:hAnsi="Cambria Math" w:cs="Cambria Math"/>
            <w:lang w:val="en-GB"/>
          </w:rPr>
          <w:t>‑</w:t>
        </w:r>
        <w:r w:rsidRPr="0032195D">
          <w:rPr>
            <w:rStyle w:val="Hyperlink"/>
            <w:lang w:val="en-GB"/>
          </w:rPr>
          <w:t>General for Communications Networks, Content and Technology</w:t>
        </w:r>
      </w:hyperlink>
      <w:r w:rsidRPr="00323113">
        <w:rPr>
          <w:lang w:val="en-GB"/>
        </w:rPr>
        <w:t xml:space="preserve"> </w:t>
      </w:r>
      <w:r>
        <w:rPr>
          <w:lang w:val="en-GB"/>
        </w:rPr>
        <w:t>(</w:t>
      </w:r>
      <w:r w:rsidRPr="00677C5D">
        <w:rPr>
          <w:lang w:val="en-GB"/>
        </w:rPr>
        <w:t>CNECT</w:t>
      </w:r>
      <w:r>
        <w:rPr>
          <w:lang w:val="en-GB"/>
        </w:rPr>
        <w:t xml:space="preserve">) </w:t>
      </w:r>
      <w:r w:rsidRPr="00677C5D">
        <w:rPr>
          <w:lang w:val="en-GB"/>
        </w:rPr>
        <w:t xml:space="preserve">and the </w:t>
      </w:r>
      <w:hyperlink r:id="rId27" w:anchor="responsibilities" w:history="1">
        <w:r>
          <w:rPr>
            <w:rStyle w:val="Hyperlink"/>
            <w:lang w:val="en-GB"/>
          </w:rPr>
          <w:t>Directorate-General for Informatics</w:t>
        </w:r>
      </w:hyperlink>
      <w:r w:rsidRPr="00677C5D">
        <w:rPr>
          <w:lang w:val="en-GB"/>
        </w:rPr>
        <w:t xml:space="preserve"> (DIGIT)</w:t>
      </w:r>
      <w:r>
        <w:rPr>
          <w:lang w:val="en-GB"/>
        </w:rPr>
        <w:t>.</w:t>
      </w:r>
      <w:r w:rsidRPr="00677C5D">
        <w:rPr>
          <w:color w:val="FF0000"/>
          <w:lang w:val="en-GB"/>
        </w:rPr>
        <w:t xml:space="preserve"> </w:t>
      </w:r>
    </w:p>
    <w:p w14:paraId="765371A8" w14:textId="67A6861F" w:rsidR="002E5D2A" w:rsidRPr="00677C5D" w:rsidRDefault="002E5D2A" w:rsidP="002E5D2A">
      <w:pPr>
        <w:rPr>
          <w:color w:val="FF0000"/>
          <w:lang w:val="en-GB"/>
        </w:rPr>
      </w:pPr>
      <w:r w:rsidRPr="00677C5D">
        <w:rPr>
          <w:lang w:val="en-GB"/>
        </w:rPr>
        <w:t xml:space="preserve">The chapter on the funding instruments available to </w:t>
      </w:r>
      <w:r>
        <w:rPr>
          <w:lang w:val="en-GB"/>
        </w:rPr>
        <w:t xml:space="preserve">the </w:t>
      </w:r>
      <w:r w:rsidRPr="00677C5D">
        <w:rPr>
          <w:lang w:val="en-GB"/>
        </w:rPr>
        <w:t>Member States,</w:t>
      </w:r>
      <w:r>
        <w:rPr>
          <w:lang w:val="en-GB"/>
        </w:rPr>
        <w:t xml:space="preserve"> that help contribute to the public sector modernisation at national and regional levels, adds the </w:t>
      </w:r>
      <w:hyperlink r:id="rId28" w:history="1">
        <w:r w:rsidRPr="008B6475">
          <w:rPr>
            <w:rStyle w:val="Hyperlink"/>
            <w:lang w:val="en-GB"/>
          </w:rPr>
          <w:t>Digital Europe Programme</w:t>
        </w:r>
      </w:hyperlink>
      <w:r>
        <w:rPr>
          <w:lang w:val="en-GB"/>
        </w:rPr>
        <w:t xml:space="preserve"> (D</w:t>
      </w:r>
      <w:r w:rsidR="00402596">
        <w:rPr>
          <w:lang w:val="en-GB"/>
        </w:rPr>
        <w:t>EP</w:t>
      </w:r>
      <w:r>
        <w:rPr>
          <w:lang w:val="en-GB"/>
        </w:rPr>
        <w:t xml:space="preserve">), </w:t>
      </w:r>
      <w:r w:rsidRPr="00677C5D">
        <w:rPr>
          <w:lang w:val="en-GB"/>
        </w:rPr>
        <w:t>set up the strategic digital capacities of the EU and promote a far</w:t>
      </w:r>
      <w:r>
        <w:rPr>
          <w:lang w:val="en-GB"/>
        </w:rPr>
        <w:t>-</w:t>
      </w:r>
      <w:r w:rsidRPr="00677C5D">
        <w:rPr>
          <w:lang w:val="en-GB"/>
        </w:rPr>
        <w:t xml:space="preserve">reaching deployment of new technologies, </w:t>
      </w:r>
      <w:r>
        <w:rPr>
          <w:lang w:val="en-GB"/>
        </w:rPr>
        <w:t xml:space="preserve">and </w:t>
      </w:r>
      <w:hyperlink r:id="rId29" w:history="1">
        <w:r w:rsidRPr="00BE264E">
          <w:rPr>
            <w:rStyle w:val="Hyperlink"/>
            <w:lang w:val="en-GB"/>
          </w:rPr>
          <w:t>Horizon Europe</w:t>
        </w:r>
      </w:hyperlink>
      <w:r>
        <w:rPr>
          <w:lang w:val="en-GB"/>
        </w:rPr>
        <w:t xml:space="preserve">, the key funding programme for research and innovation, to </w:t>
      </w:r>
      <w:r w:rsidRPr="00677C5D">
        <w:rPr>
          <w:lang w:val="en-GB"/>
        </w:rPr>
        <w:t xml:space="preserve">the </w:t>
      </w:r>
      <w:hyperlink r:id="rId30" w:history="1">
        <w:r w:rsidRPr="00677C5D">
          <w:rPr>
            <w:rStyle w:val="Hyperlink"/>
            <w:lang w:val="en-GB"/>
          </w:rPr>
          <w:t>Connecting Europe Facility</w:t>
        </w:r>
      </w:hyperlink>
      <w:r w:rsidRPr="00677C5D">
        <w:rPr>
          <w:lang w:val="en-GB"/>
        </w:rPr>
        <w:t xml:space="preserve"> (CEF) outlined in detail later in the document.</w:t>
      </w:r>
      <w:r w:rsidRPr="00677C5D">
        <w:rPr>
          <w:color w:val="FF0000"/>
          <w:lang w:val="en-GB"/>
        </w:rPr>
        <w:t xml:space="preserve"> </w:t>
      </w:r>
    </w:p>
    <w:p w14:paraId="7A3C2C85" w14:textId="77777777" w:rsidR="002E5D2A" w:rsidRPr="00677C5D" w:rsidRDefault="002E5D2A" w:rsidP="002E5D2A">
      <w:pPr>
        <w:rPr>
          <w:lang w:val="en-GB"/>
        </w:rPr>
      </w:pPr>
      <w:r w:rsidRPr="00677C5D">
        <w:rPr>
          <w:lang w:val="en-GB"/>
        </w:rPr>
        <w:t>Finally, the chapter on the Digital Public Administration Infrastructure</w:t>
      </w:r>
      <w:r>
        <w:rPr>
          <w:lang w:val="en-GB"/>
        </w:rPr>
        <w:t xml:space="preserve"> presents </w:t>
      </w:r>
      <w:r w:rsidRPr="00677C5D">
        <w:rPr>
          <w:lang w:val="en-GB"/>
        </w:rPr>
        <w:t xml:space="preserve">the networks for cross-border </w:t>
      </w:r>
      <w:r>
        <w:rPr>
          <w:lang w:val="en-GB"/>
        </w:rPr>
        <w:t>inter-</w:t>
      </w:r>
      <w:r w:rsidRPr="00677C5D">
        <w:rPr>
          <w:lang w:val="en-GB"/>
        </w:rPr>
        <w:t xml:space="preserve">administrative operations and communication, and the chapter on Digital Public Administration Services </w:t>
      </w:r>
      <w:r>
        <w:rPr>
          <w:lang w:val="en-GB"/>
        </w:rPr>
        <w:t>showcases</w:t>
      </w:r>
      <w:r w:rsidRPr="00677C5D">
        <w:rPr>
          <w:lang w:val="en-GB"/>
        </w:rPr>
        <w:t xml:space="preserve"> </w:t>
      </w:r>
      <w:r>
        <w:rPr>
          <w:lang w:val="en-GB"/>
        </w:rPr>
        <w:t xml:space="preserve">the existent cross-border public services for </w:t>
      </w:r>
      <w:r w:rsidRPr="00677C5D">
        <w:rPr>
          <w:lang w:val="en-GB"/>
        </w:rPr>
        <w:t xml:space="preserve">citizens, </w:t>
      </w:r>
      <w:proofErr w:type="gramStart"/>
      <w:r w:rsidRPr="00677C5D">
        <w:rPr>
          <w:lang w:val="en-GB"/>
        </w:rPr>
        <w:t>businesses</w:t>
      </w:r>
      <w:proofErr w:type="gramEnd"/>
      <w:r w:rsidRPr="00677C5D">
        <w:rPr>
          <w:lang w:val="en-GB"/>
        </w:rPr>
        <w:t xml:space="preserve"> and public administrations</w:t>
      </w:r>
      <w:r>
        <w:rPr>
          <w:lang w:val="en-GB"/>
        </w:rPr>
        <w:t xml:space="preserve"> through </w:t>
      </w:r>
      <w:r w:rsidRPr="00677C5D">
        <w:rPr>
          <w:lang w:val="en-GB"/>
        </w:rPr>
        <w:t>a single access point</w:t>
      </w:r>
      <w:r>
        <w:rPr>
          <w:lang w:val="en-GB"/>
        </w:rPr>
        <w:t>.</w:t>
      </w:r>
    </w:p>
    <w:p w14:paraId="2CB62174" w14:textId="77777777" w:rsidR="002E5D2A" w:rsidRPr="00994993" w:rsidRDefault="002E5D2A" w:rsidP="00994993">
      <w:pPr>
        <w:rPr>
          <w:lang w:val="en-GB"/>
        </w:rPr>
      </w:pPr>
    </w:p>
    <w:p w14:paraId="5906C197" w14:textId="77777777" w:rsidR="00F806B3" w:rsidRPr="00F806B3" w:rsidRDefault="00F806B3" w:rsidP="00F806B3">
      <w:pPr>
        <w:rPr>
          <w:lang w:val="en-GB"/>
        </w:rPr>
      </w:pPr>
    </w:p>
    <w:p w14:paraId="00F9961C" w14:textId="77777777" w:rsidR="00EA6D63" w:rsidRPr="001E5D98" w:rsidRDefault="00C90797" w:rsidP="00C90797">
      <w:pPr>
        <w:pStyle w:val="BodyText"/>
        <w:rPr>
          <w:lang w:val="en-GB"/>
        </w:rPr>
      </w:pPr>
      <w:r>
        <w:rPr>
          <w:lang w:val="en-GB"/>
        </w:rPr>
        <w:br w:type="page"/>
      </w:r>
    </w:p>
    <w:p w14:paraId="33C80C17" w14:textId="2D584E3D" w:rsidR="00F541CB" w:rsidRPr="001C564D" w:rsidRDefault="007502D9">
      <w:pPr>
        <w:rPr>
          <w:lang w:val="en-GB"/>
        </w:rPr>
      </w:pPr>
      <w:r>
        <w:rPr>
          <w:noProof/>
          <w:lang w:val="en-GB"/>
        </w:rPr>
        <w:lastRenderedPageBreak/>
        <w:drawing>
          <wp:anchor distT="0" distB="0" distL="114300" distR="114300" simplePos="0" relativeHeight="251692053" behindDoc="1" locked="0" layoutInCell="1" allowOverlap="1" wp14:anchorId="71732609" wp14:editId="288C8AF1">
            <wp:simplePos x="0" y="0"/>
            <wp:positionH relativeFrom="column">
              <wp:posOffset>-1074420</wp:posOffset>
            </wp:positionH>
            <wp:positionV relativeFrom="paragraph">
              <wp:posOffset>-1080770</wp:posOffset>
            </wp:positionV>
            <wp:extent cx="7589520" cy="1078230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589520" cy="10782300"/>
                    </a:xfrm>
                    <a:prstGeom prst="rect">
                      <a:avLst/>
                    </a:prstGeom>
                    <a:noFill/>
                  </pic:spPr>
                </pic:pic>
              </a:graphicData>
            </a:graphic>
            <wp14:sizeRelH relativeFrom="page">
              <wp14:pctWidth>0</wp14:pctWidth>
            </wp14:sizeRelH>
            <wp14:sizeRelV relativeFrom="page">
              <wp14:pctHeight>0</wp14:pctHeight>
            </wp14:sizeRelV>
          </wp:anchor>
        </w:drawing>
      </w:r>
    </w:p>
    <w:p w14:paraId="1C84A952" w14:textId="3E4927CF" w:rsidR="00F541CB" w:rsidRPr="001C564D" w:rsidRDefault="00F541CB">
      <w:pPr>
        <w:rPr>
          <w:lang w:val="en-GB"/>
        </w:rPr>
      </w:pPr>
    </w:p>
    <w:p w14:paraId="286075E6" w14:textId="77777777" w:rsidR="00F541CB" w:rsidRPr="001C564D" w:rsidRDefault="00F541CB">
      <w:pPr>
        <w:rPr>
          <w:lang w:val="en-GB"/>
        </w:rPr>
      </w:pPr>
    </w:p>
    <w:p w14:paraId="1797BA7F" w14:textId="7443EF11" w:rsidR="00F541CB" w:rsidRPr="001C564D" w:rsidRDefault="00F541CB">
      <w:pPr>
        <w:rPr>
          <w:lang w:val="en-GB"/>
        </w:rPr>
      </w:pPr>
    </w:p>
    <w:p w14:paraId="32DA479F" w14:textId="1C83C197" w:rsidR="00F541CB" w:rsidRPr="001C564D" w:rsidRDefault="00F541CB">
      <w:pPr>
        <w:rPr>
          <w:lang w:val="en-GB"/>
        </w:rPr>
      </w:pPr>
    </w:p>
    <w:p w14:paraId="7AFA5C0D" w14:textId="77777777" w:rsidR="00B41BBD" w:rsidRPr="001C564D" w:rsidRDefault="00B41BBD">
      <w:pPr>
        <w:rPr>
          <w:lang w:val="en-GB"/>
        </w:rPr>
      </w:pPr>
    </w:p>
    <w:p w14:paraId="71AA4EE3" w14:textId="77777777" w:rsidR="00B41BBD" w:rsidRPr="001C564D" w:rsidRDefault="00B41BBD">
      <w:pPr>
        <w:rPr>
          <w:lang w:val="en-GB"/>
        </w:rPr>
      </w:pPr>
    </w:p>
    <w:p w14:paraId="2DA15786" w14:textId="77777777" w:rsidR="00B41BBD" w:rsidRPr="001C564D" w:rsidRDefault="00B41BBD">
      <w:pPr>
        <w:rPr>
          <w:lang w:val="en-GB"/>
        </w:rPr>
      </w:pPr>
    </w:p>
    <w:p w14:paraId="21A7694D" w14:textId="77777777" w:rsidR="00B41BBD" w:rsidRPr="001C564D" w:rsidRDefault="00B41BBD">
      <w:pPr>
        <w:rPr>
          <w:lang w:val="en-GB"/>
        </w:rPr>
      </w:pPr>
    </w:p>
    <w:p w14:paraId="2E7F7C9A" w14:textId="555B6164" w:rsidR="00B41BBD" w:rsidRPr="001C564D" w:rsidRDefault="008759FC">
      <w:pPr>
        <w:rPr>
          <w:lang w:val="en-GB"/>
        </w:rPr>
      </w:pPr>
      <w:r>
        <w:rPr>
          <w:noProof/>
          <w:lang w:val="en-GB" w:eastAsia="en-GB"/>
        </w:rPr>
        <mc:AlternateContent>
          <mc:Choice Requires="wpg">
            <w:drawing>
              <wp:anchor distT="0" distB="0" distL="114300" distR="114300" simplePos="0" relativeHeight="251658250" behindDoc="0" locked="0" layoutInCell="1" allowOverlap="1" wp14:anchorId="054F6C79" wp14:editId="6DC262F6">
                <wp:simplePos x="0" y="0"/>
                <wp:positionH relativeFrom="column">
                  <wp:posOffset>2494280</wp:posOffset>
                </wp:positionH>
                <wp:positionV relativeFrom="paragraph">
                  <wp:posOffset>159385</wp:posOffset>
                </wp:positionV>
                <wp:extent cx="4032250" cy="1322070"/>
                <wp:effectExtent l="12065" t="19685" r="13335" b="1270"/>
                <wp:wrapNone/>
                <wp:docPr id="47"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322070"/>
                          <a:chOff x="5550" y="3578"/>
                          <a:chExt cx="6356" cy="2131"/>
                        </a:xfrm>
                      </wpg:grpSpPr>
                      <wps:wsp>
                        <wps:cNvPr id="48" name="Text Box 149"/>
                        <wps:cNvSpPr txBox="1">
                          <a:spLocks noChangeArrowheads="1"/>
                        </wps:cNvSpPr>
                        <wps:spPr bwMode="auto">
                          <a:xfrm>
                            <a:off x="5550" y="357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4768057" w14:textId="77777777" w:rsidR="00DF6369" w:rsidRPr="00FC332A" w:rsidRDefault="00DF6369" w:rsidP="00FC332A">
                              <w:pPr>
                                <w:ind w:left="720"/>
                                <w:jc w:val="right"/>
                                <w:rPr>
                                  <w:color w:val="FFFFFF"/>
                                  <w:sz w:val="48"/>
                                  <w:szCs w:val="32"/>
                                  <w:lang w:val="en-US"/>
                                </w:rPr>
                              </w:pPr>
                              <w:r w:rsidRPr="00FC332A">
                                <w:rPr>
                                  <w:color w:val="FFFFFF"/>
                                  <w:sz w:val="48"/>
                                  <w:szCs w:val="32"/>
                                  <w:lang w:val="en-US"/>
                                </w:rPr>
                                <w:t xml:space="preserve"> Overview of the EU </w:t>
                              </w:r>
                              <w:r>
                                <w:rPr>
                                  <w:color w:val="FFFFFF"/>
                                  <w:sz w:val="48"/>
                                  <w:szCs w:val="32"/>
                                  <w:lang w:val="en-US"/>
                                </w:rPr>
                                <w:t>Profile</w:t>
                              </w:r>
                            </w:p>
                            <w:p w14:paraId="51263669" w14:textId="77777777" w:rsidR="00DF6369" w:rsidRPr="00FC332A" w:rsidRDefault="00DF6369" w:rsidP="00971B17">
                              <w:pPr>
                                <w:jc w:val="right"/>
                                <w:rPr>
                                  <w:color w:val="FFFFFF"/>
                                  <w:sz w:val="52"/>
                                  <w:szCs w:val="36"/>
                                  <w:lang w:val="en-US"/>
                                </w:rPr>
                              </w:pPr>
                            </w:p>
                          </w:txbxContent>
                        </wps:txbx>
                        <wps:bodyPr rot="0" vert="horz" wrap="square" lIns="18000" tIns="226800" rIns="91440" bIns="45720" anchor="t" anchorCtr="0" upright="1">
                          <a:noAutofit/>
                        </wps:bodyPr>
                      </wps:wsp>
                      <wps:wsp>
                        <wps:cNvPr id="49" name="Text Box 150"/>
                        <wps:cNvSpPr txBox="1">
                          <a:spLocks noChangeArrowheads="1"/>
                        </wps:cNvSpPr>
                        <wps:spPr bwMode="auto">
                          <a:xfrm>
                            <a:off x="5782" y="3873"/>
                            <a:ext cx="1035" cy="1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D233317" w14:textId="77777777" w:rsidR="00DF6369" w:rsidRPr="003D16B4" w:rsidRDefault="00DF6369" w:rsidP="00971B17">
                              <w:pPr>
                                <w:rPr>
                                  <w:color w:val="FFFFFF"/>
                                  <w:sz w:val="96"/>
                                  <w:szCs w:val="96"/>
                                  <w:lang w:val="en-US"/>
                                </w:rPr>
                              </w:pPr>
                              <w:r w:rsidRPr="003D16B4">
                                <w:rPr>
                                  <w:color w:val="FFFFFF"/>
                                  <w:sz w:val="96"/>
                                  <w:szCs w:val="96"/>
                                  <w:lang w:val="en-US"/>
                                </w:rPr>
                                <w:t>1</w:t>
                              </w:r>
                            </w:p>
                            <w:p w14:paraId="7A6BF2F6" w14:textId="77777777" w:rsidR="00DF6369" w:rsidRPr="0065240B" w:rsidRDefault="00DF6369" w:rsidP="00971B17">
                              <w:pPr>
                                <w:rPr>
                                  <w:lang w:val="en-US"/>
                                </w:rPr>
                              </w:pPr>
                            </w:p>
                          </w:txbxContent>
                        </wps:txbx>
                        <wps:bodyPr rot="0" vert="horz" wrap="square" lIns="91440" tIns="45720" rIns="91440" bIns="45720" anchor="t" anchorCtr="0" upright="1">
                          <a:spAutoFit/>
                        </wps:bodyPr>
                      </wps:wsp>
                      <wps:wsp>
                        <wps:cNvPr id="50" name="AutoShape 151"/>
                        <wps:cNvCnPr>
                          <a:cxnSpLocks noChangeShapeType="1"/>
                        </wps:cNvCnPr>
                        <wps:spPr bwMode="auto">
                          <a:xfrm>
                            <a:off x="6897"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54F6C79" id="Group 148" o:spid="_x0000_s1029" style="position:absolute;left:0;text-align:left;margin-left:196.4pt;margin-top:12.55pt;width:317.5pt;height:104.1pt;z-index:251658250" coordorigin="5550,3578" coordsize="6356,2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">
                <v:shape id="Text Box 149" o:spid="_x0000_s1030"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" fillcolor="#4958a0" strokecolor="white">
                  <v:stroke opacity="0"/>
                  <v:shadow offset=",5pt"/>
                  <v:textbox inset=".5mm,6.3mm">
                    <w:txbxContent>
                      <w:p w14:paraId="04768057" w14:textId="77777777" w:rsidR="00DF6369" w:rsidRPr="00FC332A" w:rsidRDefault="00DF6369" w:rsidP="00FC332A">
                        <w:pPr>
                          <w:ind w:left="720"/>
                          <w:jc w:val="right"/>
                          <w:rPr>
                            <w:color w:val="FFFFFF"/>
                            <w:sz w:val="48"/>
                            <w:szCs w:val="32"/>
                            <w:lang w:val="en-US"/>
                          </w:rPr>
                        </w:pPr>
                        <w:r w:rsidRPr="00FC332A">
                          <w:rPr>
                            <w:color w:val="FFFFFF"/>
                            <w:sz w:val="48"/>
                            <w:szCs w:val="32"/>
                            <w:lang w:val="en-US"/>
                          </w:rPr>
                          <w:t xml:space="preserve"> Overview of the EU </w:t>
                        </w:r>
                        <w:r>
                          <w:rPr>
                            <w:color w:val="FFFFFF"/>
                            <w:sz w:val="48"/>
                            <w:szCs w:val="32"/>
                            <w:lang w:val="en-US"/>
                          </w:rPr>
                          <w:t>Profile</w:t>
                        </w:r>
                      </w:p>
                      <w:p w14:paraId="51263669" w14:textId="77777777" w:rsidR="00DF6369" w:rsidRPr="00FC332A" w:rsidRDefault="00DF6369" w:rsidP="00971B17">
                        <w:pPr>
                          <w:jc w:val="right"/>
                          <w:rPr>
                            <w:color w:val="FFFFFF"/>
                            <w:sz w:val="52"/>
                            <w:szCs w:val="36"/>
                            <w:lang w:val="en-US"/>
                          </w:rPr>
                        </w:pPr>
                      </w:p>
                    </w:txbxContent>
                  </v:textbox>
                </v:shape>
                <v:shape id="Text Box 150" o:spid="_x0000_s1031" type="#_x0000_t202" style="position:absolute;left:5782;top:3873;width:1035;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" filled="f" stroked="f" strokecolor="#f8f8f8" strokeweight=".25pt">
                  <v:textbox style="mso-fit-shape-to-text:t">
                    <w:txbxContent>
                      <w:p w14:paraId="6D233317" w14:textId="77777777" w:rsidR="00DF6369" w:rsidRPr="003D16B4" w:rsidRDefault="00DF6369" w:rsidP="00971B17">
                        <w:pPr>
                          <w:rPr>
                            <w:color w:val="FFFFFF"/>
                            <w:sz w:val="96"/>
                            <w:szCs w:val="96"/>
                            <w:lang w:val="en-US"/>
                          </w:rPr>
                        </w:pPr>
                        <w:r w:rsidRPr="003D16B4">
                          <w:rPr>
                            <w:color w:val="FFFFFF"/>
                            <w:sz w:val="96"/>
                            <w:szCs w:val="96"/>
                            <w:lang w:val="en-US"/>
                          </w:rPr>
                          <w:t>1</w:t>
                        </w:r>
                      </w:p>
                      <w:p w14:paraId="7A6BF2F6" w14:textId="77777777" w:rsidR="00DF6369" w:rsidRPr="0065240B" w:rsidRDefault="00DF6369" w:rsidP="00971B17">
                        <w:pPr>
                          <w:rPr>
                            <w:lang w:val="en-US"/>
                          </w:rPr>
                        </w:pPr>
                      </w:p>
                    </w:txbxContent>
                  </v:textbox>
                </v:shape>
                <v:shapetype id="_x0000_t32" coordsize="21600,21600" o:spt="32" o:oned="t" path="m,l21600,21600e" filled="f">
                  <v:path arrowok="t" fillok="f" o:connecttype="none"/>
                  <o:lock v:ext="edit" shapetype="t"/>
                </v:shapetype>
                <v:shape id="AutoShape 151"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" strokecolor="white" strokeweight="2.5pt">
                  <v:shadow offset=",5pt"/>
                </v:shape>
              </v:group>
            </w:pict>
          </mc:Fallback>
        </mc:AlternateContent>
      </w:r>
    </w:p>
    <w:p w14:paraId="6BDBDA50" w14:textId="77777777" w:rsidR="00B41BBD" w:rsidRPr="001C564D" w:rsidRDefault="00B41BBD">
      <w:pPr>
        <w:rPr>
          <w:lang w:val="en-GB"/>
        </w:rPr>
      </w:pPr>
    </w:p>
    <w:p w14:paraId="6C531C02" w14:textId="77777777" w:rsidR="00B41BBD" w:rsidRPr="001C564D" w:rsidRDefault="00B41BBD">
      <w:pPr>
        <w:rPr>
          <w:lang w:val="en-GB"/>
        </w:rPr>
      </w:pPr>
    </w:p>
    <w:p w14:paraId="4B6656C3" w14:textId="77777777" w:rsidR="00B41BBD" w:rsidRPr="001C564D" w:rsidRDefault="00B41BBD">
      <w:pPr>
        <w:rPr>
          <w:lang w:val="en-GB"/>
        </w:rPr>
      </w:pPr>
    </w:p>
    <w:p w14:paraId="301B4F2E" w14:textId="77777777" w:rsidR="002F4A39" w:rsidRPr="001C564D" w:rsidRDefault="002F4A39">
      <w:pPr>
        <w:rPr>
          <w:lang w:val="en-GB"/>
        </w:rPr>
      </w:pPr>
    </w:p>
    <w:p w14:paraId="22B97779" w14:textId="77777777" w:rsidR="002F4A39" w:rsidRPr="001C564D" w:rsidRDefault="002F4A39">
      <w:pPr>
        <w:rPr>
          <w:lang w:val="en-GB"/>
        </w:rPr>
      </w:pPr>
    </w:p>
    <w:p w14:paraId="402915AE" w14:textId="77777777" w:rsidR="002F4A39" w:rsidRPr="001C564D" w:rsidRDefault="002F4A39">
      <w:pPr>
        <w:rPr>
          <w:lang w:val="en-GB"/>
        </w:rPr>
      </w:pPr>
    </w:p>
    <w:p w14:paraId="03317AF3" w14:textId="77777777" w:rsidR="002F4A39" w:rsidRPr="001C564D" w:rsidRDefault="00B41BBD" w:rsidP="00B41BBD">
      <w:pPr>
        <w:tabs>
          <w:tab w:val="left" w:pos="7500"/>
        </w:tabs>
        <w:rPr>
          <w:lang w:val="en-GB"/>
        </w:rPr>
      </w:pPr>
      <w:r w:rsidRPr="001C564D">
        <w:rPr>
          <w:lang w:val="en-GB"/>
        </w:rPr>
        <w:tab/>
      </w:r>
    </w:p>
    <w:p w14:paraId="1C465B60" w14:textId="25573293" w:rsidR="00B41BBD" w:rsidRPr="001C564D" w:rsidRDefault="00B41BBD" w:rsidP="00B41BBD">
      <w:pPr>
        <w:tabs>
          <w:tab w:val="left" w:pos="7500"/>
        </w:tabs>
        <w:rPr>
          <w:lang w:val="en-GB"/>
        </w:rPr>
      </w:pPr>
    </w:p>
    <w:p w14:paraId="522C33F7" w14:textId="6385E841" w:rsidR="00B41BBD" w:rsidRPr="001C564D" w:rsidRDefault="00B41BBD" w:rsidP="00B41BBD">
      <w:pPr>
        <w:tabs>
          <w:tab w:val="left" w:pos="7500"/>
        </w:tabs>
        <w:rPr>
          <w:lang w:val="en-GB"/>
        </w:rPr>
      </w:pPr>
    </w:p>
    <w:p w14:paraId="04D25D28" w14:textId="77777777" w:rsidR="00B41BBD" w:rsidRPr="001C564D" w:rsidRDefault="00B41BBD" w:rsidP="00B41BBD">
      <w:pPr>
        <w:tabs>
          <w:tab w:val="left" w:pos="7500"/>
        </w:tabs>
        <w:rPr>
          <w:lang w:val="en-GB"/>
        </w:rPr>
      </w:pPr>
    </w:p>
    <w:p w14:paraId="154C7384" w14:textId="77777777" w:rsidR="00B41BBD" w:rsidRPr="001C564D" w:rsidRDefault="00B41BBD" w:rsidP="00B41BBD">
      <w:pPr>
        <w:tabs>
          <w:tab w:val="left" w:pos="7500"/>
        </w:tabs>
        <w:rPr>
          <w:lang w:val="en-GB"/>
        </w:rPr>
      </w:pPr>
    </w:p>
    <w:p w14:paraId="30F85A55" w14:textId="77777777" w:rsidR="00B41BBD" w:rsidRPr="001C564D" w:rsidRDefault="00B41BBD" w:rsidP="00B41BBD">
      <w:pPr>
        <w:tabs>
          <w:tab w:val="left" w:pos="7500"/>
        </w:tabs>
        <w:rPr>
          <w:lang w:val="en-GB"/>
        </w:rPr>
      </w:pPr>
    </w:p>
    <w:p w14:paraId="42AE3E61" w14:textId="77777777" w:rsidR="00B41BBD" w:rsidRPr="001C564D" w:rsidRDefault="00B41BBD" w:rsidP="00B41BBD">
      <w:pPr>
        <w:tabs>
          <w:tab w:val="left" w:pos="7500"/>
        </w:tabs>
        <w:rPr>
          <w:lang w:val="en-GB"/>
        </w:rPr>
      </w:pPr>
    </w:p>
    <w:p w14:paraId="319BDE5D" w14:textId="77777777" w:rsidR="00B41BBD" w:rsidRPr="001C564D" w:rsidRDefault="00B41BBD" w:rsidP="00B41BBD">
      <w:pPr>
        <w:tabs>
          <w:tab w:val="left" w:pos="7500"/>
        </w:tabs>
        <w:rPr>
          <w:lang w:val="en-GB"/>
        </w:rPr>
      </w:pPr>
    </w:p>
    <w:p w14:paraId="43AE686E" w14:textId="77777777" w:rsidR="00B41BBD" w:rsidRPr="001C564D" w:rsidRDefault="00B41BBD" w:rsidP="00B41BBD">
      <w:pPr>
        <w:tabs>
          <w:tab w:val="left" w:pos="7500"/>
        </w:tabs>
        <w:rPr>
          <w:lang w:val="en-GB"/>
        </w:rPr>
      </w:pPr>
    </w:p>
    <w:p w14:paraId="14E92B37" w14:textId="77777777" w:rsidR="00B41BBD" w:rsidRPr="001C564D" w:rsidRDefault="00B41BBD" w:rsidP="00B41BBD">
      <w:pPr>
        <w:tabs>
          <w:tab w:val="left" w:pos="7500"/>
        </w:tabs>
        <w:rPr>
          <w:lang w:val="en-GB"/>
        </w:rPr>
      </w:pPr>
    </w:p>
    <w:p w14:paraId="502B9BFF" w14:textId="77777777" w:rsidR="00B41BBD" w:rsidRPr="001C564D" w:rsidRDefault="00B41BBD" w:rsidP="00B41BBD">
      <w:pPr>
        <w:tabs>
          <w:tab w:val="left" w:pos="7500"/>
        </w:tabs>
        <w:rPr>
          <w:lang w:val="en-GB"/>
        </w:rPr>
      </w:pPr>
    </w:p>
    <w:p w14:paraId="340C5643" w14:textId="77777777" w:rsidR="00B41BBD" w:rsidRPr="001C564D" w:rsidRDefault="00B41BBD" w:rsidP="00B41BBD">
      <w:pPr>
        <w:tabs>
          <w:tab w:val="left" w:pos="7500"/>
        </w:tabs>
        <w:rPr>
          <w:lang w:val="en-GB"/>
        </w:rPr>
      </w:pPr>
    </w:p>
    <w:p w14:paraId="58560CE6" w14:textId="77777777" w:rsidR="00B41BBD" w:rsidRPr="001C564D" w:rsidRDefault="00B41BBD" w:rsidP="00B41BBD">
      <w:pPr>
        <w:tabs>
          <w:tab w:val="left" w:pos="7500"/>
        </w:tabs>
        <w:rPr>
          <w:lang w:val="en-GB"/>
        </w:rPr>
      </w:pPr>
    </w:p>
    <w:p w14:paraId="7839B51C" w14:textId="77777777" w:rsidR="00892832" w:rsidRPr="001C564D" w:rsidRDefault="00892832" w:rsidP="000758A3">
      <w:pPr>
        <w:pStyle w:val="Heading1"/>
        <w:rPr>
          <w:lang w:val="en-GB"/>
        </w:rPr>
      </w:pPr>
      <w:bookmarkStart w:id="1" w:name="_Toc1035574"/>
      <w:bookmarkStart w:id="2" w:name="_Toc44407845"/>
      <w:r w:rsidRPr="001C564D">
        <w:rPr>
          <w:lang w:val="en-GB"/>
        </w:rPr>
        <w:lastRenderedPageBreak/>
        <w:t>Profile</w:t>
      </w:r>
      <w:bookmarkEnd w:id="1"/>
      <w:bookmarkEnd w:id="2"/>
      <w:r w:rsidRPr="001C564D">
        <w:rPr>
          <w:lang w:val="en-GB"/>
        </w:rPr>
        <w:t xml:space="preserve"> </w:t>
      </w:r>
    </w:p>
    <w:p w14:paraId="58E5E00B" w14:textId="77777777" w:rsidR="00892832" w:rsidRPr="001C564D" w:rsidRDefault="00892832" w:rsidP="00892832">
      <w:pPr>
        <w:pStyle w:val="Heading2"/>
        <w:rPr>
          <w:lang w:val="en-GB"/>
        </w:rPr>
      </w:pPr>
      <w:bookmarkStart w:id="3" w:name="_Toc1035575"/>
      <w:bookmarkStart w:id="4" w:name="_Toc1474946"/>
      <w:r w:rsidRPr="001C564D">
        <w:rPr>
          <w:lang w:val="en-GB"/>
        </w:rPr>
        <w:t>Basic data</w:t>
      </w:r>
      <w:bookmarkEnd w:id="3"/>
      <w:bookmarkEnd w:id="4"/>
    </w:p>
    <w:p w14:paraId="50A236CB" w14:textId="3B8765EA" w:rsidR="00F8022C" w:rsidRPr="001C564D" w:rsidRDefault="00F8022C" w:rsidP="00F8022C">
      <w:pPr>
        <w:spacing w:after="0"/>
        <w:rPr>
          <w:lang w:val="en-GB"/>
        </w:rPr>
      </w:pPr>
      <w:r w:rsidRPr="001C564D">
        <w:rPr>
          <w:b/>
          <w:lang w:val="en-GB"/>
        </w:rPr>
        <w:t xml:space="preserve">Population </w:t>
      </w:r>
      <w:r w:rsidRPr="001C564D">
        <w:rPr>
          <w:lang w:val="en-GB"/>
        </w:rPr>
        <w:t>(</w:t>
      </w:r>
      <w:r w:rsidRPr="001C564D">
        <w:rPr>
          <w:bCs/>
          <w:lang w:val="en-GB"/>
        </w:rPr>
        <w:t>EU2</w:t>
      </w:r>
      <w:r>
        <w:rPr>
          <w:bCs/>
          <w:lang w:val="en-GB"/>
        </w:rPr>
        <w:t>7)</w:t>
      </w:r>
      <w:r w:rsidRPr="001C564D">
        <w:rPr>
          <w:bCs/>
          <w:lang w:val="en-GB"/>
        </w:rPr>
        <w:t>:</w:t>
      </w:r>
      <w:r w:rsidRPr="001C564D">
        <w:rPr>
          <w:lang w:val="en-GB"/>
        </w:rPr>
        <w:t xml:space="preserve"> </w:t>
      </w:r>
      <w:r>
        <w:rPr>
          <w:lang w:val="en-GB"/>
        </w:rPr>
        <w:t>446</w:t>
      </w:r>
      <w:r w:rsidRPr="001C564D">
        <w:rPr>
          <w:lang w:val="en-GB"/>
        </w:rPr>
        <w:t xml:space="preserve"> </w:t>
      </w:r>
      <w:r>
        <w:rPr>
          <w:lang w:val="en-GB"/>
        </w:rPr>
        <w:t>883</w:t>
      </w:r>
      <w:r w:rsidRPr="001C564D">
        <w:rPr>
          <w:lang w:val="en-GB"/>
        </w:rPr>
        <w:t xml:space="preserve"> </w:t>
      </w:r>
      <w:r>
        <w:rPr>
          <w:lang w:val="en-GB"/>
        </w:rPr>
        <w:t>180</w:t>
      </w:r>
      <w:r w:rsidRPr="001C564D">
        <w:rPr>
          <w:lang w:val="en-GB"/>
        </w:rPr>
        <w:t xml:space="preserve"> (2019) </w:t>
      </w:r>
    </w:p>
    <w:p w14:paraId="7A1CE7C7" w14:textId="11DE5ECE" w:rsidR="00F8022C" w:rsidRPr="001C564D" w:rsidRDefault="00F8022C" w:rsidP="00F8022C">
      <w:pPr>
        <w:spacing w:after="0"/>
        <w:rPr>
          <w:lang w:val="en-GB"/>
        </w:rPr>
      </w:pPr>
      <w:r w:rsidRPr="001C564D">
        <w:rPr>
          <w:b/>
          <w:lang w:val="en-GB"/>
        </w:rPr>
        <w:t xml:space="preserve">GDP at market prices </w:t>
      </w:r>
      <w:r w:rsidRPr="001C564D">
        <w:rPr>
          <w:lang w:val="en-GB"/>
        </w:rPr>
        <w:t>(</w:t>
      </w:r>
      <w:r w:rsidRPr="001C564D">
        <w:rPr>
          <w:bCs/>
          <w:lang w:val="en-GB"/>
        </w:rPr>
        <w:t>EU2</w:t>
      </w:r>
      <w:r>
        <w:rPr>
          <w:bCs/>
          <w:lang w:val="en-GB"/>
        </w:rPr>
        <w:t>7</w:t>
      </w:r>
      <w:r w:rsidRPr="001C564D">
        <w:rPr>
          <w:bCs/>
          <w:lang w:val="en-GB"/>
        </w:rPr>
        <w:t>):</w:t>
      </w:r>
      <w:r w:rsidRPr="001C564D">
        <w:rPr>
          <w:lang w:val="en-GB"/>
        </w:rPr>
        <w:t xml:space="preserve"> </w:t>
      </w:r>
      <w:r>
        <w:rPr>
          <w:lang w:val="en-GB"/>
        </w:rPr>
        <w:t>14 270 56.7</w:t>
      </w:r>
      <w:r w:rsidRPr="001C564D">
        <w:rPr>
          <w:lang w:val="en-GB"/>
        </w:rPr>
        <w:t xml:space="preserve"> million (2019)</w:t>
      </w:r>
    </w:p>
    <w:p w14:paraId="41F4BBEC" w14:textId="2549C35E" w:rsidR="00F8022C" w:rsidRPr="002972C5" w:rsidRDefault="00F8022C" w:rsidP="00F8022C">
      <w:pPr>
        <w:spacing w:after="0"/>
        <w:rPr>
          <w:lang w:val="en-US"/>
        </w:rPr>
      </w:pPr>
      <w:r w:rsidRPr="00445340">
        <w:rPr>
          <w:b/>
          <w:bCs/>
          <w:lang w:val="fr-BE"/>
        </w:rPr>
        <w:t xml:space="preserve">GDP per </w:t>
      </w:r>
      <w:r w:rsidRPr="00F35180">
        <w:rPr>
          <w:b/>
          <w:bCs/>
          <w:lang w:val="en-GB"/>
        </w:rPr>
        <w:t>inhabitant</w:t>
      </w:r>
      <w:r w:rsidR="00F35180" w:rsidRPr="00F35180">
        <w:rPr>
          <w:b/>
          <w:bCs/>
          <w:lang w:val="en-GB"/>
        </w:rPr>
        <w:t>s</w:t>
      </w:r>
      <w:r w:rsidRPr="002972C5">
        <w:rPr>
          <w:b/>
          <w:bCs/>
          <w:lang w:val="en-US"/>
        </w:rPr>
        <w:t xml:space="preserve"> in PPS</w:t>
      </w:r>
      <w:r w:rsidRPr="002972C5">
        <w:rPr>
          <w:lang w:val="en-US"/>
        </w:rPr>
        <w:t xml:space="preserve"> </w:t>
      </w:r>
      <w:r w:rsidRPr="002972C5">
        <w:rPr>
          <w:bCs/>
          <w:lang w:val="en-US"/>
        </w:rPr>
        <w:t>(EU27</w:t>
      </w:r>
      <w:proofErr w:type="gramStart"/>
      <w:r w:rsidRPr="002972C5">
        <w:rPr>
          <w:bCs/>
          <w:lang w:val="en-US"/>
        </w:rPr>
        <w:t>):</w:t>
      </w:r>
      <w:proofErr w:type="gramEnd"/>
      <w:r w:rsidRPr="002972C5">
        <w:rPr>
          <w:bCs/>
          <w:lang w:val="en-US"/>
        </w:rPr>
        <w:t xml:space="preserve"> 100 (2020)</w:t>
      </w:r>
    </w:p>
    <w:p w14:paraId="64DA25AC" w14:textId="6C55C71F" w:rsidR="00F8022C" w:rsidRPr="001C564D" w:rsidRDefault="00F8022C" w:rsidP="00F8022C">
      <w:pPr>
        <w:spacing w:after="0"/>
        <w:rPr>
          <w:lang w:val="en-GB"/>
        </w:rPr>
      </w:pPr>
      <w:r w:rsidRPr="001C564D">
        <w:rPr>
          <w:b/>
          <w:lang w:val="en-GB"/>
        </w:rPr>
        <w:t xml:space="preserve">GDP growth rate </w:t>
      </w:r>
      <w:r w:rsidRPr="001C564D">
        <w:rPr>
          <w:bCs/>
          <w:lang w:val="en-GB"/>
        </w:rPr>
        <w:t>(EU</w:t>
      </w:r>
      <w:r>
        <w:rPr>
          <w:bCs/>
          <w:lang w:val="en-GB"/>
        </w:rPr>
        <w:t>27</w:t>
      </w:r>
      <w:r w:rsidRPr="001C564D">
        <w:rPr>
          <w:bCs/>
          <w:lang w:val="en-GB"/>
        </w:rPr>
        <w:t>):</w:t>
      </w:r>
      <w:r w:rsidRPr="001C564D">
        <w:rPr>
          <w:lang w:val="en-GB"/>
        </w:rPr>
        <w:t xml:space="preserve"> </w:t>
      </w:r>
      <w:r>
        <w:rPr>
          <w:lang w:val="en-GB"/>
        </w:rPr>
        <w:t>-6.1</w:t>
      </w:r>
      <w:r w:rsidRPr="001C564D">
        <w:rPr>
          <w:lang w:val="en-GB"/>
        </w:rPr>
        <w:t>% (20</w:t>
      </w:r>
      <w:r>
        <w:rPr>
          <w:lang w:val="en-GB"/>
        </w:rPr>
        <w:t>20</w:t>
      </w:r>
      <w:r w:rsidRPr="001C564D">
        <w:rPr>
          <w:lang w:val="en-GB"/>
        </w:rPr>
        <w:t>)</w:t>
      </w:r>
    </w:p>
    <w:p w14:paraId="1FE428A1" w14:textId="44812E25" w:rsidR="00F8022C" w:rsidRPr="001C564D" w:rsidRDefault="00F8022C" w:rsidP="00F8022C">
      <w:pPr>
        <w:spacing w:after="0"/>
        <w:rPr>
          <w:lang w:val="en-GB"/>
        </w:rPr>
      </w:pPr>
      <w:r w:rsidRPr="001C564D">
        <w:rPr>
          <w:b/>
          <w:lang w:val="en-GB"/>
        </w:rPr>
        <w:t xml:space="preserve">Inflation rate </w:t>
      </w:r>
      <w:r w:rsidRPr="001C564D">
        <w:rPr>
          <w:bCs/>
          <w:lang w:val="en-GB"/>
        </w:rPr>
        <w:t>(EU2</w:t>
      </w:r>
      <w:r>
        <w:rPr>
          <w:bCs/>
          <w:lang w:val="en-GB"/>
        </w:rPr>
        <w:t>7</w:t>
      </w:r>
      <w:r w:rsidRPr="001C564D">
        <w:rPr>
          <w:bCs/>
          <w:lang w:val="en-GB"/>
        </w:rPr>
        <w:t>):</w:t>
      </w:r>
      <w:r w:rsidRPr="001C564D">
        <w:rPr>
          <w:lang w:val="en-GB"/>
        </w:rPr>
        <w:t xml:space="preserve"> </w:t>
      </w:r>
      <w:r>
        <w:rPr>
          <w:lang w:val="en-GB"/>
        </w:rPr>
        <w:t>0.7</w:t>
      </w:r>
      <w:r w:rsidRPr="001C564D">
        <w:rPr>
          <w:lang w:val="en-GB"/>
        </w:rPr>
        <w:t>% (20</w:t>
      </w:r>
      <w:r>
        <w:rPr>
          <w:lang w:val="en-GB"/>
        </w:rPr>
        <w:t>20</w:t>
      </w:r>
      <w:r w:rsidRPr="001C564D">
        <w:rPr>
          <w:lang w:val="en-GB"/>
        </w:rPr>
        <w:t>)</w:t>
      </w:r>
    </w:p>
    <w:p w14:paraId="0EF7669B" w14:textId="7E2FC0F1" w:rsidR="00F8022C" w:rsidRPr="001C564D" w:rsidRDefault="00F8022C" w:rsidP="00F8022C">
      <w:pPr>
        <w:spacing w:after="0"/>
        <w:rPr>
          <w:lang w:val="en-GB"/>
        </w:rPr>
      </w:pPr>
      <w:r w:rsidRPr="001C564D">
        <w:rPr>
          <w:b/>
          <w:lang w:val="en-GB"/>
        </w:rPr>
        <w:t xml:space="preserve">Unemployment rate </w:t>
      </w:r>
      <w:r w:rsidRPr="001C564D">
        <w:rPr>
          <w:bCs/>
          <w:lang w:val="en-GB"/>
        </w:rPr>
        <w:t>(EU2</w:t>
      </w:r>
      <w:r>
        <w:rPr>
          <w:bCs/>
          <w:lang w:val="en-GB"/>
        </w:rPr>
        <w:t>7</w:t>
      </w:r>
      <w:r w:rsidRPr="001C564D">
        <w:rPr>
          <w:bCs/>
          <w:lang w:val="en-GB"/>
        </w:rPr>
        <w:t>):</w:t>
      </w:r>
      <w:r w:rsidRPr="001C564D">
        <w:rPr>
          <w:lang w:val="en-GB"/>
        </w:rPr>
        <w:t xml:space="preserve"> </w:t>
      </w:r>
      <w:r>
        <w:rPr>
          <w:lang w:val="en-GB"/>
        </w:rPr>
        <w:t>7.0</w:t>
      </w:r>
      <w:r w:rsidRPr="001C564D">
        <w:rPr>
          <w:lang w:val="en-GB"/>
        </w:rPr>
        <w:t>% (20</w:t>
      </w:r>
      <w:r>
        <w:rPr>
          <w:lang w:val="en-GB"/>
        </w:rPr>
        <w:t>20</w:t>
      </w:r>
      <w:r w:rsidRPr="001C564D">
        <w:rPr>
          <w:lang w:val="en-GB"/>
        </w:rPr>
        <w:t>)</w:t>
      </w:r>
    </w:p>
    <w:p w14:paraId="4428120A" w14:textId="2E16A18E" w:rsidR="00F8022C" w:rsidRPr="001C564D" w:rsidRDefault="00F8022C" w:rsidP="00F8022C">
      <w:pPr>
        <w:spacing w:after="0"/>
        <w:rPr>
          <w:lang w:val="en-GB"/>
        </w:rPr>
      </w:pPr>
      <w:r w:rsidRPr="001C564D">
        <w:rPr>
          <w:b/>
          <w:lang w:val="en-GB"/>
        </w:rPr>
        <w:t xml:space="preserve">General government gross debt (Percentage of GDP) </w:t>
      </w:r>
      <w:r w:rsidRPr="001C564D">
        <w:rPr>
          <w:bCs/>
          <w:lang w:val="en-GB"/>
        </w:rPr>
        <w:t>(EU2</w:t>
      </w:r>
      <w:r>
        <w:rPr>
          <w:bCs/>
          <w:lang w:val="en-GB"/>
        </w:rPr>
        <w:t>7</w:t>
      </w:r>
      <w:r w:rsidRPr="001C564D">
        <w:rPr>
          <w:bCs/>
          <w:lang w:val="en-GB"/>
        </w:rPr>
        <w:t>):</w:t>
      </w:r>
      <w:r w:rsidRPr="001C564D">
        <w:rPr>
          <w:lang w:val="en-GB"/>
        </w:rPr>
        <w:t xml:space="preserve"> </w:t>
      </w:r>
      <w:r>
        <w:rPr>
          <w:lang w:val="en-GB"/>
        </w:rPr>
        <w:t>90.7</w:t>
      </w:r>
      <w:r w:rsidRPr="001C564D">
        <w:rPr>
          <w:lang w:val="en-GB"/>
        </w:rPr>
        <w:t>% (20</w:t>
      </w:r>
      <w:r>
        <w:rPr>
          <w:lang w:val="en-GB"/>
        </w:rPr>
        <w:t>20</w:t>
      </w:r>
      <w:r w:rsidRPr="001C564D">
        <w:rPr>
          <w:lang w:val="en-GB"/>
        </w:rPr>
        <w:t>)</w:t>
      </w:r>
    </w:p>
    <w:p w14:paraId="5048D948" w14:textId="0353D873" w:rsidR="00F8022C" w:rsidRPr="001C564D" w:rsidRDefault="00F8022C" w:rsidP="00F8022C">
      <w:pPr>
        <w:spacing w:after="0"/>
        <w:rPr>
          <w:lang w:val="en-GB"/>
        </w:rPr>
      </w:pPr>
      <w:r w:rsidRPr="001C564D">
        <w:rPr>
          <w:b/>
          <w:lang w:val="en-GB"/>
        </w:rPr>
        <w:t>General government deficit/surplus (Percentage of GDP)</w:t>
      </w:r>
      <w:r w:rsidRPr="001C564D">
        <w:rPr>
          <w:bCs/>
          <w:lang w:val="en-GB"/>
        </w:rPr>
        <w:t xml:space="preserve"> (EU2</w:t>
      </w:r>
      <w:r>
        <w:rPr>
          <w:bCs/>
          <w:lang w:val="en-GB"/>
        </w:rPr>
        <w:t>7</w:t>
      </w:r>
      <w:r w:rsidRPr="001C564D">
        <w:rPr>
          <w:lang w:val="en-GB"/>
        </w:rPr>
        <w:t>): -</w:t>
      </w:r>
      <w:r>
        <w:rPr>
          <w:lang w:val="en-GB"/>
        </w:rPr>
        <w:t>6.9</w:t>
      </w:r>
      <w:r w:rsidRPr="001C564D">
        <w:rPr>
          <w:lang w:val="en-GB"/>
        </w:rPr>
        <w:t>% (20</w:t>
      </w:r>
      <w:r>
        <w:rPr>
          <w:lang w:val="en-GB"/>
        </w:rPr>
        <w:t>20</w:t>
      </w:r>
      <w:r w:rsidRPr="001C564D">
        <w:rPr>
          <w:lang w:val="en-GB"/>
        </w:rPr>
        <w:t>)</w:t>
      </w:r>
    </w:p>
    <w:p w14:paraId="15C47C38" w14:textId="77777777" w:rsidR="00F8022C" w:rsidRPr="001C564D" w:rsidRDefault="00F8022C" w:rsidP="00F8022C">
      <w:pPr>
        <w:spacing w:after="0"/>
        <w:rPr>
          <w:vertAlign w:val="superscript"/>
          <w:lang w:val="en-GB"/>
        </w:rPr>
      </w:pPr>
      <w:r w:rsidRPr="001C564D">
        <w:rPr>
          <w:b/>
          <w:lang w:val="en-GB"/>
        </w:rPr>
        <w:t xml:space="preserve">Area </w:t>
      </w:r>
      <w:r w:rsidRPr="001C564D">
        <w:rPr>
          <w:bCs/>
          <w:lang w:val="en-GB"/>
        </w:rPr>
        <w:t>(EU28):</w:t>
      </w:r>
      <w:r w:rsidRPr="001C564D">
        <w:rPr>
          <w:lang w:val="en-GB"/>
        </w:rPr>
        <w:t xml:space="preserve"> 4 233 255 km²</w:t>
      </w:r>
    </w:p>
    <w:p w14:paraId="2DDE3AC0" w14:textId="77777777" w:rsidR="00F8022C" w:rsidRPr="001C564D" w:rsidRDefault="00F8022C" w:rsidP="00F8022C">
      <w:pPr>
        <w:rPr>
          <w:lang w:val="en-GB"/>
        </w:rPr>
      </w:pPr>
    </w:p>
    <w:p w14:paraId="41809963" w14:textId="42A36D06" w:rsidR="00F8022C" w:rsidRPr="001C564D" w:rsidRDefault="00F8022C" w:rsidP="00F8022C">
      <w:pPr>
        <w:rPr>
          <w:sz w:val="18"/>
          <w:szCs w:val="18"/>
          <w:lang w:val="en-GB"/>
        </w:rPr>
      </w:pPr>
      <w:r w:rsidRPr="001C564D">
        <w:rPr>
          <w:bCs/>
          <w:sz w:val="18"/>
          <w:szCs w:val="18"/>
          <w:lang w:val="en-GB"/>
        </w:rPr>
        <w:t xml:space="preserve">Source: </w:t>
      </w:r>
      <w:hyperlink r:id="rId32" w:history="1">
        <w:r w:rsidRPr="001C564D">
          <w:rPr>
            <w:rStyle w:val="Hyperlink"/>
            <w:sz w:val="18"/>
            <w:szCs w:val="18"/>
            <w:lang w:val="en-GB"/>
          </w:rPr>
          <w:t>Eurostat</w:t>
        </w:r>
      </w:hyperlink>
      <w:r w:rsidRPr="001C564D">
        <w:rPr>
          <w:sz w:val="18"/>
          <w:szCs w:val="18"/>
          <w:lang w:val="en-GB"/>
        </w:rPr>
        <w:t xml:space="preserve"> (last update: </w:t>
      </w:r>
      <w:r w:rsidRPr="00483DD4">
        <w:rPr>
          <w:sz w:val="18"/>
          <w:szCs w:val="18"/>
          <w:lang w:val="en-GB"/>
        </w:rPr>
        <w:t>29 June 202</w:t>
      </w:r>
      <w:r w:rsidRPr="00F8022C">
        <w:rPr>
          <w:sz w:val="18"/>
          <w:szCs w:val="18"/>
          <w:lang w:val="en-GB"/>
        </w:rPr>
        <w:t>1</w:t>
      </w:r>
      <w:r w:rsidRPr="001C564D">
        <w:rPr>
          <w:sz w:val="18"/>
          <w:szCs w:val="18"/>
          <w:lang w:val="en-GB"/>
        </w:rPr>
        <w:t>)</w:t>
      </w:r>
    </w:p>
    <w:p w14:paraId="7D5836E2" w14:textId="77777777" w:rsidR="008F49D3" w:rsidRPr="001C564D" w:rsidRDefault="008F49D3" w:rsidP="008F49D3">
      <w:pPr>
        <w:rPr>
          <w:bCs/>
          <w:sz w:val="18"/>
          <w:szCs w:val="18"/>
          <w:lang w:val="en-GB"/>
        </w:rPr>
      </w:pPr>
    </w:p>
    <w:p w14:paraId="3C3E7BA1" w14:textId="77777777" w:rsidR="00892832" w:rsidRPr="001C564D" w:rsidRDefault="00892832" w:rsidP="00892832">
      <w:pPr>
        <w:pStyle w:val="Heading2"/>
        <w:rPr>
          <w:lang w:val="en-GB"/>
        </w:rPr>
      </w:pPr>
      <w:r w:rsidRPr="001C564D">
        <w:rPr>
          <w:lang w:val="en-GB"/>
        </w:rPr>
        <w:br w:type="page"/>
      </w:r>
      <w:bookmarkStart w:id="5" w:name="_Toc1035576"/>
      <w:bookmarkStart w:id="6" w:name="_Toc1474947"/>
      <w:r w:rsidR="00E75C57" w:rsidRPr="001C564D">
        <w:rPr>
          <w:lang w:val="en-GB"/>
        </w:rPr>
        <w:lastRenderedPageBreak/>
        <w:t xml:space="preserve">Digital </w:t>
      </w:r>
      <w:r w:rsidR="00F254A6" w:rsidRPr="001C564D">
        <w:rPr>
          <w:lang w:val="en-GB"/>
        </w:rPr>
        <w:t xml:space="preserve">Public Administration </w:t>
      </w:r>
      <w:r w:rsidRPr="001C564D">
        <w:rPr>
          <w:lang w:val="en-GB"/>
        </w:rPr>
        <w:t>Indicators</w:t>
      </w:r>
      <w:bookmarkEnd w:id="5"/>
      <w:bookmarkEnd w:id="6"/>
    </w:p>
    <w:p w14:paraId="4419AF52" w14:textId="77777777" w:rsidR="002B226E" w:rsidRPr="001C564D" w:rsidRDefault="002B226E" w:rsidP="002B226E">
      <w:pPr>
        <w:rPr>
          <w:lang w:val="en-GB"/>
        </w:rPr>
      </w:pPr>
      <w:bookmarkStart w:id="7" w:name="_Hlk6991564"/>
      <w:bookmarkStart w:id="8" w:name="_Hlk7014997"/>
      <w:bookmarkStart w:id="9" w:name="_Hlk7185582"/>
      <w:bookmarkStart w:id="10" w:name="_Toc1035577"/>
      <w:bookmarkStart w:id="11" w:name="_Toc1474948"/>
      <w:r w:rsidRPr="001C564D">
        <w:rPr>
          <w:lang w:val="en-GB"/>
        </w:rPr>
        <w:t xml:space="preserve">The following graphs present data for the latest Digital </w:t>
      </w:r>
      <w:r w:rsidR="00F254A6" w:rsidRPr="001C564D">
        <w:rPr>
          <w:lang w:val="en-GB"/>
        </w:rPr>
        <w:t xml:space="preserve">Public Administration </w:t>
      </w:r>
      <w:r w:rsidRPr="001C564D">
        <w:rPr>
          <w:lang w:val="en-GB"/>
        </w:rPr>
        <w:t>Indicators in the European Union</w:t>
      </w:r>
      <w:r w:rsidR="00616A58" w:rsidRPr="001C564D">
        <w:rPr>
          <w:lang w:val="en-GB"/>
        </w:rPr>
        <w:t xml:space="preserve">, as outlined by </w:t>
      </w:r>
      <w:hyperlink r:id="rId33" w:history="1">
        <w:r w:rsidRPr="001C564D">
          <w:rPr>
            <w:rStyle w:val="Hyperlink"/>
            <w:lang w:val="en-GB"/>
          </w:rPr>
          <w:t>Eurostat</w:t>
        </w:r>
      </w:hyperlink>
      <w:r w:rsidRPr="001C564D">
        <w:rPr>
          <w:lang w:val="en-GB"/>
        </w:rPr>
        <w:t xml:space="preserve"> at the time </w:t>
      </w:r>
      <w:r w:rsidR="004127E4" w:rsidRPr="001C564D">
        <w:rPr>
          <w:lang w:val="en-GB"/>
        </w:rPr>
        <w:t>of</w:t>
      </w:r>
      <w:r w:rsidR="00CB6F93" w:rsidRPr="001C564D">
        <w:rPr>
          <w:lang w:val="en-GB"/>
        </w:rPr>
        <w:t xml:space="preserve"> this</w:t>
      </w:r>
      <w:r w:rsidR="004127E4" w:rsidRPr="001C564D">
        <w:rPr>
          <w:lang w:val="en-GB"/>
        </w:rPr>
        <w:t xml:space="preserve"> </w:t>
      </w:r>
      <w:r w:rsidR="00616A58" w:rsidRPr="001C564D">
        <w:rPr>
          <w:lang w:val="en-GB"/>
        </w:rPr>
        <w:t>factsheet</w:t>
      </w:r>
      <w:r w:rsidR="00CB6F93" w:rsidRPr="001C564D">
        <w:rPr>
          <w:lang w:val="en-GB"/>
        </w:rPr>
        <w:t>’s</w:t>
      </w:r>
      <w:r w:rsidR="00616A58" w:rsidRPr="001C564D">
        <w:rPr>
          <w:lang w:val="en-GB"/>
        </w:rPr>
        <w:t xml:space="preserve"> </w:t>
      </w:r>
      <w:r w:rsidR="004127E4" w:rsidRPr="001C564D">
        <w:rPr>
          <w:lang w:val="en-GB"/>
        </w:rPr>
        <w:t>preparation</w:t>
      </w:r>
      <w:r w:rsidRPr="001C564D">
        <w:rPr>
          <w:lang w:val="en-GB"/>
        </w:rPr>
        <w:t>.</w:t>
      </w:r>
      <w:bookmarkEnd w:id="7"/>
    </w:p>
    <w:tbl>
      <w:tblPr>
        <w:tblW w:w="9298" w:type="dxa"/>
        <w:tblLayout w:type="fixed"/>
        <w:tblLook w:val="04A0" w:firstRow="1" w:lastRow="0" w:firstColumn="1" w:lastColumn="0" w:noHBand="0" w:noVBand="1"/>
      </w:tblPr>
      <w:tblGrid>
        <w:gridCol w:w="4649"/>
        <w:gridCol w:w="4649"/>
      </w:tblGrid>
      <w:tr w:rsidR="002B226E" w:rsidRPr="00FC7838" w14:paraId="532BA5CB" w14:textId="77777777" w:rsidTr="00E1398E">
        <w:tc>
          <w:tcPr>
            <w:tcW w:w="4649" w:type="dxa"/>
            <w:shd w:val="clear" w:color="auto" w:fill="auto"/>
          </w:tcPr>
          <w:p w14:paraId="2867C2D8" w14:textId="77777777" w:rsidR="002B226E" w:rsidRPr="001C564D" w:rsidRDefault="002B226E" w:rsidP="00E1398E">
            <w:pPr>
              <w:jc w:val="center"/>
              <w:rPr>
                <w:rStyle w:val="Strong"/>
                <w:b w:val="0"/>
                <w:lang w:val="en-GB"/>
              </w:rPr>
            </w:pPr>
            <w:r w:rsidRPr="001C564D">
              <w:rPr>
                <w:rStyle w:val="Strong"/>
                <w:b w:val="0"/>
                <w:lang w:val="en-GB"/>
              </w:rPr>
              <w:br w:type="page"/>
              <w:t>Percentage of individuals using the internet for interacting with public authorities in EU</w:t>
            </w:r>
          </w:p>
          <w:p w14:paraId="2FAA9B15" w14:textId="77777777" w:rsidR="002B226E" w:rsidRPr="001C564D" w:rsidRDefault="002B226E" w:rsidP="00E1398E">
            <w:pPr>
              <w:jc w:val="center"/>
              <w:rPr>
                <w:rStyle w:val="Strong"/>
                <w:b w:val="0"/>
                <w:lang w:val="en-GB"/>
              </w:rPr>
            </w:pPr>
          </w:p>
        </w:tc>
        <w:tc>
          <w:tcPr>
            <w:tcW w:w="4649" w:type="dxa"/>
            <w:shd w:val="clear" w:color="auto" w:fill="auto"/>
          </w:tcPr>
          <w:p w14:paraId="3F0C3A76" w14:textId="77777777" w:rsidR="002B226E" w:rsidRPr="001C564D" w:rsidRDefault="002B226E" w:rsidP="00E1398E">
            <w:pPr>
              <w:jc w:val="center"/>
              <w:rPr>
                <w:rStyle w:val="Strong"/>
                <w:b w:val="0"/>
                <w:lang w:val="en-GB"/>
              </w:rPr>
            </w:pPr>
            <w:r w:rsidRPr="001C564D">
              <w:rPr>
                <w:rStyle w:val="Strong"/>
                <w:b w:val="0"/>
                <w:lang w:val="en-GB"/>
              </w:rPr>
              <w:t>Percentage of individuals using the internet for obtaining information from public authorities in EU</w:t>
            </w:r>
          </w:p>
        </w:tc>
      </w:tr>
      <w:tr w:rsidR="002B226E" w:rsidRPr="001C564D" w14:paraId="6E320724" w14:textId="77777777" w:rsidTr="00E1398E">
        <w:trPr>
          <w:trHeight w:val="3529"/>
        </w:trPr>
        <w:tc>
          <w:tcPr>
            <w:tcW w:w="4649" w:type="dxa"/>
            <w:shd w:val="clear" w:color="auto" w:fill="auto"/>
            <w:vAlign w:val="center"/>
          </w:tcPr>
          <w:p w14:paraId="4C845049" w14:textId="6F10D1C2" w:rsidR="002B226E" w:rsidRPr="001C564D" w:rsidRDefault="007502D9" w:rsidP="00E1398E">
            <w:pPr>
              <w:rPr>
                <w:lang w:val="en-GB"/>
              </w:rPr>
            </w:pPr>
            <w:r>
              <w:rPr>
                <w:noProof/>
                <w:lang w:val="en-GB"/>
              </w:rPr>
              <w:drawing>
                <wp:inline distT="0" distB="0" distL="0" distR="0" wp14:anchorId="0D19D36E" wp14:editId="613CA849">
                  <wp:extent cx="2834640" cy="219456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34640" cy="2194560"/>
                          </a:xfrm>
                          <a:prstGeom prst="rect">
                            <a:avLst/>
                          </a:prstGeom>
                          <a:noFill/>
                        </pic:spPr>
                      </pic:pic>
                    </a:graphicData>
                  </a:graphic>
                </wp:inline>
              </w:drawing>
            </w:r>
          </w:p>
        </w:tc>
        <w:tc>
          <w:tcPr>
            <w:tcW w:w="4649" w:type="dxa"/>
            <w:shd w:val="clear" w:color="auto" w:fill="auto"/>
            <w:vAlign w:val="center"/>
          </w:tcPr>
          <w:p w14:paraId="0B08DDCF" w14:textId="51B7D07D" w:rsidR="002B226E" w:rsidRPr="001C564D" w:rsidRDefault="007502D9" w:rsidP="00E1398E">
            <w:pPr>
              <w:rPr>
                <w:lang w:val="en-GB"/>
              </w:rPr>
            </w:pPr>
            <w:r>
              <w:rPr>
                <w:noProof/>
                <w:lang w:val="en-GB"/>
              </w:rPr>
              <w:drawing>
                <wp:inline distT="0" distB="0" distL="0" distR="0" wp14:anchorId="4AECFBC6" wp14:editId="2F2FA41E">
                  <wp:extent cx="2834640" cy="219456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34640" cy="2194560"/>
                          </a:xfrm>
                          <a:prstGeom prst="rect">
                            <a:avLst/>
                          </a:prstGeom>
                          <a:noFill/>
                        </pic:spPr>
                      </pic:pic>
                    </a:graphicData>
                  </a:graphic>
                </wp:inline>
              </w:drawing>
            </w:r>
          </w:p>
        </w:tc>
      </w:tr>
      <w:tr w:rsidR="002B226E" w:rsidRPr="001C564D" w14:paraId="7CD32AA6" w14:textId="77777777" w:rsidTr="00E1398E">
        <w:tc>
          <w:tcPr>
            <w:tcW w:w="4649" w:type="dxa"/>
            <w:shd w:val="clear" w:color="auto" w:fill="auto"/>
          </w:tcPr>
          <w:p w14:paraId="1048F215" w14:textId="6D4DCF24" w:rsidR="002B226E" w:rsidRPr="00845355" w:rsidRDefault="002B226E" w:rsidP="00E1398E">
            <w:pPr>
              <w:rPr>
                <w:sz w:val="15"/>
                <w:szCs w:val="15"/>
                <w:lang w:val="en-GB"/>
              </w:rPr>
            </w:pPr>
            <w:r w:rsidRPr="00845355">
              <w:rPr>
                <w:sz w:val="15"/>
                <w:szCs w:val="15"/>
                <w:lang w:val="en-GB"/>
              </w:rPr>
              <w:t xml:space="preserve">Source: </w:t>
            </w:r>
            <w:hyperlink r:id="rId36" w:history="1">
              <w:r w:rsidRPr="00845355">
                <w:rPr>
                  <w:rStyle w:val="Hyperlink"/>
                  <w:sz w:val="15"/>
                  <w:szCs w:val="15"/>
                  <w:lang w:val="en-GB"/>
                </w:rPr>
                <w:t>Eurostat Information Society Indicators</w:t>
              </w:r>
            </w:hyperlink>
            <w:r w:rsidR="00941BC6" w:rsidRPr="00845355">
              <w:rPr>
                <w:rStyle w:val="Hyperlink"/>
                <w:sz w:val="15"/>
                <w:szCs w:val="15"/>
                <w:lang w:val="en-GB"/>
              </w:rPr>
              <w:t xml:space="preserve"> (2020)</w:t>
            </w:r>
          </w:p>
        </w:tc>
        <w:tc>
          <w:tcPr>
            <w:tcW w:w="4649" w:type="dxa"/>
            <w:shd w:val="clear" w:color="auto" w:fill="auto"/>
          </w:tcPr>
          <w:p w14:paraId="597BC8CC" w14:textId="77508F33" w:rsidR="002B226E" w:rsidRPr="00845355" w:rsidRDefault="002B226E" w:rsidP="00E1398E">
            <w:pPr>
              <w:rPr>
                <w:sz w:val="15"/>
                <w:szCs w:val="15"/>
                <w:lang w:val="en-GB"/>
              </w:rPr>
            </w:pPr>
            <w:r w:rsidRPr="00845355">
              <w:rPr>
                <w:sz w:val="15"/>
                <w:szCs w:val="15"/>
                <w:lang w:val="en-GB"/>
              </w:rPr>
              <w:t xml:space="preserve">Source: </w:t>
            </w:r>
            <w:hyperlink r:id="rId37" w:history="1">
              <w:r w:rsidRPr="00845355">
                <w:rPr>
                  <w:rStyle w:val="Hyperlink"/>
                  <w:sz w:val="15"/>
                  <w:szCs w:val="15"/>
                  <w:lang w:val="en-GB"/>
                </w:rPr>
                <w:t>Eurostat Information Society Indicators</w:t>
              </w:r>
            </w:hyperlink>
            <w:r w:rsidR="00845355" w:rsidRPr="00845355">
              <w:rPr>
                <w:rStyle w:val="Hyperlink"/>
                <w:sz w:val="15"/>
                <w:szCs w:val="15"/>
                <w:lang w:val="en-GB"/>
              </w:rPr>
              <w:t xml:space="preserve"> (2020)</w:t>
            </w:r>
          </w:p>
        </w:tc>
      </w:tr>
      <w:tr w:rsidR="002B226E" w:rsidRPr="00FC7838" w14:paraId="11AFE8EE" w14:textId="77777777" w:rsidTr="00E1398E">
        <w:trPr>
          <w:trHeight w:val="1357"/>
        </w:trPr>
        <w:tc>
          <w:tcPr>
            <w:tcW w:w="4649" w:type="dxa"/>
            <w:shd w:val="clear" w:color="auto" w:fill="auto"/>
          </w:tcPr>
          <w:p w14:paraId="4C181BC3" w14:textId="77777777" w:rsidR="002B226E" w:rsidRPr="001C564D" w:rsidRDefault="002B226E" w:rsidP="00E1398E">
            <w:pPr>
              <w:jc w:val="center"/>
              <w:rPr>
                <w:rStyle w:val="Strong"/>
                <w:b w:val="0"/>
                <w:lang w:val="en-GB"/>
              </w:rPr>
            </w:pPr>
          </w:p>
          <w:p w14:paraId="53EDF29D" w14:textId="77777777" w:rsidR="002B226E" w:rsidRPr="001C564D" w:rsidRDefault="002B226E" w:rsidP="00E1398E">
            <w:pPr>
              <w:jc w:val="center"/>
              <w:rPr>
                <w:rStyle w:val="Strong"/>
                <w:b w:val="0"/>
                <w:lang w:val="en-GB"/>
              </w:rPr>
            </w:pPr>
          </w:p>
          <w:p w14:paraId="6A8144A7" w14:textId="77777777" w:rsidR="002B226E" w:rsidRPr="001C564D" w:rsidRDefault="002B226E" w:rsidP="00E1398E">
            <w:pPr>
              <w:jc w:val="center"/>
              <w:rPr>
                <w:rStyle w:val="Strong"/>
                <w:b w:val="0"/>
                <w:lang w:val="en-GB"/>
              </w:rPr>
            </w:pPr>
            <w:r w:rsidRPr="001C564D">
              <w:rPr>
                <w:rStyle w:val="Strong"/>
                <w:b w:val="0"/>
                <w:lang w:val="en-GB"/>
              </w:rPr>
              <w:t>Percentage of individuals using the internet for downloading official forms from public authorities in EU</w:t>
            </w:r>
          </w:p>
          <w:p w14:paraId="7C33AFC7" w14:textId="77777777" w:rsidR="002B226E" w:rsidRPr="001C564D" w:rsidRDefault="002B226E" w:rsidP="00E1398E">
            <w:pPr>
              <w:jc w:val="center"/>
              <w:rPr>
                <w:rStyle w:val="Strong"/>
                <w:b w:val="0"/>
                <w:lang w:val="en-GB"/>
              </w:rPr>
            </w:pPr>
          </w:p>
        </w:tc>
        <w:tc>
          <w:tcPr>
            <w:tcW w:w="4649" w:type="dxa"/>
            <w:shd w:val="clear" w:color="auto" w:fill="auto"/>
          </w:tcPr>
          <w:p w14:paraId="65EB61D2" w14:textId="77777777" w:rsidR="002B226E" w:rsidRPr="001C564D" w:rsidRDefault="002B226E" w:rsidP="00E1398E">
            <w:pPr>
              <w:tabs>
                <w:tab w:val="left" w:pos="1755"/>
              </w:tabs>
              <w:jc w:val="center"/>
              <w:rPr>
                <w:rStyle w:val="Strong"/>
                <w:b w:val="0"/>
                <w:lang w:val="en-GB"/>
              </w:rPr>
            </w:pPr>
          </w:p>
          <w:p w14:paraId="1214B14C" w14:textId="77777777" w:rsidR="002B226E" w:rsidRPr="001C564D" w:rsidRDefault="002B226E" w:rsidP="00E1398E">
            <w:pPr>
              <w:tabs>
                <w:tab w:val="left" w:pos="1755"/>
              </w:tabs>
              <w:jc w:val="center"/>
              <w:rPr>
                <w:rStyle w:val="Strong"/>
                <w:b w:val="0"/>
                <w:lang w:val="en-GB"/>
              </w:rPr>
            </w:pPr>
          </w:p>
          <w:p w14:paraId="3EE27BB0" w14:textId="77777777" w:rsidR="002B226E" w:rsidRPr="001C564D" w:rsidRDefault="002B226E" w:rsidP="00E1398E">
            <w:pPr>
              <w:jc w:val="center"/>
              <w:rPr>
                <w:rStyle w:val="Strong"/>
                <w:b w:val="0"/>
                <w:lang w:val="en-GB"/>
              </w:rPr>
            </w:pPr>
            <w:r w:rsidRPr="001C564D">
              <w:rPr>
                <w:rStyle w:val="Strong"/>
                <w:b w:val="0"/>
                <w:lang w:val="en-GB"/>
              </w:rPr>
              <w:t>Percentage of individuals using the internet for sending filled forms to public authorities in EU</w:t>
            </w:r>
          </w:p>
        </w:tc>
      </w:tr>
      <w:tr w:rsidR="002B226E" w:rsidRPr="001C564D" w14:paraId="5315DFE4" w14:textId="77777777" w:rsidTr="00E1398E">
        <w:tc>
          <w:tcPr>
            <w:tcW w:w="4649" w:type="dxa"/>
            <w:shd w:val="clear" w:color="auto" w:fill="auto"/>
            <w:vAlign w:val="center"/>
          </w:tcPr>
          <w:p w14:paraId="2487ABB5" w14:textId="1CBCA9BC" w:rsidR="002B226E" w:rsidRPr="001C564D" w:rsidRDefault="007502D9" w:rsidP="00E1398E">
            <w:pPr>
              <w:rPr>
                <w:noProof/>
                <w:lang w:val="en-GB"/>
              </w:rPr>
            </w:pPr>
            <w:r>
              <w:rPr>
                <w:noProof/>
                <w:lang w:val="en-GB"/>
              </w:rPr>
              <w:drawing>
                <wp:inline distT="0" distB="0" distL="0" distR="0" wp14:anchorId="77D012B8" wp14:editId="1FF8896C">
                  <wp:extent cx="2834640" cy="210312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4640" cy="2103120"/>
                          </a:xfrm>
                          <a:prstGeom prst="rect">
                            <a:avLst/>
                          </a:prstGeom>
                          <a:noFill/>
                        </pic:spPr>
                      </pic:pic>
                    </a:graphicData>
                  </a:graphic>
                </wp:inline>
              </w:drawing>
            </w:r>
          </w:p>
        </w:tc>
        <w:tc>
          <w:tcPr>
            <w:tcW w:w="4649" w:type="dxa"/>
            <w:shd w:val="clear" w:color="auto" w:fill="auto"/>
            <w:vAlign w:val="center"/>
          </w:tcPr>
          <w:p w14:paraId="03D30FE8" w14:textId="16520EEB" w:rsidR="002B226E" w:rsidRPr="001C564D" w:rsidRDefault="007502D9" w:rsidP="00E1398E">
            <w:pPr>
              <w:rPr>
                <w:lang w:val="en-GB"/>
              </w:rPr>
            </w:pPr>
            <w:r>
              <w:rPr>
                <w:noProof/>
                <w:lang w:val="en-GB"/>
              </w:rPr>
              <w:drawing>
                <wp:inline distT="0" distB="0" distL="0" distR="0" wp14:anchorId="2A79B9B9" wp14:editId="1902AA75">
                  <wp:extent cx="2834640" cy="210312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34640" cy="2103120"/>
                          </a:xfrm>
                          <a:prstGeom prst="rect">
                            <a:avLst/>
                          </a:prstGeom>
                          <a:noFill/>
                        </pic:spPr>
                      </pic:pic>
                    </a:graphicData>
                  </a:graphic>
                </wp:inline>
              </w:drawing>
            </w:r>
          </w:p>
        </w:tc>
      </w:tr>
      <w:tr w:rsidR="002B226E" w:rsidRPr="001C564D" w14:paraId="4CAEF3FD" w14:textId="77777777" w:rsidTr="00E1398E">
        <w:tc>
          <w:tcPr>
            <w:tcW w:w="4649" w:type="dxa"/>
            <w:shd w:val="clear" w:color="auto" w:fill="auto"/>
          </w:tcPr>
          <w:p w14:paraId="093B18E8" w14:textId="3735BE84" w:rsidR="002B226E" w:rsidRPr="00845355" w:rsidRDefault="002B226E" w:rsidP="00E1398E">
            <w:pPr>
              <w:rPr>
                <w:sz w:val="15"/>
                <w:szCs w:val="15"/>
                <w:lang w:val="en-GB"/>
              </w:rPr>
            </w:pPr>
            <w:r w:rsidRPr="00845355">
              <w:rPr>
                <w:sz w:val="15"/>
                <w:szCs w:val="15"/>
                <w:lang w:val="en-GB"/>
              </w:rPr>
              <w:t xml:space="preserve">Source: </w:t>
            </w:r>
            <w:hyperlink r:id="rId40" w:history="1">
              <w:r w:rsidRPr="00845355">
                <w:rPr>
                  <w:rStyle w:val="Hyperlink"/>
                  <w:sz w:val="15"/>
                  <w:szCs w:val="15"/>
                  <w:lang w:val="en-GB"/>
                </w:rPr>
                <w:t>Eurostat Information Society Indicators</w:t>
              </w:r>
            </w:hyperlink>
            <w:r w:rsidR="00845355" w:rsidRPr="00845355">
              <w:rPr>
                <w:rStyle w:val="Hyperlink"/>
                <w:sz w:val="15"/>
                <w:szCs w:val="15"/>
                <w:lang w:val="en-GB"/>
              </w:rPr>
              <w:t xml:space="preserve"> (2020)</w:t>
            </w:r>
          </w:p>
        </w:tc>
        <w:tc>
          <w:tcPr>
            <w:tcW w:w="4649" w:type="dxa"/>
            <w:shd w:val="clear" w:color="auto" w:fill="auto"/>
          </w:tcPr>
          <w:p w14:paraId="3B371F0C" w14:textId="7876DD8E" w:rsidR="002B226E" w:rsidRPr="00845355" w:rsidRDefault="002B226E" w:rsidP="00E1398E">
            <w:pPr>
              <w:rPr>
                <w:sz w:val="15"/>
                <w:szCs w:val="15"/>
                <w:lang w:val="en-GB"/>
              </w:rPr>
            </w:pPr>
            <w:r w:rsidRPr="00845355">
              <w:rPr>
                <w:sz w:val="15"/>
                <w:szCs w:val="15"/>
                <w:lang w:val="en-GB"/>
              </w:rPr>
              <w:t xml:space="preserve">Source: </w:t>
            </w:r>
            <w:hyperlink r:id="rId41" w:history="1">
              <w:r w:rsidRPr="00845355">
                <w:rPr>
                  <w:rStyle w:val="Hyperlink"/>
                  <w:sz w:val="15"/>
                  <w:szCs w:val="15"/>
                  <w:lang w:val="en-GB"/>
                </w:rPr>
                <w:t>Eurostat Information Society Indicators</w:t>
              </w:r>
            </w:hyperlink>
            <w:r w:rsidR="00845355">
              <w:rPr>
                <w:rStyle w:val="Hyperlink"/>
                <w:sz w:val="15"/>
                <w:szCs w:val="15"/>
                <w:lang w:val="en-GB"/>
              </w:rPr>
              <w:t xml:space="preserve"> (2020)</w:t>
            </w:r>
          </w:p>
        </w:tc>
      </w:tr>
      <w:bookmarkEnd w:id="8"/>
    </w:tbl>
    <w:p w14:paraId="6ED30893" w14:textId="77777777" w:rsidR="002B226E" w:rsidRPr="001C564D" w:rsidRDefault="002B226E" w:rsidP="002B226E">
      <w:pPr>
        <w:tabs>
          <w:tab w:val="left" w:pos="1095"/>
        </w:tabs>
        <w:rPr>
          <w:lang w:val="en-GB"/>
        </w:rPr>
      </w:pPr>
    </w:p>
    <w:bookmarkEnd w:id="9"/>
    <w:p w14:paraId="30FCDD2C" w14:textId="341E1339" w:rsidR="00D33A9E" w:rsidRDefault="002B226E" w:rsidP="002B226E">
      <w:pPr>
        <w:pStyle w:val="Heading2"/>
        <w:rPr>
          <w:lang w:val="en-GB"/>
        </w:rPr>
      </w:pPr>
      <w:r w:rsidRPr="001C564D">
        <w:rPr>
          <w:lang w:val="en-GB"/>
        </w:rPr>
        <w:br w:type="page"/>
      </w:r>
      <w:r w:rsidR="00516B13">
        <w:rPr>
          <w:lang w:val="en-GB"/>
        </w:rPr>
        <w:lastRenderedPageBreak/>
        <w:t>Interoperability State of Play</w:t>
      </w:r>
    </w:p>
    <w:p w14:paraId="38F9ACA9" w14:textId="7A7434D1" w:rsidR="00FC641A" w:rsidRDefault="00FC641A" w:rsidP="00FC641A">
      <w:pPr>
        <w:pStyle w:val="BodyText"/>
        <w:spacing w:after="0"/>
        <w:rPr>
          <w:lang w:val="en-GB"/>
        </w:rPr>
      </w:pPr>
      <w:r w:rsidRPr="00162481">
        <w:rPr>
          <w:lang w:val="en-GB"/>
        </w:rPr>
        <w:t xml:space="preserve">In 2017, the European Commission published the </w:t>
      </w:r>
      <w:hyperlink r:id="rId42" w:history="1">
        <w:r w:rsidRPr="00162481">
          <w:rPr>
            <w:rStyle w:val="Hyperlink"/>
            <w:lang w:val="en-GB"/>
          </w:rPr>
          <w:t>European Interoperability Framework</w:t>
        </w:r>
      </w:hyperlink>
      <w:r w:rsidRPr="00162481">
        <w:rPr>
          <w:lang w:val="en-GB"/>
        </w:rP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w:t>
      </w:r>
      <w:r w:rsidR="001F4A4B">
        <w:rPr>
          <w:lang w:val="en-GB"/>
        </w:rPr>
        <w:t>71</w:t>
      </w:r>
      <w:r w:rsidRPr="00162481">
        <w:rPr>
          <w:lang w:val="en-GB"/>
        </w:rPr>
        <w:t xml:space="preserve"> Key Performance Indicators (KPIs) clustered within the three main pillars of the EIF (Principles, Layers and Conceptual model), outlined below.</w:t>
      </w:r>
    </w:p>
    <w:p w14:paraId="5D61B166" w14:textId="77777777" w:rsidR="00FC641A" w:rsidRPr="00162481" w:rsidRDefault="00FC641A" w:rsidP="00FC641A">
      <w:pPr>
        <w:pStyle w:val="BodyText"/>
        <w:spacing w:after="0"/>
        <w:rPr>
          <w:bCs/>
          <w:lang w:val="en-GB"/>
        </w:rPr>
      </w:pPr>
    </w:p>
    <w:p w14:paraId="07DF8660" w14:textId="01783B77" w:rsidR="00FC641A" w:rsidRDefault="00FC7838" w:rsidP="00FC641A">
      <w:pPr>
        <w:pStyle w:val="BodyText"/>
        <w:spacing w:after="0"/>
        <w:jc w:val="center"/>
        <w:rPr>
          <w:lang w:val="en-GB"/>
        </w:rPr>
      </w:pPr>
      <w:r>
        <w:rPr>
          <w:noProof/>
          <w:lang w:val="en-GB"/>
        </w:rPr>
        <w:drawing>
          <wp:inline distT="0" distB="0" distL="0" distR="0" wp14:anchorId="1240EE6C" wp14:editId="2E154802">
            <wp:extent cx="4389120" cy="2011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9120" cy="2011680"/>
                    </a:xfrm>
                    <a:prstGeom prst="rect">
                      <a:avLst/>
                    </a:prstGeom>
                    <a:noFill/>
                  </pic:spPr>
                </pic:pic>
              </a:graphicData>
            </a:graphic>
          </wp:inline>
        </w:drawing>
      </w:r>
    </w:p>
    <w:p w14:paraId="2532CF11" w14:textId="193E3486" w:rsidR="00FC641A" w:rsidRDefault="00FC641A" w:rsidP="00FC641A">
      <w:pPr>
        <w:pStyle w:val="BodyText"/>
        <w:jc w:val="center"/>
        <w:rPr>
          <w:lang w:val="en-GB"/>
        </w:rPr>
      </w:pPr>
      <w:r>
        <w:rPr>
          <w:rStyle w:val="normaltextrun"/>
          <w:sz w:val="16"/>
          <w:szCs w:val="16"/>
          <w:shd w:val="clear" w:color="auto" w:fill="FFFFFF"/>
          <w:lang w:val="en-US"/>
        </w:rPr>
        <w:t>Source: European Interoperability Framework Monitoring Mechanism 2020</w:t>
      </w:r>
    </w:p>
    <w:p w14:paraId="293E8FE0" w14:textId="71CD4F4C" w:rsidR="00FC641A" w:rsidRPr="00483DD4" w:rsidRDefault="00FC641A" w:rsidP="00FC641A">
      <w:pPr>
        <w:pStyle w:val="BodyText"/>
        <w:rPr>
          <w:rFonts w:cs="Calibri"/>
          <w:lang w:val="en-GB"/>
        </w:rPr>
      </w:pPr>
      <w:r w:rsidRPr="00483DD4">
        <w:rPr>
          <w:rFonts w:cs="Calibri"/>
          <w:lang w:val="en-GB"/>
        </w:rPr>
        <w:t>For each of the three pillars, a different scoreboard was created to breakdown the results into their main thematic areas (</w:t>
      </w:r>
      <w:proofErr w:type="gramStart"/>
      <w:r w:rsidRPr="00483DD4">
        <w:rPr>
          <w:rFonts w:cs="Calibri"/>
          <w:lang w:val="en-GB"/>
        </w:rPr>
        <w:t>i.e.</w:t>
      </w:r>
      <w:proofErr w:type="gramEnd"/>
      <w:r w:rsidRPr="00483DD4">
        <w:rPr>
          <w:rFonts w:cs="Calibri"/>
          <w:lang w:val="en-GB"/>
        </w:rPr>
        <w:t xml:space="preserve"> the 12 principles of interoperability, the interoperability layers and the components of the conceptual model). The thematic areas are evaluated on a scale from one to four, where one means a lower level of implementation and </w:t>
      </w:r>
      <w:r>
        <w:rPr>
          <w:rFonts w:cs="Calibri"/>
          <w:lang w:val="en-GB"/>
        </w:rPr>
        <w:t>four</w:t>
      </w:r>
      <w:r w:rsidRPr="00483DD4">
        <w:rPr>
          <w:rFonts w:cs="Calibri"/>
          <w:lang w:val="en-GB"/>
        </w:rPr>
        <w:t xml:space="preserve"> means a higher level of implementation. The graphs below show the </w:t>
      </w:r>
      <w:r>
        <w:rPr>
          <w:rFonts w:cs="Calibri"/>
          <w:lang w:val="en-GB"/>
        </w:rPr>
        <w:t xml:space="preserve">average </w:t>
      </w:r>
      <w:r w:rsidRPr="00483DD4">
        <w:rPr>
          <w:rFonts w:cs="Calibri"/>
          <w:lang w:val="en-GB"/>
        </w:rPr>
        <w:t xml:space="preserve">result of the second EIF Monitoring Mechanism data collection exercise </w:t>
      </w:r>
      <w:r>
        <w:rPr>
          <w:rFonts w:cs="Calibri"/>
          <w:lang w:val="en-GB"/>
        </w:rPr>
        <w:t>with</w:t>
      </w:r>
      <w:r w:rsidR="009D3853">
        <w:rPr>
          <w:rFonts w:cs="Calibri"/>
          <w:lang w:val="en-GB"/>
        </w:rPr>
        <w:t>in</w:t>
      </w:r>
      <w:r w:rsidRPr="00483DD4">
        <w:rPr>
          <w:rFonts w:cs="Calibri"/>
          <w:lang w:val="en-GB"/>
        </w:rPr>
        <w:t xml:space="preserve"> </w:t>
      </w:r>
      <w:r w:rsidRPr="00483DD4">
        <w:rPr>
          <w:lang w:val="en-GB"/>
        </w:rPr>
        <w:t>the 27</w:t>
      </w:r>
      <w:r>
        <w:rPr>
          <w:lang w:val="en-GB"/>
        </w:rPr>
        <w:t xml:space="preserve"> Member States</w:t>
      </w:r>
      <w:r w:rsidRPr="00483DD4">
        <w:rPr>
          <w:rFonts w:cs="Calibri"/>
          <w:lang w:val="en-GB"/>
        </w:rPr>
        <w:t xml:space="preserve"> in 2020. </w:t>
      </w:r>
    </w:p>
    <w:p w14:paraId="1F602E5B" w14:textId="23B30D4A" w:rsidR="00FC641A" w:rsidRDefault="00FC7838" w:rsidP="00FC641A">
      <w:pPr>
        <w:pStyle w:val="BodyText"/>
        <w:spacing w:after="0"/>
        <w:jc w:val="center"/>
        <w:rPr>
          <w:lang w:val="en-GB"/>
        </w:rPr>
      </w:pPr>
      <w:r>
        <w:rPr>
          <w:noProof/>
          <w:lang w:val="en-GB"/>
        </w:rPr>
        <w:drawing>
          <wp:inline distT="0" distB="0" distL="0" distR="0" wp14:anchorId="1CE695BA" wp14:editId="5658B20A">
            <wp:extent cx="3413760" cy="2019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3760" cy="2019300"/>
                    </a:xfrm>
                    <a:prstGeom prst="rect">
                      <a:avLst/>
                    </a:prstGeom>
                    <a:noFill/>
                  </pic:spPr>
                </pic:pic>
              </a:graphicData>
            </a:graphic>
          </wp:inline>
        </w:drawing>
      </w:r>
    </w:p>
    <w:p w14:paraId="47DF1FF1" w14:textId="63D2A7D5" w:rsidR="00FC641A" w:rsidRDefault="00FC641A" w:rsidP="00FC641A">
      <w:pPr>
        <w:pStyle w:val="BodyText"/>
        <w:spacing w:after="0"/>
        <w:jc w:val="center"/>
        <w:rPr>
          <w:bCs/>
          <w:sz w:val="16"/>
          <w:szCs w:val="20"/>
          <w:lang w:val="en-GB"/>
        </w:rPr>
      </w:pPr>
      <w:r w:rsidRPr="002D363A">
        <w:rPr>
          <w:bCs/>
          <w:sz w:val="16"/>
          <w:szCs w:val="20"/>
          <w:lang w:val="en-GB"/>
        </w:rPr>
        <w:t>Source:</w:t>
      </w:r>
      <w:r w:rsidRPr="002D363A">
        <w:rPr>
          <w:lang w:val="en-GB"/>
        </w:rPr>
        <w:t xml:space="preserve"> </w:t>
      </w:r>
      <w:r w:rsidRPr="002D363A">
        <w:rPr>
          <w:bCs/>
          <w:sz w:val="16"/>
          <w:szCs w:val="20"/>
          <w:lang w:val="en-GB"/>
        </w:rPr>
        <w:t>European Interoperability Framework Monitoring Mechanism 20</w:t>
      </w:r>
      <w:r>
        <w:rPr>
          <w:bCs/>
          <w:sz w:val="16"/>
          <w:szCs w:val="20"/>
          <w:lang w:val="en-GB"/>
        </w:rPr>
        <w:t>20</w:t>
      </w:r>
    </w:p>
    <w:p w14:paraId="55D933F2" w14:textId="77777777" w:rsidR="00FC641A" w:rsidRPr="00483DD4" w:rsidRDefault="00FC641A" w:rsidP="00FC641A">
      <w:pPr>
        <w:pStyle w:val="BodyText"/>
        <w:spacing w:after="0"/>
        <w:rPr>
          <w:bCs/>
          <w:szCs w:val="20"/>
          <w:lang w:val="en-GB"/>
        </w:rPr>
      </w:pPr>
    </w:p>
    <w:p w14:paraId="08AAAB20" w14:textId="2BB2942A" w:rsidR="00FC641A" w:rsidRDefault="00FC641A" w:rsidP="00FC641A">
      <w:pPr>
        <w:pStyle w:val="BodyText"/>
        <w:spacing w:after="0"/>
        <w:rPr>
          <w:rFonts w:cs="Calibri"/>
          <w:szCs w:val="20"/>
          <w:lang w:val="en-GB"/>
        </w:rPr>
      </w:pPr>
      <w:r w:rsidRPr="00483DD4">
        <w:rPr>
          <w:bCs/>
          <w:szCs w:val="20"/>
          <w:lang w:val="en-GB"/>
        </w:rPr>
        <w:t xml:space="preserve">The results in Scoreboard 1 </w:t>
      </w:r>
      <w:r w:rsidRPr="007A77C4">
        <w:rPr>
          <w:rFonts w:cs="Calibri"/>
          <w:szCs w:val="20"/>
          <w:lang w:val="en-GB"/>
        </w:rPr>
        <w:t>s</w:t>
      </w:r>
      <w:r>
        <w:rPr>
          <w:rFonts w:cs="Calibri"/>
          <w:szCs w:val="20"/>
          <w:lang w:val="en-GB"/>
        </w:rPr>
        <w:t xml:space="preserve">how an </w:t>
      </w:r>
      <w:r w:rsidRPr="007A77C4">
        <w:rPr>
          <w:rFonts w:cs="Calibri"/>
          <w:szCs w:val="20"/>
          <w:lang w:val="en-GB"/>
        </w:rPr>
        <w:t xml:space="preserve">overall good implementation of the EIF principles for the 27 </w:t>
      </w:r>
      <w:r w:rsidRPr="00E54D84">
        <w:rPr>
          <w:rFonts w:cs="Calibri"/>
          <w:szCs w:val="20"/>
          <w:lang w:val="en-GB"/>
        </w:rPr>
        <w:t>M</w:t>
      </w:r>
      <w:r w:rsidRPr="0070760A">
        <w:rPr>
          <w:rFonts w:cs="Calibri"/>
          <w:szCs w:val="20"/>
          <w:lang w:val="en-GB"/>
        </w:rPr>
        <w:t>ember</w:t>
      </w:r>
      <w:r w:rsidRPr="009E6526">
        <w:rPr>
          <w:rFonts w:cs="Calibri"/>
          <w:szCs w:val="20"/>
          <w:lang w:val="en-GB"/>
        </w:rPr>
        <w:t xml:space="preserve"> </w:t>
      </w:r>
      <w:r w:rsidRPr="00636DD4">
        <w:rPr>
          <w:rFonts w:cs="Calibri"/>
          <w:szCs w:val="20"/>
          <w:lang w:val="en-GB"/>
        </w:rPr>
        <w:t>States</w:t>
      </w:r>
      <w:r w:rsidR="00BD1961">
        <w:rPr>
          <w:rFonts w:cs="Calibri"/>
          <w:szCs w:val="20"/>
          <w:lang w:val="en-GB"/>
        </w:rPr>
        <w:t xml:space="preserve"> with multiple principles scoring at 4</w:t>
      </w:r>
      <w:r w:rsidRPr="00636DD4">
        <w:rPr>
          <w:rFonts w:cs="Calibri"/>
          <w:szCs w:val="20"/>
          <w:lang w:val="en-GB"/>
        </w:rPr>
        <w:t xml:space="preserve">. </w:t>
      </w:r>
      <w:r>
        <w:rPr>
          <w:rFonts w:cs="Calibri"/>
          <w:szCs w:val="20"/>
          <w:lang w:val="en-GB"/>
        </w:rPr>
        <w:t xml:space="preserve">Areas of improvement are concentrated in the </w:t>
      </w:r>
      <w:proofErr w:type="gramStart"/>
      <w:r>
        <w:rPr>
          <w:rFonts w:cs="Calibri"/>
          <w:szCs w:val="20"/>
          <w:lang w:val="en-GB"/>
        </w:rPr>
        <w:t>Principles</w:t>
      </w:r>
      <w:proofErr w:type="gramEnd"/>
      <w:r>
        <w:rPr>
          <w:rFonts w:cs="Calibri"/>
          <w:szCs w:val="20"/>
          <w:lang w:val="en-GB"/>
        </w:rPr>
        <w:t xml:space="preserve"> 1 (</w:t>
      </w:r>
      <w:r w:rsidRPr="0052370A">
        <w:rPr>
          <w:rFonts w:cs="Calibri"/>
          <w:szCs w:val="20"/>
          <w:lang w:val="en-GB"/>
        </w:rPr>
        <w:t>Subsidiarity and Proportionality</w:t>
      </w:r>
      <w:r>
        <w:rPr>
          <w:rFonts w:cs="Calibri"/>
          <w:szCs w:val="20"/>
          <w:lang w:val="en-GB"/>
        </w:rPr>
        <w:t xml:space="preserve">), </w:t>
      </w:r>
      <w:r w:rsidRPr="00CD5622">
        <w:rPr>
          <w:rFonts w:cs="Calibri"/>
          <w:szCs w:val="20"/>
          <w:lang w:val="en-GB"/>
        </w:rPr>
        <w:t>7 (Inclusion and Accessibility)</w:t>
      </w:r>
      <w:r>
        <w:rPr>
          <w:rFonts w:cs="Calibri"/>
          <w:szCs w:val="20"/>
          <w:lang w:val="en-GB"/>
        </w:rPr>
        <w:t>, 9 (</w:t>
      </w:r>
      <w:r w:rsidRPr="0052370A">
        <w:rPr>
          <w:rFonts w:cs="Calibri"/>
          <w:szCs w:val="20"/>
          <w:lang w:val="en-GB"/>
        </w:rPr>
        <w:t>Multilingualism</w:t>
      </w:r>
      <w:r>
        <w:rPr>
          <w:rFonts w:cs="Calibri"/>
          <w:szCs w:val="20"/>
          <w:lang w:val="en-GB"/>
        </w:rPr>
        <w:t xml:space="preserve">) </w:t>
      </w:r>
      <w:r w:rsidRPr="00CD5622">
        <w:rPr>
          <w:rFonts w:cs="Calibri"/>
          <w:szCs w:val="20"/>
          <w:lang w:val="en-GB"/>
        </w:rPr>
        <w:t>and 12 (Assessment of Effectiveness and Efficiency)</w:t>
      </w:r>
      <w:r>
        <w:rPr>
          <w:rFonts w:cs="Calibri"/>
          <w:szCs w:val="20"/>
          <w:lang w:val="en-GB"/>
        </w:rPr>
        <w:t xml:space="preserve">, for which the score of 3 shows an upper-medium performance in the implementation of the corresponding recommendations. </w:t>
      </w:r>
    </w:p>
    <w:p w14:paraId="3293EE75" w14:textId="02259810" w:rsidR="00A1730B" w:rsidRDefault="00A1730B" w:rsidP="00A1730B">
      <w:pPr>
        <w:rPr>
          <w:lang w:val="en-GB" w:eastAsia="en-US"/>
        </w:rPr>
      </w:pPr>
      <w:r w:rsidRPr="00181EB6">
        <w:rPr>
          <w:lang w:val="en-GB" w:eastAsia="en-US"/>
        </w:rPr>
        <w:t xml:space="preserve">Principle 1 requires European countries’ decision-making processes to follow the objectives of </w:t>
      </w:r>
      <w:r w:rsidRPr="00181EB6">
        <w:rPr>
          <w:b/>
          <w:bCs/>
          <w:lang w:val="en-GB" w:eastAsia="en-US"/>
        </w:rPr>
        <w:t>subsidiarity and proportionality</w:t>
      </w:r>
      <w:r>
        <w:rPr>
          <w:b/>
          <w:bCs/>
          <w:lang w:val="en-GB" w:eastAsia="en-US"/>
        </w:rPr>
        <w:t xml:space="preserve">. </w:t>
      </w:r>
      <w:r w:rsidRPr="00181EB6">
        <w:rPr>
          <w:lang w:val="en-GB" w:eastAsia="en-US"/>
        </w:rPr>
        <w:t xml:space="preserve">This principle is assessed through Recommendation 1, which states that European countries should “ensure that national </w:t>
      </w:r>
      <w:r w:rsidRPr="00181EB6">
        <w:rPr>
          <w:lang w:val="en-GB" w:eastAsia="en-US"/>
        </w:rPr>
        <w:lastRenderedPageBreak/>
        <w:t xml:space="preserve">interoperability frameworks and interoperability strategies are aligned with the EIF and, if needed, tailor and extend them to address the national context and needs”. </w:t>
      </w:r>
      <w:r>
        <w:rPr>
          <w:lang w:val="en-GB" w:eastAsia="en-US"/>
        </w:rPr>
        <w:t>The result of 3</w:t>
      </w:r>
      <w:r w:rsidRPr="00181EB6">
        <w:rPr>
          <w:lang w:val="en-GB" w:eastAsia="en-US"/>
        </w:rPr>
        <w:t xml:space="preserve"> for Recommendation 1 and consequently for Principle 1, at European level, show</w:t>
      </w:r>
      <w:r>
        <w:rPr>
          <w:lang w:val="en-GB" w:eastAsia="en-US"/>
        </w:rPr>
        <w:t>s</w:t>
      </w:r>
      <w:r w:rsidRPr="00181EB6">
        <w:rPr>
          <w:lang w:val="en-GB" w:eastAsia="en-US"/>
        </w:rPr>
        <w:t xml:space="preserve"> a partial implementation of EIF recommendations in existing or ongoing NIFs and policies. The analysis of the results revealed that the number of countries reporting a high level of alignment of their NIFs and strategies with the EIF increased from 14 in 2019 to 16 in 2020. </w:t>
      </w:r>
    </w:p>
    <w:p w14:paraId="57F16F5B" w14:textId="313AA9F8" w:rsidR="00C0586F" w:rsidRPr="00181EB6" w:rsidRDefault="00C0586F" w:rsidP="00C0586F">
      <w:pPr>
        <w:rPr>
          <w:lang w:val="en-GB" w:eastAsia="en-US"/>
        </w:rPr>
      </w:pPr>
      <w:r w:rsidRPr="00181EB6">
        <w:rPr>
          <w:lang w:val="en-GB" w:eastAsia="en-US"/>
        </w:rPr>
        <w:t xml:space="preserve">Principle 7 calls for </w:t>
      </w:r>
      <w:r w:rsidRPr="00181EB6">
        <w:rPr>
          <w:b/>
          <w:bCs/>
          <w:lang w:val="en-GB" w:eastAsia="en-US"/>
        </w:rPr>
        <w:t>inclusion and accessibility</w:t>
      </w:r>
      <w:r w:rsidRPr="00181EB6">
        <w:rPr>
          <w:lang w:val="en-GB" w:eastAsia="en-US"/>
        </w:rPr>
        <w:t xml:space="preserve"> throughout the development cycle of a European public service in terms of design, information, </w:t>
      </w:r>
      <w:proofErr w:type="gramStart"/>
      <w:r w:rsidRPr="00181EB6">
        <w:rPr>
          <w:lang w:val="en-GB" w:eastAsia="en-US"/>
        </w:rPr>
        <w:t>content</w:t>
      </w:r>
      <w:proofErr w:type="gramEnd"/>
      <w:r w:rsidRPr="00181EB6">
        <w:rPr>
          <w:lang w:val="en-GB" w:eastAsia="en-US"/>
        </w:rPr>
        <w:t xml:space="preserve"> and delivery. This principle should be </w:t>
      </w:r>
      <w:proofErr w:type="gramStart"/>
      <w:r w:rsidRPr="00181EB6">
        <w:rPr>
          <w:lang w:val="en-GB" w:eastAsia="en-US"/>
        </w:rPr>
        <w:t>taken into account</w:t>
      </w:r>
      <w:proofErr w:type="gramEnd"/>
      <w:r w:rsidRPr="00181EB6">
        <w:rPr>
          <w:lang w:val="en-GB" w:eastAsia="en-US"/>
        </w:rPr>
        <w:t xml:space="preserve"> in order to ensure that all citizens have access to European public services and that they can take full advantage of the opportunities offered by new technologies to access and use these services. This principle is assessed through Recommendation 14 </w:t>
      </w:r>
      <w:r>
        <w:rPr>
          <w:lang w:val="en-GB" w:eastAsia="en-US"/>
        </w:rPr>
        <w:t>assessing</w:t>
      </w:r>
      <w:r w:rsidRPr="00181EB6">
        <w:rPr>
          <w:lang w:val="en-GB" w:eastAsia="en-US"/>
        </w:rPr>
        <w:t xml:space="preserve"> the countries’ compliance with the European accessibility standards of the Directive </w:t>
      </w:r>
      <w:r w:rsidRPr="00181EB6">
        <w:rPr>
          <w:lang w:val="en-GB"/>
        </w:rPr>
        <w:t>(EU) 2016/2102</w:t>
      </w:r>
      <w:r w:rsidRPr="00181EB6">
        <w:rPr>
          <w:lang w:val="en-GB" w:eastAsia="en-US"/>
        </w:rPr>
        <w:t xml:space="preserve"> on the accessibility of the websites and mobile applications of public sector bodies.</w:t>
      </w:r>
      <w:r>
        <w:rPr>
          <w:lang w:val="en-GB" w:eastAsia="en-US"/>
        </w:rPr>
        <w:t xml:space="preserve"> </w:t>
      </w:r>
      <w:r w:rsidRPr="00181EB6">
        <w:rPr>
          <w:lang w:val="en-GB" w:eastAsia="en-US"/>
        </w:rPr>
        <w:t xml:space="preserve">When analysing the overall European countries’ performance in implementing Recommendation 14, the results revealed a partial implementation of the accessibility standards set forth by the Directive </w:t>
      </w:r>
      <w:r w:rsidRPr="00181EB6">
        <w:rPr>
          <w:lang w:val="en-GB"/>
        </w:rPr>
        <w:t>(EU) 2016/2102</w:t>
      </w:r>
      <w:r w:rsidRPr="00181EB6">
        <w:rPr>
          <w:lang w:val="en-GB" w:eastAsia="en-US"/>
        </w:rPr>
        <w:t xml:space="preserve"> on the accessibility of the websites and mobile applications of public-sector bodies. </w:t>
      </w:r>
    </w:p>
    <w:p w14:paraId="7DA2C3C1" w14:textId="6723A844" w:rsidR="00E83D6E" w:rsidRPr="00181EB6" w:rsidRDefault="009B67CC" w:rsidP="00E83D6E">
      <w:pPr>
        <w:rPr>
          <w:lang w:val="en-GB" w:eastAsia="en-US"/>
        </w:rPr>
      </w:pPr>
      <w:r w:rsidRPr="00181EB6">
        <w:rPr>
          <w:lang w:val="en-GB" w:eastAsia="en-US"/>
        </w:rPr>
        <w:t xml:space="preserve">Principle 9 promotes </w:t>
      </w:r>
      <w:r w:rsidRPr="00181EB6">
        <w:rPr>
          <w:b/>
          <w:bCs/>
          <w:lang w:val="en-GB" w:eastAsia="en-US"/>
        </w:rPr>
        <w:t xml:space="preserve">multilingualism </w:t>
      </w:r>
      <w:r w:rsidRPr="00181EB6">
        <w:rPr>
          <w:lang w:val="en-GB" w:eastAsia="en-US"/>
        </w:rPr>
        <w:t>when designing</w:t>
      </w:r>
      <w:r w:rsidRPr="00181EB6">
        <w:rPr>
          <w:b/>
          <w:bCs/>
          <w:lang w:val="en-GB" w:eastAsia="en-US"/>
        </w:rPr>
        <w:t xml:space="preserve"> </w:t>
      </w:r>
      <w:r w:rsidRPr="00181EB6">
        <w:rPr>
          <w:lang w:val="en-GB" w:eastAsia="en-US"/>
        </w:rPr>
        <w:t>European public services to make them accessible and usable by anyone that may need them, therefore the underlying Recommendation 16 calls for European countries to “use information systems and technical architectures that cater for multilingualism when establishing a European public service and decide on the level of multilingualism support based on the needs of the expected users”. The implementation score for this recommendation is computed by assessing</w:t>
      </w:r>
      <w:r w:rsidRPr="00181EB6">
        <w:rPr>
          <w:lang w:val="en-GB"/>
        </w:rPr>
        <w:t xml:space="preserve"> the e</w:t>
      </w:r>
      <w:r w:rsidRPr="00181EB6">
        <w:rPr>
          <w:lang w:val="en-GB" w:eastAsia="en-US"/>
        </w:rPr>
        <w:t>xtent to which users of each of the 21 proposed procedures across the 7 life events (</w:t>
      </w:r>
      <w:proofErr w:type="gramStart"/>
      <w:r w:rsidRPr="00181EB6">
        <w:rPr>
          <w:lang w:val="en-GB" w:eastAsia="en-US"/>
        </w:rPr>
        <w:t>i.e.</w:t>
      </w:r>
      <w:proofErr w:type="gramEnd"/>
      <w:r w:rsidRPr="00181EB6">
        <w:rPr>
          <w:lang w:val="en-GB" w:eastAsia="en-US"/>
        </w:rPr>
        <w:t xml:space="preserve"> Birth, Residence, Studying, etc.) of the Single Digital Gateway</w:t>
      </w:r>
      <w:r w:rsidRPr="00181EB6">
        <w:rPr>
          <w:lang w:val="en-GB"/>
        </w:rPr>
        <w:t xml:space="preserve"> </w:t>
      </w:r>
      <w:r w:rsidRPr="00181EB6">
        <w:rPr>
          <w:lang w:val="en-GB" w:eastAsia="en-US"/>
        </w:rPr>
        <w:t xml:space="preserve">Regulation </w:t>
      </w:r>
      <w:r w:rsidR="00477EFB">
        <w:rPr>
          <w:lang w:val="en-GB" w:eastAsia="en-US"/>
        </w:rPr>
        <w:t>(</w:t>
      </w:r>
      <w:r w:rsidR="00477EFB" w:rsidRPr="00774697">
        <w:rPr>
          <w:lang w:val="en-GB"/>
        </w:rPr>
        <w:t>Regulation (EU) 2018/1724</w:t>
      </w:r>
      <w:r w:rsidR="00477EFB">
        <w:rPr>
          <w:lang w:val="en-GB"/>
        </w:rPr>
        <w:t xml:space="preserve">) </w:t>
      </w:r>
      <w:r w:rsidRPr="00181EB6">
        <w:rPr>
          <w:lang w:val="en-GB" w:eastAsia="en-US"/>
        </w:rPr>
        <w:t xml:space="preserve">can access instructions for completing the procedure in an official EU language that is widely understood by the largest possible number of cross-border users. </w:t>
      </w:r>
      <w:r w:rsidR="00E83D6E" w:rsidRPr="00181EB6">
        <w:rPr>
          <w:lang w:val="en-GB" w:eastAsia="en-US"/>
        </w:rPr>
        <w:t xml:space="preserve">The results of the EIF Monitoring Mechanism </w:t>
      </w:r>
      <w:proofErr w:type="gramStart"/>
      <w:r w:rsidR="00E83D6E" w:rsidRPr="00181EB6">
        <w:rPr>
          <w:lang w:val="en-GB" w:eastAsia="en-US"/>
        </w:rPr>
        <w:t>with regard to</w:t>
      </w:r>
      <w:proofErr w:type="gramEnd"/>
      <w:r w:rsidR="00E83D6E" w:rsidRPr="00181EB6">
        <w:rPr>
          <w:lang w:val="en-GB" w:eastAsia="en-US"/>
        </w:rPr>
        <w:t xml:space="preserve"> multilingualism showed a heterogeneous implementation of the principle. </w:t>
      </w:r>
      <w:r w:rsidR="006A1705">
        <w:rPr>
          <w:lang w:val="en-GB" w:eastAsia="en-US"/>
        </w:rPr>
        <w:t>For instance</w:t>
      </w:r>
      <w:r w:rsidR="00E83D6E" w:rsidRPr="00181EB6">
        <w:rPr>
          <w:lang w:val="en-GB" w:eastAsia="en-US"/>
        </w:rPr>
        <w:t>, the</w:t>
      </w:r>
      <w:r w:rsidR="00E83D6E" w:rsidRPr="00181EB6">
        <w:rPr>
          <w:lang w:val="en-GB"/>
        </w:rPr>
        <w:t xml:space="preserve"> possibility of accessing instructions for completing the procedures in an official EU language is not always ensured in the European countries, especially for procedures related to moving. </w:t>
      </w:r>
      <w:r w:rsidR="00E83D6E" w:rsidRPr="00181EB6">
        <w:rPr>
          <w:lang w:val="en-GB" w:eastAsia="en-US"/>
        </w:rPr>
        <w:t xml:space="preserve">Nevertheless, the median results increased in 2020 compared to 2019 for </w:t>
      </w:r>
      <w:proofErr w:type="gramStart"/>
      <w:r w:rsidR="00E83D6E" w:rsidRPr="00181EB6">
        <w:rPr>
          <w:lang w:val="en-GB" w:eastAsia="en-US"/>
        </w:rPr>
        <w:t>a large number of</w:t>
      </w:r>
      <w:proofErr w:type="gramEnd"/>
      <w:r w:rsidR="00E83D6E" w:rsidRPr="00181EB6">
        <w:rPr>
          <w:lang w:val="en-GB" w:eastAsia="en-US"/>
        </w:rPr>
        <w:t xml:space="preserve"> administrative procedures, such as procedures for requesting proof of residence, submitting an initial application for admission to public tertiary education institution, or registering a change of address.</w:t>
      </w:r>
    </w:p>
    <w:p w14:paraId="7CEADCE1" w14:textId="6CF1EC7B" w:rsidR="004314B3" w:rsidRPr="00051522" w:rsidRDefault="00982C5D" w:rsidP="00051522">
      <w:pPr>
        <w:rPr>
          <w:lang w:val="en-GB"/>
        </w:rPr>
      </w:pPr>
      <w:r w:rsidRPr="00181EB6">
        <w:rPr>
          <w:lang w:val="en-GB" w:eastAsia="en-US"/>
        </w:rPr>
        <w:t xml:space="preserve">Principle 12 assesses the extent to which nine key elements, </w:t>
      </w:r>
      <w:proofErr w:type="gramStart"/>
      <w:r w:rsidRPr="00181EB6">
        <w:rPr>
          <w:lang w:val="en-GB" w:eastAsia="en-US"/>
        </w:rPr>
        <w:t>i.e.</w:t>
      </w:r>
      <w:proofErr w:type="gramEnd"/>
      <w:r w:rsidRPr="00181EB6">
        <w:rPr>
          <w:lang w:val="en-GB" w:eastAsia="en-US"/>
        </w:rPr>
        <w:t xml:space="preserve"> return on investments, total cost of ownership, reusability, adaptability, risks, administrative burden, simplification of administrative processes, user satisfaction and user-centricity, are taken into account in the evaluation of the </w:t>
      </w:r>
      <w:r w:rsidRPr="00181EB6">
        <w:rPr>
          <w:b/>
          <w:bCs/>
          <w:lang w:val="en-GB" w:eastAsia="en-US"/>
        </w:rPr>
        <w:t>effectiveness</w:t>
      </w:r>
      <w:r w:rsidRPr="00181EB6">
        <w:rPr>
          <w:b/>
          <w:bCs/>
          <w:lang w:val="en-GB"/>
        </w:rPr>
        <w:t xml:space="preserve"> and efficiency</w:t>
      </w:r>
      <w:r w:rsidRPr="00181EB6">
        <w:rPr>
          <w:lang w:val="en-GB"/>
        </w:rPr>
        <w:t xml:space="preserve"> of a European public service. </w:t>
      </w:r>
      <w:r>
        <w:rPr>
          <w:lang w:val="en-GB"/>
        </w:rPr>
        <w:t xml:space="preserve"> </w:t>
      </w:r>
      <w:r w:rsidRPr="00181EB6">
        <w:rPr>
          <w:lang w:val="en-GB"/>
        </w:rPr>
        <w:t xml:space="preserve">The principle is evaluated through Recommendation 19 which states that European public administrations should “evaluate the effectiveness and efficiency of different interoperability solutions and technological options considering user needs, proportionality and balance between costs and benefits”. Overall, the results at the European level for Recommendation 19, and thus for Principle 12, indicated a partial implementation with an average score of three. In particular, the results showed that return on investment and adaptability are the least considered when assessing the effectiveness and efficiency of public services, while simplification of administrative processes and reusability are more commonly </w:t>
      </w:r>
      <w:proofErr w:type="gramStart"/>
      <w:r w:rsidRPr="00181EB6">
        <w:rPr>
          <w:lang w:val="en-GB"/>
        </w:rPr>
        <w:t>taken into account</w:t>
      </w:r>
      <w:proofErr w:type="gramEnd"/>
      <w:r w:rsidRPr="00181EB6">
        <w:rPr>
          <w:lang w:val="en-GB"/>
        </w:rPr>
        <w:t xml:space="preserve"> across Europe. Compared to 2019, the results obtained for this recommendation showed that the consideration of seven of the nine key elements has increased among European countries: return on investments, total cost of ownership, reusability, adaptability, risks, user satisfaction and user-centricity.  </w:t>
      </w:r>
    </w:p>
    <w:p w14:paraId="1673A6CC" w14:textId="7FFAD18D" w:rsidR="00FC641A" w:rsidRPr="00483DD4" w:rsidRDefault="00FC7838" w:rsidP="00FC641A">
      <w:pPr>
        <w:pStyle w:val="BodyText"/>
        <w:jc w:val="center"/>
        <w:rPr>
          <w:rFonts w:cs="Calibri"/>
        </w:rPr>
      </w:pPr>
      <w:r>
        <w:rPr>
          <w:rFonts w:cs="Calibri"/>
          <w:noProof/>
        </w:rPr>
        <w:lastRenderedPageBreak/>
        <w:drawing>
          <wp:inline distT="0" distB="0" distL="0" distR="0" wp14:anchorId="4100772C" wp14:editId="4A06BFD9">
            <wp:extent cx="3246120" cy="2019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6120" cy="2019300"/>
                    </a:xfrm>
                    <a:prstGeom prst="rect">
                      <a:avLst/>
                    </a:prstGeom>
                    <a:noFill/>
                  </pic:spPr>
                </pic:pic>
              </a:graphicData>
            </a:graphic>
          </wp:inline>
        </w:drawing>
      </w:r>
    </w:p>
    <w:p w14:paraId="6DD28E1D" w14:textId="77777777" w:rsidR="00FC641A" w:rsidRPr="00483DD4" w:rsidRDefault="00FC641A" w:rsidP="00FC641A">
      <w:pPr>
        <w:pStyle w:val="BodyText"/>
        <w:jc w:val="center"/>
        <w:rPr>
          <w:sz w:val="16"/>
          <w:szCs w:val="16"/>
          <w:lang w:val="en-GB"/>
        </w:rPr>
      </w:pPr>
      <w:r w:rsidRPr="00483DD4">
        <w:rPr>
          <w:sz w:val="16"/>
          <w:szCs w:val="16"/>
          <w:lang w:val="en-GB"/>
        </w:rPr>
        <w:t>Source: European Interoperability Framework Monitoring Mechanism 2020</w:t>
      </w:r>
    </w:p>
    <w:p w14:paraId="41A2DC9B" w14:textId="50D62EA7" w:rsidR="00FC641A" w:rsidRDefault="00FC641A" w:rsidP="00FC641A">
      <w:pPr>
        <w:rPr>
          <w:lang w:val="en-GB"/>
        </w:rPr>
      </w:pPr>
      <w:r w:rsidRPr="00483DD4">
        <w:rPr>
          <w:lang w:val="en-GB"/>
        </w:rPr>
        <w:t xml:space="preserve">For the implementation of interoperability layers assessed for Scoreboard 2, the 27 Member States show on average a </w:t>
      </w:r>
      <w:r w:rsidR="00BD1961">
        <w:rPr>
          <w:lang w:val="en-GB"/>
        </w:rPr>
        <w:t>very good</w:t>
      </w:r>
      <w:r w:rsidR="00BD1961" w:rsidRPr="00483DD4">
        <w:rPr>
          <w:lang w:val="en-GB"/>
        </w:rPr>
        <w:t xml:space="preserve"> </w:t>
      </w:r>
      <w:r w:rsidRPr="00483DD4">
        <w:rPr>
          <w:lang w:val="en-GB"/>
        </w:rPr>
        <w:t xml:space="preserve">performance </w:t>
      </w:r>
      <w:r w:rsidR="00BD1961">
        <w:rPr>
          <w:lang w:val="en-GB"/>
        </w:rPr>
        <w:t xml:space="preserve">in implementing all layers </w:t>
      </w:r>
      <w:r w:rsidRPr="00483DD4">
        <w:rPr>
          <w:lang w:val="en-GB"/>
        </w:rPr>
        <w:t xml:space="preserve">with the score of 4. </w:t>
      </w:r>
      <w:r w:rsidR="00584E95">
        <w:rPr>
          <w:lang w:val="en-GB"/>
        </w:rPr>
        <w:t>However, p</w:t>
      </w:r>
      <w:r w:rsidRPr="00483DD4">
        <w:rPr>
          <w:lang w:val="en-GB"/>
        </w:rPr>
        <w:t>otential areas of improvement to reinforce the European Union’s implementation of the recommendations under Scoreboard 2 are concentrated in the areas of interoperability governance</w:t>
      </w:r>
      <w:r w:rsidR="00584E95">
        <w:rPr>
          <w:lang w:val="en-GB"/>
        </w:rPr>
        <w:t xml:space="preserve"> to ensure a full implementation of all recommendations associated with this area</w:t>
      </w:r>
      <w:r w:rsidRPr="00483DD4">
        <w:rPr>
          <w:lang w:val="en-GB"/>
        </w:rPr>
        <w:t xml:space="preserve">. </w:t>
      </w:r>
    </w:p>
    <w:p w14:paraId="43C8AA37" w14:textId="1B5E9386" w:rsidR="00F826C1" w:rsidRPr="0081769C" w:rsidRDefault="00F826C1" w:rsidP="00FC641A">
      <w:pPr>
        <w:rPr>
          <w:lang w:val="en-US"/>
        </w:rPr>
      </w:pPr>
      <w:r w:rsidRPr="00181EB6">
        <w:rPr>
          <w:lang w:val="en-GB"/>
        </w:rPr>
        <w:t xml:space="preserve">The implementation of the </w:t>
      </w:r>
      <w:r w:rsidRPr="00181EB6">
        <w:rPr>
          <w:b/>
          <w:bCs/>
          <w:lang w:val="en-GB"/>
        </w:rPr>
        <w:t>interoperability governance</w:t>
      </w:r>
      <w:r w:rsidRPr="00181EB6">
        <w:rPr>
          <w:lang w:val="en-GB"/>
        </w:rPr>
        <w:t xml:space="preserve"> layer is evaluated through recommendations 20 to 24, which address two aspects: the implementation of holistic governance for interoperability activities across administrative levels and sectors, the identification and selection of common standards and specifications to facilitate interoperability. With respect to the interoperability governance layer, there have been significant improvements mainly regarding the implementation of a holistic governance across all administrative levels and sectors, and the implementation of defined processes for the selection and adoption of standards and specifications. More specifically, almost all European countries now provide interoperability governance with a holistic approach across all administrative levels and sectors, </w:t>
      </w:r>
      <w:proofErr w:type="gramStart"/>
      <w:r w:rsidRPr="00181EB6">
        <w:rPr>
          <w:lang w:val="en-GB"/>
        </w:rPr>
        <w:t>with the exception of</w:t>
      </w:r>
      <w:proofErr w:type="gramEnd"/>
      <w:r w:rsidRPr="00181EB6">
        <w:rPr>
          <w:lang w:val="en-GB"/>
        </w:rPr>
        <w:t xml:space="preserve"> three countries that are still in the process of doing so and have a dedicated budget for 2021. </w:t>
      </w:r>
    </w:p>
    <w:p w14:paraId="1FF5F9B5" w14:textId="6D62B795" w:rsidR="00FC641A" w:rsidRPr="00F35180" w:rsidRDefault="00FC7838" w:rsidP="00FC641A">
      <w:pPr>
        <w:pStyle w:val="BodyText"/>
        <w:jc w:val="center"/>
        <w:rPr>
          <w:rFonts w:cs="Calibri"/>
        </w:rPr>
      </w:pPr>
      <w:r>
        <w:rPr>
          <w:rFonts w:cs="Calibri"/>
          <w:noProof/>
        </w:rPr>
        <w:drawing>
          <wp:inline distT="0" distB="0" distL="0" distR="0" wp14:anchorId="1A180EA0" wp14:editId="41762B2A">
            <wp:extent cx="3230880" cy="20193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30880" cy="2019300"/>
                    </a:xfrm>
                    <a:prstGeom prst="rect">
                      <a:avLst/>
                    </a:prstGeom>
                    <a:noFill/>
                  </pic:spPr>
                </pic:pic>
              </a:graphicData>
            </a:graphic>
          </wp:inline>
        </w:drawing>
      </w:r>
    </w:p>
    <w:p w14:paraId="3A794E99" w14:textId="77777777" w:rsidR="00FC641A" w:rsidRDefault="00FC641A" w:rsidP="00FC641A">
      <w:pPr>
        <w:pStyle w:val="BodyText"/>
        <w:jc w:val="center"/>
        <w:rPr>
          <w:sz w:val="16"/>
          <w:szCs w:val="16"/>
          <w:lang w:val="en-GB"/>
        </w:rPr>
      </w:pPr>
      <w:r w:rsidRPr="00483DD4">
        <w:rPr>
          <w:sz w:val="16"/>
          <w:szCs w:val="16"/>
          <w:lang w:val="en-GB"/>
        </w:rPr>
        <w:t>Source: European Interoperability Framework Monitoring Mechanism 2020</w:t>
      </w:r>
    </w:p>
    <w:p w14:paraId="5AC9261D" w14:textId="798C9158" w:rsidR="00FC641A" w:rsidRDefault="00FC641A" w:rsidP="00FC641A">
      <w:pPr>
        <w:pStyle w:val="BodyText"/>
        <w:rPr>
          <w:lang w:val="en-GB"/>
        </w:rPr>
      </w:pPr>
      <w:r w:rsidRPr="00483DD4">
        <w:rPr>
          <w:lang w:val="en-GB"/>
        </w:rPr>
        <w:t xml:space="preserve">The average scores assessing the Conceptual Model in Scoreboard 3 of the 27 Member States show a good performance in the implementation of recommendations associated with the conceptual model, internal and external information sources and services, base </w:t>
      </w:r>
      <w:proofErr w:type="gramStart"/>
      <w:r w:rsidRPr="00483DD4">
        <w:rPr>
          <w:lang w:val="en-GB"/>
        </w:rPr>
        <w:t>registries</w:t>
      </w:r>
      <w:proofErr w:type="gramEnd"/>
      <w:r w:rsidRPr="00483DD4">
        <w:rPr>
          <w:lang w:val="en-GB"/>
        </w:rPr>
        <w:t xml:space="preserve"> and open data. However, some improvements can be made in implementing recommendations related to catalogues, external information sources and services as well as </w:t>
      </w:r>
      <w:proofErr w:type="gramStart"/>
      <w:r w:rsidRPr="00483DD4">
        <w:rPr>
          <w:lang w:val="en-GB"/>
        </w:rPr>
        <w:t>in the area of</w:t>
      </w:r>
      <w:proofErr w:type="gramEnd"/>
      <w:r w:rsidRPr="00483DD4">
        <w:rPr>
          <w:lang w:val="en-GB"/>
        </w:rPr>
        <w:t xml:space="preserve"> security and privacy. </w:t>
      </w:r>
    </w:p>
    <w:p w14:paraId="211D4849" w14:textId="5B581BFE" w:rsidR="001A2E2E" w:rsidRPr="00181EB6" w:rsidRDefault="001A2E2E" w:rsidP="001A2E2E">
      <w:pPr>
        <w:rPr>
          <w:lang w:val="en-GB"/>
        </w:rPr>
      </w:pPr>
      <w:r w:rsidRPr="00181EB6">
        <w:rPr>
          <w:b/>
          <w:bCs/>
          <w:lang w:val="en-GB"/>
        </w:rPr>
        <w:lastRenderedPageBreak/>
        <w:t>Catalogues</w:t>
      </w:r>
      <w:r w:rsidRPr="00181EB6">
        <w:rPr>
          <w:lang w:val="en-GB"/>
        </w:rPr>
        <w:t xml:space="preserve"> are a key component of the conceptual model for integrated public services and aim at supporting the easy access to reusable resources (</w:t>
      </w:r>
      <w:proofErr w:type="gramStart"/>
      <w:r w:rsidRPr="00181EB6">
        <w:rPr>
          <w:lang w:val="en-GB"/>
        </w:rPr>
        <w:t>e.g.</w:t>
      </w:r>
      <w:proofErr w:type="gramEnd"/>
      <w:r w:rsidRPr="00181EB6">
        <w:rPr>
          <w:lang w:val="en-GB"/>
        </w:rPr>
        <w:t xml:space="preserve"> services, data, software). A variety of catalogues exist ranging </w:t>
      </w:r>
      <w:proofErr w:type="gramStart"/>
      <w:r w:rsidRPr="00181EB6">
        <w:rPr>
          <w:lang w:val="en-GB"/>
        </w:rPr>
        <w:t>from directories of services,</w:t>
      </w:r>
      <w:proofErr w:type="gramEnd"/>
      <w:r w:rsidRPr="00181EB6">
        <w:rPr>
          <w:lang w:val="en-GB"/>
        </w:rPr>
        <w:t xml:space="preserve"> to libraries of software components and metadata catalogues. The description of the content provided is equally important to the resources it contains as it enables interoperability in-between different catalogues. The implementation of interoperable catalogues is evaluated through Recommendation 44 of the EIF Monitoring Mechanism calling on European countries to “put in place catalogues of public services, public data, and interoperability solutions and use common models for describing them”. The assessment</w:t>
      </w:r>
      <w:r w:rsidR="005C1630">
        <w:rPr>
          <w:lang w:val="en-GB"/>
        </w:rPr>
        <w:t xml:space="preserve"> of this recommendation</w:t>
      </w:r>
      <w:r w:rsidRPr="00181EB6">
        <w:rPr>
          <w:lang w:val="en-GB"/>
        </w:rPr>
        <w:t xml:space="preserve"> takes into account nine main types of catalogues that European public bodies should have at their disposal to design integrated and interoperable public services, </w:t>
      </w:r>
      <w:proofErr w:type="gramStart"/>
      <w:r w:rsidRPr="00181EB6">
        <w:rPr>
          <w:lang w:val="en-GB"/>
        </w:rPr>
        <w:t>i.e.</w:t>
      </w:r>
      <w:proofErr w:type="gramEnd"/>
      <w:r w:rsidRPr="00181EB6">
        <w:rPr>
          <w:lang w:val="en-GB"/>
        </w:rPr>
        <w:t xml:space="preserve"> catalogues of public data, directories of services, libraries of software components, open data portals, registries of base registries, metadata catalogues, catalogues of standards, catalogues of specifications and catalogues of guidelines. The results, at European level, for this </w:t>
      </w:r>
      <w:proofErr w:type="gramStart"/>
      <w:r w:rsidRPr="00181EB6">
        <w:rPr>
          <w:lang w:val="en-GB"/>
        </w:rPr>
        <w:t>particular indicator</w:t>
      </w:r>
      <w:proofErr w:type="gramEnd"/>
      <w:r w:rsidRPr="00181EB6">
        <w:rPr>
          <w:lang w:val="en-GB"/>
        </w:rPr>
        <w:t xml:space="preserve"> outlined a partial implementation of these key catalogues within public administrations. Indeed, while open data portals and catalogues of public data are used in a vast majority of European countries, it appears that other types of catalogues, such as libraries of software components and catalogues of specifications and guidelines are yet to be implemented uniformly across Europe.</w:t>
      </w:r>
    </w:p>
    <w:p w14:paraId="2B9246A6" w14:textId="3372FFD2" w:rsidR="001F0720" w:rsidRPr="00181EB6" w:rsidRDefault="001F0720" w:rsidP="001F0720">
      <w:pPr>
        <w:rPr>
          <w:lang w:val="en-GB"/>
        </w:rPr>
      </w:pPr>
      <w:r w:rsidRPr="00181EB6">
        <w:rPr>
          <w:lang w:val="en-GB" w:eastAsia="en-US"/>
        </w:rPr>
        <w:t xml:space="preserve">The EIF fosters the </w:t>
      </w:r>
      <w:r w:rsidRPr="00181EB6">
        <w:rPr>
          <w:b/>
          <w:bCs/>
          <w:lang w:val="en-GB" w:eastAsia="en-US"/>
        </w:rPr>
        <w:t>use of external information sources and services</w:t>
      </w:r>
      <w:r w:rsidRPr="00181EB6">
        <w:rPr>
          <w:lang w:val="en-GB" w:eastAsia="en-US"/>
        </w:rPr>
        <w:t xml:space="preserve"> by European public administrations in the design of interoperable public services. Indeed, public administrations need to leverage services provided by third parties outside their organi</w:t>
      </w:r>
      <w:r>
        <w:rPr>
          <w:lang w:val="en-GB" w:eastAsia="en-US"/>
        </w:rPr>
        <w:t>s</w:t>
      </w:r>
      <w:r w:rsidRPr="00181EB6">
        <w:rPr>
          <w:lang w:val="en-GB" w:eastAsia="en-US"/>
        </w:rPr>
        <w:t>ational boundaries, such as payment services provided by financial institutions or connectivity services provided by telecommunications providers. They also need to tap into external information sources such as open data and data from international organizations, chambers of commerce, etc.</w:t>
      </w:r>
      <w:r>
        <w:rPr>
          <w:lang w:val="en-GB" w:eastAsia="en-US"/>
        </w:rPr>
        <w:t xml:space="preserve"> </w:t>
      </w:r>
      <w:r w:rsidRPr="00181EB6">
        <w:rPr>
          <w:lang w:val="en-GB" w:eastAsia="en-US"/>
        </w:rPr>
        <w:t>The use of external information sources and services is assessed through Recommendation 45 calling on European public administrations to</w:t>
      </w:r>
      <w:r w:rsidRPr="00181EB6">
        <w:rPr>
          <w:lang w:val="en-GB"/>
        </w:rPr>
        <w:t xml:space="preserve"> “use external information sources and services while developing European public services, where useful and feasible to do so” measured by the extent to which public administrations are using external information sources and services while developing public </w:t>
      </w:r>
      <w:proofErr w:type="spellStart"/>
      <w:r w:rsidRPr="00181EB6">
        <w:rPr>
          <w:lang w:val="en-GB"/>
        </w:rPr>
        <w:t>services.The</w:t>
      </w:r>
      <w:proofErr w:type="spellEnd"/>
      <w:r w:rsidRPr="00181EB6">
        <w:rPr>
          <w:lang w:val="en-GB"/>
        </w:rPr>
        <w:t xml:space="preserve"> 2020 results of the EIF Monitoring Mechanism revealed that European countries insufficiently rely on external sources and services for the development of their public services. On the one hand, it appears that the use of Internet of Things sources (</w:t>
      </w:r>
      <w:proofErr w:type="gramStart"/>
      <w:r w:rsidRPr="00181EB6">
        <w:rPr>
          <w:lang w:val="en-GB"/>
        </w:rPr>
        <w:t>e.g.</w:t>
      </w:r>
      <w:proofErr w:type="gramEnd"/>
      <w:r w:rsidRPr="00181EB6">
        <w:rPr>
          <w:lang w:val="en-GB"/>
        </w:rPr>
        <w:t xml:space="preserve"> sensors) and social web applications is quite low across Europe, despite an increased adoption compared to 2019. On the other hand, the use of payment services provided by financial institutions or other actors, connectivity services provided by telecommunications providers, open data, data from other organisations (</w:t>
      </w:r>
      <w:proofErr w:type="gramStart"/>
      <w:r w:rsidRPr="00181EB6">
        <w:rPr>
          <w:lang w:val="en-GB"/>
        </w:rPr>
        <w:t>e.g.</w:t>
      </w:r>
      <w:proofErr w:type="gramEnd"/>
      <w:r w:rsidRPr="00181EB6">
        <w:rPr>
          <w:lang w:val="en-GB"/>
        </w:rPr>
        <w:t xml:space="preserve"> international organisations, chambers of commerce, etc...), </w:t>
      </w:r>
      <w:proofErr w:type="spellStart"/>
      <w:r w:rsidRPr="00181EB6">
        <w:rPr>
          <w:lang w:val="en-GB"/>
        </w:rPr>
        <w:t>eID</w:t>
      </w:r>
      <w:proofErr w:type="spellEnd"/>
      <w:r w:rsidRPr="00181EB6">
        <w:rPr>
          <w:lang w:val="en-GB"/>
        </w:rPr>
        <w:t xml:space="preserve"> and eSignature are much more widespread among European public administrations.</w:t>
      </w:r>
    </w:p>
    <w:p w14:paraId="1981A739" w14:textId="5D8BD847" w:rsidR="001766C9" w:rsidRPr="00181EB6" w:rsidRDefault="001766C9" w:rsidP="001766C9">
      <w:pPr>
        <w:rPr>
          <w:lang w:val="en-GB" w:eastAsia="en-US"/>
        </w:rPr>
      </w:pPr>
      <w:r w:rsidRPr="00181EB6">
        <w:rPr>
          <w:lang w:val="en-GB" w:eastAsia="en-US"/>
        </w:rPr>
        <w:t xml:space="preserve">The principle of </w:t>
      </w:r>
      <w:r w:rsidRPr="00181EB6">
        <w:rPr>
          <w:b/>
          <w:bCs/>
          <w:lang w:val="en-GB" w:eastAsia="en-US"/>
        </w:rPr>
        <w:t>security and privacy</w:t>
      </w:r>
      <w:r w:rsidRPr="00181EB6">
        <w:rPr>
          <w:lang w:val="en-GB" w:eastAsia="en-US"/>
        </w:rPr>
        <w:t xml:space="preserve"> is a crucial element to embed by design in the development of interoperable public services. Public services should follow the privacy-by-design and security-</w:t>
      </w:r>
      <w:r w:rsidR="00E51BDC">
        <w:rPr>
          <w:lang w:val="en-GB" w:eastAsia="en-US"/>
        </w:rPr>
        <w:t>b</w:t>
      </w:r>
      <w:r w:rsidRPr="00181EB6">
        <w:rPr>
          <w:lang w:val="en-GB" w:eastAsia="en-US"/>
        </w:rPr>
        <w:t xml:space="preserve">y-design approach to secure their complete infrastructure and should be compliant with </w:t>
      </w:r>
      <w:r w:rsidR="00E51BDC">
        <w:rPr>
          <w:lang w:val="en-GB" w:eastAsia="en-US"/>
        </w:rPr>
        <w:t>t</w:t>
      </w:r>
      <w:r w:rsidRPr="00181EB6">
        <w:rPr>
          <w:lang w:val="en-GB" w:eastAsia="en-US"/>
        </w:rPr>
        <w:t>he legal requirements regarding data protection and privacy.</w:t>
      </w:r>
      <w:r w:rsidR="00E51BDC">
        <w:rPr>
          <w:lang w:val="en-GB" w:eastAsia="en-US"/>
        </w:rPr>
        <w:t xml:space="preserve"> </w:t>
      </w:r>
      <w:r w:rsidRPr="00181EB6">
        <w:rPr>
          <w:lang w:val="en-GB" w:eastAsia="en-US"/>
        </w:rPr>
        <w:t>The EIF therefore calls on European countries to “c</w:t>
      </w:r>
      <w:r w:rsidRPr="00181EB6">
        <w:rPr>
          <w:lang w:val="en-GB"/>
        </w:rPr>
        <w:t xml:space="preserve">onsider the specific security and privacy requirements and identify measures for the provision of each public service according to risk management plans” (Recommendation 46) and “use trust services according to the Regulation on </w:t>
      </w:r>
      <w:proofErr w:type="spellStart"/>
      <w:r w:rsidRPr="00181EB6">
        <w:rPr>
          <w:lang w:val="en-GB"/>
        </w:rPr>
        <w:t>eID</w:t>
      </w:r>
      <w:proofErr w:type="spellEnd"/>
      <w:r w:rsidRPr="00181EB6">
        <w:rPr>
          <w:lang w:val="en-GB"/>
        </w:rPr>
        <w:t xml:space="preserve"> and Trust Services as mechanisms that ensure secure and protected data exchange in public services” (Recommendation 47). The implementation of this recommendation is assessed through the application of privacy and security elements and measures (</w:t>
      </w:r>
      <w:proofErr w:type="gramStart"/>
      <w:r w:rsidRPr="00181EB6">
        <w:rPr>
          <w:lang w:val="en-GB"/>
        </w:rPr>
        <w:t>e.g.</w:t>
      </w:r>
      <w:proofErr w:type="gramEnd"/>
      <w:r w:rsidRPr="00181EB6">
        <w:rPr>
          <w:lang w:val="en-GB"/>
        </w:rPr>
        <w:t xml:space="preserve"> risk management and business continuity plans and </w:t>
      </w:r>
      <w:proofErr w:type="spellStart"/>
      <w:r w:rsidRPr="00181EB6">
        <w:rPr>
          <w:lang w:val="en-GB"/>
        </w:rPr>
        <w:t>eArchive</w:t>
      </w:r>
      <w:proofErr w:type="spellEnd"/>
      <w:r w:rsidRPr="00181EB6">
        <w:rPr>
          <w:lang w:val="en-GB"/>
        </w:rPr>
        <w:t>) and the number of trust services providers by country.</w:t>
      </w:r>
      <w:r w:rsidR="00E51BDC">
        <w:rPr>
          <w:lang w:val="en-GB"/>
        </w:rPr>
        <w:t xml:space="preserve"> </w:t>
      </w:r>
      <w:r w:rsidRPr="00181EB6">
        <w:rPr>
          <w:lang w:val="en-GB"/>
        </w:rPr>
        <w:t xml:space="preserve">The score for security and privacy at the European level, showed an overall good implementation of Recommendation 46 within national frameworks, with an increase in the implementation of all privacy and security elements and measures, but </w:t>
      </w:r>
      <w:proofErr w:type="gramStart"/>
      <w:r w:rsidRPr="00181EB6">
        <w:rPr>
          <w:lang w:val="en-GB"/>
        </w:rPr>
        <w:t xml:space="preserve">with the </w:t>
      </w:r>
      <w:r w:rsidRPr="00181EB6">
        <w:rPr>
          <w:lang w:val="en-GB"/>
        </w:rPr>
        <w:lastRenderedPageBreak/>
        <w:t>exception of</w:t>
      </w:r>
      <w:proofErr w:type="gramEnd"/>
      <w:r w:rsidRPr="00181EB6">
        <w:rPr>
          <w:lang w:val="en-GB"/>
        </w:rPr>
        <w:t xml:space="preserve"> risk management. However, the scores for Recommendation 47 are heterogeneous, as the number of trust service providers present on national trusted lists complying with the </w:t>
      </w:r>
      <w:hyperlink r:id="rId47" w:history="1">
        <w:proofErr w:type="spellStart"/>
        <w:r w:rsidRPr="00C71785">
          <w:rPr>
            <w:rStyle w:val="Hyperlink"/>
            <w:lang w:val="en-GB"/>
          </w:rPr>
          <w:t>eIDAS</w:t>
        </w:r>
        <w:proofErr w:type="spellEnd"/>
        <w:r w:rsidRPr="00C71785">
          <w:rPr>
            <w:rStyle w:val="Hyperlink"/>
            <w:lang w:val="en-GB"/>
          </w:rPr>
          <w:t xml:space="preserve"> Regulation</w:t>
        </w:r>
      </w:hyperlink>
      <w:r w:rsidRPr="00181EB6">
        <w:rPr>
          <w:lang w:val="en-GB"/>
        </w:rPr>
        <w:t xml:space="preserve"> varies across countries and remains insufficient in some of them. </w:t>
      </w:r>
    </w:p>
    <w:p w14:paraId="71C7FAE7" w14:textId="786E9F4E" w:rsidR="00FC641A" w:rsidRPr="00483DD4" w:rsidRDefault="00584E95" w:rsidP="00FC641A">
      <w:pPr>
        <w:pStyle w:val="BodyText"/>
        <w:rPr>
          <w:lang w:val="en-GB"/>
        </w:rPr>
      </w:pPr>
      <w:r>
        <w:rPr>
          <w:lang w:val="en-GB"/>
        </w:rPr>
        <w:t xml:space="preserve">An in-depth analysis of the European results </w:t>
      </w:r>
      <w:r w:rsidR="00346842">
        <w:rPr>
          <w:lang w:val="en-GB"/>
        </w:rPr>
        <w:t xml:space="preserve">in the 2020 edition of the </w:t>
      </w:r>
      <w:r w:rsidR="00346842" w:rsidRPr="00483DD4">
        <w:rPr>
          <w:lang w:val="en-GB"/>
        </w:rPr>
        <w:t>EIF Monitoring Mechanism</w:t>
      </w:r>
      <w:r w:rsidR="00346842">
        <w:rPr>
          <w:lang w:val="en-GB"/>
        </w:rPr>
        <w:t xml:space="preserve"> is available within second chapter of the </w:t>
      </w:r>
      <w:hyperlink r:id="rId48" w:history="1">
        <w:r w:rsidR="00346842" w:rsidRPr="00576083">
          <w:rPr>
            <w:rStyle w:val="Hyperlink"/>
            <w:lang w:val="en-GB"/>
          </w:rPr>
          <w:t>State of Play report</w:t>
        </w:r>
        <w:r w:rsidR="00576083" w:rsidRPr="00576083">
          <w:rPr>
            <w:rStyle w:val="Hyperlink"/>
            <w:lang w:val="en-GB"/>
          </w:rPr>
          <w:t xml:space="preserve"> on digital public administration and interoperability in Europe</w:t>
        </w:r>
      </w:hyperlink>
      <w:r w:rsidR="00346842">
        <w:rPr>
          <w:lang w:val="en-GB"/>
        </w:rPr>
        <w:t>. Whereas a</w:t>
      </w:r>
      <w:r w:rsidR="00FC641A" w:rsidRPr="00483DD4">
        <w:rPr>
          <w:lang w:val="en-GB"/>
        </w:rPr>
        <w:t xml:space="preserve">dditional </w:t>
      </w:r>
      <w:r w:rsidR="00346842">
        <w:rPr>
          <w:lang w:val="en-GB"/>
        </w:rPr>
        <w:t>data</w:t>
      </w:r>
      <w:r w:rsidR="00346842" w:rsidRPr="00483DD4">
        <w:rPr>
          <w:lang w:val="en-GB"/>
        </w:rPr>
        <w:t xml:space="preserve"> </w:t>
      </w:r>
      <w:r w:rsidR="00FC641A" w:rsidRPr="00483DD4">
        <w:rPr>
          <w:lang w:val="en-GB"/>
        </w:rPr>
        <w:t xml:space="preserve">on </w:t>
      </w:r>
      <w:r w:rsidR="00346842">
        <w:rPr>
          <w:lang w:val="en-GB"/>
        </w:rPr>
        <w:t xml:space="preserve">specific </w:t>
      </w:r>
      <w:r w:rsidR="00FC641A">
        <w:rPr>
          <w:lang w:val="en-GB"/>
        </w:rPr>
        <w:t xml:space="preserve">Member States’ </w:t>
      </w:r>
      <w:r w:rsidR="00FC641A" w:rsidRPr="00483DD4">
        <w:rPr>
          <w:lang w:val="en-GB"/>
        </w:rPr>
        <w:t xml:space="preserve">results on the EIF Monitoring Mechanism is available online through </w:t>
      </w:r>
      <w:hyperlink r:id="rId49" w:history="1">
        <w:r w:rsidR="00FC641A" w:rsidRPr="00483DD4">
          <w:rPr>
            <w:rStyle w:val="Hyperlink"/>
            <w:lang w:val="en-GB"/>
          </w:rPr>
          <w:t>interactive dashboards</w:t>
        </w:r>
      </w:hyperlink>
      <w:r w:rsidR="00FC641A" w:rsidRPr="00483DD4">
        <w:rPr>
          <w:lang w:val="en-GB"/>
        </w:rPr>
        <w:t>.</w:t>
      </w:r>
    </w:p>
    <w:p w14:paraId="00D43C6A" w14:textId="77777777" w:rsidR="00FC641A" w:rsidRPr="00591487" w:rsidRDefault="00FC641A" w:rsidP="00483DD4">
      <w:pPr>
        <w:pStyle w:val="BodyText"/>
        <w:rPr>
          <w:lang w:val="en-GB"/>
        </w:rPr>
      </w:pPr>
    </w:p>
    <w:p w14:paraId="67253F31" w14:textId="328BA893" w:rsidR="00892832" w:rsidRPr="001C564D" w:rsidRDefault="00C51B32" w:rsidP="00C51B32">
      <w:pPr>
        <w:pStyle w:val="Heading2"/>
        <w:keepNext w:val="0"/>
        <w:widowControl w:val="0"/>
        <w:ind w:left="578" w:hanging="578"/>
        <w:rPr>
          <w:lang w:val="en-GB"/>
        </w:rPr>
      </w:pPr>
      <w:r>
        <w:rPr>
          <w:bCs w:val="0"/>
          <w:sz w:val="16"/>
          <w:szCs w:val="20"/>
          <w:lang w:val="en-GB"/>
        </w:rPr>
        <w:br w:type="page"/>
      </w:r>
      <w:r w:rsidR="00F254A6" w:rsidRPr="001C564D">
        <w:rPr>
          <w:lang w:val="en-GB"/>
        </w:rPr>
        <w:lastRenderedPageBreak/>
        <w:t>eGovernment</w:t>
      </w:r>
      <w:r w:rsidR="00892832" w:rsidRPr="001C564D">
        <w:rPr>
          <w:lang w:val="en-GB"/>
        </w:rPr>
        <w:t xml:space="preserve"> State of Play</w:t>
      </w:r>
      <w:bookmarkEnd w:id="10"/>
      <w:bookmarkEnd w:id="11"/>
      <w:r w:rsidR="00892832" w:rsidRPr="001C564D">
        <w:rPr>
          <w:lang w:val="en-GB"/>
        </w:rPr>
        <w:t xml:space="preserve"> </w:t>
      </w:r>
    </w:p>
    <w:p w14:paraId="1AF617A4" w14:textId="0E772611" w:rsidR="008F49D3" w:rsidRPr="001C564D" w:rsidRDefault="008F49D3" w:rsidP="008F49D3">
      <w:pPr>
        <w:rPr>
          <w:bCs/>
          <w:lang w:val="en-GB"/>
        </w:rPr>
      </w:pPr>
      <w:bookmarkStart w:id="12" w:name="_Hlk6991425"/>
      <w:bookmarkStart w:id="13" w:name="_Hlk7015058"/>
      <w:bookmarkStart w:id="14" w:name="_Hlk7185675"/>
      <w:r w:rsidRPr="001C564D">
        <w:rPr>
          <w:bCs/>
          <w:lang w:val="en-GB"/>
        </w:rPr>
        <w:t xml:space="preserve">The graph below </w:t>
      </w:r>
      <w:r w:rsidR="009715C7" w:rsidRPr="001C564D">
        <w:rPr>
          <w:bCs/>
          <w:lang w:val="en-GB"/>
        </w:rPr>
        <w:t xml:space="preserve">shows </w:t>
      </w:r>
      <w:r w:rsidRPr="001C564D">
        <w:rPr>
          <w:bCs/>
          <w:lang w:val="en-GB"/>
        </w:rPr>
        <w:t>the result</w:t>
      </w:r>
      <w:r w:rsidR="009715C7" w:rsidRPr="001C564D">
        <w:rPr>
          <w:bCs/>
          <w:lang w:val="en-GB"/>
        </w:rPr>
        <w:t>s</w:t>
      </w:r>
      <w:r w:rsidRPr="001C564D">
        <w:rPr>
          <w:bCs/>
          <w:lang w:val="en-GB"/>
        </w:rPr>
        <w:t xml:space="preserve"> of the latest </w:t>
      </w:r>
      <w:hyperlink r:id="rId50" w:history="1">
        <w:r w:rsidRPr="001C564D">
          <w:rPr>
            <w:rStyle w:val="Hyperlink"/>
            <w:bCs/>
            <w:lang w:val="en-GB"/>
          </w:rPr>
          <w:t>eGovernment Benchmark</w:t>
        </w:r>
      </w:hyperlink>
      <w:r w:rsidRPr="001C564D">
        <w:rPr>
          <w:bCs/>
          <w:lang w:val="en-GB"/>
        </w:rPr>
        <w:t xml:space="preserve"> report, which monitors the development of eGovernment in Europe</w:t>
      </w:r>
      <w:r w:rsidR="009715C7" w:rsidRPr="001C564D">
        <w:rPr>
          <w:bCs/>
          <w:lang w:val="en-GB"/>
        </w:rPr>
        <w:t xml:space="preserve"> </w:t>
      </w:r>
      <w:r w:rsidRPr="001C564D">
        <w:rPr>
          <w:bCs/>
          <w:lang w:val="en-GB"/>
        </w:rPr>
        <w:t>based on specific indicators. These indicators are clustered within four main top-level benchmarks:</w:t>
      </w:r>
    </w:p>
    <w:p w14:paraId="6DF5A413" w14:textId="77777777" w:rsidR="008F49D3" w:rsidRPr="001C564D" w:rsidRDefault="008F49D3" w:rsidP="008F49D3">
      <w:pPr>
        <w:numPr>
          <w:ilvl w:val="0"/>
          <w:numId w:val="30"/>
        </w:numPr>
        <w:rPr>
          <w:bCs/>
          <w:lang w:val="en-GB"/>
        </w:rPr>
      </w:pPr>
      <w:r w:rsidRPr="001C564D">
        <w:rPr>
          <w:b/>
          <w:lang w:val="en-GB"/>
        </w:rPr>
        <w:t>User Centricity</w:t>
      </w:r>
      <w:r w:rsidRPr="001C564D">
        <w:rPr>
          <w:bCs/>
          <w:lang w:val="en-GB"/>
        </w:rPr>
        <w:t xml:space="preserve"> – indicates to what extent (information about) a service is provided online and how this is perceived.</w:t>
      </w:r>
    </w:p>
    <w:p w14:paraId="03A46145" w14:textId="77777777" w:rsidR="008F49D3" w:rsidRPr="001C564D" w:rsidRDefault="008F49D3" w:rsidP="008F49D3">
      <w:pPr>
        <w:numPr>
          <w:ilvl w:val="0"/>
          <w:numId w:val="30"/>
        </w:numPr>
        <w:rPr>
          <w:bCs/>
          <w:lang w:val="en-GB"/>
        </w:rPr>
      </w:pPr>
      <w:r w:rsidRPr="001C564D">
        <w:rPr>
          <w:b/>
          <w:lang w:val="en-GB"/>
        </w:rPr>
        <w:t>Transparency</w:t>
      </w:r>
      <w:r w:rsidRPr="001C564D">
        <w:rPr>
          <w:bCs/>
          <w:lang w:val="en-GB"/>
        </w:rPr>
        <w:t xml:space="preserve"> – indicates to what extent governments</w:t>
      </w:r>
      <w:r w:rsidR="001F2F31" w:rsidRPr="001C564D">
        <w:rPr>
          <w:bCs/>
          <w:lang w:val="en-GB"/>
        </w:rPr>
        <w:t xml:space="preserve"> are</w:t>
      </w:r>
      <w:r w:rsidRPr="001C564D">
        <w:rPr>
          <w:bCs/>
          <w:lang w:val="en-GB"/>
        </w:rPr>
        <w:t xml:space="preserve"> transparent regarding: i) their own responsibilities and performance, ii) the process of service delivery</w:t>
      </w:r>
      <w:r w:rsidR="0040448B" w:rsidRPr="001C564D">
        <w:rPr>
          <w:bCs/>
          <w:lang w:val="en-GB"/>
        </w:rPr>
        <w:t>,</w:t>
      </w:r>
      <w:r w:rsidRPr="001C564D">
        <w:rPr>
          <w:bCs/>
          <w:lang w:val="en-GB"/>
        </w:rPr>
        <w:t xml:space="preserve"> and iii) personal data.</w:t>
      </w:r>
    </w:p>
    <w:p w14:paraId="54344AFD" w14:textId="77777777" w:rsidR="008F49D3" w:rsidRPr="001C564D" w:rsidRDefault="008F49D3" w:rsidP="008F49D3">
      <w:pPr>
        <w:numPr>
          <w:ilvl w:val="0"/>
          <w:numId w:val="30"/>
        </w:numPr>
        <w:rPr>
          <w:bCs/>
          <w:lang w:val="en-GB"/>
        </w:rPr>
      </w:pPr>
      <w:r w:rsidRPr="001C564D">
        <w:rPr>
          <w:b/>
          <w:lang w:val="en-GB"/>
        </w:rPr>
        <w:t>Cross-Border Mobility</w:t>
      </w:r>
      <w:r w:rsidRPr="001C564D">
        <w:rPr>
          <w:bCs/>
          <w:lang w:val="en-GB"/>
        </w:rPr>
        <w:t xml:space="preserve"> – indicates to what extent EU citizens and businesses can use online services in another country.</w:t>
      </w:r>
    </w:p>
    <w:p w14:paraId="752DAB37" w14:textId="77777777" w:rsidR="008F49D3" w:rsidRPr="001C564D" w:rsidRDefault="008F49D3" w:rsidP="008F49D3">
      <w:pPr>
        <w:numPr>
          <w:ilvl w:val="0"/>
          <w:numId w:val="30"/>
        </w:numPr>
        <w:rPr>
          <w:bCs/>
          <w:lang w:val="en-GB"/>
        </w:rPr>
      </w:pPr>
      <w:r w:rsidRPr="001C564D">
        <w:rPr>
          <w:b/>
          <w:lang w:val="en-GB"/>
        </w:rPr>
        <w:t>Key Enablers</w:t>
      </w:r>
      <w:r w:rsidRPr="001C564D">
        <w:rPr>
          <w:bCs/>
          <w:lang w:val="en-GB"/>
        </w:rPr>
        <w:t xml:space="preserve"> – indicates the extent to which </w:t>
      </w:r>
      <w:r w:rsidR="00C145AC" w:rsidRPr="001C564D">
        <w:rPr>
          <w:bCs/>
          <w:lang w:val="en-GB"/>
        </w:rPr>
        <w:t>four</w:t>
      </w:r>
      <w:r w:rsidRPr="001C564D">
        <w:rPr>
          <w:bCs/>
          <w:lang w:val="en-GB"/>
        </w:rPr>
        <w:t xml:space="preserve"> technical pre-conditions are available online. The</w:t>
      </w:r>
      <w:r w:rsidR="0040448B" w:rsidRPr="001C564D">
        <w:rPr>
          <w:bCs/>
          <w:lang w:val="en-GB"/>
        </w:rPr>
        <w:t>se</w:t>
      </w:r>
      <w:r w:rsidRPr="001C564D">
        <w:rPr>
          <w:bCs/>
          <w:lang w:val="en-GB"/>
        </w:rPr>
        <w:t xml:space="preserve"> are: Identification (</w:t>
      </w:r>
      <w:proofErr w:type="spellStart"/>
      <w:r w:rsidRPr="001C564D">
        <w:rPr>
          <w:bCs/>
          <w:lang w:val="en-GB"/>
        </w:rPr>
        <w:t>eID</w:t>
      </w:r>
      <w:proofErr w:type="spellEnd"/>
      <w:r w:rsidRPr="001C564D">
        <w:rPr>
          <w:bCs/>
          <w:lang w:val="en-GB"/>
        </w:rPr>
        <w:t>), Electronic documents (</w:t>
      </w:r>
      <w:proofErr w:type="spellStart"/>
      <w:r w:rsidRPr="001C564D">
        <w:rPr>
          <w:bCs/>
          <w:lang w:val="en-GB"/>
        </w:rPr>
        <w:t>eDocuments</w:t>
      </w:r>
      <w:proofErr w:type="spellEnd"/>
      <w:r w:rsidRPr="001C564D">
        <w:rPr>
          <w:bCs/>
          <w:lang w:val="en-GB"/>
        </w:rPr>
        <w:t xml:space="preserve">), Authoritative Sources, and Digital Post. </w:t>
      </w:r>
    </w:p>
    <w:p w14:paraId="740E5EFA" w14:textId="2154DCD4" w:rsidR="00867BD9" w:rsidRPr="001C564D" w:rsidRDefault="008F49D3" w:rsidP="00867BD9">
      <w:pPr>
        <w:rPr>
          <w:bCs/>
          <w:lang w:val="en-GB"/>
        </w:rPr>
      </w:pPr>
      <w:r w:rsidRPr="001C564D">
        <w:rPr>
          <w:bCs/>
          <w:lang w:val="en-GB"/>
        </w:rPr>
        <w:t>These top-level benchmarks are measured using a life-events</w:t>
      </w:r>
      <w:r w:rsidR="006D5685" w:rsidRPr="001C564D">
        <w:rPr>
          <w:bCs/>
          <w:lang w:val="en-GB"/>
        </w:rPr>
        <w:t xml:space="preserve"> (</w:t>
      </w:r>
      <w:proofErr w:type="gramStart"/>
      <w:r w:rsidR="00BB33E2" w:rsidRPr="001C564D">
        <w:rPr>
          <w:bCs/>
          <w:lang w:val="en-GB"/>
        </w:rPr>
        <w:t>e.g.</w:t>
      </w:r>
      <w:proofErr w:type="gramEnd"/>
      <w:r w:rsidR="00BB33E2" w:rsidRPr="001C564D">
        <w:rPr>
          <w:bCs/>
          <w:lang w:val="en-GB"/>
        </w:rPr>
        <w:t xml:space="preserve"> moving)</w:t>
      </w:r>
      <w:r w:rsidRPr="001C564D">
        <w:rPr>
          <w:bCs/>
          <w:lang w:val="en-GB"/>
        </w:rPr>
        <w:t xml:space="preserve"> approach. Eight life events are included in the overall eGovernment performance score</w:t>
      </w:r>
      <w:r w:rsidR="0040448B" w:rsidRPr="001C564D">
        <w:rPr>
          <w:bCs/>
          <w:lang w:val="en-GB"/>
        </w:rPr>
        <w:t>, four of which</w:t>
      </w:r>
      <w:r w:rsidRPr="001C564D">
        <w:rPr>
          <w:bCs/>
          <w:lang w:val="en-GB"/>
        </w:rPr>
        <w:t xml:space="preserve"> were measured in </w:t>
      </w:r>
      <w:r w:rsidR="00625E19" w:rsidRPr="001C564D">
        <w:rPr>
          <w:bCs/>
          <w:lang w:val="en-GB"/>
        </w:rPr>
        <w:t>2013, 2015</w:t>
      </w:r>
      <w:r w:rsidR="0040448B" w:rsidRPr="001C564D">
        <w:rPr>
          <w:bCs/>
          <w:lang w:val="en-GB"/>
        </w:rPr>
        <w:t>,</w:t>
      </w:r>
      <w:r w:rsidR="00625E19" w:rsidRPr="001C564D">
        <w:rPr>
          <w:bCs/>
          <w:lang w:val="en-GB"/>
        </w:rPr>
        <w:t xml:space="preserve"> </w:t>
      </w:r>
      <w:r w:rsidRPr="001C564D">
        <w:rPr>
          <w:bCs/>
          <w:lang w:val="en-GB"/>
        </w:rPr>
        <w:t>2017</w:t>
      </w:r>
      <w:r w:rsidR="00AC5CEE">
        <w:rPr>
          <w:bCs/>
          <w:lang w:val="en-GB"/>
        </w:rPr>
        <w:t xml:space="preserve"> and 2019</w:t>
      </w:r>
      <w:r w:rsidR="0040448B" w:rsidRPr="001C564D">
        <w:rPr>
          <w:bCs/>
          <w:lang w:val="en-GB"/>
        </w:rPr>
        <w:t>,</w:t>
      </w:r>
      <w:r w:rsidRPr="001C564D">
        <w:rPr>
          <w:bCs/>
          <w:lang w:val="en-GB"/>
        </w:rPr>
        <w:t xml:space="preserve"> </w:t>
      </w:r>
      <w:r w:rsidR="0040448B" w:rsidRPr="001C564D">
        <w:rPr>
          <w:bCs/>
          <w:lang w:val="en-GB"/>
        </w:rPr>
        <w:t xml:space="preserve">while </w:t>
      </w:r>
      <w:r w:rsidRPr="001C564D">
        <w:rPr>
          <w:bCs/>
          <w:lang w:val="en-GB"/>
        </w:rPr>
        <w:t>the other</w:t>
      </w:r>
      <w:r w:rsidR="0040448B" w:rsidRPr="001C564D">
        <w:rPr>
          <w:bCs/>
          <w:lang w:val="en-GB"/>
        </w:rPr>
        <w:t xml:space="preserve">s </w:t>
      </w:r>
      <w:r w:rsidRPr="001C564D">
        <w:rPr>
          <w:bCs/>
          <w:lang w:val="en-GB"/>
        </w:rPr>
        <w:t xml:space="preserve">were measured in </w:t>
      </w:r>
      <w:r w:rsidR="00625E19" w:rsidRPr="001C564D">
        <w:rPr>
          <w:bCs/>
          <w:lang w:val="en-GB"/>
        </w:rPr>
        <w:t xml:space="preserve">2012, 2014, </w:t>
      </w:r>
      <w:r w:rsidRPr="001C564D">
        <w:rPr>
          <w:bCs/>
          <w:lang w:val="en-GB"/>
        </w:rPr>
        <w:t>2016</w:t>
      </w:r>
      <w:r w:rsidR="0075467F" w:rsidRPr="001C564D">
        <w:rPr>
          <w:bCs/>
          <w:lang w:val="en-GB"/>
        </w:rPr>
        <w:t>,</w:t>
      </w:r>
      <w:r w:rsidR="00625E19" w:rsidRPr="001C564D">
        <w:rPr>
          <w:bCs/>
          <w:lang w:val="en-GB"/>
        </w:rPr>
        <w:t xml:space="preserve"> and 2018</w:t>
      </w:r>
      <w:r w:rsidRPr="001C564D">
        <w:rPr>
          <w:bCs/>
          <w:lang w:val="en-GB"/>
        </w:rPr>
        <w:t xml:space="preserve">. </w:t>
      </w:r>
    </w:p>
    <w:p w14:paraId="665EA2B7" w14:textId="3999A261" w:rsidR="00867BD9" w:rsidRPr="001C564D" w:rsidRDefault="00867BD9" w:rsidP="00867BD9">
      <w:pPr>
        <w:rPr>
          <w:bCs/>
          <w:lang w:val="en-GB"/>
        </w:rPr>
      </w:pPr>
      <w:r w:rsidRPr="001C564D">
        <w:rPr>
          <w:bCs/>
          <w:lang w:val="en-GB"/>
        </w:rPr>
        <w:t>As the graph shows, 1</w:t>
      </w:r>
      <w:r w:rsidR="001A5AA4">
        <w:rPr>
          <w:bCs/>
          <w:lang w:val="en-GB"/>
        </w:rPr>
        <w:t>9</w:t>
      </w:r>
      <w:r w:rsidRPr="001C564D">
        <w:rPr>
          <w:bCs/>
          <w:lang w:val="en-GB"/>
        </w:rPr>
        <w:t xml:space="preserve"> EU countries (Austria,</w:t>
      </w:r>
      <w:r w:rsidR="003908EF" w:rsidRPr="001C564D">
        <w:rPr>
          <w:bCs/>
          <w:lang w:val="en-GB"/>
        </w:rPr>
        <w:t xml:space="preserve"> </w:t>
      </w:r>
      <w:r w:rsidR="00BE0EA6">
        <w:rPr>
          <w:bCs/>
          <w:lang w:val="en-GB"/>
        </w:rPr>
        <w:t xml:space="preserve">Belgium, </w:t>
      </w:r>
      <w:r w:rsidR="003908EF" w:rsidRPr="001C564D">
        <w:rPr>
          <w:bCs/>
          <w:lang w:val="en-GB"/>
        </w:rPr>
        <w:t>Denmark, Estonia, Finland,</w:t>
      </w:r>
      <w:r w:rsidR="007F730A">
        <w:rPr>
          <w:bCs/>
          <w:lang w:val="en-GB"/>
        </w:rPr>
        <w:t xml:space="preserve"> France, </w:t>
      </w:r>
      <w:r w:rsidR="002B5078">
        <w:rPr>
          <w:bCs/>
          <w:lang w:val="en-GB"/>
        </w:rPr>
        <w:t xml:space="preserve">Ireland </w:t>
      </w:r>
      <w:r w:rsidR="003908EF" w:rsidRPr="001C564D">
        <w:rPr>
          <w:bCs/>
          <w:lang w:val="en-GB"/>
        </w:rPr>
        <w:t>Iceland,</w:t>
      </w:r>
      <w:r w:rsidR="006E39AF">
        <w:rPr>
          <w:bCs/>
          <w:lang w:val="en-GB"/>
        </w:rPr>
        <w:t xml:space="preserve"> </w:t>
      </w:r>
      <w:r w:rsidR="003908EF" w:rsidRPr="001C564D">
        <w:rPr>
          <w:bCs/>
          <w:lang w:val="en-GB"/>
        </w:rPr>
        <w:t xml:space="preserve">Latvia, Lithuania, </w:t>
      </w:r>
      <w:r w:rsidR="00BE0EA6">
        <w:rPr>
          <w:bCs/>
          <w:lang w:val="en-GB"/>
        </w:rPr>
        <w:t xml:space="preserve">Luxembourg, </w:t>
      </w:r>
      <w:r w:rsidR="003908EF" w:rsidRPr="001C564D">
        <w:rPr>
          <w:bCs/>
          <w:lang w:val="en-GB"/>
        </w:rPr>
        <w:t xml:space="preserve">Malta, the Netherlands, Norway, Portugal, </w:t>
      </w:r>
      <w:r w:rsidR="00BE0EA6">
        <w:rPr>
          <w:bCs/>
          <w:lang w:val="en-GB"/>
        </w:rPr>
        <w:t xml:space="preserve">Slovenia, </w:t>
      </w:r>
      <w:r w:rsidR="003908EF" w:rsidRPr="001C564D">
        <w:rPr>
          <w:bCs/>
          <w:lang w:val="en-GB"/>
        </w:rPr>
        <w:t xml:space="preserve">Spain, </w:t>
      </w:r>
      <w:r w:rsidRPr="001C564D">
        <w:rPr>
          <w:bCs/>
          <w:lang w:val="en-GB"/>
        </w:rPr>
        <w:t>Sweden</w:t>
      </w:r>
      <w:r w:rsidR="002B5078">
        <w:rPr>
          <w:bCs/>
          <w:lang w:val="en-GB"/>
        </w:rPr>
        <w:t>, the United Kingdom</w:t>
      </w:r>
      <w:r w:rsidRPr="001C564D">
        <w:rPr>
          <w:bCs/>
          <w:lang w:val="en-GB"/>
        </w:rPr>
        <w:t>) are delivering high-quality digital services with a score above 7</w:t>
      </w:r>
      <w:r w:rsidR="00871CD9">
        <w:rPr>
          <w:bCs/>
          <w:lang w:val="en-GB"/>
        </w:rPr>
        <w:t>0</w:t>
      </w:r>
      <w:r w:rsidRPr="001C564D">
        <w:rPr>
          <w:bCs/>
          <w:lang w:val="en-GB"/>
        </w:rPr>
        <w:t xml:space="preserve">%. </w:t>
      </w:r>
    </w:p>
    <w:p w14:paraId="57953719" w14:textId="77777777" w:rsidR="008F49D3" w:rsidRPr="001C564D" w:rsidRDefault="008F49D3" w:rsidP="008F49D3">
      <w:pPr>
        <w:rPr>
          <w:bCs/>
          <w:lang w:val="en-GB"/>
        </w:rPr>
      </w:pPr>
    </w:p>
    <w:bookmarkEnd w:id="12"/>
    <w:p w14:paraId="126F9426" w14:textId="41089F00" w:rsidR="00403F67" w:rsidRPr="001C564D" w:rsidRDefault="00FC7838" w:rsidP="00747C6A">
      <w:pPr>
        <w:jc w:val="center"/>
        <w:rPr>
          <w:noProof/>
          <w:sz w:val="18"/>
          <w:szCs w:val="16"/>
          <w:lang w:val="en-GB"/>
        </w:rPr>
      </w:pPr>
      <w:r>
        <w:rPr>
          <w:noProof/>
          <w:sz w:val="18"/>
          <w:szCs w:val="16"/>
          <w:lang w:val="en-GB"/>
        </w:rPr>
        <w:drawing>
          <wp:inline distT="0" distB="0" distL="0" distR="0" wp14:anchorId="3123B4F7" wp14:editId="1A5B70F1">
            <wp:extent cx="5661660" cy="40843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1660" cy="4084320"/>
                    </a:xfrm>
                    <a:prstGeom prst="rect">
                      <a:avLst/>
                    </a:prstGeom>
                    <a:noFill/>
                  </pic:spPr>
                </pic:pic>
              </a:graphicData>
            </a:graphic>
          </wp:inline>
        </w:drawing>
      </w:r>
    </w:p>
    <w:p w14:paraId="7502D417" w14:textId="042E2F8F" w:rsidR="00924D30" w:rsidRPr="00F45BD3" w:rsidRDefault="008F49D3" w:rsidP="00747C6A">
      <w:pPr>
        <w:jc w:val="center"/>
        <w:rPr>
          <w:sz w:val="18"/>
          <w:szCs w:val="16"/>
          <w:lang w:val="en-GB"/>
        </w:rPr>
      </w:pPr>
      <w:r w:rsidRPr="001C564D">
        <w:rPr>
          <w:sz w:val="18"/>
          <w:szCs w:val="16"/>
          <w:lang w:val="en-GB"/>
        </w:rPr>
        <w:t xml:space="preserve">Source: </w:t>
      </w:r>
      <w:hyperlink r:id="rId52" w:history="1">
        <w:r w:rsidR="00612086" w:rsidRPr="000A205F">
          <w:rPr>
            <w:rStyle w:val="Hyperlink"/>
            <w:sz w:val="18"/>
            <w:szCs w:val="16"/>
            <w:lang w:val="en-GB"/>
          </w:rPr>
          <w:t>eGovernment Benchmark Report 20</w:t>
        </w:r>
        <w:r w:rsidR="00924D30" w:rsidRPr="000A205F">
          <w:rPr>
            <w:rStyle w:val="Hyperlink"/>
            <w:sz w:val="18"/>
            <w:szCs w:val="16"/>
            <w:lang w:val="en-GB"/>
          </w:rPr>
          <w:t>2</w:t>
        </w:r>
        <w:r w:rsidR="009D72C9">
          <w:rPr>
            <w:rStyle w:val="Hyperlink"/>
            <w:sz w:val="18"/>
            <w:szCs w:val="16"/>
            <w:lang w:val="en-GB"/>
          </w:rPr>
          <w:t>1</w:t>
        </w:r>
        <w:r w:rsidR="00612086" w:rsidRPr="000A205F">
          <w:rPr>
            <w:rStyle w:val="Hyperlink"/>
            <w:sz w:val="18"/>
            <w:szCs w:val="16"/>
            <w:lang w:val="en-GB"/>
          </w:rPr>
          <w:t xml:space="preserve"> Insight Report</w:t>
        </w:r>
      </w:hyperlink>
    </w:p>
    <w:p w14:paraId="5D933604" w14:textId="07560DDD" w:rsidR="00971B17" w:rsidRPr="001C564D" w:rsidRDefault="00924D30" w:rsidP="00924D30">
      <w:pPr>
        <w:pStyle w:val="BodyText"/>
        <w:rPr>
          <w:rStyle w:val="Hyperlink"/>
          <w:sz w:val="18"/>
          <w:szCs w:val="16"/>
          <w:lang w:val="en-GB"/>
        </w:rPr>
        <w:sectPr w:rsidR="00971B17" w:rsidRPr="001C564D" w:rsidSect="00AA3400">
          <w:headerReference w:type="default" r:id="rId53"/>
          <w:footerReference w:type="default" r:id="rId54"/>
          <w:pgSz w:w="11906" w:h="16838" w:code="9"/>
          <w:pgMar w:top="1702" w:right="1418" w:bottom="1418" w:left="1701" w:header="0" w:footer="385" w:gutter="0"/>
          <w:cols w:space="708"/>
          <w:titlePg/>
          <w:docGrid w:linePitch="360"/>
        </w:sectPr>
      </w:pPr>
      <w:r w:rsidRPr="00F45BD3">
        <w:rPr>
          <w:sz w:val="18"/>
          <w:szCs w:val="16"/>
          <w:lang w:val="en-GB"/>
        </w:rPr>
        <w:br w:type="page"/>
      </w:r>
      <w:r w:rsidR="00FC7838">
        <w:rPr>
          <w:rStyle w:val="Hyperlink"/>
          <w:noProof/>
          <w:sz w:val="18"/>
          <w:szCs w:val="16"/>
          <w:lang w:val="en-GB"/>
        </w:rPr>
        <w:lastRenderedPageBreak/>
        <w:drawing>
          <wp:anchor distT="0" distB="0" distL="114300" distR="114300" simplePos="0" relativeHeight="251680789" behindDoc="1" locked="0" layoutInCell="1" allowOverlap="1" wp14:anchorId="7F66E00D" wp14:editId="1531C70F">
            <wp:simplePos x="0" y="0"/>
            <wp:positionH relativeFrom="column">
              <wp:posOffset>-1097280</wp:posOffset>
            </wp:positionH>
            <wp:positionV relativeFrom="paragraph">
              <wp:posOffset>-1080770</wp:posOffset>
            </wp:positionV>
            <wp:extent cx="7932420" cy="11269980"/>
            <wp:effectExtent l="0" t="0" r="0" b="762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932420" cy="11269980"/>
                    </a:xfrm>
                    <a:prstGeom prst="rect">
                      <a:avLst/>
                    </a:prstGeom>
                    <a:noFill/>
                  </pic:spPr>
                </pic:pic>
              </a:graphicData>
            </a:graphic>
            <wp14:sizeRelH relativeFrom="page">
              <wp14:pctWidth>0</wp14:pctWidth>
            </wp14:sizeRelH>
            <wp14:sizeRelV relativeFrom="page">
              <wp14:pctHeight>0</wp14:pctHeight>
            </wp14:sizeRelV>
          </wp:anchor>
        </w:drawing>
      </w:r>
      <w:r w:rsidR="00612086" w:rsidRPr="00F45BD3">
        <w:rPr>
          <w:sz w:val="18"/>
          <w:szCs w:val="16"/>
          <w:lang w:val="en-GB"/>
        </w:rPr>
        <w:t xml:space="preserve"> </w:t>
      </w:r>
    </w:p>
    <w:p w14:paraId="738C2AD7" w14:textId="4A4655CA" w:rsidR="002D6D3F" w:rsidRPr="001C564D" w:rsidRDefault="002D6D3F" w:rsidP="00747C6A">
      <w:pPr>
        <w:jc w:val="center"/>
        <w:rPr>
          <w:rStyle w:val="Hyperlink"/>
          <w:sz w:val="18"/>
          <w:szCs w:val="16"/>
          <w:lang w:val="en-GB"/>
        </w:rPr>
      </w:pPr>
    </w:p>
    <w:p w14:paraId="63546FD1" w14:textId="209C6712" w:rsidR="00971B17" w:rsidRPr="001C564D" w:rsidRDefault="00971B17" w:rsidP="00747C6A">
      <w:pPr>
        <w:jc w:val="center"/>
        <w:rPr>
          <w:rStyle w:val="Hyperlink"/>
          <w:sz w:val="18"/>
          <w:szCs w:val="16"/>
          <w:lang w:val="en-GB"/>
        </w:rPr>
      </w:pPr>
    </w:p>
    <w:p w14:paraId="39528C8D" w14:textId="754B1E31" w:rsidR="00971B17" w:rsidRPr="001C564D" w:rsidRDefault="00971B17" w:rsidP="00747C6A">
      <w:pPr>
        <w:jc w:val="center"/>
        <w:rPr>
          <w:rStyle w:val="Hyperlink"/>
          <w:sz w:val="18"/>
          <w:szCs w:val="16"/>
          <w:lang w:val="en-GB"/>
        </w:rPr>
      </w:pPr>
    </w:p>
    <w:p w14:paraId="2EE6DF15" w14:textId="179F8970" w:rsidR="00971B17" w:rsidRPr="001C564D" w:rsidRDefault="008759FC" w:rsidP="00747C6A">
      <w:pPr>
        <w:jc w:val="center"/>
        <w:rPr>
          <w:rStyle w:val="Hyperlink"/>
          <w:sz w:val="18"/>
          <w:szCs w:val="16"/>
          <w:lang w:val="en-GB"/>
        </w:rPr>
      </w:pPr>
      <w:r>
        <w:rPr>
          <w:noProof/>
          <w:color w:val="1A3F7C"/>
          <w:sz w:val="18"/>
          <w:szCs w:val="16"/>
          <w:lang w:val="en-GB" w:eastAsia="en-GB"/>
        </w:rPr>
        <mc:AlternateContent>
          <mc:Choice Requires="wpg">
            <w:drawing>
              <wp:anchor distT="0" distB="0" distL="114300" distR="114300" simplePos="0" relativeHeight="251658245" behindDoc="0" locked="0" layoutInCell="1" allowOverlap="1" wp14:anchorId="68BCEE5A" wp14:editId="22B29688">
                <wp:simplePos x="0" y="0"/>
                <wp:positionH relativeFrom="column">
                  <wp:posOffset>2455545</wp:posOffset>
                </wp:positionH>
                <wp:positionV relativeFrom="paragraph">
                  <wp:posOffset>699879</wp:posOffset>
                </wp:positionV>
                <wp:extent cx="4032250" cy="1397635"/>
                <wp:effectExtent l="0" t="0" r="25400" b="0"/>
                <wp:wrapNone/>
                <wp:docPr id="43"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397635"/>
                          <a:chOff x="5550" y="3578"/>
                          <a:chExt cx="6350" cy="2201"/>
                        </a:xfrm>
                      </wpg:grpSpPr>
                      <wps:wsp>
                        <wps:cNvPr id="44" name="Text Box 153"/>
                        <wps:cNvSpPr txBox="1">
                          <a:spLocks noChangeArrowheads="1"/>
                        </wps:cNvSpPr>
                        <wps:spPr bwMode="auto">
                          <a:xfrm>
                            <a:off x="5550" y="3578"/>
                            <a:ext cx="6350"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0598AB8" w14:textId="77777777" w:rsidR="00DF6369" w:rsidRPr="006D73ED" w:rsidRDefault="00DF6369" w:rsidP="00847702">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proofErr w:type="spellStart"/>
                              <w:r>
                                <w:rPr>
                                  <w:color w:val="FFFFFF"/>
                                  <w:sz w:val="48"/>
                                  <w:szCs w:val="32"/>
                                </w:rPr>
                                <w:t>Governance</w:t>
                              </w:r>
                              <w:proofErr w:type="spellEnd"/>
                              <w:r w:rsidRPr="006E0C04">
                                <w:rPr>
                                  <w:color w:val="FFFFFF"/>
                                  <w:sz w:val="48"/>
                                  <w:szCs w:val="32"/>
                                </w:rPr>
                                <w:t xml:space="preserve"> </w:t>
                              </w:r>
                            </w:p>
                            <w:p w14:paraId="462B8B50" w14:textId="77777777" w:rsidR="00DF6369" w:rsidRPr="00E7654F" w:rsidRDefault="00DF6369" w:rsidP="00847702">
                              <w:pPr>
                                <w:jc w:val="right"/>
                                <w:rPr>
                                  <w:color w:val="FFFFFF"/>
                                  <w:sz w:val="52"/>
                                  <w:szCs w:val="36"/>
                                </w:rPr>
                              </w:pPr>
                            </w:p>
                          </w:txbxContent>
                        </wps:txbx>
                        <wps:bodyPr rot="0" vert="horz" wrap="square" lIns="18000" tIns="46800" rIns="91440" bIns="45720" anchor="t" anchorCtr="0" upright="1">
                          <a:noAutofit/>
                        </wps:bodyPr>
                      </wps:wsp>
                      <wps:wsp>
                        <wps:cNvPr id="45" name="Text Box 154"/>
                        <wps:cNvSpPr txBox="1">
                          <a:spLocks noChangeArrowheads="1"/>
                        </wps:cNvSpPr>
                        <wps:spPr bwMode="auto">
                          <a:xfrm>
                            <a:off x="5767" y="3985"/>
                            <a:ext cx="868" cy="1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138F2A33" w14:textId="77777777" w:rsidR="00DF6369" w:rsidRPr="003D16B4" w:rsidRDefault="00DF6369" w:rsidP="00847702">
                              <w:pPr>
                                <w:rPr>
                                  <w:color w:val="FFFFFF"/>
                                  <w:sz w:val="96"/>
                                  <w:szCs w:val="96"/>
                                  <w:lang w:val="en-US"/>
                                </w:rPr>
                              </w:pPr>
                              <w:r>
                                <w:rPr>
                                  <w:color w:val="FFFFFF"/>
                                  <w:sz w:val="96"/>
                                  <w:szCs w:val="96"/>
                                  <w:lang w:val="en-US"/>
                                </w:rPr>
                                <w:t>2</w:t>
                              </w:r>
                            </w:p>
                            <w:p w14:paraId="7652A3E4" w14:textId="77777777" w:rsidR="00DF6369" w:rsidRPr="0065240B" w:rsidRDefault="00DF6369" w:rsidP="00847702">
                              <w:pPr>
                                <w:rPr>
                                  <w:lang w:val="en-US"/>
                                </w:rPr>
                              </w:pPr>
                            </w:p>
                          </w:txbxContent>
                        </wps:txbx>
                        <wps:bodyPr rot="0" vert="horz" wrap="square" lIns="91440" tIns="45720" rIns="91440" bIns="45720" anchor="t" anchorCtr="0" upright="1">
                          <a:spAutoFit/>
                        </wps:bodyPr>
                      </wps:wsp>
                      <wps:wsp>
                        <wps:cNvPr id="46" name="AutoShape 155"/>
                        <wps:cNvCnPr>
                          <a:cxnSpLocks noChangeShapeType="1"/>
                        </wps:cNvCnPr>
                        <wps:spPr bwMode="auto">
                          <a:xfrm>
                            <a:off x="6899"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8BCEE5A" id="Group 152" o:spid="_x0000_s1033" style="position:absolute;left:0;text-align:left;margin-left:193.35pt;margin-top:55.1pt;width:317.5pt;height:110.05pt;z-index:251658245" coordorigin="5550,3578" coordsize="6350,2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">
                <v:shape id="Text Box 153" o:spid="_x0000_s1034"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" fillcolor="#4958a0" strokecolor="white">
                  <v:stroke opacity="0"/>
                  <v:shadow offset=",5pt"/>
                  <v:textbox inset=".5mm,1.3mm">
                    <w:txbxContent>
                      <w:p w14:paraId="40598AB8" w14:textId="77777777" w:rsidR="00DF6369" w:rsidRPr="006D73ED" w:rsidRDefault="00DF6369" w:rsidP="00847702">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462B8B50" w14:textId="77777777" w:rsidR="00DF6369" w:rsidRPr="00E7654F" w:rsidRDefault="00DF6369" w:rsidP="00847702">
                        <w:pPr>
                          <w:jc w:val="right"/>
                          <w:rPr>
                            <w:color w:val="FFFFFF"/>
                            <w:sz w:val="52"/>
                            <w:szCs w:val="36"/>
                          </w:rPr>
                        </w:pPr>
                      </w:p>
                    </w:txbxContent>
                  </v:textbox>
                </v:shape>
                <v:shape id="Text Box 154" o:spid="_x0000_s1035" type="#_x0000_t202" style="position:absolute;left:5767;top:3985;width:868;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" filled="f" stroked="f" strokecolor="#f8f8f8" strokeweight=".25pt">
                  <v:textbox style="mso-fit-shape-to-text:t">
                    <w:txbxContent>
                      <w:p w14:paraId="138F2A33" w14:textId="77777777" w:rsidR="00DF6369" w:rsidRPr="003D16B4" w:rsidRDefault="00DF6369" w:rsidP="00847702">
                        <w:pPr>
                          <w:rPr>
                            <w:color w:val="FFFFFF"/>
                            <w:sz w:val="96"/>
                            <w:szCs w:val="96"/>
                            <w:lang w:val="en-US"/>
                          </w:rPr>
                        </w:pPr>
                        <w:r>
                          <w:rPr>
                            <w:color w:val="FFFFFF"/>
                            <w:sz w:val="96"/>
                            <w:szCs w:val="96"/>
                            <w:lang w:val="en-US"/>
                          </w:rPr>
                          <w:t>2</w:t>
                        </w:r>
                      </w:p>
                      <w:p w14:paraId="7652A3E4" w14:textId="77777777" w:rsidR="00DF6369" w:rsidRPr="0065240B" w:rsidRDefault="00DF6369" w:rsidP="00847702">
                        <w:pPr>
                          <w:rPr>
                            <w:lang w:val="en-US"/>
                          </w:rPr>
                        </w:pPr>
                      </w:p>
                    </w:txbxContent>
                  </v:textbox>
                </v:shape>
                <v:shape id="AutoShape 155" o:spid="_x0000_s1036"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" strokecolor="white" strokeweight="2.5pt">
                  <v:shadow offset=",5pt"/>
                </v:shape>
              </v:group>
            </w:pict>
          </mc:Fallback>
        </mc:AlternateContent>
      </w:r>
    </w:p>
    <w:p w14:paraId="6A08E4A5" w14:textId="6E11B75D" w:rsidR="002D6D3F" w:rsidRPr="001C564D" w:rsidRDefault="002D6D3F" w:rsidP="000758A3">
      <w:pPr>
        <w:pStyle w:val="Heading1"/>
        <w:rPr>
          <w:lang w:val="en-GB"/>
        </w:rPr>
      </w:pPr>
      <w:bookmarkStart w:id="15" w:name="_Toc44407846"/>
      <w:r w:rsidRPr="001C564D">
        <w:rPr>
          <w:lang w:val="en-GB"/>
        </w:rPr>
        <w:lastRenderedPageBreak/>
        <w:t>Governance</w:t>
      </w:r>
      <w:bookmarkEnd w:id="15"/>
    </w:p>
    <w:p w14:paraId="72387ABC" w14:textId="495ADC32" w:rsidR="002D6D3F" w:rsidRPr="001C564D" w:rsidRDefault="002D6D3F" w:rsidP="002D6D3F">
      <w:pPr>
        <w:pStyle w:val="Heading2"/>
        <w:rPr>
          <w:lang w:val="en-GB"/>
        </w:rPr>
      </w:pPr>
      <w:r w:rsidRPr="001C564D">
        <w:rPr>
          <w:lang w:val="en-GB"/>
        </w:rPr>
        <w:t>Policy and Coordination</w:t>
      </w:r>
    </w:p>
    <w:p w14:paraId="7BC9749B" w14:textId="43CD1904" w:rsidR="002D6D3F" w:rsidRPr="001C564D" w:rsidRDefault="002D6D3F" w:rsidP="002D6D3F">
      <w:pPr>
        <w:pStyle w:val="Subtitle"/>
        <w:rPr>
          <w:lang w:val="en-GB"/>
        </w:rPr>
      </w:pPr>
      <w:r w:rsidRPr="001C564D">
        <w:rPr>
          <w:lang w:val="en-GB"/>
        </w:rPr>
        <w:t>Executive Vice-President for a Europe fit for the Digital Age</w:t>
      </w:r>
    </w:p>
    <w:p w14:paraId="7A8B5751" w14:textId="24BA7B2C" w:rsidR="002D6D3F" w:rsidRPr="001C564D" w:rsidRDefault="002D6D3F" w:rsidP="002D6D3F">
      <w:pPr>
        <w:rPr>
          <w:lang w:val="en-GB"/>
        </w:rPr>
      </w:pPr>
      <w:r w:rsidRPr="001C564D">
        <w:rPr>
          <w:lang w:val="en-GB"/>
        </w:rPr>
        <w:t xml:space="preserve">As </w:t>
      </w:r>
      <w:hyperlink r:id="rId56" w:history="1">
        <w:r w:rsidR="002D6863">
          <w:rPr>
            <w:rStyle w:val="Hyperlink"/>
            <w:szCs w:val="20"/>
            <w:lang w:val="en-GB"/>
          </w:rPr>
          <w:t>Executive Vice-President for a Europe fit for the Digital Age</w:t>
        </w:r>
      </w:hyperlink>
      <w:r w:rsidRPr="001C564D">
        <w:rPr>
          <w:rStyle w:val="Hyperlink"/>
          <w:szCs w:val="20"/>
          <w:lang w:val="en-GB"/>
        </w:rPr>
        <w:t xml:space="preserve"> </w:t>
      </w:r>
      <w:r w:rsidRPr="001C564D">
        <w:rPr>
          <w:lang w:val="en-GB"/>
        </w:rPr>
        <w:t>Ms.</w:t>
      </w:r>
      <w:r w:rsidR="00751414" w:rsidRPr="001C564D">
        <w:rPr>
          <w:lang w:val="en-GB"/>
        </w:rPr>
        <w:t xml:space="preserve"> </w:t>
      </w:r>
      <w:r w:rsidRPr="001C564D">
        <w:rPr>
          <w:lang w:val="en-GB"/>
        </w:rPr>
        <w:t xml:space="preserve">Vestager has a dual function. She chairs the Commissioners’ Group on a Europe fit for the Digital Age and, in addition, she is responsible for the competition portfolio. Her mission is to ensure all policy dimensions are fully considered. She is also accountable for the Secretariat-General and the Directorate-General for Competition. </w:t>
      </w:r>
    </w:p>
    <w:tbl>
      <w:tblPr>
        <w:tblW w:w="4941" w:type="pct"/>
        <w:shd w:val="clear" w:color="auto" w:fill="EFFBFF"/>
        <w:tblLook w:val="01E0" w:firstRow="1" w:lastRow="1" w:firstColumn="1" w:lastColumn="1" w:noHBand="0" w:noVBand="0"/>
      </w:tblPr>
      <w:tblGrid>
        <w:gridCol w:w="3044"/>
        <w:gridCol w:w="5639"/>
      </w:tblGrid>
      <w:tr w:rsidR="002D6D3F" w:rsidRPr="001C564D" w14:paraId="6AC444DB" w14:textId="77777777" w:rsidTr="00B95561">
        <w:trPr>
          <w:trHeight w:val="2604"/>
        </w:trPr>
        <w:tc>
          <w:tcPr>
            <w:tcW w:w="1753" w:type="pct"/>
            <w:shd w:val="clear" w:color="auto" w:fill="EFFBFF"/>
            <w:tcMar>
              <w:top w:w="108" w:type="dxa"/>
              <w:left w:w="108" w:type="dxa"/>
              <w:bottom w:w="108" w:type="dxa"/>
              <w:right w:w="108" w:type="dxa"/>
            </w:tcMar>
            <w:vAlign w:val="center"/>
          </w:tcPr>
          <w:p w14:paraId="4EA1A5C0" w14:textId="65EB98FE" w:rsidR="002D6D3F" w:rsidRPr="001C564D" w:rsidRDefault="00DD6BB7" w:rsidP="00B95561">
            <w:pPr>
              <w:jc w:val="center"/>
              <w:rPr>
                <w:lang w:val="en-GB"/>
              </w:rPr>
            </w:pPr>
            <w:r>
              <w:rPr>
                <w:noProof/>
                <w:lang w:val="en-GB"/>
              </w:rPr>
              <w:drawing>
                <wp:inline distT="0" distB="0" distL="0" distR="0" wp14:anchorId="66335F5A" wp14:editId="1F3F995F">
                  <wp:extent cx="1647825" cy="16478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pic:spPr>
                      </pic:pic>
                    </a:graphicData>
                  </a:graphic>
                </wp:inline>
              </w:drawing>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2D6D3F" w:rsidRPr="001C564D">
              <w:rPr>
                <w:lang w:val="en-GB"/>
              </w:rPr>
              <w:fldChar w:fldCharType="begin"/>
            </w:r>
            <w:r w:rsidR="002D6D3F" w:rsidRPr="001C564D">
              <w:rPr>
                <w:lang w:val="en-GB"/>
              </w:rPr>
              <w:instrText xml:space="preserve"> INCLUDEPICTURE  "https://ec.europa.eu/commission/commissioners/sites/cwt/files/styles/biography_portrait_160x160/public/commissioner_portraits/vestager_1.jpg?itok=0bxyBI2t" \* MERGEFORMATINET </w:instrText>
            </w:r>
            <w:r w:rsidR="002D6D3F" w:rsidRPr="001C564D">
              <w:rPr>
                <w:lang w:val="en-GB"/>
              </w:rPr>
              <w:fldChar w:fldCharType="separate"/>
            </w:r>
            <w:r w:rsidR="00B95561" w:rsidRPr="001C564D">
              <w:rPr>
                <w:lang w:val="en-GB"/>
              </w:rPr>
              <w:fldChar w:fldCharType="begin"/>
            </w:r>
            <w:r w:rsidR="00B95561" w:rsidRPr="001C564D">
              <w:rPr>
                <w:lang w:val="en-GB"/>
              </w:rPr>
              <w:instrText xml:space="preserve"> INCLUDEPICTURE  "https://ec.europa.eu/commission/commissioners/sites/cwt/files/styles/biography_portrait_160x160/public/commissioner_portraits/vestager_1.jpg?itok=0bxyBI2t" \* MERGEFORMATINET </w:instrText>
            </w:r>
            <w:r w:rsidR="00B95561" w:rsidRPr="001C564D">
              <w:rPr>
                <w:lang w:val="en-GB"/>
              </w:rPr>
              <w:fldChar w:fldCharType="separate"/>
            </w:r>
            <w:r w:rsidR="008447B4" w:rsidRPr="001C564D">
              <w:rPr>
                <w:lang w:val="en-GB"/>
              </w:rPr>
              <w:fldChar w:fldCharType="begin"/>
            </w:r>
            <w:r w:rsidR="008447B4" w:rsidRPr="001C564D">
              <w:rPr>
                <w:lang w:val="en-GB"/>
              </w:rPr>
              <w:instrText xml:space="preserve"> INCLUDEPICTURE  "https://ec.europa.eu/commission/commissioners/sites/cwt/files/styles/biography_portrait_160x160/public/commissioner_portraits/vestager_1.jpg?itok=0bxyBI2t" \* MERGEFORMATINET </w:instrText>
            </w:r>
            <w:r w:rsidR="008447B4" w:rsidRPr="001C564D">
              <w:rPr>
                <w:lang w:val="en-GB"/>
              </w:rPr>
              <w:fldChar w:fldCharType="separate"/>
            </w:r>
            <w:r w:rsidR="002B4BB0" w:rsidRPr="001C564D">
              <w:rPr>
                <w:lang w:val="en-GB"/>
              </w:rPr>
              <w:fldChar w:fldCharType="begin"/>
            </w:r>
            <w:r w:rsidR="002B4BB0" w:rsidRPr="001C564D">
              <w:rPr>
                <w:lang w:val="en-GB"/>
              </w:rPr>
              <w:instrText xml:space="preserve"> INCLUDEPICTURE  "https://ec.europa.eu/commission/commissioners/sites/cwt/files/styles/biography_portrait_160x160/public/commissioner_portraits/vestager_1.jpg?itok=0bxyBI2t" \* MERGEFORMATINET </w:instrText>
            </w:r>
            <w:r w:rsidR="002B4BB0" w:rsidRPr="001C564D">
              <w:rPr>
                <w:lang w:val="en-GB"/>
              </w:rPr>
              <w:fldChar w:fldCharType="separate"/>
            </w:r>
            <w:r w:rsidR="00F136FE" w:rsidRPr="001C564D">
              <w:rPr>
                <w:lang w:val="en-GB"/>
              </w:rPr>
              <w:fldChar w:fldCharType="begin"/>
            </w:r>
            <w:r w:rsidR="00F136FE" w:rsidRPr="001C564D">
              <w:rPr>
                <w:lang w:val="en-GB"/>
              </w:rPr>
              <w:instrText xml:space="preserve"> INCLUDEPICTURE  "https://ec.europa.eu/commission/commissioners/sites/cwt/files/styles/biography_portrait_160x160/public/commissioner_portraits/vestager_1.jpg?itok=0bxyBI2t" \* MERGEFORMATINET </w:instrText>
            </w:r>
            <w:r w:rsidR="00F136FE" w:rsidRPr="001C564D">
              <w:rPr>
                <w:lang w:val="en-GB"/>
              </w:rPr>
              <w:fldChar w:fldCharType="separate"/>
            </w:r>
            <w:r w:rsidR="000F37D8" w:rsidRPr="001C564D">
              <w:rPr>
                <w:lang w:val="en-GB"/>
              </w:rPr>
              <w:fldChar w:fldCharType="begin"/>
            </w:r>
            <w:r w:rsidR="000F37D8" w:rsidRPr="001C564D">
              <w:rPr>
                <w:lang w:val="en-GB"/>
              </w:rPr>
              <w:instrText xml:space="preserve"> INCLUDEPICTURE  "https://ec.europa.eu/commission/commissioners/sites/cwt/files/styles/biography_portrait_160x160/public/commissioner_portraits/vestager_1.jpg?itok=0bxyBI2t" \* MERGEFORMATINET </w:instrText>
            </w:r>
            <w:r w:rsidR="000F37D8" w:rsidRPr="001C564D">
              <w:rPr>
                <w:lang w:val="en-GB"/>
              </w:rPr>
              <w:fldChar w:fldCharType="separate"/>
            </w:r>
            <w:r w:rsidR="00F254A6" w:rsidRPr="001C564D">
              <w:rPr>
                <w:lang w:val="en-GB"/>
              </w:rPr>
              <w:fldChar w:fldCharType="begin"/>
            </w:r>
            <w:r w:rsidR="00F254A6" w:rsidRPr="001C564D">
              <w:rPr>
                <w:lang w:val="en-GB"/>
              </w:rPr>
              <w:instrText xml:space="preserve"> INCLUDEPICTURE  "https://ec.europa.eu/commission/commissioners/sites/cwt/files/styles/biography_portrait_160x160/public/commissioner_portraits/vestager_1.jpg?itok=0bxyBI2t" \* MERGEFORMATINET </w:instrText>
            </w:r>
            <w:r w:rsidR="00F254A6" w:rsidRPr="001C564D">
              <w:rPr>
                <w:lang w:val="en-GB"/>
              </w:rPr>
              <w:fldChar w:fldCharType="separate"/>
            </w:r>
            <w:r w:rsidR="00F1501C" w:rsidRPr="001C564D">
              <w:rPr>
                <w:lang w:val="en-GB"/>
              </w:rPr>
              <w:fldChar w:fldCharType="begin"/>
            </w:r>
            <w:r w:rsidR="00F1501C" w:rsidRPr="001C564D">
              <w:rPr>
                <w:lang w:val="en-GB"/>
              </w:rPr>
              <w:instrText xml:space="preserve"> INCLUDEPICTURE  "https://ec.europa.eu/commission/commissioners/sites/cwt/files/styles/biography_portrait_160x160/public/commissioner_portraits/vestager_1.jpg?itok=0bxyBI2t" \* MERGEFORMATINET </w:instrText>
            </w:r>
            <w:r w:rsidR="00F1501C" w:rsidRPr="001C564D">
              <w:rPr>
                <w:lang w:val="en-GB"/>
              </w:rPr>
              <w:fldChar w:fldCharType="separate"/>
            </w:r>
            <w:r w:rsidR="00EA65AB" w:rsidRPr="001C564D">
              <w:rPr>
                <w:lang w:val="en-GB"/>
              </w:rPr>
              <w:fldChar w:fldCharType="begin"/>
            </w:r>
            <w:r w:rsidR="00EA65AB" w:rsidRPr="001C564D">
              <w:rPr>
                <w:lang w:val="en-GB"/>
              </w:rPr>
              <w:instrText xml:space="preserve"> INCLUDEPICTURE  "https://ec.europa.eu/commission/commissioners/sites/cwt/files/styles/biography_portrait_160x160/public/commissioner_portraits/vestager_1.jpg?itok=0bxyBI2t" \* MERGEFORMATINET </w:instrText>
            </w:r>
            <w:r w:rsidR="00EA65AB" w:rsidRPr="001C564D">
              <w:rPr>
                <w:lang w:val="en-GB"/>
              </w:rPr>
              <w:fldChar w:fldCharType="separate"/>
            </w:r>
            <w:r w:rsidR="00DC1714" w:rsidRPr="001C564D">
              <w:rPr>
                <w:lang w:val="en-GB"/>
              </w:rPr>
              <w:fldChar w:fldCharType="begin"/>
            </w:r>
            <w:r w:rsidR="00DC1714" w:rsidRPr="001C564D">
              <w:rPr>
                <w:lang w:val="en-GB"/>
              </w:rPr>
              <w:instrText xml:space="preserve"> INCLUDEPICTURE  "https://ec.europa.eu/commission/commissioners/sites/cwt/files/styles/biography_portrait_160x160/public/commissioner_portraits/vestager_1.jpg?itok=0bxyBI2t" \* MERGEFORMATINET </w:instrText>
            </w:r>
            <w:r w:rsidR="00DC1714" w:rsidRPr="001C564D">
              <w:rPr>
                <w:lang w:val="en-GB"/>
              </w:rPr>
              <w:fldChar w:fldCharType="separate"/>
            </w:r>
            <w:r w:rsidR="00F32FD8" w:rsidRPr="001C564D">
              <w:rPr>
                <w:lang w:val="en-GB"/>
              </w:rPr>
              <w:fldChar w:fldCharType="begin"/>
            </w:r>
            <w:r w:rsidR="00F32FD8" w:rsidRPr="001C564D">
              <w:rPr>
                <w:lang w:val="en-GB"/>
              </w:rPr>
              <w:instrText xml:space="preserve"> INCLUDEPICTURE  "https://ec.europa.eu/commission/commissioners/sites/cwt/files/styles/biography_portrait_160x160/public/commissioner_portraits/vestager_1.jpg?itok=0bxyBI2t" \* MERGEFORMATINET </w:instrText>
            </w:r>
            <w:r w:rsidR="00F32FD8" w:rsidRPr="001C564D">
              <w:rPr>
                <w:lang w:val="en-GB"/>
              </w:rPr>
              <w:fldChar w:fldCharType="separate"/>
            </w:r>
            <w:r w:rsidR="003F30A8" w:rsidRPr="001C564D">
              <w:rPr>
                <w:lang w:val="en-GB"/>
              </w:rPr>
              <w:fldChar w:fldCharType="begin"/>
            </w:r>
            <w:r w:rsidR="003F30A8" w:rsidRPr="001C564D">
              <w:rPr>
                <w:lang w:val="en-GB"/>
              </w:rPr>
              <w:instrText xml:space="preserve"> INCLUDEPICTURE  "https://ec.europa.eu/commission/commissioners/sites/cwt/files/styles/biography_portrait_160x160/public/commissioner_portraits/vestager_1.jpg?itok=0bxyBI2t" \* MERGEFORMATINET </w:instrText>
            </w:r>
            <w:r w:rsidR="003F30A8" w:rsidRPr="001C564D">
              <w:rPr>
                <w:lang w:val="en-GB"/>
              </w:rPr>
              <w:fldChar w:fldCharType="separate"/>
            </w:r>
            <w:r w:rsidR="00615557" w:rsidRPr="001C564D">
              <w:rPr>
                <w:lang w:val="en-GB"/>
              </w:rPr>
              <w:fldChar w:fldCharType="begin"/>
            </w:r>
            <w:r w:rsidR="00615557" w:rsidRPr="001C564D">
              <w:rPr>
                <w:lang w:val="en-GB"/>
              </w:rPr>
              <w:instrText xml:space="preserve"> INCLUDEPICTURE  "https://ec.europa.eu/commission/commissioners/sites/cwt/files/styles/biography_portrait_160x160/public/commissioner_portraits/vestager_1.jpg?itok=0bxyBI2t" \* MERGEFORMATINET </w:instrText>
            </w:r>
            <w:r w:rsidR="00615557" w:rsidRPr="001C564D">
              <w:rPr>
                <w:lang w:val="en-GB"/>
              </w:rPr>
              <w:fldChar w:fldCharType="separate"/>
            </w:r>
            <w:r w:rsidR="003A7ED2" w:rsidRPr="001C564D">
              <w:rPr>
                <w:lang w:val="en-GB"/>
              </w:rPr>
              <w:fldChar w:fldCharType="begin"/>
            </w:r>
            <w:r w:rsidR="003A7ED2" w:rsidRPr="001C564D">
              <w:rPr>
                <w:lang w:val="en-GB"/>
              </w:rPr>
              <w:instrText xml:space="preserve"> INCLUDEPICTURE  "https://ec.europa.eu/commission/commissioners/sites/cwt/files/styles/biography_portrait_160x160/public/commissioner_portraits/vestager_1.jpg?itok=0bxyBI2t" \* MERGEFORMATINET </w:instrText>
            </w:r>
            <w:r w:rsidR="003A7ED2" w:rsidRPr="001C564D">
              <w:rPr>
                <w:lang w:val="en-GB"/>
              </w:rPr>
              <w:fldChar w:fldCharType="separate"/>
            </w:r>
            <w:r w:rsidR="008840E2">
              <w:rPr>
                <w:lang w:val="en-GB"/>
              </w:rPr>
              <w:fldChar w:fldCharType="begin"/>
            </w:r>
            <w:r w:rsidR="008840E2">
              <w:rPr>
                <w:lang w:val="en-GB"/>
              </w:rPr>
              <w:instrText xml:space="preserve"> INCLUDEPICTURE  "https://ec.europa.eu/commission/commissioners/sites/cwt/files/styles/biography_portrait_160x160/public/commissioner_portraits/vestager_1.jpg?itok=0bxyBI2t" \* MERGEFORMATINET </w:instrText>
            </w:r>
            <w:r w:rsidR="008840E2">
              <w:rPr>
                <w:lang w:val="en-GB"/>
              </w:rPr>
              <w:fldChar w:fldCharType="separate"/>
            </w:r>
            <w:r w:rsidR="00BA30FF">
              <w:rPr>
                <w:lang w:val="en-GB"/>
              </w:rPr>
              <w:fldChar w:fldCharType="begin"/>
            </w:r>
            <w:r w:rsidR="00BA30FF">
              <w:rPr>
                <w:lang w:val="en-GB"/>
              </w:rPr>
              <w:instrText xml:space="preserve"> INCLUDEPICTURE  "https://ec.europa.eu/commission/commissioners/sites/cwt/files/styles/biography_portrait_160x160/public/commissioner_portraits/vestager_1.jpg?itok=0bxyBI2t" \* MERGEFORMATINET </w:instrText>
            </w:r>
            <w:r w:rsidR="00BA30FF">
              <w:rPr>
                <w:lang w:val="en-GB"/>
              </w:rPr>
              <w:fldChar w:fldCharType="separate"/>
            </w:r>
            <w:r w:rsidR="008F1F2F">
              <w:rPr>
                <w:lang w:val="en-GB"/>
              </w:rPr>
              <w:fldChar w:fldCharType="begin"/>
            </w:r>
            <w:r w:rsidR="008F1F2F">
              <w:rPr>
                <w:lang w:val="en-GB"/>
              </w:rPr>
              <w:instrText xml:space="preserve"> INCLUDEPICTURE  "https://ec.europa.eu/commission/commissioners/sites/cwt/files/styles/biography_portrait_160x160/public/commissioner_portraits/vestager_1.jpg?itok=0bxyBI2t" \* MERGEFORMATINET </w:instrText>
            </w:r>
            <w:r w:rsidR="008F1F2F">
              <w:rPr>
                <w:lang w:val="en-GB"/>
              </w:rPr>
              <w:fldChar w:fldCharType="separate"/>
            </w:r>
            <w:r w:rsidR="0074483E">
              <w:rPr>
                <w:lang w:val="en-GB"/>
              </w:rPr>
              <w:fldChar w:fldCharType="begin"/>
            </w:r>
            <w:r w:rsidR="0074483E">
              <w:rPr>
                <w:lang w:val="en-GB"/>
              </w:rPr>
              <w:instrText xml:space="preserve"> INCLUDEPICTURE  "https://ec.europa.eu/commission/commissioners/sites/cwt/files/styles/biography_portrait_160x160/public/commissioner_portraits/vestager_1.jpg?itok=0bxyBI2t" \* MERGEFORMATINET </w:instrText>
            </w:r>
            <w:r w:rsidR="0074483E">
              <w:rPr>
                <w:lang w:val="en-GB"/>
              </w:rPr>
              <w:fldChar w:fldCharType="separate"/>
            </w:r>
            <w:r w:rsidR="00776071">
              <w:rPr>
                <w:lang w:val="en-GB"/>
              </w:rPr>
              <w:fldChar w:fldCharType="begin"/>
            </w:r>
            <w:r w:rsidR="00776071">
              <w:rPr>
                <w:lang w:val="en-GB"/>
              </w:rPr>
              <w:instrText xml:space="preserve"> INCLUDEPICTURE  "https://ec.europa.eu/commission/commissioners/sites/cwt/files/styles/biography_portrait_160x160/public/commissioner_portraits/vestager_1.jpg?itok=0bxyBI2t" \* MERGEFORMATINET </w:instrText>
            </w:r>
            <w:r w:rsidR="00776071">
              <w:rPr>
                <w:lang w:val="en-GB"/>
              </w:rPr>
              <w:fldChar w:fldCharType="separate"/>
            </w:r>
            <w:r w:rsidR="002168E5">
              <w:rPr>
                <w:lang w:val="en-GB"/>
              </w:rPr>
              <w:fldChar w:fldCharType="begin"/>
            </w:r>
            <w:r w:rsidR="002168E5">
              <w:rPr>
                <w:lang w:val="en-GB"/>
              </w:rPr>
              <w:instrText xml:space="preserve"> INCLUDEPICTURE  "https://ec.europa.eu/commission/commissioners/sites/cwt/files/styles/biography_portrait_160x160/public/commissioner_portraits/vestager_1.jpg?itok=0bxyBI2t" \* MERGEFORMATINET </w:instrText>
            </w:r>
            <w:r w:rsidR="002168E5">
              <w:rPr>
                <w:lang w:val="en-GB"/>
              </w:rPr>
              <w:fldChar w:fldCharType="separate"/>
            </w:r>
            <w:r w:rsidR="00720E3C">
              <w:rPr>
                <w:lang w:val="en-GB"/>
              </w:rPr>
              <w:fldChar w:fldCharType="begin"/>
            </w:r>
            <w:r w:rsidR="00720E3C">
              <w:rPr>
                <w:lang w:val="en-GB"/>
              </w:rPr>
              <w:instrText xml:space="preserve"> INCLUDEPICTURE  "https://ec.europa.eu/commission/commissioners/sites/cwt/files/styles/biography_portrait_160x160/public/commissioner_portraits/vestager_1.jpg?itok=0bxyBI2t" \* MERGEFORMATINET </w:instrText>
            </w:r>
            <w:r w:rsidR="00720E3C">
              <w:rPr>
                <w:lang w:val="en-GB"/>
              </w:rPr>
              <w:fldChar w:fldCharType="separate"/>
            </w:r>
            <w:r w:rsidR="00205C43">
              <w:rPr>
                <w:lang w:val="en-GB"/>
              </w:rPr>
              <w:fldChar w:fldCharType="begin"/>
            </w:r>
            <w:r w:rsidR="00205C43">
              <w:rPr>
                <w:lang w:val="en-GB"/>
              </w:rPr>
              <w:instrText xml:space="preserve"> INCLUDEPICTURE  "https://ec.europa.eu/commission/commissioners/sites/cwt/files/styles/biography_portrait_160x160/public/commissioner_portraits/vestager_1.jpg?itok=0bxyBI2t" \* MERGEFORMATINET </w:instrText>
            </w:r>
            <w:r w:rsidR="00205C43">
              <w:rPr>
                <w:lang w:val="en-GB"/>
              </w:rPr>
              <w:fldChar w:fldCharType="separate"/>
            </w:r>
            <w:r w:rsidR="001B1482">
              <w:rPr>
                <w:lang w:val="en-GB"/>
              </w:rPr>
              <w:fldChar w:fldCharType="begin"/>
            </w:r>
            <w:r w:rsidR="001B1482">
              <w:rPr>
                <w:lang w:val="en-GB"/>
              </w:rPr>
              <w:instrText xml:space="preserve"> INCLUDEPICTURE  "https://ec.europa.eu/commission/commissioners/sites/cwt/files/styles/biography_portrait_160x160/public/commissioner_portraits/vestager_1.jpg?itok=0bxyBI2t" \* MERGEFORMATINET </w:instrText>
            </w:r>
            <w:r w:rsidR="001B1482">
              <w:rPr>
                <w:lang w:val="en-GB"/>
              </w:rPr>
              <w:fldChar w:fldCharType="separate"/>
            </w:r>
            <w:r w:rsidR="003F3605">
              <w:rPr>
                <w:lang w:val="en-GB"/>
              </w:rPr>
              <w:fldChar w:fldCharType="begin"/>
            </w:r>
            <w:r w:rsidR="003F3605">
              <w:rPr>
                <w:lang w:val="en-GB"/>
              </w:rPr>
              <w:instrText xml:space="preserve"> INCLUDEPICTURE  "https://ec.europa.eu/commission/commissioners/sites/cwt/files/styles/biography_portrait_160x160/public/commissioner_portraits/vestager_1.jpg?itok=0bxyBI2t" \* MERGEFORMATINET </w:instrText>
            </w:r>
            <w:r w:rsidR="003F3605">
              <w:rPr>
                <w:lang w:val="en-GB"/>
              </w:rPr>
              <w:fldChar w:fldCharType="separate"/>
            </w:r>
            <w:r w:rsidR="00C72DDD">
              <w:rPr>
                <w:lang w:val="en-GB"/>
              </w:rPr>
              <w:fldChar w:fldCharType="begin"/>
            </w:r>
            <w:r w:rsidR="00C72DDD">
              <w:rPr>
                <w:lang w:val="en-GB"/>
              </w:rPr>
              <w:instrText xml:space="preserve"> INCLUDEPICTURE  "https://ec.europa.eu/commission/commissioners/sites/cwt/files/styles/biography_portrait_160x160/public/commissioner_portraits/vestager_1.jpg?itok=0bxyBI2t" \* MERGEFORMATINET </w:instrText>
            </w:r>
            <w:r w:rsidR="00C72DDD">
              <w:rPr>
                <w:lang w:val="en-GB"/>
              </w:rPr>
              <w:fldChar w:fldCharType="separate"/>
            </w:r>
            <w:r w:rsidR="006B2CEE">
              <w:rPr>
                <w:lang w:val="en-GB"/>
              </w:rPr>
              <w:fldChar w:fldCharType="begin"/>
            </w:r>
            <w:r w:rsidR="006B2CEE">
              <w:rPr>
                <w:lang w:val="en-GB"/>
              </w:rPr>
              <w:instrText xml:space="preserve"> INCLUDEPICTURE  "https://ec.europa.eu/commission/commissioners/sites/cwt/files/styles/biography_portrait_160x160/public/commissioner_portraits/vestager_1.jpg?itok=0bxyBI2t" \* MERGEFORMATINET </w:instrText>
            </w:r>
            <w:r w:rsidR="006B2CEE">
              <w:rPr>
                <w:lang w:val="en-GB"/>
              </w:rPr>
              <w:fldChar w:fldCharType="separate"/>
            </w:r>
            <w:r w:rsidR="00F51DC6">
              <w:rPr>
                <w:lang w:val="en-GB"/>
              </w:rPr>
              <w:fldChar w:fldCharType="begin"/>
            </w:r>
            <w:r w:rsidR="00F51DC6">
              <w:rPr>
                <w:lang w:val="en-GB"/>
              </w:rPr>
              <w:instrText xml:space="preserve"> INCLUDEPICTURE  "https://ec.europa.eu/commission/commissioners/sites/cwt/files/styles/biography_portrait_160x160/public/commissioner_portraits/vestager_1.jpg?itok=0bxyBI2t" \* MERGEFORMATINET </w:instrText>
            </w:r>
            <w:r w:rsidR="00F51DC6">
              <w:rPr>
                <w:lang w:val="en-GB"/>
              </w:rPr>
              <w:fldChar w:fldCharType="separate"/>
            </w:r>
            <w:r w:rsidR="00002FD8">
              <w:rPr>
                <w:lang w:val="en-GB"/>
              </w:rPr>
              <w:fldChar w:fldCharType="begin"/>
            </w:r>
            <w:r w:rsidR="00002FD8">
              <w:rPr>
                <w:lang w:val="en-GB"/>
              </w:rPr>
              <w:instrText xml:space="preserve"> INCLUDEPICTURE  "https://ec.europa.eu/commission/commissioners/sites/cwt/files/styles/biography_portrait_160x160/public/commissioner_portraits/vestager_1.jpg?itok=0bxyBI2t" \* MERGEFORMATINET </w:instrText>
            </w:r>
            <w:r w:rsidR="00002FD8">
              <w:rPr>
                <w:lang w:val="en-GB"/>
              </w:rPr>
              <w:fldChar w:fldCharType="separate"/>
            </w:r>
            <w:r w:rsidR="00782B19">
              <w:rPr>
                <w:lang w:val="en-GB"/>
              </w:rPr>
              <w:fldChar w:fldCharType="begin"/>
            </w:r>
            <w:r w:rsidR="00782B19">
              <w:rPr>
                <w:lang w:val="en-GB"/>
              </w:rPr>
              <w:instrText xml:space="preserve"> INCLUDEPICTURE  "https://ec.europa.eu/commission/commissioners/sites/cwt/files/styles/biography_portrait_160x160/public/commissioner_portraits/vestager_1.jpg?itok=0bxyBI2t" \* MERGEFORMATINET </w:instrText>
            </w:r>
            <w:r w:rsidR="00782B19">
              <w:rPr>
                <w:lang w:val="en-GB"/>
              </w:rPr>
              <w:fldChar w:fldCharType="separate"/>
            </w:r>
            <w:r w:rsidR="00CF16CD">
              <w:rPr>
                <w:lang w:val="en-GB"/>
              </w:rPr>
              <w:fldChar w:fldCharType="begin"/>
            </w:r>
            <w:r w:rsidR="00CF16CD">
              <w:rPr>
                <w:lang w:val="en-GB"/>
              </w:rPr>
              <w:instrText xml:space="preserve"> INCLUDEPICTURE  "https://ec.europa.eu/commission/commissioners/sites/cwt/files/styles/biography_portrait_160x160/public/commissioner_portraits/vestager_1.jpg?itok=0bxyBI2t" \* MERGEFORMATINET </w:instrText>
            </w:r>
            <w:r w:rsidR="00CF16CD">
              <w:rPr>
                <w:lang w:val="en-GB"/>
              </w:rPr>
              <w:fldChar w:fldCharType="separate"/>
            </w:r>
            <w:r w:rsidR="00F6226C">
              <w:rPr>
                <w:lang w:val="en-GB"/>
              </w:rPr>
              <w:fldChar w:fldCharType="begin"/>
            </w:r>
            <w:r w:rsidR="00F6226C">
              <w:rPr>
                <w:lang w:val="en-GB"/>
              </w:rPr>
              <w:instrText xml:space="preserve"> INCLUDEPICTURE  "https://ec.europa.eu/commission/commissioners/sites/cwt/files/styles/biography_portrait_160x160/public/commissioner_portraits/vestager_1.jpg?itok=0bxyBI2t" \* MERGEFORMATINET </w:instrText>
            </w:r>
            <w:r w:rsidR="00F6226C">
              <w:rPr>
                <w:lang w:val="en-GB"/>
              </w:rPr>
              <w:fldChar w:fldCharType="separate"/>
            </w:r>
            <w:r w:rsidR="00255DB4">
              <w:rPr>
                <w:lang w:val="en-GB"/>
              </w:rPr>
              <w:fldChar w:fldCharType="begin"/>
            </w:r>
            <w:r w:rsidR="00255DB4">
              <w:rPr>
                <w:lang w:val="en-GB"/>
              </w:rPr>
              <w:instrText xml:space="preserve"> INCLUDEPICTURE  "https://ec.europa.eu/commission/commissioners/sites/cwt/files/styles/biography_portrait_160x160/public/commissioner_portraits/vestager_1.jpg?itok=0bxyBI2t" \* MERGEFORMATINET </w:instrText>
            </w:r>
            <w:r w:rsidR="00255DB4">
              <w:rPr>
                <w:lang w:val="en-GB"/>
              </w:rPr>
              <w:fldChar w:fldCharType="separate"/>
            </w:r>
            <w:r w:rsidR="0033797B">
              <w:rPr>
                <w:lang w:val="en-GB"/>
              </w:rPr>
              <w:fldChar w:fldCharType="begin"/>
            </w:r>
            <w:r w:rsidR="0033797B">
              <w:rPr>
                <w:lang w:val="en-GB"/>
              </w:rPr>
              <w:instrText xml:space="preserve"> INCLUDEPICTURE  "https://ec.europa.eu/commission/commissioners/sites/cwt/files/styles/biography_portrait_160x160/public/commissioner_portraits/vestager_1.jpg?itok=0bxyBI2t" \* MERGEFORMATINET </w:instrText>
            </w:r>
            <w:r w:rsidR="0033797B">
              <w:rPr>
                <w:lang w:val="en-GB"/>
              </w:rPr>
              <w:fldChar w:fldCharType="separate"/>
            </w:r>
            <w:r w:rsidR="008776A7">
              <w:rPr>
                <w:lang w:val="en-GB"/>
              </w:rPr>
              <w:fldChar w:fldCharType="begin"/>
            </w:r>
            <w:r w:rsidR="008776A7">
              <w:rPr>
                <w:lang w:val="en-GB"/>
              </w:rPr>
              <w:instrText xml:space="preserve"> INCLUDEPICTURE  "https://ec.europa.eu/commission/commissioners/sites/cwt/files/styles/biography_portrait_160x160/public/commissioner_portraits/vestager_1.jpg?itok=0bxyBI2t" \* MERGEFORMATINET </w:instrText>
            </w:r>
            <w:r w:rsidR="008776A7">
              <w:rPr>
                <w:lang w:val="en-GB"/>
              </w:rPr>
              <w:fldChar w:fldCharType="separate"/>
            </w:r>
            <w:r w:rsidR="002237AE">
              <w:rPr>
                <w:lang w:val="en-GB"/>
              </w:rPr>
              <w:fldChar w:fldCharType="begin"/>
            </w:r>
            <w:r w:rsidR="002237AE">
              <w:rPr>
                <w:lang w:val="en-GB"/>
              </w:rPr>
              <w:instrText xml:space="preserve"> INCLUDEPICTURE  "https://ec.europa.eu/commission/commissioners/sites/cwt/files/styles/biography_portrait_160x160/public/commissioner_portraits/vestager_1.jpg?itok=0bxyBI2t" \* MERGEFORMATINET </w:instrText>
            </w:r>
            <w:r w:rsidR="002237AE">
              <w:rPr>
                <w:lang w:val="en-GB"/>
              </w:rPr>
              <w:fldChar w:fldCharType="separate"/>
            </w:r>
            <w:r w:rsidR="006D2FFB">
              <w:rPr>
                <w:lang w:val="en-GB"/>
              </w:rPr>
              <w:fldChar w:fldCharType="begin"/>
            </w:r>
            <w:r w:rsidR="006D2FFB">
              <w:rPr>
                <w:lang w:val="en-GB"/>
              </w:rPr>
              <w:instrText xml:space="preserve"> INCLUDEPICTURE  "https://ec.europa.eu/commission/commissioners/sites/cwt/files/styles/biography_portrait_160x160/public/commissioner_portraits/vestager_1.jpg?itok=0bxyBI2t" \* MERGEFORMATINET </w:instrText>
            </w:r>
            <w:r w:rsidR="006D2FFB">
              <w:rPr>
                <w:lang w:val="en-GB"/>
              </w:rPr>
              <w:fldChar w:fldCharType="separate"/>
            </w:r>
            <w:r w:rsidR="006A6E1D">
              <w:rPr>
                <w:lang w:val="en-GB"/>
              </w:rPr>
              <w:fldChar w:fldCharType="begin"/>
            </w:r>
            <w:r w:rsidR="006A6E1D">
              <w:rPr>
                <w:lang w:val="en-GB"/>
              </w:rPr>
              <w:instrText xml:space="preserve"> INCLUDEPICTURE  "https://ec.europa.eu/commission/commissioners/sites/cwt/files/styles/biography_portrait_160x160/public/commissioner_portraits/vestager_1.jpg?itok=0bxyBI2t" \* MERGEFORMATINET </w:instrText>
            </w:r>
            <w:r w:rsidR="006A6E1D">
              <w:rPr>
                <w:lang w:val="en-GB"/>
              </w:rPr>
              <w:fldChar w:fldCharType="separate"/>
            </w:r>
            <w:r w:rsidR="00EB7182">
              <w:rPr>
                <w:lang w:val="en-GB"/>
              </w:rPr>
              <w:fldChar w:fldCharType="begin"/>
            </w:r>
            <w:r w:rsidR="00EB7182">
              <w:rPr>
                <w:lang w:val="en-GB"/>
              </w:rPr>
              <w:instrText xml:space="preserve"> INCLUDEPICTURE  "https://ec.europa.eu/commission/commissioners/sites/cwt/files/styles/biography_portrait_160x160/public/commissioner_portraits/vestager_1.jpg?itok=0bxyBI2t" \* MERGEFORMATINET </w:instrText>
            </w:r>
            <w:r w:rsidR="00EB7182">
              <w:rPr>
                <w:lang w:val="en-GB"/>
              </w:rPr>
              <w:fldChar w:fldCharType="separate"/>
            </w:r>
            <w:r w:rsidR="00E850D2">
              <w:rPr>
                <w:lang w:val="en-GB"/>
              </w:rPr>
              <w:fldChar w:fldCharType="begin"/>
            </w:r>
            <w:r w:rsidR="00E850D2">
              <w:rPr>
                <w:lang w:val="en-GB"/>
              </w:rPr>
              <w:instrText xml:space="preserve"> INCLUDEPICTURE  "https://ec.europa.eu/commission/commissioners/sites/cwt/files/styles/biography_portrait_160x160/public/commissioner_portraits/vestager_1.jpg?itok=0bxyBI2t" \* MERGEFORMATINET </w:instrText>
            </w:r>
            <w:r w:rsidR="00E850D2">
              <w:rPr>
                <w:lang w:val="en-GB"/>
              </w:rPr>
              <w:fldChar w:fldCharType="separate"/>
            </w:r>
            <w:r w:rsidR="0053573E">
              <w:rPr>
                <w:lang w:val="en-GB"/>
              </w:rPr>
              <w:fldChar w:fldCharType="begin"/>
            </w:r>
            <w:r w:rsidR="0053573E">
              <w:rPr>
                <w:lang w:val="en-GB"/>
              </w:rPr>
              <w:instrText xml:space="preserve"> INCLUDEPICTURE  "https://ec.europa.eu/commission/commissioners/sites/cwt/files/styles/biography_portrait_160x160/public/commissioner_portraits/vestager_1.jpg?itok=0bxyBI2t" \* MERGEFORMATINET </w:instrText>
            </w:r>
            <w:r w:rsidR="0053573E">
              <w:rPr>
                <w:lang w:val="en-GB"/>
              </w:rPr>
              <w:fldChar w:fldCharType="separate"/>
            </w:r>
            <w:r w:rsidR="00D74D17">
              <w:rPr>
                <w:lang w:val="en-GB"/>
              </w:rPr>
              <w:fldChar w:fldCharType="begin"/>
            </w:r>
            <w:r w:rsidR="00D74D17">
              <w:rPr>
                <w:lang w:val="en-GB"/>
              </w:rPr>
              <w:instrText xml:space="preserve"> INCLUDEPICTURE  "https://ec.europa.eu/commission/commissioners/sites/cwt/files/styles/biography_portrait_160x160/public/commissioner_portraits/vestager_1.jpg?itok=0bxyBI2t" \* MERGEFORMATINET </w:instrText>
            </w:r>
            <w:r w:rsidR="00D74D17">
              <w:rPr>
                <w:lang w:val="en-GB"/>
              </w:rPr>
              <w:fldChar w:fldCharType="separate"/>
            </w:r>
            <w:r w:rsidR="00C6366F">
              <w:rPr>
                <w:lang w:val="en-GB"/>
              </w:rPr>
              <w:fldChar w:fldCharType="begin"/>
            </w:r>
            <w:r w:rsidR="00C6366F">
              <w:rPr>
                <w:lang w:val="en-GB"/>
              </w:rPr>
              <w:instrText xml:space="preserve"> INCLUDEPICTURE  "https://ec.europa.eu/commission/commissioners/sites/cwt/files/styles/biography_portrait_160x160/public/commissioner_portraits/vestager_1.jpg?itok=0bxyBI2t" \* MERGEFORMATINET </w:instrText>
            </w:r>
            <w:r w:rsidR="00C6366F">
              <w:rPr>
                <w:lang w:val="en-GB"/>
              </w:rPr>
              <w:fldChar w:fldCharType="separate"/>
            </w:r>
            <w:r w:rsidR="00B177BE">
              <w:rPr>
                <w:lang w:val="en-GB"/>
              </w:rPr>
              <w:fldChar w:fldCharType="begin"/>
            </w:r>
            <w:r w:rsidR="00B177BE">
              <w:rPr>
                <w:lang w:val="en-GB"/>
              </w:rPr>
              <w:instrText xml:space="preserve"> INCLUDEPICTURE  "https://ec.europa.eu/commission/commissioners/sites/cwt/files/styles/biography_portrait_160x160/public/commissioner_portraits/vestager_1.jpg?itok=0bxyBI2t" \* MERGEFORMATINET </w:instrText>
            </w:r>
            <w:r w:rsidR="00B177BE">
              <w:rPr>
                <w:lang w:val="en-GB"/>
              </w:rPr>
              <w:fldChar w:fldCharType="separate"/>
            </w:r>
            <w:r w:rsidR="00257E59">
              <w:rPr>
                <w:lang w:val="en-GB"/>
              </w:rPr>
              <w:fldChar w:fldCharType="begin"/>
            </w:r>
            <w:r w:rsidR="00257E59">
              <w:rPr>
                <w:lang w:val="en-GB"/>
              </w:rPr>
              <w:instrText xml:space="preserve"> INCLUDEPICTURE  "https://ec.europa.eu/commission/commissioners/sites/cwt/files/styles/biography_portrait_160x160/public/commissioner_portraits/vestager_1.jpg?itok=0bxyBI2t" \* MERGEFORMATINET </w:instrText>
            </w:r>
            <w:r w:rsidR="00257E59">
              <w:rPr>
                <w:lang w:val="en-GB"/>
              </w:rPr>
              <w:fldChar w:fldCharType="separate"/>
            </w:r>
            <w:r w:rsidR="00F343E6">
              <w:rPr>
                <w:lang w:val="en-GB"/>
              </w:rPr>
              <w:fldChar w:fldCharType="begin"/>
            </w:r>
            <w:r w:rsidR="00F343E6">
              <w:rPr>
                <w:lang w:val="en-GB"/>
              </w:rPr>
              <w:instrText xml:space="preserve"> INCLUDEPICTURE  "https://ec.europa.eu/commission/commissioners/sites/cwt/files/styles/biography_portrait_160x160/public/commissioner_portraits/vestager_1.jpg?itok=0bxyBI2t" \* MERGEFORMATINET </w:instrText>
            </w:r>
            <w:r w:rsidR="00F343E6">
              <w:rPr>
                <w:lang w:val="en-GB"/>
              </w:rPr>
              <w:fldChar w:fldCharType="separate"/>
            </w:r>
            <w:r w:rsidR="00766875">
              <w:rPr>
                <w:lang w:val="en-GB"/>
              </w:rPr>
              <w:fldChar w:fldCharType="begin"/>
            </w:r>
            <w:r w:rsidR="00766875">
              <w:rPr>
                <w:lang w:val="en-GB"/>
              </w:rPr>
              <w:instrText xml:space="preserve"> INCLUDEPICTURE  "https://ec.europa.eu/commission/commissioners/sites/cwt/files/styles/biography_portrait_160x160/public/commissioner_portraits/vestager_1.jpg?itok=0bxyBI2t" \* MERGEFORMATINET </w:instrText>
            </w:r>
            <w:r w:rsidR="00766875">
              <w:rPr>
                <w:lang w:val="en-GB"/>
              </w:rPr>
              <w:fldChar w:fldCharType="separate"/>
            </w:r>
            <w:r w:rsidR="00114B4B">
              <w:rPr>
                <w:lang w:val="en-GB"/>
              </w:rPr>
              <w:fldChar w:fldCharType="begin"/>
            </w:r>
            <w:r w:rsidR="00114B4B">
              <w:rPr>
                <w:lang w:val="en-GB"/>
              </w:rPr>
              <w:instrText xml:space="preserve"> INCLUDEPICTURE  "https://ec.europa.eu/commission/commissioners/sites/cwt/files/styles/biography_portrait_160x160/public/commissioner_portraits/vestager_1.jpg?itok=0bxyBI2t" \* MERGEFORMATINET </w:instrText>
            </w:r>
            <w:r w:rsidR="00114B4B">
              <w:rPr>
                <w:lang w:val="en-GB"/>
              </w:rPr>
              <w:fldChar w:fldCharType="separate"/>
            </w:r>
            <w:r w:rsidR="00190EDE">
              <w:rPr>
                <w:lang w:val="en-GB"/>
              </w:rPr>
              <w:fldChar w:fldCharType="begin"/>
            </w:r>
            <w:r w:rsidR="00190EDE">
              <w:rPr>
                <w:lang w:val="en-GB"/>
              </w:rPr>
              <w:instrText xml:space="preserve"> INCLUDEPICTURE  "https://ec.europa.eu/commission/commissioners/sites/cwt/files/styles/biography_portrait_160x160/public/commissioner_portraits/vestager_1.jpg?itok=0bxyBI2t" \* MERGEFORMATINET </w:instrText>
            </w:r>
            <w:r w:rsidR="00190EDE">
              <w:rPr>
                <w:lang w:val="en-GB"/>
              </w:rPr>
              <w:fldChar w:fldCharType="separate"/>
            </w:r>
            <w:r w:rsidR="00A40599">
              <w:rPr>
                <w:lang w:val="en-GB"/>
              </w:rPr>
              <w:fldChar w:fldCharType="begin"/>
            </w:r>
            <w:r w:rsidR="00A40599">
              <w:rPr>
                <w:lang w:val="en-GB"/>
              </w:rPr>
              <w:instrText xml:space="preserve"> INCLUDEPICTURE  "https://ec.europa.eu/commission/commissioners/sites/cwt/files/styles/biography_portrait_160x160/public/commissioner_portraits/vestager_1.jpg?itok=0bxyBI2t" \* MERGEFORMATINET </w:instrText>
            </w:r>
            <w:r w:rsidR="00A40599">
              <w:rPr>
                <w:lang w:val="en-GB"/>
              </w:rPr>
              <w:fldChar w:fldCharType="separate"/>
            </w:r>
            <w:r w:rsidR="005F2A38">
              <w:rPr>
                <w:lang w:val="en-GB"/>
              </w:rPr>
              <w:fldChar w:fldCharType="begin"/>
            </w:r>
            <w:r w:rsidR="005F2A38">
              <w:rPr>
                <w:lang w:val="en-GB"/>
              </w:rPr>
              <w:instrText xml:space="preserve"> INCLUDEPICTURE  "https://ec.europa.eu/commission/commissioners/sites/cwt/files/styles/biography_portrait_160x160/public/commissioner_portraits/vestager_1.jpg?itok=0bxyBI2t" \* MERGEFORMATINET </w:instrText>
            </w:r>
            <w:r w:rsidR="005F2A38">
              <w:rPr>
                <w:lang w:val="en-GB"/>
              </w:rPr>
              <w:fldChar w:fldCharType="end"/>
            </w:r>
            <w:r w:rsidR="00A40599">
              <w:rPr>
                <w:lang w:val="en-GB"/>
              </w:rPr>
              <w:fldChar w:fldCharType="end"/>
            </w:r>
            <w:r w:rsidR="00190EDE">
              <w:rPr>
                <w:lang w:val="en-GB"/>
              </w:rPr>
              <w:fldChar w:fldCharType="end"/>
            </w:r>
            <w:r w:rsidR="00114B4B">
              <w:rPr>
                <w:lang w:val="en-GB"/>
              </w:rPr>
              <w:fldChar w:fldCharType="end"/>
            </w:r>
            <w:r w:rsidR="00766875">
              <w:rPr>
                <w:lang w:val="en-GB"/>
              </w:rPr>
              <w:fldChar w:fldCharType="end"/>
            </w:r>
            <w:r w:rsidR="00F343E6">
              <w:rPr>
                <w:lang w:val="en-GB"/>
              </w:rPr>
              <w:fldChar w:fldCharType="end"/>
            </w:r>
            <w:r w:rsidR="00257E59">
              <w:rPr>
                <w:lang w:val="en-GB"/>
              </w:rPr>
              <w:fldChar w:fldCharType="end"/>
            </w:r>
            <w:r w:rsidR="00B177BE">
              <w:rPr>
                <w:lang w:val="en-GB"/>
              </w:rPr>
              <w:fldChar w:fldCharType="end"/>
            </w:r>
            <w:r w:rsidR="00C6366F">
              <w:rPr>
                <w:lang w:val="en-GB"/>
              </w:rPr>
              <w:fldChar w:fldCharType="end"/>
            </w:r>
            <w:r w:rsidR="00D74D17">
              <w:rPr>
                <w:lang w:val="en-GB"/>
              </w:rPr>
              <w:fldChar w:fldCharType="end"/>
            </w:r>
            <w:r w:rsidR="0053573E">
              <w:rPr>
                <w:lang w:val="en-GB"/>
              </w:rPr>
              <w:fldChar w:fldCharType="end"/>
            </w:r>
            <w:r w:rsidR="00E850D2">
              <w:rPr>
                <w:lang w:val="en-GB"/>
              </w:rPr>
              <w:fldChar w:fldCharType="end"/>
            </w:r>
            <w:r w:rsidR="00EB7182">
              <w:rPr>
                <w:lang w:val="en-GB"/>
              </w:rPr>
              <w:fldChar w:fldCharType="end"/>
            </w:r>
            <w:r w:rsidR="006A6E1D">
              <w:rPr>
                <w:lang w:val="en-GB"/>
              </w:rPr>
              <w:fldChar w:fldCharType="end"/>
            </w:r>
            <w:r w:rsidR="006D2FFB">
              <w:rPr>
                <w:lang w:val="en-GB"/>
              </w:rPr>
              <w:fldChar w:fldCharType="end"/>
            </w:r>
            <w:r w:rsidR="002237AE">
              <w:rPr>
                <w:lang w:val="en-GB"/>
              </w:rPr>
              <w:fldChar w:fldCharType="end"/>
            </w:r>
            <w:r w:rsidR="008776A7">
              <w:rPr>
                <w:lang w:val="en-GB"/>
              </w:rPr>
              <w:fldChar w:fldCharType="end"/>
            </w:r>
            <w:r w:rsidR="0033797B">
              <w:rPr>
                <w:lang w:val="en-GB"/>
              </w:rPr>
              <w:fldChar w:fldCharType="end"/>
            </w:r>
            <w:r w:rsidR="00255DB4">
              <w:rPr>
                <w:lang w:val="en-GB"/>
              </w:rPr>
              <w:fldChar w:fldCharType="end"/>
            </w:r>
            <w:r w:rsidR="00F6226C">
              <w:rPr>
                <w:lang w:val="en-GB"/>
              </w:rPr>
              <w:fldChar w:fldCharType="end"/>
            </w:r>
            <w:r w:rsidR="00CF16CD">
              <w:rPr>
                <w:lang w:val="en-GB"/>
              </w:rPr>
              <w:fldChar w:fldCharType="end"/>
            </w:r>
            <w:r w:rsidR="00782B19">
              <w:rPr>
                <w:lang w:val="en-GB"/>
              </w:rPr>
              <w:fldChar w:fldCharType="end"/>
            </w:r>
            <w:r w:rsidR="00002FD8">
              <w:rPr>
                <w:lang w:val="en-GB"/>
              </w:rPr>
              <w:fldChar w:fldCharType="end"/>
            </w:r>
            <w:r w:rsidR="00F51DC6">
              <w:rPr>
                <w:lang w:val="en-GB"/>
              </w:rPr>
              <w:fldChar w:fldCharType="end"/>
            </w:r>
            <w:r w:rsidR="006B2CEE">
              <w:rPr>
                <w:lang w:val="en-GB"/>
              </w:rPr>
              <w:fldChar w:fldCharType="end"/>
            </w:r>
            <w:r w:rsidR="00C72DDD">
              <w:rPr>
                <w:lang w:val="en-GB"/>
              </w:rPr>
              <w:fldChar w:fldCharType="end"/>
            </w:r>
            <w:r w:rsidR="003F3605">
              <w:rPr>
                <w:lang w:val="en-GB"/>
              </w:rPr>
              <w:fldChar w:fldCharType="end"/>
            </w:r>
            <w:r w:rsidR="001B1482">
              <w:rPr>
                <w:lang w:val="en-GB"/>
              </w:rPr>
              <w:fldChar w:fldCharType="end"/>
            </w:r>
            <w:r w:rsidR="00205C43">
              <w:rPr>
                <w:lang w:val="en-GB"/>
              </w:rPr>
              <w:fldChar w:fldCharType="end"/>
            </w:r>
            <w:r w:rsidR="00720E3C">
              <w:rPr>
                <w:lang w:val="en-GB"/>
              </w:rPr>
              <w:fldChar w:fldCharType="end"/>
            </w:r>
            <w:r w:rsidR="002168E5">
              <w:rPr>
                <w:lang w:val="en-GB"/>
              </w:rPr>
              <w:fldChar w:fldCharType="end"/>
            </w:r>
            <w:r w:rsidR="00776071">
              <w:rPr>
                <w:lang w:val="en-GB"/>
              </w:rPr>
              <w:fldChar w:fldCharType="end"/>
            </w:r>
            <w:r w:rsidR="0074483E">
              <w:rPr>
                <w:lang w:val="en-GB"/>
              </w:rPr>
              <w:fldChar w:fldCharType="end"/>
            </w:r>
            <w:r w:rsidR="008F1F2F">
              <w:rPr>
                <w:lang w:val="en-GB"/>
              </w:rPr>
              <w:fldChar w:fldCharType="end"/>
            </w:r>
            <w:r w:rsidR="00BA30FF">
              <w:rPr>
                <w:lang w:val="en-GB"/>
              </w:rPr>
              <w:fldChar w:fldCharType="end"/>
            </w:r>
            <w:r w:rsidR="008840E2">
              <w:rPr>
                <w:lang w:val="en-GB"/>
              </w:rPr>
              <w:fldChar w:fldCharType="end"/>
            </w:r>
            <w:r w:rsidR="003A7ED2" w:rsidRPr="001C564D">
              <w:rPr>
                <w:lang w:val="en-GB"/>
              </w:rPr>
              <w:fldChar w:fldCharType="end"/>
            </w:r>
            <w:r w:rsidR="00615557" w:rsidRPr="001C564D">
              <w:rPr>
                <w:lang w:val="en-GB"/>
              </w:rPr>
              <w:fldChar w:fldCharType="end"/>
            </w:r>
            <w:r w:rsidR="003F30A8" w:rsidRPr="001C564D">
              <w:rPr>
                <w:lang w:val="en-GB"/>
              </w:rPr>
              <w:fldChar w:fldCharType="end"/>
            </w:r>
            <w:r w:rsidR="00F32FD8" w:rsidRPr="001C564D">
              <w:rPr>
                <w:lang w:val="en-GB"/>
              </w:rPr>
              <w:fldChar w:fldCharType="end"/>
            </w:r>
            <w:r w:rsidR="00DC1714" w:rsidRPr="001C564D">
              <w:rPr>
                <w:lang w:val="en-GB"/>
              </w:rPr>
              <w:fldChar w:fldCharType="end"/>
            </w:r>
            <w:r w:rsidR="00EA65AB" w:rsidRPr="001C564D">
              <w:rPr>
                <w:lang w:val="en-GB"/>
              </w:rPr>
              <w:fldChar w:fldCharType="end"/>
            </w:r>
            <w:r w:rsidR="00F1501C" w:rsidRPr="001C564D">
              <w:rPr>
                <w:lang w:val="en-GB"/>
              </w:rPr>
              <w:fldChar w:fldCharType="end"/>
            </w:r>
            <w:r w:rsidR="00F254A6" w:rsidRPr="001C564D">
              <w:rPr>
                <w:lang w:val="en-GB"/>
              </w:rPr>
              <w:fldChar w:fldCharType="end"/>
            </w:r>
            <w:r w:rsidR="000F37D8" w:rsidRPr="001C564D">
              <w:rPr>
                <w:lang w:val="en-GB"/>
              </w:rPr>
              <w:fldChar w:fldCharType="end"/>
            </w:r>
            <w:r w:rsidR="00F136FE" w:rsidRPr="001C564D">
              <w:rPr>
                <w:lang w:val="en-GB"/>
              </w:rPr>
              <w:fldChar w:fldCharType="end"/>
            </w:r>
            <w:r w:rsidR="002B4BB0" w:rsidRPr="001C564D">
              <w:rPr>
                <w:lang w:val="en-GB"/>
              </w:rPr>
              <w:fldChar w:fldCharType="end"/>
            </w:r>
            <w:r w:rsidR="008447B4" w:rsidRPr="001C564D">
              <w:rPr>
                <w:lang w:val="en-GB"/>
              </w:rPr>
              <w:fldChar w:fldCharType="end"/>
            </w:r>
            <w:r w:rsidR="00B95561"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r w:rsidR="002D6D3F" w:rsidRPr="001C564D">
              <w:rPr>
                <w:lang w:val="en-GB"/>
              </w:rPr>
              <w:fldChar w:fldCharType="end"/>
            </w:r>
          </w:p>
        </w:tc>
        <w:tc>
          <w:tcPr>
            <w:tcW w:w="3247" w:type="pct"/>
            <w:shd w:val="clear" w:color="auto" w:fill="EFFBFF"/>
            <w:tcMar>
              <w:top w:w="108" w:type="dxa"/>
              <w:left w:w="108" w:type="dxa"/>
              <w:bottom w:w="108" w:type="dxa"/>
              <w:right w:w="108" w:type="dxa"/>
            </w:tcMar>
          </w:tcPr>
          <w:p w14:paraId="2A60A32C" w14:textId="77777777" w:rsidR="002D6D3F" w:rsidRPr="001C564D" w:rsidRDefault="002D6D3F" w:rsidP="00B95561">
            <w:pPr>
              <w:pStyle w:val="tabletext"/>
              <w:rPr>
                <w:rStyle w:val="Strong"/>
                <w:color w:val="333333"/>
                <w:sz w:val="18"/>
                <w:szCs w:val="20"/>
                <w:lang w:eastAsia="en-US"/>
              </w:rPr>
            </w:pPr>
            <w:r w:rsidRPr="001C564D">
              <w:rPr>
                <w:rStyle w:val="Strong"/>
                <w:sz w:val="18"/>
                <w:szCs w:val="20"/>
              </w:rPr>
              <w:t>Margrethe Vestager</w:t>
            </w:r>
          </w:p>
          <w:p w14:paraId="5860A274" w14:textId="302BC3C2" w:rsidR="002D6D3F" w:rsidRPr="001C564D" w:rsidRDefault="002D6D3F" w:rsidP="00B95561">
            <w:pPr>
              <w:pStyle w:val="tabletext"/>
              <w:rPr>
                <w:b/>
                <w:sz w:val="18"/>
                <w:szCs w:val="20"/>
              </w:rPr>
            </w:pPr>
            <w:r w:rsidRPr="001C564D">
              <w:rPr>
                <w:rStyle w:val="Strong"/>
                <w:b w:val="0"/>
                <w:sz w:val="18"/>
                <w:szCs w:val="20"/>
              </w:rPr>
              <w:t>Executive</w:t>
            </w:r>
            <w:r w:rsidRPr="001C564D">
              <w:rPr>
                <w:rStyle w:val="Strong"/>
                <w:sz w:val="18"/>
                <w:szCs w:val="20"/>
              </w:rPr>
              <w:t xml:space="preserve"> </w:t>
            </w:r>
            <w:r w:rsidRPr="001C564D">
              <w:rPr>
                <w:rStyle w:val="Strong"/>
                <w:b w:val="0"/>
                <w:sz w:val="18"/>
                <w:szCs w:val="20"/>
              </w:rPr>
              <w:t>Vice-President for a Europe fit for the Digital Age</w:t>
            </w:r>
          </w:p>
          <w:p w14:paraId="0E452352" w14:textId="77777777" w:rsidR="002D6D3F" w:rsidRPr="001C564D" w:rsidRDefault="002D6D3F" w:rsidP="00B95561">
            <w:pPr>
              <w:pStyle w:val="tabletext"/>
              <w:rPr>
                <w:sz w:val="18"/>
                <w:szCs w:val="20"/>
              </w:rPr>
            </w:pPr>
          </w:p>
          <w:p w14:paraId="0D68B8D7" w14:textId="77777777" w:rsidR="002D6D3F" w:rsidRPr="001C564D" w:rsidRDefault="002D6D3F" w:rsidP="00B95561">
            <w:pPr>
              <w:pStyle w:val="tabletext"/>
              <w:rPr>
                <w:rStyle w:val="Strong"/>
                <w:sz w:val="18"/>
                <w:szCs w:val="20"/>
              </w:rPr>
            </w:pPr>
          </w:p>
          <w:p w14:paraId="0587BE7D" w14:textId="77777777" w:rsidR="002D6D3F" w:rsidRPr="007F6184" w:rsidRDefault="002D6D3F" w:rsidP="00B95561">
            <w:pPr>
              <w:pStyle w:val="tabletext"/>
              <w:rPr>
                <w:rStyle w:val="Strong"/>
                <w:sz w:val="16"/>
                <w:szCs w:val="18"/>
                <w:lang w:val="fr-FR"/>
              </w:rPr>
            </w:pPr>
            <w:r w:rsidRPr="007F6184">
              <w:rPr>
                <w:rStyle w:val="Strong"/>
                <w:sz w:val="16"/>
                <w:szCs w:val="18"/>
                <w:lang w:val="fr-FR"/>
              </w:rPr>
              <w:t xml:space="preserve">Contact </w:t>
            </w:r>
            <w:proofErr w:type="spellStart"/>
            <w:proofErr w:type="gramStart"/>
            <w:r w:rsidRPr="007F6184">
              <w:rPr>
                <w:rStyle w:val="Strong"/>
                <w:sz w:val="16"/>
                <w:szCs w:val="18"/>
                <w:lang w:val="fr-FR"/>
              </w:rPr>
              <w:t>details</w:t>
            </w:r>
            <w:proofErr w:type="spellEnd"/>
            <w:r w:rsidRPr="007F6184">
              <w:rPr>
                <w:rStyle w:val="Strong"/>
                <w:sz w:val="16"/>
                <w:szCs w:val="18"/>
                <w:lang w:val="fr-FR"/>
              </w:rPr>
              <w:t>:</w:t>
            </w:r>
            <w:proofErr w:type="gramEnd"/>
          </w:p>
          <w:p w14:paraId="43A38598" w14:textId="77777777" w:rsidR="002D6D3F" w:rsidRPr="007F6184" w:rsidRDefault="002D6D3F" w:rsidP="00B95561">
            <w:pPr>
              <w:pStyle w:val="tabletext"/>
              <w:rPr>
                <w:sz w:val="16"/>
                <w:szCs w:val="18"/>
                <w:lang w:val="fr-FR"/>
              </w:rPr>
            </w:pPr>
            <w:proofErr w:type="spellStart"/>
            <w:r w:rsidRPr="007F6184">
              <w:rPr>
                <w:sz w:val="16"/>
                <w:szCs w:val="18"/>
                <w:lang w:val="fr-FR"/>
              </w:rPr>
              <w:t>European</w:t>
            </w:r>
            <w:proofErr w:type="spellEnd"/>
            <w:r w:rsidRPr="007F6184">
              <w:rPr>
                <w:sz w:val="16"/>
                <w:szCs w:val="18"/>
                <w:lang w:val="fr-FR"/>
              </w:rPr>
              <w:t xml:space="preserve"> Commission</w:t>
            </w:r>
          </w:p>
          <w:p w14:paraId="7348FD4B" w14:textId="77777777" w:rsidR="002D6D3F" w:rsidRPr="007F6184" w:rsidRDefault="002D6D3F" w:rsidP="00B95561">
            <w:pPr>
              <w:pStyle w:val="tabletext"/>
              <w:rPr>
                <w:sz w:val="16"/>
                <w:szCs w:val="18"/>
                <w:lang w:val="fr-FR"/>
              </w:rPr>
            </w:pPr>
            <w:r w:rsidRPr="007F6184">
              <w:rPr>
                <w:sz w:val="16"/>
                <w:szCs w:val="18"/>
                <w:lang w:val="fr-FR"/>
              </w:rPr>
              <w:t>Rue de la Loi 200, BERL</w:t>
            </w:r>
          </w:p>
          <w:p w14:paraId="522A27B9" w14:textId="77777777" w:rsidR="002D6D3F" w:rsidRPr="001C564D" w:rsidRDefault="002D6D3F" w:rsidP="00B95561">
            <w:pPr>
              <w:pStyle w:val="tabletext"/>
              <w:rPr>
                <w:sz w:val="16"/>
                <w:szCs w:val="18"/>
              </w:rPr>
            </w:pPr>
            <w:r w:rsidRPr="001C564D">
              <w:rPr>
                <w:sz w:val="16"/>
                <w:szCs w:val="18"/>
              </w:rPr>
              <w:t>1049 Brussels</w:t>
            </w:r>
          </w:p>
          <w:p w14:paraId="3642B940" w14:textId="77777777" w:rsidR="002D6D3F" w:rsidRPr="001C564D" w:rsidRDefault="002D6D3F" w:rsidP="00B95561">
            <w:pPr>
              <w:pStyle w:val="tabletext"/>
              <w:rPr>
                <w:sz w:val="16"/>
                <w:szCs w:val="18"/>
              </w:rPr>
            </w:pPr>
            <w:r w:rsidRPr="001C564D">
              <w:rPr>
                <w:sz w:val="16"/>
                <w:szCs w:val="18"/>
              </w:rPr>
              <w:t>Belgium</w:t>
            </w:r>
          </w:p>
          <w:p w14:paraId="38C9AC4F" w14:textId="77777777" w:rsidR="002D6D3F" w:rsidRPr="001C564D" w:rsidRDefault="002D6D3F" w:rsidP="00B95561">
            <w:pPr>
              <w:pStyle w:val="tabletext"/>
              <w:rPr>
                <w:sz w:val="16"/>
                <w:szCs w:val="16"/>
              </w:rPr>
            </w:pPr>
            <w:r w:rsidRPr="001C564D">
              <w:rPr>
                <w:b/>
                <w:sz w:val="16"/>
                <w:szCs w:val="16"/>
              </w:rPr>
              <w:t>E-mail</w:t>
            </w:r>
            <w:r w:rsidRPr="001C564D">
              <w:rPr>
                <w:sz w:val="16"/>
                <w:szCs w:val="16"/>
              </w:rPr>
              <w:t xml:space="preserve">: </w:t>
            </w:r>
            <w:hyperlink r:id="rId58" w:history="1">
              <w:r w:rsidRPr="001C564D">
                <w:rPr>
                  <w:rStyle w:val="Hyperlink"/>
                  <w:sz w:val="16"/>
                  <w:szCs w:val="16"/>
                </w:rPr>
                <w:t>margrethe-vestager-contact@ec.europa.eu</w:t>
              </w:r>
            </w:hyperlink>
          </w:p>
          <w:p w14:paraId="2BE4274B" w14:textId="77777777" w:rsidR="002D6D3F" w:rsidRPr="001C564D" w:rsidRDefault="002D6D3F" w:rsidP="00B95561">
            <w:pPr>
              <w:pStyle w:val="tabletext"/>
            </w:pPr>
            <w:r w:rsidRPr="001C564D">
              <w:rPr>
                <w:rStyle w:val="Emphasis"/>
                <w:b/>
                <w:i w:val="0"/>
                <w:sz w:val="16"/>
                <w:szCs w:val="16"/>
              </w:rPr>
              <w:t>Source</w:t>
            </w:r>
            <w:r w:rsidRPr="001C564D">
              <w:rPr>
                <w:rStyle w:val="Emphasis"/>
                <w:i w:val="0"/>
                <w:sz w:val="16"/>
                <w:szCs w:val="16"/>
              </w:rPr>
              <w:t>:</w:t>
            </w:r>
            <w:r w:rsidRPr="001C564D">
              <w:rPr>
                <w:rStyle w:val="Emphasis"/>
                <w:sz w:val="16"/>
                <w:szCs w:val="16"/>
              </w:rPr>
              <w:t xml:space="preserve"> </w:t>
            </w:r>
            <w:hyperlink r:id="rId59" w:history="1">
              <w:r w:rsidRPr="001C564D">
                <w:rPr>
                  <w:rStyle w:val="Hyperlink"/>
                  <w:iCs/>
                  <w:sz w:val="16"/>
                  <w:szCs w:val="16"/>
                </w:rPr>
                <w:t>http://ec.europa.eu/</w:t>
              </w:r>
            </w:hyperlink>
            <w:r w:rsidRPr="001C564D">
              <w:rPr>
                <w:iCs/>
                <w:color w:val="1A3F7C"/>
                <w:sz w:val="18"/>
                <w:szCs w:val="22"/>
              </w:rPr>
              <w:t xml:space="preserve"> </w:t>
            </w:r>
            <w:r w:rsidRPr="001C564D">
              <w:rPr>
                <w:rStyle w:val="Hyperlink"/>
                <w:i/>
                <w:iCs/>
                <w:sz w:val="18"/>
                <w:szCs w:val="18"/>
              </w:rPr>
              <w:tab/>
            </w:r>
          </w:p>
        </w:tc>
      </w:tr>
    </w:tbl>
    <w:p w14:paraId="069272E2" w14:textId="1938970C" w:rsidR="002D6D3F" w:rsidRPr="001C564D" w:rsidRDefault="002D6D3F" w:rsidP="002D6D3F">
      <w:pPr>
        <w:pStyle w:val="Subtitle"/>
        <w:rPr>
          <w:color w:val="1E4278"/>
          <w:szCs w:val="20"/>
          <w:lang w:val="en-GB" w:eastAsia="en-US"/>
        </w:rPr>
      </w:pPr>
      <w:r w:rsidRPr="001C564D">
        <w:rPr>
          <w:lang w:val="en-GB"/>
        </w:rPr>
        <w:t>Commissioner for Budget and Administration</w:t>
      </w:r>
    </w:p>
    <w:p w14:paraId="3B4DFC2D" w14:textId="781B7809" w:rsidR="002D6D3F" w:rsidRPr="001C564D" w:rsidRDefault="002D6D3F" w:rsidP="002D6D3F">
      <w:pPr>
        <w:rPr>
          <w:lang w:val="en-GB"/>
        </w:rPr>
      </w:pPr>
      <w:r w:rsidRPr="001C564D">
        <w:rPr>
          <w:lang w:val="en-GB"/>
        </w:rPr>
        <w:t xml:space="preserve">As </w:t>
      </w:r>
      <w:hyperlink r:id="rId60" w:history="1">
        <w:r w:rsidRPr="001C564D">
          <w:rPr>
            <w:rStyle w:val="Hyperlink"/>
            <w:lang w:val="en-GB"/>
          </w:rPr>
          <w:t>Commissioner for Budget and Administration</w:t>
        </w:r>
      </w:hyperlink>
      <w:r w:rsidRPr="001C564D">
        <w:rPr>
          <w:lang w:val="en-GB"/>
        </w:rPr>
        <w:t xml:space="preserve">, Mr. Hahn is responsible for the DG for Budget, the DG for Human Resources and Security; the DG for Informatics (DIGIT); the DG for Translation and the DG for Interpretation. He will also be responsible for the Office for the Administration and Payment of Individual Entitlements; the Office for Infrastructure and Logistics in Brussels; the Office for Infrastructure and Logistics in Luxembourg; the European Personnel Selection Office; the Publications Office of the European Union and the European School of Administration. Respecting its investigative independence, he will also be responsible for the European Anti-Fraud Office. Mr. Hahn oversees implementing the full digitalisation of the Commission and ensures that staff acquire the necessary digital skills. </w:t>
      </w:r>
    </w:p>
    <w:tbl>
      <w:tblPr>
        <w:tblW w:w="4940" w:type="pct"/>
        <w:shd w:val="clear" w:color="auto" w:fill="EFFBFF"/>
        <w:tblLayout w:type="fixed"/>
        <w:tblLook w:val="01E0" w:firstRow="1" w:lastRow="1" w:firstColumn="1" w:lastColumn="1" w:noHBand="0" w:noVBand="0"/>
      </w:tblPr>
      <w:tblGrid>
        <w:gridCol w:w="2872"/>
        <w:gridCol w:w="5810"/>
      </w:tblGrid>
      <w:tr w:rsidR="002D6D3F" w:rsidRPr="001C564D" w14:paraId="5F38F7A2" w14:textId="77777777" w:rsidTr="00483DD4">
        <w:trPr>
          <w:trHeight w:val="2604"/>
        </w:trPr>
        <w:tc>
          <w:tcPr>
            <w:tcW w:w="1654" w:type="pct"/>
            <w:shd w:val="clear" w:color="auto" w:fill="EFFBFF"/>
            <w:tcMar>
              <w:top w:w="108" w:type="dxa"/>
              <w:left w:w="108" w:type="dxa"/>
              <w:bottom w:w="108" w:type="dxa"/>
              <w:right w:w="108" w:type="dxa"/>
            </w:tcMar>
            <w:vAlign w:val="center"/>
          </w:tcPr>
          <w:p w14:paraId="39D02D67" w14:textId="04BA6892" w:rsidR="002D6D3F" w:rsidRPr="001C564D" w:rsidRDefault="00DD6BB7" w:rsidP="00B95561">
            <w:pPr>
              <w:jc w:val="center"/>
              <w:rPr>
                <w:lang w:val="en-GB"/>
              </w:rPr>
            </w:pPr>
            <w:r>
              <w:rPr>
                <w:noProof/>
                <w:lang w:val="en-GB"/>
              </w:rPr>
              <w:drawing>
                <wp:inline distT="0" distB="0" distL="0" distR="0" wp14:anchorId="6615481C" wp14:editId="14FB38B0">
                  <wp:extent cx="1554480" cy="182880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54480" cy="1828800"/>
                          </a:xfrm>
                          <a:prstGeom prst="rect">
                            <a:avLst/>
                          </a:prstGeom>
                          <a:noFill/>
                        </pic:spPr>
                      </pic:pic>
                    </a:graphicData>
                  </a:graphic>
                </wp:inline>
              </w:drawing>
            </w:r>
          </w:p>
        </w:tc>
        <w:tc>
          <w:tcPr>
            <w:tcW w:w="3346" w:type="pct"/>
            <w:shd w:val="clear" w:color="auto" w:fill="EFFBFF"/>
            <w:tcMar>
              <w:top w:w="108" w:type="dxa"/>
              <w:left w:w="108" w:type="dxa"/>
              <w:bottom w:w="108" w:type="dxa"/>
              <w:right w:w="108" w:type="dxa"/>
            </w:tcMar>
          </w:tcPr>
          <w:p w14:paraId="026AA735" w14:textId="57BE223C" w:rsidR="002D6D3F" w:rsidRPr="001C564D" w:rsidRDefault="002D6D3F" w:rsidP="00B95561">
            <w:pPr>
              <w:pStyle w:val="tabletext"/>
              <w:rPr>
                <w:rStyle w:val="Strong"/>
                <w:color w:val="333333"/>
                <w:sz w:val="18"/>
                <w:szCs w:val="20"/>
                <w:lang w:eastAsia="en-US"/>
              </w:rPr>
            </w:pPr>
            <w:r w:rsidRPr="001C564D">
              <w:rPr>
                <w:rStyle w:val="Strong"/>
                <w:sz w:val="18"/>
                <w:szCs w:val="20"/>
              </w:rPr>
              <w:t>Johannes Hahn</w:t>
            </w:r>
          </w:p>
          <w:p w14:paraId="509D471D" w14:textId="2256E6C8" w:rsidR="002D6D3F" w:rsidRPr="001C564D" w:rsidRDefault="002D6D3F" w:rsidP="00B95561">
            <w:pPr>
              <w:pStyle w:val="tabletext"/>
              <w:rPr>
                <w:sz w:val="18"/>
                <w:szCs w:val="20"/>
              </w:rPr>
            </w:pPr>
            <w:r w:rsidRPr="001C564D">
              <w:rPr>
                <w:sz w:val="18"/>
                <w:szCs w:val="20"/>
              </w:rPr>
              <w:t>Commissioner for Budget and Administration</w:t>
            </w:r>
          </w:p>
          <w:p w14:paraId="3CBDF97B" w14:textId="77777777" w:rsidR="002D6D3F" w:rsidRPr="001C564D" w:rsidRDefault="002D6D3F" w:rsidP="00B95561">
            <w:pPr>
              <w:pStyle w:val="tabletext"/>
              <w:rPr>
                <w:sz w:val="18"/>
                <w:szCs w:val="20"/>
              </w:rPr>
            </w:pPr>
            <w:r w:rsidRPr="001C564D">
              <w:rPr>
                <w:sz w:val="18"/>
                <w:szCs w:val="20"/>
              </w:rPr>
              <w:t xml:space="preserve"> </w:t>
            </w:r>
          </w:p>
          <w:p w14:paraId="5F18BB46" w14:textId="77777777" w:rsidR="002D6D3F" w:rsidRPr="001C564D" w:rsidRDefault="002D6D3F" w:rsidP="00B95561">
            <w:pPr>
              <w:pStyle w:val="tabletext"/>
              <w:rPr>
                <w:rStyle w:val="Strong"/>
                <w:sz w:val="18"/>
                <w:szCs w:val="20"/>
              </w:rPr>
            </w:pPr>
          </w:p>
          <w:p w14:paraId="52D5533B" w14:textId="77777777" w:rsidR="002D6D3F" w:rsidRPr="007F6184" w:rsidRDefault="002D6D3F" w:rsidP="00B95561">
            <w:pPr>
              <w:pStyle w:val="tabletext"/>
              <w:rPr>
                <w:rStyle w:val="Strong"/>
                <w:sz w:val="16"/>
                <w:szCs w:val="18"/>
                <w:lang w:val="fr-FR"/>
              </w:rPr>
            </w:pPr>
            <w:r w:rsidRPr="007F6184">
              <w:rPr>
                <w:rStyle w:val="Strong"/>
                <w:sz w:val="16"/>
                <w:szCs w:val="18"/>
                <w:lang w:val="fr-FR"/>
              </w:rPr>
              <w:t xml:space="preserve">Contact </w:t>
            </w:r>
            <w:proofErr w:type="spellStart"/>
            <w:proofErr w:type="gramStart"/>
            <w:r w:rsidRPr="007F6184">
              <w:rPr>
                <w:rStyle w:val="Strong"/>
                <w:sz w:val="16"/>
                <w:szCs w:val="18"/>
                <w:lang w:val="fr-FR"/>
              </w:rPr>
              <w:t>details</w:t>
            </w:r>
            <w:proofErr w:type="spellEnd"/>
            <w:r w:rsidRPr="007F6184">
              <w:rPr>
                <w:rStyle w:val="Strong"/>
                <w:sz w:val="16"/>
                <w:szCs w:val="18"/>
                <w:lang w:val="fr-FR"/>
              </w:rPr>
              <w:t>:</w:t>
            </w:r>
            <w:proofErr w:type="gramEnd"/>
          </w:p>
          <w:p w14:paraId="5CE6E05D" w14:textId="77777777" w:rsidR="002D6D3F" w:rsidRPr="007F6184" w:rsidRDefault="002D6D3F" w:rsidP="00B95561">
            <w:pPr>
              <w:pStyle w:val="tabletext"/>
              <w:rPr>
                <w:sz w:val="16"/>
                <w:szCs w:val="18"/>
                <w:lang w:val="fr-FR"/>
              </w:rPr>
            </w:pPr>
            <w:proofErr w:type="spellStart"/>
            <w:r w:rsidRPr="007F6184">
              <w:rPr>
                <w:sz w:val="16"/>
                <w:szCs w:val="18"/>
                <w:lang w:val="fr-FR"/>
              </w:rPr>
              <w:t>European</w:t>
            </w:r>
            <w:proofErr w:type="spellEnd"/>
            <w:r w:rsidRPr="007F6184">
              <w:rPr>
                <w:sz w:val="16"/>
                <w:szCs w:val="18"/>
                <w:lang w:val="fr-FR"/>
              </w:rPr>
              <w:t xml:space="preserve"> Commission</w:t>
            </w:r>
          </w:p>
          <w:p w14:paraId="203A3923" w14:textId="77777777" w:rsidR="002D6D3F" w:rsidRPr="007F6184" w:rsidRDefault="002D6D3F" w:rsidP="00B95561">
            <w:pPr>
              <w:pStyle w:val="tabletext"/>
              <w:rPr>
                <w:sz w:val="16"/>
                <w:szCs w:val="18"/>
                <w:lang w:val="fr-FR"/>
              </w:rPr>
            </w:pPr>
            <w:r w:rsidRPr="007F6184">
              <w:rPr>
                <w:sz w:val="16"/>
                <w:szCs w:val="18"/>
                <w:lang w:val="fr-FR"/>
              </w:rPr>
              <w:t>Rue de la Loi 200, BERL</w:t>
            </w:r>
          </w:p>
          <w:p w14:paraId="74AEB606" w14:textId="77777777" w:rsidR="002D6D3F" w:rsidRPr="001C564D" w:rsidRDefault="002D6D3F" w:rsidP="00B95561">
            <w:pPr>
              <w:pStyle w:val="tabletext"/>
              <w:rPr>
                <w:sz w:val="16"/>
                <w:szCs w:val="18"/>
              </w:rPr>
            </w:pPr>
            <w:r w:rsidRPr="001C564D">
              <w:rPr>
                <w:sz w:val="16"/>
                <w:szCs w:val="18"/>
              </w:rPr>
              <w:t>1049 Brussels</w:t>
            </w:r>
          </w:p>
          <w:p w14:paraId="6D89FADD" w14:textId="77777777" w:rsidR="002D6D3F" w:rsidRPr="001C564D" w:rsidRDefault="002D6D3F" w:rsidP="00B95561">
            <w:pPr>
              <w:pStyle w:val="tabletext"/>
              <w:rPr>
                <w:sz w:val="16"/>
                <w:szCs w:val="18"/>
              </w:rPr>
            </w:pPr>
            <w:r w:rsidRPr="001C564D">
              <w:rPr>
                <w:sz w:val="16"/>
                <w:szCs w:val="18"/>
              </w:rPr>
              <w:t>Belgium</w:t>
            </w:r>
          </w:p>
          <w:p w14:paraId="6169E5B2" w14:textId="77777777" w:rsidR="002D6D3F" w:rsidRPr="00445340" w:rsidRDefault="002D6D3F" w:rsidP="00B95561">
            <w:pPr>
              <w:pStyle w:val="tabletext"/>
              <w:rPr>
                <w:rStyle w:val="Emphasis"/>
                <w:b/>
                <w:i w:val="0"/>
                <w:sz w:val="16"/>
                <w:szCs w:val="16"/>
                <w:lang w:val="it-IT"/>
              </w:rPr>
            </w:pPr>
            <w:r w:rsidRPr="00445340">
              <w:rPr>
                <w:b/>
                <w:sz w:val="16"/>
                <w:szCs w:val="16"/>
                <w:lang w:val="it-IT"/>
              </w:rPr>
              <w:t>E-mail</w:t>
            </w:r>
            <w:r w:rsidRPr="00445340">
              <w:rPr>
                <w:sz w:val="16"/>
                <w:szCs w:val="16"/>
                <w:lang w:val="it-IT"/>
              </w:rPr>
              <w:t xml:space="preserve">: </w:t>
            </w:r>
            <w:hyperlink r:id="rId62" w:history="1">
              <w:r w:rsidRPr="00445340">
                <w:rPr>
                  <w:rStyle w:val="Hyperlink"/>
                  <w:sz w:val="16"/>
                  <w:szCs w:val="16"/>
                  <w:lang w:val="it-IT"/>
                </w:rPr>
                <w:t>cab-hahn-contact@ec.europa.eu</w:t>
              </w:r>
            </w:hyperlink>
          </w:p>
          <w:p w14:paraId="369DCFC8" w14:textId="77777777" w:rsidR="002D6D3F" w:rsidRPr="00483DD4" w:rsidRDefault="002D6D3F" w:rsidP="00B95561">
            <w:pPr>
              <w:pStyle w:val="tabletext"/>
              <w:rPr>
                <w:lang w:val="fr-FR"/>
              </w:rPr>
            </w:pPr>
            <w:proofErr w:type="gramStart"/>
            <w:r w:rsidRPr="00483DD4">
              <w:rPr>
                <w:rStyle w:val="Emphasis"/>
                <w:b/>
                <w:i w:val="0"/>
                <w:sz w:val="16"/>
                <w:szCs w:val="16"/>
                <w:lang w:val="fr-FR"/>
              </w:rPr>
              <w:t>Source</w:t>
            </w:r>
            <w:r w:rsidRPr="00483DD4">
              <w:rPr>
                <w:rStyle w:val="Emphasis"/>
                <w:i w:val="0"/>
                <w:sz w:val="16"/>
                <w:szCs w:val="16"/>
                <w:lang w:val="fr-FR"/>
              </w:rPr>
              <w:t>:</w:t>
            </w:r>
            <w:proofErr w:type="gramEnd"/>
            <w:r w:rsidRPr="00483DD4">
              <w:rPr>
                <w:rStyle w:val="Emphasis"/>
                <w:sz w:val="16"/>
                <w:szCs w:val="16"/>
                <w:lang w:val="fr-FR"/>
              </w:rPr>
              <w:t xml:space="preserve"> </w:t>
            </w:r>
            <w:hyperlink r:id="rId63" w:history="1">
              <w:r w:rsidRPr="00483DD4">
                <w:rPr>
                  <w:rStyle w:val="Hyperlink"/>
                  <w:iCs/>
                  <w:sz w:val="16"/>
                  <w:szCs w:val="16"/>
                  <w:lang w:val="fr-FR"/>
                </w:rPr>
                <w:t>http://ec.europa.eu/</w:t>
              </w:r>
            </w:hyperlink>
            <w:r w:rsidRPr="00483DD4">
              <w:rPr>
                <w:iCs/>
                <w:color w:val="1A3F7C"/>
                <w:sz w:val="16"/>
                <w:szCs w:val="16"/>
                <w:lang w:val="fr-FR"/>
              </w:rPr>
              <w:t xml:space="preserve"> </w:t>
            </w:r>
            <w:r w:rsidRPr="00483DD4">
              <w:rPr>
                <w:rStyle w:val="Hyperlink"/>
                <w:i/>
                <w:iCs/>
                <w:sz w:val="14"/>
                <w:szCs w:val="14"/>
                <w:lang w:val="fr-FR"/>
              </w:rPr>
              <w:tab/>
            </w:r>
          </w:p>
        </w:tc>
      </w:tr>
    </w:tbl>
    <w:p w14:paraId="2780E2BC" w14:textId="7AE05E52" w:rsidR="002D6D3F" w:rsidRPr="001C564D" w:rsidRDefault="002D6D3F" w:rsidP="002D6D3F">
      <w:pPr>
        <w:pStyle w:val="Subtitle"/>
        <w:keepNext/>
        <w:rPr>
          <w:color w:val="1E4278"/>
          <w:szCs w:val="20"/>
          <w:lang w:val="en-GB" w:eastAsia="en-US"/>
        </w:rPr>
      </w:pPr>
      <w:r w:rsidRPr="001C564D">
        <w:rPr>
          <w:lang w:val="en-GB"/>
        </w:rPr>
        <w:t>Commissioner for Internal Market</w:t>
      </w:r>
    </w:p>
    <w:p w14:paraId="581C9991" w14:textId="1DC43393" w:rsidR="002D6D3F" w:rsidRPr="00483DD4" w:rsidRDefault="002D6D3F" w:rsidP="00483DD4">
      <w:pPr>
        <w:rPr>
          <w:lang w:val="en-US"/>
        </w:rPr>
      </w:pPr>
      <w:r w:rsidRPr="001C564D">
        <w:rPr>
          <w:lang w:val="en-GB"/>
        </w:rPr>
        <w:t xml:space="preserve">As </w:t>
      </w:r>
      <w:hyperlink r:id="rId64" w:history="1">
        <w:r w:rsidRPr="001C564D">
          <w:rPr>
            <w:rStyle w:val="Hyperlink"/>
            <w:lang w:val="en-GB"/>
          </w:rPr>
          <w:t>Commissioner for Internal Market</w:t>
        </w:r>
      </w:hyperlink>
      <w:r w:rsidRPr="001C564D">
        <w:rPr>
          <w:lang w:val="en-GB"/>
        </w:rPr>
        <w:t xml:space="preserve">, Mr. Breton is responsible of the new DG for Defence Industry and Space, as well as the DG for Communications Networks, Content and Technology and the DG for Internal Market, Industry, Entrepreneurship and SMEs. </w:t>
      </w:r>
      <w:r w:rsidRPr="001C564D">
        <w:rPr>
          <w:lang w:val="en-GB"/>
        </w:rPr>
        <w:lastRenderedPageBreak/>
        <w:t xml:space="preserve">He works under the guidance of the Executive Vice-President for a Europe fit for the Digital Age. </w:t>
      </w:r>
    </w:p>
    <w:tbl>
      <w:tblPr>
        <w:tblW w:w="4939" w:type="pct"/>
        <w:shd w:val="clear" w:color="auto" w:fill="EFFBFF"/>
        <w:tblLayout w:type="fixed"/>
        <w:tblLook w:val="01E0" w:firstRow="1" w:lastRow="1" w:firstColumn="1" w:lastColumn="1" w:noHBand="0" w:noVBand="0"/>
      </w:tblPr>
      <w:tblGrid>
        <w:gridCol w:w="3043"/>
        <w:gridCol w:w="5637"/>
      </w:tblGrid>
      <w:tr w:rsidR="002D6D3F" w:rsidRPr="001C564D" w14:paraId="51E6B14D" w14:textId="77777777" w:rsidTr="00B95561">
        <w:trPr>
          <w:trHeight w:val="2604"/>
        </w:trPr>
        <w:tc>
          <w:tcPr>
            <w:tcW w:w="1753" w:type="pct"/>
            <w:shd w:val="clear" w:color="auto" w:fill="EFFBFF"/>
            <w:tcMar>
              <w:top w:w="108" w:type="dxa"/>
              <w:left w:w="108" w:type="dxa"/>
              <w:bottom w:w="108" w:type="dxa"/>
              <w:right w:w="108" w:type="dxa"/>
            </w:tcMar>
            <w:vAlign w:val="center"/>
          </w:tcPr>
          <w:p w14:paraId="5C3C411E" w14:textId="0C8847D6" w:rsidR="002D6D3F" w:rsidRPr="001C564D" w:rsidRDefault="00DD6BB7" w:rsidP="00B95561">
            <w:pPr>
              <w:jc w:val="center"/>
              <w:rPr>
                <w:lang w:val="en-GB"/>
              </w:rPr>
            </w:pPr>
            <w:r>
              <w:rPr>
                <w:noProof/>
                <w:lang w:val="en-GB"/>
              </w:rPr>
              <w:drawing>
                <wp:inline distT="0" distB="0" distL="0" distR="0" wp14:anchorId="4C00AC57" wp14:editId="037A7933">
                  <wp:extent cx="1645920" cy="17373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45920" cy="1737360"/>
                          </a:xfrm>
                          <a:prstGeom prst="rect">
                            <a:avLst/>
                          </a:prstGeom>
                          <a:noFill/>
                        </pic:spPr>
                      </pic:pic>
                    </a:graphicData>
                  </a:graphic>
                </wp:inline>
              </w:drawing>
            </w:r>
          </w:p>
        </w:tc>
        <w:tc>
          <w:tcPr>
            <w:tcW w:w="3247" w:type="pct"/>
            <w:shd w:val="clear" w:color="auto" w:fill="EFFBFF"/>
            <w:tcMar>
              <w:top w:w="108" w:type="dxa"/>
              <w:left w:w="108" w:type="dxa"/>
              <w:bottom w:w="108" w:type="dxa"/>
              <w:right w:w="108" w:type="dxa"/>
            </w:tcMar>
          </w:tcPr>
          <w:p w14:paraId="0E9AF5E4" w14:textId="77777777" w:rsidR="002D6D3F" w:rsidRPr="001C564D" w:rsidRDefault="002D6D3F" w:rsidP="00B95561">
            <w:pPr>
              <w:pStyle w:val="tabletext"/>
              <w:rPr>
                <w:rStyle w:val="Strong"/>
                <w:color w:val="333333"/>
                <w:sz w:val="18"/>
                <w:szCs w:val="20"/>
                <w:lang w:eastAsia="en-US"/>
              </w:rPr>
            </w:pPr>
            <w:r w:rsidRPr="001C564D">
              <w:rPr>
                <w:rStyle w:val="Strong"/>
                <w:sz w:val="18"/>
                <w:szCs w:val="20"/>
              </w:rPr>
              <w:t>Thierry Breton</w:t>
            </w:r>
          </w:p>
          <w:p w14:paraId="69D7E512" w14:textId="6565B789" w:rsidR="002D6D3F" w:rsidRPr="001C564D" w:rsidRDefault="002D6D3F" w:rsidP="00B95561">
            <w:pPr>
              <w:pStyle w:val="tabletext"/>
              <w:rPr>
                <w:sz w:val="18"/>
                <w:szCs w:val="20"/>
              </w:rPr>
            </w:pPr>
            <w:r w:rsidRPr="001C564D">
              <w:rPr>
                <w:sz w:val="18"/>
                <w:szCs w:val="20"/>
              </w:rPr>
              <w:t>Commissioner for Internal Market</w:t>
            </w:r>
          </w:p>
          <w:p w14:paraId="1A7BDB0D" w14:textId="77777777" w:rsidR="002D6D3F" w:rsidRPr="001C564D" w:rsidRDefault="002D6D3F" w:rsidP="00B95561">
            <w:pPr>
              <w:pStyle w:val="tabletext"/>
              <w:rPr>
                <w:sz w:val="18"/>
                <w:szCs w:val="20"/>
              </w:rPr>
            </w:pPr>
            <w:r w:rsidRPr="001C564D">
              <w:rPr>
                <w:sz w:val="18"/>
                <w:szCs w:val="20"/>
              </w:rPr>
              <w:t xml:space="preserve"> </w:t>
            </w:r>
          </w:p>
          <w:p w14:paraId="1C8F50B3" w14:textId="77777777" w:rsidR="002D6D3F" w:rsidRPr="001C564D" w:rsidRDefault="002D6D3F" w:rsidP="00B95561">
            <w:pPr>
              <w:pStyle w:val="tabletext"/>
              <w:rPr>
                <w:rStyle w:val="Strong"/>
                <w:sz w:val="18"/>
                <w:szCs w:val="20"/>
              </w:rPr>
            </w:pPr>
          </w:p>
          <w:p w14:paraId="4117A7BD" w14:textId="77777777" w:rsidR="002D6D3F" w:rsidRPr="007F6184" w:rsidRDefault="002D6D3F" w:rsidP="00B95561">
            <w:pPr>
              <w:pStyle w:val="tabletext"/>
              <w:rPr>
                <w:rStyle w:val="Strong"/>
                <w:sz w:val="16"/>
                <w:szCs w:val="18"/>
                <w:lang w:val="fr-FR"/>
              </w:rPr>
            </w:pPr>
            <w:r w:rsidRPr="007F6184">
              <w:rPr>
                <w:rStyle w:val="Strong"/>
                <w:sz w:val="16"/>
                <w:szCs w:val="18"/>
                <w:lang w:val="fr-FR"/>
              </w:rPr>
              <w:t xml:space="preserve">Contact </w:t>
            </w:r>
            <w:proofErr w:type="spellStart"/>
            <w:proofErr w:type="gramStart"/>
            <w:r w:rsidRPr="007F6184">
              <w:rPr>
                <w:rStyle w:val="Strong"/>
                <w:sz w:val="16"/>
                <w:szCs w:val="18"/>
                <w:lang w:val="fr-FR"/>
              </w:rPr>
              <w:t>details</w:t>
            </w:r>
            <w:proofErr w:type="spellEnd"/>
            <w:r w:rsidRPr="007F6184">
              <w:rPr>
                <w:rStyle w:val="Strong"/>
                <w:sz w:val="16"/>
                <w:szCs w:val="18"/>
                <w:lang w:val="fr-FR"/>
              </w:rPr>
              <w:t>:</w:t>
            </w:r>
            <w:proofErr w:type="gramEnd"/>
          </w:p>
          <w:p w14:paraId="438AC6CA" w14:textId="77777777" w:rsidR="002D6D3F" w:rsidRPr="007F6184" w:rsidRDefault="002D6D3F" w:rsidP="00B95561">
            <w:pPr>
              <w:pStyle w:val="tabletext"/>
              <w:rPr>
                <w:sz w:val="16"/>
                <w:szCs w:val="18"/>
                <w:lang w:val="fr-FR"/>
              </w:rPr>
            </w:pPr>
            <w:proofErr w:type="spellStart"/>
            <w:r w:rsidRPr="007F6184">
              <w:rPr>
                <w:sz w:val="16"/>
                <w:szCs w:val="18"/>
                <w:lang w:val="fr-FR"/>
              </w:rPr>
              <w:t>European</w:t>
            </w:r>
            <w:proofErr w:type="spellEnd"/>
            <w:r w:rsidRPr="007F6184">
              <w:rPr>
                <w:sz w:val="16"/>
                <w:szCs w:val="18"/>
                <w:lang w:val="fr-FR"/>
              </w:rPr>
              <w:t xml:space="preserve"> Commission</w:t>
            </w:r>
          </w:p>
          <w:p w14:paraId="3DF91803" w14:textId="77777777" w:rsidR="002D6D3F" w:rsidRPr="007F6184" w:rsidRDefault="002D6D3F" w:rsidP="00B95561">
            <w:pPr>
              <w:pStyle w:val="tabletext"/>
              <w:rPr>
                <w:sz w:val="16"/>
                <w:szCs w:val="18"/>
                <w:lang w:val="fr-FR"/>
              </w:rPr>
            </w:pPr>
            <w:r w:rsidRPr="007F6184">
              <w:rPr>
                <w:sz w:val="16"/>
                <w:szCs w:val="18"/>
                <w:lang w:val="fr-FR"/>
              </w:rPr>
              <w:t>Rue de la Loi 200, BERL</w:t>
            </w:r>
          </w:p>
          <w:p w14:paraId="181B02C2" w14:textId="77777777" w:rsidR="002D6D3F" w:rsidRPr="001C564D" w:rsidRDefault="002D6D3F" w:rsidP="00B95561">
            <w:pPr>
              <w:pStyle w:val="tabletext"/>
              <w:rPr>
                <w:sz w:val="16"/>
                <w:szCs w:val="18"/>
              </w:rPr>
            </w:pPr>
            <w:r w:rsidRPr="001C564D">
              <w:rPr>
                <w:sz w:val="16"/>
                <w:szCs w:val="18"/>
              </w:rPr>
              <w:t>1049 Brussels</w:t>
            </w:r>
          </w:p>
          <w:p w14:paraId="5F4593E2" w14:textId="77777777" w:rsidR="002D6D3F" w:rsidRPr="001C564D" w:rsidRDefault="002D6D3F" w:rsidP="00B95561">
            <w:pPr>
              <w:pStyle w:val="tabletext"/>
              <w:rPr>
                <w:sz w:val="16"/>
                <w:szCs w:val="18"/>
              </w:rPr>
            </w:pPr>
            <w:r w:rsidRPr="001C564D">
              <w:rPr>
                <w:sz w:val="16"/>
                <w:szCs w:val="18"/>
              </w:rPr>
              <w:t>Belgium</w:t>
            </w:r>
          </w:p>
          <w:p w14:paraId="0B4722EA" w14:textId="77777777" w:rsidR="002D6D3F" w:rsidRPr="001C564D" w:rsidRDefault="002D6D3F" w:rsidP="00B95561">
            <w:pPr>
              <w:pStyle w:val="tabletext"/>
              <w:rPr>
                <w:sz w:val="16"/>
                <w:szCs w:val="16"/>
              </w:rPr>
            </w:pPr>
            <w:r w:rsidRPr="001C564D">
              <w:rPr>
                <w:b/>
                <w:sz w:val="16"/>
                <w:szCs w:val="16"/>
              </w:rPr>
              <w:t>E-mail</w:t>
            </w:r>
            <w:r w:rsidRPr="001C564D">
              <w:rPr>
                <w:sz w:val="16"/>
                <w:szCs w:val="16"/>
              </w:rPr>
              <w:t xml:space="preserve">: </w:t>
            </w:r>
            <w:hyperlink r:id="rId66" w:history="1">
              <w:r w:rsidRPr="001C564D">
                <w:rPr>
                  <w:rStyle w:val="Hyperlink"/>
                  <w:sz w:val="16"/>
                  <w:szCs w:val="16"/>
                </w:rPr>
                <w:t>cab-breton-contact@ec.europa.eu</w:t>
              </w:r>
            </w:hyperlink>
          </w:p>
          <w:p w14:paraId="43132E5E" w14:textId="77777777" w:rsidR="002D6D3F" w:rsidRPr="001C564D" w:rsidRDefault="002D6D3F" w:rsidP="00B95561">
            <w:pPr>
              <w:pStyle w:val="tabletext"/>
            </w:pPr>
            <w:r w:rsidRPr="001C564D">
              <w:rPr>
                <w:rStyle w:val="Emphasis"/>
                <w:b/>
                <w:i w:val="0"/>
                <w:sz w:val="16"/>
                <w:szCs w:val="16"/>
              </w:rPr>
              <w:t>Source</w:t>
            </w:r>
            <w:r w:rsidRPr="001C564D">
              <w:rPr>
                <w:rStyle w:val="Emphasis"/>
                <w:i w:val="0"/>
                <w:sz w:val="16"/>
                <w:szCs w:val="16"/>
              </w:rPr>
              <w:t>:</w:t>
            </w:r>
            <w:r w:rsidRPr="001C564D">
              <w:rPr>
                <w:rStyle w:val="Emphasis"/>
                <w:sz w:val="16"/>
                <w:szCs w:val="16"/>
              </w:rPr>
              <w:t xml:space="preserve"> </w:t>
            </w:r>
            <w:hyperlink r:id="rId67" w:history="1">
              <w:r w:rsidRPr="001C564D">
                <w:rPr>
                  <w:rStyle w:val="Hyperlink"/>
                  <w:iCs/>
                  <w:sz w:val="16"/>
                  <w:szCs w:val="16"/>
                </w:rPr>
                <w:t>http://ec.europa.eu/</w:t>
              </w:r>
            </w:hyperlink>
            <w:r w:rsidRPr="001C564D">
              <w:rPr>
                <w:iCs/>
                <w:color w:val="1A3F7C"/>
                <w:sz w:val="16"/>
                <w:szCs w:val="16"/>
              </w:rPr>
              <w:t xml:space="preserve"> </w:t>
            </w:r>
            <w:r w:rsidRPr="001C564D">
              <w:rPr>
                <w:rStyle w:val="Hyperlink"/>
                <w:i/>
                <w:iCs/>
                <w:sz w:val="14"/>
                <w:szCs w:val="14"/>
              </w:rPr>
              <w:tab/>
            </w:r>
          </w:p>
        </w:tc>
      </w:tr>
    </w:tbl>
    <w:p w14:paraId="1A2CB90E" w14:textId="77777777" w:rsidR="002D6D3F" w:rsidRPr="001C564D" w:rsidRDefault="002D6D3F" w:rsidP="002D6D3F">
      <w:pPr>
        <w:pStyle w:val="Heading2"/>
        <w:rPr>
          <w:lang w:val="en-GB"/>
        </w:rPr>
      </w:pPr>
      <w:r w:rsidRPr="001C564D">
        <w:rPr>
          <w:lang w:val="en-GB"/>
        </w:rPr>
        <w:t>Implementation</w:t>
      </w:r>
    </w:p>
    <w:p w14:paraId="40C41F02" w14:textId="77777777" w:rsidR="002D6D3F" w:rsidRPr="001C564D" w:rsidRDefault="002D6D3F" w:rsidP="002D6D3F">
      <w:pPr>
        <w:pStyle w:val="Subtitle"/>
        <w:rPr>
          <w:color w:val="1E4278"/>
          <w:szCs w:val="20"/>
          <w:lang w:val="en-GB" w:eastAsia="en-US"/>
        </w:rPr>
      </w:pPr>
      <w:r w:rsidRPr="001C564D">
        <w:rPr>
          <w:lang w:val="en-GB"/>
        </w:rPr>
        <w:t>Directorate-General for Informatics (DIGIT)</w:t>
      </w:r>
    </w:p>
    <w:p w14:paraId="3EE67029" w14:textId="77777777" w:rsidR="002D6D3F" w:rsidRPr="001C564D" w:rsidRDefault="002D6D3F" w:rsidP="002D6D3F">
      <w:pPr>
        <w:rPr>
          <w:lang w:val="en-GB"/>
        </w:rPr>
      </w:pPr>
      <w:r w:rsidRPr="001C564D">
        <w:rPr>
          <w:lang w:val="en-GB"/>
        </w:rPr>
        <w:t xml:space="preserve">The </w:t>
      </w:r>
      <w:hyperlink r:id="rId68" w:history="1">
        <w:r w:rsidRPr="001C564D">
          <w:rPr>
            <w:rStyle w:val="Hyperlink"/>
            <w:lang w:val="en-GB"/>
          </w:rPr>
          <w:t>mission</w:t>
        </w:r>
      </w:hyperlink>
      <w:r w:rsidRPr="001C564D">
        <w:rPr>
          <w:lang w:val="en-GB"/>
        </w:rPr>
        <w:t xml:space="preserve"> of the </w:t>
      </w:r>
      <w:hyperlink r:id="rId69" w:anchor="responsibilities" w:history="1">
        <w:r w:rsidRPr="001C564D">
          <w:rPr>
            <w:rStyle w:val="Hyperlink"/>
            <w:lang w:val="en-GB"/>
          </w:rPr>
          <w:t>Directorate-General for Informatics (DIGIT)</w:t>
        </w:r>
      </w:hyperlink>
      <w:r w:rsidRPr="001C564D">
        <w:rPr>
          <w:lang w:val="en-GB"/>
        </w:rPr>
        <w:t xml:space="preserve"> is to deliver digital services, enabling the effective implementation of EU policies and to support the Commission's internal administration.</w:t>
      </w:r>
    </w:p>
    <w:p w14:paraId="2969A5F8" w14:textId="77777777" w:rsidR="002D6D3F" w:rsidRPr="001C564D" w:rsidRDefault="002D6D3F" w:rsidP="002D6D3F">
      <w:pPr>
        <w:rPr>
          <w:lang w:val="en-GB"/>
        </w:rPr>
      </w:pPr>
      <w:r w:rsidRPr="001C564D">
        <w:rPr>
          <w:lang w:val="en-GB"/>
        </w:rPr>
        <w:t>With this goal in mind, DIGIT, as a trusted partner has the responsibility to provide the EC, and whenever appropriate other European Institutions and bodies, with high quality and innovative</w:t>
      </w:r>
    </w:p>
    <w:p w14:paraId="5510E319" w14:textId="77777777" w:rsidR="002D6D3F" w:rsidRPr="001C564D" w:rsidRDefault="002D6D3F" w:rsidP="00483DD4">
      <w:pPr>
        <w:pStyle w:val="BulletPoints"/>
      </w:pPr>
      <w:r w:rsidRPr="001C564D">
        <w:rPr>
          <w:bCs/>
        </w:rPr>
        <w:t>Workplace solutions</w:t>
      </w:r>
      <w:r w:rsidRPr="001C564D">
        <w:t xml:space="preserve">: creating new ways of working and collaborating for </w:t>
      </w:r>
      <w:proofErr w:type="gramStart"/>
      <w:r w:rsidRPr="001C564D">
        <w:t>staff;</w:t>
      </w:r>
      <w:proofErr w:type="gramEnd"/>
    </w:p>
    <w:p w14:paraId="03E52548" w14:textId="77777777" w:rsidR="002D6D3F" w:rsidRPr="001C564D" w:rsidRDefault="002D6D3F" w:rsidP="00483DD4">
      <w:pPr>
        <w:pStyle w:val="BulletPoints"/>
      </w:pPr>
      <w:r w:rsidRPr="001C564D">
        <w:rPr>
          <w:bCs/>
        </w:rPr>
        <w:t>Business solutions</w:t>
      </w:r>
      <w:r w:rsidRPr="001C564D">
        <w:t xml:space="preserve">: delivering information systems supporting rationalised business processes within the framework of the corporate IT Governance </w:t>
      </w:r>
      <w:proofErr w:type="gramStart"/>
      <w:r w:rsidRPr="001C564D">
        <w:t>strategy;</w:t>
      </w:r>
      <w:proofErr w:type="gramEnd"/>
    </w:p>
    <w:p w14:paraId="08D3DD8D" w14:textId="77777777" w:rsidR="002D6D3F" w:rsidRPr="001C564D" w:rsidRDefault="002D6D3F" w:rsidP="00483DD4">
      <w:pPr>
        <w:pStyle w:val="BulletPoints"/>
      </w:pPr>
      <w:r w:rsidRPr="001C564D">
        <w:rPr>
          <w:bCs/>
        </w:rPr>
        <w:t>Infrastructure solutions</w:t>
      </w:r>
      <w:r w:rsidRPr="001C564D">
        <w:t xml:space="preserve">: providing reliable, cost-effective and secure infrastructure and </w:t>
      </w:r>
      <w:proofErr w:type="gramStart"/>
      <w:r w:rsidRPr="001C564D">
        <w:t>services;</w:t>
      </w:r>
      <w:proofErr w:type="gramEnd"/>
    </w:p>
    <w:p w14:paraId="42E72C03" w14:textId="77777777" w:rsidR="002D6D3F" w:rsidRPr="001C564D" w:rsidRDefault="002D6D3F" w:rsidP="00483DD4">
      <w:pPr>
        <w:pStyle w:val="BulletPoints"/>
      </w:pPr>
      <w:r w:rsidRPr="001C564D">
        <w:rPr>
          <w:bCs/>
        </w:rPr>
        <w:t>Effective solutions</w:t>
      </w:r>
      <w:r w:rsidRPr="001C564D">
        <w:t>: aligning IT investments with business priorities, facilitating relationships with our strategic partners, balancing risk with business value for the Institution.</w:t>
      </w:r>
    </w:p>
    <w:p w14:paraId="39903500" w14:textId="77777777" w:rsidR="002D6D3F" w:rsidRPr="001C564D" w:rsidRDefault="002D6D3F" w:rsidP="00483DD4">
      <w:pPr>
        <w:pStyle w:val="BulletPoints"/>
      </w:pPr>
      <w:bookmarkStart w:id="16" w:name="_Hlk39049806"/>
      <w:r w:rsidRPr="001C564D">
        <w:t>Support the modernisation of public administrations by promoting and facilitating interoperability so that European public administrations can work seamlessly and together across boundaries - Interoperability solutions.</w:t>
      </w:r>
    </w:p>
    <w:bookmarkEnd w:id="16"/>
    <w:p w14:paraId="6C4E0688" w14:textId="532B11DE" w:rsidR="002D6D3F" w:rsidRPr="001C564D" w:rsidRDefault="002D6D3F" w:rsidP="002D6D3F">
      <w:pPr>
        <w:rPr>
          <w:lang w:val="en-GB"/>
        </w:rPr>
      </w:pPr>
      <w:r w:rsidRPr="001C564D">
        <w:rPr>
          <w:lang w:val="en-GB"/>
        </w:rPr>
        <w:t xml:space="preserve">The Directorate-General for Informatics is also accountable for the coordination of the </w:t>
      </w:r>
      <w:proofErr w:type="spellStart"/>
      <w:r w:rsidRPr="001C564D">
        <w:rPr>
          <w:lang w:val="en-GB"/>
        </w:rPr>
        <w:t>eCommission</w:t>
      </w:r>
      <w:proofErr w:type="spellEnd"/>
      <w:r w:rsidRPr="001C564D">
        <w:rPr>
          <w:lang w:val="en-GB"/>
        </w:rPr>
        <w:t xml:space="preserve"> strategy and its implementation via the delivery of IT systems and services. Moreover, through the ISA² programme, DIGIT facilitate</w:t>
      </w:r>
      <w:r w:rsidR="005042FF">
        <w:rPr>
          <w:lang w:val="en-GB"/>
        </w:rPr>
        <w:t>d</w:t>
      </w:r>
      <w:r w:rsidRPr="001C564D">
        <w:rPr>
          <w:lang w:val="en-GB"/>
        </w:rPr>
        <w:t xml:space="preserve"> the deployment of pan-European eGovernment services to administrations, </w:t>
      </w:r>
      <w:proofErr w:type="gramStart"/>
      <w:r w:rsidRPr="001C564D">
        <w:rPr>
          <w:lang w:val="en-GB"/>
        </w:rPr>
        <w:t>citizens</w:t>
      </w:r>
      <w:proofErr w:type="gramEnd"/>
      <w:r w:rsidRPr="001C564D">
        <w:rPr>
          <w:lang w:val="en-GB"/>
        </w:rPr>
        <w:t xml:space="preserve"> and enterprises/businesses. Finally, it is also responsible for developing the building blocks </w:t>
      </w:r>
      <w:r w:rsidR="00D547C7">
        <w:rPr>
          <w:lang w:val="en-GB"/>
        </w:rPr>
        <w:t xml:space="preserve">for digital government, </w:t>
      </w:r>
      <w:r w:rsidR="00615F53">
        <w:rPr>
          <w:lang w:val="en-GB"/>
        </w:rPr>
        <w:t xml:space="preserve">under </w:t>
      </w:r>
      <w:r w:rsidR="00DA0D78">
        <w:rPr>
          <w:lang w:val="en-GB"/>
        </w:rPr>
        <w:t xml:space="preserve">the </w:t>
      </w:r>
      <w:hyperlink r:id="rId70" w:history="1">
        <w:r w:rsidR="00615F53" w:rsidRPr="00011C9B">
          <w:rPr>
            <w:rStyle w:val="Hyperlink"/>
            <w:lang w:val="en-GB"/>
          </w:rPr>
          <w:t>Digital Europe Programme</w:t>
        </w:r>
      </w:hyperlink>
      <w:r w:rsidR="0053027F">
        <w:rPr>
          <w:lang w:val="en-GB"/>
        </w:rPr>
        <w:t xml:space="preserve">, </w:t>
      </w:r>
      <w:r w:rsidR="00C2711D">
        <w:rPr>
          <w:lang w:val="en-GB"/>
        </w:rPr>
        <w:t>the</w:t>
      </w:r>
      <w:r w:rsidRPr="001C564D">
        <w:rPr>
          <w:lang w:val="en-GB"/>
        </w:rPr>
        <w:t xml:space="preserve"> </w:t>
      </w:r>
      <w:r w:rsidR="00A83F5C">
        <w:rPr>
          <w:lang w:val="en-GB"/>
        </w:rPr>
        <w:t xml:space="preserve">funding </w:t>
      </w:r>
      <w:r w:rsidRPr="001C564D">
        <w:rPr>
          <w:lang w:val="en-GB"/>
        </w:rPr>
        <w:t xml:space="preserve">programme </w:t>
      </w:r>
      <w:r w:rsidR="00A83F5C">
        <w:rPr>
          <w:lang w:val="en-GB"/>
        </w:rPr>
        <w:t xml:space="preserve">focused on bringing </w:t>
      </w:r>
      <w:r w:rsidR="00843429">
        <w:rPr>
          <w:lang w:val="en-GB"/>
        </w:rPr>
        <w:t xml:space="preserve">and ensuring a wide use of </w:t>
      </w:r>
      <w:r w:rsidR="00A83F5C">
        <w:rPr>
          <w:lang w:val="en-GB"/>
        </w:rPr>
        <w:t>digital</w:t>
      </w:r>
      <w:r w:rsidR="00D34029">
        <w:rPr>
          <w:lang w:val="en-GB"/>
        </w:rPr>
        <w:t xml:space="preserve"> technologies </w:t>
      </w:r>
      <w:r w:rsidR="00CF1AC0">
        <w:rPr>
          <w:lang w:val="en-GB"/>
        </w:rPr>
        <w:t>by</w:t>
      </w:r>
      <w:r w:rsidR="00A83F5C">
        <w:rPr>
          <w:lang w:val="en-GB"/>
        </w:rPr>
        <w:t xml:space="preserve"> businesses, citizens and public administrations.</w:t>
      </w:r>
      <w:r w:rsidRPr="001C564D">
        <w:rPr>
          <w:lang w:val="en-GB"/>
        </w:rPr>
        <w:t xml:space="preserve"> </w:t>
      </w:r>
    </w:p>
    <w:tbl>
      <w:tblPr>
        <w:tblW w:w="4940" w:type="pct"/>
        <w:shd w:val="clear" w:color="auto" w:fill="EFFBFF"/>
        <w:tblLook w:val="01E0" w:firstRow="1" w:lastRow="1" w:firstColumn="1" w:lastColumn="1" w:noHBand="0" w:noVBand="0"/>
      </w:tblPr>
      <w:tblGrid>
        <w:gridCol w:w="3044"/>
        <w:gridCol w:w="5638"/>
      </w:tblGrid>
      <w:tr w:rsidR="002D6D3F" w:rsidRPr="001C564D" w14:paraId="4615CC03" w14:textId="77777777" w:rsidTr="006D5DDB">
        <w:trPr>
          <w:trHeight w:val="2604"/>
        </w:trPr>
        <w:tc>
          <w:tcPr>
            <w:tcW w:w="1753" w:type="pct"/>
            <w:shd w:val="clear" w:color="auto" w:fill="EFFBFF"/>
            <w:tcMar>
              <w:top w:w="108" w:type="dxa"/>
              <w:left w:w="108" w:type="dxa"/>
              <w:bottom w:w="108" w:type="dxa"/>
              <w:right w:w="108" w:type="dxa"/>
            </w:tcMar>
            <w:vAlign w:val="center"/>
          </w:tcPr>
          <w:p w14:paraId="085D7ED4" w14:textId="7A87907C" w:rsidR="002D6D3F" w:rsidRPr="001C564D" w:rsidRDefault="00DD6BB7" w:rsidP="006D5DDB">
            <w:pPr>
              <w:jc w:val="center"/>
              <w:rPr>
                <w:lang w:val="en-GB"/>
              </w:rPr>
            </w:pPr>
            <w:r>
              <w:rPr>
                <w:noProof/>
                <w:lang w:val="en-GB"/>
              </w:rPr>
              <w:lastRenderedPageBreak/>
              <w:drawing>
                <wp:inline distT="0" distB="0" distL="0" distR="0" wp14:anchorId="55C42C4D" wp14:editId="70CCC3FC">
                  <wp:extent cx="1409700" cy="17373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09700" cy="1737360"/>
                          </a:xfrm>
                          <a:prstGeom prst="rect">
                            <a:avLst/>
                          </a:prstGeom>
                          <a:noFill/>
                        </pic:spPr>
                      </pic:pic>
                    </a:graphicData>
                  </a:graphic>
                </wp:inline>
              </w:drawing>
            </w:r>
          </w:p>
        </w:tc>
        <w:tc>
          <w:tcPr>
            <w:tcW w:w="3247" w:type="pct"/>
            <w:shd w:val="clear" w:color="auto" w:fill="EFFBFF"/>
            <w:tcMar>
              <w:top w:w="108" w:type="dxa"/>
              <w:left w:w="108" w:type="dxa"/>
              <w:bottom w:w="108" w:type="dxa"/>
              <w:right w:w="108" w:type="dxa"/>
            </w:tcMar>
          </w:tcPr>
          <w:p w14:paraId="05D74264" w14:textId="794E6EF5" w:rsidR="002D6D3F" w:rsidRPr="001C564D" w:rsidRDefault="00A1460D" w:rsidP="00B95561">
            <w:pPr>
              <w:pStyle w:val="tabletext"/>
              <w:rPr>
                <w:rStyle w:val="Strong"/>
                <w:color w:val="333333"/>
                <w:sz w:val="18"/>
                <w:szCs w:val="18"/>
                <w:lang w:eastAsia="en-US"/>
              </w:rPr>
            </w:pPr>
            <w:r>
              <w:rPr>
                <w:rStyle w:val="Strong"/>
                <w:sz w:val="18"/>
                <w:szCs w:val="18"/>
              </w:rPr>
              <w:t xml:space="preserve">Veronica </w:t>
            </w:r>
            <w:proofErr w:type="spellStart"/>
            <w:r>
              <w:rPr>
                <w:rStyle w:val="Strong"/>
                <w:sz w:val="18"/>
                <w:szCs w:val="18"/>
              </w:rPr>
              <w:t>Gaffey</w:t>
            </w:r>
            <w:proofErr w:type="spellEnd"/>
          </w:p>
          <w:p w14:paraId="2E1AB2B9" w14:textId="7A373C8B" w:rsidR="002D6D3F" w:rsidRPr="001C564D" w:rsidRDefault="002D6D3F" w:rsidP="00B95561">
            <w:pPr>
              <w:pStyle w:val="tabletext"/>
              <w:rPr>
                <w:rStyle w:val="Strong"/>
                <w:b w:val="0"/>
                <w:sz w:val="18"/>
                <w:szCs w:val="18"/>
              </w:rPr>
            </w:pPr>
            <w:r w:rsidRPr="001C564D">
              <w:rPr>
                <w:rStyle w:val="Strong"/>
                <w:b w:val="0"/>
                <w:sz w:val="18"/>
                <w:szCs w:val="18"/>
              </w:rPr>
              <w:t>Director General, Directorate-General for Informatics (DG DIGIT)</w:t>
            </w:r>
          </w:p>
          <w:p w14:paraId="5147261E" w14:textId="77777777" w:rsidR="002D6D3F" w:rsidRPr="001C564D" w:rsidRDefault="002D6D3F" w:rsidP="00B95561">
            <w:pPr>
              <w:pStyle w:val="tabletext"/>
              <w:rPr>
                <w:sz w:val="18"/>
                <w:szCs w:val="18"/>
              </w:rPr>
            </w:pPr>
            <w:r w:rsidRPr="001C564D">
              <w:rPr>
                <w:sz w:val="18"/>
                <w:szCs w:val="18"/>
              </w:rPr>
              <w:t xml:space="preserve"> </w:t>
            </w:r>
          </w:p>
          <w:p w14:paraId="318E2E9B" w14:textId="77777777" w:rsidR="002D6D3F" w:rsidRPr="001C564D" w:rsidRDefault="002D6D3F" w:rsidP="00B95561">
            <w:pPr>
              <w:pStyle w:val="tabletext"/>
              <w:rPr>
                <w:rStyle w:val="Strong"/>
                <w:sz w:val="18"/>
                <w:szCs w:val="18"/>
              </w:rPr>
            </w:pPr>
          </w:p>
          <w:p w14:paraId="369EC4C1" w14:textId="77777777" w:rsidR="002D6D3F" w:rsidRPr="001C564D" w:rsidRDefault="002D6D3F" w:rsidP="00B95561">
            <w:pPr>
              <w:pStyle w:val="tabletext"/>
              <w:rPr>
                <w:rStyle w:val="Strong"/>
                <w:sz w:val="16"/>
                <w:szCs w:val="16"/>
              </w:rPr>
            </w:pPr>
            <w:r w:rsidRPr="001C564D">
              <w:rPr>
                <w:rStyle w:val="Strong"/>
                <w:sz w:val="16"/>
                <w:szCs w:val="16"/>
              </w:rPr>
              <w:t>Contact details:</w:t>
            </w:r>
          </w:p>
          <w:p w14:paraId="03EEEECB" w14:textId="77777777" w:rsidR="002D6D3F" w:rsidRPr="001C564D" w:rsidRDefault="002D6D3F" w:rsidP="00B95561">
            <w:pPr>
              <w:pStyle w:val="tabletext"/>
              <w:rPr>
                <w:sz w:val="16"/>
                <w:szCs w:val="16"/>
              </w:rPr>
            </w:pPr>
            <w:r w:rsidRPr="001C564D">
              <w:rPr>
                <w:sz w:val="16"/>
                <w:szCs w:val="16"/>
              </w:rPr>
              <w:t>Directorate-General for Informatics</w:t>
            </w:r>
          </w:p>
          <w:p w14:paraId="004B8A96" w14:textId="77777777" w:rsidR="002D6D3F" w:rsidRPr="00A1460D" w:rsidRDefault="002D6D3F" w:rsidP="00B95561">
            <w:pPr>
              <w:pStyle w:val="tabletext"/>
              <w:rPr>
                <w:sz w:val="16"/>
                <w:szCs w:val="16"/>
                <w:lang w:val="fr-FR"/>
              </w:rPr>
            </w:pPr>
            <w:proofErr w:type="spellStart"/>
            <w:r w:rsidRPr="00A1460D">
              <w:rPr>
                <w:sz w:val="16"/>
                <w:szCs w:val="16"/>
                <w:lang w:val="fr-FR"/>
              </w:rPr>
              <w:t>European</w:t>
            </w:r>
            <w:proofErr w:type="spellEnd"/>
            <w:r w:rsidRPr="00A1460D">
              <w:rPr>
                <w:sz w:val="16"/>
                <w:szCs w:val="16"/>
                <w:lang w:val="fr-FR"/>
              </w:rPr>
              <w:t xml:space="preserve"> Commission</w:t>
            </w:r>
          </w:p>
          <w:p w14:paraId="6D104FBE" w14:textId="28735CB4" w:rsidR="002D6D3F" w:rsidRPr="00A1460D" w:rsidRDefault="00A1460D" w:rsidP="00B95561">
            <w:pPr>
              <w:pStyle w:val="tabletext"/>
              <w:rPr>
                <w:sz w:val="16"/>
                <w:szCs w:val="16"/>
                <w:lang w:val="fr-FR"/>
              </w:rPr>
            </w:pPr>
            <w:r w:rsidRPr="00A1460D">
              <w:rPr>
                <w:sz w:val="16"/>
                <w:szCs w:val="16"/>
                <w:lang w:val="fr-FR"/>
              </w:rPr>
              <w:t>Rue de</w:t>
            </w:r>
            <w:r>
              <w:rPr>
                <w:sz w:val="16"/>
                <w:szCs w:val="16"/>
                <w:lang w:val="fr-FR"/>
              </w:rPr>
              <w:t xml:space="preserve"> la Loi 200</w:t>
            </w:r>
          </w:p>
          <w:p w14:paraId="25D00F28" w14:textId="7033F093" w:rsidR="002D6D3F" w:rsidRPr="00A1460D" w:rsidRDefault="002D6D3F" w:rsidP="00B95561">
            <w:pPr>
              <w:pStyle w:val="tabletext"/>
              <w:rPr>
                <w:sz w:val="16"/>
                <w:szCs w:val="16"/>
                <w:lang w:val="fr-FR"/>
              </w:rPr>
            </w:pPr>
            <w:r w:rsidRPr="00A1460D">
              <w:rPr>
                <w:sz w:val="16"/>
                <w:szCs w:val="16"/>
                <w:lang w:val="fr-FR"/>
              </w:rPr>
              <w:t>104</w:t>
            </w:r>
            <w:r w:rsidR="00A1460D">
              <w:rPr>
                <w:sz w:val="16"/>
                <w:szCs w:val="16"/>
                <w:lang w:val="fr-FR"/>
              </w:rPr>
              <w:t>0</w:t>
            </w:r>
            <w:r w:rsidRPr="00A1460D">
              <w:rPr>
                <w:sz w:val="16"/>
                <w:szCs w:val="16"/>
                <w:lang w:val="fr-FR"/>
              </w:rPr>
              <w:t xml:space="preserve"> Brussels</w:t>
            </w:r>
          </w:p>
          <w:p w14:paraId="39E23F62" w14:textId="77777777" w:rsidR="002D6D3F" w:rsidRPr="00483DD4" w:rsidRDefault="002D6D3F" w:rsidP="00B95561">
            <w:pPr>
              <w:pStyle w:val="tabletext"/>
              <w:rPr>
                <w:sz w:val="16"/>
                <w:szCs w:val="16"/>
                <w:lang w:val="pt-PT"/>
              </w:rPr>
            </w:pPr>
            <w:r w:rsidRPr="00483DD4">
              <w:rPr>
                <w:sz w:val="16"/>
                <w:szCs w:val="16"/>
                <w:lang w:val="pt-PT"/>
              </w:rPr>
              <w:t xml:space="preserve">Belgium </w:t>
            </w:r>
          </w:p>
          <w:p w14:paraId="37A661E0" w14:textId="77777777" w:rsidR="002D6D3F" w:rsidRPr="00483DD4" w:rsidRDefault="002D6D3F" w:rsidP="00B95561">
            <w:pPr>
              <w:pStyle w:val="tabletext"/>
              <w:rPr>
                <w:sz w:val="16"/>
                <w:szCs w:val="16"/>
                <w:lang w:val="pt-PT"/>
              </w:rPr>
            </w:pPr>
            <w:r w:rsidRPr="00483DD4">
              <w:rPr>
                <w:b/>
                <w:sz w:val="16"/>
                <w:szCs w:val="16"/>
                <w:lang w:val="pt-PT"/>
              </w:rPr>
              <w:t>E-mail</w:t>
            </w:r>
            <w:r w:rsidRPr="00483DD4">
              <w:rPr>
                <w:sz w:val="16"/>
                <w:szCs w:val="16"/>
                <w:lang w:val="pt-PT"/>
              </w:rPr>
              <w:t xml:space="preserve">: </w:t>
            </w:r>
            <w:hyperlink r:id="rId72" w:history="1">
              <w:r w:rsidRPr="00483DD4">
                <w:rPr>
                  <w:rStyle w:val="Hyperlink"/>
                  <w:sz w:val="16"/>
                  <w:szCs w:val="16"/>
                  <w:lang w:val="pt-PT"/>
                </w:rPr>
                <w:t>DIGIT-COMM-TEAM@ec.europa.eu</w:t>
              </w:r>
            </w:hyperlink>
          </w:p>
          <w:p w14:paraId="0505AEF6" w14:textId="77777777" w:rsidR="002D6D3F" w:rsidRPr="00483DD4" w:rsidRDefault="002D6D3F" w:rsidP="00B95561">
            <w:pPr>
              <w:pStyle w:val="tabletext"/>
              <w:rPr>
                <w:lang w:val="fr-FR"/>
              </w:rPr>
            </w:pPr>
            <w:proofErr w:type="gramStart"/>
            <w:r w:rsidRPr="00483DD4">
              <w:rPr>
                <w:rStyle w:val="Emphasis"/>
                <w:b/>
                <w:i w:val="0"/>
                <w:sz w:val="16"/>
                <w:szCs w:val="16"/>
                <w:lang w:val="fr-FR"/>
              </w:rPr>
              <w:t>Source:</w:t>
            </w:r>
            <w:proofErr w:type="gramEnd"/>
            <w:r w:rsidRPr="00483DD4">
              <w:rPr>
                <w:rStyle w:val="Emphasis"/>
                <w:i w:val="0"/>
                <w:sz w:val="16"/>
                <w:szCs w:val="16"/>
                <w:lang w:val="fr-FR"/>
              </w:rPr>
              <w:t xml:space="preserve"> </w:t>
            </w:r>
            <w:hyperlink r:id="rId73" w:history="1">
              <w:r w:rsidRPr="00483DD4">
                <w:rPr>
                  <w:rStyle w:val="Hyperlink"/>
                  <w:iCs/>
                  <w:sz w:val="16"/>
                  <w:szCs w:val="16"/>
                  <w:lang w:val="fr-FR"/>
                </w:rPr>
                <w:t>http://ec.europa.eu/</w:t>
              </w:r>
            </w:hyperlink>
            <w:r w:rsidRPr="00483DD4">
              <w:rPr>
                <w:iCs/>
                <w:color w:val="1A3F7C"/>
                <w:sz w:val="18"/>
                <w:szCs w:val="18"/>
                <w:lang w:val="fr-FR"/>
              </w:rPr>
              <w:t xml:space="preserve"> </w:t>
            </w:r>
            <w:r w:rsidRPr="00483DD4">
              <w:rPr>
                <w:rStyle w:val="Hyperlink"/>
                <w:i/>
                <w:iCs/>
                <w:szCs w:val="20"/>
                <w:lang w:val="fr-FR"/>
              </w:rPr>
              <w:tab/>
            </w:r>
          </w:p>
        </w:tc>
      </w:tr>
    </w:tbl>
    <w:p w14:paraId="4D407537" w14:textId="77777777" w:rsidR="002D6D3F" w:rsidRPr="001C564D" w:rsidRDefault="002D6D3F" w:rsidP="002D6D3F">
      <w:pPr>
        <w:pStyle w:val="Subtitle"/>
        <w:rPr>
          <w:lang w:val="en-GB"/>
        </w:rPr>
      </w:pPr>
      <w:r w:rsidRPr="001C564D">
        <w:rPr>
          <w:lang w:val="en-GB"/>
        </w:rPr>
        <w:t>DIGIT Unit D2 – Interoperability Unit</w:t>
      </w:r>
    </w:p>
    <w:p w14:paraId="3CDDAEED" w14:textId="54373A3A" w:rsidR="002D6D3F" w:rsidRPr="007C6EAF" w:rsidRDefault="007C6EAF" w:rsidP="002D6D3F">
      <w:pPr>
        <w:rPr>
          <w:lang w:val="en-GB"/>
        </w:rPr>
      </w:pPr>
      <w:r w:rsidRPr="007C6EAF">
        <w:rPr>
          <w:lang w:val="en-GB"/>
        </w:rPr>
        <w:t xml:space="preserve">The Unit currently manages and coordinates interoperability-related affairs, some interoperability solutions and EU programmes, and as a matter of fact will be managing the execution of </w:t>
      </w:r>
      <w:r w:rsidRPr="00181EB6">
        <w:rPr>
          <w:lang w:val="en-GB"/>
        </w:rPr>
        <w:t xml:space="preserve">specific Objective 5 of the </w:t>
      </w:r>
      <w:hyperlink r:id="rId74" w:history="1">
        <w:r w:rsidRPr="00240DCC">
          <w:rPr>
            <w:rStyle w:val="Hyperlink"/>
            <w:lang w:val="en-GB"/>
          </w:rPr>
          <w:t>Digital Europe Programme</w:t>
        </w:r>
      </w:hyperlink>
      <w:r w:rsidRPr="007C6EAF">
        <w:rPr>
          <w:lang w:val="en-GB"/>
        </w:rPr>
        <w:t xml:space="preserve">, </w:t>
      </w:r>
      <w:r w:rsidR="00240DCC" w:rsidRPr="007C6EAF">
        <w:rPr>
          <w:lang w:val="en-GB"/>
        </w:rPr>
        <w:t>particularly the</w:t>
      </w:r>
      <w:r w:rsidRPr="00181EB6">
        <w:rPr>
          <w:lang w:val="en-GB"/>
        </w:rPr>
        <w:t xml:space="preserve"> Common Service Platform (CSP) and the Interoperability Knowledge and Support Centre (IKSC). </w:t>
      </w:r>
    </w:p>
    <w:p w14:paraId="1F8C7BD0" w14:textId="77777777" w:rsidR="002D6D3F" w:rsidRPr="001C564D" w:rsidRDefault="002D6D3F" w:rsidP="002D6D3F">
      <w:pPr>
        <w:rPr>
          <w:lang w:val="en-GB"/>
        </w:rPr>
      </w:pPr>
      <w:r w:rsidRPr="001C564D">
        <w:rPr>
          <w:lang w:val="en-GB"/>
        </w:rPr>
        <w:t xml:space="preserve">In the period 2005-2009, this objective was implemented under the </w:t>
      </w:r>
      <w:hyperlink r:id="rId75" w:history="1">
        <w:r w:rsidRPr="001C564D">
          <w:rPr>
            <w:rStyle w:val="Hyperlink"/>
            <w:lang w:val="en-GB"/>
          </w:rPr>
          <w:t>IDABC</w:t>
        </w:r>
      </w:hyperlink>
      <w:r w:rsidRPr="001C564D">
        <w:rPr>
          <w:lang w:val="en-GB"/>
        </w:rPr>
        <w:t xml:space="preserve"> </w:t>
      </w:r>
      <w:r w:rsidRPr="001C564D">
        <w:rPr>
          <w:bCs/>
          <w:lang w:val="en-GB"/>
        </w:rPr>
        <w:t>programme</w:t>
      </w:r>
      <w:r w:rsidRPr="001C564D">
        <w:rPr>
          <w:lang w:val="en-GB"/>
        </w:rPr>
        <w:t xml:space="preserve"> on the Interoperable Delivery of European eGovernment Services to public Administrations, Businesses and Citizens. To achieve its objectives, IDABC issued recommendations, developed </w:t>
      </w:r>
      <w:proofErr w:type="gramStart"/>
      <w:r w:rsidRPr="001C564D">
        <w:rPr>
          <w:lang w:val="en-GB"/>
        </w:rPr>
        <w:t>solutions</w:t>
      </w:r>
      <w:proofErr w:type="gramEnd"/>
      <w:r w:rsidRPr="001C564D">
        <w:rPr>
          <w:lang w:val="en-GB"/>
        </w:rPr>
        <w:t xml:space="preserve"> and provided services that enabled national and European administrations to communicate electronically and offer modern public services to its businesses and citizens.</w:t>
      </w:r>
    </w:p>
    <w:p w14:paraId="6B769980" w14:textId="3DFF9E0F" w:rsidR="002D6D3F" w:rsidRPr="001C564D" w:rsidRDefault="002D6D3F" w:rsidP="002D6D3F">
      <w:pPr>
        <w:rPr>
          <w:lang w:val="en-GB"/>
        </w:rPr>
      </w:pPr>
      <w:r w:rsidRPr="001C564D">
        <w:rPr>
          <w:lang w:val="en-GB"/>
        </w:rPr>
        <w:t xml:space="preserve">The follow-up programme ISA ran from 2010-2015. </w:t>
      </w:r>
      <w:hyperlink r:id="rId76" w:history="1">
        <w:r w:rsidRPr="001C564D">
          <w:rPr>
            <w:rStyle w:val="Hyperlink"/>
            <w:lang w:val="en-GB"/>
          </w:rPr>
          <w:t>ISA</w:t>
        </w:r>
      </w:hyperlink>
      <w:r w:rsidRPr="001C564D">
        <w:rPr>
          <w:lang w:val="en-GB"/>
        </w:rPr>
        <w:t xml:space="preserve"> was based on the experience gained from IDABC and its </w:t>
      </w:r>
      <w:hyperlink r:id="rId77" w:history="1">
        <w:r w:rsidRPr="001C564D">
          <w:rPr>
            <w:rStyle w:val="Hyperlink"/>
            <w:lang w:val="en-GB"/>
          </w:rPr>
          <w:t>evaluations</w:t>
        </w:r>
      </w:hyperlink>
      <w:r w:rsidRPr="001C564D">
        <w:rPr>
          <w:lang w:val="en-GB"/>
        </w:rPr>
        <w:t xml:space="preserve">. It aimed at facilitating efficient and effective electronic cross-border and cross-sector interaction between European public administrations, and at enabling the delivery of digital public services through common solutions. </w:t>
      </w:r>
    </w:p>
    <w:p w14:paraId="3FEBB385" w14:textId="1FF35610" w:rsidR="002D6D3F" w:rsidRPr="001C564D" w:rsidRDefault="00F0399E" w:rsidP="002D6D3F">
      <w:pPr>
        <w:rPr>
          <w:lang w:val="en-GB"/>
        </w:rPr>
      </w:pPr>
      <w:r w:rsidRPr="00F0399E">
        <w:rPr>
          <w:lang w:val="en-US"/>
        </w:rPr>
        <w:t>The</w:t>
      </w:r>
      <w:r>
        <w:rPr>
          <w:lang w:val="en-US"/>
        </w:rPr>
        <w:t xml:space="preserve"> </w:t>
      </w:r>
      <w:hyperlink r:id="rId78" w:history="1">
        <w:r w:rsidR="007A125F">
          <w:rPr>
            <w:rStyle w:val="Hyperlink"/>
            <w:lang w:val="en-GB"/>
          </w:rPr>
          <w:t>Digital Europe Programme</w:t>
        </w:r>
      </w:hyperlink>
      <w:r w:rsidR="00563A39">
        <w:rPr>
          <w:lang w:val="en-GB"/>
        </w:rPr>
        <w:t xml:space="preserve"> </w:t>
      </w:r>
      <w:r>
        <w:rPr>
          <w:lang w:val="en-GB"/>
        </w:rPr>
        <w:t xml:space="preserve">(DEP) </w:t>
      </w:r>
      <w:r w:rsidR="00563A39">
        <w:rPr>
          <w:lang w:val="en-GB"/>
        </w:rPr>
        <w:t xml:space="preserve">is </w:t>
      </w:r>
      <w:r w:rsidR="002D6D3F" w:rsidRPr="001C564D">
        <w:rPr>
          <w:lang w:val="en-GB"/>
        </w:rPr>
        <w:t>the follow-</w:t>
      </w:r>
      <w:r>
        <w:rPr>
          <w:lang w:val="en-GB"/>
        </w:rPr>
        <w:t>on</w:t>
      </w:r>
      <w:r w:rsidR="002D6D3F" w:rsidRPr="001C564D">
        <w:rPr>
          <w:lang w:val="en-GB"/>
        </w:rPr>
        <w:t xml:space="preserve"> programme to </w:t>
      </w:r>
      <w:r w:rsidR="001E40A3">
        <w:rPr>
          <w:lang w:val="en-GB"/>
        </w:rPr>
        <w:t xml:space="preserve">the </w:t>
      </w:r>
      <w:r w:rsidR="00333696">
        <w:rPr>
          <w:lang w:val="en-GB"/>
        </w:rPr>
        <w:t>CEF</w:t>
      </w:r>
      <w:r w:rsidR="001E40A3">
        <w:rPr>
          <w:lang w:val="en-GB"/>
        </w:rPr>
        <w:t xml:space="preserve"> and </w:t>
      </w:r>
      <w:r w:rsidR="002D6D3F" w:rsidRPr="001C564D">
        <w:rPr>
          <w:lang w:val="en-GB"/>
        </w:rPr>
        <w:t>ISA²</w:t>
      </w:r>
      <w:r>
        <w:rPr>
          <w:lang w:val="en-GB"/>
        </w:rPr>
        <w:t xml:space="preserve"> programmes</w:t>
      </w:r>
      <w:r w:rsidR="00505CBF">
        <w:rPr>
          <w:lang w:val="en-GB"/>
        </w:rPr>
        <w:t xml:space="preserve">. </w:t>
      </w:r>
      <w:r>
        <w:rPr>
          <w:lang w:val="en-GB"/>
        </w:rPr>
        <w:t>DEP</w:t>
      </w:r>
      <w:r w:rsidR="002D6D3F" w:rsidRPr="001C564D">
        <w:rPr>
          <w:lang w:val="en-GB"/>
        </w:rPr>
        <w:t xml:space="preserve"> started on </w:t>
      </w:r>
      <w:r w:rsidR="000321C9">
        <w:rPr>
          <w:lang w:val="en-GB"/>
        </w:rPr>
        <w:t>29 June 2021</w:t>
      </w:r>
      <w:r w:rsidR="002D6D3F" w:rsidRPr="001C564D">
        <w:rPr>
          <w:lang w:val="en-GB"/>
        </w:rPr>
        <w:t xml:space="preserve"> and </w:t>
      </w:r>
      <w:r>
        <w:rPr>
          <w:lang w:val="en-GB"/>
        </w:rPr>
        <w:t>will be</w:t>
      </w:r>
      <w:r w:rsidR="000321C9">
        <w:rPr>
          <w:lang w:val="en-GB"/>
        </w:rPr>
        <w:t xml:space="preserve"> </w:t>
      </w:r>
      <w:r w:rsidR="00444A48">
        <w:rPr>
          <w:lang w:val="en-GB"/>
        </w:rPr>
        <w:t>r</w:t>
      </w:r>
      <w:r w:rsidR="000321C9">
        <w:rPr>
          <w:lang w:val="en-GB"/>
        </w:rPr>
        <w:t>unning</w:t>
      </w:r>
      <w:r w:rsidR="002D6D3F" w:rsidRPr="001C564D">
        <w:rPr>
          <w:lang w:val="en-GB"/>
        </w:rPr>
        <w:t xml:space="preserve"> until 31 December 202</w:t>
      </w:r>
      <w:r w:rsidR="00C97C97">
        <w:rPr>
          <w:lang w:val="en-GB"/>
        </w:rPr>
        <w:t>7</w:t>
      </w:r>
      <w:r w:rsidR="002D6D3F" w:rsidRPr="001C564D">
        <w:rPr>
          <w:lang w:val="en-GB"/>
        </w:rPr>
        <w:t xml:space="preserve">. </w:t>
      </w:r>
      <w:r>
        <w:rPr>
          <w:lang w:val="en-GB"/>
        </w:rPr>
        <w:t>DEP</w:t>
      </w:r>
      <w:r w:rsidR="002D6D3F" w:rsidRPr="001C564D">
        <w:rPr>
          <w:lang w:val="en-GB"/>
        </w:rPr>
        <w:t xml:space="preserve"> </w:t>
      </w:r>
      <w:r w:rsidR="00C83325">
        <w:rPr>
          <w:lang w:val="en-GB"/>
        </w:rPr>
        <w:t>also builds on</w:t>
      </w:r>
      <w:r>
        <w:rPr>
          <w:lang w:val="en-GB"/>
        </w:rPr>
        <w:t xml:space="preserve"> the</w:t>
      </w:r>
      <w:r w:rsidR="00C83325">
        <w:rPr>
          <w:lang w:val="en-GB"/>
        </w:rPr>
        <w:t xml:space="preserve"> results </w:t>
      </w:r>
      <w:r w:rsidR="0030337C">
        <w:rPr>
          <w:lang w:val="en-GB"/>
        </w:rPr>
        <w:t>of</w:t>
      </w:r>
      <w:r w:rsidR="00C83325">
        <w:rPr>
          <w:lang w:val="en-GB"/>
        </w:rPr>
        <w:t xml:space="preserve"> the Horizon 2020 programme</w:t>
      </w:r>
      <w:r w:rsidR="00F01883">
        <w:rPr>
          <w:lang w:val="en-GB"/>
        </w:rPr>
        <w:t xml:space="preserve"> and </w:t>
      </w:r>
      <w:r w:rsidR="002553BF">
        <w:rPr>
          <w:lang w:val="en-GB"/>
        </w:rPr>
        <w:t xml:space="preserve">includes the large-scale deployments of technologies such as </w:t>
      </w:r>
      <w:proofErr w:type="gramStart"/>
      <w:r w:rsidR="002553BF">
        <w:rPr>
          <w:lang w:val="en-GB"/>
        </w:rPr>
        <w:t xml:space="preserve">High </w:t>
      </w:r>
      <w:r w:rsidR="00531BE9">
        <w:rPr>
          <w:lang w:val="en-GB"/>
        </w:rPr>
        <w:t>Performance</w:t>
      </w:r>
      <w:proofErr w:type="gramEnd"/>
      <w:r w:rsidR="00531BE9">
        <w:rPr>
          <w:lang w:val="en-GB"/>
        </w:rPr>
        <w:t xml:space="preserve"> Computing, cybersecurity and Artificial Intelligence</w:t>
      </w:r>
      <w:r w:rsidR="002D6D3F" w:rsidRPr="001C564D">
        <w:rPr>
          <w:lang w:val="en-GB"/>
        </w:rPr>
        <w:t xml:space="preserve"> to citizens</w:t>
      </w:r>
      <w:r w:rsidR="002736F7">
        <w:rPr>
          <w:lang w:val="en-GB"/>
        </w:rPr>
        <w:t xml:space="preserve">, </w:t>
      </w:r>
      <w:r w:rsidR="002D6D3F" w:rsidRPr="001C564D">
        <w:rPr>
          <w:lang w:val="en-GB"/>
        </w:rPr>
        <w:t>businesses</w:t>
      </w:r>
      <w:r w:rsidR="002736F7">
        <w:rPr>
          <w:lang w:val="en-GB"/>
        </w:rPr>
        <w:t xml:space="preserve"> and public administrations</w:t>
      </w:r>
      <w:r w:rsidR="002D6D3F" w:rsidRPr="001C564D">
        <w:rPr>
          <w:lang w:val="en-GB"/>
        </w:rPr>
        <w:t>.</w:t>
      </w:r>
    </w:p>
    <w:p w14:paraId="1152A0B1" w14:textId="2C72D8A9" w:rsidR="002D6D3F" w:rsidRPr="001C564D" w:rsidRDefault="002D6D3F" w:rsidP="002D6D3F">
      <w:pPr>
        <w:pStyle w:val="Subtitle"/>
        <w:rPr>
          <w:color w:val="1E4278"/>
          <w:szCs w:val="20"/>
          <w:lang w:val="en-GB" w:eastAsia="en-US"/>
        </w:rPr>
      </w:pPr>
      <w:r w:rsidRPr="001C564D">
        <w:rPr>
          <w:lang w:val="en-GB"/>
        </w:rPr>
        <w:t>Directorate-General for Communications Networks, Content and Technology (CONNECT)</w:t>
      </w:r>
    </w:p>
    <w:p w14:paraId="29EB6C36" w14:textId="7E76E709" w:rsidR="002D6D3F" w:rsidRPr="001C564D" w:rsidRDefault="002D6D3F" w:rsidP="002D6D3F">
      <w:pPr>
        <w:rPr>
          <w:lang w:val="en-GB"/>
        </w:rPr>
      </w:pPr>
      <w:r w:rsidRPr="001C564D">
        <w:rPr>
          <w:lang w:val="en-GB"/>
        </w:rPr>
        <w:t xml:space="preserve">The </w:t>
      </w:r>
      <w:hyperlink r:id="rId79" w:history="1">
        <w:r w:rsidRPr="001C564D">
          <w:rPr>
            <w:rStyle w:val="Hyperlink"/>
            <w:lang w:val="en-GB"/>
          </w:rPr>
          <w:t>mission</w:t>
        </w:r>
      </w:hyperlink>
      <w:r w:rsidRPr="001C564D">
        <w:rPr>
          <w:lang w:val="en-GB"/>
        </w:rPr>
        <w:t xml:space="preserve"> of the </w:t>
      </w:r>
      <w:hyperlink r:id="rId80" w:anchor="responsibilities" w:history="1">
        <w:r w:rsidRPr="001C564D">
          <w:rPr>
            <w:rStyle w:val="Hyperlink"/>
            <w:lang w:val="en-GB"/>
          </w:rPr>
          <w:t>Directorate-General for Communications Networks, Content and Technology (CONNECT)</w:t>
        </w:r>
      </w:hyperlink>
      <w:r w:rsidRPr="001C564D">
        <w:rPr>
          <w:lang w:val="en-GB"/>
        </w:rPr>
        <w:t xml:space="preserve"> is to conceive and implement the policies required to create a digital single market to foster growth and employment. The aim is to enable citizens, </w:t>
      </w:r>
      <w:proofErr w:type="gramStart"/>
      <w:r w:rsidRPr="001C564D">
        <w:rPr>
          <w:lang w:val="en-GB"/>
        </w:rPr>
        <w:t>businesses</w:t>
      </w:r>
      <w:proofErr w:type="gramEnd"/>
      <w:r w:rsidRPr="001C564D">
        <w:rPr>
          <w:lang w:val="en-GB"/>
        </w:rPr>
        <w:t xml:space="preserve"> and public administrations to seamlessly and fairly access and provide digital goods, content and services. </w:t>
      </w:r>
    </w:p>
    <w:p w14:paraId="5708B639" w14:textId="107EC0B1" w:rsidR="002D6D3F" w:rsidRPr="00483DD4" w:rsidRDefault="002D6D3F" w:rsidP="00483DD4">
      <w:pPr>
        <w:rPr>
          <w:lang w:val="en-US"/>
        </w:rPr>
      </w:pPr>
      <w:r w:rsidRPr="001C564D">
        <w:rPr>
          <w:lang w:val="en-GB"/>
        </w:rPr>
        <w:t xml:space="preserve">CONNECT is thus responsible for fostering a modern, secure, </w:t>
      </w:r>
      <w:proofErr w:type="gramStart"/>
      <w:r w:rsidRPr="001C564D">
        <w:rPr>
          <w:lang w:val="en-GB"/>
        </w:rPr>
        <w:t>open</w:t>
      </w:r>
      <w:proofErr w:type="gramEnd"/>
      <w:r w:rsidRPr="001C564D">
        <w:rPr>
          <w:lang w:val="en-GB"/>
        </w:rPr>
        <w:t xml:space="preserve"> and pluralistic society and for helping drive the digital transformation of European industry and public services through the use of innovative digital technology, among others. </w:t>
      </w:r>
    </w:p>
    <w:tbl>
      <w:tblPr>
        <w:tblW w:w="4940" w:type="pct"/>
        <w:shd w:val="clear" w:color="auto" w:fill="EFFBFF"/>
        <w:tblLayout w:type="fixed"/>
        <w:tblLook w:val="01E0" w:firstRow="1" w:lastRow="1" w:firstColumn="1" w:lastColumn="1" w:noHBand="0" w:noVBand="0"/>
      </w:tblPr>
      <w:tblGrid>
        <w:gridCol w:w="3704"/>
        <w:gridCol w:w="4978"/>
      </w:tblGrid>
      <w:tr w:rsidR="002D6D3F" w:rsidRPr="001C564D" w14:paraId="5453BC03" w14:textId="77777777" w:rsidTr="00483DD4">
        <w:trPr>
          <w:trHeight w:val="3074"/>
        </w:trPr>
        <w:tc>
          <w:tcPr>
            <w:tcW w:w="2133" w:type="pct"/>
            <w:shd w:val="clear" w:color="auto" w:fill="EFFBFF"/>
            <w:tcMar>
              <w:top w:w="108" w:type="dxa"/>
              <w:left w:w="108" w:type="dxa"/>
              <w:bottom w:w="108" w:type="dxa"/>
              <w:right w:w="108" w:type="dxa"/>
            </w:tcMar>
            <w:vAlign w:val="center"/>
          </w:tcPr>
          <w:p w14:paraId="0443865F" w14:textId="4283D8F2" w:rsidR="002D6D3F" w:rsidRPr="001C564D" w:rsidRDefault="00DD6BB7" w:rsidP="00B95561">
            <w:pPr>
              <w:jc w:val="center"/>
              <w:rPr>
                <w:lang w:val="en-GB"/>
              </w:rPr>
            </w:pPr>
            <w:r>
              <w:rPr>
                <w:noProof/>
                <w:lang w:val="en-GB"/>
              </w:rPr>
              <w:lastRenderedPageBreak/>
              <w:drawing>
                <wp:inline distT="0" distB="0" distL="0" distR="0" wp14:anchorId="21741EEA" wp14:editId="769162AF">
                  <wp:extent cx="1554480" cy="182880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54480" cy="1828800"/>
                          </a:xfrm>
                          <a:prstGeom prst="rect">
                            <a:avLst/>
                          </a:prstGeom>
                          <a:noFill/>
                        </pic:spPr>
                      </pic:pic>
                    </a:graphicData>
                  </a:graphic>
                </wp:inline>
              </w:drawing>
            </w:r>
          </w:p>
        </w:tc>
        <w:tc>
          <w:tcPr>
            <w:tcW w:w="2867" w:type="pct"/>
            <w:shd w:val="clear" w:color="auto" w:fill="EFFBFF"/>
            <w:tcMar>
              <w:top w:w="108" w:type="dxa"/>
              <w:left w:w="108" w:type="dxa"/>
              <w:bottom w:w="108" w:type="dxa"/>
              <w:right w:w="108" w:type="dxa"/>
            </w:tcMar>
          </w:tcPr>
          <w:p w14:paraId="2D869FF0" w14:textId="42B28B60" w:rsidR="002D6D3F" w:rsidRPr="001C564D" w:rsidRDefault="002D6D3F" w:rsidP="00B95561">
            <w:pPr>
              <w:pStyle w:val="tabletext"/>
              <w:rPr>
                <w:rStyle w:val="Strong"/>
                <w:color w:val="333333"/>
                <w:sz w:val="18"/>
                <w:szCs w:val="20"/>
                <w:lang w:eastAsia="en-US"/>
              </w:rPr>
            </w:pPr>
            <w:r w:rsidRPr="001C564D">
              <w:rPr>
                <w:rStyle w:val="Strong"/>
                <w:sz w:val="18"/>
                <w:szCs w:val="20"/>
              </w:rPr>
              <w:t>Roberto Viola</w:t>
            </w:r>
          </w:p>
          <w:p w14:paraId="20B28139" w14:textId="77777777" w:rsidR="002D6D3F" w:rsidRPr="001C564D" w:rsidRDefault="002D6D3F" w:rsidP="00B95561">
            <w:pPr>
              <w:pStyle w:val="tabletext"/>
              <w:rPr>
                <w:rStyle w:val="Strong"/>
                <w:b w:val="0"/>
                <w:sz w:val="18"/>
                <w:szCs w:val="20"/>
              </w:rPr>
            </w:pPr>
            <w:r w:rsidRPr="001C564D">
              <w:rPr>
                <w:rStyle w:val="Strong"/>
                <w:b w:val="0"/>
                <w:sz w:val="18"/>
                <w:szCs w:val="20"/>
              </w:rPr>
              <w:t xml:space="preserve">Director General, Directorate-General for Communications networks, </w:t>
            </w:r>
            <w:proofErr w:type="gramStart"/>
            <w:r w:rsidRPr="001C564D">
              <w:rPr>
                <w:rStyle w:val="Strong"/>
                <w:b w:val="0"/>
                <w:sz w:val="18"/>
                <w:szCs w:val="20"/>
              </w:rPr>
              <w:t>content</w:t>
            </w:r>
            <w:proofErr w:type="gramEnd"/>
            <w:r w:rsidRPr="001C564D">
              <w:rPr>
                <w:rStyle w:val="Strong"/>
                <w:b w:val="0"/>
                <w:sz w:val="18"/>
                <w:szCs w:val="20"/>
              </w:rPr>
              <w:t xml:space="preserve"> and technology (CONNECT)</w:t>
            </w:r>
          </w:p>
          <w:p w14:paraId="7B1422AC" w14:textId="77777777" w:rsidR="002D6D3F" w:rsidRPr="001C564D" w:rsidRDefault="002D6D3F" w:rsidP="00B95561">
            <w:pPr>
              <w:pStyle w:val="tabletext"/>
              <w:rPr>
                <w:rStyle w:val="Strong"/>
                <w:sz w:val="18"/>
                <w:szCs w:val="20"/>
              </w:rPr>
            </w:pPr>
            <w:r w:rsidRPr="001C564D">
              <w:rPr>
                <w:sz w:val="18"/>
                <w:szCs w:val="20"/>
              </w:rPr>
              <w:t xml:space="preserve"> </w:t>
            </w:r>
          </w:p>
          <w:p w14:paraId="4E831ED0" w14:textId="77777777" w:rsidR="002D6D3F" w:rsidRPr="001C564D" w:rsidRDefault="002D6D3F" w:rsidP="00B95561">
            <w:pPr>
              <w:pStyle w:val="tabletext"/>
              <w:rPr>
                <w:rStyle w:val="Strong"/>
                <w:sz w:val="16"/>
                <w:szCs w:val="18"/>
              </w:rPr>
            </w:pPr>
            <w:r w:rsidRPr="001C564D">
              <w:rPr>
                <w:rStyle w:val="Strong"/>
                <w:sz w:val="16"/>
                <w:szCs w:val="18"/>
              </w:rPr>
              <w:t>Contact details:</w:t>
            </w:r>
          </w:p>
          <w:p w14:paraId="1741F4FF" w14:textId="77777777" w:rsidR="002D6D3F" w:rsidRPr="001C564D" w:rsidRDefault="002D6D3F" w:rsidP="00B95561">
            <w:pPr>
              <w:pStyle w:val="tabletext"/>
              <w:rPr>
                <w:sz w:val="16"/>
                <w:szCs w:val="18"/>
              </w:rPr>
            </w:pPr>
            <w:r w:rsidRPr="001C564D">
              <w:rPr>
                <w:sz w:val="16"/>
                <w:szCs w:val="18"/>
              </w:rPr>
              <w:t xml:space="preserve">Directorate-General for </w:t>
            </w:r>
            <w:r w:rsidRPr="001C564D">
              <w:rPr>
                <w:rStyle w:val="Strong"/>
                <w:b w:val="0"/>
                <w:sz w:val="16"/>
                <w:szCs w:val="18"/>
              </w:rPr>
              <w:t xml:space="preserve">Directorate-General for Communications networks, </w:t>
            </w:r>
            <w:proofErr w:type="gramStart"/>
            <w:r w:rsidRPr="001C564D">
              <w:rPr>
                <w:rStyle w:val="Strong"/>
                <w:b w:val="0"/>
                <w:sz w:val="16"/>
                <w:szCs w:val="18"/>
              </w:rPr>
              <w:t>content</w:t>
            </w:r>
            <w:proofErr w:type="gramEnd"/>
            <w:r w:rsidRPr="001C564D">
              <w:rPr>
                <w:rStyle w:val="Strong"/>
                <w:b w:val="0"/>
                <w:sz w:val="16"/>
                <w:szCs w:val="18"/>
              </w:rPr>
              <w:t xml:space="preserve"> and technology</w:t>
            </w:r>
          </w:p>
          <w:p w14:paraId="58608F89" w14:textId="77777777" w:rsidR="002D6D3F" w:rsidRPr="007F6184" w:rsidRDefault="002D6D3F" w:rsidP="00B95561">
            <w:pPr>
              <w:pStyle w:val="tabletext"/>
              <w:rPr>
                <w:sz w:val="16"/>
                <w:szCs w:val="18"/>
                <w:lang w:val="fr-FR"/>
              </w:rPr>
            </w:pPr>
            <w:proofErr w:type="spellStart"/>
            <w:r w:rsidRPr="007F6184">
              <w:rPr>
                <w:sz w:val="16"/>
                <w:szCs w:val="18"/>
                <w:lang w:val="fr-FR"/>
              </w:rPr>
              <w:t>European</w:t>
            </w:r>
            <w:proofErr w:type="spellEnd"/>
            <w:r w:rsidRPr="007F6184">
              <w:rPr>
                <w:sz w:val="16"/>
                <w:szCs w:val="18"/>
                <w:lang w:val="fr-FR"/>
              </w:rPr>
              <w:t xml:space="preserve"> Commission</w:t>
            </w:r>
          </w:p>
          <w:p w14:paraId="0B6F5DC1" w14:textId="77777777" w:rsidR="002D6D3F" w:rsidRPr="007F6184" w:rsidRDefault="002D6D3F" w:rsidP="00B95561">
            <w:pPr>
              <w:pStyle w:val="tabletext"/>
              <w:rPr>
                <w:sz w:val="16"/>
                <w:szCs w:val="18"/>
                <w:lang w:val="fr-FR"/>
              </w:rPr>
            </w:pPr>
            <w:r w:rsidRPr="007F6184">
              <w:rPr>
                <w:sz w:val="16"/>
                <w:szCs w:val="18"/>
                <w:lang w:val="fr-FR"/>
              </w:rPr>
              <w:t>Avenue de Beaulieu 25</w:t>
            </w:r>
          </w:p>
          <w:p w14:paraId="4A6C6691" w14:textId="77777777" w:rsidR="002D6D3F" w:rsidRPr="001C564D" w:rsidRDefault="002D6D3F" w:rsidP="00B95561">
            <w:pPr>
              <w:pStyle w:val="tabletext"/>
              <w:rPr>
                <w:sz w:val="16"/>
                <w:szCs w:val="18"/>
              </w:rPr>
            </w:pPr>
            <w:r w:rsidRPr="001C564D">
              <w:rPr>
                <w:sz w:val="16"/>
                <w:szCs w:val="18"/>
              </w:rPr>
              <w:t>1160 Brussels</w:t>
            </w:r>
          </w:p>
          <w:p w14:paraId="3BA79E05" w14:textId="77777777" w:rsidR="002D6D3F" w:rsidRPr="001C564D" w:rsidRDefault="002D6D3F" w:rsidP="00B95561">
            <w:pPr>
              <w:pStyle w:val="tabletext"/>
              <w:rPr>
                <w:sz w:val="18"/>
                <w:szCs w:val="18"/>
              </w:rPr>
            </w:pPr>
            <w:r w:rsidRPr="001C564D">
              <w:rPr>
                <w:sz w:val="16"/>
                <w:szCs w:val="18"/>
              </w:rPr>
              <w:t xml:space="preserve">Belgium </w:t>
            </w:r>
          </w:p>
          <w:p w14:paraId="2865FB63" w14:textId="77777777" w:rsidR="002D6D3F" w:rsidRPr="00445340" w:rsidRDefault="002D6D3F" w:rsidP="00B95561">
            <w:pPr>
              <w:pStyle w:val="tabletext"/>
              <w:rPr>
                <w:sz w:val="16"/>
                <w:szCs w:val="16"/>
                <w:lang w:val="it-IT"/>
              </w:rPr>
            </w:pPr>
            <w:r w:rsidRPr="00445340">
              <w:rPr>
                <w:b/>
                <w:sz w:val="16"/>
                <w:szCs w:val="16"/>
                <w:lang w:val="it-IT"/>
              </w:rPr>
              <w:t>E-mail</w:t>
            </w:r>
            <w:r w:rsidRPr="00445340">
              <w:rPr>
                <w:sz w:val="16"/>
                <w:szCs w:val="16"/>
                <w:lang w:val="it-IT"/>
              </w:rPr>
              <w:t xml:space="preserve">: </w:t>
            </w:r>
            <w:hyperlink r:id="rId82" w:history="1">
              <w:r w:rsidRPr="00445340">
                <w:rPr>
                  <w:rStyle w:val="Hyperlink"/>
                  <w:sz w:val="16"/>
                  <w:szCs w:val="16"/>
                  <w:lang w:val="it-IT"/>
                </w:rPr>
                <w:t>cnect-desk@ec.europa.eu</w:t>
              </w:r>
            </w:hyperlink>
          </w:p>
          <w:p w14:paraId="6B69C913" w14:textId="77777777" w:rsidR="002D6D3F" w:rsidRPr="00483DD4" w:rsidRDefault="002D6D3F" w:rsidP="00B95561">
            <w:pPr>
              <w:pStyle w:val="tabletext"/>
              <w:rPr>
                <w:lang w:val="fr-FR"/>
              </w:rPr>
            </w:pPr>
            <w:proofErr w:type="gramStart"/>
            <w:r w:rsidRPr="00483DD4">
              <w:rPr>
                <w:rStyle w:val="Emphasis"/>
                <w:b/>
                <w:i w:val="0"/>
                <w:sz w:val="16"/>
                <w:szCs w:val="16"/>
                <w:lang w:val="fr-FR"/>
              </w:rPr>
              <w:t>Source:</w:t>
            </w:r>
            <w:proofErr w:type="gramEnd"/>
            <w:r w:rsidRPr="00483DD4">
              <w:rPr>
                <w:rStyle w:val="Emphasis"/>
                <w:i w:val="0"/>
                <w:sz w:val="16"/>
                <w:szCs w:val="16"/>
                <w:lang w:val="fr-FR"/>
              </w:rPr>
              <w:t xml:space="preserve"> </w:t>
            </w:r>
            <w:hyperlink r:id="rId83" w:history="1">
              <w:r w:rsidRPr="00483DD4">
                <w:rPr>
                  <w:rStyle w:val="Hyperlink"/>
                  <w:iCs/>
                  <w:sz w:val="16"/>
                  <w:szCs w:val="16"/>
                  <w:lang w:val="fr-FR"/>
                </w:rPr>
                <w:t>http://ec.europa.eu/</w:t>
              </w:r>
            </w:hyperlink>
            <w:r w:rsidRPr="00483DD4">
              <w:rPr>
                <w:iCs/>
                <w:color w:val="1A3F7C"/>
                <w:sz w:val="14"/>
                <w:szCs w:val="22"/>
                <w:lang w:val="fr-FR"/>
              </w:rPr>
              <w:t xml:space="preserve"> </w:t>
            </w:r>
            <w:r w:rsidRPr="00483DD4">
              <w:rPr>
                <w:rStyle w:val="Hyperlink"/>
                <w:i/>
                <w:iCs/>
                <w:sz w:val="14"/>
                <w:szCs w:val="22"/>
                <w:lang w:val="fr-FR"/>
              </w:rPr>
              <w:tab/>
            </w:r>
          </w:p>
        </w:tc>
      </w:tr>
    </w:tbl>
    <w:p w14:paraId="2B609E53" w14:textId="324F7739" w:rsidR="002D6D3F" w:rsidRPr="001C564D" w:rsidRDefault="002D6D3F" w:rsidP="002D6D3F">
      <w:pPr>
        <w:pStyle w:val="Subtitle"/>
        <w:rPr>
          <w:lang w:val="en-GB"/>
        </w:rPr>
      </w:pPr>
      <w:r w:rsidRPr="001C564D">
        <w:rPr>
          <w:lang w:val="en-GB"/>
        </w:rPr>
        <w:t xml:space="preserve">DG CONNECT Unit H4 – eGovernment &amp; Trust </w:t>
      </w:r>
    </w:p>
    <w:p w14:paraId="34A6AAD3" w14:textId="77777777" w:rsidR="002D6D3F" w:rsidRPr="001C564D" w:rsidRDefault="002D6D3F" w:rsidP="002D6D3F">
      <w:pPr>
        <w:rPr>
          <w:lang w:val="en-GB"/>
        </w:rPr>
      </w:pPr>
      <w:r w:rsidRPr="001C564D">
        <w:rPr>
          <w:lang w:val="en-GB"/>
        </w:rPr>
        <w:t xml:space="preserve">The mission of the </w:t>
      </w:r>
      <w:hyperlink r:id="rId84" w:history="1">
        <w:r w:rsidRPr="001C564D">
          <w:rPr>
            <w:rStyle w:val="Hyperlink"/>
            <w:lang w:val="en-GB"/>
          </w:rPr>
          <w:t>Unit</w:t>
        </w:r>
      </w:hyperlink>
      <w:r w:rsidRPr="001C564D">
        <w:rPr>
          <w:lang w:val="en-GB"/>
        </w:rPr>
        <w:t xml:space="preserve"> is to advance the quality and innovation of public administrations and accelerate the large-scale public sector and private sector use of trusted identification and trust services in the digital single market.</w:t>
      </w:r>
    </w:p>
    <w:p w14:paraId="78F41DDE" w14:textId="77777777" w:rsidR="002D6D3F" w:rsidRPr="001C564D" w:rsidRDefault="002D6D3F" w:rsidP="002D6D3F">
      <w:pPr>
        <w:rPr>
          <w:lang w:val="en-GB"/>
        </w:rPr>
      </w:pPr>
      <w:r w:rsidRPr="001C564D">
        <w:rPr>
          <w:lang w:val="en-GB"/>
        </w:rPr>
        <w:t>The Unit promotes modernisation of public services to meet citizens' expectations regarding efficiency, quality, transparency, accountability, user centricity and inclusiveness.</w:t>
      </w:r>
    </w:p>
    <w:p w14:paraId="482AB6D9" w14:textId="77777777" w:rsidR="002D6D3F" w:rsidRPr="001C564D" w:rsidRDefault="002D6D3F" w:rsidP="002D6D3F">
      <w:pPr>
        <w:pStyle w:val="Subtitle"/>
        <w:keepNext/>
        <w:rPr>
          <w:color w:val="1E4278"/>
          <w:szCs w:val="20"/>
          <w:lang w:val="en-GB" w:eastAsia="en-US"/>
        </w:rPr>
      </w:pPr>
      <w:r w:rsidRPr="001C564D">
        <w:rPr>
          <w:lang w:val="en-GB"/>
        </w:rPr>
        <w:t>Directorate-General for Internal Market, Industry, Entrepreneurship and SMEs (GROW)</w:t>
      </w:r>
    </w:p>
    <w:p w14:paraId="29B57D92" w14:textId="77777777" w:rsidR="002D6D3F" w:rsidRPr="001C564D" w:rsidRDefault="002D6D3F" w:rsidP="002D6D3F">
      <w:pPr>
        <w:keepNext/>
        <w:rPr>
          <w:lang w:val="en-GB"/>
        </w:rPr>
      </w:pPr>
      <w:r w:rsidRPr="001C564D">
        <w:rPr>
          <w:lang w:val="en-GB"/>
        </w:rPr>
        <w:t xml:space="preserve">The </w:t>
      </w:r>
      <w:hyperlink r:id="rId85" w:history="1">
        <w:r w:rsidRPr="001C564D">
          <w:rPr>
            <w:rStyle w:val="Hyperlink"/>
            <w:lang w:val="en-GB"/>
          </w:rPr>
          <w:t>mission</w:t>
        </w:r>
      </w:hyperlink>
      <w:r w:rsidRPr="001C564D">
        <w:rPr>
          <w:lang w:val="en-GB"/>
        </w:rPr>
        <w:t xml:space="preserve"> of the </w:t>
      </w:r>
      <w:hyperlink r:id="rId86" w:history="1">
        <w:r w:rsidRPr="001C564D">
          <w:rPr>
            <w:rStyle w:val="Hyperlink"/>
            <w:lang w:val="en-GB"/>
          </w:rPr>
          <w:t>Directorate-General for Internal Market, Industry, Entrepreneurship and SMEs (GROW)</w:t>
        </w:r>
      </w:hyperlink>
      <w:r w:rsidRPr="001C564D">
        <w:rPr>
          <w:lang w:val="en-GB"/>
        </w:rPr>
        <w:t xml:space="preserve"> is to enhance the European business environment by developing and carrying out the Commission’s policies related to business and industry. The Directorate-General is also accountable for the Single market policies. With this goal in mind, GROW, as a trusted partner, has the responsibility to foster entrepreneurship and growth by reducing the administrative burden on small businesses and by facilitating access to funding for SMEs and to help turn the EU into a smart, more </w:t>
      </w:r>
      <w:proofErr w:type="gramStart"/>
      <w:r w:rsidRPr="001C564D">
        <w:rPr>
          <w:lang w:val="en-GB"/>
        </w:rPr>
        <w:t>sustainable</w:t>
      </w:r>
      <w:proofErr w:type="gramEnd"/>
      <w:r w:rsidRPr="001C564D">
        <w:rPr>
          <w:lang w:val="en-GB"/>
        </w:rPr>
        <w:t xml:space="preserve"> and inclusive economy.  </w:t>
      </w:r>
    </w:p>
    <w:p w14:paraId="329F229B" w14:textId="4D151592" w:rsidR="002D6D3F" w:rsidRPr="001C564D" w:rsidRDefault="002D6D3F" w:rsidP="002D6D3F">
      <w:pPr>
        <w:pStyle w:val="Style3"/>
        <w:numPr>
          <w:ilvl w:val="0"/>
          <w:numId w:val="0"/>
        </w:numPr>
      </w:pPr>
      <w:r w:rsidRPr="001C564D">
        <w:t xml:space="preserve">DG GROW </w:t>
      </w:r>
      <w:r w:rsidR="00A60E4B">
        <w:t>will</w:t>
      </w:r>
      <w:r w:rsidRPr="001C564D">
        <w:t xml:space="preserve"> </w:t>
      </w:r>
      <w:proofErr w:type="gramStart"/>
      <w:r w:rsidRPr="001C564D">
        <w:t>also</w:t>
      </w:r>
      <w:proofErr w:type="gramEnd"/>
      <w:r w:rsidRPr="001C564D">
        <w:t xml:space="preserve"> responsible for the implementation</w:t>
      </w:r>
      <w:r w:rsidR="0031507C">
        <w:t xml:space="preserve"> of the </w:t>
      </w:r>
      <w:hyperlink r:id="rId87" w:history="1">
        <w:r w:rsidR="0009635E" w:rsidRPr="004C64EB">
          <w:rPr>
            <w:rStyle w:val="Hyperlink"/>
          </w:rPr>
          <w:t>Once Only Principle</w:t>
        </w:r>
      </w:hyperlink>
      <w:r w:rsidR="0009635E">
        <w:t xml:space="preserve"> by the end of 2023</w:t>
      </w:r>
      <w:r w:rsidRPr="001C564D">
        <w:t xml:space="preserve">. It will facilitate </w:t>
      </w:r>
      <w:r w:rsidR="00B33610">
        <w:t>the sharing of data between public entities</w:t>
      </w:r>
      <w:r w:rsidR="00A92E3E">
        <w:t>, so citizens are only required to enter their information once.</w:t>
      </w:r>
      <w:r w:rsidRPr="001C564D">
        <w:t xml:space="preserve"> </w:t>
      </w:r>
      <w:r w:rsidR="00893F79">
        <w:t>From</w:t>
      </w:r>
      <w:r w:rsidRPr="001C564D">
        <w:t xml:space="preserve"> 2023, it is envisaged </w:t>
      </w:r>
      <w:r w:rsidR="00A92E3E">
        <w:t>that public administrations</w:t>
      </w:r>
      <w:r w:rsidR="00A92E3E" w:rsidRPr="001C564D">
        <w:t xml:space="preserve"> </w:t>
      </w:r>
      <w:r w:rsidRPr="001C564D">
        <w:t>will be able to</w:t>
      </w:r>
      <w:r w:rsidR="00893F79">
        <w:t xml:space="preserve"> reuse or share data and documents in a transparent and secure way</w:t>
      </w:r>
      <w:r w:rsidRPr="001C564D">
        <w:t xml:space="preserve">. </w:t>
      </w:r>
    </w:p>
    <w:tbl>
      <w:tblPr>
        <w:tblW w:w="4940" w:type="pct"/>
        <w:shd w:val="clear" w:color="auto" w:fill="EFFBFF"/>
        <w:tblLook w:val="01E0" w:firstRow="1" w:lastRow="1" w:firstColumn="1" w:lastColumn="1" w:noHBand="0" w:noVBand="0"/>
      </w:tblPr>
      <w:tblGrid>
        <w:gridCol w:w="3565"/>
        <w:gridCol w:w="5117"/>
      </w:tblGrid>
      <w:tr w:rsidR="002D6D3F" w:rsidRPr="001C564D" w14:paraId="6A7E2BDC" w14:textId="77777777" w:rsidTr="00483DD4">
        <w:trPr>
          <w:trHeight w:val="3074"/>
        </w:trPr>
        <w:tc>
          <w:tcPr>
            <w:tcW w:w="2053" w:type="pct"/>
            <w:shd w:val="clear" w:color="auto" w:fill="EFFBFF"/>
            <w:tcMar>
              <w:top w:w="108" w:type="dxa"/>
              <w:left w:w="108" w:type="dxa"/>
              <w:bottom w:w="108" w:type="dxa"/>
              <w:right w:w="108" w:type="dxa"/>
            </w:tcMar>
            <w:vAlign w:val="center"/>
          </w:tcPr>
          <w:p w14:paraId="1DFF629C" w14:textId="31ECEBDA" w:rsidR="002D6D3F" w:rsidRPr="001C564D" w:rsidRDefault="00DD6BB7" w:rsidP="00B95561">
            <w:pPr>
              <w:jc w:val="center"/>
              <w:rPr>
                <w:lang w:val="en-GB"/>
              </w:rPr>
            </w:pPr>
            <w:r>
              <w:rPr>
                <w:noProof/>
                <w:lang w:val="en-GB"/>
              </w:rPr>
              <w:drawing>
                <wp:inline distT="0" distB="0" distL="0" distR="0" wp14:anchorId="518BAE20" wp14:editId="559AE26A">
                  <wp:extent cx="1889760" cy="18516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89760" cy="1851660"/>
                          </a:xfrm>
                          <a:prstGeom prst="rect">
                            <a:avLst/>
                          </a:prstGeom>
                          <a:noFill/>
                        </pic:spPr>
                      </pic:pic>
                    </a:graphicData>
                  </a:graphic>
                </wp:inline>
              </w:drawing>
            </w:r>
          </w:p>
        </w:tc>
        <w:tc>
          <w:tcPr>
            <w:tcW w:w="2947" w:type="pct"/>
            <w:shd w:val="clear" w:color="auto" w:fill="EFFBFF"/>
            <w:tcMar>
              <w:top w:w="108" w:type="dxa"/>
              <w:left w:w="108" w:type="dxa"/>
              <w:bottom w:w="108" w:type="dxa"/>
              <w:right w:w="108" w:type="dxa"/>
            </w:tcMar>
          </w:tcPr>
          <w:p w14:paraId="6976CD64" w14:textId="615AEFD1" w:rsidR="002D6D3F" w:rsidRPr="001C564D" w:rsidRDefault="006346C5" w:rsidP="00B95561">
            <w:pPr>
              <w:pStyle w:val="tabletext"/>
              <w:rPr>
                <w:rStyle w:val="Strong"/>
                <w:color w:val="333333"/>
                <w:sz w:val="18"/>
                <w:szCs w:val="20"/>
                <w:lang w:eastAsia="en-US"/>
              </w:rPr>
            </w:pPr>
            <w:r>
              <w:rPr>
                <w:rStyle w:val="Strong"/>
                <w:sz w:val="18"/>
                <w:szCs w:val="20"/>
              </w:rPr>
              <w:t>K</w:t>
            </w:r>
            <w:r>
              <w:rPr>
                <w:rStyle w:val="Strong"/>
                <w:sz w:val="18"/>
              </w:rPr>
              <w:t xml:space="preserve">erstin </w:t>
            </w:r>
            <w:proofErr w:type="spellStart"/>
            <w:r>
              <w:rPr>
                <w:rStyle w:val="Strong"/>
                <w:sz w:val="18"/>
              </w:rPr>
              <w:t>Jorna</w:t>
            </w:r>
            <w:proofErr w:type="spellEnd"/>
          </w:p>
          <w:p w14:paraId="0DB2638D" w14:textId="77777777" w:rsidR="002D6D3F" w:rsidRPr="001C564D" w:rsidRDefault="002D6D3F" w:rsidP="00B95561">
            <w:pPr>
              <w:pStyle w:val="tabletext"/>
              <w:rPr>
                <w:rStyle w:val="Strong"/>
                <w:sz w:val="18"/>
                <w:szCs w:val="20"/>
              </w:rPr>
            </w:pPr>
            <w:r w:rsidRPr="001C564D">
              <w:rPr>
                <w:rStyle w:val="Strong"/>
                <w:b w:val="0"/>
                <w:sz w:val="18"/>
                <w:szCs w:val="20"/>
              </w:rPr>
              <w:t>Director General, Directorate-General for Internal Market, Industry, Entrepreneurship and SMEs (GROW)</w:t>
            </w:r>
          </w:p>
          <w:p w14:paraId="0FA1D31F" w14:textId="77777777" w:rsidR="002D6D3F" w:rsidRPr="001C564D" w:rsidRDefault="002D6D3F" w:rsidP="00B95561">
            <w:pPr>
              <w:pStyle w:val="tabletext"/>
              <w:rPr>
                <w:sz w:val="18"/>
                <w:szCs w:val="20"/>
              </w:rPr>
            </w:pPr>
            <w:r w:rsidRPr="001C564D">
              <w:rPr>
                <w:sz w:val="18"/>
                <w:szCs w:val="20"/>
              </w:rPr>
              <w:t xml:space="preserve"> </w:t>
            </w:r>
          </w:p>
          <w:p w14:paraId="4E2CF6E5" w14:textId="77777777" w:rsidR="002D6D3F" w:rsidRPr="001C564D" w:rsidRDefault="002D6D3F" w:rsidP="00B95561">
            <w:pPr>
              <w:pStyle w:val="tabletext"/>
              <w:rPr>
                <w:rStyle w:val="Strong"/>
                <w:sz w:val="18"/>
                <w:szCs w:val="20"/>
              </w:rPr>
            </w:pPr>
          </w:p>
          <w:p w14:paraId="2E089698" w14:textId="77777777" w:rsidR="002D6D3F" w:rsidRPr="001C564D" w:rsidRDefault="002D6D3F" w:rsidP="00B95561">
            <w:pPr>
              <w:pStyle w:val="tabletext"/>
              <w:rPr>
                <w:rStyle w:val="Strong"/>
                <w:sz w:val="16"/>
                <w:szCs w:val="18"/>
              </w:rPr>
            </w:pPr>
            <w:r w:rsidRPr="001C564D">
              <w:rPr>
                <w:rStyle w:val="Strong"/>
                <w:sz w:val="16"/>
                <w:szCs w:val="18"/>
              </w:rPr>
              <w:t>Contact details:</w:t>
            </w:r>
          </w:p>
          <w:p w14:paraId="1A86122C" w14:textId="77777777" w:rsidR="002D6D3F" w:rsidRPr="001C564D" w:rsidRDefault="002D6D3F" w:rsidP="00B95561">
            <w:pPr>
              <w:pStyle w:val="tabletext"/>
              <w:rPr>
                <w:sz w:val="16"/>
                <w:szCs w:val="18"/>
              </w:rPr>
            </w:pPr>
            <w:r w:rsidRPr="001C564D">
              <w:rPr>
                <w:rStyle w:val="Strong"/>
                <w:b w:val="0"/>
                <w:sz w:val="16"/>
                <w:szCs w:val="18"/>
              </w:rPr>
              <w:t>Directorate-General for Internal Market, Industry, Entrepreneurship and SMEs</w:t>
            </w:r>
          </w:p>
          <w:p w14:paraId="2473EA5E" w14:textId="77777777" w:rsidR="002D6D3F" w:rsidRPr="001C564D" w:rsidRDefault="002D6D3F" w:rsidP="00B95561">
            <w:pPr>
              <w:pStyle w:val="tabletext"/>
              <w:rPr>
                <w:sz w:val="16"/>
                <w:szCs w:val="18"/>
              </w:rPr>
            </w:pPr>
            <w:r w:rsidRPr="001C564D">
              <w:rPr>
                <w:sz w:val="16"/>
                <w:szCs w:val="18"/>
              </w:rPr>
              <w:t>European Commission</w:t>
            </w:r>
          </w:p>
          <w:p w14:paraId="0DF2DD76" w14:textId="77777777" w:rsidR="002D6D3F" w:rsidRPr="001C564D" w:rsidRDefault="002D6D3F" w:rsidP="00B95561">
            <w:pPr>
              <w:pStyle w:val="tabletext"/>
              <w:rPr>
                <w:sz w:val="16"/>
                <w:szCs w:val="18"/>
              </w:rPr>
            </w:pPr>
            <w:r w:rsidRPr="001C564D">
              <w:rPr>
                <w:sz w:val="16"/>
                <w:szCs w:val="18"/>
              </w:rPr>
              <w:t xml:space="preserve">Avenue </w:t>
            </w:r>
            <w:proofErr w:type="spellStart"/>
            <w:r w:rsidRPr="001C564D">
              <w:rPr>
                <w:sz w:val="16"/>
                <w:szCs w:val="18"/>
              </w:rPr>
              <w:t>d’Auderghem</w:t>
            </w:r>
            <w:proofErr w:type="spellEnd"/>
            <w:r w:rsidRPr="001C564D">
              <w:rPr>
                <w:sz w:val="16"/>
                <w:szCs w:val="18"/>
              </w:rPr>
              <w:t xml:space="preserve"> 45</w:t>
            </w:r>
          </w:p>
          <w:p w14:paraId="3926AC05" w14:textId="77777777" w:rsidR="002D6D3F" w:rsidRPr="001C564D" w:rsidRDefault="002D6D3F" w:rsidP="00B95561">
            <w:pPr>
              <w:pStyle w:val="tabletext"/>
              <w:rPr>
                <w:sz w:val="16"/>
                <w:szCs w:val="18"/>
              </w:rPr>
            </w:pPr>
            <w:r w:rsidRPr="001C564D">
              <w:rPr>
                <w:sz w:val="16"/>
                <w:szCs w:val="18"/>
              </w:rPr>
              <w:t>1040 Brussels</w:t>
            </w:r>
          </w:p>
          <w:p w14:paraId="1BA1FF7B" w14:textId="77777777" w:rsidR="002D6D3F" w:rsidRPr="001C564D" w:rsidRDefault="002D6D3F" w:rsidP="00B95561">
            <w:pPr>
              <w:pStyle w:val="tabletext"/>
              <w:rPr>
                <w:sz w:val="18"/>
                <w:szCs w:val="18"/>
              </w:rPr>
            </w:pPr>
            <w:r w:rsidRPr="001C564D">
              <w:rPr>
                <w:sz w:val="16"/>
                <w:szCs w:val="18"/>
              </w:rPr>
              <w:t xml:space="preserve">Belgium </w:t>
            </w:r>
          </w:p>
          <w:p w14:paraId="30D2C5FC" w14:textId="77777777" w:rsidR="002D6D3F" w:rsidRPr="00445340" w:rsidRDefault="002D6D3F" w:rsidP="00B95561">
            <w:pPr>
              <w:pStyle w:val="tabletext"/>
              <w:rPr>
                <w:b/>
                <w:iCs/>
                <w:sz w:val="16"/>
                <w:szCs w:val="16"/>
                <w:lang w:val="it-IT"/>
              </w:rPr>
            </w:pPr>
            <w:r w:rsidRPr="00445340">
              <w:rPr>
                <w:b/>
                <w:sz w:val="16"/>
                <w:szCs w:val="16"/>
                <w:lang w:val="it-IT"/>
              </w:rPr>
              <w:t>E-mail</w:t>
            </w:r>
            <w:r w:rsidRPr="00445340">
              <w:rPr>
                <w:sz w:val="16"/>
                <w:szCs w:val="16"/>
                <w:lang w:val="it-IT"/>
              </w:rPr>
              <w:t xml:space="preserve">: </w:t>
            </w:r>
            <w:hyperlink r:id="rId89" w:history="1">
              <w:r w:rsidRPr="00445340">
                <w:rPr>
                  <w:rStyle w:val="Hyperlink"/>
                  <w:sz w:val="16"/>
                  <w:szCs w:val="16"/>
                  <w:lang w:val="it-IT"/>
                </w:rPr>
                <w:t>grow-general-information@ec.europa.eu</w:t>
              </w:r>
            </w:hyperlink>
            <w:r w:rsidRPr="00445340">
              <w:rPr>
                <w:b/>
                <w:iCs/>
                <w:sz w:val="16"/>
                <w:szCs w:val="16"/>
                <w:lang w:val="it-IT"/>
              </w:rPr>
              <w:t xml:space="preserve"> </w:t>
            </w:r>
          </w:p>
          <w:p w14:paraId="21022625" w14:textId="77777777" w:rsidR="002D6D3F" w:rsidRPr="00483DD4" w:rsidRDefault="002D6D3F" w:rsidP="00B95561">
            <w:pPr>
              <w:pStyle w:val="tabletext"/>
              <w:rPr>
                <w:lang w:val="fr-FR"/>
              </w:rPr>
            </w:pPr>
            <w:proofErr w:type="gramStart"/>
            <w:r w:rsidRPr="00483DD4">
              <w:rPr>
                <w:rStyle w:val="Emphasis"/>
                <w:b/>
                <w:i w:val="0"/>
                <w:sz w:val="16"/>
                <w:szCs w:val="16"/>
                <w:lang w:val="fr-FR"/>
              </w:rPr>
              <w:t>Source:</w:t>
            </w:r>
            <w:proofErr w:type="gramEnd"/>
            <w:r w:rsidRPr="00483DD4">
              <w:rPr>
                <w:rStyle w:val="Emphasis"/>
                <w:i w:val="0"/>
                <w:sz w:val="16"/>
                <w:szCs w:val="16"/>
                <w:lang w:val="fr-FR"/>
              </w:rPr>
              <w:t xml:space="preserve"> </w:t>
            </w:r>
            <w:hyperlink r:id="rId90" w:history="1">
              <w:r w:rsidRPr="00483DD4">
                <w:rPr>
                  <w:rStyle w:val="Hyperlink"/>
                  <w:iCs/>
                  <w:sz w:val="16"/>
                  <w:szCs w:val="16"/>
                  <w:lang w:val="fr-FR"/>
                </w:rPr>
                <w:t>http://ec.europa.eu/</w:t>
              </w:r>
            </w:hyperlink>
            <w:r w:rsidRPr="00483DD4">
              <w:rPr>
                <w:iCs/>
                <w:color w:val="1A3F7C"/>
                <w:sz w:val="14"/>
                <w:szCs w:val="22"/>
                <w:lang w:val="fr-FR"/>
              </w:rPr>
              <w:t xml:space="preserve"> </w:t>
            </w:r>
            <w:r w:rsidRPr="00483DD4">
              <w:rPr>
                <w:rStyle w:val="Hyperlink"/>
                <w:i/>
                <w:iCs/>
                <w:sz w:val="14"/>
                <w:szCs w:val="22"/>
                <w:lang w:val="fr-FR"/>
              </w:rPr>
              <w:tab/>
            </w:r>
          </w:p>
        </w:tc>
      </w:tr>
    </w:tbl>
    <w:p w14:paraId="05658FA3" w14:textId="3C39D3C4" w:rsidR="002D6D3F" w:rsidRPr="001C564D" w:rsidRDefault="002D6D3F" w:rsidP="002D6D3F">
      <w:pPr>
        <w:pStyle w:val="Subtitle"/>
        <w:keepNext/>
        <w:rPr>
          <w:lang w:val="en-GB"/>
        </w:rPr>
      </w:pPr>
      <w:r w:rsidRPr="001C564D">
        <w:rPr>
          <w:lang w:val="en-GB"/>
        </w:rPr>
        <w:lastRenderedPageBreak/>
        <w:t>Other DGs</w:t>
      </w:r>
    </w:p>
    <w:p w14:paraId="2444053B" w14:textId="77777777" w:rsidR="002D6D3F" w:rsidRPr="001C564D" w:rsidRDefault="002D6D3F" w:rsidP="002D6D3F">
      <w:pPr>
        <w:rPr>
          <w:lang w:val="en-GB"/>
        </w:rPr>
      </w:pPr>
      <w:r w:rsidRPr="001C564D">
        <w:rPr>
          <w:lang w:val="en-GB"/>
        </w:rPr>
        <w:t>Within the European Commission, individual Directorates-General are responsible for the implementation of IT solutions within the mandate of their respective competencies:</w:t>
      </w:r>
    </w:p>
    <w:p w14:paraId="608977EE" w14:textId="6C0F58D9" w:rsidR="002D6D3F" w:rsidRPr="001C564D" w:rsidRDefault="007502D9" w:rsidP="00483DD4">
      <w:pPr>
        <w:pStyle w:val="BulletPoints"/>
      </w:pPr>
      <w:hyperlink r:id="rId91" w:history="1">
        <w:r w:rsidR="002D6D3F" w:rsidRPr="001C564D">
          <w:rPr>
            <w:rStyle w:val="Hyperlink"/>
          </w:rPr>
          <w:t>DG JUST</w:t>
        </w:r>
      </w:hyperlink>
      <w:r w:rsidR="002D6D3F" w:rsidRPr="001C564D">
        <w:t xml:space="preserve"> – for a modern judicial </w:t>
      </w:r>
      <w:proofErr w:type="gramStart"/>
      <w:r w:rsidR="002D6D3F" w:rsidRPr="001C564D">
        <w:t>system;</w:t>
      </w:r>
      <w:proofErr w:type="gramEnd"/>
    </w:p>
    <w:p w14:paraId="14CADAF4" w14:textId="77777777" w:rsidR="002D6D3F" w:rsidRPr="001C564D" w:rsidRDefault="007502D9" w:rsidP="00483DD4">
      <w:pPr>
        <w:pStyle w:val="BulletPoints"/>
      </w:pPr>
      <w:hyperlink r:id="rId92" w:history="1">
        <w:r w:rsidR="002D6D3F" w:rsidRPr="001C564D">
          <w:rPr>
            <w:rStyle w:val="Hyperlink"/>
          </w:rPr>
          <w:t>DG EMPL</w:t>
        </w:r>
      </w:hyperlink>
      <w:r w:rsidR="002D6D3F" w:rsidRPr="001C564D">
        <w:t xml:space="preserve"> – for policy in the field of employment, social affairs and inclusion, which is a shared competence between the EU and its member </w:t>
      </w:r>
      <w:proofErr w:type="gramStart"/>
      <w:r w:rsidR="002D6D3F" w:rsidRPr="001C564D">
        <w:t>countries;</w:t>
      </w:r>
      <w:proofErr w:type="gramEnd"/>
    </w:p>
    <w:p w14:paraId="453E6EEC" w14:textId="0F0875EC" w:rsidR="002D6D3F" w:rsidRDefault="007502D9" w:rsidP="00483DD4">
      <w:pPr>
        <w:pStyle w:val="BulletPoints"/>
      </w:pPr>
      <w:hyperlink r:id="rId93" w:history="1">
        <w:r w:rsidR="002D6D3F" w:rsidRPr="001C564D">
          <w:rPr>
            <w:rStyle w:val="Hyperlink"/>
          </w:rPr>
          <w:t>DG REGIO</w:t>
        </w:r>
      </w:hyperlink>
      <w:r w:rsidR="002D6D3F" w:rsidRPr="001C564D">
        <w:t xml:space="preserve"> – for strengthening economic, </w:t>
      </w:r>
      <w:proofErr w:type="gramStart"/>
      <w:r w:rsidR="002D6D3F" w:rsidRPr="001C564D">
        <w:t>social</w:t>
      </w:r>
      <w:proofErr w:type="gramEnd"/>
      <w:r w:rsidR="002D6D3F" w:rsidRPr="001C564D">
        <w:t xml:space="preserve"> and territorial cohesion by reducing disparities between regional and national levels of development in the European Union.</w:t>
      </w:r>
    </w:p>
    <w:p w14:paraId="1E6CF025" w14:textId="77886E1A" w:rsidR="00E4010D" w:rsidRDefault="007502D9" w:rsidP="00483DD4">
      <w:pPr>
        <w:pStyle w:val="BulletPoints"/>
      </w:pPr>
      <w:hyperlink r:id="rId94" w:history="1">
        <w:r w:rsidR="00F94A25" w:rsidRPr="008B5F8A">
          <w:rPr>
            <w:rStyle w:val="Hyperlink"/>
          </w:rPr>
          <w:t>DG REFORM</w:t>
        </w:r>
      </w:hyperlink>
      <w:r w:rsidR="00F94A25">
        <w:t xml:space="preserve"> </w:t>
      </w:r>
      <w:r w:rsidR="00C90884">
        <w:t>–</w:t>
      </w:r>
      <w:r w:rsidR="008637EE">
        <w:t xml:space="preserve"> </w:t>
      </w:r>
      <w:r w:rsidR="000F3D44">
        <w:t xml:space="preserve">for providing </w:t>
      </w:r>
      <w:r w:rsidR="00E4010D">
        <w:t xml:space="preserve">tailor-made support to all EU countries for their institutional, </w:t>
      </w:r>
      <w:proofErr w:type="gramStart"/>
      <w:r w:rsidR="00E4010D">
        <w:t>administrative</w:t>
      </w:r>
      <w:proofErr w:type="gramEnd"/>
      <w:r w:rsidR="00E4010D">
        <w:t xml:space="preserve"> and growth-enhancing reforms. </w:t>
      </w:r>
    </w:p>
    <w:p w14:paraId="07323AFD" w14:textId="77777777" w:rsidR="002D6D3F" w:rsidRPr="001C564D" w:rsidRDefault="002D6D3F" w:rsidP="002D6D3F">
      <w:pPr>
        <w:pStyle w:val="Heading2"/>
        <w:rPr>
          <w:lang w:val="en-GB"/>
        </w:rPr>
      </w:pPr>
      <w:r w:rsidRPr="001C564D">
        <w:rPr>
          <w:lang w:val="en-GB"/>
        </w:rPr>
        <w:t>Audit/Assurance</w:t>
      </w:r>
    </w:p>
    <w:p w14:paraId="2D0DBAED" w14:textId="77777777" w:rsidR="002D6D3F" w:rsidRPr="001C564D" w:rsidRDefault="002D6D3F" w:rsidP="002D6D3F">
      <w:pPr>
        <w:pStyle w:val="Subtitle"/>
        <w:rPr>
          <w:color w:val="1E4278"/>
          <w:szCs w:val="20"/>
          <w:lang w:val="en-GB" w:eastAsia="en-US"/>
        </w:rPr>
      </w:pPr>
      <w:r w:rsidRPr="001C564D">
        <w:rPr>
          <w:lang w:val="en-GB"/>
        </w:rPr>
        <w:t>Internal Audit Service (IAS) of the European Commission</w:t>
      </w:r>
    </w:p>
    <w:p w14:paraId="02C8E6B9" w14:textId="77777777" w:rsidR="00C544CF" w:rsidRPr="001C564D" w:rsidRDefault="002D6D3F" w:rsidP="002D6D3F">
      <w:pPr>
        <w:rPr>
          <w:lang w:val="en-GB"/>
        </w:rPr>
      </w:pPr>
      <w:r w:rsidRPr="001C564D">
        <w:rPr>
          <w:lang w:val="en-GB"/>
        </w:rPr>
        <w:t xml:space="preserve">Operating under the responsibility of Mr. Frans Timmermans, First Vice-President, in charge of Better Regulation, Inter-Institutional Relations, the Rule of Law and the Charter of Fundamental Rights, the </w:t>
      </w:r>
      <w:hyperlink r:id="rId95" w:history="1">
        <w:r w:rsidRPr="001C564D">
          <w:rPr>
            <w:rStyle w:val="Hyperlink"/>
            <w:lang w:val="en-GB"/>
          </w:rPr>
          <w:t>Internal Audit Service</w:t>
        </w:r>
      </w:hyperlink>
      <w:r w:rsidRPr="001C564D">
        <w:rPr>
          <w:lang w:val="en-GB"/>
        </w:rPr>
        <w:t xml:space="preserve"> (IAS) is a core part of the internal audit system for the European Commission and EU agencies. The mission of the IAS is to provide independent, objective assurance and consulting services designed to add value and improve the operations of the European Commission.</w:t>
      </w:r>
    </w:p>
    <w:p w14:paraId="70480BC4" w14:textId="78AEFD6A" w:rsidR="002D6D3F" w:rsidRPr="001C564D" w:rsidRDefault="00C544CF" w:rsidP="002D6D3F">
      <w:pPr>
        <w:rPr>
          <w:lang w:val="en-GB"/>
        </w:rPr>
      </w:pPr>
      <w:r w:rsidRPr="001C564D">
        <w:rPr>
          <w:lang w:val="en-GB"/>
        </w:rPr>
        <w:br w:type="page"/>
      </w:r>
    </w:p>
    <w:p w14:paraId="16F83FC4" w14:textId="4D975CF5" w:rsidR="00C544CF" w:rsidRPr="001C564D" w:rsidRDefault="00DD6BB7" w:rsidP="002D6D3F">
      <w:pPr>
        <w:rPr>
          <w:lang w:val="en-GB"/>
        </w:rPr>
      </w:pPr>
      <w:r>
        <w:rPr>
          <w:noProof/>
          <w:lang w:val="en-GB"/>
        </w:rPr>
        <w:lastRenderedPageBreak/>
        <w:drawing>
          <wp:anchor distT="0" distB="0" distL="114300" distR="114300" simplePos="0" relativeHeight="251681813" behindDoc="1" locked="0" layoutInCell="1" allowOverlap="1" wp14:anchorId="73E8EB73" wp14:editId="49552931">
            <wp:simplePos x="0" y="0"/>
            <wp:positionH relativeFrom="column">
              <wp:posOffset>-1113790</wp:posOffset>
            </wp:positionH>
            <wp:positionV relativeFrom="paragraph">
              <wp:posOffset>-1080770</wp:posOffset>
            </wp:positionV>
            <wp:extent cx="7604760" cy="1078230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04760" cy="10782300"/>
                    </a:xfrm>
                    <a:prstGeom prst="rect">
                      <a:avLst/>
                    </a:prstGeom>
                    <a:noFill/>
                  </pic:spPr>
                </pic:pic>
              </a:graphicData>
            </a:graphic>
            <wp14:sizeRelH relativeFrom="page">
              <wp14:pctWidth>0</wp14:pctWidth>
            </wp14:sizeRelH>
            <wp14:sizeRelV relativeFrom="page">
              <wp14:pctHeight>0</wp14:pctHeight>
            </wp14:sizeRelV>
          </wp:anchor>
        </w:drawing>
      </w:r>
    </w:p>
    <w:p w14:paraId="4CB2F96D" w14:textId="23E36E04" w:rsidR="00C544CF" w:rsidRPr="001C564D" w:rsidRDefault="00C544CF" w:rsidP="002D6D3F">
      <w:pPr>
        <w:rPr>
          <w:lang w:val="en-GB"/>
        </w:rPr>
      </w:pPr>
    </w:p>
    <w:p w14:paraId="09179F6C" w14:textId="77777777" w:rsidR="00C544CF" w:rsidRPr="001C564D" w:rsidRDefault="00C544CF" w:rsidP="002D6D3F">
      <w:pPr>
        <w:rPr>
          <w:lang w:val="en-GB"/>
        </w:rPr>
      </w:pPr>
    </w:p>
    <w:p w14:paraId="6A4B9706" w14:textId="77777777" w:rsidR="002D6D3F" w:rsidRPr="001C564D" w:rsidRDefault="002D6D3F" w:rsidP="002D6D3F">
      <w:pPr>
        <w:pStyle w:val="ListParagraph"/>
        <w:numPr>
          <w:ilvl w:val="0"/>
          <w:numId w:val="0"/>
        </w:numPr>
        <w:rPr>
          <w:rFonts w:ascii="Verdana" w:hAnsi="Verdana" w:cs="Arial"/>
          <w:b/>
          <w:i/>
          <w:color w:val="263673"/>
          <w:sz w:val="22"/>
          <w:szCs w:val="28"/>
          <w:lang w:val="en-GB" w:eastAsia="en-GB"/>
        </w:rPr>
      </w:pPr>
    </w:p>
    <w:p w14:paraId="70EDA222" w14:textId="77777777" w:rsidR="008F49D3" w:rsidRPr="001C564D" w:rsidRDefault="008F49D3" w:rsidP="00747C6A">
      <w:pPr>
        <w:jc w:val="center"/>
        <w:rPr>
          <w:lang w:val="en-GB"/>
        </w:rPr>
      </w:pPr>
    </w:p>
    <w:bookmarkEnd w:id="13"/>
    <w:bookmarkEnd w:id="14"/>
    <w:p w14:paraId="6771F433" w14:textId="2378D253" w:rsidR="008F49D3" w:rsidRPr="001C564D" w:rsidRDefault="008759FC" w:rsidP="008F49D3">
      <w:pPr>
        <w:rPr>
          <w:lang w:val="en-GB"/>
        </w:rPr>
      </w:pPr>
      <w:r>
        <w:rPr>
          <w:noProof/>
          <w:lang w:val="en-GB" w:eastAsia="en-GB"/>
        </w:rPr>
        <mc:AlternateContent>
          <mc:Choice Requires="wpg">
            <w:drawing>
              <wp:anchor distT="0" distB="0" distL="114300" distR="114300" simplePos="0" relativeHeight="251658246" behindDoc="0" locked="0" layoutInCell="1" allowOverlap="1" wp14:anchorId="57198F6B" wp14:editId="5339E600">
                <wp:simplePos x="0" y="0"/>
                <wp:positionH relativeFrom="column">
                  <wp:posOffset>2456815</wp:posOffset>
                </wp:positionH>
                <wp:positionV relativeFrom="paragraph">
                  <wp:posOffset>924560</wp:posOffset>
                </wp:positionV>
                <wp:extent cx="4032250" cy="1296035"/>
                <wp:effectExtent l="12700" t="19685" r="12700" b="17780"/>
                <wp:wrapNone/>
                <wp:docPr id="39"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6" cy="2551"/>
                        </a:xfrm>
                      </wpg:grpSpPr>
                      <wps:wsp>
                        <wps:cNvPr id="40" name="Text Box 158"/>
                        <wps:cNvSpPr txBox="1">
                          <a:spLocks noChangeArrowheads="1"/>
                        </wps:cNvSpPr>
                        <wps:spPr bwMode="auto">
                          <a:xfrm>
                            <a:off x="5550" y="3578"/>
                            <a:ext cx="6356" cy="2510"/>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06FCE61" w14:textId="77777777" w:rsidR="00DF6369" w:rsidRPr="008C35EF" w:rsidRDefault="00DF6369">
                              <w:pPr>
                                <w:ind w:left="720"/>
                                <w:jc w:val="right"/>
                                <w:rPr>
                                  <w:color w:val="FFFFFF"/>
                                  <w:sz w:val="48"/>
                                  <w:szCs w:val="32"/>
                                  <w:lang w:val="en-GB"/>
                                </w:rPr>
                              </w:pPr>
                              <w:r w:rsidRPr="008C35EF">
                                <w:rPr>
                                  <w:color w:val="FFFFFF"/>
                                  <w:sz w:val="48"/>
                                  <w:szCs w:val="32"/>
                                  <w:lang w:val="en-GB"/>
                                </w:rPr>
                                <w:t>Digital Public Administration Political Initiatives</w:t>
                              </w:r>
                            </w:p>
                            <w:p w14:paraId="5C4D2020" w14:textId="77777777" w:rsidR="00DF6369" w:rsidRPr="00E7654F" w:rsidRDefault="00DF6369" w:rsidP="00557F3C">
                              <w:pPr>
                                <w:jc w:val="right"/>
                                <w:rPr>
                                  <w:color w:val="FFFFFF"/>
                                  <w:sz w:val="52"/>
                                  <w:szCs w:val="36"/>
                                </w:rPr>
                              </w:pPr>
                            </w:p>
                          </w:txbxContent>
                        </wps:txbx>
                        <wps:bodyPr rot="0" vert="horz" wrap="square" lIns="18000" tIns="46800" rIns="91440" bIns="45720" anchor="t" anchorCtr="0" upright="1">
                          <a:noAutofit/>
                        </wps:bodyPr>
                      </wps:wsp>
                      <wps:wsp>
                        <wps:cNvPr id="41" name="Text Box 159"/>
                        <wps:cNvSpPr txBox="1">
                          <a:spLocks noChangeArrowheads="1"/>
                        </wps:cNvSpPr>
                        <wps:spPr bwMode="auto">
                          <a:xfrm>
                            <a:off x="5813" y="4183"/>
                            <a:ext cx="767" cy="1789"/>
                          </a:xfrm>
                          <a:prstGeom prst="rect">
                            <a:avLst/>
                          </a:prstGeom>
                          <a:solidFill>
                            <a:srgbClr val="4958A0"/>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9EE6F73" w14:textId="77777777" w:rsidR="00DF6369" w:rsidRPr="0065240B" w:rsidRDefault="00DF6369" w:rsidP="00557F3C">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42" name="AutoShape 160"/>
                        <wps:cNvCnPr>
                          <a:cxnSpLocks noChangeShapeType="1"/>
                        </wps:cNvCnPr>
                        <wps:spPr bwMode="auto">
                          <a:xfrm>
                            <a:off x="6875" y="3578"/>
                            <a:ext cx="16"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7198F6B" id="Group 157" o:spid="_x0000_s1037" style="position:absolute;left:0;text-align:left;margin-left:193.45pt;margin-top:72.8pt;width:317.5pt;height:102.05pt;z-index:251658246"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">
                <v:shape id="Text Box 158"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" fillcolor="#4958a0" strokecolor="white">
                  <v:stroke opacity="0"/>
                  <v:shadow offset=",5pt"/>
                  <v:textbox inset=".5mm,1.3mm">
                    <w:txbxContent>
                      <w:p w14:paraId="006FCE61" w14:textId="77777777" w:rsidR="00DF6369" w:rsidRPr="008C35EF" w:rsidRDefault="00DF6369">
                        <w:pPr>
                          <w:ind w:left="720"/>
                          <w:jc w:val="right"/>
                          <w:rPr>
                            <w:color w:val="FFFFFF"/>
                            <w:sz w:val="48"/>
                            <w:szCs w:val="32"/>
                            <w:lang w:val="en-GB"/>
                          </w:rPr>
                        </w:pPr>
                        <w:r w:rsidRPr="008C35EF">
                          <w:rPr>
                            <w:color w:val="FFFFFF"/>
                            <w:sz w:val="48"/>
                            <w:szCs w:val="32"/>
                            <w:lang w:val="en-GB"/>
                          </w:rPr>
                          <w:t>Digital Public Administration Political Initiatives</w:t>
                        </w:r>
                      </w:p>
                      <w:p w14:paraId="5C4D2020" w14:textId="77777777" w:rsidR="00DF6369" w:rsidRPr="00E7654F" w:rsidRDefault="00DF6369" w:rsidP="00557F3C">
                        <w:pPr>
                          <w:jc w:val="right"/>
                          <w:rPr>
                            <w:color w:val="FFFFFF"/>
                            <w:sz w:val="52"/>
                            <w:szCs w:val="36"/>
                          </w:rPr>
                        </w:pPr>
                      </w:p>
                    </w:txbxContent>
                  </v:textbox>
                </v:shape>
                <v:shape id="Text Box 159" o:spid="_x0000_s1039" type="#_x0000_t202" style="position:absolute;left:5813;top:4183;width:767;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" fillcolor="#4958a0" stroked="f" strokecolor="#f8f8f8" strokeweight=".25pt">
                  <v:textbox style="mso-fit-shape-to-text:t">
                    <w:txbxContent>
                      <w:p w14:paraId="59EE6F73" w14:textId="77777777" w:rsidR="00DF6369" w:rsidRPr="0065240B" w:rsidRDefault="00DF6369" w:rsidP="00557F3C">
                        <w:pPr>
                          <w:rPr>
                            <w:lang w:val="en-US"/>
                          </w:rPr>
                        </w:pPr>
                        <w:r w:rsidRPr="003D16B4">
                          <w:rPr>
                            <w:color w:val="FFFFFF"/>
                            <w:sz w:val="96"/>
                            <w:szCs w:val="96"/>
                            <w:lang w:val="en-US"/>
                          </w:rPr>
                          <w:t>3</w:t>
                        </w:r>
                      </w:p>
                    </w:txbxContent>
                  </v:textbox>
                </v:shape>
                <v:shape id="AutoShape 160"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" strokecolor="white" strokeweight="2.5pt">
                  <v:shadow offset=",5pt"/>
                </v:shape>
              </v:group>
            </w:pict>
          </mc:Fallback>
        </mc:AlternateContent>
      </w:r>
    </w:p>
    <w:p w14:paraId="19B2407D" w14:textId="7766EB6D" w:rsidR="008F3F38" w:rsidRPr="001C564D" w:rsidRDefault="00997346" w:rsidP="000758A3">
      <w:pPr>
        <w:pStyle w:val="Heading1"/>
        <w:rPr>
          <w:lang w:val="en-GB"/>
        </w:rPr>
      </w:pPr>
      <w:bookmarkStart w:id="17" w:name="_Toc44407847"/>
      <w:r w:rsidRPr="001C564D">
        <w:rPr>
          <w:lang w:val="en-GB"/>
        </w:rPr>
        <w:lastRenderedPageBreak/>
        <w:t xml:space="preserve">Political </w:t>
      </w:r>
      <w:r w:rsidR="006F0482" w:rsidRPr="001C564D">
        <w:rPr>
          <w:lang w:val="en-GB"/>
        </w:rPr>
        <w:t>Initiatives</w:t>
      </w:r>
      <w:r w:rsidRPr="001C564D">
        <w:rPr>
          <w:lang w:val="en-GB"/>
        </w:rPr>
        <w:t xml:space="preserve"> </w:t>
      </w:r>
      <w:r w:rsidR="00B44664" w:rsidRPr="001C564D">
        <w:rPr>
          <w:lang w:val="en-GB"/>
        </w:rPr>
        <w:t xml:space="preserve">for Digital </w:t>
      </w:r>
      <w:r w:rsidR="00F254A6" w:rsidRPr="001C564D">
        <w:rPr>
          <w:lang w:val="en-GB"/>
        </w:rPr>
        <w:t xml:space="preserve">Public Administration </w:t>
      </w:r>
      <w:r w:rsidR="00B44664" w:rsidRPr="001C564D">
        <w:rPr>
          <w:lang w:val="en-GB"/>
        </w:rPr>
        <w:t>in the European Union</w:t>
      </w:r>
      <w:bookmarkEnd w:id="17"/>
    </w:p>
    <w:p w14:paraId="6660CDD4" w14:textId="7254E904" w:rsidR="003730DF" w:rsidRPr="001C564D" w:rsidRDefault="001C2A76" w:rsidP="00FE4D60">
      <w:pPr>
        <w:pStyle w:val="Heading2"/>
        <w:rPr>
          <w:lang w:val="en-GB"/>
        </w:rPr>
      </w:pPr>
      <w:r w:rsidRPr="001C564D">
        <w:rPr>
          <w:lang w:val="en-GB"/>
        </w:rPr>
        <w:t>P</w:t>
      </w:r>
      <w:r w:rsidR="00C1009C" w:rsidRPr="001C564D">
        <w:rPr>
          <w:lang w:val="en-GB"/>
        </w:rPr>
        <w:t xml:space="preserve">olitical </w:t>
      </w:r>
      <w:r w:rsidR="006F0482" w:rsidRPr="001C564D">
        <w:rPr>
          <w:lang w:val="en-GB"/>
        </w:rPr>
        <w:t>initiatives</w:t>
      </w:r>
      <w:r w:rsidR="00E77B04" w:rsidRPr="001C564D">
        <w:rPr>
          <w:lang w:val="en-GB"/>
        </w:rPr>
        <w:t xml:space="preserve"> on Digital Public Administration</w:t>
      </w:r>
    </w:p>
    <w:p w14:paraId="25469AC8" w14:textId="6A98E61E" w:rsidR="00D207AE" w:rsidRDefault="00D207AE" w:rsidP="00D207AE">
      <w:pPr>
        <w:rPr>
          <w:lang w:val="en-GB"/>
        </w:rPr>
      </w:pPr>
      <w:r>
        <w:rPr>
          <w:lang w:val="en-GB"/>
        </w:rPr>
        <w:t>The modernisation of the European public administration is covered by the European Union’s main political initiatives (</w:t>
      </w:r>
      <w:proofErr w:type="gramStart"/>
      <w:r>
        <w:rPr>
          <w:lang w:val="en-GB"/>
        </w:rPr>
        <w:t>e.g.</w:t>
      </w:r>
      <w:proofErr w:type="gramEnd"/>
      <w:r>
        <w:rPr>
          <w:lang w:val="en-GB"/>
        </w:rPr>
        <w:t xml:space="preserve"> strategies, frameworks and action plans). This coordinated approach is coupled by a common vision of public services, increased provision of digital public services, enhanced cross-border interoperability and facilitated user centricity.</w:t>
      </w:r>
    </w:p>
    <w:p w14:paraId="4FF7B1BF" w14:textId="48693932" w:rsidR="00D207AE" w:rsidRDefault="007667E4" w:rsidP="007667E4">
      <w:pPr>
        <w:rPr>
          <w:rStyle w:val="Hyperlink"/>
          <w:lang w:val="en-GB"/>
        </w:rPr>
      </w:pPr>
      <w:r w:rsidRPr="001C564D">
        <w:rPr>
          <w:lang w:val="en-GB"/>
        </w:rPr>
        <w:t>At the political level, the main initiatives driving public sector modernisation are the strategy on</w:t>
      </w:r>
      <w:r w:rsidRPr="001C564D">
        <w:rPr>
          <w:i/>
          <w:iCs/>
          <w:lang w:val="en-GB"/>
        </w:rPr>
        <w:t xml:space="preserve"> </w:t>
      </w:r>
      <w:hyperlink r:id="rId97" w:history="1">
        <w:r w:rsidRPr="001C564D">
          <w:rPr>
            <w:rStyle w:val="Hyperlink"/>
            <w:lang w:val="en-GB"/>
          </w:rPr>
          <w:t>Shaping Europe’s Digital Future</w:t>
        </w:r>
      </w:hyperlink>
      <w:r w:rsidRPr="001C564D">
        <w:rPr>
          <w:lang w:val="en-GB"/>
        </w:rPr>
        <w:t xml:space="preserve">, </w:t>
      </w:r>
      <w:r w:rsidR="00F22D27">
        <w:rPr>
          <w:lang w:val="en-GB"/>
        </w:rPr>
        <w:t xml:space="preserve">the </w:t>
      </w:r>
      <w:hyperlink r:id="rId98" w:history="1">
        <w:r w:rsidR="00F22D27">
          <w:rPr>
            <w:rStyle w:val="Hyperlink"/>
            <w:lang w:val="en-GB"/>
          </w:rPr>
          <w:t>2030 Digital Compass</w:t>
        </w:r>
      </w:hyperlink>
      <w:r w:rsidR="00F22D27">
        <w:rPr>
          <w:lang w:val="en-GB"/>
        </w:rPr>
        <w:t xml:space="preserve">, </w:t>
      </w:r>
      <w:r w:rsidRPr="001C564D">
        <w:rPr>
          <w:lang w:val="en-GB"/>
        </w:rPr>
        <w:t xml:space="preserve">the </w:t>
      </w:r>
      <w:hyperlink r:id="rId99" w:history="1">
        <w:r w:rsidRPr="001C564D">
          <w:rPr>
            <w:rStyle w:val="Hyperlink"/>
            <w:lang w:val="en-GB"/>
          </w:rPr>
          <w:t>White Paper on Artificial Intelligence</w:t>
        </w:r>
      </w:hyperlink>
      <w:r w:rsidRPr="001C564D">
        <w:rPr>
          <w:rStyle w:val="Hyperlink"/>
          <w:lang w:val="en-GB"/>
        </w:rPr>
        <w:t xml:space="preserve">, </w:t>
      </w:r>
      <w:hyperlink r:id="rId100" w:history="1">
        <w:r w:rsidRPr="001C564D">
          <w:rPr>
            <w:rStyle w:val="Hyperlink"/>
            <w:lang w:val="en-GB"/>
          </w:rPr>
          <w:t xml:space="preserve"> an SME Strategy for a sustainable and digital Europe</w:t>
        </w:r>
      </w:hyperlink>
      <w:r w:rsidRPr="001C564D">
        <w:rPr>
          <w:rStyle w:val="Hyperlink"/>
          <w:lang w:val="en-GB"/>
        </w:rPr>
        <w:t xml:space="preserve">, </w:t>
      </w:r>
      <w:hyperlink r:id="rId101" w:history="1">
        <w:r w:rsidRPr="001C564D">
          <w:rPr>
            <w:rStyle w:val="Hyperlink"/>
            <w:lang w:val="en-GB"/>
          </w:rPr>
          <w:t>Action Plan for better implementation and enforcement of single market rules</w:t>
        </w:r>
      </w:hyperlink>
      <w:r w:rsidRPr="001C564D">
        <w:rPr>
          <w:lang w:val="en-GB"/>
        </w:rPr>
        <w:t xml:space="preserve">, a new </w:t>
      </w:r>
      <w:hyperlink r:id="rId102" w:history="1">
        <w:r w:rsidRPr="001C564D">
          <w:rPr>
            <w:rStyle w:val="Hyperlink"/>
            <w:lang w:val="en-GB"/>
          </w:rPr>
          <w:t>Industrial Strategy for a globally competitive, green and digital Europe</w:t>
        </w:r>
      </w:hyperlink>
      <w:r w:rsidRPr="001C564D">
        <w:rPr>
          <w:lang w:val="en-GB"/>
        </w:rPr>
        <w:t xml:space="preserve">, and the </w:t>
      </w:r>
      <w:hyperlink r:id="rId103" w:history="1">
        <w:r w:rsidRPr="001C564D">
          <w:rPr>
            <w:rStyle w:val="Hyperlink"/>
            <w:lang w:val="en-GB"/>
          </w:rPr>
          <w:t>European Data Strategy</w:t>
        </w:r>
      </w:hyperlink>
      <w:r w:rsidRPr="001C564D">
        <w:rPr>
          <w:rStyle w:val="Hyperlink"/>
          <w:lang w:val="en-GB"/>
        </w:rPr>
        <w:t xml:space="preserve">. </w:t>
      </w:r>
    </w:p>
    <w:p w14:paraId="32983A50" w14:textId="544DE3E0" w:rsidR="007667E4" w:rsidRDefault="007667E4" w:rsidP="007667E4">
      <w:pPr>
        <w:rPr>
          <w:lang w:val="en-GB"/>
        </w:rPr>
      </w:pPr>
      <w:r w:rsidRPr="001C564D">
        <w:rPr>
          <w:lang w:val="en-GB"/>
        </w:rPr>
        <w:t xml:space="preserve">These initiatives are a key part of the European Commission’s priority for 2019-2024, </w:t>
      </w:r>
      <w:hyperlink r:id="rId104" w:history="1">
        <w:r w:rsidRPr="001C564D">
          <w:rPr>
            <w:rStyle w:val="Hyperlink"/>
            <w:lang w:val="en-GB"/>
          </w:rPr>
          <w:t>A Europe Fit for the Digital Age</w:t>
        </w:r>
      </w:hyperlink>
      <w:r w:rsidRPr="001C564D">
        <w:rPr>
          <w:lang w:val="en-GB"/>
        </w:rPr>
        <w:t xml:space="preserve">, and </w:t>
      </w:r>
      <w:r w:rsidR="00EB5CC5">
        <w:rPr>
          <w:lang w:val="en-GB"/>
        </w:rPr>
        <w:t xml:space="preserve">the </w:t>
      </w:r>
      <w:r>
        <w:rPr>
          <w:lang w:val="en-GB"/>
        </w:rPr>
        <w:t xml:space="preserve">latter visions and principles were confirmed in the </w:t>
      </w:r>
      <w:hyperlink r:id="rId105" w:history="1">
        <w:r w:rsidRPr="009F0BE7">
          <w:rPr>
            <w:rStyle w:val="Hyperlink"/>
            <w:lang w:val="en-GB"/>
          </w:rPr>
          <w:t>Berlin Declaration on Digital Society and Value-based Digital Government</w:t>
        </w:r>
      </w:hyperlink>
      <w:r>
        <w:rPr>
          <w:lang w:val="en-GB"/>
        </w:rPr>
        <w:t xml:space="preserve">. The Declaration of 8 December 2020 </w:t>
      </w:r>
      <w:r w:rsidRPr="001C564D">
        <w:rPr>
          <w:lang w:val="en-GB"/>
        </w:rPr>
        <w:t>represent</w:t>
      </w:r>
      <w:r>
        <w:rPr>
          <w:lang w:val="en-GB"/>
        </w:rPr>
        <w:t>s</w:t>
      </w:r>
      <w:r w:rsidRPr="001C564D">
        <w:rPr>
          <w:lang w:val="en-GB"/>
        </w:rPr>
        <w:t xml:space="preserve"> the highest level of commitment of Member States to build a Digital Europe and to make</w:t>
      </w:r>
      <w:r>
        <w:rPr>
          <w:lang w:val="en-GB"/>
        </w:rPr>
        <w:t xml:space="preserve"> “</w:t>
      </w:r>
      <w:r w:rsidRPr="00483DD4">
        <w:rPr>
          <w:lang w:val="en-GB"/>
        </w:rPr>
        <w:t>value-based digital transformation by addressing and ultimately strengthening digital participation and digital inclusion in our societies</w:t>
      </w:r>
      <w:r>
        <w:rPr>
          <w:lang w:val="en-GB"/>
        </w:rPr>
        <w:t>”</w:t>
      </w:r>
      <w:r w:rsidR="009203B9">
        <w:rPr>
          <w:lang w:val="en-GB"/>
        </w:rPr>
        <w:t>.</w:t>
      </w:r>
      <w:r w:rsidR="00810B6C">
        <w:rPr>
          <w:lang w:val="en-GB"/>
        </w:rPr>
        <w:t xml:space="preserve"> </w:t>
      </w:r>
      <w:r w:rsidRPr="00EA18C7">
        <w:rPr>
          <w:lang w:val="en-GB"/>
        </w:rPr>
        <w:t xml:space="preserve">The Declaration </w:t>
      </w:r>
      <w:r w:rsidR="00EB5CC5">
        <w:rPr>
          <w:lang w:val="en-GB"/>
        </w:rPr>
        <w:t xml:space="preserve">is </w:t>
      </w:r>
      <w:r w:rsidRPr="00EA18C7">
        <w:rPr>
          <w:lang w:val="en-GB"/>
        </w:rPr>
        <w:t xml:space="preserve">built on previous initiatives such as the </w:t>
      </w:r>
      <w:hyperlink r:id="rId106" w:history="1">
        <w:r w:rsidRPr="00EA18C7">
          <w:rPr>
            <w:rStyle w:val="Hyperlink"/>
            <w:lang w:val="en-GB"/>
          </w:rPr>
          <w:t>Tallinn Declaration</w:t>
        </w:r>
      </w:hyperlink>
      <w:r w:rsidRPr="00EA18C7">
        <w:rPr>
          <w:lang w:val="en-GB"/>
        </w:rPr>
        <w:t xml:space="preserve"> and the Council of the EU Conclusions on the EU </w:t>
      </w:r>
      <w:hyperlink r:id="rId107" w:history="1">
        <w:r w:rsidRPr="00EA18C7">
          <w:rPr>
            <w:rStyle w:val="Hyperlink"/>
            <w:bCs/>
            <w:lang w:val="en-GB"/>
          </w:rPr>
          <w:t>eGovernment Action Plan 2016-2020</w:t>
        </w:r>
      </w:hyperlink>
      <w:r w:rsidRPr="00EA18C7">
        <w:rPr>
          <w:rStyle w:val="Hyperlink"/>
          <w:bCs/>
          <w:lang w:val="en-GB"/>
        </w:rPr>
        <w:t xml:space="preserve">, </w:t>
      </w:r>
      <w:r w:rsidRPr="00EA18C7">
        <w:rPr>
          <w:lang w:val="en-GB"/>
        </w:rPr>
        <w:t xml:space="preserve">aiming to </w:t>
      </w:r>
      <w:r>
        <w:rPr>
          <w:lang w:val="en-GB"/>
        </w:rPr>
        <w:t>ensure user-centric and cross-border digital public services of excellence for citizens and businesses.</w:t>
      </w:r>
    </w:p>
    <w:p w14:paraId="1501EFA6" w14:textId="77777777" w:rsidR="007667E4" w:rsidRPr="001C564D" w:rsidRDefault="007667E4" w:rsidP="007667E4">
      <w:pPr>
        <w:rPr>
          <w:lang w:val="en-GB"/>
        </w:rPr>
      </w:pPr>
      <w:r w:rsidRPr="001C564D">
        <w:rPr>
          <w:lang w:val="en-GB"/>
        </w:rPr>
        <w:t xml:space="preserve">Furthermore, within the annual European Semester process, the Commission and the Council publish Country Specific Recommendations and other official documents </w:t>
      </w:r>
      <w:hyperlink r:id="rId108" w:history="1">
        <w:r w:rsidRPr="001C564D">
          <w:rPr>
            <w:rStyle w:val="Hyperlink"/>
            <w:bCs/>
            <w:lang w:val="en-GB"/>
          </w:rPr>
          <w:t>online</w:t>
        </w:r>
      </w:hyperlink>
      <w:r w:rsidRPr="001C564D">
        <w:rPr>
          <w:lang w:val="en-GB"/>
        </w:rPr>
        <w:t xml:space="preserve"> addressing topics related to modernisation of public administration. </w:t>
      </w:r>
    </w:p>
    <w:p w14:paraId="06536BF4" w14:textId="77777777" w:rsidR="007667E4" w:rsidRPr="00994993" w:rsidRDefault="007667E4" w:rsidP="00483DD4">
      <w:pPr>
        <w:pStyle w:val="Subtitle"/>
        <w:rPr>
          <w:lang w:val="en-US"/>
        </w:rPr>
      </w:pPr>
      <w:r w:rsidRPr="00994993">
        <w:rPr>
          <w:lang w:val="en-US"/>
        </w:rPr>
        <w:t>Shaping Europe’s Digital Future</w:t>
      </w:r>
    </w:p>
    <w:p w14:paraId="49612F68" w14:textId="67A76CF0" w:rsidR="007667E4" w:rsidRPr="001C564D" w:rsidRDefault="00591487" w:rsidP="007667E4">
      <w:pPr>
        <w:pStyle w:val="BodyText"/>
        <w:rPr>
          <w:lang w:val="en-GB"/>
        </w:rPr>
      </w:pPr>
      <w:r>
        <w:rPr>
          <w:lang w:val="en-GB"/>
        </w:rPr>
        <w:t>The strategy</w:t>
      </w:r>
      <w:r w:rsidR="00D84B68">
        <w:rPr>
          <w:lang w:val="en-GB"/>
        </w:rPr>
        <w:t xml:space="preserve"> on</w:t>
      </w:r>
      <w:r w:rsidR="007667E4" w:rsidRPr="001C564D">
        <w:rPr>
          <w:i/>
          <w:iCs/>
          <w:lang w:val="en-GB"/>
        </w:rPr>
        <w:t xml:space="preserve"> </w:t>
      </w:r>
      <w:hyperlink r:id="rId109" w:history="1">
        <w:r w:rsidR="007667E4" w:rsidRPr="001C564D">
          <w:rPr>
            <w:rStyle w:val="Hyperlink"/>
            <w:lang w:val="en-GB"/>
          </w:rPr>
          <w:t>Shaping Europe’s Digital Future</w:t>
        </w:r>
      </w:hyperlink>
      <w:r w:rsidR="007667E4" w:rsidRPr="001C564D">
        <w:rPr>
          <w:lang w:val="en-GB"/>
        </w:rPr>
        <w:t xml:space="preserve"> </w:t>
      </w:r>
      <w:r w:rsidR="00623FD4">
        <w:rPr>
          <w:lang w:val="en-GB"/>
        </w:rPr>
        <w:t xml:space="preserve">covering the period of 2019-2024, </w:t>
      </w:r>
      <w:r w:rsidR="007667E4" w:rsidRPr="001C564D">
        <w:rPr>
          <w:lang w:val="en-GB"/>
        </w:rPr>
        <w:t xml:space="preserve">is the European Union’s approach to </w:t>
      </w:r>
      <w:r w:rsidR="00CC6E5F">
        <w:rPr>
          <w:lang w:val="en-GB"/>
        </w:rPr>
        <w:t>a digital transformation tha</w:t>
      </w:r>
      <w:r w:rsidR="00810B6C">
        <w:rPr>
          <w:lang w:val="en-GB"/>
        </w:rPr>
        <w:t>t will</w:t>
      </w:r>
      <w:r w:rsidR="005327EF">
        <w:rPr>
          <w:lang w:val="en-GB"/>
        </w:rPr>
        <w:t xml:space="preserve"> </w:t>
      </w:r>
      <w:r w:rsidR="009705F1" w:rsidRPr="00483DD4">
        <w:rPr>
          <w:lang w:val="en-GB"/>
        </w:rPr>
        <w:t>address how</w:t>
      </w:r>
      <w:r w:rsidR="005327EF">
        <w:rPr>
          <w:b/>
          <w:bCs/>
          <w:lang w:val="en-GB"/>
        </w:rPr>
        <w:t xml:space="preserve"> </w:t>
      </w:r>
      <w:r w:rsidR="005327EF">
        <w:rPr>
          <w:lang w:val="en-GB"/>
        </w:rPr>
        <w:t xml:space="preserve">the European Union </w:t>
      </w:r>
      <w:r w:rsidR="009705F1">
        <w:rPr>
          <w:lang w:val="en-GB"/>
        </w:rPr>
        <w:t>shoul</w:t>
      </w:r>
      <w:r w:rsidR="009E7902">
        <w:rPr>
          <w:lang w:val="en-GB"/>
        </w:rPr>
        <w:t xml:space="preserve">d </w:t>
      </w:r>
      <w:r w:rsidR="005327EF">
        <w:rPr>
          <w:lang w:val="en-GB"/>
        </w:rPr>
        <w:t>continue to meet new risks and challenges</w:t>
      </w:r>
      <w:r w:rsidR="00F32A73">
        <w:rPr>
          <w:lang w:val="en-GB"/>
        </w:rPr>
        <w:t xml:space="preserve"> posed by digital technology</w:t>
      </w:r>
      <w:r w:rsidR="007667E4" w:rsidRPr="001C564D">
        <w:rPr>
          <w:lang w:val="en-GB"/>
        </w:rPr>
        <w:t xml:space="preserve">. It </w:t>
      </w:r>
      <w:r w:rsidR="007667E4">
        <w:rPr>
          <w:lang w:val="en-GB"/>
        </w:rPr>
        <w:t xml:space="preserve">is </w:t>
      </w:r>
      <w:r w:rsidR="007667E4" w:rsidRPr="001C564D">
        <w:rPr>
          <w:lang w:val="en-GB"/>
        </w:rPr>
        <w:t xml:space="preserve">based on the following three pillars, designed to ensure that Europe seizes the opportunities raised by digital transformation, while giving citizens, </w:t>
      </w:r>
      <w:proofErr w:type="gramStart"/>
      <w:r w:rsidR="007667E4" w:rsidRPr="001C564D">
        <w:rPr>
          <w:lang w:val="en-GB"/>
        </w:rPr>
        <w:t>businesses</w:t>
      </w:r>
      <w:proofErr w:type="gramEnd"/>
      <w:r w:rsidR="007667E4" w:rsidRPr="001C564D">
        <w:rPr>
          <w:lang w:val="en-GB"/>
        </w:rPr>
        <w:t xml:space="preserve"> and governments control: </w:t>
      </w:r>
    </w:p>
    <w:p w14:paraId="3064725D" w14:textId="442C2368" w:rsidR="007667E4" w:rsidRPr="001C564D" w:rsidRDefault="007667E4" w:rsidP="008310AC">
      <w:pPr>
        <w:pStyle w:val="BulletPoints"/>
      </w:pPr>
      <w:r w:rsidRPr="001C564D">
        <w:t>Technology that works for the people - investing in digital competences for all Europeans; further protecting people from cyber threats; and ensuring Artificial Intelligence is developed in ways that respect people’s rights.</w:t>
      </w:r>
    </w:p>
    <w:p w14:paraId="18841B80" w14:textId="06E2CE0A" w:rsidR="007667E4" w:rsidRPr="001C564D" w:rsidRDefault="007667E4" w:rsidP="008310AC">
      <w:pPr>
        <w:pStyle w:val="BulletPoints"/>
      </w:pPr>
      <w:r w:rsidRPr="001C564D">
        <w:t xml:space="preserve">A fair and competitive digital economy - enabling a vibrant community of innovative and fast-growing start-ups and SMEs to access finance and to expand; proposing a Digital Services Act to strengthen the responsibility of online platforms; and ensuring that all companies compete in Europe on fair terms. </w:t>
      </w:r>
    </w:p>
    <w:p w14:paraId="1F1FBC71" w14:textId="33E67852" w:rsidR="007667E4" w:rsidRPr="001C564D" w:rsidRDefault="007667E4" w:rsidP="008310AC">
      <w:pPr>
        <w:pStyle w:val="BulletPoints"/>
      </w:pPr>
      <w:r w:rsidRPr="001C564D">
        <w:t xml:space="preserve">Open, </w:t>
      </w:r>
      <w:proofErr w:type="gramStart"/>
      <w:r w:rsidRPr="001C564D">
        <w:t>democratic</w:t>
      </w:r>
      <w:proofErr w:type="gramEnd"/>
      <w:r w:rsidRPr="001C564D">
        <w:t xml:space="preserve"> and sustainable society - using technology to help Europe become climate-neutral by 2050; empowering citizens with better control and protection of their data; and creating a European health data space to foster targeted research, diagnosis and treatment.  </w:t>
      </w:r>
    </w:p>
    <w:p w14:paraId="10B71206" w14:textId="3248C5E4" w:rsidR="00B62F38" w:rsidRDefault="00B62F38" w:rsidP="00B62F38">
      <w:pPr>
        <w:pStyle w:val="BodyText"/>
        <w:rPr>
          <w:lang w:val="en-GB"/>
        </w:rPr>
      </w:pPr>
      <w:r>
        <w:rPr>
          <w:lang w:val="en-GB"/>
        </w:rPr>
        <w:t xml:space="preserve">The three pillars aim to help the European Union establish itself as a global role model for the digital economy by coordinating efforts between Member States, regions, civil </w:t>
      </w:r>
      <w:proofErr w:type="gramStart"/>
      <w:r>
        <w:rPr>
          <w:lang w:val="en-GB"/>
        </w:rPr>
        <w:t>society</w:t>
      </w:r>
      <w:proofErr w:type="gramEnd"/>
      <w:r>
        <w:rPr>
          <w:lang w:val="en-GB"/>
        </w:rPr>
        <w:t xml:space="preserve"> and the private sector. By setting the global standards for the technological development, Europe will ensure that the inclusion and respect of every human being is </w:t>
      </w:r>
      <w:r>
        <w:rPr>
          <w:lang w:val="en-GB"/>
        </w:rPr>
        <w:lastRenderedPageBreak/>
        <w:t xml:space="preserve">being considered. Furthermore, the Union will support developing economies transitioning to digital technologies and help to develop digital standards that can be promoted and referred to internationally. </w:t>
      </w:r>
    </w:p>
    <w:p w14:paraId="5A3B22AE" w14:textId="77777777" w:rsidR="00B62F38" w:rsidRPr="002972C5" w:rsidRDefault="00B62F38" w:rsidP="00B62F38">
      <w:pPr>
        <w:pStyle w:val="BodyText"/>
        <w:rPr>
          <w:rFonts w:eastAsia="Arial"/>
          <w:color w:val="auto"/>
          <w:szCs w:val="20"/>
          <w:lang w:val="en-GB" w:eastAsia="en-US"/>
        </w:rPr>
      </w:pPr>
      <w:r>
        <w:rPr>
          <w:lang w:val="en-GB"/>
        </w:rPr>
        <w:t xml:space="preserve">In response to the coronavirus pandemic and the new challenges brought upon the European Union, the European Commission has been working on coordinating, </w:t>
      </w:r>
      <w:r w:rsidRPr="002972C5">
        <w:rPr>
          <w:rFonts w:eastAsia="Arial"/>
          <w:color w:val="auto"/>
          <w:szCs w:val="20"/>
          <w:lang w:val="en-GB" w:eastAsia="en-US"/>
        </w:rPr>
        <w:t>complementing, and initiating measures based on the following digital technologies:</w:t>
      </w:r>
    </w:p>
    <w:p w14:paraId="29AE5763" w14:textId="77777777" w:rsidR="00B62F38" w:rsidRPr="002972C5" w:rsidRDefault="00B62F38" w:rsidP="008310AC">
      <w:pPr>
        <w:pStyle w:val="BulletPoints"/>
        <w:rPr>
          <w:rFonts w:eastAsia="Arial"/>
        </w:rPr>
      </w:pPr>
      <w:r w:rsidRPr="002972C5">
        <w:rPr>
          <w:rFonts w:eastAsia="Arial"/>
        </w:rPr>
        <w:t xml:space="preserve">Data, artificial intelligence and </w:t>
      </w:r>
      <w:proofErr w:type="gramStart"/>
      <w:r w:rsidRPr="002972C5">
        <w:rPr>
          <w:rFonts w:eastAsia="Arial"/>
        </w:rPr>
        <w:t>supercomputers;</w:t>
      </w:r>
      <w:proofErr w:type="gramEnd"/>
    </w:p>
    <w:p w14:paraId="205B3334" w14:textId="77777777" w:rsidR="00B62F38" w:rsidRPr="002972C5" w:rsidRDefault="00B62F38" w:rsidP="008310AC">
      <w:pPr>
        <w:pStyle w:val="BulletPoints"/>
        <w:rPr>
          <w:rFonts w:eastAsia="Arial"/>
        </w:rPr>
      </w:pPr>
      <w:r w:rsidRPr="002972C5">
        <w:rPr>
          <w:rFonts w:eastAsia="Arial"/>
        </w:rPr>
        <w:t xml:space="preserve">Telecommunications, networks and </w:t>
      </w:r>
      <w:proofErr w:type="gramStart"/>
      <w:r w:rsidRPr="002972C5">
        <w:rPr>
          <w:rFonts w:eastAsia="Arial"/>
        </w:rPr>
        <w:t>connectivity;</w:t>
      </w:r>
      <w:proofErr w:type="gramEnd"/>
    </w:p>
    <w:p w14:paraId="65C81B3E" w14:textId="77777777" w:rsidR="00B62F38" w:rsidRPr="002972C5" w:rsidRDefault="00B62F38" w:rsidP="008310AC">
      <w:pPr>
        <w:pStyle w:val="BulletPoints"/>
        <w:rPr>
          <w:rFonts w:eastAsia="Arial"/>
        </w:rPr>
      </w:pPr>
      <w:r w:rsidRPr="002972C5">
        <w:rPr>
          <w:rFonts w:eastAsia="Arial"/>
        </w:rPr>
        <w:t xml:space="preserve">Online platforms and </w:t>
      </w:r>
      <w:proofErr w:type="gramStart"/>
      <w:r w:rsidRPr="002972C5">
        <w:rPr>
          <w:rFonts w:eastAsia="Arial"/>
        </w:rPr>
        <w:t>disinformation;</w:t>
      </w:r>
      <w:proofErr w:type="gramEnd"/>
    </w:p>
    <w:p w14:paraId="48CA130F" w14:textId="77777777" w:rsidR="00B62F38" w:rsidRPr="002972C5" w:rsidRDefault="00B62F38" w:rsidP="008310AC">
      <w:pPr>
        <w:pStyle w:val="BulletPoints"/>
        <w:rPr>
          <w:rFonts w:eastAsia="Arial"/>
        </w:rPr>
      </w:pPr>
      <w:r w:rsidRPr="002972C5">
        <w:rPr>
          <w:rFonts w:eastAsia="Arial"/>
        </w:rPr>
        <w:t>Skills, collaborative working and creativity; and,</w:t>
      </w:r>
    </w:p>
    <w:p w14:paraId="0B49F1C1" w14:textId="77777777" w:rsidR="00B62F38" w:rsidRPr="002972C5" w:rsidRDefault="00B62F38" w:rsidP="008310AC">
      <w:pPr>
        <w:pStyle w:val="BulletPoints"/>
        <w:rPr>
          <w:rFonts w:eastAsia="Arial"/>
        </w:rPr>
      </w:pPr>
      <w:r w:rsidRPr="002972C5">
        <w:rPr>
          <w:rFonts w:eastAsia="Arial"/>
        </w:rPr>
        <w:t xml:space="preserve">Cybersecurity, </w:t>
      </w:r>
      <w:proofErr w:type="gramStart"/>
      <w:r w:rsidRPr="002972C5">
        <w:rPr>
          <w:rFonts w:eastAsia="Arial"/>
        </w:rPr>
        <w:t>trust</w:t>
      </w:r>
      <w:proofErr w:type="gramEnd"/>
      <w:r w:rsidRPr="002972C5">
        <w:rPr>
          <w:rFonts w:eastAsia="Arial"/>
        </w:rPr>
        <w:t xml:space="preserve"> and safety online.</w:t>
      </w:r>
    </w:p>
    <w:p w14:paraId="7AC293AC" w14:textId="64F52795" w:rsidR="00EB2C06" w:rsidRDefault="00893F54" w:rsidP="00483DD4">
      <w:pPr>
        <w:pStyle w:val="Subtitle"/>
        <w:rPr>
          <w:lang w:val="en-US"/>
        </w:rPr>
      </w:pPr>
      <w:r>
        <w:rPr>
          <w:lang w:val="en-US"/>
        </w:rPr>
        <w:t>2030 Digital Compass: the European way for the Digital Decade</w:t>
      </w:r>
    </w:p>
    <w:p w14:paraId="15A81676" w14:textId="49C41FC1" w:rsidR="00EB2C06" w:rsidRDefault="00EB2C06" w:rsidP="00EB2C06">
      <w:pPr>
        <w:rPr>
          <w:lang w:val="en-GB"/>
        </w:rPr>
      </w:pPr>
      <w:r w:rsidRPr="00C909A7">
        <w:rPr>
          <w:lang w:val="en-GB"/>
        </w:rPr>
        <w:t xml:space="preserve">The </w:t>
      </w:r>
      <w:bookmarkStart w:id="18" w:name="_Hlk77584202"/>
      <w:r>
        <w:rPr>
          <w:lang w:val="en-GB"/>
        </w:rPr>
        <w:fldChar w:fldCharType="begin"/>
      </w:r>
      <w:r w:rsidR="00F22D27">
        <w:rPr>
          <w:lang w:val="en-GB"/>
        </w:rPr>
        <w:instrText>HYPERLINK "https://ec.europa.eu/info/strategy/priorities-2019-2024/europe-fit-digital-age/europes-digital-decade-digital-targets-2030_en"</w:instrText>
      </w:r>
      <w:r>
        <w:rPr>
          <w:lang w:val="en-GB"/>
        </w:rPr>
        <w:fldChar w:fldCharType="separate"/>
      </w:r>
      <w:r w:rsidR="00F22D27">
        <w:rPr>
          <w:rStyle w:val="Hyperlink"/>
          <w:lang w:val="en-GB"/>
        </w:rPr>
        <w:t>2030 Digital Compass</w:t>
      </w:r>
      <w:r>
        <w:rPr>
          <w:lang w:val="en-GB"/>
        </w:rPr>
        <w:fldChar w:fldCharType="end"/>
      </w:r>
      <w:bookmarkEnd w:id="18"/>
      <w:r w:rsidRPr="00C909A7">
        <w:rPr>
          <w:lang w:val="en-GB"/>
        </w:rPr>
        <w:t xml:space="preserve"> is a</w:t>
      </w:r>
      <w:r>
        <w:rPr>
          <w:lang w:val="en-GB"/>
        </w:rPr>
        <w:t xml:space="preserve"> strategy launched on 9 March 2021 sets objectives to achieve EU’s vision for the digital future. The strategy identifies the main goals through four priority areas:</w:t>
      </w:r>
    </w:p>
    <w:p w14:paraId="6C7272C6" w14:textId="1FD8B4CF" w:rsidR="00EB2C06" w:rsidRPr="00C909A7" w:rsidRDefault="00EB2C06" w:rsidP="008310AC">
      <w:pPr>
        <w:pStyle w:val="BulletPoints"/>
      </w:pPr>
      <w:r>
        <w:t>D</w:t>
      </w:r>
      <w:r w:rsidRPr="00C909A7">
        <w:t>igitally skilled population and highly skilled digital professionals</w:t>
      </w:r>
      <w:r>
        <w:t xml:space="preserve">, </w:t>
      </w:r>
      <w:r w:rsidRPr="000B03A1">
        <w:t>fostered by the development of a high-performing digital education ecosystem</w:t>
      </w:r>
      <w:r>
        <w:t xml:space="preserve"> and</w:t>
      </w:r>
      <w:r w:rsidRPr="000B03A1">
        <w:t xml:space="preserve"> by an effective policy to promote links with and attract talent from all over the globe</w:t>
      </w:r>
      <w:r>
        <w:t xml:space="preserve">, which is essential to reinforce the resilience and increase the trust of in digital products and online services from the </w:t>
      </w:r>
      <w:proofErr w:type="gramStart"/>
      <w:r>
        <w:t>society;</w:t>
      </w:r>
      <w:proofErr w:type="gramEnd"/>
      <w:r>
        <w:t xml:space="preserve">  </w:t>
      </w:r>
    </w:p>
    <w:p w14:paraId="7DAA01D3" w14:textId="77777777" w:rsidR="00EB2C06" w:rsidRPr="00C909A7" w:rsidRDefault="00EB2C06" w:rsidP="008310AC">
      <w:pPr>
        <w:pStyle w:val="BulletPoints"/>
      </w:pPr>
      <w:r w:rsidRPr="00471B48">
        <w:t>Secure and performant sustainable digital infrastructures</w:t>
      </w:r>
      <w:r>
        <w:t xml:space="preserve">, that will allow Europe to achieve digital leadership, by enabling other technological developments, supporting the industry’s competitive edge and every business and citizen to fully participate in the digital </w:t>
      </w:r>
      <w:proofErr w:type="gramStart"/>
      <w:r>
        <w:t>society;</w:t>
      </w:r>
      <w:proofErr w:type="gramEnd"/>
    </w:p>
    <w:p w14:paraId="7E14EB11" w14:textId="77777777" w:rsidR="00EB2C06" w:rsidRPr="00C909A7" w:rsidRDefault="00EB2C06" w:rsidP="008310AC">
      <w:pPr>
        <w:pStyle w:val="BulletPoints"/>
      </w:pPr>
      <w:r>
        <w:t>D</w:t>
      </w:r>
      <w:r w:rsidRPr="00C909A7">
        <w:t>igital transformation of businesses</w:t>
      </w:r>
      <w:r>
        <w:t xml:space="preserve">, with the integration of digital technologies such as 5G, the Internet of Things, edge computing, Artificial Intelligence, </w:t>
      </w:r>
      <w:r w:rsidRPr="00D13AB9">
        <w:t>robotics and augmented reality</w:t>
      </w:r>
      <w:r>
        <w:t xml:space="preserve"> into </w:t>
      </w:r>
      <w:r w:rsidRPr="00124854">
        <w:t>new products, new manufacturing processes and new business models</w:t>
      </w:r>
      <w:r>
        <w:t xml:space="preserve"> to </w:t>
      </w:r>
      <w:r w:rsidRPr="00621483">
        <w:t xml:space="preserve">ensure a fair and competitive digital </w:t>
      </w:r>
      <w:proofErr w:type="gramStart"/>
      <w:r w:rsidRPr="00621483">
        <w:t>econom</w:t>
      </w:r>
      <w:r>
        <w:t>y;</w:t>
      </w:r>
      <w:proofErr w:type="gramEnd"/>
    </w:p>
    <w:p w14:paraId="038AEF47" w14:textId="0CAE5F98" w:rsidR="00EB2C06" w:rsidRDefault="00D26285" w:rsidP="008310AC">
      <w:pPr>
        <w:pStyle w:val="BulletPoints"/>
      </w:pPr>
      <w:r>
        <w:t>Digitalisation</w:t>
      </w:r>
      <w:r w:rsidR="00EB2C06" w:rsidRPr="00C909A7">
        <w:t xml:space="preserve"> of public </w:t>
      </w:r>
      <w:r w:rsidR="00EB2C06">
        <w:t xml:space="preserve">services, </w:t>
      </w:r>
      <w:r w:rsidR="00EB2C06" w:rsidRPr="000274DC">
        <w:t xml:space="preserve">providing for easy-to-use, </w:t>
      </w:r>
      <w:proofErr w:type="gramStart"/>
      <w:r w:rsidR="00EB2C06" w:rsidRPr="000274DC">
        <w:t>efficient</w:t>
      </w:r>
      <w:proofErr w:type="gramEnd"/>
      <w:r w:rsidR="00EB2C06" w:rsidRPr="000274DC">
        <w:t xml:space="preserve"> and personalised services and tools with high security and privacy standard</w:t>
      </w:r>
      <w:r w:rsidR="00EB2C06">
        <w:t xml:space="preserve"> ensuring that it will be fully accessible for</w:t>
      </w:r>
      <w:r w:rsidR="00EB2C06" w:rsidRPr="00C909A7">
        <w:t xml:space="preserve"> </w:t>
      </w:r>
      <w:r w:rsidR="00EB2C06" w:rsidRPr="00305D34">
        <w:t>everyone, including persons with disabilities</w:t>
      </w:r>
      <w:r w:rsidR="00EB2C06">
        <w:t>.</w:t>
      </w:r>
    </w:p>
    <w:p w14:paraId="1EE5AE56" w14:textId="77777777" w:rsidR="008310AC" w:rsidRDefault="008310AC" w:rsidP="00EB2C06">
      <w:pPr>
        <w:rPr>
          <w:szCs w:val="20"/>
          <w:lang w:val="en-GB"/>
        </w:rPr>
      </w:pPr>
    </w:p>
    <w:p w14:paraId="487876CD" w14:textId="36CE2EC9" w:rsidR="00A369CC" w:rsidRDefault="00EB2C06" w:rsidP="00EB2C06">
      <w:pPr>
        <w:rPr>
          <w:szCs w:val="20"/>
          <w:lang w:val="en-GB"/>
        </w:rPr>
      </w:pPr>
      <w:r>
        <w:rPr>
          <w:szCs w:val="20"/>
          <w:lang w:val="en-GB"/>
        </w:rPr>
        <w:t xml:space="preserve">A public discussion of the formulation of a set of digital principles, that will guide the EU and Member States in designing the digital rules and regulations that will benefit the digitalisation for all citizens, was launched by the commission on 12 May 2021. </w:t>
      </w:r>
      <w:r w:rsidR="0076247A">
        <w:rPr>
          <w:szCs w:val="20"/>
          <w:lang w:val="en-GB"/>
        </w:rPr>
        <w:t xml:space="preserve">The framework of digital principles will promote and uphold the EU values in the digital space and </w:t>
      </w:r>
      <w:r w:rsidR="00226D32">
        <w:rPr>
          <w:szCs w:val="20"/>
          <w:lang w:val="en-GB"/>
        </w:rPr>
        <w:t xml:space="preserve">ensure that </w:t>
      </w:r>
      <w:r w:rsidR="00754FC0">
        <w:rPr>
          <w:szCs w:val="20"/>
          <w:lang w:val="en-GB"/>
        </w:rPr>
        <w:t>citizens are fully empowered through a</w:t>
      </w:r>
      <w:r w:rsidR="00754FC0" w:rsidRPr="00754FC0">
        <w:rPr>
          <w:szCs w:val="20"/>
          <w:lang w:val="en-GB"/>
        </w:rPr>
        <w:t xml:space="preserve">ccess to affordable, </w:t>
      </w:r>
      <w:proofErr w:type="gramStart"/>
      <w:r w:rsidR="00754FC0" w:rsidRPr="00754FC0">
        <w:rPr>
          <w:szCs w:val="20"/>
          <w:lang w:val="en-GB"/>
        </w:rPr>
        <w:t>secure</w:t>
      </w:r>
      <w:proofErr w:type="gramEnd"/>
      <w:r w:rsidR="00754FC0" w:rsidRPr="00754FC0">
        <w:rPr>
          <w:szCs w:val="20"/>
          <w:lang w:val="en-GB"/>
        </w:rPr>
        <w:t xml:space="preserve"> and </w:t>
      </w:r>
      <w:r w:rsidR="00CD75A7" w:rsidRPr="00754FC0">
        <w:rPr>
          <w:szCs w:val="20"/>
          <w:lang w:val="en-GB"/>
        </w:rPr>
        <w:t>high-quality</w:t>
      </w:r>
      <w:r w:rsidR="00754FC0" w:rsidRPr="00754FC0">
        <w:rPr>
          <w:szCs w:val="20"/>
          <w:lang w:val="en-GB"/>
        </w:rPr>
        <w:t xml:space="preserve"> connectivity</w:t>
      </w:r>
      <w:r w:rsidR="00754FC0">
        <w:rPr>
          <w:szCs w:val="20"/>
          <w:lang w:val="en-GB"/>
        </w:rPr>
        <w:t xml:space="preserve"> and </w:t>
      </w:r>
      <w:r w:rsidR="00754FC0" w:rsidRPr="00754FC0">
        <w:rPr>
          <w:szCs w:val="20"/>
          <w:lang w:val="en-GB"/>
        </w:rPr>
        <w:t>basic digital skills</w:t>
      </w:r>
      <w:r w:rsidR="00524FEA">
        <w:rPr>
          <w:szCs w:val="20"/>
          <w:lang w:val="en-GB"/>
        </w:rPr>
        <w:t>.</w:t>
      </w:r>
    </w:p>
    <w:p w14:paraId="1E8AA5D3" w14:textId="1896068A" w:rsidR="007667E4" w:rsidRPr="002972C5" w:rsidRDefault="00A369CC" w:rsidP="002972C5">
      <w:pPr>
        <w:rPr>
          <w:szCs w:val="20"/>
          <w:lang w:val="en-GB"/>
        </w:rPr>
      </w:pPr>
      <w:r>
        <w:rPr>
          <w:szCs w:val="20"/>
          <w:lang w:val="en-GB"/>
        </w:rPr>
        <w:t xml:space="preserve">The implementation of the strategy will </w:t>
      </w:r>
      <w:r w:rsidR="00CD75A7">
        <w:rPr>
          <w:szCs w:val="20"/>
          <w:lang w:val="en-GB"/>
        </w:rPr>
        <w:t>also</w:t>
      </w:r>
      <w:r w:rsidR="00640825">
        <w:rPr>
          <w:szCs w:val="20"/>
          <w:lang w:val="en-GB"/>
        </w:rPr>
        <w:t xml:space="preserve"> be</w:t>
      </w:r>
      <w:r w:rsidR="00CD75A7">
        <w:rPr>
          <w:szCs w:val="20"/>
          <w:lang w:val="en-GB"/>
        </w:rPr>
        <w:t xml:space="preserve"> supported by the polling of resources between Member States and EU</w:t>
      </w:r>
      <w:r w:rsidR="00A718DD">
        <w:rPr>
          <w:szCs w:val="20"/>
          <w:lang w:val="en-GB"/>
        </w:rPr>
        <w:t xml:space="preserve"> for key technological </w:t>
      </w:r>
      <w:r w:rsidR="008D46C0">
        <w:rPr>
          <w:szCs w:val="20"/>
          <w:lang w:val="en-GB"/>
        </w:rPr>
        <w:t>m</w:t>
      </w:r>
      <w:r w:rsidR="008D46C0" w:rsidRPr="008D46C0">
        <w:rPr>
          <w:szCs w:val="20"/>
          <w:lang w:val="en-GB"/>
        </w:rPr>
        <w:t>ulti-</w:t>
      </w:r>
      <w:r w:rsidR="008D46C0">
        <w:rPr>
          <w:szCs w:val="20"/>
          <w:lang w:val="en-GB"/>
        </w:rPr>
        <w:t>c</w:t>
      </w:r>
      <w:r w:rsidR="008D46C0" w:rsidRPr="008D46C0">
        <w:rPr>
          <w:szCs w:val="20"/>
          <w:lang w:val="en-GB"/>
        </w:rPr>
        <w:t xml:space="preserve">ountry </w:t>
      </w:r>
      <w:r w:rsidR="008D46C0">
        <w:rPr>
          <w:szCs w:val="20"/>
          <w:lang w:val="en-GB"/>
        </w:rPr>
        <w:t>p</w:t>
      </w:r>
      <w:r w:rsidR="008D46C0" w:rsidRPr="008D46C0">
        <w:rPr>
          <w:szCs w:val="20"/>
          <w:lang w:val="en-GB"/>
        </w:rPr>
        <w:t>rojects</w:t>
      </w:r>
      <w:r w:rsidR="002E4D4F">
        <w:rPr>
          <w:szCs w:val="20"/>
          <w:lang w:val="en-GB"/>
        </w:rPr>
        <w:t xml:space="preserve"> that will address gaps in the identified critical capacities of the EU and support </w:t>
      </w:r>
      <w:r w:rsidR="008800D7" w:rsidRPr="008800D7">
        <w:rPr>
          <w:szCs w:val="20"/>
          <w:lang w:val="en-GB"/>
        </w:rPr>
        <w:t xml:space="preserve">an interconnected, </w:t>
      </w:r>
      <w:proofErr w:type="gramStart"/>
      <w:r w:rsidR="008800D7" w:rsidRPr="008800D7">
        <w:rPr>
          <w:szCs w:val="20"/>
          <w:lang w:val="en-GB"/>
        </w:rPr>
        <w:t>interoperable</w:t>
      </w:r>
      <w:proofErr w:type="gramEnd"/>
      <w:r w:rsidR="008800D7" w:rsidRPr="008800D7">
        <w:rPr>
          <w:szCs w:val="20"/>
          <w:lang w:val="en-GB"/>
        </w:rPr>
        <w:t xml:space="preserve"> and secure Digital Single Market</w:t>
      </w:r>
      <w:r w:rsidR="008800D7">
        <w:rPr>
          <w:szCs w:val="20"/>
          <w:lang w:val="en-GB"/>
        </w:rPr>
        <w:t xml:space="preserve">. </w:t>
      </w:r>
    </w:p>
    <w:p w14:paraId="09411FD9" w14:textId="24E00963" w:rsidR="007667E4" w:rsidRPr="00994993" w:rsidRDefault="007667E4" w:rsidP="002972C5">
      <w:pPr>
        <w:pStyle w:val="Subtitle"/>
        <w:keepNext/>
        <w:rPr>
          <w:lang w:val="en-US"/>
        </w:rPr>
      </w:pPr>
      <w:r w:rsidRPr="00994993">
        <w:rPr>
          <w:lang w:val="en-US"/>
        </w:rPr>
        <w:t>The Berlin Declaration on Digital Society and Value-based Digital Government</w:t>
      </w:r>
    </w:p>
    <w:p w14:paraId="2B5B860B" w14:textId="77777777" w:rsidR="007667E4" w:rsidRDefault="007667E4" w:rsidP="007667E4">
      <w:pPr>
        <w:rPr>
          <w:lang w:val="en-GB"/>
        </w:rPr>
      </w:pPr>
      <w:r>
        <w:rPr>
          <w:lang w:val="en-GB"/>
        </w:rPr>
        <w:t xml:space="preserve">The </w:t>
      </w:r>
      <w:hyperlink r:id="rId110" w:history="1">
        <w:r w:rsidRPr="00FD04ED">
          <w:rPr>
            <w:rStyle w:val="Hyperlink"/>
            <w:lang w:val="en-GB"/>
          </w:rPr>
          <w:t>Berlin Declaration on Digital Society and Value-based Digital Government</w:t>
        </w:r>
      </w:hyperlink>
      <w:r>
        <w:rPr>
          <w:lang w:val="en-GB"/>
        </w:rPr>
        <w:t xml:space="preserve"> of 2020, henceforth referred to as Berlin Declaration, was preceded by the </w:t>
      </w:r>
      <w:hyperlink r:id="rId111" w:history="1">
        <w:r w:rsidRPr="005A45C8">
          <w:rPr>
            <w:rStyle w:val="Hyperlink"/>
            <w:lang w:val="en-GB"/>
          </w:rPr>
          <w:t>Tallinn Declaration</w:t>
        </w:r>
      </w:hyperlink>
      <w:r>
        <w:rPr>
          <w:lang w:val="en-GB"/>
        </w:rPr>
        <w:t>. The Berlin Declaration reaffirms and acknowledges the importance of the public sector in the European Single Market, taking the service-oriented and citizen-centric principles formulated in the Tallinn Declaration a step forward.</w:t>
      </w:r>
    </w:p>
    <w:p w14:paraId="2ABF5751" w14:textId="1D638026" w:rsidR="007667E4" w:rsidRDefault="007667E4" w:rsidP="007667E4">
      <w:pPr>
        <w:rPr>
          <w:lang w:val="en-GB"/>
        </w:rPr>
      </w:pPr>
      <w:r>
        <w:rPr>
          <w:lang w:val="en-GB"/>
        </w:rPr>
        <w:t xml:space="preserve">The Berlin Declaration reiterates the common political commitment of the Commission and the Member States to continue investing in high quality, user-centric and seamless </w:t>
      </w:r>
      <w:r>
        <w:rPr>
          <w:lang w:val="en-GB"/>
        </w:rPr>
        <w:lastRenderedPageBreak/>
        <w:t>cross-border digital public services. By signing the document, the Member States pledged to adopt the following 7 principles:</w:t>
      </w:r>
    </w:p>
    <w:p w14:paraId="09857ECB" w14:textId="77777777" w:rsidR="007667E4" w:rsidRPr="00C34BC0" w:rsidRDefault="007667E4" w:rsidP="00483DD4">
      <w:pPr>
        <w:numPr>
          <w:ilvl w:val="0"/>
          <w:numId w:val="103"/>
        </w:numPr>
        <w:rPr>
          <w:lang w:val="en-GB"/>
        </w:rPr>
      </w:pPr>
      <w:r w:rsidRPr="00C34BC0">
        <w:rPr>
          <w:lang w:val="en-GB"/>
        </w:rPr>
        <w:t xml:space="preserve">Validity and respect of fundamental rights and democratic values in the digital </w:t>
      </w:r>
      <w:proofErr w:type="gramStart"/>
      <w:r w:rsidRPr="00C34BC0">
        <w:rPr>
          <w:lang w:val="en-GB"/>
        </w:rPr>
        <w:t>sphere;</w:t>
      </w:r>
      <w:proofErr w:type="gramEnd"/>
    </w:p>
    <w:p w14:paraId="615DE658" w14:textId="77777777" w:rsidR="007667E4" w:rsidRPr="00C34BC0" w:rsidRDefault="007667E4" w:rsidP="00483DD4">
      <w:pPr>
        <w:numPr>
          <w:ilvl w:val="0"/>
          <w:numId w:val="103"/>
        </w:numPr>
        <w:rPr>
          <w:lang w:val="en-GB"/>
        </w:rPr>
      </w:pPr>
      <w:r w:rsidRPr="00C34BC0">
        <w:rPr>
          <w:lang w:val="en-GB"/>
        </w:rPr>
        <w:t xml:space="preserve">Social participation and digital inclusion to shape the digital </w:t>
      </w:r>
      <w:proofErr w:type="gramStart"/>
      <w:r w:rsidRPr="00C34BC0">
        <w:rPr>
          <w:lang w:val="en-GB"/>
        </w:rPr>
        <w:t>world;</w:t>
      </w:r>
      <w:proofErr w:type="gramEnd"/>
    </w:p>
    <w:p w14:paraId="6A5AAB70" w14:textId="77777777" w:rsidR="007667E4" w:rsidRPr="00C34BC0" w:rsidRDefault="007667E4" w:rsidP="00483DD4">
      <w:pPr>
        <w:numPr>
          <w:ilvl w:val="0"/>
          <w:numId w:val="103"/>
        </w:numPr>
        <w:rPr>
          <w:lang w:val="en-GB"/>
        </w:rPr>
      </w:pPr>
      <w:r w:rsidRPr="00C34BC0">
        <w:rPr>
          <w:lang w:val="en-GB"/>
        </w:rPr>
        <w:t xml:space="preserve">Empowerment and digital literacy, allowing all citizens to participate in the digital </w:t>
      </w:r>
      <w:proofErr w:type="gramStart"/>
      <w:r w:rsidRPr="00C34BC0">
        <w:rPr>
          <w:lang w:val="en-GB"/>
        </w:rPr>
        <w:t>sphere;</w:t>
      </w:r>
      <w:proofErr w:type="gramEnd"/>
    </w:p>
    <w:p w14:paraId="336FCFFD" w14:textId="77777777" w:rsidR="007667E4" w:rsidRPr="00C34BC0" w:rsidRDefault="007667E4" w:rsidP="00483DD4">
      <w:pPr>
        <w:numPr>
          <w:ilvl w:val="0"/>
          <w:numId w:val="103"/>
        </w:numPr>
        <w:rPr>
          <w:lang w:val="en-GB"/>
        </w:rPr>
      </w:pPr>
      <w:r w:rsidRPr="00C34BC0">
        <w:rPr>
          <w:lang w:val="en-GB"/>
        </w:rPr>
        <w:t xml:space="preserve">Trust and security in digital government interactions, allowing everyone to navigate the digital world safely, authenticate and be digitally recognised within the EU </w:t>
      </w:r>
      <w:proofErr w:type="gramStart"/>
      <w:r w:rsidRPr="00C34BC0">
        <w:rPr>
          <w:lang w:val="en-GB"/>
        </w:rPr>
        <w:t>conveniently;</w:t>
      </w:r>
      <w:proofErr w:type="gramEnd"/>
    </w:p>
    <w:p w14:paraId="638AF0C1" w14:textId="77777777" w:rsidR="007667E4" w:rsidRPr="00C34BC0" w:rsidRDefault="007667E4" w:rsidP="00483DD4">
      <w:pPr>
        <w:numPr>
          <w:ilvl w:val="0"/>
          <w:numId w:val="103"/>
        </w:numPr>
        <w:rPr>
          <w:lang w:val="en-GB"/>
        </w:rPr>
      </w:pPr>
      <w:r w:rsidRPr="00C34BC0">
        <w:rPr>
          <w:lang w:val="en-GB"/>
        </w:rPr>
        <w:t xml:space="preserve">Digital sovereignty and interoperability, as a key in ensuring the ability of citizens and public administrations to make decisions and act self-determined in the digital </w:t>
      </w:r>
      <w:proofErr w:type="gramStart"/>
      <w:r w:rsidRPr="00C34BC0">
        <w:rPr>
          <w:lang w:val="en-GB"/>
        </w:rPr>
        <w:t>world;</w:t>
      </w:r>
      <w:proofErr w:type="gramEnd"/>
    </w:p>
    <w:p w14:paraId="6442FFC4" w14:textId="77777777" w:rsidR="007667E4" w:rsidRPr="00851539" w:rsidRDefault="007667E4" w:rsidP="00483DD4">
      <w:pPr>
        <w:numPr>
          <w:ilvl w:val="0"/>
          <w:numId w:val="103"/>
        </w:numPr>
        <w:rPr>
          <w:lang w:val="en-GB"/>
        </w:rPr>
      </w:pPr>
      <w:r w:rsidRPr="00C34BC0">
        <w:rPr>
          <w:lang w:val="en-GB"/>
        </w:rPr>
        <w:t xml:space="preserve">Human-centred systems and innovative technologies in the public sector, strengthening its pioneering role in the research on secure and trustworthy </w:t>
      </w:r>
      <w:r w:rsidRPr="00BB2478">
        <w:rPr>
          <w:lang w:val="en-GB"/>
        </w:rPr>
        <w:t xml:space="preserve">technology </w:t>
      </w:r>
      <w:proofErr w:type="gramStart"/>
      <w:r w:rsidRPr="00BB2478">
        <w:rPr>
          <w:lang w:val="en-GB"/>
        </w:rPr>
        <w:t>design;</w:t>
      </w:r>
      <w:proofErr w:type="gramEnd"/>
    </w:p>
    <w:p w14:paraId="28D8F897" w14:textId="23419649" w:rsidR="007667E4" w:rsidRPr="00994993" w:rsidRDefault="007667E4" w:rsidP="00483DD4">
      <w:pPr>
        <w:numPr>
          <w:ilvl w:val="0"/>
          <w:numId w:val="103"/>
        </w:numPr>
        <w:rPr>
          <w:lang w:val="en-US"/>
        </w:rPr>
      </w:pPr>
      <w:r w:rsidRPr="00851539">
        <w:rPr>
          <w:lang w:val="en-GB"/>
        </w:rPr>
        <w:t>A resilient and sustainable digital society, preserving our natural foundations of life in line with the Green Deal and using digital technologies to enhance the sustainability of our health systems.</w:t>
      </w:r>
    </w:p>
    <w:p w14:paraId="697AAAA8" w14:textId="36141E51" w:rsidR="00A81371" w:rsidRDefault="00AA2522" w:rsidP="00A81371">
      <w:pPr>
        <w:pStyle w:val="Heading2"/>
        <w:rPr>
          <w:lang w:val="en-GB"/>
        </w:rPr>
      </w:pPr>
      <w:r>
        <w:rPr>
          <w:lang w:val="en-GB"/>
        </w:rPr>
        <w:t>Interoperability</w:t>
      </w:r>
    </w:p>
    <w:p w14:paraId="22AB834C" w14:textId="48AB3431" w:rsidR="00B2233F" w:rsidRPr="00994993" w:rsidRDefault="00B2233F" w:rsidP="00483DD4">
      <w:pPr>
        <w:pStyle w:val="Subtitle"/>
        <w:rPr>
          <w:lang w:val="en-US"/>
        </w:rPr>
      </w:pPr>
      <w:r w:rsidRPr="00994993">
        <w:rPr>
          <w:lang w:val="en-US"/>
        </w:rPr>
        <w:t>Interoperability Action Plan supporting the implementation of the revised European Interoperability Framework</w:t>
      </w:r>
    </w:p>
    <w:p w14:paraId="28D8B342" w14:textId="66088E90" w:rsidR="00B2233F" w:rsidRPr="001C564D" w:rsidRDefault="00B2233F" w:rsidP="00B2233F">
      <w:pPr>
        <w:pStyle w:val="BodyText"/>
        <w:rPr>
          <w:lang w:val="en-GB"/>
        </w:rPr>
      </w:pPr>
      <w:r w:rsidRPr="001C564D">
        <w:rPr>
          <w:lang w:val="en-GB"/>
        </w:rPr>
        <w:t xml:space="preserve">The revised </w:t>
      </w:r>
      <w:hyperlink r:id="rId112" w:history="1">
        <w:r w:rsidRPr="001C564D">
          <w:rPr>
            <w:rStyle w:val="Hyperlink"/>
            <w:lang w:val="en-GB"/>
          </w:rPr>
          <w:t>European Interoperability Framework</w:t>
        </w:r>
      </w:hyperlink>
      <w:r w:rsidRPr="001C564D">
        <w:rPr>
          <w:lang w:val="en-GB"/>
        </w:rPr>
        <w:t xml:space="preserve"> (EIF), maintained under the ISA² Programme, was adopted on 23 March 2017. The framework provided specific guidance on how to set up interoperable digital public services. It offers public administrations a total of 47 concrete recommendations on how to improve governance of their interoperability activities, establish cross-organisational relationships, streamline processes supporting end-to-end digital services, and ensure that both existing and new legislation do not compromise interoperability efforts.  </w:t>
      </w:r>
    </w:p>
    <w:p w14:paraId="1C61AABE" w14:textId="0E5CC014" w:rsidR="00B2233F" w:rsidRPr="001C564D" w:rsidRDefault="00B2233F" w:rsidP="00B2233F">
      <w:pPr>
        <w:pStyle w:val="BodyText"/>
        <w:rPr>
          <w:lang w:val="en-GB"/>
        </w:rPr>
      </w:pPr>
      <w:r w:rsidRPr="001C564D">
        <w:rPr>
          <w:lang w:val="en-GB"/>
        </w:rPr>
        <w:t xml:space="preserve">The revised EIF is accompanied by the </w:t>
      </w:r>
      <w:hyperlink r:id="rId113" w:history="1">
        <w:r w:rsidRPr="001C564D">
          <w:rPr>
            <w:rStyle w:val="Hyperlink"/>
            <w:lang w:val="en-GB"/>
          </w:rPr>
          <w:t>Interoperability Action Plan</w:t>
        </w:r>
      </w:hyperlink>
      <w:r w:rsidRPr="001C564D">
        <w:rPr>
          <w:lang w:val="en-GB"/>
        </w:rPr>
        <w:t xml:space="preserve">, outlining priorities to support the implementation of the EIF. The Action Plan consists of 22 actions, grouped into five focus areas: </w:t>
      </w:r>
    </w:p>
    <w:p w14:paraId="69E0049A" w14:textId="77777777" w:rsidR="00B2233F" w:rsidRPr="00FB3E9A" w:rsidRDefault="00B2233F" w:rsidP="00B2233F">
      <w:pPr>
        <w:pStyle w:val="BodyText"/>
        <w:numPr>
          <w:ilvl w:val="0"/>
          <w:numId w:val="41"/>
        </w:numPr>
        <w:rPr>
          <w:lang w:val="en-GB"/>
        </w:rPr>
      </w:pPr>
      <w:r w:rsidRPr="0026089C">
        <w:rPr>
          <w:lang w:val="en-GB"/>
        </w:rPr>
        <w:t xml:space="preserve">Ensuring governance, coordination and sharing of interoperability </w:t>
      </w:r>
      <w:proofErr w:type="gramStart"/>
      <w:r w:rsidRPr="0026089C">
        <w:rPr>
          <w:lang w:val="en-GB"/>
        </w:rPr>
        <w:t>initiatives;</w:t>
      </w:r>
      <w:proofErr w:type="gramEnd"/>
      <w:r w:rsidRPr="0026089C">
        <w:rPr>
          <w:lang w:val="en-GB"/>
        </w:rPr>
        <w:t xml:space="preserve"> </w:t>
      </w:r>
    </w:p>
    <w:p w14:paraId="521D7005" w14:textId="77777777" w:rsidR="00B2233F" w:rsidRPr="00924ECD" w:rsidRDefault="00B2233F" w:rsidP="00B2233F">
      <w:pPr>
        <w:pStyle w:val="BodyText"/>
        <w:numPr>
          <w:ilvl w:val="0"/>
          <w:numId w:val="41"/>
        </w:numPr>
        <w:rPr>
          <w:lang w:val="en-GB"/>
        </w:rPr>
      </w:pPr>
      <w:r w:rsidRPr="000758A3">
        <w:rPr>
          <w:lang w:val="en-GB"/>
        </w:rPr>
        <w:t xml:space="preserve">Developing interoperability solutions to foster collaboration between </w:t>
      </w:r>
      <w:proofErr w:type="gramStart"/>
      <w:r w:rsidRPr="000758A3">
        <w:rPr>
          <w:lang w:val="en-GB"/>
        </w:rPr>
        <w:t>organisations;</w:t>
      </w:r>
      <w:proofErr w:type="gramEnd"/>
      <w:r w:rsidRPr="000758A3">
        <w:rPr>
          <w:lang w:val="en-GB"/>
        </w:rPr>
        <w:t xml:space="preserve"> </w:t>
      </w:r>
    </w:p>
    <w:p w14:paraId="4E5F551E" w14:textId="77777777" w:rsidR="00B2233F" w:rsidRPr="00924ECD" w:rsidRDefault="00B2233F" w:rsidP="00B2233F">
      <w:pPr>
        <w:pStyle w:val="BodyText"/>
        <w:numPr>
          <w:ilvl w:val="0"/>
          <w:numId w:val="41"/>
        </w:numPr>
        <w:rPr>
          <w:lang w:val="en-GB"/>
        </w:rPr>
      </w:pPr>
      <w:r w:rsidRPr="00924ECD">
        <w:rPr>
          <w:lang w:val="en-GB"/>
        </w:rPr>
        <w:t xml:space="preserve">Engaging stakeholders and raising awareness of </w:t>
      </w:r>
      <w:proofErr w:type="gramStart"/>
      <w:r w:rsidRPr="00924ECD">
        <w:rPr>
          <w:lang w:val="en-GB"/>
        </w:rPr>
        <w:t>interoperability;</w:t>
      </w:r>
      <w:proofErr w:type="gramEnd"/>
      <w:r w:rsidRPr="00924ECD">
        <w:rPr>
          <w:lang w:val="en-GB"/>
        </w:rPr>
        <w:t xml:space="preserve"> </w:t>
      </w:r>
    </w:p>
    <w:p w14:paraId="3A514FEB" w14:textId="4EF7EF87" w:rsidR="00B2233F" w:rsidRPr="00924ECD" w:rsidRDefault="00B2233F" w:rsidP="00B2233F">
      <w:pPr>
        <w:pStyle w:val="BodyText"/>
        <w:numPr>
          <w:ilvl w:val="0"/>
          <w:numId w:val="41"/>
        </w:numPr>
        <w:rPr>
          <w:lang w:val="en-GB"/>
        </w:rPr>
      </w:pPr>
      <w:r w:rsidRPr="00924ECD">
        <w:rPr>
          <w:lang w:val="en-GB"/>
        </w:rPr>
        <w:t xml:space="preserve">Developing, maintaining and promoting key interoperability </w:t>
      </w:r>
      <w:proofErr w:type="gramStart"/>
      <w:r w:rsidRPr="00924ECD">
        <w:rPr>
          <w:lang w:val="en-GB"/>
        </w:rPr>
        <w:t>enablers;</w:t>
      </w:r>
      <w:proofErr w:type="gramEnd"/>
    </w:p>
    <w:p w14:paraId="23EEB3D5" w14:textId="0CEBA610" w:rsidR="00021DC3" w:rsidRDefault="00B2233F" w:rsidP="00021DC3">
      <w:pPr>
        <w:pStyle w:val="BodyText"/>
        <w:numPr>
          <w:ilvl w:val="0"/>
          <w:numId w:val="41"/>
        </w:numPr>
        <w:rPr>
          <w:lang w:val="en-GB"/>
        </w:rPr>
      </w:pPr>
      <w:r w:rsidRPr="00924ECD">
        <w:rPr>
          <w:lang w:val="en-GB"/>
        </w:rPr>
        <w:t xml:space="preserve">Developing, </w:t>
      </w:r>
      <w:proofErr w:type="gramStart"/>
      <w:r w:rsidRPr="00924ECD">
        <w:rPr>
          <w:lang w:val="en-GB"/>
        </w:rPr>
        <w:t>improving</w:t>
      </w:r>
      <w:proofErr w:type="gramEnd"/>
      <w:r w:rsidRPr="00924ECD">
        <w:rPr>
          <w:lang w:val="en-GB"/>
        </w:rPr>
        <w:t xml:space="preserve"> and promoting supporting instruments for interoperability</w:t>
      </w:r>
      <w:r w:rsidRPr="0026089C">
        <w:rPr>
          <w:lang w:val="en-GB"/>
        </w:rPr>
        <w:t>.</w:t>
      </w:r>
    </w:p>
    <w:p w14:paraId="0C7699A5" w14:textId="397A9E3A" w:rsidR="00CD28E3" w:rsidRDefault="001077DB" w:rsidP="00D13444">
      <w:pPr>
        <w:rPr>
          <w:lang w:val="en-GB"/>
        </w:rPr>
      </w:pPr>
      <w:r w:rsidRPr="00181EB6">
        <w:rPr>
          <w:lang w:val="en-US"/>
        </w:rPr>
        <w:t xml:space="preserve">The European Commission is currently evaluating the </w:t>
      </w:r>
      <w:hyperlink r:id="rId114" w:history="1">
        <w:r w:rsidRPr="00181EB6">
          <w:rPr>
            <w:rStyle w:val="Hyperlink"/>
            <w:lang w:val="en-US"/>
          </w:rPr>
          <w:t>ISA² </w:t>
        </w:r>
        <w:proofErr w:type="spellStart"/>
        <w:r w:rsidRPr="00181EB6">
          <w:rPr>
            <w:rStyle w:val="Hyperlink"/>
            <w:lang w:val="en-US"/>
          </w:rPr>
          <w:t>programme</w:t>
        </w:r>
        <w:proofErr w:type="spellEnd"/>
      </w:hyperlink>
      <w:r w:rsidRPr="00181EB6">
        <w:rPr>
          <w:lang w:val="en-US"/>
        </w:rPr>
        <w:t xml:space="preserve"> and the </w:t>
      </w:r>
      <w:hyperlink r:id="rId115" w:history="1">
        <w:r w:rsidRPr="00181EB6">
          <w:rPr>
            <w:rStyle w:val="Hyperlink"/>
            <w:lang w:val="en-US"/>
          </w:rPr>
          <w:t>European Interoperability Framework</w:t>
        </w:r>
      </w:hyperlink>
      <w:r w:rsidRPr="00181EB6">
        <w:rPr>
          <w:lang w:val="en-US"/>
        </w:rPr>
        <w:t xml:space="preserve"> </w:t>
      </w:r>
      <w:r w:rsidR="00CD1A1A">
        <w:rPr>
          <w:lang w:val="en-US"/>
        </w:rPr>
        <w:t xml:space="preserve">so as </w:t>
      </w:r>
      <w:r w:rsidRPr="00181EB6">
        <w:rPr>
          <w:lang w:val="en-US"/>
        </w:rPr>
        <w:t xml:space="preserve">to present a reinforced public sector interoperability </w:t>
      </w:r>
      <w:r w:rsidR="00CD1A1A">
        <w:rPr>
          <w:lang w:val="en-US"/>
        </w:rPr>
        <w:t>strategy</w:t>
      </w:r>
      <w:r w:rsidRPr="00181EB6">
        <w:rPr>
          <w:lang w:val="en-US"/>
        </w:rPr>
        <w:t xml:space="preserve"> in 2021. </w:t>
      </w:r>
      <w:r w:rsidR="00D772D7" w:rsidRPr="00181EB6">
        <w:rPr>
          <w:lang w:val="en-GB"/>
        </w:rPr>
        <w:t xml:space="preserve">As the ISA² programme </w:t>
      </w:r>
      <w:r w:rsidR="00D772D7">
        <w:rPr>
          <w:lang w:val="en-GB"/>
        </w:rPr>
        <w:t>came</w:t>
      </w:r>
      <w:r w:rsidR="00D772D7" w:rsidRPr="00181EB6">
        <w:rPr>
          <w:lang w:val="en-GB"/>
        </w:rPr>
        <w:t xml:space="preserve"> to an end in December 2020, its final evaluation is a legal obligation </w:t>
      </w:r>
      <w:r w:rsidR="00B041AB">
        <w:rPr>
          <w:lang w:val="en-GB"/>
        </w:rPr>
        <w:t>derived</w:t>
      </w:r>
      <w:r w:rsidR="00D772D7" w:rsidRPr="00181EB6">
        <w:rPr>
          <w:lang w:val="en-GB"/>
        </w:rPr>
        <w:t xml:space="preserve"> from the </w:t>
      </w:r>
      <w:hyperlink r:id="rId116" w:tgtFrame="_blank" w:history="1">
        <w:r w:rsidR="00D772D7" w:rsidRPr="00181EB6">
          <w:rPr>
            <w:rStyle w:val="Hyperlink"/>
            <w:lang w:val="en-US"/>
          </w:rPr>
          <w:t>ISA² Decision</w:t>
        </w:r>
      </w:hyperlink>
      <w:r w:rsidR="00D772D7" w:rsidRPr="00181EB6">
        <w:rPr>
          <w:rStyle w:val="Hyperlink"/>
          <w:lang w:val="en-US"/>
        </w:rPr>
        <w:t> </w:t>
      </w:r>
      <w:r w:rsidR="00B041AB">
        <w:rPr>
          <w:lang w:val="en-GB"/>
        </w:rPr>
        <w:t>which established</w:t>
      </w:r>
      <w:r w:rsidR="00D772D7" w:rsidRPr="00181EB6">
        <w:rPr>
          <w:lang w:val="en-GB"/>
        </w:rPr>
        <w:t xml:space="preserve"> the programme. </w:t>
      </w:r>
      <w:r w:rsidR="00B041AB">
        <w:rPr>
          <w:lang w:val="en-GB"/>
        </w:rPr>
        <w:t>In addition, t</w:t>
      </w:r>
      <w:r w:rsidR="00D772D7" w:rsidRPr="00181EB6">
        <w:rPr>
          <w:lang w:val="en-GB"/>
        </w:rPr>
        <w:t xml:space="preserve">hree years </w:t>
      </w:r>
      <w:r w:rsidR="00306EA1">
        <w:rPr>
          <w:lang w:val="en-GB"/>
        </w:rPr>
        <w:t>after</w:t>
      </w:r>
      <w:r w:rsidR="00D772D7" w:rsidRPr="00181EB6">
        <w:rPr>
          <w:lang w:val="en-GB"/>
        </w:rPr>
        <w:t xml:space="preserve"> the adoption of the </w:t>
      </w:r>
      <w:r w:rsidR="00B041AB">
        <w:rPr>
          <w:lang w:val="en-GB"/>
        </w:rPr>
        <w:t>revised version of the</w:t>
      </w:r>
      <w:r w:rsidR="00D772D7" w:rsidRPr="00181EB6">
        <w:rPr>
          <w:lang w:val="en-GB"/>
        </w:rPr>
        <w:t xml:space="preserve"> EIF, </w:t>
      </w:r>
      <w:r w:rsidR="00B041AB">
        <w:rPr>
          <w:lang w:val="en-GB"/>
        </w:rPr>
        <w:t>it</w:t>
      </w:r>
      <w:r w:rsidR="00D772D7" w:rsidRPr="00181EB6">
        <w:rPr>
          <w:lang w:val="en-GB"/>
        </w:rPr>
        <w:t xml:space="preserve"> is also the </w:t>
      </w:r>
      <w:r w:rsidR="00B041AB">
        <w:rPr>
          <w:lang w:val="en-GB"/>
        </w:rPr>
        <w:t>perfect timing</w:t>
      </w:r>
      <w:r w:rsidR="00D772D7" w:rsidRPr="00181EB6">
        <w:rPr>
          <w:lang w:val="en-GB"/>
        </w:rPr>
        <w:t xml:space="preserve"> to take stock of the achievements of the </w:t>
      </w:r>
      <w:r w:rsidR="00D772D7" w:rsidRPr="00181EB6">
        <w:rPr>
          <w:lang w:val="en-GB"/>
        </w:rPr>
        <w:lastRenderedPageBreak/>
        <w:t>EIF in the past years. Together, the</w:t>
      </w:r>
      <w:r w:rsidR="00B041AB">
        <w:rPr>
          <w:lang w:val="en-GB"/>
        </w:rPr>
        <w:t>se</w:t>
      </w:r>
      <w:r w:rsidR="00D772D7" w:rsidRPr="00181EB6">
        <w:rPr>
          <w:lang w:val="en-GB"/>
        </w:rPr>
        <w:t xml:space="preserve"> evaluations </w:t>
      </w:r>
      <w:r w:rsidR="00A81DCF">
        <w:rPr>
          <w:lang w:val="en-GB"/>
        </w:rPr>
        <w:t>are expected</w:t>
      </w:r>
      <w:r w:rsidR="00D772D7" w:rsidRPr="00181EB6">
        <w:rPr>
          <w:lang w:val="en-GB"/>
        </w:rPr>
        <w:t xml:space="preserve"> to provide </w:t>
      </w:r>
      <w:r w:rsidR="00A81DCF">
        <w:rPr>
          <w:lang w:val="en-GB"/>
        </w:rPr>
        <w:t>valuable</w:t>
      </w:r>
      <w:r w:rsidR="00D772D7" w:rsidRPr="00181EB6">
        <w:rPr>
          <w:lang w:val="en-GB"/>
        </w:rPr>
        <w:t xml:space="preserve"> input for shaping up a new strategy to enhance the interoperability of public services in the EU, </w:t>
      </w:r>
      <w:proofErr w:type="gramStart"/>
      <w:r w:rsidR="00D772D7" w:rsidRPr="00181EB6">
        <w:rPr>
          <w:lang w:val="en-GB"/>
        </w:rPr>
        <w:t>taking into account</w:t>
      </w:r>
      <w:proofErr w:type="gramEnd"/>
      <w:r w:rsidR="00D772D7" w:rsidRPr="00181EB6">
        <w:rPr>
          <w:lang w:val="en-GB"/>
        </w:rPr>
        <w:t xml:space="preserve"> the needs of stakeholders as well as the role of emerging technologies. </w:t>
      </w:r>
    </w:p>
    <w:p w14:paraId="2FF65354" w14:textId="6DC0B60C" w:rsidR="0031156A" w:rsidRPr="00D772D7" w:rsidRDefault="0031156A" w:rsidP="00D13444">
      <w:pPr>
        <w:rPr>
          <w:lang w:val="en-GB"/>
        </w:rPr>
      </w:pPr>
      <w:r>
        <w:rPr>
          <w:lang w:val="en-GB"/>
        </w:rPr>
        <w:t xml:space="preserve">An </w:t>
      </w:r>
      <w:hyperlink r:id="rId117" w:history="1">
        <w:r w:rsidRPr="00D21A2B">
          <w:rPr>
            <w:rStyle w:val="Hyperlink"/>
            <w:lang w:val="en-GB"/>
          </w:rPr>
          <w:t xml:space="preserve">expert group on </w:t>
        </w:r>
        <w:r w:rsidR="00D21A2B" w:rsidRPr="00D21A2B">
          <w:rPr>
            <w:rStyle w:val="Hyperlink"/>
            <w:lang w:val="en-GB"/>
          </w:rPr>
          <w:t>Interoperability of European Public Services</w:t>
        </w:r>
      </w:hyperlink>
      <w:r w:rsidR="00D21A2B">
        <w:rPr>
          <w:lang w:val="en-GB"/>
        </w:rPr>
        <w:t xml:space="preserve"> has also been formed whose goal is to identify and exchange food practices when implementing the EIF, to provide </w:t>
      </w:r>
      <w:r w:rsidR="00C621AF">
        <w:rPr>
          <w:lang w:val="en-GB"/>
        </w:rPr>
        <w:t xml:space="preserve">the Commission with opinions, analysis and reports on interoperability of public services, to identify and </w:t>
      </w:r>
      <w:r w:rsidR="00FB66F9">
        <w:rPr>
          <w:lang w:val="en-GB"/>
        </w:rPr>
        <w:t>assess the legal, organisation, semantical and technical obstacles preventing the set-up of interoperable European public services</w:t>
      </w:r>
      <w:r w:rsidR="00813AD4">
        <w:rPr>
          <w:lang w:val="en-GB"/>
        </w:rPr>
        <w:t xml:space="preserve">, among others. </w:t>
      </w:r>
      <w:r w:rsidR="00FB66F9">
        <w:rPr>
          <w:lang w:val="en-GB"/>
        </w:rPr>
        <w:t xml:space="preserve"> </w:t>
      </w:r>
    </w:p>
    <w:p w14:paraId="1BC74D84" w14:textId="624E38B0" w:rsidR="00D349ED" w:rsidRDefault="00D13444" w:rsidP="00D13444">
      <w:pPr>
        <w:rPr>
          <w:lang w:val="en-GB"/>
        </w:rPr>
      </w:pPr>
      <w:r>
        <w:rPr>
          <w:lang w:val="en-GB"/>
        </w:rPr>
        <w:t>For r</w:t>
      </w:r>
      <w:r w:rsidR="00D26E41">
        <w:rPr>
          <w:lang w:val="en-GB"/>
        </w:rPr>
        <w:t>egion</w:t>
      </w:r>
      <w:r w:rsidR="00094137">
        <w:rPr>
          <w:lang w:val="en-GB"/>
        </w:rPr>
        <w:t>al</w:t>
      </w:r>
      <w:r w:rsidR="00D26E41">
        <w:rPr>
          <w:lang w:val="en-GB"/>
        </w:rPr>
        <w:t xml:space="preserve"> and local </w:t>
      </w:r>
      <w:r>
        <w:rPr>
          <w:lang w:val="en-GB"/>
        </w:rPr>
        <w:t>interoperability, t</w:t>
      </w:r>
      <w:r w:rsidR="00CF4D26">
        <w:rPr>
          <w:lang w:val="en-GB"/>
        </w:rPr>
        <w:t>he</w:t>
      </w:r>
      <w:r w:rsidR="00434F42">
        <w:rPr>
          <w:lang w:val="en-GB"/>
        </w:rPr>
        <w:t xml:space="preserve"> proposal on</w:t>
      </w:r>
      <w:r w:rsidR="00094137">
        <w:rPr>
          <w:lang w:val="en-GB"/>
        </w:rPr>
        <w:t xml:space="preserve"> the</w:t>
      </w:r>
      <w:r w:rsidR="00434F42">
        <w:rPr>
          <w:lang w:val="en-GB"/>
        </w:rPr>
        <w:t xml:space="preserve"> </w:t>
      </w:r>
      <w:hyperlink r:id="rId118" w:history="1">
        <w:r w:rsidR="00F37A11">
          <w:rPr>
            <w:rStyle w:val="Hyperlink"/>
            <w:lang w:val="en-GB"/>
          </w:rPr>
          <w:t>European Interoperability Framework for Smart Cities and Communities</w:t>
        </w:r>
      </w:hyperlink>
      <w:r w:rsidR="00434F42">
        <w:rPr>
          <w:lang w:val="en-GB"/>
        </w:rPr>
        <w:t xml:space="preserve"> (EIF4SCC)</w:t>
      </w:r>
      <w:r w:rsidR="00253525">
        <w:rPr>
          <w:lang w:val="en-GB"/>
        </w:rPr>
        <w:t xml:space="preserve"> </w:t>
      </w:r>
      <w:r w:rsidR="00215ABF">
        <w:rPr>
          <w:lang w:val="en-GB"/>
        </w:rPr>
        <w:t>aims to</w:t>
      </w:r>
      <w:r w:rsidR="00434F42">
        <w:rPr>
          <w:lang w:val="en-GB"/>
        </w:rPr>
        <w:t xml:space="preserve"> </w:t>
      </w:r>
      <w:r w:rsidR="00CF4D26" w:rsidRPr="00CF4D26">
        <w:rPr>
          <w:lang w:val="en-GB"/>
        </w:rPr>
        <w:t xml:space="preserve">support local administrations </w:t>
      </w:r>
      <w:r w:rsidR="00DC7913">
        <w:rPr>
          <w:lang w:val="en-GB"/>
        </w:rPr>
        <w:t xml:space="preserve">and policy makers </w:t>
      </w:r>
      <w:r w:rsidR="0035156F">
        <w:rPr>
          <w:lang w:val="en-GB"/>
        </w:rPr>
        <w:t>in</w:t>
      </w:r>
      <w:r w:rsidR="00CF4D26" w:rsidRPr="00CF4D26">
        <w:rPr>
          <w:lang w:val="en-GB"/>
        </w:rPr>
        <w:t xml:space="preserve"> </w:t>
      </w:r>
      <w:r w:rsidR="00171279">
        <w:rPr>
          <w:lang w:val="en-GB"/>
        </w:rPr>
        <w:t>offering</w:t>
      </w:r>
      <w:r w:rsidR="00CF4D26" w:rsidRPr="00CF4D26">
        <w:rPr>
          <w:lang w:val="en-GB"/>
        </w:rPr>
        <w:t xml:space="preserve"> interoperability services to citizens and businesses</w:t>
      </w:r>
      <w:r w:rsidR="00253525">
        <w:rPr>
          <w:lang w:val="en-GB"/>
        </w:rPr>
        <w:t xml:space="preserve"> by providing definitions, principles, recommendations</w:t>
      </w:r>
      <w:r w:rsidR="00EE3363">
        <w:rPr>
          <w:lang w:val="en-GB"/>
        </w:rPr>
        <w:t xml:space="preserve">, practical use cases and a common model that will enable </w:t>
      </w:r>
      <w:r w:rsidR="00BB3813" w:rsidRPr="00BB3813">
        <w:rPr>
          <w:lang w:val="en-GB"/>
        </w:rPr>
        <w:t>public service delivery across domains, cities, regions and borders.</w:t>
      </w:r>
      <w:r w:rsidR="00215ABF">
        <w:rPr>
          <w:lang w:val="en-GB"/>
        </w:rPr>
        <w:t xml:space="preserve"> </w:t>
      </w:r>
    </w:p>
    <w:p w14:paraId="0327429D" w14:textId="0AED67A6" w:rsidR="00021DC3" w:rsidRPr="00021DC3" w:rsidRDefault="00E86766" w:rsidP="002972C5">
      <w:pPr>
        <w:rPr>
          <w:lang w:val="en-GB"/>
        </w:rPr>
      </w:pPr>
      <w:r>
        <w:rPr>
          <w:lang w:val="en-GB"/>
        </w:rPr>
        <w:t xml:space="preserve">The EIF4SCC is managed </w:t>
      </w:r>
      <w:r w:rsidR="008C3113">
        <w:rPr>
          <w:lang w:val="en-GB"/>
        </w:rPr>
        <w:t xml:space="preserve">by DG </w:t>
      </w:r>
      <w:r w:rsidR="00D349ED">
        <w:rPr>
          <w:lang w:val="en-GB"/>
        </w:rPr>
        <w:t>CONNECT</w:t>
      </w:r>
      <w:r w:rsidR="008C3113">
        <w:rPr>
          <w:lang w:val="en-GB"/>
        </w:rPr>
        <w:t xml:space="preserve"> </w:t>
      </w:r>
      <w:r w:rsidR="00141E9B">
        <w:rPr>
          <w:lang w:val="en-GB"/>
        </w:rPr>
        <w:t>under</w:t>
      </w:r>
      <w:r>
        <w:rPr>
          <w:lang w:val="en-GB"/>
        </w:rPr>
        <w:t xml:space="preserve"> the framework of the </w:t>
      </w:r>
      <w:hyperlink r:id="rId119" w:history="1">
        <w:r w:rsidRPr="0005747F">
          <w:rPr>
            <w:rStyle w:val="Hyperlink"/>
            <w:lang w:val="en-GB"/>
          </w:rPr>
          <w:t>Living</w:t>
        </w:r>
        <w:r w:rsidR="00F23BE8" w:rsidRPr="0005747F">
          <w:rPr>
            <w:rStyle w:val="Hyperlink"/>
            <w:lang w:val="en-GB"/>
          </w:rPr>
          <w:t>-in.eu</w:t>
        </w:r>
      </w:hyperlink>
      <w:r w:rsidR="00F23BE8">
        <w:rPr>
          <w:lang w:val="en-GB"/>
        </w:rPr>
        <w:t xml:space="preserve"> </w:t>
      </w:r>
      <w:r w:rsidR="0005747F">
        <w:rPr>
          <w:lang w:val="en-GB"/>
        </w:rPr>
        <w:t>movement</w:t>
      </w:r>
      <w:r w:rsidR="00D349ED">
        <w:rPr>
          <w:lang w:val="en-GB"/>
        </w:rPr>
        <w:t xml:space="preserve">. </w:t>
      </w:r>
      <w:r w:rsidR="000318C3">
        <w:rPr>
          <w:lang w:val="en-GB"/>
        </w:rPr>
        <w:t xml:space="preserve">This initiative aims to </w:t>
      </w:r>
      <w:r w:rsidR="00FB4D88" w:rsidRPr="00FB4D88">
        <w:rPr>
          <w:lang w:val="en-GB"/>
        </w:rPr>
        <w:t>roll out interoperable urban digital platforms and a set of standards and technical specifications, such as the Minimum Interoperability Mechanisms (MIMs</w:t>
      </w:r>
      <w:r w:rsidR="00FB4D88">
        <w:rPr>
          <w:lang w:val="en-GB"/>
        </w:rPr>
        <w:t>)</w:t>
      </w:r>
      <w:r w:rsidR="00736A7A">
        <w:rPr>
          <w:lang w:val="en-GB"/>
        </w:rPr>
        <w:t>.</w:t>
      </w:r>
    </w:p>
    <w:p w14:paraId="7AA37A0E" w14:textId="6CD79E3F" w:rsidR="00A81371" w:rsidRDefault="00A81371" w:rsidP="00A81371">
      <w:pPr>
        <w:pStyle w:val="Heading2"/>
        <w:rPr>
          <w:lang w:val="en-GB"/>
        </w:rPr>
      </w:pPr>
      <w:r>
        <w:rPr>
          <w:lang w:val="en-GB"/>
        </w:rPr>
        <w:t>Key Enablers</w:t>
      </w:r>
    </w:p>
    <w:p w14:paraId="415355CD" w14:textId="71088F02" w:rsidR="00B2233F" w:rsidRDefault="00B2233F" w:rsidP="00B2233F">
      <w:pPr>
        <w:pStyle w:val="Heading3"/>
      </w:pPr>
      <w:r>
        <w:t>Access to public information</w:t>
      </w:r>
    </w:p>
    <w:p w14:paraId="66F23596" w14:textId="0D3473F9" w:rsidR="00033C82" w:rsidRPr="001C564D" w:rsidRDefault="00033C82" w:rsidP="00483DD4">
      <w:pPr>
        <w:pStyle w:val="Subtitle"/>
      </w:pPr>
      <w:proofErr w:type="spellStart"/>
      <w:r w:rsidRPr="001C564D">
        <w:t>European</w:t>
      </w:r>
      <w:proofErr w:type="spellEnd"/>
      <w:r w:rsidRPr="001C564D">
        <w:t xml:space="preserve"> Data </w:t>
      </w:r>
      <w:proofErr w:type="spellStart"/>
      <w:r w:rsidRPr="001C564D">
        <w:t>Strategy</w:t>
      </w:r>
      <w:proofErr w:type="spellEnd"/>
    </w:p>
    <w:p w14:paraId="74FE9DA5" w14:textId="018A387E" w:rsidR="00033C82" w:rsidRPr="001C564D" w:rsidRDefault="00033C82" w:rsidP="00033C82">
      <w:pPr>
        <w:pStyle w:val="BodyText"/>
        <w:rPr>
          <w:lang w:val="en-GB"/>
        </w:rPr>
      </w:pPr>
      <w:r w:rsidRPr="001C564D">
        <w:rPr>
          <w:lang w:val="en-GB"/>
        </w:rPr>
        <w:t xml:space="preserve">The </w:t>
      </w:r>
      <w:hyperlink r:id="rId120" w:history="1">
        <w:r w:rsidRPr="001C564D">
          <w:rPr>
            <w:rStyle w:val="Hyperlink"/>
            <w:lang w:val="en-GB"/>
          </w:rPr>
          <w:t>European Data Strategy</w:t>
        </w:r>
      </w:hyperlink>
      <w:r w:rsidRPr="001C564D">
        <w:rPr>
          <w:lang w:val="en-GB"/>
        </w:rPr>
        <w:t xml:space="preserve"> communication, as published on 19 February 2020, outlines a vision of a genuine single market for data which tackles the problems that have been identified through various policy measures and funding. The strategy is based on four pillars, as follows:</w:t>
      </w:r>
    </w:p>
    <w:p w14:paraId="66F2C132" w14:textId="77777777" w:rsidR="00033C82" w:rsidRPr="001C564D" w:rsidRDefault="00033C82" w:rsidP="006415AB">
      <w:pPr>
        <w:pStyle w:val="BulletPoints"/>
      </w:pPr>
      <w:r w:rsidRPr="001C564D">
        <w:t xml:space="preserve">Cross-sectoral governance framework for data and access use – Key actions include proposing a legislative framework for the governance of common European data spaces; Enacting legislation on high-value data sets; Proposing a Data Act, where possible; and analysing the importance of data in the digital economy and reviewing the existing policy framework in this area. </w:t>
      </w:r>
    </w:p>
    <w:p w14:paraId="09EA778E" w14:textId="77777777" w:rsidR="00033C82" w:rsidRPr="001C564D" w:rsidRDefault="00033C82" w:rsidP="006415AB">
      <w:pPr>
        <w:pStyle w:val="BulletPoints"/>
      </w:pPr>
      <w:r w:rsidRPr="001C564D">
        <w:t xml:space="preserve">Investments in data and strengthening Europe’s capabilities and infrastructures for hosting, </w:t>
      </w:r>
      <w:proofErr w:type="gramStart"/>
      <w:r w:rsidRPr="001C564D">
        <w:t>processing</w:t>
      </w:r>
      <w:proofErr w:type="gramEnd"/>
      <w:r w:rsidRPr="001C564D">
        <w:t xml:space="preserve"> and using data, interoperability – Key actions include investing in a high-impact project on European data spaces; Signing a Memorandum of Understanding with Member States on cloud federation; Launching a European cloud services marketplace; and establishing an EU (self-)regulatory cloud rulebook. </w:t>
      </w:r>
    </w:p>
    <w:p w14:paraId="02F934A4" w14:textId="77777777" w:rsidR="00033C82" w:rsidRPr="001C564D" w:rsidRDefault="00033C82" w:rsidP="006415AB">
      <w:pPr>
        <w:pStyle w:val="BulletPoints"/>
      </w:pPr>
      <w:r w:rsidRPr="001C564D">
        <w:t xml:space="preserve">Empowering individuals, investing in skills and in SMEs – The key action of this pillar involves exploring the ways in which the portability right for individuals under Article 20 of the GDPR can be enhanced </w:t>
      </w:r>
      <w:proofErr w:type="gramStart"/>
      <w:r w:rsidRPr="001C564D">
        <w:t>in order to</w:t>
      </w:r>
      <w:proofErr w:type="gramEnd"/>
      <w:r w:rsidRPr="001C564D">
        <w:t xml:space="preserve"> give them more control over who can access and use machine-generated data. </w:t>
      </w:r>
    </w:p>
    <w:p w14:paraId="2D6537F1" w14:textId="77777777" w:rsidR="00033C82" w:rsidRPr="001C564D" w:rsidRDefault="00033C82" w:rsidP="006415AB">
      <w:pPr>
        <w:pStyle w:val="BulletPoints"/>
      </w:pPr>
      <w:r w:rsidRPr="001C564D">
        <w:t xml:space="preserve">Common European data spaces in strategic sectors and domains of public interest – The key action of this pillar involves creating a framework designed to measure data flows and estimate their economic value within Europe, and between Europe and other global actors. </w:t>
      </w:r>
    </w:p>
    <w:p w14:paraId="1E3D2E36" w14:textId="4C3DFEC2" w:rsidR="00B2233F" w:rsidRPr="002972C5" w:rsidRDefault="004C64D8" w:rsidP="00483DD4">
      <w:pPr>
        <w:pStyle w:val="BodyText"/>
        <w:rPr>
          <w:lang w:val="en-GB"/>
        </w:rPr>
      </w:pPr>
      <w:r>
        <w:rPr>
          <w:lang w:val="en-GB"/>
        </w:rPr>
        <w:t>On 25 November 2020</w:t>
      </w:r>
      <w:r w:rsidR="00141E9B">
        <w:rPr>
          <w:lang w:val="en-GB"/>
        </w:rPr>
        <w:t>,</w:t>
      </w:r>
      <w:r>
        <w:rPr>
          <w:lang w:val="en-GB"/>
        </w:rPr>
        <w:t xml:space="preserve"> t</w:t>
      </w:r>
      <w:r w:rsidR="00033C82" w:rsidRPr="001C564D">
        <w:rPr>
          <w:lang w:val="en-GB"/>
        </w:rPr>
        <w:t xml:space="preserve">he </w:t>
      </w:r>
      <w:r w:rsidR="005652A8">
        <w:rPr>
          <w:lang w:val="en-GB"/>
        </w:rPr>
        <w:t xml:space="preserve">Commission proposed a </w:t>
      </w:r>
      <w:hyperlink r:id="rId121" w:history="1">
        <w:r w:rsidR="005652A8" w:rsidRPr="00736A7A">
          <w:rPr>
            <w:rStyle w:val="Hyperlink"/>
            <w:lang w:val="en-GB"/>
          </w:rPr>
          <w:t xml:space="preserve">regulation </w:t>
        </w:r>
        <w:r w:rsidR="00736A7A" w:rsidRPr="00736A7A">
          <w:rPr>
            <w:rStyle w:val="Hyperlink"/>
            <w:lang w:val="en-GB"/>
          </w:rPr>
          <w:t>on European data governance</w:t>
        </w:r>
      </w:hyperlink>
      <w:r w:rsidR="00736A7A">
        <w:rPr>
          <w:lang w:val="en-GB"/>
        </w:rPr>
        <w:t xml:space="preserve"> that will accompany the Data Strategy</w:t>
      </w:r>
      <w:r w:rsidR="001E6F9A">
        <w:rPr>
          <w:lang w:val="en-GB"/>
        </w:rPr>
        <w:t>,</w:t>
      </w:r>
      <w:r w:rsidR="00F42FCD">
        <w:rPr>
          <w:lang w:val="en-GB"/>
        </w:rPr>
        <w:t xml:space="preserve"> to</w:t>
      </w:r>
      <w:r w:rsidR="001E6F9A">
        <w:rPr>
          <w:lang w:val="en-GB"/>
        </w:rPr>
        <w:t xml:space="preserve"> facilitate data sharing across common European data spaces in crucial sectors and </w:t>
      </w:r>
      <w:r w:rsidR="008A1970">
        <w:rPr>
          <w:lang w:val="en-GB"/>
        </w:rPr>
        <w:t>he</w:t>
      </w:r>
      <w:r w:rsidR="001E6F9A">
        <w:rPr>
          <w:lang w:val="en-GB"/>
        </w:rPr>
        <w:t>l</w:t>
      </w:r>
      <w:r w:rsidR="008A1970">
        <w:rPr>
          <w:lang w:val="en-GB"/>
        </w:rPr>
        <w:t xml:space="preserve">p users maintain control of their </w:t>
      </w:r>
      <w:r w:rsidR="008A1970">
        <w:rPr>
          <w:lang w:val="en-GB"/>
        </w:rPr>
        <w:lastRenderedPageBreak/>
        <w:t>data</w:t>
      </w:r>
      <w:r w:rsidR="001E6F9A">
        <w:rPr>
          <w:lang w:val="en-GB"/>
        </w:rPr>
        <w:t>.</w:t>
      </w:r>
      <w:r w:rsidR="00497871">
        <w:rPr>
          <w:lang w:val="en-GB"/>
        </w:rPr>
        <w:t xml:space="preserve"> More information on the </w:t>
      </w:r>
      <w:r w:rsidR="00D31500">
        <w:rPr>
          <w:lang w:val="en-GB"/>
        </w:rPr>
        <w:t xml:space="preserve">regulation on European data governance is available under Chapter 4. </w:t>
      </w:r>
    </w:p>
    <w:p w14:paraId="303D0584" w14:textId="03BCC30E" w:rsidR="00C46335" w:rsidRDefault="00C46335">
      <w:pPr>
        <w:pStyle w:val="Heading3"/>
      </w:pPr>
      <w:r>
        <w:t>Security aspects</w:t>
      </w:r>
    </w:p>
    <w:p w14:paraId="6BB4E7BD" w14:textId="66679E9E" w:rsidR="00B2233F" w:rsidRPr="00483DD4" w:rsidRDefault="00B2233F" w:rsidP="002972C5">
      <w:pPr>
        <w:pStyle w:val="Subtitle"/>
        <w:keepNext/>
        <w:rPr>
          <w:rStyle w:val="CommentReference"/>
          <w:rFonts w:cs="Arial"/>
          <w:bCs/>
          <w:i/>
          <w:color w:val="4958A0"/>
          <w:sz w:val="24"/>
          <w:szCs w:val="26"/>
          <w:lang w:val="en-US"/>
        </w:rPr>
      </w:pPr>
      <w:r w:rsidRPr="00483DD4">
        <w:rPr>
          <w:lang w:val="en-US"/>
        </w:rPr>
        <w:t>EU’s Cybersecurity Strategy for the Digital Decade</w:t>
      </w:r>
      <w:r w:rsidRPr="00483DD4">
        <w:rPr>
          <w:rStyle w:val="CommentReference"/>
          <w:color w:val="4958A0"/>
          <w:sz w:val="24"/>
          <w:szCs w:val="26"/>
          <w:lang w:val="en-US"/>
        </w:rPr>
        <w:t xml:space="preserve"> </w:t>
      </w:r>
    </w:p>
    <w:p w14:paraId="162B2C42" w14:textId="77777777" w:rsidR="00B2233F" w:rsidRDefault="00B2233F" w:rsidP="00B2233F">
      <w:pPr>
        <w:pStyle w:val="BodyText"/>
        <w:rPr>
          <w:lang w:val="en-GB" w:eastAsia="fr-FR"/>
        </w:rPr>
      </w:pPr>
      <w:r>
        <w:rPr>
          <w:lang w:val="en-GB" w:eastAsia="fr-FR"/>
        </w:rPr>
        <w:t xml:space="preserve">Presented on 26 December 2020, the </w:t>
      </w:r>
      <w:hyperlink r:id="rId122" w:history="1">
        <w:r w:rsidRPr="00ED3086">
          <w:rPr>
            <w:rStyle w:val="Hyperlink"/>
            <w:lang w:val="en-GB" w:eastAsia="fr-FR"/>
          </w:rPr>
          <w:t>EU’s Cybersecurity Strategy for the Digital Decade</w:t>
        </w:r>
      </w:hyperlink>
      <w:r>
        <w:rPr>
          <w:lang w:val="en-GB" w:eastAsia="fr-FR"/>
        </w:rPr>
        <w:t xml:space="preserve"> encompasses three areas of action to increase Europe’s collective resilience against cyber threats and ensure that citizens and business can benefit from secure digital tools: </w:t>
      </w:r>
    </w:p>
    <w:p w14:paraId="114D975A" w14:textId="77777777" w:rsidR="00B2233F" w:rsidRDefault="00B2233F" w:rsidP="00B2233F">
      <w:pPr>
        <w:pStyle w:val="BodyText"/>
        <w:numPr>
          <w:ilvl w:val="0"/>
          <w:numId w:val="108"/>
        </w:numPr>
        <w:rPr>
          <w:lang w:val="en-GB" w:eastAsia="fr-FR"/>
        </w:rPr>
      </w:pPr>
      <w:r>
        <w:rPr>
          <w:lang w:val="en-GB" w:eastAsia="fr-FR"/>
        </w:rPr>
        <w:t xml:space="preserve">Resilience, technological sovereignty and </w:t>
      </w:r>
      <w:proofErr w:type="gramStart"/>
      <w:r>
        <w:rPr>
          <w:lang w:val="en-GB" w:eastAsia="fr-FR"/>
        </w:rPr>
        <w:t>leadership;</w:t>
      </w:r>
      <w:proofErr w:type="gramEnd"/>
    </w:p>
    <w:p w14:paraId="68B41416" w14:textId="77777777" w:rsidR="00B2233F" w:rsidRDefault="00B2233F" w:rsidP="00B2233F">
      <w:pPr>
        <w:pStyle w:val="BodyText"/>
        <w:numPr>
          <w:ilvl w:val="0"/>
          <w:numId w:val="108"/>
        </w:numPr>
        <w:rPr>
          <w:lang w:val="en-GB" w:eastAsia="fr-FR"/>
        </w:rPr>
      </w:pPr>
      <w:r>
        <w:rPr>
          <w:lang w:val="en-GB" w:eastAsia="fr-FR"/>
        </w:rPr>
        <w:t>Building operational capacity to prevent, deter and respond; and</w:t>
      </w:r>
    </w:p>
    <w:p w14:paraId="5F737944" w14:textId="77777777" w:rsidR="00B2233F" w:rsidRDefault="00B2233F" w:rsidP="00B2233F">
      <w:pPr>
        <w:pStyle w:val="BodyText"/>
        <w:numPr>
          <w:ilvl w:val="0"/>
          <w:numId w:val="108"/>
        </w:numPr>
        <w:rPr>
          <w:lang w:val="en-GB" w:eastAsia="fr-FR"/>
        </w:rPr>
      </w:pPr>
      <w:r>
        <w:rPr>
          <w:lang w:val="en-GB" w:eastAsia="fr-FR"/>
        </w:rPr>
        <w:t>Advancing a global and open cyberspace through increased cooperation.</w:t>
      </w:r>
    </w:p>
    <w:p w14:paraId="6C000768" w14:textId="77777777" w:rsidR="00B2233F" w:rsidRDefault="00B2233F" w:rsidP="00B2233F">
      <w:pPr>
        <w:pStyle w:val="BodyText"/>
        <w:rPr>
          <w:lang w:val="en-GB" w:eastAsia="fr-FR"/>
        </w:rPr>
      </w:pPr>
      <w:r>
        <w:rPr>
          <w:lang w:val="en-GB" w:eastAsia="fr-FR"/>
        </w:rPr>
        <w:t xml:space="preserve">The EU’s Cybersecurity Strategy requires for existing EU-level measures aimed at protecting key services and infrastructures from </w:t>
      </w:r>
      <w:proofErr w:type="spellStart"/>
      <w:r>
        <w:rPr>
          <w:lang w:val="en-GB" w:eastAsia="fr-FR"/>
        </w:rPr>
        <w:t>cyber attacks</w:t>
      </w:r>
      <w:proofErr w:type="spellEnd"/>
      <w:r>
        <w:rPr>
          <w:lang w:val="en-GB" w:eastAsia="fr-FR"/>
        </w:rPr>
        <w:t xml:space="preserve"> to be updated, through the proposed </w:t>
      </w:r>
      <w:hyperlink r:id="rId123" w:history="1">
        <w:r w:rsidRPr="00155643">
          <w:rPr>
            <w:rStyle w:val="Hyperlink"/>
            <w:lang w:val="en-GB" w:eastAsia="fr-FR"/>
          </w:rPr>
          <w:t>Directive on measures for high common level of cybersecurity across the Union</w:t>
        </w:r>
      </w:hyperlink>
      <w:r w:rsidRPr="007B77B3">
        <w:rPr>
          <w:lang w:val="en-GB" w:eastAsia="fr-FR"/>
        </w:rPr>
        <w:t xml:space="preserve"> </w:t>
      </w:r>
      <w:r>
        <w:rPr>
          <w:lang w:val="en-GB" w:eastAsia="fr-FR"/>
        </w:rPr>
        <w:t xml:space="preserve">and the </w:t>
      </w:r>
      <w:hyperlink r:id="rId124" w:history="1">
        <w:r w:rsidRPr="00E75897">
          <w:rPr>
            <w:rStyle w:val="Hyperlink"/>
            <w:lang w:val="en-GB" w:eastAsia="fr-FR"/>
          </w:rPr>
          <w:t>Critical Entities Resilience (CER) Directive</w:t>
        </w:r>
      </w:hyperlink>
      <w:r>
        <w:rPr>
          <w:lang w:val="en-GB" w:eastAsia="fr-FR"/>
        </w:rPr>
        <w:t xml:space="preserve">. </w:t>
      </w:r>
    </w:p>
    <w:p w14:paraId="13382374" w14:textId="378AE67B" w:rsidR="00B2233F" w:rsidRPr="00483DD4" w:rsidRDefault="00B2233F" w:rsidP="00483DD4">
      <w:pPr>
        <w:pStyle w:val="BodyText"/>
        <w:rPr>
          <w:lang w:val="en-GB" w:eastAsia="fr-FR"/>
        </w:rPr>
      </w:pPr>
      <w:r>
        <w:rPr>
          <w:lang w:val="en-GB" w:eastAsia="fr-FR"/>
        </w:rPr>
        <w:t xml:space="preserve">Cybersecurity research, investments in the entire digital technology supply chain and  support to SMEs will be funded under the </w:t>
      </w:r>
      <w:hyperlink r:id="rId125" w:history="1">
        <w:r w:rsidRPr="00DD3E84">
          <w:rPr>
            <w:rStyle w:val="Hyperlink"/>
            <w:lang w:val="en-GB" w:eastAsia="fr-FR"/>
          </w:rPr>
          <w:t>Digital Europe Programme</w:t>
        </w:r>
      </w:hyperlink>
      <w:r>
        <w:rPr>
          <w:lang w:val="en-GB" w:eastAsia="fr-FR"/>
        </w:rPr>
        <w:t xml:space="preserve">, </w:t>
      </w:r>
      <w:hyperlink r:id="rId126" w:history="1">
        <w:r w:rsidRPr="00DD3E84">
          <w:rPr>
            <w:rStyle w:val="Hyperlink"/>
            <w:lang w:val="en-GB" w:eastAsia="fr-FR"/>
          </w:rPr>
          <w:t>Horizon Europe</w:t>
        </w:r>
      </w:hyperlink>
      <w:r>
        <w:rPr>
          <w:lang w:val="en-GB" w:eastAsia="fr-FR"/>
        </w:rPr>
        <w:t xml:space="preserve">, as well as the </w:t>
      </w:r>
      <w:hyperlink r:id="rId127" w:history="1">
        <w:r w:rsidRPr="00FA6BE1">
          <w:rPr>
            <w:rStyle w:val="Hyperlink"/>
            <w:lang w:val="en-GB" w:eastAsia="fr-FR"/>
          </w:rPr>
          <w:t>European Defence Fund</w:t>
        </w:r>
      </w:hyperlink>
      <w:r>
        <w:rPr>
          <w:lang w:val="en-GB" w:eastAsia="fr-FR"/>
        </w:rPr>
        <w:t>.</w:t>
      </w:r>
    </w:p>
    <w:p w14:paraId="6A77B29F" w14:textId="0AFD9B6A" w:rsidR="007667E4" w:rsidRDefault="007667E4" w:rsidP="007667E4">
      <w:pPr>
        <w:pStyle w:val="Heading2"/>
        <w:rPr>
          <w:lang w:val="en-GB"/>
        </w:rPr>
      </w:pPr>
      <w:r w:rsidRPr="001C564D">
        <w:rPr>
          <w:lang w:val="en-GB"/>
        </w:rPr>
        <w:t>Other relevant EU political initiatives</w:t>
      </w:r>
    </w:p>
    <w:p w14:paraId="62BC6019" w14:textId="77777777" w:rsidR="0005032F" w:rsidRPr="00994993" w:rsidRDefault="0005032F" w:rsidP="00483DD4">
      <w:pPr>
        <w:pStyle w:val="Subtitle"/>
        <w:rPr>
          <w:lang w:val="en-US"/>
        </w:rPr>
      </w:pPr>
      <w:r w:rsidRPr="00994993">
        <w:rPr>
          <w:lang w:val="en-US"/>
        </w:rPr>
        <w:t>An SME Strategy for a sustainable and digital Europe</w:t>
      </w:r>
    </w:p>
    <w:p w14:paraId="6FBF9505" w14:textId="77777777" w:rsidR="0005032F" w:rsidRPr="001C564D" w:rsidRDefault="0005032F" w:rsidP="0005032F">
      <w:pPr>
        <w:pStyle w:val="BodyText"/>
        <w:rPr>
          <w:lang w:val="en-GB"/>
        </w:rPr>
      </w:pPr>
      <w:r w:rsidRPr="001C564D">
        <w:rPr>
          <w:lang w:val="en-GB"/>
        </w:rPr>
        <w:t>The communication outlining</w:t>
      </w:r>
      <w:hyperlink r:id="rId128" w:history="1">
        <w:r w:rsidRPr="001C564D">
          <w:rPr>
            <w:rStyle w:val="Hyperlink"/>
            <w:lang w:val="en-GB"/>
          </w:rPr>
          <w:t xml:space="preserve"> an SME Strategy for a sustainable and digital Europe</w:t>
        </w:r>
      </w:hyperlink>
      <w:r w:rsidRPr="001C564D">
        <w:rPr>
          <w:lang w:val="en-GB"/>
        </w:rPr>
        <w:t xml:space="preserve">, as published on 10 March 2020, sets out the strategy of the European Commission for helping SMEs lead the transition to climate neutrality and digital transformation. The Strategy forms part of an Industry Policy Package led by a Communication on a </w:t>
      </w:r>
      <w:hyperlink r:id="rId129" w:history="1">
        <w:r w:rsidRPr="001C564D">
          <w:rPr>
            <w:rStyle w:val="Hyperlink"/>
            <w:lang w:val="en-GB"/>
          </w:rPr>
          <w:t>'New Industrial Strategy for Europe'</w:t>
        </w:r>
      </w:hyperlink>
      <w:r w:rsidRPr="001C564D">
        <w:rPr>
          <w:lang w:val="en-GB"/>
        </w:rPr>
        <w:t>. It puts forward several actions based on the following three pillars:</w:t>
      </w:r>
    </w:p>
    <w:p w14:paraId="23C4CDEA" w14:textId="77777777" w:rsidR="0005032F" w:rsidRPr="001C564D" w:rsidRDefault="0005032F" w:rsidP="00F42FCD">
      <w:pPr>
        <w:pStyle w:val="BulletPoints"/>
      </w:pPr>
      <w:r w:rsidRPr="001C564D">
        <w:t xml:space="preserve">Capacity-building and support for the transition to sustainability and </w:t>
      </w:r>
      <w:proofErr w:type="gramStart"/>
      <w:r w:rsidRPr="001C564D">
        <w:t>digitalisation</w:t>
      </w:r>
      <w:r>
        <w:t>;</w:t>
      </w:r>
      <w:proofErr w:type="gramEnd"/>
    </w:p>
    <w:p w14:paraId="501C4F77" w14:textId="77777777" w:rsidR="0005032F" w:rsidRPr="001C564D" w:rsidRDefault="0005032F" w:rsidP="00F42FCD">
      <w:pPr>
        <w:pStyle w:val="BulletPoints"/>
      </w:pPr>
      <w:r w:rsidRPr="001C564D">
        <w:t xml:space="preserve">Reducing regulatory burden and improving market </w:t>
      </w:r>
      <w:proofErr w:type="gramStart"/>
      <w:r w:rsidRPr="001C564D">
        <w:t>access</w:t>
      </w:r>
      <w:r>
        <w:t>;</w:t>
      </w:r>
      <w:proofErr w:type="gramEnd"/>
    </w:p>
    <w:p w14:paraId="692170AE" w14:textId="77777777" w:rsidR="0005032F" w:rsidRPr="001C564D" w:rsidRDefault="0005032F" w:rsidP="00F42FCD">
      <w:pPr>
        <w:pStyle w:val="BulletPoints"/>
      </w:pPr>
      <w:r w:rsidRPr="001C564D">
        <w:t>Improving access to financing</w:t>
      </w:r>
      <w:r>
        <w:t>.</w:t>
      </w:r>
    </w:p>
    <w:p w14:paraId="42ECA4FE" w14:textId="77777777" w:rsidR="0005032F" w:rsidRPr="001C564D" w:rsidRDefault="0005032F" w:rsidP="0005032F">
      <w:pPr>
        <w:rPr>
          <w:lang w:val="en-GB"/>
        </w:rPr>
      </w:pPr>
      <w:r w:rsidRPr="001C564D">
        <w:rPr>
          <w:lang w:val="en-GB"/>
        </w:rPr>
        <w:t xml:space="preserve">These actions will build upon on the existing policy framework and support programmes of the EU with regards to SMEs, such as the various SME support actions funded under the </w:t>
      </w:r>
      <w:hyperlink r:id="rId130" w:history="1">
        <w:r w:rsidRPr="001C564D">
          <w:rPr>
            <w:rStyle w:val="Hyperlink"/>
            <w:lang w:val="en-GB"/>
          </w:rPr>
          <w:t>Horizon 2020 Programme</w:t>
        </w:r>
      </w:hyperlink>
      <w:r w:rsidRPr="001C564D">
        <w:rPr>
          <w:lang w:val="en-GB"/>
        </w:rPr>
        <w:t xml:space="preserve"> and </w:t>
      </w:r>
      <w:hyperlink r:id="rId131" w:history="1">
        <w:r w:rsidRPr="001C564D">
          <w:rPr>
            <w:rStyle w:val="Hyperlink"/>
            <w:lang w:val="en-GB"/>
          </w:rPr>
          <w:t>European Structural and Investment Funds</w:t>
        </w:r>
      </w:hyperlink>
      <w:r w:rsidRPr="001C564D">
        <w:rPr>
          <w:lang w:val="en-GB"/>
        </w:rPr>
        <w:t xml:space="preserve">. </w:t>
      </w:r>
    </w:p>
    <w:p w14:paraId="0B827FB1" w14:textId="77777777" w:rsidR="0005032F" w:rsidRPr="00994993" w:rsidRDefault="0005032F" w:rsidP="00483DD4">
      <w:pPr>
        <w:pStyle w:val="Subtitle"/>
        <w:rPr>
          <w:lang w:val="en-US"/>
        </w:rPr>
      </w:pPr>
      <w:r w:rsidRPr="00994993">
        <w:rPr>
          <w:lang w:val="en-US"/>
        </w:rPr>
        <w:t>Action Plan for Better Implementation and Enforcement of Single Market Rules</w:t>
      </w:r>
    </w:p>
    <w:p w14:paraId="28694D7E" w14:textId="77777777" w:rsidR="0005032F" w:rsidRPr="001C564D" w:rsidRDefault="0005032F" w:rsidP="0005032F">
      <w:pPr>
        <w:pStyle w:val="BodyText"/>
        <w:rPr>
          <w:lang w:val="en-GB"/>
        </w:rPr>
      </w:pPr>
      <w:r w:rsidRPr="001C564D">
        <w:rPr>
          <w:lang w:val="en-GB"/>
        </w:rPr>
        <w:t xml:space="preserve">As published on 10 March 2020, the </w:t>
      </w:r>
      <w:hyperlink r:id="rId132" w:history="1">
        <w:r w:rsidRPr="001C564D">
          <w:rPr>
            <w:rStyle w:val="Hyperlink"/>
            <w:lang w:val="en-GB"/>
          </w:rPr>
          <w:t>Action Plan for better implementation and enforcement of single market rules</w:t>
        </w:r>
      </w:hyperlink>
      <w:r w:rsidRPr="001C564D">
        <w:rPr>
          <w:lang w:val="en-GB"/>
        </w:rPr>
        <w:t xml:space="preserve"> aims to address the existing challenges with regards to implementation and enforcement of single market rules. The Strategy emphasises the core role that the single market </w:t>
      </w:r>
      <w:proofErr w:type="gramStart"/>
      <w:r w:rsidRPr="001C564D">
        <w:rPr>
          <w:lang w:val="en-GB"/>
        </w:rPr>
        <w:t>has to</w:t>
      </w:r>
      <w:proofErr w:type="gramEnd"/>
      <w:r w:rsidRPr="001C564D">
        <w:rPr>
          <w:lang w:val="en-GB"/>
        </w:rPr>
        <w:t xml:space="preserve"> play in the industrial transformation of the European Union, outlining 22 actions organised under 6 subcategories as follows: </w:t>
      </w:r>
    </w:p>
    <w:p w14:paraId="6ACEAA58" w14:textId="77777777" w:rsidR="0005032F" w:rsidRPr="001C564D" w:rsidRDefault="0005032F" w:rsidP="00F42FCD">
      <w:pPr>
        <w:pStyle w:val="BulletPoints"/>
      </w:pPr>
      <w:r w:rsidRPr="001C564D">
        <w:t xml:space="preserve">Increasing knowledge and awareness of single market </w:t>
      </w:r>
      <w:proofErr w:type="gramStart"/>
      <w:r w:rsidRPr="001C564D">
        <w:t>rules</w:t>
      </w:r>
      <w:r>
        <w:t>;</w:t>
      </w:r>
      <w:proofErr w:type="gramEnd"/>
    </w:p>
    <w:p w14:paraId="1569EE6D" w14:textId="77777777" w:rsidR="0005032F" w:rsidRPr="001C564D" w:rsidRDefault="0005032F" w:rsidP="00F42FCD">
      <w:pPr>
        <w:pStyle w:val="BulletPoints"/>
      </w:pPr>
      <w:r w:rsidRPr="001C564D">
        <w:t xml:space="preserve">Improving the transposition, implementation and application of EU </w:t>
      </w:r>
      <w:proofErr w:type="gramStart"/>
      <w:r w:rsidRPr="001C564D">
        <w:t>rules</w:t>
      </w:r>
      <w:r>
        <w:t>;</w:t>
      </w:r>
      <w:proofErr w:type="gramEnd"/>
    </w:p>
    <w:p w14:paraId="1BEC9A33" w14:textId="77777777" w:rsidR="0005032F" w:rsidRPr="001C564D" w:rsidRDefault="0005032F" w:rsidP="00F42FCD">
      <w:pPr>
        <w:pStyle w:val="BulletPoints"/>
      </w:pPr>
      <w:r w:rsidRPr="001C564D">
        <w:t xml:space="preserve">Making the best use of preventive </w:t>
      </w:r>
      <w:proofErr w:type="gramStart"/>
      <w:r w:rsidRPr="001C564D">
        <w:t>mechanisms</w:t>
      </w:r>
      <w:r>
        <w:t>;</w:t>
      </w:r>
      <w:proofErr w:type="gramEnd"/>
    </w:p>
    <w:p w14:paraId="5EE45EC2" w14:textId="77777777" w:rsidR="0005032F" w:rsidRPr="001C564D" w:rsidRDefault="0005032F" w:rsidP="00F42FCD">
      <w:pPr>
        <w:pStyle w:val="BulletPoints"/>
      </w:pPr>
      <w:r w:rsidRPr="001C564D">
        <w:t xml:space="preserve">Detecting non-compliance inside the single market and at the external </w:t>
      </w:r>
      <w:proofErr w:type="gramStart"/>
      <w:r w:rsidRPr="001C564D">
        <w:t>borders</w:t>
      </w:r>
      <w:r>
        <w:t>;</w:t>
      </w:r>
      <w:proofErr w:type="gramEnd"/>
    </w:p>
    <w:p w14:paraId="7A141635" w14:textId="77777777" w:rsidR="0005032F" w:rsidRPr="001C564D" w:rsidRDefault="0005032F" w:rsidP="00F42FCD">
      <w:pPr>
        <w:pStyle w:val="BulletPoints"/>
      </w:pPr>
      <w:r w:rsidRPr="001C564D">
        <w:t xml:space="preserve">Strengthening enforcement on the </w:t>
      </w:r>
      <w:proofErr w:type="gramStart"/>
      <w:r w:rsidRPr="001C564D">
        <w:t>ground</w:t>
      </w:r>
      <w:r>
        <w:t>;</w:t>
      </w:r>
      <w:proofErr w:type="gramEnd"/>
    </w:p>
    <w:p w14:paraId="6FA4F85F" w14:textId="77777777" w:rsidR="0005032F" w:rsidRPr="001C564D" w:rsidRDefault="0005032F" w:rsidP="00F42FCD">
      <w:pPr>
        <w:pStyle w:val="BulletPoints"/>
      </w:pPr>
      <w:r w:rsidRPr="001C564D">
        <w:t>Improving handling of infringement cases</w:t>
      </w:r>
      <w:r>
        <w:t>.</w:t>
      </w:r>
    </w:p>
    <w:p w14:paraId="26D93DF0" w14:textId="7F506098" w:rsidR="0005032F" w:rsidRPr="001C564D" w:rsidRDefault="0005032F" w:rsidP="0005032F">
      <w:pPr>
        <w:pStyle w:val="BodyText"/>
        <w:rPr>
          <w:lang w:val="en-GB"/>
        </w:rPr>
      </w:pPr>
      <w:r w:rsidRPr="001C564D">
        <w:rPr>
          <w:lang w:val="en-GB"/>
        </w:rPr>
        <w:lastRenderedPageBreak/>
        <w:t xml:space="preserve">These actions seek to overcome a range of problems that arise when implementing and enforcing single market rules at both the European Union and national level. Through these actions, it is hoped that they will help the European Union to accelerate business growth and continue to provide consumers with the best choice, thus making the single market work for all citizens. </w:t>
      </w:r>
    </w:p>
    <w:p w14:paraId="7729E98A" w14:textId="77777777" w:rsidR="0005032F" w:rsidRPr="00483DD4" w:rsidRDefault="0005032F" w:rsidP="00483DD4">
      <w:pPr>
        <w:pStyle w:val="Subtitle"/>
        <w:rPr>
          <w:lang w:val="en-US"/>
        </w:rPr>
      </w:pPr>
      <w:r w:rsidRPr="00483DD4">
        <w:rPr>
          <w:lang w:val="en-US"/>
        </w:rPr>
        <w:t xml:space="preserve">A new Industrial Strategy for a globally competitive, </w:t>
      </w:r>
      <w:proofErr w:type="gramStart"/>
      <w:r w:rsidRPr="00483DD4">
        <w:rPr>
          <w:lang w:val="en-US"/>
        </w:rPr>
        <w:t>green</w:t>
      </w:r>
      <w:proofErr w:type="gramEnd"/>
      <w:r w:rsidRPr="00483DD4">
        <w:rPr>
          <w:lang w:val="en-US"/>
        </w:rPr>
        <w:t xml:space="preserve"> and digital Europe </w:t>
      </w:r>
    </w:p>
    <w:p w14:paraId="1DF14CAB" w14:textId="77777777" w:rsidR="0005032F" w:rsidRPr="002D3D25" w:rsidRDefault="0005032F" w:rsidP="0005032F">
      <w:pPr>
        <w:pStyle w:val="BodyText"/>
        <w:rPr>
          <w:lang w:val="en-GB"/>
        </w:rPr>
      </w:pPr>
      <w:r w:rsidRPr="002D3D25">
        <w:rPr>
          <w:lang w:val="en-GB"/>
        </w:rPr>
        <w:t xml:space="preserve">This </w:t>
      </w:r>
      <w:hyperlink r:id="rId133" w:history="1">
        <w:r w:rsidRPr="002D3D25">
          <w:rPr>
            <w:rStyle w:val="Hyperlink"/>
            <w:lang w:val="en-GB"/>
          </w:rPr>
          <w:t>strategy</w:t>
        </w:r>
      </w:hyperlink>
      <w:r w:rsidRPr="002D3D25">
        <w:rPr>
          <w:lang w:val="en-GB"/>
        </w:rPr>
        <w:t xml:space="preserve">, as outlined in March 2020, forms the foundations of a future industrial policy that will aim to support the twin transitions, enhance Europe’s strategic autonomy and increase the competitiveness of EU industries globally. The strategy was developed after identifying the three goals for the transformation of European industry, supporting </w:t>
      </w:r>
      <w:proofErr w:type="gramStart"/>
      <w:r w:rsidRPr="002D3D25">
        <w:rPr>
          <w:lang w:val="en-GB"/>
        </w:rPr>
        <w:t>SMEs</w:t>
      </w:r>
      <w:proofErr w:type="gramEnd"/>
      <w:r w:rsidRPr="002D3D25">
        <w:rPr>
          <w:lang w:val="en-GB"/>
        </w:rPr>
        <w:t xml:space="preserve"> and keeping Europe sustainable and competitive, as follows: </w:t>
      </w:r>
    </w:p>
    <w:p w14:paraId="4D170793" w14:textId="77777777" w:rsidR="0005032F" w:rsidRPr="00F42FCD" w:rsidRDefault="0005032F" w:rsidP="00F42FCD">
      <w:pPr>
        <w:pStyle w:val="BulletPoints"/>
      </w:pPr>
      <w:r w:rsidRPr="00F42FCD">
        <w:t xml:space="preserve">A globally competitive and world-leading industry </w:t>
      </w:r>
    </w:p>
    <w:p w14:paraId="078A68E0" w14:textId="77777777" w:rsidR="0005032F" w:rsidRPr="00F42FCD" w:rsidRDefault="0005032F" w:rsidP="00F42FCD">
      <w:pPr>
        <w:pStyle w:val="BulletPoints"/>
      </w:pPr>
      <w:r w:rsidRPr="00F42FCD">
        <w:t xml:space="preserve">An industry that paves the way to climate-neutrality </w:t>
      </w:r>
    </w:p>
    <w:p w14:paraId="63E5FE03" w14:textId="77777777" w:rsidR="0005032F" w:rsidRPr="00F42FCD" w:rsidRDefault="0005032F" w:rsidP="00F42FCD">
      <w:pPr>
        <w:pStyle w:val="BulletPoints"/>
      </w:pPr>
      <w:r w:rsidRPr="00F42FCD">
        <w:t>An industry shaping Europe’s digital future</w:t>
      </w:r>
    </w:p>
    <w:p w14:paraId="094EB27A" w14:textId="77777777" w:rsidR="0005032F" w:rsidRPr="002D3D25" w:rsidRDefault="0005032F" w:rsidP="0005032F">
      <w:pPr>
        <w:pStyle w:val="BodyText"/>
        <w:rPr>
          <w:lang w:val="en-GB"/>
        </w:rPr>
      </w:pPr>
      <w:proofErr w:type="gramStart"/>
      <w:r w:rsidRPr="002D3D25">
        <w:rPr>
          <w:lang w:val="en-GB"/>
        </w:rPr>
        <w:t>In order to</w:t>
      </w:r>
      <w:proofErr w:type="gramEnd"/>
      <w:r w:rsidRPr="002D3D25">
        <w:rPr>
          <w:lang w:val="en-GB"/>
        </w:rPr>
        <w:t xml:space="preserve"> reach these goals, the strategy outlines a nine-pronged approach, as follows: </w:t>
      </w:r>
    </w:p>
    <w:p w14:paraId="2B21AFB0" w14:textId="77777777" w:rsidR="0005032F" w:rsidRPr="002D3D25" w:rsidRDefault="0005032F" w:rsidP="00F42FCD">
      <w:pPr>
        <w:pStyle w:val="BulletPoints"/>
      </w:pPr>
      <w:r w:rsidRPr="002D3D25">
        <w:t xml:space="preserve">Creating certainty for industry through a deeper and more digital single </w:t>
      </w:r>
      <w:proofErr w:type="gramStart"/>
      <w:r w:rsidRPr="002D3D25">
        <w:t>market</w:t>
      </w:r>
      <w:r>
        <w:t>;</w:t>
      </w:r>
      <w:proofErr w:type="gramEnd"/>
    </w:p>
    <w:p w14:paraId="465DC3B6" w14:textId="77777777" w:rsidR="0005032F" w:rsidRPr="002D3D25" w:rsidRDefault="0005032F" w:rsidP="00F42FCD">
      <w:pPr>
        <w:pStyle w:val="BulletPoints"/>
      </w:pPr>
      <w:r w:rsidRPr="002D3D25">
        <w:t xml:space="preserve">Upholding a global level playing </w:t>
      </w:r>
      <w:proofErr w:type="gramStart"/>
      <w:r w:rsidRPr="002D3D25">
        <w:t>field</w:t>
      </w:r>
      <w:r>
        <w:t>;</w:t>
      </w:r>
      <w:proofErr w:type="gramEnd"/>
    </w:p>
    <w:p w14:paraId="1629EF9E" w14:textId="77777777" w:rsidR="0005032F" w:rsidRPr="002D3D25" w:rsidRDefault="0005032F" w:rsidP="00F42FCD">
      <w:pPr>
        <w:pStyle w:val="BulletPoints"/>
      </w:pPr>
      <w:r w:rsidRPr="002D3D25">
        <w:t xml:space="preserve">Supporting industry towards climate </w:t>
      </w:r>
      <w:proofErr w:type="gramStart"/>
      <w:r w:rsidRPr="002D3D25">
        <w:t>neutrality</w:t>
      </w:r>
      <w:r>
        <w:t>;</w:t>
      </w:r>
      <w:proofErr w:type="gramEnd"/>
    </w:p>
    <w:p w14:paraId="61DA3359" w14:textId="77777777" w:rsidR="0005032F" w:rsidRPr="002D3D25" w:rsidRDefault="0005032F" w:rsidP="00F42FCD">
      <w:pPr>
        <w:pStyle w:val="BulletPoints"/>
      </w:pPr>
      <w:r w:rsidRPr="002D3D25">
        <w:t xml:space="preserve">Building a more circular </w:t>
      </w:r>
      <w:proofErr w:type="gramStart"/>
      <w:r w:rsidRPr="002D3D25">
        <w:t>economy</w:t>
      </w:r>
      <w:r>
        <w:t>;</w:t>
      </w:r>
      <w:proofErr w:type="gramEnd"/>
    </w:p>
    <w:p w14:paraId="0AF0CAF5" w14:textId="77777777" w:rsidR="0005032F" w:rsidRPr="002D3D25" w:rsidRDefault="0005032F" w:rsidP="00F42FCD">
      <w:pPr>
        <w:pStyle w:val="BulletPoints"/>
      </w:pPr>
      <w:r w:rsidRPr="002D3D25">
        <w:t xml:space="preserve">Embedding a spirit of industrial </w:t>
      </w:r>
      <w:proofErr w:type="gramStart"/>
      <w:r w:rsidRPr="002D3D25">
        <w:t>innovation</w:t>
      </w:r>
      <w:r>
        <w:t>;</w:t>
      </w:r>
      <w:proofErr w:type="gramEnd"/>
      <w:r w:rsidRPr="002D3D25">
        <w:t xml:space="preserve"> </w:t>
      </w:r>
    </w:p>
    <w:p w14:paraId="52A6C283" w14:textId="77777777" w:rsidR="0005032F" w:rsidRPr="002D3D25" w:rsidRDefault="0005032F" w:rsidP="00F42FCD">
      <w:pPr>
        <w:pStyle w:val="BulletPoints"/>
      </w:pPr>
      <w:r w:rsidRPr="002D3D25">
        <w:t xml:space="preserve">Skilling and </w:t>
      </w:r>
      <w:proofErr w:type="gramStart"/>
      <w:r w:rsidRPr="002D3D25">
        <w:t>reskilling</w:t>
      </w:r>
      <w:r>
        <w:t>;</w:t>
      </w:r>
      <w:proofErr w:type="gramEnd"/>
    </w:p>
    <w:p w14:paraId="62810D8E" w14:textId="77777777" w:rsidR="0005032F" w:rsidRPr="002D3D25" w:rsidRDefault="0005032F" w:rsidP="00F42FCD">
      <w:pPr>
        <w:pStyle w:val="BulletPoints"/>
      </w:pPr>
      <w:r w:rsidRPr="002D3D25">
        <w:t xml:space="preserve">Investing and financing the </w:t>
      </w:r>
      <w:proofErr w:type="gramStart"/>
      <w:r w:rsidRPr="002D3D25">
        <w:t>transition</w:t>
      </w:r>
      <w:r>
        <w:t>;</w:t>
      </w:r>
      <w:proofErr w:type="gramEnd"/>
      <w:r w:rsidRPr="002D3D25">
        <w:t xml:space="preserve"> </w:t>
      </w:r>
    </w:p>
    <w:p w14:paraId="0BF1E4FE" w14:textId="77777777" w:rsidR="0005032F" w:rsidRPr="002D3D25" w:rsidRDefault="0005032F" w:rsidP="00F42FCD">
      <w:pPr>
        <w:pStyle w:val="BulletPoints"/>
      </w:pPr>
      <w:r w:rsidRPr="002D3D25">
        <w:t xml:space="preserve">Reinforcing Europe’s industrial and strategic </w:t>
      </w:r>
      <w:proofErr w:type="gramStart"/>
      <w:r w:rsidRPr="002D3D25">
        <w:t>autonomy</w:t>
      </w:r>
      <w:r>
        <w:t>;</w:t>
      </w:r>
      <w:proofErr w:type="gramEnd"/>
    </w:p>
    <w:p w14:paraId="59EAA709" w14:textId="77777777" w:rsidR="0005032F" w:rsidRPr="002D3D25" w:rsidRDefault="0005032F" w:rsidP="00F42FCD">
      <w:pPr>
        <w:pStyle w:val="BulletPoints"/>
      </w:pPr>
      <w:r w:rsidRPr="002D3D25">
        <w:t>A partnership approach to governance</w:t>
      </w:r>
      <w:r>
        <w:t>.</w:t>
      </w:r>
    </w:p>
    <w:p w14:paraId="1A16D80B" w14:textId="77777777" w:rsidR="0005032F" w:rsidRDefault="0005032F" w:rsidP="0005032F">
      <w:pPr>
        <w:pStyle w:val="BodyText"/>
        <w:rPr>
          <w:lang w:val="en-GB"/>
        </w:rPr>
      </w:pPr>
      <w:r w:rsidRPr="002D3D25">
        <w:rPr>
          <w:lang w:val="en-GB"/>
        </w:rPr>
        <w:t xml:space="preserve">This strategy has been designed </w:t>
      </w:r>
      <w:proofErr w:type="gramStart"/>
      <w:r w:rsidRPr="002D3D25">
        <w:rPr>
          <w:lang w:val="en-GB"/>
        </w:rPr>
        <w:t>so as to</w:t>
      </w:r>
      <w:proofErr w:type="gramEnd"/>
      <w:r w:rsidRPr="002D3D25">
        <w:rPr>
          <w:lang w:val="en-GB"/>
        </w:rPr>
        <w:t xml:space="preserve"> react to the technological and climate-related changes that industries throughout the European Union are facing. It is hoped that measures make Europe more competitive and enhance strategy autonomy through a shared commitment from the European Union, the Member States and regions, </w:t>
      </w:r>
      <w:proofErr w:type="gramStart"/>
      <w:r w:rsidRPr="002D3D25">
        <w:rPr>
          <w:lang w:val="en-GB"/>
        </w:rPr>
        <w:t>industry</w:t>
      </w:r>
      <w:proofErr w:type="gramEnd"/>
      <w:r w:rsidRPr="002D3D25">
        <w:rPr>
          <w:lang w:val="en-GB"/>
        </w:rPr>
        <w:t xml:space="preserve"> and SMEs. </w:t>
      </w:r>
    </w:p>
    <w:p w14:paraId="3E5F648B" w14:textId="7A9236F8" w:rsidR="006E3506" w:rsidRDefault="0005032F" w:rsidP="00033C82">
      <w:pPr>
        <w:pStyle w:val="BodyText"/>
        <w:rPr>
          <w:rStyle w:val="CommentReference"/>
          <w:rFonts w:ascii="Arial" w:hAnsi="Arial"/>
          <w:color w:val="000000"/>
          <w:lang w:val="en-GB" w:eastAsia="fr-FR"/>
        </w:rPr>
      </w:pPr>
      <w:r>
        <w:rPr>
          <w:lang w:val="en-GB"/>
        </w:rPr>
        <w:t xml:space="preserve">On 5 May 2021, the Commission adopted the </w:t>
      </w:r>
      <w:hyperlink r:id="rId134" w:history="1">
        <w:r w:rsidRPr="003F6BF7">
          <w:rPr>
            <w:rStyle w:val="Hyperlink"/>
            <w:lang w:val="en-GB"/>
          </w:rPr>
          <w:t>update</w:t>
        </w:r>
        <w:r w:rsidRPr="0031719D">
          <w:rPr>
            <w:rStyle w:val="Hyperlink"/>
            <w:lang w:val="en-GB"/>
          </w:rPr>
          <w:t xml:space="preserve"> on the 2020 Industrial Strategy</w:t>
        </w:r>
      </w:hyperlink>
      <w:r>
        <w:rPr>
          <w:lang w:val="en-GB"/>
        </w:rPr>
        <w:t xml:space="preserve">. The updated strategy </w:t>
      </w:r>
      <w:proofErr w:type="gramStart"/>
      <w:r>
        <w:rPr>
          <w:lang w:val="en-GB"/>
        </w:rPr>
        <w:t>took into account</w:t>
      </w:r>
      <w:proofErr w:type="gramEnd"/>
      <w:r>
        <w:rPr>
          <w:lang w:val="en-GB"/>
        </w:rPr>
        <w:t xml:space="preserve"> the experiences of the COVID-19 crisis and its impact on the Single Market, taking into account aspects such as dependencies in key strategic areas and looking to drive the digital transformation in a more sustainable, digital, resilient and globally competitive economy.</w:t>
      </w:r>
      <w:r w:rsidRPr="00924ECD">
        <w:rPr>
          <w:rStyle w:val="CommentReference"/>
          <w:rFonts w:ascii="Arial" w:hAnsi="Arial"/>
          <w:color w:val="000000"/>
          <w:lang w:val="en-GB" w:eastAsia="fr-FR"/>
        </w:rPr>
        <w:t xml:space="preserve"> </w:t>
      </w:r>
    </w:p>
    <w:p w14:paraId="3C273EC4" w14:textId="77777777" w:rsidR="006E3506" w:rsidRPr="00994993" w:rsidRDefault="006E3506" w:rsidP="00483DD4">
      <w:pPr>
        <w:pStyle w:val="Subtitle"/>
        <w:rPr>
          <w:lang w:val="en-US"/>
        </w:rPr>
      </w:pPr>
      <w:r w:rsidRPr="00994993">
        <w:rPr>
          <w:lang w:val="en-US"/>
        </w:rPr>
        <w:t xml:space="preserve">ICT </w:t>
      </w:r>
      <w:proofErr w:type="spellStart"/>
      <w:r w:rsidRPr="00994993">
        <w:rPr>
          <w:lang w:val="en-US"/>
        </w:rPr>
        <w:t>Standardisation</w:t>
      </w:r>
      <w:proofErr w:type="spellEnd"/>
      <w:r w:rsidRPr="00994993">
        <w:rPr>
          <w:lang w:val="en-US"/>
        </w:rPr>
        <w:t xml:space="preserve"> Priorities for the Digital Single Market</w:t>
      </w:r>
    </w:p>
    <w:p w14:paraId="489FA903" w14:textId="71E6E5D3" w:rsidR="006E3506" w:rsidRPr="00924ECD" w:rsidRDefault="006E3506" w:rsidP="006E3506">
      <w:pPr>
        <w:rPr>
          <w:lang w:val="en-GB"/>
        </w:rPr>
      </w:pPr>
      <w:r w:rsidRPr="00924ECD">
        <w:rPr>
          <w:lang w:val="en-GB"/>
        </w:rPr>
        <w:t xml:space="preserve">The Commission adopted on 19 April 2016 a </w:t>
      </w:r>
      <w:hyperlink r:id="rId135" w:history="1">
        <w:r w:rsidRPr="00924ECD">
          <w:rPr>
            <w:rStyle w:val="Hyperlink"/>
            <w:lang w:val="en-GB"/>
          </w:rPr>
          <w:t>Communication setting up ICT standardisation priorities for the Digital Single Market</w:t>
        </w:r>
      </w:hyperlink>
      <w:r w:rsidRPr="00924ECD">
        <w:rPr>
          <w:lang w:val="en-GB"/>
        </w:rPr>
        <w:t xml:space="preserve"> as part of the package on </w:t>
      </w:r>
      <w:hyperlink r:id="rId136" w:history="1">
        <w:r w:rsidRPr="00924ECD">
          <w:rPr>
            <w:rStyle w:val="Hyperlink"/>
            <w:lang w:val="en-GB"/>
          </w:rPr>
          <w:t>Digitising European Industry</w:t>
        </w:r>
      </w:hyperlink>
      <w:r w:rsidRPr="00924ECD">
        <w:rPr>
          <w:lang w:val="en-GB"/>
        </w:rPr>
        <w:t>. The initiative aimed to re-energise the standard-setting system in Europe as a step towards industrial global leadership and digital innovation. The results of this plan were intended to ensure that European standards would be in place quickly enough to allow future devices to connect smoothly across the Digital Single Market.</w:t>
      </w:r>
    </w:p>
    <w:p w14:paraId="3023C0B1" w14:textId="77777777" w:rsidR="006E3506" w:rsidRPr="00924ECD" w:rsidRDefault="006E3506" w:rsidP="006E3506">
      <w:pPr>
        <w:rPr>
          <w:lang w:val="en-GB"/>
        </w:rPr>
      </w:pPr>
      <w:r w:rsidRPr="00924ECD">
        <w:rPr>
          <w:lang w:val="en-GB"/>
        </w:rPr>
        <w:t xml:space="preserve">The Commission identified the following priority areas: </w:t>
      </w:r>
      <w:r w:rsidRPr="00924ECD">
        <w:rPr>
          <w:bCs/>
          <w:lang w:val="en-GB"/>
        </w:rPr>
        <w:t>5G communications</w:t>
      </w:r>
      <w:r w:rsidRPr="00924ECD">
        <w:rPr>
          <w:lang w:val="en-GB"/>
        </w:rPr>
        <w:t xml:space="preserve">, </w:t>
      </w:r>
      <w:r w:rsidRPr="00924ECD">
        <w:rPr>
          <w:bCs/>
          <w:lang w:val="en-GB"/>
        </w:rPr>
        <w:t>cloud computing, the internet of things</w:t>
      </w:r>
      <w:r w:rsidRPr="00924ECD">
        <w:rPr>
          <w:lang w:val="en-GB"/>
        </w:rPr>
        <w:t xml:space="preserve"> (IoT), (big) </w:t>
      </w:r>
      <w:r w:rsidRPr="00924ECD">
        <w:rPr>
          <w:bCs/>
          <w:lang w:val="en-GB"/>
        </w:rPr>
        <w:t>data technologies</w:t>
      </w:r>
      <w:r w:rsidRPr="00924ECD">
        <w:rPr>
          <w:lang w:val="en-GB"/>
        </w:rPr>
        <w:t xml:space="preserve"> and </w:t>
      </w:r>
      <w:r w:rsidRPr="00924ECD">
        <w:rPr>
          <w:bCs/>
          <w:lang w:val="en-GB"/>
        </w:rPr>
        <w:t>cybersecurity</w:t>
      </w:r>
      <w:r w:rsidRPr="00924ECD">
        <w:rPr>
          <w:lang w:val="en-GB"/>
        </w:rPr>
        <w:t xml:space="preserve">. These are the essential technology building blocks of the Digital Single Market. A regular review of the priorities was planned </w:t>
      </w:r>
      <w:proofErr w:type="gramStart"/>
      <w:r w:rsidRPr="00924ECD">
        <w:rPr>
          <w:lang w:val="en-GB"/>
        </w:rPr>
        <w:t>so as to</w:t>
      </w:r>
      <w:proofErr w:type="gramEnd"/>
      <w:r w:rsidRPr="00924ECD">
        <w:rPr>
          <w:lang w:val="en-GB"/>
        </w:rPr>
        <w:t xml:space="preserve"> respond to changes in technology and society.</w:t>
      </w:r>
    </w:p>
    <w:p w14:paraId="66A40FA7" w14:textId="79E54538" w:rsidR="006E3506" w:rsidRDefault="006E3506" w:rsidP="006E3506">
      <w:pPr>
        <w:rPr>
          <w:lang w:val="en-GB"/>
        </w:rPr>
      </w:pPr>
      <w:r w:rsidRPr="00924ECD">
        <w:rPr>
          <w:lang w:val="en-GB"/>
        </w:rPr>
        <w:t xml:space="preserve">Certain aspects of this priority plan also complemented and developed specific public sector requirements identified in the </w:t>
      </w:r>
      <w:hyperlink r:id="rId137" w:history="1">
        <w:r w:rsidRPr="00924ECD">
          <w:rPr>
            <w:rStyle w:val="Hyperlink"/>
            <w:lang w:val="en-GB"/>
          </w:rPr>
          <w:t>revised</w:t>
        </w:r>
      </w:hyperlink>
      <w:r w:rsidRPr="00924ECD">
        <w:rPr>
          <w:lang w:val="en-GB"/>
        </w:rPr>
        <w:t xml:space="preserve"> version of the European Interoperability Framework for European Public Services, taking on board the standardisation needs of the European public administrations.</w:t>
      </w:r>
    </w:p>
    <w:p w14:paraId="6B9D7A30" w14:textId="14F6D1B8" w:rsidR="00463DF7" w:rsidRPr="00924ECD" w:rsidRDefault="00463DF7" w:rsidP="006E3506">
      <w:pPr>
        <w:rPr>
          <w:lang w:val="en-GB"/>
        </w:rPr>
      </w:pPr>
      <w:r>
        <w:rPr>
          <w:lang w:val="en-GB"/>
        </w:rPr>
        <w:lastRenderedPageBreak/>
        <w:t xml:space="preserve">In August 2021 </w:t>
      </w:r>
      <w:r w:rsidR="00C446CE">
        <w:rPr>
          <w:lang w:val="en-GB"/>
        </w:rPr>
        <w:t>was</w:t>
      </w:r>
      <w:r>
        <w:rPr>
          <w:lang w:val="en-GB"/>
        </w:rPr>
        <w:t xml:space="preserve"> also closed the </w:t>
      </w:r>
      <w:hyperlink r:id="rId138" w:history="1">
        <w:r w:rsidR="00C446CE" w:rsidRPr="00464C01">
          <w:rPr>
            <w:rStyle w:val="Hyperlink"/>
            <w:lang w:val="en-GB"/>
          </w:rPr>
          <w:t>public consultation</w:t>
        </w:r>
      </w:hyperlink>
      <w:r w:rsidR="00C446CE">
        <w:rPr>
          <w:lang w:val="en-GB"/>
        </w:rPr>
        <w:t xml:space="preserve"> for the future standardisation strategy,</w:t>
      </w:r>
      <w:r w:rsidR="00382987">
        <w:rPr>
          <w:lang w:val="en-GB"/>
        </w:rPr>
        <w:t xml:space="preserve"> aimed at collecting feedback on the current strategy, address the challenges faced in the European standardisation system and discuss on ways to improve it. </w:t>
      </w:r>
      <w:r w:rsidR="00C446CE">
        <w:rPr>
          <w:lang w:val="en-GB"/>
        </w:rPr>
        <w:t xml:space="preserve"> </w:t>
      </w:r>
    </w:p>
    <w:p w14:paraId="3EF97334" w14:textId="77777777" w:rsidR="006E3506" w:rsidRDefault="006E3506" w:rsidP="006E3506">
      <w:pPr>
        <w:rPr>
          <w:lang w:val="en-GB"/>
        </w:rPr>
      </w:pPr>
      <w:r w:rsidRPr="00924ECD">
        <w:rPr>
          <w:lang w:val="en-GB"/>
        </w:rPr>
        <w:t>Furthermore, as part of the eGovernment Action Plan, a catalogue of services for ICT procurement was put together. The European Catalogue will contribute to making procured solutions more interoperable and towards creating a more transparent public procurement market. The catalogue will serve as a one-stop-shop for procurement guidelines, including on vendor lock-in, on the use of standards, and a lifecycle costing scheme.</w:t>
      </w:r>
    </w:p>
    <w:p w14:paraId="02C55D33" w14:textId="25BC4768" w:rsidR="006E3506" w:rsidRPr="00993AA0" w:rsidRDefault="006E3506" w:rsidP="006E3506">
      <w:pPr>
        <w:rPr>
          <w:lang w:val="en-GB"/>
        </w:rPr>
      </w:pPr>
      <w:r>
        <w:rPr>
          <w:lang w:val="en-GB"/>
        </w:rPr>
        <w:t>In 2021</w:t>
      </w:r>
      <w:r w:rsidR="00510A7E">
        <w:rPr>
          <w:lang w:val="en-GB"/>
        </w:rPr>
        <w:t>,</w:t>
      </w:r>
      <w:r>
        <w:rPr>
          <w:lang w:val="en-GB"/>
        </w:rPr>
        <w:t xml:space="preserve"> the European Commission released the </w:t>
      </w:r>
      <w:hyperlink r:id="rId139" w:history="1">
        <w:r w:rsidRPr="00993AA0">
          <w:rPr>
            <w:rStyle w:val="Hyperlink"/>
            <w:lang w:val="en-GB"/>
          </w:rPr>
          <w:t>Rolling Plan for ICT Standardisation 2021</w:t>
        </w:r>
      </w:hyperlink>
      <w:r>
        <w:rPr>
          <w:lang w:val="en-GB"/>
        </w:rPr>
        <w:t xml:space="preserve">, which </w:t>
      </w:r>
      <w:r w:rsidR="00F165A0">
        <w:rPr>
          <w:lang w:val="en-GB"/>
        </w:rPr>
        <w:t>includes</w:t>
      </w:r>
      <w:r>
        <w:rPr>
          <w:lang w:val="en-GB"/>
        </w:rPr>
        <w:t xml:space="preserve"> new chapters such as ‘COVID-19’, ‘Safety, transparency and due process online’, ‘Circular economy’ and ‘U-space’.</w:t>
      </w:r>
      <w:r w:rsidR="001A42B8">
        <w:rPr>
          <w:lang w:val="en-GB"/>
        </w:rPr>
        <w:t xml:space="preserve"> </w:t>
      </w:r>
      <w:r w:rsidR="00951A10">
        <w:rPr>
          <w:lang w:val="en-GB"/>
        </w:rPr>
        <w:t>Particularly within the COVID-19 chapter</w:t>
      </w:r>
      <w:r w:rsidR="008D6053">
        <w:rPr>
          <w:lang w:val="en-GB"/>
        </w:rPr>
        <w:t>,</w:t>
      </w:r>
      <w:r w:rsidR="00951A10">
        <w:rPr>
          <w:lang w:val="en-GB"/>
        </w:rPr>
        <w:t xml:space="preserve"> t</w:t>
      </w:r>
      <w:r w:rsidR="00181425">
        <w:rPr>
          <w:lang w:val="en-GB"/>
        </w:rPr>
        <w:t xml:space="preserve">he </w:t>
      </w:r>
      <w:r w:rsidR="00951A10">
        <w:rPr>
          <w:lang w:val="en-GB"/>
        </w:rPr>
        <w:t xml:space="preserve">requested </w:t>
      </w:r>
      <w:r w:rsidR="00181425">
        <w:rPr>
          <w:lang w:val="en-GB"/>
        </w:rPr>
        <w:t xml:space="preserve">actions in support of the recovery </w:t>
      </w:r>
      <w:r w:rsidR="00951A10">
        <w:rPr>
          <w:lang w:val="en-GB"/>
        </w:rPr>
        <w:t xml:space="preserve">of </w:t>
      </w:r>
      <w:r w:rsidR="00181425">
        <w:rPr>
          <w:lang w:val="en-GB"/>
        </w:rPr>
        <w:t xml:space="preserve">Europe </w:t>
      </w:r>
      <w:r w:rsidR="00627AAF">
        <w:rPr>
          <w:lang w:val="en-GB"/>
        </w:rPr>
        <w:t xml:space="preserve">now take into consideration </w:t>
      </w:r>
      <w:r w:rsidR="0035175F">
        <w:rPr>
          <w:lang w:val="en-GB"/>
        </w:rPr>
        <w:t xml:space="preserve">permanent and structural </w:t>
      </w:r>
      <w:r w:rsidR="00951A10">
        <w:rPr>
          <w:lang w:val="en-GB"/>
        </w:rPr>
        <w:t xml:space="preserve">changes in </w:t>
      </w:r>
      <w:r w:rsidR="003D509B">
        <w:rPr>
          <w:lang w:val="en-GB"/>
        </w:rPr>
        <w:t xml:space="preserve">our </w:t>
      </w:r>
      <w:r w:rsidR="00951A10">
        <w:rPr>
          <w:lang w:val="en-GB"/>
        </w:rPr>
        <w:t xml:space="preserve">societal and economic life </w:t>
      </w:r>
      <w:r w:rsidR="0035175F">
        <w:rPr>
          <w:lang w:val="en-GB"/>
        </w:rPr>
        <w:t>and address issues such as</w:t>
      </w:r>
      <w:r w:rsidR="00627AAF">
        <w:rPr>
          <w:lang w:val="en-GB"/>
        </w:rPr>
        <w:t xml:space="preserve"> </w:t>
      </w:r>
      <w:r w:rsidR="00232230" w:rsidRPr="00232230">
        <w:rPr>
          <w:lang w:val="en-GB"/>
        </w:rPr>
        <w:t>teleworking, e</w:t>
      </w:r>
      <w:r w:rsidR="00510A7E">
        <w:rPr>
          <w:lang w:val="en-GB"/>
        </w:rPr>
        <w:t>L</w:t>
      </w:r>
      <w:r w:rsidR="00232230" w:rsidRPr="00232230">
        <w:rPr>
          <w:lang w:val="en-GB"/>
        </w:rPr>
        <w:t>earning, e</w:t>
      </w:r>
      <w:r w:rsidR="00510A7E">
        <w:rPr>
          <w:lang w:val="en-GB"/>
        </w:rPr>
        <w:t>C</w:t>
      </w:r>
      <w:r w:rsidR="00232230" w:rsidRPr="00232230">
        <w:rPr>
          <w:lang w:val="en-GB"/>
        </w:rPr>
        <w:t>ommerce, e</w:t>
      </w:r>
      <w:r w:rsidR="00510A7E">
        <w:rPr>
          <w:lang w:val="en-GB"/>
        </w:rPr>
        <w:t>G</w:t>
      </w:r>
      <w:r w:rsidR="00232230" w:rsidRPr="00232230">
        <w:rPr>
          <w:lang w:val="en-GB"/>
        </w:rPr>
        <w:t xml:space="preserve">overnment and the </w:t>
      </w:r>
      <w:proofErr w:type="gramStart"/>
      <w:r w:rsidR="00232230" w:rsidRPr="00232230">
        <w:rPr>
          <w:lang w:val="en-GB"/>
        </w:rPr>
        <w:t>potential</w:t>
      </w:r>
      <w:r w:rsidR="00232230">
        <w:rPr>
          <w:lang w:val="en-GB"/>
        </w:rPr>
        <w:t xml:space="preserve"> </w:t>
      </w:r>
      <w:r w:rsidR="00232230" w:rsidRPr="00232230">
        <w:rPr>
          <w:lang w:val="en-GB"/>
        </w:rPr>
        <w:t xml:space="preserve"> develo</w:t>
      </w:r>
      <w:r w:rsidR="00232230">
        <w:rPr>
          <w:lang w:val="en-GB"/>
        </w:rPr>
        <w:t>pment</w:t>
      </w:r>
      <w:proofErr w:type="gramEnd"/>
      <w:r w:rsidR="00232230">
        <w:rPr>
          <w:lang w:val="en-GB"/>
        </w:rPr>
        <w:t xml:space="preserve"> of</w:t>
      </w:r>
      <w:r w:rsidR="00232230" w:rsidRPr="00232230">
        <w:rPr>
          <w:lang w:val="en-GB"/>
        </w:rPr>
        <w:t xml:space="preserve"> a universally accepted </w:t>
      </w:r>
      <w:proofErr w:type="spellStart"/>
      <w:r w:rsidR="00232230" w:rsidRPr="00232230">
        <w:rPr>
          <w:lang w:val="en-GB"/>
        </w:rPr>
        <w:t>eID</w:t>
      </w:r>
      <w:proofErr w:type="spellEnd"/>
      <w:r w:rsidR="00232230" w:rsidRPr="00232230">
        <w:rPr>
          <w:lang w:val="en-GB"/>
        </w:rPr>
        <w:t xml:space="preserve"> </w:t>
      </w:r>
      <w:r w:rsidR="00853532">
        <w:rPr>
          <w:lang w:val="en-GB"/>
        </w:rPr>
        <w:t>which</w:t>
      </w:r>
      <w:r w:rsidR="00EC5B34">
        <w:rPr>
          <w:lang w:val="en-GB"/>
        </w:rPr>
        <w:t xml:space="preserve"> will allow </w:t>
      </w:r>
      <w:r w:rsidR="00232230" w:rsidRPr="00232230">
        <w:rPr>
          <w:lang w:val="en-GB"/>
        </w:rPr>
        <w:t>for simple</w:t>
      </w:r>
      <w:r w:rsidR="00853532">
        <w:rPr>
          <w:lang w:val="en-GB"/>
        </w:rPr>
        <w:t>r</w:t>
      </w:r>
      <w:r w:rsidR="00232230" w:rsidRPr="00232230">
        <w:rPr>
          <w:lang w:val="en-GB"/>
        </w:rPr>
        <w:t xml:space="preserve">, </w:t>
      </w:r>
      <w:r w:rsidR="00853532">
        <w:rPr>
          <w:lang w:val="en-GB"/>
        </w:rPr>
        <w:t xml:space="preserve">more </w:t>
      </w:r>
      <w:r w:rsidR="00232230" w:rsidRPr="00232230">
        <w:rPr>
          <w:lang w:val="en-GB"/>
        </w:rPr>
        <w:t>trusted and secure</w:t>
      </w:r>
      <w:r w:rsidR="00853532">
        <w:rPr>
          <w:lang w:val="en-GB"/>
        </w:rPr>
        <w:t>r</w:t>
      </w:r>
      <w:r w:rsidR="00232230" w:rsidRPr="00232230">
        <w:rPr>
          <w:lang w:val="en-GB"/>
        </w:rPr>
        <w:t xml:space="preserve"> access to cross-border digital public services.</w:t>
      </w:r>
    </w:p>
    <w:p w14:paraId="68950FB1" w14:textId="77777777" w:rsidR="006E3506" w:rsidRPr="00994993" w:rsidRDefault="006E3506" w:rsidP="00F42FCD">
      <w:pPr>
        <w:pStyle w:val="Subtitle"/>
        <w:keepNext/>
        <w:rPr>
          <w:lang w:val="en-US"/>
        </w:rPr>
      </w:pPr>
      <w:r w:rsidRPr="00994993">
        <w:rPr>
          <w:lang w:val="en-US"/>
        </w:rPr>
        <w:t>Open-Source Strategy 2020-2023</w:t>
      </w:r>
    </w:p>
    <w:p w14:paraId="3987F2EA" w14:textId="77777777" w:rsidR="006E3506" w:rsidRDefault="006E3506" w:rsidP="006E3506">
      <w:pPr>
        <w:rPr>
          <w:szCs w:val="20"/>
          <w:lang w:val="en-GB"/>
        </w:rPr>
      </w:pPr>
      <w:r>
        <w:rPr>
          <w:szCs w:val="20"/>
          <w:lang w:val="en-GB"/>
        </w:rPr>
        <w:t xml:space="preserve">The new </w:t>
      </w:r>
      <w:hyperlink r:id="rId140" w:history="1">
        <w:r w:rsidRPr="00D26E5F">
          <w:rPr>
            <w:rStyle w:val="Hyperlink"/>
            <w:szCs w:val="20"/>
            <w:lang w:val="en-GB"/>
          </w:rPr>
          <w:t>Open Source Software strategy</w:t>
        </w:r>
      </w:hyperlink>
      <w:r>
        <w:rPr>
          <w:szCs w:val="20"/>
          <w:lang w:val="en-GB"/>
        </w:rPr>
        <w:t xml:space="preserve"> of the European Commission approved on 21 October 2020 aims to encourage the development of open, secure, private and accessible software solutions. The implementation of the strategy will be guided by 6 principles (</w:t>
      </w:r>
      <w:r w:rsidRPr="00010648">
        <w:rPr>
          <w:szCs w:val="20"/>
          <w:lang w:val="en-GB"/>
        </w:rPr>
        <w:t>open, transform, share, contribute, secure, stay in control</w:t>
      </w:r>
      <w:r>
        <w:rPr>
          <w:szCs w:val="20"/>
          <w:lang w:val="en-GB"/>
        </w:rPr>
        <w:t xml:space="preserve">) and 5 key </w:t>
      </w:r>
      <w:r w:rsidRPr="00350A98">
        <w:rPr>
          <w:szCs w:val="20"/>
          <w:lang w:val="en-GB"/>
        </w:rPr>
        <w:t>objectives aim to enable the Commission to:</w:t>
      </w:r>
      <w:r>
        <w:rPr>
          <w:szCs w:val="20"/>
          <w:lang w:val="en-GB"/>
        </w:rPr>
        <w:t xml:space="preserve"> </w:t>
      </w:r>
    </w:p>
    <w:p w14:paraId="2F7EBDEC" w14:textId="77777777" w:rsidR="006E3506" w:rsidRPr="00F45D06" w:rsidRDefault="006E3506" w:rsidP="003D509B">
      <w:pPr>
        <w:pStyle w:val="BulletPoints"/>
      </w:pPr>
      <w:r w:rsidRPr="00F45D06">
        <w:t xml:space="preserve">Progress towards digital autonomy of Europe’s own, independent digital </w:t>
      </w:r>
      <w:proofErr w:type="gramStart"/>
      <w:r w:rsidRPr="00F45D06">
        <w:t>approach;</w:t>
      </w:r>
      <w:proofErr w:type="gramEnd"/>
    </w:p>
    <w:p w14:paraId="2C48C214" w14:textId="77777777" w:rsidR="006E3506" w:rsidRPr="00F45D06" w:rsidRDefault="006E3506" w:rsidP="003D509B">
      <w:pPr>
        <w:pStyle w:val="BulletPoints"/>
      </w:pPr>
      <w:r w:rsidRPr="00F45D06">
        <w:t xml:space="preserve">Implement the European Commission Digital </w:t>
      </w:r>
      <w:proofErr w:type="gramStart"/>
      <w:r w:rsidRPr="00F45D06">
        <w:t>Strategy;</w:t>
      </w:r>
      <w:proofErr w:type="gramEnd"/>
    </w:p>
    <w:p w14:paraId="7E4A4DB5" w14:textId="77777777" w:rsidR="006E3506" w:rsidRPr="00F45D06" w:rsidRDefault="006E3506" w:rsidP="003D509B">
      <w:pPr>
        <w:pStyle w:val="BulletPoints"/>
      </w:pPr>
      <w:r w:rsidRPr="00F45D06">
        <w:t xml:space="preserve">Encourage sharing and reuse of software and applications, as well as data, information and </w:t>
      </w:r>
      <w:proofErr w:type="gramStart"/>
      <w:r w:rsidRPr="00F45D06">
        <w:t>knowledge;</w:t>
      </w:r>
      <w:proofErr w:type="gramEnd"/>
    </w:p>
    <w:p w14:paraId="03940DCC" w14:textId="77777777" w:rsidR="006E3506" w:rsidRPr="00F45D06" w:rsidRDefault="006E3506" w:rsidP="003D509B">
      <w:pPr>
        <w:pStyle w:val="BulletPoints"/>
      </w:pPr>
      <w:r w:rsidRPr="00F45D06">
        <w:t xml:space="preserve">Contribute to the knowledge society by sharing the Commission’s source </w:t>
      </w:r>
      <w:proofErr w:type="gramStart"/>
      <w:r w:rsidRPr="00F45D06">
        <w:t>code;</w:t>
      </w:r>
      <w:proofErr w:type="gramEnd"/>
    </w:p>
    <w:p w14:paraId="7637222E" w14:textId="016843F4" w:rsidR="006E3506" w:rsidRPr="00BB2478" w:rsidRDefault="006E3506" w:rsidP="003D509B">
      <w:pPr>
        <w:pStyle w:val="BulletPoints"/>
      </w:pPr>
      <w:r w:rsidRPr="00F45D06">
        <w:t>Build a world-class public service</w:t>
      </w:r>
      <w:r>
        <w:t>.</w:t>
      </w:r>
    </w:p>
    <w:p w14:paraId="4C266D2B" w14:textId="695344B8" w:rsidR="007667E4" w:rsidRPr="00994993" w:rsidRDefault="00C46335" w:rsidP="00483DD4">
      <w:pPr>
        <w:pStyle w:val="Subtitle"/>
        <w:rPr>
          <w:lang w:val="en-US"/>
        </w:rPr>
      </w:pPr>
      <w:r>
        <w:rPr>
          <w:lang w:val="en-GB"/>
        </w:rPr>
        <w:t xml:space="preserve">Action Plan </w:t>
      </w:r>
      <w:r w:rsidR="007667E4" w:rsidRPr="00483DD4">
        <w:rPr>
          <w:lang w:val="en-GB"/>
        </w:rPr>
        <w:t>on Integration and Inclusion 2021-2027</w:t>
      </w:r>
    </w:p>
    <w:p w14:paraId="7936EC53" w14:textId="77777777" w:rsidR="007667E4" w:rsidRDefault="007667E4" w:rsidP="007667E4">
      <w:pPr>
        <w:pStyle w:val="BodyText"/>
        <w:rPr>
          <w:lang w:val="en-GB"/>
        </w:rPr>
      </w:pPr>
      <w:r>
        <w:rPr>
          <w:lang w:val="en-GB"/>
        </w:rPr>
        <w:t xml:space="preserve">Published on 24 November 2020, the </w:t>
      </w:r>
      <w:hyperlink r:id="rId141" w:history="1">
        <w:r w:rsidRPr="00DC0FE6">
          <w:rPr>
            <w:rStyle w:val="Hyperlink"/>
            <w:lang w:val="en-GB"/>
          </w:rPr>
          <w:t>Action Plan on Integration and Inclusion 2021-2027</w:t>
        </w:r>
      </w:hyperlink>
      <w:r>
        <w:rPr>
          <w:lang w:val="en-GB"/>
        </w:rPr>
        <w:t xml:space="preserve"> builds on the achievements of the 2016 action plan, focusing on promoting inclusion for all and the important contribution of migrants to the EU and focusing on the barriers that can hinder participation an inclusion of people with a migrant background. </w:t>
      </w:r>
    </w:p>
    <w:p w14:paraId="4B1526F6" w14:textId="77777777" w:rsidR="007667E4" w:rsidRDefault="007667E4" w:rsidP="007667E4">
      <w:pPr>
        <w:pStyle w:val="BodyText"/>
        <w:rPr>
          <w:lang w:val="en-GB"/>
        </w:rPr>
      </w:pPr>
      <w:r>
        <w:rPr>
          <w:lang w:val="en-GB"/>
        </w:rPr>
        <w:t>Considering the individual characteristics that may present specific challenges to the people with migrant background, the action plan includes five actions to support the effective integration and inclusion in all sectoral areas:</w:t>
      </w:r>
    </w:p>
    <w:p w14:paraId="05847A1F" w14:textId="77777777" w:rsidR="007667E4" w:rsidRDefault="007667E4" w:rsidP="007667E4">
      <w:pPr>
        <w:pStyle w:val="BodyText"/>
        <w:numPr>
          <w:ilvl w:val="0"/>
          <w:numId w:val="107"/>
        </w:numPr>
        <w:rPr>
          <w:lang w:val="en-GB"/>
        </w:rPr>
      </w:pPr>
      <w:r w:rsidRPr="001F592B">
        <w:rPr>
          <w:lang w:val="en-GB"/>
        </w:rPr>
        <w:t xml:space="preserve">Building strong partnerships for a more effective integration </w:t>
      </w:r>
      <w:proofErr w:type="gramStart"/>
      <w:r w:rsidRPr="001F592B">
        <w:rPr>
          <w:lang w:val="en-GB"/>
        </w:rPr>
        <w:t>process</w:t>
      </w:r>
      <w:r>
        <w:rPr>
          <w:lang w:val="en-GB"/>
        </w:rPr>
        <w:t>;</w:t>
      </w:r>
      <w:proofErr w:type="gramEnd"/>
      <w:r w:rsidRPr="001F592B">
        <w:rPr>
          <w:lang w:val="en-GB"/>
        </w:rPr>
        <w:t xml:space="preserve"> </w:t>
      </w:r>
    </w:p>
    <w:p w14:paraId="464DA711" w14:textId="77777777" w:rsidR="007667E4" w:rsidRDefault="007667E4" w:rsidP="007667E4">
      <w:pPr>
        <w:pStyle w:val="BodyText"/>
        <w:numPr>
          <w:ilvl w:val="0"/>
          <w:numId w:val="107"/>
        </w:numPr>
        <w:rPr>
          <w:lang w:val="en-GB"/>
        </w:rPr>
      </w:pPr>
      <w:r w:rsidRPr="001F592B">
        <w:rPr>
          <w:lang w:val="en-GB"/>
        </w:rPr>
        <w:t>Increased opportunities for EU funding under the 2021-2027 Multi-annual</w:t>
      </w:r>
      <w:r>
        <w:rPr>
          <w:lang w:val="en-GB"/>
        </w:rPr>
        <w:t xml:space="preserve"> </w:t>
      </w:r>
      <w:r w:rsidRPr="001F592B">
        <w:rPr>
          <w:lang w:val="en-GB"/>
        </w:rPr>
        <w:t xml:space="preserve">Financial </w:t>
      </w:r>
      <w:proofErr w:type="gramStart"/>
      <w:r w:rsidRPr="001F592B">
        <w:rPr>
          <w:lang w:val="en-GB"/>
        </w:rPr>
        <w:t>Framework</w:t>
      </w:r>
      <w:r>
        <w:rPr>
          <w:lang w:val="en-GB"/>
        </w:rPr>
        <w:t>;</w:t>
      </w:r>
      <w:proofErr w:type="gramEnd"/>
    </w:p>
    <w:p w14:paraId="2C0F0CAC" w14:textId="77777777" w:rsidR="007667E4" w:rsidRDefault="007667E4" w:rsidP="007667E4">
      <w:pPr>
        <w:pStyle w:val="BodyText"/>
        <w:numPr>
          <w:ilvl w:val="0"/>
          <w:numId w:val="107"/>
        </w:numPr>
        <w:rPr>
          <w:lang w:val="en-GB"/>
        </w:rPr>
      </w:pPr>
      <w:r w:rsidRPr="00EF1BA6">
        <w:rPr>
          <w:lang w:val="en-GB"/>
        </w:rPr>
        <w:t xml:space="preserve">Fostering participation and encounters with the host </w:t>
      </w:r>
      <w:proofErr w:type="gramStart"/>
      <w:r w:rsidRPr="00EF1BA6">
        <w:rPr>
          <w:lang w:val="en-GB"/>
        </w:rPr>
        <w:t>society</w:t>
      </w:r>
      <w:r>
        <w:rPr>
          <w:lang w:val="en-GB"/>
        </w:rPr>
        <w:t>;</w:t>
      </w:r>
      <w:proofErr w:type="gramEnd"/>
    </w:p>
    <w:p w14:paraId="5865DFA0" w14:textId="77777777" w:rsidR="007667E4" w:rsidRDefault="007667E4" w:rsidP="007667E4">
      <w:pPr>
        <w:pStyle w:val="BodyText"/>
        <w:numPr>
          <w:ilvl w:val="0"/>
          <w:numId w:val="107"/>
        </w:numPr>
        <w:rPr>
          <w:lang w:val="en-GB"/>
        </w:rPr>
      </w:pPr>
      <w:r w:rsidRPr="00EF1BA6">
        <w:rPr>
          <w:lang w:val="en-GB"/>
        </w:rPr>
        <w:t>Enhance the use of new technologies and digital tools for integration and</w:t>
      </w:r>
      <w:r>
        <w:rPr>
          <w:lang w:val="en-GB"/>
        </w:rPr>
        <w:t xml:space="preserve"> </w:t>
      </w:r>
      <w:r w:rsidRPr="00EF1BA6">
        <w:rPr>
          <w:lang w:val="en-GB"/>
        </w:rPr>
        <w:t>inclusion</w:t>
      </w:r>
      <w:r>
        <w:rPr>
          <w:lang w:val="en-GB"/>
        </w:rPr>
        <w:t>; and</w:t>
      </w:r>
    </w:p>
    <w:p w14:paraId="5740DF5B" w14:textId="77777777" w:rsidR="007667E4" w:rsidRDefault="007667E4" w:rsidP="007667E4">
      <w:pPr>
        <w:pStyle w:val="BodyText"/>
        <w:numPr>
          <w:ilvl w:val="0"/>
          <w:numId w:val="107"/>
        </w:numPr>
        <w:rPr>
          <w:lang w:val="en-GB"/>
        </w:rPr>
      </w:pPr>
      <w:r w:rsidRPr="00F86230">
        <w:rPr>
          <w:lang w:val="en-GB"/>
        </w:rPr>
        <w:t>Monitoring progress: towards an evidence-based integration and inclusion policy</w:t>
      </w:r>
      <w:r>
        <w:rPr>
          <w:lang w:val="en-GB"/>
        </w:rPr>
        <w:t>.</w:t>
      </w:r>
    </w:p>
    <w:p w14:paraId="6EC584EA" w14:textId="3B8FF009" w:rsidR="007667E4" w:rsidRPr="00EF1BA6" w:rsidRDefault="007667E4" w:rsidP="00483DD4">
      <w:pPr>
        <w:pStyle w:val="BodyText"/>
        <w:rPr>
          <w:lang w:val="en-GB"/>
        </w:rPr>
      </w:pPr>
      <w:r>
        <w:rPr>
          <w:lang w:val="en-GB"/>
        </w:rPr>
        <w:lastRenderedPageBreak/>
        <w:t>The implementation of the action plan will entail the creation of partnerships between migrants, host communities, social and economic partners, civil society, local and regional authorities as well as the private sector.</w:t>
      </w:r>
    </w:p>
    <w:p w14:paraId="2F57829F" w14:textId="77777777" w:rsidR="006E3506" w:rsidRPr="00924ECD" w:rsidRDefault="006E3506" w:rsidP="006E3506">
      <w:pPr>
        <w:pStyle w:val="Heading2"/>
        <w:rPr>
          <w:lang w:val="en-GB"/>
        </w:rPr>
      </w:pPr>
      <w:r>
        <w:rPr>
          <w:lang w:val="en-GB"/>
        </w:rPr>
        <w:t>Emerging Technologies</w:t>
      </w:r>
    </w:p>
    <w:p w14:paraId="4B3ACB94" w14:textId="77777777" w:rsidR="006E3506" w:rsidRPr="00483DD4" w:rsidRDefault="006E3506" w:rsidP="00483DD4">
      <w:pPr>
        <w:pStyle w:val="Subtitle"/>
        <w:rPr>
          <w:lang w:val="en-US"/>
        </w:rPr>
      </w:pPr>
      <w:r w:rsidRPr="00483DD4">
        <w:rPr>
          <w:lang w:val="en-US"/>
        </w:rPr>
        <w:t xml:space="preserve">White Paper on Artificial Intelligence: </w:t>
      </w:r>
      <w:proofErr w:type="gramStart"/>
      <w:r w:rsidRPr="00483DD4">
        <w:rPr>
          <w:lang w:val="en-US"/>
        </w:rPr>
        <w:t>a</w:t>
      </w:r>
      <w:proofErr w:type="gramEnd"/>
      <w:r w:rsidRPr="00483DD4">
        <w:rPr>
          <w:lang w:val="en-US"/>
        </w:rPr>
        <w:t xml:space="preserve"> European approach to excellence and trust</w:t>
      </w:r>
    </w:p>
    <w:p w14:paraId="29A0C0FD" w14:textId="77777777" w:rsidR="006E3506" w:rsidRPr="002D3D25" w:rsidRDefault="006E3506" w:rsidP="006E3506">
      <w:pPr>
        <w:pStyle w:val="BodyText"/>
        <w:rPr>
          <w:lang w:val="en-GB"/>
        </w:rPr>
      </w:pPr>
      <w:r w:rsidRPr="002D3D25">
        <w:rPr>
          <w:lang w:val="en-GB"/>
        </w:rPr>
        <w:t xml:space="preserve">Published on 19 February 2020, the </w:t>
      </w:r>
      <w:hyperlink r:id="rId142" w:history="1">
        <w:r w:rsidRPr="002D3D25">
          <w:rPr>
            <w:rStyle w:val="Hyperlink"/>
            <w:lang w:val="en-GB"/>
          </w:rPr>
          <w:t>White Paper on Artificial Intelligence</w:t>
        </w:r>
      </w:hyperlink>
      <w:r w:rsidRPr="002D3D25">
        <w:rPr>
          <w:lang w:val="en-GB"/>
        </w:rPr>
        <w:t xml:space="preserve"> marks the first major publication as part of the European Union’s goal of </w:t>
      </w:r>
      <w:hyperlink r:id="rId143" w:history="1">
        <w:r w:rsidRPr="002D3D25">
          <w:rPr>
            <w:rStyle w:val="Hyperlink"/>
            <w:lang w:val="en-GB"/>
          </w:rPr>
          <w:t>Shaping Europe’s Digital Future</w:t>
        </w:r>
      </w:hyperlink>
      <w:r w:rsidRPr="002D3D25">
        <w:rPr>
          <w:lang w:val="en-GB"/>
        </w:rPr>
        <w:t xml:space="preserve">. The White Paper outlines the European Commission’s proposed approach to the regulation of artificial intelligence, with the aim of promoting Europe’s capacity to innovate in this field while simultaneously supporting the development and uptake of ethical and trustworthy artificial intelligence throughout the European Union. The White Paper proposes the following: </w:t>
      </w:r>
    </w:p>
    <w:p w14:paraId="171863AF" w14:textId="77777777" w:rsidR="006E3506" w:rsidRPr="002D3D25" w:rsidRDefault="006E3506" w:rsidP="003D509B">
      <w:pPr>
        <w:pStyle w:val="BulletPoints"/>
      </w:pPr>
      <w:r w:rsidRPr="002D3D25">
        <w:t xml:space="preserve">Outlining measures that will help to streamline research, increase financial investment into the development and deployment of artificial intelligence, and foster collaboration in this field between Member States. </w:t>
      </w:r>
    </w:p>
    <w:p w14:paraId="1DB4E5C7" w14:textId="77777777" w:rsidR="006E3506" w:rsidRPr="002D3D25" w:rsidRDefault="006E3506" w:rsidP="003D509B">
      <w:pPr>
        <w:pStyle w:val="BulletPoints"/>
      </w:pPr>
      <w:r w:rsidRPr="002D3D25">
        <w:t xml:space="preserve">Strategizing potential policy options for a future EU regulatory framework determining the types of legal requirements that would apply to relevant actors. </w:t>
      </w:r>
    </w:p>
    <w:p w14:paraId="3FDFB56C" w14:textId="77777777" w:rsidR="006E3506" w:rsidRPr="002D3D25" w:rsidRDefault="006E3506" w:rsidP="006E3506">
      <w:pPr>
        <w:pStyle w:val="BodyText"/>
        <w:rPr>
          <w:lang w:val="en-GB"/>
        </w:rPr>
      </w:pPr>
      <w:r w:rsidRPr="002D3D25">
        <w:rPr>
          <w:lang w:val="en-GB"/>
        </w:rPr>
        <w:t xml:space="preserve">There is a key focus on a risk-based approach, with the European Union arguing that regulatory requirements should be deemed as mandatory when dealing with “high-risk” applications, such as healthcare. </w:t>
      </w:r>
    </w:p>
    <w:p w14:paraId="043FB792" w14:textId="77777777" w:rsidR="006E3506" w:rsidRDefault="006E3506" w:rsidP="006E3506">
      <w:pPr>
        <w:pStyle w:val="BodyText"/>
        <w:rPr>
          <w:lang w:val="en-GB"/>
        </w:rPr>
      </w:pPr>
      <w:r w:rsidRPr="002D3D25">
        <w:rPr>
          <w:lang w:val="en-GB"/>
        </w:rPr>
        <w:t xml:space="preserve">Additionally, the White Paper outlines proposed procedures for testing and certifying artificial intelligence applications, </w:t>
      </w:r>
      <w:proofErr w:type="gramStart"/>
      <w:r w:rsidRPr="002D3D25">
        <w:rPr>
          <w:lang w:val="en-GB"/>
        </w:rPr>
        <w:t>in order to</w:t>
      </w:r>
      <w:proofErr w:type="gramEnd"/>
      <w:r w:rsidRPr="002D3D25">
        <w:rPr>
          <w:lang w:val="en-GB"/>
        </w:rPr>
        <w:t xml:space="preserve"> ensure compliance with any new regulatory framework that is developed. </w:t>
      </w:r>
    </w:p>
    <w:p w14:paraId="430DA3BB" w14:textId="558D336B" w:rsidR="005F64F8" w:rsidRPr="005F64F8" w:rsidRDefault="006E3506" w:rsidP="005F64F8">
      <w:pPr>
        <w:pStyle w:val="BodyText"/>
        <w:rPr>
          <w:lang w:val="en-GB"/>
        </w:rPr>
      </w:pPr>
      <w:r>
        <w:rPr>
          <w:lang w:val="en-GB"/>
        </w:rPr>
        <w:t xml:space="preserve">On 21 April 2021, the Commission’s communication on </w:t>
      </w:r>
      <w:hyperlink r:id="rId144" w:history="1">
        <w:r w:rsidRPr="006C4011">
          <w:rPr>
            <w:rStyle w:val="Hyperlink"/>
            <w:lang w:val="en-GB"/>
          </w:rPr>
          <w:t>Fostering a European approach to Artificial Intelligence</w:t>
        </w:r>
      </w:hyperlink>
      <w:r>
        <w:rPr>
          <w:lang w:val="en-GB"/>
        </w:rPr>
        <w:t xml:space="preserve"> offered a proposal for a regulatory framework and a revised coordinated plan, which aim to promote the development and address the potential risks of AI.</w:t>
      </w:r>
      <w:r w:rsidRPr="00924ECD">
        <w:rPr>
          <w:rStyle w:val="CommentReference"/>
          <w:rFonts w:ascii="Arial" w:hAnsi="Arial"/>
          <w:color w:val="000000"/>
          <w:lang w:val="en-GB" w:eastAsia="fr-FR"/>
        </w:rPr>
        <w:t xml:space="preserve"> </w:t>
      </w:r>
    </w:p>
    <w:p w14:paraId="59C8532F" w14:textId="77777777" w:rsidR="005F64F8" w:rsidRDefault="005F64F8" w:rsidP="005F64F8">
      <w:pPr>
        <w:pStyle w:val="Subtitle"/>
        <w:rPr>
          <w:lang w:val="en-GB"/>
        </w:rPr>
      </w:pPr>
      <w:r>
        <w:rPr>
          <w:lang w:val="en-GB"/>
        </w:rPr>
        <w:t>Proposal for a policy communication on a Drone Strategy 2.0 for Europe</w:t>
      </w:r>
    </w:p>
    <w:p w14:paraId="752C132E" w14:textId="77777777" w:rsidR="005F64F8" w:rsidRDefault="005F64F8" w:rsidP="005F64F8">
      <w:pPr>
        <w:rPr>
          <w:lang w:val="en-GB"/>
        </w:rPr>
      </w:pPr>
      <w:r>
        <w:rPr>
          <w:lang w:val="en-GB"/>
        </w:rPr>
        <w:t xml:space="preserve">As announced in the </w:t>
      </w:r>
      <w:hyperlink r:id="rId145" w:history="1">
        <w:r w:rsidRPr="006757CB">
          <w:rPr>
            <w:rStyle w:val="Hyperlink"/>
            <w:lang w:val="en-GB"/>
          </w:rPr>
          <w:t>Sustainable and Smart Mobility Strategy</w:t>
        </w:r>
      </w:hyperlink>
      <w:r>
        <w:rPr>
          <w:lang w:val="en-GB"/>
        </w:rPr>
        <w:t xml:space="preserve">, the Commission plans to adopt a </w:t>
      </w:r>
      <w:hyperlink r:id="rId146" w:history="1">
        <w:r>
          <w:rPr>
            <w:rStyle w:val="Hyperlink"/>
            <w:lang w:val="en-GB"/>
          </w:rPr>
          <w:t>Drone Strategy 2.0</w:t>
        </w:r>
      </w:hyperlink>
      <w:r>
        <w:rPr>
          <w:lang w:val="en-GB"/>
        </w:rPr>
        <w:t xml:space="preserve"> in 2022. The strategy aims to </w:t>
      </w:r>
      <w:r w:rsidRPr="00731E40">
        <w:rPr>
          <w:lang w:val="en-GB"/>
        </w:rPr>
        <w:t>provide a comprehensive policy package and address obstacles to the development of new drone applications and transport services and to the competitiveness of this industry.</w:t>
      </w:r>
      <w:r>
        <w:rPr>
          <w:lang w:val="en-GB"/>
        </w:rPr>
        <w:t xml:space="preserve"> It will also foster </w:t>
      </w:r>
      <w:r w:rsidRPr="00791967">
        <w:rPr>
          <w:lang w:val="en-GB"/>
        </w:rPr>
        <w:t xml:space="preserve">the uptake of this innovative technology in Europe while establishing the right balance between safety, </w:t>
      </w:r>
      <w:proofErr w:type="gramStart"/>
      <w:r w:rsidRPr="00791967">
        <w:rPr>
          <w:lang w:val="en-GB"/>
        </w:rPr>
        <w:t>security</w:t>
      </w:r>
      <w:proofErr w:type="gramEnd"/>
      <w:r w:rsidRPr="00791967">
        <w:rPr>
          <w:lang w:val="en-GB"/>
        </w:rPr>
        <w:t xml:space="preserve"> and other societal concerns</w:t>
      </w:r>
      <w:r>
        <w:rPr>
          <w:lang w:val="en-GB"/>
        </w:rPr>
        <w:t xml:space="preserve">, contributing to a new offer of sustainable services and transport. </w:t>
      </w:r>
    </w:p>
    <w:p w14:paraId="36E8B523" w14:textId="77777777" w:rsidR="005F64F8" w:rsidRDefault="005F64F8" w:rsidP="005F64F8">
      <w:pPr>
        <w:rPr>
          <w:lang w:val="en-GB"/>
        </w:rPr>
      </w:pPr>
      <w:r>
        <w:rPr>
          <w:lang w:val="en-GB"/>
        </w:rPr>
        <w:t xml:space="preserve">The take-up of drones is affecting a growing number of sectors, </w:t>
      </w:r>
      <w:r w:rsidRPr="00CC6B86">
        <w:rPr>
          <w:lang w:val="en-GB"/>
        </w:rPr>
        <w:t xml:space="preserve">such as agriculture, construction, surveillance, filming, healthcare, energy, environment, public </w:t>
      </w:r>
      <w:proofErr w:type="gramStart"/>
      <w:r w:rsidRPr="00CC6B86">
        <w:rPr>
          <w:lang w:val="en-GB"/>
        </w:rPr>
        <w:t>safety</w:t>
      </w:r>
      <w:proofErr w:type="gramEnd"/>
      <w:r w:rsidRPr="00CC6B86">
        <w:rPr>
          <w:lang w:val="en-GB"/>
        </w:rPr>
        <w:t xml:space="preserve"> and security</w:t>
      </w:r>
      <w:r>
        <w:rPr>
          <w:lang w:val="en-GB"/>
        </w:rPr>
        <w:t>, with f</w:t>
      </w:r>
      <w:r w:rsidRPr="00A96EBF">
        <w:rPr>
          <w:lang w:val="en-GB"/>
        </w:rPr>
        <w:t>uture visions includ</w:t>
      </w:r>
      <w:r>
        <w:rPr>
          <w:lang w:val="en-GB"/>
        </w:rPr>
        <w:t>ing</w:t>
      </w:r>
      <w:r w:rsidRPr="00A96EBF">
        <w:rPr>
          <w:lang w:val="en-GB"/>
        </w:rPr>
        <w:t xml:space="preserve"> </w:t>
      </w:r>
      <w:r>
        <w:rPr>
          <w:lang w:val="en-GB"/>
        </w:rPr>
        <w:t xml:space="preserve">the </w:t>
      </w:r>
      <w:r w:rsidRPr="00A96EBF">
        <w:rPr>
          <w:lang w:val="en-GB"/>
        </w:rPr>
        <w:t>use of drones as platforms for communication hubs or weather or pollution monitoring</w:t>
      </w:r>
      <w:r>
        <w:rPr>
          <w:lang w:val="en-GB"/>
        </w:rPr>
        <w:t xml:space="preserve">. To encourage investment and </w:t>
      </w:r>
      <w:r w:rsidRPr="00A96EBF">
        <w:rPr>
          <w:lang w:val="en-GB"/>
        </w:rPr>
        <w:t xml:space="preserve">development of new innovative services for different sectors, </w:t>
      </w:r>
      <w:r>
        <w:rPr>
          <w:lang w:val="en-GB"/>
        </w:rPr>
        <w:t xml:space="preserve">the establishment of a harmonised EU approach </w:t>
      </w:r>
      <w:r w:rsidRPr="00A96EBF">
        <w:rPr>
          <w:lang w:val="en-GB"/>
        </w:rPr>
        <w:t>should be ensured</w:t>
      </w:r>
      <w:r>
        <w:rPr>
          <w:lang w:val="en-GB"/>
        </w:rPr>
        <w:t xml:space="preserve"> for increased</w:t>
      </w:r>
      <w:r w:rsidRPr="00A96EBF">
        <w:rPr>
          <w:lang w:val="en-GB"/>
        </w:rPr>
        <w:t xml:space="preserve"> </w:t>
      </w:r>
      <w:r w:rsidRPr="00AE0D3C">
        <w:rPr>
          <w:lang w:val="en-GB"/>
        </w:rPr>
        <w:t>cooperation</w:t>
      </w:r>
      <w:r>
        <w:rPr>
          <w:lang w:val="en-GB"/>
        </w:rPr>
        <w:t xml:space="preserve"> </w:t>
      </w:r>
      <w:r w:rsidRPr="00AE0D3C">
        <w:rPr>
          <w:lang w:val="en-GB"/>
        </w:rPr>
        <w:t xml:space="preserve">between stakeholders, </w:t>
      </w:r>
      <w:r>
        <w:rPr>
          <w:lang w:val="en-GB"/>
        </w:rPr>
        <w:t>identification of</w:t>
      </w:r>
      <w:r w:rsidRPr="00AE0D3C">
        <w:rPr>
          <w:lang w:val="en-GB"/>
        </w:rPr>
        <w:t xml:space="preserve"> regulatory gaps</w:t>
      </w:r>
      <w:r>
        <w:rPr>
          <w:lang w:val="en-GB"/>
        </w:rPr>
        <w:t xml:space="preserve"> and</w:t>
      </w:r>
      <w:r w:rsidRPr="00AE0D3C">
        <w:rPr>
          <w:lang w:val="en-GB"/>
        </w:rPr>
        <w:t xml:space="preserve"> support</w:t>
      </w:r>
      <w:r>
        <w:rPr>
          <w:lang w:val="en-GB"/>
        </w:rPr>
        <w:t xml:space="preserve"> of</w:t>
      </w:r>
      <w:r w:rsidRPr="00AE0D3C">
        <w:rPr>
          <w:lang w:val="en-GB"/>
        </w:rPr>
        <w:t xml:space="preserve"> technical harmonisation and research.</w:t>
      </w:r>
    </w:p>
    <w:p w14:paraId="5B43F985" w14:textId="77777777" w:rsidR="005F64F8" w:rsidRPr="001C564D" w:rsidRDefault="005F64F8" w:rsidP="005F64F8">
      <w:pPr>
        <w:pStyle w:val="Style3"/>
        <w:numPr>
          <w:ilvl w:val="0"/>
          <w:numId w:val="0"/>
        </w:numPr>
      </w:pPr>
    </w:p>
    <w:p w14:paraId="0E697AF3" w14:textId="77777777" w:rsidR="00BC65D7" w:rsidRPr="001C564D" w:rsidRDefault="00BC65D7" w:rsidP="00BC65D7">
      <w:pPr>
        <w:pStyle w:val="Style3"/>
        <w:numPr>
          <w:ilvl w:val="0"/>
          <w:numId w:val="0"/>
        </w:numPr>
        <w:ind w:left="720"/>
      </w:pPr>
    </w:p>
    <w:p w14:paraId="188B9F6F" w14:textId="77777777" w:rsidR="00833DB9" w:rsidRDefault="00833DB9">
      <w:pPr>
        <w:spacing w:after="0"/>
        <w:jc w:val="left"/>
        <w:rPr>
          <w:lang w:val="en-GB"/>
        </w:rPr>
      </w:pPr>
      <w:r w:rsidRPr="00445340">
        <w:rPr>
          <w:lang w:val="en-GB"/>
        </w:rPr>
        <w:br w:type="page"/>
      </w:r>
    </w:p>
    <w:p w14:paraId="7F9E682F" w14:textId="0364EF1C" w:rsidR="00BC65D7" w:rsidRPr="001C564D" w:rsidRDefault="001576B5" w:rsidP="00620B54">
      <w:pPr>
        <w:pStyle w:val="Style3"/>
        <w:numPr>
          <w:ilvl w:val="0"/>
          <w:numId w:val="0"/>
        </w:numPr>
        <w:ind w:left="720"/>
      </w:pPr>
      <w:r>
        <w:rPr>
          <w:noProof/>
        </w:rPr>
        <w:lastRenderedPageBreak/>
        <w:drawing>
          <wp:anchor distT="0" distB="0" distL="114300" distR="114300" simplePos="0" relativeHeight="251682837" behindDoc="1" locked="0" layoutInCell="1" allowOverlap="1" wp14:anchorId="69523757" wp14:editId="4AD5FA2E">
            <wp:simplePos x="0" y="0"/>
            <wp:positionH relativeFrom="column">
              <wp:posOffset>-1114425</wp:posOffset>
            </wp:positionH>
            <wp:positionV relativeFrom="paragraph">
              <wp:posOffset>-1099185</wp:posOffset>
            </wp:positionV>
            <wp:extent cx="7604760" cy="107823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604760" cy="10782300"/>
                    </a:xfrm>
                    <a:prstGeom prst="rect">
                      <a:avLst/>
                    </a:prstGeom>
                    <a:noFill/>
                  </pic:spPr>
                </pic:pic>
              </a:graphicData>
            </a:graphic>
            <wp14:sizeRelH relativeFrom="page">
              <wp14:pctWidth>0</wp14:pctWidth>
            </wp14:sizeRelH>
            <wp14:sizeRelV relativeFrom="page">
              <wp14:pctHeight>0</wp14:pctHeight>
            </wp14:sizeRelV>
          </wp:anchor>
        </w:drawing>
      </w:r>
      <w:r w:rsidR="008759FC">
        <w:rPr>
          <w:noProof/>
          <w:lang w:eastAsia="en-GB"/>
        </w:rPr>
        <mc:AlternateContent>
          <mc:Choice Requires="wpg">
            <w:drawing>
              <wp:anchor distT="0" distB="0" distL="114300" distR="114300" simplePos="0" relativeHeight="251658247" behindDoc="0" locked="0" layoutInCell="1" allowOverlap="1" wp14:anchorId="114553DB" wp14:editId="63FFF6ED">
                <wp:simplePos x="0" y="0"/>
                <wp:positionH relativeFrom="column">
                  <wp:posOffset>2450465</wp:posOffset>
                </wp:positionH>
                <wp:positionV relativeFrom="paragraph">
                  <wp:posOffset>907415</wp:posOffset>
                </wp:positionV>
                <wp:extent cx="4032250" cy="1296035"/>
                <wp:effectExtent l="6350" t="18415" r="9525" b="19050"/>
                <wp:wrapNone/>
                <wp:docPr id="35"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6" cy="2041"/>
                        </a:xfrm>
                      </wpg:grpSpPr>
                      <wps:wsp>
                        <wps:cNvPr id="36" name="Text Box 162"/>
                        <wps:cNvSpPr txBox="1">
                          <a:spLocks noChangeArrowheads="1"/>
                        </wps:cNvSpPr>
                        <wps:spPr bwMode="auto">
                          <a:xfrm>
                            <a:off x="5550" y="357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2B4176C" w14:textId="77777777" w:rsidR="00DF6369" w:rsidRPr="00B03BC4" w:rsidRDefault="00DF6369" w:rsidP="003E787E">
                              <w:pPr>
                                <w:ind w:left="720"/>
                                <w:jc w:val="right"/>
                                <w:rPr>
                                  <w:color w:val="FFFFFF"/>
                                  <w:sz w:val="48"/>
                                  <w:szCs w:val="32"/>
                                  <w:lang w:val="en-GB"/>
                                </w:rPr>
                              </w:pPr>
                              <w:r w:rsidRPr="00E7654F">
                                <w:rPr>
                                  <w:color w:val="FFFFFF"/>
                                  <w:sz w:val="52"/>
                                  <w:szCs w:val="36"/>
                                </w:rPr>
                                <w:tab/>
                              </w:r>
                              <w:r w:rsidRPr="00B03BC4">
                                <w:rPr>
                                  <w:color w:val="FFFFFF"/>
                                  <w:sz w:val="48"/>
                                  <w:szCs w:val="32"/>
                                  <w:lang w:val="en-GB"/>
                                </w:rPr>
                                <w:t xml:space="preserve"> Digital Public Administration Legislation </w:t>
                              </w:r>
                            </w:p>
                            <w:p w14:paraId="31F363B3" w14:textId="77777777" w:rsidR="00DF6369" w:rsidRPr="00E7654F" w:rsidRDefault="00DF6369" w:rsidP="003E787E">
                              <w:pPr>
                                <w:jc w:val="right"/>
                                <w:rPr>
                                  <w:color w:val="FFFFFF"/>
                                  <w:sz w:val="52"/>
                                  <w:szCs w:val="36"/>
                                </w:rPr>
                              </w:pPr>
                            </w:p>
                          </w:txbxContent>
                        </wps:txbx>
                        <wps:bodyPr rot="0" vert="horz" wrap="square" lIns="18000" tIns="46800" rIns="91440" bIns="45720" anchor="t" anchorCtr="0" upright="1">
                          <a:noAutofit/>
                        </wps:bodyPr>
                      </wps:wsp>
                      <wps:wsp>
                        <wps:cNvPr id="37" name="Text Box 163"/>
                        <wps:cNvSpPr txBox="1">
                          <a:spLocks noChangeArrowheads="1"/>
                        </wps:cNvSpPr>
                        <wps:spPr bwMode="auto">
                          <a:xfrm>
                            <a:off x="5779" y="3953"/>
                            <a:ext cx="819" cy="1431"/>
                          </a:xfrm>
                          <a:prstGeom prst="rect">
                            <a:avLst/>
                          </a:prstGeom>
                          <a:solidFill>
                            <a:srgbClr val="4958A0"/>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09D1557" w14:textId="77777777" w:rsidR="00DF6369" w:rsidRPr="0065240B" w:rsidRDefault="00DF6369" w:rsidP="003E787E">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38" name="AutoShape 164"/>
                        <wps:cNvCnPr>
                          <a:cxnSpLocks noChangeShapeType="1"/>
                        </wps:cNvCnPr>
                        <wps:spPr bwMode="auto">
                          <a:xfrm>
                            <a:off x="6920"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14553DB" id="Group 161" o:spid="_x0000_s1041" style="position:absolute;left:0;text-align:left;margin-left:192.95pt;margin-top:71.45pt;width:317.5pt;height:102.05pt;z-index:251658247"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">
                <v:shapetype id="_x0000_t202" coordsize="21600,21600" o:spt="202" path="m,l,21600r21600,l21600,xe">
                  <v:stroke joinstyle="miter"/>
                  <v:path gradientshapeok="t" o:connecttype="rect"/>
                </v:shapetype>
                <v:shape id="Text Box 162" o:spid="_x0000_s1042"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" fillcolor="#4958a0" strokecolor="white">
                  <v:stroke opacity="0"/>
                  <v:shadow offset=",5pt"/>
                  <v:textbox inset=".5mm,1.3mm">
                    <w:txbxContent>
                      <w:p w14:paraId="62B4176C" w14:textId="77777777" w:rsidR="00DF6369" w:rsidRPr="00B03BC4" w:rsidRDefault="00DF6369" w:rsidP="003E787E">
                        <w:pPr>
                          <w:ind w:left="720"/>
                          <w:jc w:val="right"/>
                          <w:rPr>
                            <w:color w:val="FFFFFF"/>
                            <w:sz w:val="48"/>
                            <w:szCs w:val="32"/>
                            <w:lang w:val="en-GB"/>
                          </w:rPr>
                        </w:pPr>
                        <w:r w:rsidRPr="00E7654F">
                          <w:rPr>
                            <w:color w:val="FFFFFF"/>
                            <w:sz w:val="52"/>
                            <w:szCs w:val="36"/>
                          </w:rPr>
                          <w:tab/>
                        </w:r>
                        <w:r w:rsidRPr="00B03BC4">
                          <w:rPr>
                            <w:color w:val="FFFFFF"/>
                            <w:sz w:val="48"/>
                            <w:szCs w:val="32"/>
                            <w:lang w:val="en-GB"/>
                          </w:rPr>
                          <w:t xml:space="preserve"> Digital Public Administration Legislation </w:t>
                        </w:r>
                      </w:p>
                      <w:p w14:paraId="31F363B3" w14:textId="77777777" w:rsidR="00DF6369" w:rsidRPr="00E7654F" w:rsidRDefault="00DF6369" w:rsidP="003E787E">
                        <w:pPr>
                          <w:jc w:val="right"/>
                          <w:rPr>
                            <w:color w:val="FFFFFF"/>
                            <w:sz w:val="52"/>
                            <w:szCs w:val="36"/>
                          </w:rPr>
                        </w:pPr>
                      </w:p>
                    </w:txbxContent>
                  </v:textbox>
                </v:shape>
                <v:shape id="Text Box 163" o:spid="_x0000_s1043" type="#_x0000_t202" style="position:absolute;left:5779;top:3953;width:819;height:1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" fillcolor="#4958a0" stroked="f" strokecolor="#f8f8f8" strokeweight=".25pt">
                  <v:textbox style="mso-fit-shape-to-text:t">
                    <w:txbxContent>
                      <w:p w14:paraId="209D1557" w14:textId="77777777" w:rsidR="00DF6369" w:rsidRPr="0065240B" w:rsidRDefault="00DF6369" w:rsidP="003E787E">
                        <w:pPr>
                          <w:rPr>
                            <w:lang w:val="en-US"/>
                          </w:rPr>
                        </w:pPr>
                        <w:r w:rsidRPr="003D16B4">
                          <w:rPr>
                            <w:color w:val="FFFFFF"/>
                            <w:sz w:val="96"/>
                            <w:szCs w:val="96"/>
                            <w:lang w:val="en-US"/>
                          </w:rPr>
                          <w:t>4</w:t>
                        </w:r>
                      </w:p>
                    </w:txbxContent>
                  </v:textbox>
                </v:shape>
                <v:shapetype id="_x0000_t32" coordsize="21600,21600" o:spt="32" o:oned="t" path="m,l21600,21600e" filled="f">
                  <v:path arrowok="t" fillok="f" o:connecttype="none"/>
                  <o:lock v:ext="edit" shapetype="t"/>
                </v:shapetype>
                <v:shape id="AutoShape 164"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" strokecolor="white" strokeweight="2.5pt">
                  <v:shadow offset=",5pt"/>
                </v:shape>
              </v:group>
            </w:pict>
          </mc:Fallback>
        </mc:AlternateContent>
      </w:r>
    </w:p>
    <w:p w14:paraId="7B0FBDD8" w14:textId="1F970401" w:rsidR="00E8020D" w:rsidRPr="001C564D" w:rsidRDefault="003E6351" w:rsidP="000758A3">
      <w:pPr>
        <w:pStyle w:val="Heading1"/>
        <w:rPr>
          <w:lang w:val="en-GB"/>
        </w:rPr>
      </w:pPr>
      <w:bookmarkStart w:id="19" w:name="_Toc44407848"/>
      <w:r w:rsidRPr="001C564D">
        <w:rPr>
          <w:lang w:val="en-GB"/>
        </w:rPr>
        <w:lastRenderedPageBreak/>
        <w:t>L</w:t>
      </w:r>
      <w:r w:rsidR="00C35D9D" w:rsidRPr="001C564D">
        <w:rPr>
          <w:lang w:val="en-GB"/>
        </w:rPr>
        <w:t>egislative Instruments</w:t>
      </w:r>
      <w:r w:rsidRPr="001C564D">
        <w:rPr>
          <w:lang w:val="en-GB"/>
        </w:rPr>
        <w:t xml:space="preserve"> for Digital Public Administration in the European Union</w:t>
      </w:r>
      <w:bookmarkEnd w:id="19"/>
    </w:p>
    <w:p w14:paraId="04F3849D" w14:textId="7DBF9453" w:rsidR="006E3AF1" w:rsidRPr="00591487" w:rsidRDefault="001C2A76" w:rsidP="00483DD4">
      <w:pPr>
        <w:pStyle w:val="Heading2"/>
        <w:rPr>
          <w:lang w:val="en-GB"/>
        </w:rPr>
      </w:pPr>
      <w:r w:rsidRPr="001C564D">
        <w:rPr>
          <w:lang w:val="en-GB"/>
        </w:rPr>
        <w:t>L</w:t>
      </w:r>
      <w:r w:rsidR="00E8020D" w:rsidRPr="001C564D">
        <w:rPr>
          <w:lang w:val="en-GB"/>
        </w:rPr>
        <w:t xml:space="preserve">egislation on </w:t>
      </w:r>
      <w:r w:rsidR="00F254A6" w:rsidRPr="001C564D">
        <w:rPr>
          <w:lang w:val="en-GB"/>
        </w:rPr>
        <w:t>Digital Public Administration</w:t>
      </w:r>
    </w:p>
    <w:p w14:paraId="768E6DD5" w14:textId="62ED0FA1" w:rsidR="00E8020D" w:rsidRPr="001C564D" w:rsidRDefault="00E8020D" w:rsidP="00E8020D">
      <w:pPr>
        <w:pStyle w:val="Subtitle"/>
        <w:rPr>
          <w:lang w:val="en-GB"/>
        </w:rPr>
      </w:pPr>
      <w:r w:rsidRPr="001C564D">
        <w:rPr>
          <w:lang w:val="en-GB"/>
        </w:rPr>
        <w:t>Regulation</w:t>
      </w:r>
      <w:r w:rsidR="00EB6BE2">
        <w:rPr>
          <w:lang w:val="en-GB"/>
        </w:rPr>
        <w:t xml:space="preserve"> (EU) 2021/694</w:t>
      </w:r>
      <w:r w:rsidRPr="001C564D">
        <w:rPr>
          <w:lang w:val="en-GB"/>
        </w:rPr>
        <w:t xml:space="preserve"> of the European Parliament and of the Council </w:t>
      </w:r>
      <w:r w:rsidR="00EB6BE2">
        <w:rPr>
          <w:lang w:val="en-GB"/>
        </w:rPr>
        <w:t>of 29 April 2021</w:t>
      </w:r>
      <w:r w:rsidR="00CA6950">
        <w:rPr>
          <w:lang w:val="en-GB"/>
        </w:rPr>
        <w:t xml:space="preserve"> e</w:t>
      </w:r>
      <w:r w:rsidRPr="001C564D">
        <w:rPr>
          <w:lang w:val="en-GB"/>
        </w:rPr>
        <w:t xml:space="preserve">stablishing the Digital Europe Programme </w:t>
      </w:r>
    </w:p>
    <w:p w14:paraId="511883C2" w14:textId="54430CFE" w:rsidR="00E8020D" w:rsidRDefault="0008366D" w:rsidP="00E8020D">
      <w:pPr>
        <w:rPr>
          <w:lang w:val="en-GB"/>
        </w:rPr>
      </w:pPr>
      <w:r>
        <w:rPr>
          <w:lang w:val="en-GB"/>
        </w:rPr>
        <w:t xml:space="preserve">As part of the </w:t>
      </w:r>
      <w:hyperlink r:id="rId148" w:anchor=":~:text=The%20multiannual%20financial%20framework%20(MFF,the%20period%20of%202021%2D2027.&amp;text=The%20MFF%20covers%20the%20following,and%20values%3A%20%E2%82%AC377.8%20billion" w:history="1">
        <w:r w:rsidR="00E94DD3" w:rsidRPr="00944DCA">
          <w:rPr>
            <w:rStyle w:val="Hyperlink"/>
            <w:lang w:val="en-GB"/>
          </w:rPr>
          <w:t>Multiannual Financial Framework 2021-2027</w:t>
        </w:r>
      </w:hyperlink>
      <w:r w:rsidR="00E94DD3">
        <w:rPr>
          <w:lang w:val="en-GB"/>
        </w:rPr>
        <w:t xml:space="preserve">, the European Commission </w:t>
      </w:r>
      <w:r w:rsidR="00617A7A">
        <w:rPr>
          <w:lang w:val="en-GB"/>
        </w:rPr>
        <w:t xml:space="preserve">decided to set up a new funding programme, the </w:t>
      </w:r>
      <w:hyperlink r:id="rId149" w:history="1">
        <w:r w:rsidR="00617A7A" w:rsidRPr="00617A7A">
          <w:rPr>
            <w:rStyle w:val="Hyperlink"/>
            <w:lang w:val="en-GB"/>
          </w:rPr>
          <w:t>Digital Europe Programme</w:t>
        </w:r>
      </w:hyperlink>
      <w:r w:rsidR="00617A7A">
        <w:rPr>
          <w:lang w:val="en-GB"/>
        </w:rPr>
        <w:t xml:space="preserve">, whose goal is to boost Europe’s digital transformation and </w:t>
      </w:r>
      <w:r w:rsidR="00E8020D" w:rsidRPr="001C564D">
        <w:rPr>
          <w:lang w:val="en-GB"/>
        </w:rPr>
        <w:t>to further develop the digital single market and promote the uptake of digital technologies in both the public and private sectors.</w:t>
      </w:r>
    </w:p>
    <w:p w14:paraId="7D4BE297" w14:textId="08DE2612" w:rsidR="001D280E" w:rsidRPr="001C564D" w:rsidRDefault="001D280E" w:rsidP="00E8020D">
      <w:pPr>
        <w:rPr>
          <w:lang w:val="en-GB"/>
        </w:rPr>
      </w:pPr>
      <w:r>
        <w:rPr>
          <w:lang w:val="en-GB"/>
        </w:rPr>
        <w:t xml:space="preserve">The funding programme is to provide </w:t>
      </w:r>
      <w:r w:rsidR="00F80520">
        <w:rPr>
          <w:lang w:val="en-GB"/>
        </w:rPr>
        <w:t xml:space="preserve">EUR 7.5 billion </w:t>
      </w:r>
      <w:r w:rsidR="00853E0F">
        <w:rPr>
          <w:lang w:val="en-GB"/>
        </w:rPr>
        <w:t xml:space="preserve">to be invested in </w:t>
      </w:r>
      <w:r w:rsidR="00B11F6D">
        <w:rPr>
          <w:lang w:val="en-GB"/>
        </w:rPr>
        <w:t>specific domains such as supercomputing, artificial intelligence, cybersecurity, advanced digital skills and ensuring a wide use of digital capacity across the economy and society.</w:t>
      </w:r>
    </w:p>
    <w:p w14:paraId="5F2B2356" w14:textId="740905B0" w:rsidR="001D280E" w:rsidRDefault="001D280E" w:rsidP="00E8020D">
      <w:pPr>
        <w:rPr>
          <w:lang w:val="en-GB"/>
        </w:rPr>
      </w:pPr>
      <w:r>
        <w:rPr>
          <w:lang w:val="en-GB"/>
        </w:rPr>
        <w:t xml:space="preserve">The Regulation establishing the Digital Europe Programme was published on 11 May 2021, entered into force the same </w:t>
      </w:r>
      <w:proofErr w:type="gramStart"/>
      <w:r>
        <w:rPr>
          <w:lang w:val="en-GB"/>
        </w:rPr>
        <w:t>date</w:t>
      </w:r>
      <w:proofErr w:type="gramEnd"/>
      <w:r>
        <w:rPr>
          <w:lang w:val="en-GB"/>
        </w:rPr>
        <w:t xml:space="preserve"> and has applied retroactively since 1 January 2021.</w:t>
      </w:r>
    </w:p>
    <w:p w14:paraId="6CE24A10" w14:textId="77777777" w:rsidR="009F50A1" w:rsidRDefault="009F50A1" w:rsidP="00483DD4">
      <w:pPr>
        <w:pStyle w:val="Subtitle"/>
        <w:rPr>
          <w:lang w:val="en-GB"/>
        </w:rPr>
      </w:pPr>
      <w:r>
        <w:rPr>
          <w:lang w:val="en-GB"/>
        </w:rPr>
        <w:t>Proposal for a Regulation of the European Parliament and of the Council on contestable and fair markets in the digital sector (Digital Markets Act)</w:t>
      </w:r>
    </w:p>
    <w:p w14:paraId="3400C24E" w14:textId="500F6DB4" w:rsidR="004972B5" w:rsidRDefault="00DE685C" w:rsidP="00E8020D">
      <w:pPr>
        <w:rPr>
          <w:lang w:val="en-GB"/>
        </w:rPr>
      </w:pPr>
      <w:r>
        <w:rPr>
          <w:lang w:val="en-GB"/>
        </w:rPr>
        <w:t>The COVID-19 pandemic demonstrated the increasing importance of d</w:t>
      </w:r>
      <w:r w:rsidR="004972B5">
        <w:rPr>
          <w:lang w:val="en-GB"/>
        </w:rPr>
        <w:t xml:space="preserve">igital platforms </w:t>
      </w:r>
      <w:r>
        <w:rPr>
          <w:lang w:val="en-GB"/>
        </w:rPr>
        <w:t xml:space="preserve">in </w:t>
      </w:r>
      <w:r w:rsidR="009C33CD">
        <w:rPr>
          <w:lang w:val="en-GB"/>
        </w:rPr>
        <w:t xml:space="preserve">our social and economic everyday lives. However, </w:t>
      </w:r>
      <w:r w:rsidR="00C8063A">
        <w:rPr>
          <w:lang w:val="en-GB"/>
        </w:rPr>
        <w:t xml:space="preserve">EU </w:t>
      </w:r>
      <w:r w:rsidR="009C33CD">
        <w:rPr>
          <w:lang w:val="en-GB"/>
        </w:rPr>
        <w:t xml:space="preserve">legislation </w:t>
      </w:r>
      <w:r w:rsidR="00AC0BD5">
        <w:rPr>
          <w:lang w:val="en-GB"/>
        </w:rPr>
        <w:t xml:space="preserve">in this field </w:t>
      </w:r>
      <w:r w:rsidR="009C33CD">
        <w:rPr>
          <w:lang w:val="en-GB"/>
        </w:rPr>
        <w:t xml:space="preserve">has remained </w:t>
      </w:r>
      <w:r w:rsidR="00F81E52">
        <w:rPr>
          <w:lang w:val="en-GB"/>
        </w:rPr>
        <w:t>untouched</w:t>
      </w:r>
      <w:r w:rsidR="00AC0BD5">
        <w:rPr>
          <w:lang w:val="en-GB"/>
        </w:rPr>
        <w:t xml:space="preserve"> since the adoption of the eCommerce Directive in 2000, while at the same time we have </w:t>
      </w:r>
      <w:r w:rsidR="005C7EFC">
        <w:rPr>
          <w:lang w:val="en-GB"/>
        </w:rPr>
        <w:t>seen a few large</w:t>
      </w:r>
      <w:r w:rsidR="007372A2">
        <w:rPr>
          <w:lang w:val="en-GB"/>
        </w:rPr>
        <w:t xml:space="preserve"> digital</w:t>
      </w:r>
      <w:r w:rsidR="005C7EFC">
        <w:rPr>
          <w:lang w:val="en-GB"/>
        </w:rPr>
        <w:t xml:space="preserve"> platforms </w:t>
      </w:r>
      <w:r w:rsidR="00645B96">
        <w:rPr>
          <w:lang w:val="en-GB"/>
        </w:rPr>
        <w:t>with a strong economic power</w:t>
      </w:r>
      <w:r w:rsidR="00C93170">
        <w:rPr>
          <w:lang w:val="en-GB"/>
        </w:rPr>
        <w:t>,</w:t>
      </w:r>
      <w:r w:rsidR="005C7EFC">
        <w:rPr>
          <w:lang w:val="en-GB"/>
        </w:rPr>
        <w:t xml:space="preserve"> controlling the entire digital ecosystem</w:t>
      </w:r>
      <w:r w:rsidR="0062593A">
        <w:rPr>
          <w:lang w:val="en-GB"/>
        </w:rPr>
        <w:t xml:space="preserve">. </w:t>
      </w:r>
    </w:p>
    <w:p w14:paraId="192C157E" w14:textId="7BB87553" w:rsidR="00E62B34" w:rsidRDefault="00DB4711" w:rsidP="00E8020D">
      <w:pPr>
        <w:rPr>
          <w:lang w:val="en-GB"/>
        </w:rPr>
      </w:pPr>
      <w:r>
        <w:rPr>
          <w:lang w:val="en-GB"/>
        </w:rPr>
        <w:t>I</w:t>
      </w:r>
      <w:r w:rsidR="0062593A">
        <w:rPr>
          <w:lang w:val="en-GB"/>
        </w:rPr>
        <w:t>t is against this backdrop that i</w:t>
      </w:r>
      <w:r>
        <w:rPr>
          <w:lang w:val="en-GB"/>
        </w:rPr>
        <w:t xml:space="preserve">n December 2020, the European Commission published a proposal for a </w:t>
      </w:r>
      <w:hyperlink r:id="rId150" w:history="1">
        <w:r w:rsidR="002F5DF2">
          <w:rPr>
            <w:rStyle w:val="Hyperlink"/>
            <w:lang w:val="en-GB"/>
          </w:rPr>
          <w:t>R</w:t>
        </w:r>
        <w:r w:rsidRPr="002F5DF2">
          <w:rPr>
            <w:rStyle w:val="Hyperlink"/>
            <w:lang w:val="en-GB"/>
          </w:rPr>
          <w:t>egulation on</w:t>
        </w:r>
        <w:r w:rsidR="00B03895" w:rsidRPr="002F5DF2">
          <w:rPr>
            <w:rStyle w:val="Hyperlink"/>
            <w:lang w:val="en-GB"/>
          </w:rPr>
          <w:t xml:space="preserve"> contestable and fair markets in the digital sector</w:t>
        </w:r>
      </w:hyperlink>
      <w:r w:rsidR="00B03895">
        <w:rPr>
          <w:lang w:val="en-GB"/>
        </w:rPr>
        <w:t xml:space="preserve">, aimed at regulating the behaviour of digital platforms </w:t>
      </w:r>
      <w:r w:rsidR="00337929">
        <w:rPr>
          <w:lang w:val="en-GB"/>
        </w:rPr>
        <w:t xml:space="preserve">acting as gatekeepers between business owners and their customers in the EU. </w:t>
      </w:r>
    </w:p>
    <w:p w14:paraId="5F9E20C5" w14:textId="3266C31F" w:rsidR="00E105F6" w:rsidRDefault="00E105F6" w:rsidP="00483DD4">
      <w:pPr>
        <w:pStyle w:val="Subtitle"/>
        <w:rPr>
          <w:lang w:val="en-GB"/>
        </w:rPr>
      </w:pPr>
      <w:r>
        <w:rPr>
          <w:lang w:val="en-GB"/>
        </w:rPr>
        <w:t xml:space="preserve">Proposal for a Regulation of the European Parliament and of the Council </w:t>
      </w:r>
      <w:r w:rsidR="00F07065">
        <w:rPr>
          <w:lang w:val="en-GB"/>
        </w:rPr>
        <w:t>on a single market for digital services (Digital Services Act)</w:t>
      </w:r>
    </w:p>
    <w:p w14:paraId="2B585341" w14:textId="11844A75" w:rsidR="00F07065" w:rsidRDefault="00FF5F54" w:rsidP="00E8020D">
      <w:pPr>
        <w:rPr>
          <w:lang w:val="en-GB"/>
        </w:rPr>
      </w:pPr>
      <w:r>
        <w:rPr>
          <w:lang w:val="en-GB"/>
        </w:rPr>
        <w:t>In parallel to the abovementioned Digital Markets Act</w:t>
      </w:r>
      <w:r w:rsidR="00372BF4">
        <w:rPr>
          <w:lang w:val="en-GB"/>
        </w:rPr>
        <w:t xml:space="preserve">, the Commission also unveiled in December 2020 a new legislative proposal on </w:t>
      </w:r>
      <w:hyperlink r:id="rId151" w:history="1">
        <w:r w:rsidR="00372BF4" w:rsidRPr="0028343B">
          <w:rPr>
            <w:rStyle w:val="Hyperlink"/>
            <w:lang w:val="en-GB"/>
          </w:rPr>
          <w:t>Digital Services Act</w:t>
        </w:r>
      </w:hyperlink>
      <w:r w:rsidR="00372BF4">
        <w:rPr>
          <w:lang w:val="en-GB"/>
        </w:rPr>
        <w:t xml:space="preserve">, so as to update the current EU legal framework governing digital services. </w:t>
      </w:r>
      <w:r w:rsidR="00131F87">
        <w:rPr>
          <w:lang w:val="en-GB"/>
        </w:rPr>
        <w:t>This proposal aims at creating a safer and trusted online environment for European citizens and businesses</w:t>
      </w:r>
      <w:r w:rsidR="00E325A1">
        <w:rPr>
          <w:lang w:val="en-GB"/>
        </w:rPr>
        <w:t xml:space="preserve">, by laying down a set of harmonised EU-wide </w:t>
      </w:r>
      <w:r w:rsidR="00DF3BE9">
        <w:rPr>
          <w:lang w:val="en-GB"/>
        </w:rPr>
        <w:t xml:space="preserve">rules to ensure transparency, </w:t>
      </w:r>
      <w:proofErr w:type="gramStart"/>
      <w:r w:rsidR="00DF3BE9">
        <w:rPr>
          <w:lang w:val="en-GB"/>
        </w:rPr>
        <w:t>accountability</w:t>
      </w:r>
      <w:proofErr w:type="gramEnd"/>
      <w:r w:rsidR="00DF3BE9">
        <w:rPr>
          <w:lang w:val="en-GB"/>
        </w:rPr>
        <w:t xml:space="preserve"> and regulatory oversight of the EU online space.</w:t>
      </w:r>
    </w:p>
    <w:p w14:paraId="10998639" w14:textId="7E002B34" w:rsidR="003754C9" w:rsidRDefault="007D7B79" w:rsidP="00E8020D">
      <w:pPr>
        <w:rPr>
          <w:lang w:val="en-GB"/>
        </w:rPr>
      </w:pPr>
      <w:r>
        <w:rPr>
          <w:lang w:val="en-GB"/>
        </w:rPr>
        <w:t xml:space="preserve">Discussions are currently ongoing within the Council in order to find common ground on the Regulation </w:t>
      </w:r>
      <w:r w:rsidR="00ED4868">
        <w:rPr>
          <w:lang w:val="en-GB"/>
        </w:rPr>
        <w:t xml:space="preserve">and the Portuguese Presidency has issued a </w:t>
      </w:r>
      <w:hyperlink r:id="rId152" w:history="1">
        <w:r w:rsidR="00ED4868" w:rsidRPr="00ED4868">
          <w:rPr>
            <w:rStyle w:val="Hyperlink"/>
            <w:lang w:val="en-GB"/>
          </w:rPr>
          <w:t>progress report</w:t>
        </w:r>
      </w:hyperlink>
      <w:r w:rsidR="00ED4868">
        <w:rPr>
          <w:lang w:val="en-GB"/>
        </w:rPr>
        <w:t xml:space="preserve"> in May 2021.</w:t>
      </w:r>
    </w:p>
    <w:p w14:paraId="67865F27" w14:textId="6EEA1548" w:rsidR="00C8275B" w:rsidRDefault="0018187A" w:rsidP="009D7802">
      <w:pPr>
        <w:pStyle w:val="Subtitle"/>
        <w:rPr>
          <w:lang w:val="en-GB"/>
        </w:rPr>
      </w:pPr>
      <w:r>
        <w:rPr>
          <w:lang w:val="en-GB"/>
        </w:rPr>
        <w:t>Proposal for</w:t>
      </w:r>
      <w:r w:rsidR="00B57906">
        <w:rPr>
          <w:lang w:val="en-GB"/>
        </w:rPr>
        <w:t xml:space="preserve"> a Regulation </w:t>
      </w:r>
      <w:r w:rsidR="00E076F0" w:rsidRPr="00E076F0">
        <w:rPr>
          <w:lang w:val="en-GB"/>
        </w:rPr>
        <w:t xml:space="preserve">of the European Parliament and of the Council </w:t>
      </w:r>
      <w:r w:rsidR="00B57906">
        <w:rPr>
          <w:lang w:val="en-GB"/>
        </w:rPr>
        <w:t>on</w:t>
      </w:r>
      <w:r>
        <w:rPr>
          <w:lang w:val="en-GB"/>
        </w:rPr>
        <w:t xml:space="preserve"> m</w:t>
      </w:r>
      <w:r w:rsidR="009D7802" w:rsidRPr="009D7802">
        <w:rPr>
          <w:lang w:val="en-GB"/>
        </w:rPr>
        <w:t>odernising judicial cooperation between EU countries</w:t>
      </w:r>
      <w:r w:rsidR="00F805D2" w:rsidRPr="002972C5">
        <w:rPr>
          <w:lang w:val="en-GB"/>
        </w:rPr>
        <w:t xml:space="preserve"> </w:t>
      </w:r>
      <w:r w:rsidR="00F805D2" w:rsidRPr="00F805D2">
        <w:rPr>
          <w:lang w:val="en-GB"/>
        </w:rPr>
        <w:t>– use of digital technology</w:t>
      </w:r>
    </w:p>
    <w:p w14:paraId="0F1BFB87" w14:textId="2814803D" w:rsidR="00090A66" w:rsidRPr="00351A29" w:rsidRDefault="00AA1980" w:rsidP="009718A2">
      <w:pPr>
        <w:rPr>
          <w:lang w:val="en-GB"/>
        </w:rPr>
      </w:pPr>
      <w:r>
        <w:rPr>
          <w:lang w:val="en-GB"/>
        </w:rPr>
        <w:t xml:space="preserve">The </w:t>
      </w:r>
      <w:r w:rsidR="00DB47A1">
        <w:rPr>
          <w:lang w:val="en-GB"/>
        </w:rPr>
        <w:t xml:space="preserve">initiative launched by the </w:t>
      </w:r>
      <w:r>
        <w:rPr>
          <w:lang w:val="en-GB"/>
        </w:rPr>
        <w:t xml:space="preserve">Commission </w:t>
      </w:r>
      <w:r w:rsidR="00C35210">
        <w:rPr>
          <w:lang w:val="en-GB"/>
        </w:rPr>
        <w:t>aims</w:t>
      </w:r>
      <w:r w:rsidR="00DE2D01">
        <w:rPr>
          <w:lang w:val="en-GB"/>
        </w:rPr>
        <w:t xml:space="preserve"> at</w:t>
      </w:r>
      <w:r w:rsidR="00F805D2">
        <w:rPr>
          <w:lang w:val="en-GB"/>
        </w:rPr>
        <w:t xml:space="preserve"> </w:t>
      </w:r>
      <w:hyperlink r:id="rId153" w:history="1">
        <w:r w:rsidR="00F805D2">
          <w:rPr>
            <w:rStyle w:val="Hyperlink"/>
            <w:lang w:val="en-GB"/>
          </w:rPr>
          <w:t>modernising EU cross-border judicial cooperation</w:t>
        </w:r>
      </w:hyperlink>
      <w:r w:rsidR="00DE2D01">
        <w:rPr>
          <w:lang w:val="en-GB"/>
        </w:rPr>
        <w:t xml:space="preserve"> </w:t>
      </w:r>
      <w:r w:rsidR="00EA6BB3" w:rsidRPr="00EA6BB3">
        <w:rPr>
          <w:lang w:val="en-GB"/>
        </w:rPr>
        <w:t xml:space="preserve">in civil, commercial and criminal matters </w:t>
      </w:r>
      <w:r w:rsidR="00AD54DE">
        <w:rPr>
          <w:lang w:val="en-GB"/>
        </w:rPr>
        <w:t>by making</w:t>
      </w:r>
      <w:r w:rsidR="0018187A">
        <w:rPr>
          <w:lang w:val="en-GB"/>
        </w:rPr>
        <w:t xml:space="preserve"> mandatory the use of digital technology</w:t>
      </w:r>
      <w:r w:rsidR="009718A2">
        <w:rPr>
          <w:lang w:val="en-GB"/>
        </w:rPr>
        <w:t xml:space="preserve"> </w:t>
      </w:r>
      <w:r w:rsidR="00EA6BB3">
        <w:rPr>
          <w:lang w:val="en-GB"/>
        </w:rPr>
        <w:t>to</w:t>
      </w:r>
      <w:r w:rsidR="00A54F67">
        <w:rPr>
          <w:lang w:val="en-GB"/>
        </w:rPr>
        <w:t xml:space="preserve"> increas</w:t>
      </w:r>
      <w:r w:rsidR="00EA6BB3">
        <w:rPr>
          <w:lang w:val="en-GB"/>
        </w:rPr>
        <w:t>e</w:t>
      </w:r>
      <w:r w:rsidR="00A54F67">
        <w:rPr>
          <w:lang w:val="en-GB"/>
        </w:rPr>
        <w:t xml:space="preserve"> the efficiency and resilience</w:t>
      </w:r>
      <w:r w:rsidR="00441262">
        <w:rPr>
          <w:lang w:val="en-GB"/>
        </w:rPr>
        <w:t xml:space="preserve"> of the communication </w:t>
      </w:r>
      <w:r w:rsidR="00441262">
        <w:rPr>
          <w:lang w:val="en-GB"/>
        </w:rPr>
        <w:lastRenderedPageBreak/>
        <w:t>between competent authorities</w:t>
      </w:r>
      <w:r w:rsidR="00A54F67">
        <w:rPr>
          <w:lang w:val="en-GB"/>
        </w:rPr>
        <w:t xml:space="preserve">. </w:t>
      </w:r>
      <w:r w:rsidR="00E3238B">
        <w:rPr>
          <w:lang w:val="en-GB"/>
        </w:rPr>
        <w:t>B</w:t>
      </w:r>
      <w:r w:rsidR="001D5E17">
        <w:rPr>
          <w:lang w:val="en-GB"/>
        </w:rPr>
        <w:t>y</w:t>
      </w:r>
      <w:r w:rsidR="00E3238B">
        <w:rPr>
          <w:lang w:val="en-GB"/>
        </w:rPr>
        <w:t xml:space="preserve"> </w:t>
      </w:r>
      <w:r w:rsidR="008F7215">
        <w:rPr>
          <w:lang w:val="en-GB"/>
        </w:rPr>
        <w:t>using</w:t>
      </w:r>
      <w:r w:rsidR="00E3238B">
        <w:rPr>
          <w:lang w:val="en-GB"/>
        </w:rPr>
        <w:t xml:space="preserve"> digital channels </w:t>
      </w:r>
      <w:r w:rsidR="00543759">
        <w:rPr>
          <w:lang w:val="en-GB"/>
        </w:rPr>
        <w:t>by</w:t>
      </w:r>
      <w:r w:rsidR="00E3238B">
        <w:rPr>
          <w:lang w:val="en-GB"/>
        </w:rPr>
        <w:t xml:space="preserve"> default, </w:t>
      </w:r>
      <w:r w:rsidR="009E78BA">
        <w:rPr>
          <w:lang w:val="en-GB"/>
        </w:rPr>
        <w:t>all</w:t>
      </w:r>
      <w:r w:rsidR="00233996">
        <w:rPr>
          <w:lang w:val="en-GB"/>
        </w:rPr>
        <w:t xml:space="preserve"> electronic communication </w:t>
      </w:r>
      <w:r w:rsidR="009E78BA">
        <w:rPr>
          <w:lang w:val="en-GB"/>
        </w:rPr>
        <w:t xml:space="preserve">in cross-border procedures </w:t>
      </w:r>
      <w:r w:rsidR="00353A51" w:rsidRPr="00353A51">
        <w:rPr>
          <w:lang w:val="en-GB"/>
        </w:rPr>
        <w:t>involving individuals and businesses</w:t>
      </w:r>
      <w:r w:rsidR="00353A51">
        <w:rPr>
          <w:lang w:val="en-GB"/>
        </w:rPr>
        <w:t xml:space="preserve"> </w:t>
      </w:r>
      <w:r w:rsidR="009E78BA">
        <w:rPr>
          <w:lang w:val="en-GB"/>
        </w:rPr>
        <w:t>should be accepted by the Member States</w:t>
      </w:r>
      <w:r w:rsidR="006D426F">
        <w:rPr>
          <w:lang w:val="en-GB"/>
        </w:rPr>
        <w:t>.</w:t>
      </w:r>
    </w:p>
    <w:p w14:paraId="5AAD2229" w14:textId="5F55DC07" w:rsidR="009D7802" w:rsidRDefault="00090A66" w:rsidP="009718A2">
      <w:pPr>
        <w:rPr>
          <w:lang w:val="en-GB"/>
        </w:rPr>
      </w:pPr>
      <w:r>
        <w:rPr>
          <w:lang w:val="en-GB"/>
        </w:rPr>
        <w:t>Following the public consultation period from February to May 2021, the initiative</w:t>
      </w:r>
      <w:r w:rsidR="00AD54DE">
        <w:rPr>
          <w:lang w:val="en-GB"/>
        </w:rPr>
        <w:t xml:space="preserve"> is </w:t>
      </w:r>
      <w:r w:rsidR="005B272B">
        <w:rPr>
          <w:lang w:val="en-GB"/>
        </w:rPr>
        <w:t>set to be adopted in the fourth quarter of 2021</w:t>
      </w:r>
      <w:r w:rsidR="00BB6349">
        <w:rPr>
          <w:lang w:val="en-GB"/>
        </w:rPr>
        <w:t xml:space="preserve">. </w:t>
      </w:r>
    </w:p>
    <w:p w14:paraId="7BE6D2C1" w14:textId="58D7DA19" w:rsidR="001014EF" w:rsidRDefault="001014EF" w:rsidP="001014EF">
      <w:pPr>
        <w:pStyle w:val="Subtitle"/>
        <w:rPr>
          <w:lang w:val="en-GB"/>
        </w:rPr>
      </w:pPr>
      <w:r>
        <w:rPr>
          <w:lang w:val="en-GB"/>
        </w:rPr>
        <w:t xml:space="preserve">Proposal </w:t>
      </w:r>
      <w:r w:rsidR="00B57906">
        <w:rPr>
          <w:lang w:val="en-GB"/>
        </w:rPr>
        <w:t xml:space="preserve">for a </w:t>
      </w:r>
      <w:r w:rsidR="00E85E1A">
        <w:rPr>
          <w:lang w:val="en-GB"/>
        </w:rPr>
        <w:t>Directive</w:t>
      </w:r>
      <w:r w:rsidR="00B57906">
        <w:rPr>
          <w:lang w:val="en-GB"/>
        </w:rPr>
        <w:t xml:space="preserve"> </w:t>
      </w:r>
      <w:r w:rsidR="00E076F0" w:rsidRPr="00E076F0">
        <w:rPr>
          <w:lang w:val="en-GB"/>
        </w:rPr>
        <w:t xml:space="preserve">of the European Parliament and of the Council </w:t>
      </w:r>
      <w:r>
        <w:rPr>
          <w:lang w:val="en-GB"/>
        </w:rPr>
        <w:t>on consular protection</w:t>
      </w:r>
      <w:r w:rsidR="00DE0112">
        <w:rPr>
          <w:lang w:val="en-GB"/>
        </w:rPr>
        <w:t xml:space="preserve"> </w:t>
      </w:r>
      <w:r w:rsidR="00DE0112" w:rsidRPr="00DE0112">
        <w:rPr>
          <w:lang w:val="en-GB"/>
        </w:rPr>
        <w:t>– review of EU rules</w:t>
      </w:r>
    </w:p>
    <w:p w14:paraId="646406CF" w14:textId="3819A30E" w:rsidR="00BE3BD4" w:rsidRDefault="00FE631E" w:rsidP="00832249">
      <w:pPr>
        <w:rPr>
          <w:lang w:val="en-GB"/>
        </w:rPr>
      </w:pPr>
      <w:r>
        <w:rPr>
          <w:lang w:val="en-GB"/>
        </w:rPr>
        <w:t>The</w:t>
      </w:r>
      <w:r w:rsidR="003F1B41">
        <w:rPr>
          <w:lang w:val="en-GB"/>
        </w:rPr>
        <w:t xml:space="preserve"> legislative proposal reviewing the</w:t>
      </w:r>
      <w:r>
        <w:rPr>
          <w:lang w:val="en-GB"/>
        </w:rPr>
        <w:t xml:space="preserve"> EU rules on </w:t>
      </w:r>
      <w:hyperlink r:id="rId154" w:history="1">
        <w:r w:rsidRPr="005724E8">
          <w:rPr>
            <w:rStyle w:val="Hyperlink"/>
            <w:lang w:val="en-GB"/>
          </w:rPr>
          <w:t>consular protection</w:t>
        </w:r>
      </w:hyperlink>
      <w:r w:rsidR="005724E8">
        <w:rPr>
          <w:lang w:val="en-GB"/>
        </w:rPr>
        <w:t xml:space="preserve"> aims to </w:t>
      </w:r>
      <w:r w:rsidR="00860400">
        <w:rPr>
          <w:lang w:val="en-GB"/>
        </w:rPr>
        <w:t>improve</w:t>
      </w:r>
      <w:r w:rsidR="00D028A7">
        <w:rPr>
          <w:lang w:val="en-GB"/>
        </w:rPr>
        <w:t xml:space="preserve"> </w:t>
      </w:r>
      <w:r w:rsidR="002A1569">
        <w:rPr>
          <w:lang w:val="en-GB"/>
        </w:rPr>
        <w:t xml:space="preserve">the </w:t>
      </w:r>
      <w:r w:rsidR="00364A13">
        <w:rPr>
          <w:lang w:val="en-GB"/>
        </w:rPr>
        <w:t xml:space="preserve">EU </w:t>
      </w:r>
      <w:r w:rsidR="00FB5307">
        <w:rPr>
          <w:lang w:val="en-GB"/>
        </w:rPr>
        <w:t>citizenship</w:t>
      </w:r>
      <w:r w:rsidR="00364A13">
        <w:rPr>
          <w:lang w:val="en-GB"/>
        </w:rPr>
        <w:t xml:space="preserve"> rights and </w:t>
      </w:r>
      <w:r w:rsidR="000F4DAC">
        <w:rPr>
          <w:lang w:val="en-GB"/>
        </w:rPr>
        <w:t>reinforce solidarity and cooperation</w:t>
      </w:r>
      <w:r w:rsidR="00BE7BE2">
        <w:rPr>
          <w:lang w:val="en-GB"/>
        </w:rPr>
        <w:t xml:space="preserve">. EU citizens </w:t>
      </w:r>
      <w:r w:rsidR="00364A13">
        <w:rPr>
          <w:lang w:val="en-GB"/>
        </w:rPr>
        <w:t xml:space="preserve">have a right to receive </w:t>
      </w:r>
      <w:r w:rsidR="00522498">
        <w:rPr>
          <w:lang w:val="en-GB"/>
        </w:rPr>
        <w:t>assistance</w:t>
      </w:r>
      <w:r w:rsidR="00870C53">
        <w:rPr>
          <w:lang w:val="en-GB"/>
        </w:rPr>
        <w:t xml:space="preserve"> from the embassy or consulate of </w:t>
      </w:r>
      <w:r w:rsidR="00BE7BE2">
        <w:rPr>
          <w:lang w:val="en-GB"/>
        </w:rPr>
        <w:t>any Member State</w:t>
      </w:r>
      <w:r w:rsidR="00E5029B">
        <w:rPr>
          <w:lang w:val="en-GB"/>
        </w:rPr>
        <w:t xml:space="preserve"> in third countries</w:t>
      </w:r>
      <w:r w:rsidR="000222CD">
        <w:rPr>
          <w:lang w:val="en-GB"/>
        </w:rPr>
        <w:t xml:space="preserve">, </w:t>
      </w:r>
      <w:r w:rsidR="000222CD" w:rsidRPr="000222CD">
        <w:rPr>
          <w:lang w:val="en-GB"/>
        </w:rPr>
        <w:t>whether unrepresented or represented</w:t>
      </w:r>
      <w:r w:rsidR="004B7F8A">
        <w:rPr>
          <w:lang w:val="en-GB"/>
        </w:rPr>
        <w:t>. The evidence of this solidarity in action was observed</w:t>
      </w:r>
      <w:r w:rsidR="00405AC6">
        <w:rPr>
          <w:lang w:val="en-GB"/>
        </w:rPr>
        <w:t xml:space="preserve"> during the outbreak of the COVID-19 pandemic in 2020</w:t>
      </w:r>
      <w:r w:rsidR="00292F5A">
        <w:rPr>
          <w:lang w:val="en-GB"/>
        </w:rPr>
        <w:t xml:space="preserve"> and the</w:t>
      </w:r>
      <w:r w:rsidR="00405AC6">
        <w:rPr>
          <w:lang w:val="en-GB"/>
        </w:rPr>
        <w:t xml:space="preserve"> repatriation exercise of over 600 000 citizens</w:t>
      </w:r>
      <w:r w:rsidR="00E10F71">
        <w:rPr>
          <w:lang w:val="en-GB"/>
        </w:rPr>
        <w:t>, with the support of the European Commission</w:t>
      </w:r>
      <w:r w:rsidR="00BE3BD4">
        <w:rPr>
          <w:lang w:val="en-GB"/>
        </w:rPr>
        <w:t xml:space="preserve"> and the External Action Service.</w:t>
      </w:r>
      <w:r w:rsidR="00633CF3">
        <w:rPr>
          <w:lang w:val="en-GB"/>
        </w:rPr>
        <w:t xml:space="preserve"> </w:t>
      </w:r>
      <w:r w:rsidR="003F15FD">
        <w:rPr>
          <w:lang w:val="en-GB"/>
        </w:rPr>
        <w:t>The adoption of the proposal for a directive on consular protection is planned for the fourth quarter of 2021.</w:t>
      </w:r>
    </w:p>
    <w:p w14:paraId="2DC83475" w14:textId="48002D97" w:rsidR="003F15FD" w:rsidRDefault="00B974B6" w:rsidP="00B6373C">
      <w:pPr>
        <w:pStyle w:val="Subtitle"/>
        <w:rPr>
          <w:lang w:val="en-GB"/>
        </w:rPr>
      </w:pPr>
      <w:r>
        <w:rPr>
          <w:lang w:val="en-GB"/>
        </w:rPr>
        <w:t xml:space="preserve">Proposal </w:t>
      </w:r>
      <w:r w:rsidR="00E85E1A">
        <w:rPr>
          <w:lang w:val="en-GB"/>
        </w:rPr>
        <w:t xml:space="preserve">for a Regulation </w:t>
      </w:r>
      <w:r w:rsidR="00E076F0" w:rsidRPr="00E076F0">
        <w:rPr>
          <w:lang w:val="en-GB"/>
        </w:rPr>
        <w:t xml:space="preserve">of the European Parliament and of the Council </w:t>
      </w:r>
      <w:r>
        <w:rPr>
          <w:lang w:val="en-GB"/>
        </w:rPr>
        <w:t xml:space="preserve">on </w:t>
      </w:r>
      <w:r w:rsidR="00DE0112">
        <w:rPr>
          <w:lang w:val="en-GB"/>
        </w:rPr>
        <w:t>f</w:t>
      </w:r>
      <w:r w:rsidR="00101C4A" w:rsidRPr="00101C4A">
        <w:rPr>
          <w:lang w:val="en-GB"/>
        </w:rPr>
        <w:t>ighting cross-border crime – IT collaboration platform for joint investigation teams</w:t>
      </w:r>
    </w:p>
    <w:p w14:paraId="59BABF97" w14:textId="35651EF9" w:rsidR="00B6373C" w:rsidRPr="00351A29" w:rsidRDefault="00C570A2" w:rsidP="00351A29">
      <w:pPr>
        <w:rPr>
          <w:lang w:val="en-GB"/>
        </w:rPr>
      </w:pPr>
      <w:r>
        <w:rPr>
          <w:lang w:val="en-GB"/>
        </w:rPr>
        <w:t>The</w:t>
      </w:r>
      <w:r w:rsidR="00F9191F">
        <w:rPr>
          <w:lang w:val="en-GB"/>
        </w:rPr>
        <w:t xml:space="preserve"> </w:t>
      </w:r>
      <w:r w:rsidR="00143C27">
        <w:rPr>
          <w:lang w:val="en-GB"/>
        </w:rPr>
        <w:t xml:space="preserve">proposal on </w:t>
      </w:r>
      <w:hyperlink r:id="rId155" w:history="1">
        <w:r w:rsidR="00F80081" w:rsidRPr="009D0418">
          <w:rPr>
            <w:rStyle w:val="Hyperlink"/>
            <w:lang w:val="en-GB"/>
          </w:rPr>
          <w:t>Joint Investigation Team</w:t>
        </w:r>
        <w:r w:rsidR="00143C27" w:rsidRPr="009D0418">
          <w:rPr>
            <w:rStyle w:val="Hyperlink"/>
            <w:lang w:val="en-GB"/>
          </w:rPr>
          <w:t>s</w:t>
        </w:r>
        <w:r w:rsidR="00F80081" w:rsidRPr="009D0418">
          <w:rPr>
            <w:rStyle w:val="Hyperlink"/>
            <w:lang w:val="en-GB"/>
          </w:rPr>
          <w:t xml:space="preserve"> </w:t>
        </w:r>
        <w:r w:rsidR="00143C27" w:rsidRPr="009D0418">
          <w:rPr>
            <w:rStyle w:val="Hyperlink"/>
            <w:lang w:val="en-GB"/>
          </w:rPr>
          <w:t>(</w:t>
        </w:r>
        <w:r w:rsidR="00F80081" w:rsidRPr="009D0418">
          <w:rPr>
            <w:rStyle w:val="Hyperlink"/>
            <w:lang w:val="en-GB"/>
          </w:rPr>
          <w:t>JIT</w:t>
        </w:r>
        <w:r w:rsidR="00143C27" w:rsidRPr="009D0418">
          <w:rPr>
            <w:rStyle w:val="Hyperlink"/>
            <w:lang w:val="en-GB"/>
          </w:rPr>
          <w:t>)</w:t>
        </w:r>
        <w:r w:rsidR="00F80081" w:rsidRPr="009D0418">
          <w:rPr>
            <w:rStyle w:val="Hyperlink"/>
            <w:lang w:val="en-GB"/>
          </w:rPr>
          <w:t xml:space="preserve"> </w:t>
        </w:r>
        <w:r w:rsidR="009D0418" w:rsidRPr="009D0418">
          <w:rPr>
            <w:rStyle w:val="Hyperlink"/>
            <w:lang w:val="en-GB"/>
          </w:rPr>
          <w:t xml:space="preserve">IT </w:t>
        </w:r>
        <w:r w:rsidR="00143C27" w:rsidRPr="009D0418">
          <w:rPr>
            <w:rStyle w:val="Hyperlink"/>
            <w:lang w:val="en-GB"/>
          </w:rPr>
          <w:t>collaboration platform</w:t>
        </w:r>
      </w:hyperlink>
      <w:r w:rsidR="00143C27">
        <w:rPr>
          <w:lang w:val="en-GB"/>
        </w:rPr>
        <w:t xml:space="preserve"> complements</w:t>
      </w:r>
      <w:r w:rsidR="00F44462">
        <w:rPr>
          <w:lang w:val="en-GB"/>
        </w:rPr>
        <w:t xml:space="preserve"> the digitalisation of the justice strategy</w:t>
      </w:r>
      <w:r w:rsidR="00322546">
        <w:rPr>
          <w:lang w:val="en-GB"/>
        </w:rPr>
        <w:t xml:space="preserve"> brought forward by the Commission</w:t>
      </w:r>
      <w:r w:rsidR="0016607F">
        <w:rPr>
          <w:lang w:val="en-GB"/>
        </w:rPr>
        <w:t xml:space="preserve">. The </w:t>
      </w:r>
      <w:r w:rsidR="0016607F" w:rsidRPr="0016607F">
        <w:rPr>
          <w:lang w:val="en-GB"/>
        </w:rPr>
        <w:t xml:space="preserve">objective of the initiative is to increase the efficiency and effectiveness of investigations and prosecutions done by </w:t>
      </w:r>
      <w:r w:rsidR="0016607F">
        <w:rPr>
          <w:lang w:val="en-GB"/>
        </w:rPr>
        <w:t>JITs</w:t>
      </w:r>
      <w:r w:rsidR="0016607F" w:rsidRPr="0016607F">
        <w:rPr>
          <w:lang w:val="en-GB"/>
        </w:rPr>
        <w:t xml:space="preserve"> in cross-border cases</w:t>
      </w:r>
      <w:r w:rsidR="00D93BEC">
        <w:rPr>
          <w:lang w:val="en-GB"/>
        </w:rPr>
        <w:t>, facilitated</w:t>
      </w:r>
      <w:r w:rsidR="0016607F" w:rsidRPr="0016607F">
        <w:rPr>
          <w:lang w:val="en-GB"/>
        </w:rPr>
        <w:t xml:space="preserve"> </w:t>
      </w:r>
      <w:r w:rsidR="001B5872">
        <w:rPr>
          <w:lang w:val="en-GB"/>
        </w:rPr>
        <w:t>by</w:t>
      </w:r>
      <w:r w:rsidR="006B52F4">
        <w:rPr>
          <w:lang w:val="en-GB"/>
        </w:rPr>
        <w:t xml:space="preserve"> digital</w:t>
      </w:r>
      <w:r w:rsidR="002F2346" w:rsidRPr="002F2346">
        <w:rPr>
          <w:lang w:val="en-GB"/>
        </w:rPr>
        <w:t xml:space="preserve"> communication</w:t>
      </w:r>
      <w:r w:rsidR="006B52F4">
        <w:rPr>
          <w:lang w:val="en-GB"/>
        </w:rPr>
        <w:t xml:space="preserve">, </w:t>
      </w:r>
      <w:r w:rsidR="002F2346" w:rsidRPr="002F2346">
        <w:rPr>
          <w:lang w:val="en-GB"/>
        </w:rPr>
        <w:t xml:space="preserve">document/evidence </w:t>
      </w:r>
      <w:proofErr w:type="gramStart"/>
      <w:r w:rsidR="002F2346" w:rsidRPr="002F2346">
        <w:rPr>
          <w:lang w:val="en-GB"/>
        </w:rPr>
        <w:t>storage</w:t>
      </w:r>
      <w:proofErr w:type="gramEnd"/>
      <w:r w:rsidR="002F2346" w:rsidRPr="002F2346">
        <w:rPr>
          <w:lang w:val="en-GB"/>
        </w:rPr>
        <w:t xml:space="preserve"> and exchange tools</w:t>
      </w:r>
      <w:r w:rsidR="002F2346">
        <w:rPr>
          <w:lang w:val="en-GB"/>
        </w:rPr>
        <w:t xml:space="preserve">. </w:t>
      </w:r>
      <w:r w:rsidR="00D0771C" w:rsidRPr="00D0771C">
        <w:rPr>
          <w:lang w:val="en-GB"/>
        </w:rPr>
        <w:t xml:space="preserve">The adoption of the </w:t>
      </w:r>
      <w:r w:rsidR="00D0771C">
        <w:rPr>
          <w:lang w:val="en-GB"/>
        </w:rPr>
        <w:t>regulation</w:t>
      </w:r>
      <w:r w:rsidR="00D0771C" w:rsidRPr="00D0771C">
        <w:rPr>
          <w:lang w:val="en-GB"/>
        </w:rPr>
        <w:t xml:space="preserve"> is planned for the fourth quarter of 2021.</w:t>
      </w:r>
    </w:p>
    <w:p w14:paraId="3060FB49" w14:textId="2A2F852F" w:rsidR="00E85E1A" w:rsidRDefault="00E85E1A" w:rsidP="00B6373C">
      <w:pPr>
        <w:pStyle w:val="Subtitle"/>
        <w:rPr>
          <w:lang w:val="en-GB"/>
        </w:rPr>
      </w:pPr>
      <w:r>
        <w:rPr>
          <w:lang w:val="en-GB"/>
        </w:rPr>
        <w:t xml:space="preserve">Proposal for a </w:t>
      </w:r>
      <w:r w:rsidR="00070F6D">
        <w:rPr>
          <w:lang w:val="en-GB"/>
        </w:rPr>
        <w:t>Directive</w:t>
      </w:r>
      <w:r>
        <w:rPr>
          <w:lang w:val="en-GB"/>
        </w:rPr>
        <w:t xml:space="preserve"> </w:t>
      </w:r>
      <w:r w:rsidR="00E076F0" w:rsidRPr="00E076F0">
        <w:rPr>
          <w:lang w:val="en-GB"/>
        </w:rPr>
        <w:t xml:space="preserve">of the European Parliament and of the Council </w:t>
      </w:r>
      <w:r>
        <w:rPr>
          <w:lang w:val="en-GB"/>
        </w:rPr>
        <w:t xml:space="preserve">on </w:t>
      </w:r>
      <w:r w:rsidR="0068215F">
        <w:rPr>
          <w:lang w:val="en-GB"/>
        </w:rPr>
        <w:t>f</w:t>
      </w:r>
      <w:r w:rsidR="00B6373C" w:rsidRPr="00B6373C">
        <w:rPr>
          <w:lang w:val="en-GB"/>
        </w:rPr>
        <w:t>ighting organised crime</w:t>
      </w:r>
      <w:r w:rsidR="00986D8F">
        <w:rPr>
          <w:lang w:val="en-GB"/>
        </w:rPr>
        <w:t xml:space="preserve"> </w:t>
      </w:r>
      <w:r w:rsidR="00986D8F" w:rsidRPr="00986D8F">
        <w:rPr>
          <w:lang w:val="en-GB"/>
        </w:rPr>
        <w:t>– strengthening the mandate of EU Asset Recovery Offices</w:t>
      </w:r>
    </w:p>
    <w:p w14:paraId="0BE28D8D" w14:textId="08A5E1AF" w:rsidR="00810CA7" w:rsidRDefault="00CE4EB0" w:rsidP="005A7380">
      <w:pPr>
        <w:rPr>
          <w:lang w:val="en-GB"/>
        </w:rPr>
      </w:pPr>
      <w:r>
        <w:rPr>
          <w:lang w:val="en-GB"/>
        </w:rPr>
        <w:t>Th</w:t>
      </w:r>
      <w:r w:rsidR="00DE0112">
        <w:rPr>
          <w:lang w:val="en-GB"/>
        </w:rPr>
        <w:t>e</w:t>
      </w:r>
      <w:r w:rsidR="000A31F2">
        <w:rPr>
          <w:lang w:val="en-GB"/>
        </w:rPr>
        <w:t xml:space="preserve"> proposal for a new </w:t>
      </w:r>
      <w:hyperlink r:id="rId156" w:history="1">
        <w:r w:rsidR="000A31F2" w:rsidRPr="000A31F2">
          <w:rPr>
            <w:rStyle w:val="Hyperlink"/>
            <w:lang w:val="en-GB"/>
          </w:rPr>
          <w:t xml:space="preserve">Directive on Asset Recovery Offices </w:t>
        </w:r>
      </w:hyperlink>
      <w:r w:rsidR="000A31F2">
        <w:rPr>
          <w:lang w:val="en-GB"/>
        </w:rPr>
        <w:t xml:space="preserve">aims to </w:t>
      </w:r>
      <w:r w:rsidR="00AB5AEB">
        <w:rPr>
          <w:lang w:val="en-GB"/>
        </w:rPr>
        <w:t>modernise the legal framework through the revision of the</w:t>
      </w:r>
      <w:r w:rsidR="000A31F2">
        <w:rPr>
          <w:lang w:val="en-GB"/>
        </w:rPr>
        <w:t xml:space="preserve"> </w:t>
      </w:r>
      <w:hyperlink r:id="rId157" w:history="1">
        <w:r w:rsidR="00305058" w:rsidRPr="003004E1">
          <w:rPr>
            <w:rStyle w:val="Hyperlink"/>
            <w:lang w:val="en-GB"/>
          </w:rPr>
          <w:t>Directive 2014/42/EU</w:t>
        </w:r>
      </w:hyperlink>
      <w:r w:rsidR="00DE0112">
        <w:rPr>
          <w:lang w:val="en-GB"/>
        </w:rPr>
        <w:t xml:space="preserve"> </w:t>
      </w:r>
      <w:r w:rsidR="00553FC0" w:rsidRPr="00553FC0">
        <w:rPr>
          <w:lang w:val="en-GB"/>
        </w:rPr>
        <w:t xml:space="preserve">on the freezing and confiscation of instrumentalities and proceeds of crime in the European Union </w:t>
      </w:r>
      <w:r w:rsidR="006F7ED4">
        <w:rPr>
          <w:lang w:val="en-GB"/>
        </w:rPr>
        <w:t>and repeal</w:t>
      </w:r>
      <w:r w:rsidR="00AB5AEB">
        <w:rPr>
          <w:lang w:val="en-GB"/>
        </w:rPr>
        <w:t xml:space="preserve"> of the</w:t>
      </w:r>
      <w:r w:rsidR="00553FC0">
        <w:rPr>
          <w:lang w:val="en-GB"/>
        </w:rPr>
        <w:t xml:space="preserve"> </w:t>
      </w:r>
      <w:hyperlink r:id="rId158" w:history="1">
        <w:r w:rsidR="00553FC0" w:rsidRPr="00384014">
          <w:rPr>
            <w:rStyle w:val="Hyperlink"/>
            <w:lang w:val="en-GB"/>
          </w:rPr>
          <w:t>Council Decision 2007/845/JHA</w:t>
        </w:r>
      </w:hyperlink>
      <w:r w:rsidR="00384014">
        <w:rPr>
          <w:lang w:val="en-GB"/>
        </w:rPr>
        <w:t xml:space="preserve">. </w:t>
      </w:r>
      <w:r w:rsidR="009C438B">
        <w:rPr>
          <w:lang w:val="en-GB"/>
        </w:rPr>
        <w:t xml:space="preserve">By strengthening the mandate of Asset Recovery Offices </w:t>
      </w:r>
      <w:r w:rsidR="00263A87">
        <w:rPr>
          <w:lang w:val="en-GB"/>
        </w:rPr>
        <w:t xml:space="preserve">set up in the Member States </w:t>
      </w:r>
      <w:r w:rsidR="00E0564B">
        <w:rPr>
          <w:lang w:val="en-GB"/>
        </w:rPr>
        <w:t>that</w:t>
      </w:r>
      <w:r w:rsidR="00263A87">
        <w:rPr>
          <w:lang w:val="en-GB"/>
        </w:rPr>
        <w:t xml:space="preserve"> help trace and identify criminal assets</w:t>
      </w:r>
      <w:r w:rsidR="00810CA7">
        <w:rPr>
          <w:lang w:val="en-GB"/>
        </w:rPr>
        <w:t xml:space="preserve"> and </w:t>
      </w:r>
      <w:r w:rsidR="00E0564B">
        <w:rPr>
          <w:lang w:val="en-GB"/>
        </w:rPr>
        <w:t xml:space="preserve">by </w:t>
      </w:r>
      <w:r w:rsidR="00810CA7">
        <w:rPr>
          <w:lang w:val="en-GB"/>
        </w:rPr>
        <w:t>equipping the national authorities with</w:t>
      </w:r>
      <w:r w:rsidR="00A25E59">
        <w:rPr>
          <w:lang w:val="en-GB"/>
        </w:rPr>
        <w:t xml:space="preserve"> tools to take away criminal assets </w:t>
      </w:r>
      <w:r w:rsidR="00454274">
        <w:rPr>
          <w:lang w:val="en-GB"/>
        </w:rPr>
        <w:t>that would reduce</w:t>
      </w:r>
      <w:r w:rsidR="00A25E59">
        <w:rPr>
          <w:lang w:val="en-GB"/>
        </w:rPr>
        <w:t xml:space="preserve"> criminals</w:t>
      </w:r>
      <w:r w:rsidR="009264BB">
        <w:rPr>
          <w:lang w:val="en-GB"/>
        </w:rPr>
        <w:t>’</w:t>
      </w:r>
      <w:r w:rsidR="00A25E59">
        <w:rPr>
          <w:lang w:val="en-GB"/>
        </w:rPr>
        <w:t xml:space="preserve"> ability to enjoy their profits and reinvest them, the </w:t>
      </w:r>
      <w:r w:rsidR="001B0980">
        <w:rPr>
          <w:lang w:val="en-GB"/>
        </w:rPr>
        <w:t xml:space="preserve">new initiative will help ensure that </w:t>
      </w:r>
      <w:r w:rsidR="001B0980" w:rsidRPr="00051A1B">
        <w:rPr>
          <w:lang w:val="en-GB"/>
        </w:rPr>
        <w:t>crime does not pay</w:t>
      </w:r>
      <w:r w:rsidR="001B0980">
        <w:rPr>
          <w:lang w:val="en-GB"/>
        </w:rPr>
        <w:t xml:space="preserve">. The </w:t>
      </w:r>
      <w:r w:rsidR="0043742C">
        <w:rPr>
          <w:lang w:val="en-GB"/>
        </w:rPr>
        <w:t>indicative period for</w:t>
      </w:r>
      <w:r w:rsidR="00454274">
        <w:rPr>
          <w:lang w:val="en-GB"/>
        </w:rPr>
        <w:t xml:space="preserve"> the</w:t>
      </w:r>
      <w:r w:rsidR="0043742C">
        <w:rPr>
          <w:lang w:val="en-GB"/>
        </w:rPr>
        <w:t xml:space="preserve"> </w:t>
      </w:r>
      <w:r w:rsidR="00846B47">
        <w:rPr>
          <w:lang w:val="en-GB"/>
        </w:rPr>
        <w:t>Commission</w:t>
      </w:r>
      <w:r w:rsidR="00454274">
        <w:rPr>
          <w:lang w:val="en-GB"/>
        </w:rPr>
        <w:t>’s</w:t>
      </w:r>
      <w:r w:rsidR="00846B47">
        <w:rPr>
          <w:lang w:val="en-GB"/>
        </w:rPr>
        <w:t xml:space="preserve"> adoption is the fourth quarter of 2021.</w:t>
      </w:r>
    </w:p>
    <w:p w14:paraId="331B1A11" w14:textId="77777777" w:rsidR="00C7142D" w:rsidRPr="001C564D" w:rsidRDefault="00C7142D">
      <w:pPr>
        <w:pStyle w:val="Heading2"/>
        <w:rPr>
          <w:lang w:val="en-GB"/>
        </w:rPr>
      </w:pPr>
      <w:r w:rsidRPr="001C564D">
        <w:rPr>
          <w:lang w:val="en-GB"/>
        </w:rPr>
        <w:t xml:space="preserve">Interoperability </w:t>
      </w:r>
    </w:p>
    <w:p w14:paraId="31C3C848" w14:textId="77777777" w:rsidR="00C7142D" w:rsidRPr="002208B2" w:rsidRDefault="00C7142D" w:rsidP="002972C5">
      <w:pPr>
        <w:pStyle w:val="Subtitle"/>
        <w:keepNext/>
        <w:rPr>
          <w:lang w:val="en-GB"/>
        </w:rPr>
      </w:pPr>
      <w:r w:rsidRPr="00483DD4">
        <w:rPr>
          <w:rStyle w:val="Hyperlink"/>
          <w:color w:val="D3870B"/>
          <w:sz w:val="22"/>
          <w:lang w:val="en-GB"/>
        </w:rPr>
        <w:t>Directive 2006/123/EC</w:t>
      </w:r>
      <w:r w:rsidRPr="002208B2">
        <w:rPr>
          <w:lang w:val="en-GB"/>
        </w:rPr>
        <w:t xml:space="preserve"> of the European Parliament and of the Council of 12 December 2006 on Services in the Internal Market</w:t>
      </w:r>
    </w:p>
    <w:p w14:paraId="3EE73E49" w14:textId="77777777" w:rsidR="00C7142D" w:rsidRPr="001C564D" w:rsidRDefault="00C7142D" w:rsidP="00C7142D">
      <w:pPr>
        <w:rPr>
          <w:lang w:val="en-GB"/>
        </w:rPr>
      </w:pPr>
      <w:r w:rsidRPr="001C564D">
        <w:rPr>
          <w:lang w:val="en-GB"/>
        </w:rPr>
        <w:t xml:space="preserve">The objective of the </w:t>
      </w:r>
      <w:hyperlink r:id="rId159" w:history="1">
        <w:r w:rsidRPr="001C564D">
          <w:rPr>
            <w:rStyle w:val="Hyperlink"/>
            <w:lang w:val="en-GB"/>
          </w:rPr>
          <w:t>Services Directive</w:t>
        </w:r>
      </w:hyperlink>
      <w:r w:rsidRPr="001C564D">
        <w:rPr>
          <w:lang w:val="en-GB"/>
        </w:rPr>
        <w:t xml:space="preserve"> was to release the untapped growth potential of services markets in Europe by removing legal and administrative barriers to trade in the services sector.</w:t>
      </w:r>
    </w:p>
    <w:p w14:paraId="484D3EFA" w14:textId="77777777" w:rsidR="00C7142D" w:rsidRPr="001C564D" w:rsidRDefault="00C7142D" w:rsidP="00C7142D">
      <w:pPr>
        <w:rPr>
          <w:lang w:val="en-GB"/>
        </w:rPr>
      </w:pPr>
      <w:r w:rsidRPr="001C564D">
        <w:rPr>
          <w:lang w:val="en-GB"/>
        </w:rPr>
        <w:t xml:space="preserve">The Directive required the Member States to simplify procedures and formalities that service providers needed to comply with. </w:t>
      </w:r>
      <w:proofErr w:type="gramStart"/>
      <w:r w:rsidRPr="001C564D">
        <w:rPr>
          <w:lang w:val="en-GB"/>
        </w:rPr>
        <w:t>In particular, it</w:t>
      </w:r>
      <w:proofErr w:type="gramEnd"/>
      <w:r w:rsidRPr="001C564D">
        <w:rPr>
          <w:lang w:val="en-GB"/>
        </w:rPr>
        <w:t xml:space="preserve"> required Member States to </w:t>
      </w:r>
      <w:r w:rsidRPr="001C564D">
        <w:rPr>
          <w:lang w:val="en-GB"/>
        </w:rPr>
        <w:lastRenderedPageBreak/>
        <w:t>remove unjustified and disproportionate burdens and to substantially facilitate the establishment of a business and the cross-border provision of services.</w:t>
      </w:r>
    </w:p>
    <w:p w14:paraId="5675C919" w14:textId="77777777" w:rsidR="00C7142D" w:rsidRPr="001C564D" w:rsidRDefault="00C7142D" w:rsidP="00C7142D">
      <w:pPr>
        <w:rPr>
          <w:lang w:val="en-GB"/>
        </w:rPr>
      </w:pPr>
      <w:r w:rsidRPr="001C564D">
        <w:rPr>
          <w:lang w:val="en-GB"/>
        </w:rPr>
        <w:t xml:space="preserve">Pursuant to the Directive, Member States were obliged to set up </w:t>
      </w:r>
      <w:hyperlink r:id="rId160" w:history="1">
        <w:r w:rsidRPr="001C564D">
          <w:rPr>
            <w:rStyle w:val="Hyperlink"/>
            <w:lang w:val="en-GB"/>
          </w:rPr>
          <w:t>points of single contact</w:t>
        </w:r>
      </w:hyperlink>
      <w:r w:rsidRPr="001C564D">
        <w:rPr>
          <w:lang w:val="en-GB"/>
        </w:rPr>
        <w:t>, through which service providers can obtain all relevant information and deal with all administrative formalities without the need to contact several authorities. The points of single contact had to be accessible at a distance and by electronic means.</w:t>
      </w:r>
    </w:p>
    <w:p w14:paraId="7FB09A79" w14:textId="77777777" w:rsidR="00C7142D" w:rsidRPr="001C564D" w:rsidRDefault="00C7142D" w:rsidP="00C7142D">
      <w:pPr>
        <w:rPr>
          <w:lang w:val="en-GB"/>
        </w:rPr>
      </w:pPr>
      <w:r w:rsidRPr="001C564D">
        <w:rPr>
          <w:lang w:val="en-GB"/>
        </w:rPr>
        <w:t>The Services Directive strengthened the rights of recipients of services, which could be for both consumers and SMEs. It also laid down a set of measures to promote a high quality of services and to enhance information and transparency relating to service providers and their services.</w:t>
      </w:r>
    </w:p>
    <w:p w14:paraId="3522FE5B" w14:textId="77777777" w:rsidR="00C7142D" w:rsidRPr="001C564D" w:rsidRDefault="00C7142D" w:rsidP="00C7142D">
      <w:pPr>
        <w:rPr>
          <w:lang w:val="en-GB"/>
        </w:rPr>
      </w:pPr>
      <w:r w:rsidRPr="001C564D">
        <w:rPr>
          <w:lang w:val="en-GB"/>
        </w:rPr>
        <w:t xml:space="preserve">Finally, the Services Directive obliged the Member States to cooperate with each other </w:t>
      </w:r>
      <w:proofErr w:type="gramStart"/>
      <w:r w:rsidRPr="001C564D">
        <w:rPr>
          <w:lang w:val="en-GB"/>
        </w:rPr>
        <w:t>in order to</w:t>
      </w:r>
      <w:proofErr w:type="gramEnd"/>
      <w:r w:rsidRPr="001C564D">
        <w:rPr>
          <w:lang w:val="en-GB"/>
        </w:rPr>
        <w:t xml:space="preserve"> ensure efficient supervision of providers and their services.</w:t>
      </w:r>
    </w:p>
    <w:p w14:paraId="1A84C034" w14:textId="77777777" w:rsidR="00E8020D" w:rsidRPr="001C564D" w:rsidRDefault="00E8020D" w:rsidP="00E8020D">
      <w:pPr>
        <w:pStyle w:val="Heading2"/>
        <w:rPr>
          <w:lang w:val="en-GB"/>
        </w:rPr>
      </w:pPr>
      <w:r w:rsidRPr="001C564D">
        <w:rPr>
          <w:lang w:val="en-GB"/>
        </w:rPr>
        <w:t>Key enablers</w:t>
      </w:r>
    </w:p>
    <w:p w14:paraId="71CE47E1" w14:textId="77777777" w:rsidR="00E8020D" w:rsidRPr="001C564D" w:rsidRDefault="00E8020D">
      <w:pPr>
        <w:pStyle w:val="Heading3"/>
      </w:pPr>
      <w:r w:rsidRPr="001C564D">
        <w:t>Access to public information</w:t>
      </w:r>
    </w:p>
    <w:p w14:paraId="48B21C2B" w14:textId="68D7C05F" w:rsidR="00CE3A8B" w:rsidRDefault="00CE3A8B" w:rsidP="00E8020D">
      <w:pPr>
        <w:pStyle w:val="Subtitle"/>
        <w:rPr>
          <w:lang w:val="en-GB"/>
        </w:rPr>
      </w:pPr>
      <w:r>
        <w:rPr>
          <w:lang w:val="en-GB"/>
        </w:rPr>
        <w:t xml:space="preserve">Proposal for a Regulation on European Data Governance </w:t>
      </w:r>
    </w:p>
    <w:p w14:paraId="37FBDCB8" w14:textId="6F9DAA87" w:rsidR="00CE3A8B" w:rsidRDefault="00486FE3" w:rsidP="00CE3A8B">
      <w:pPr>
        <w:rPr>
          <w:lang w:val="en-GB"/>
        </w:rPr>
      </w:pPr>
      <w:r>
        <w:rPr>
          <w:lang w:val="en-GB"/>
        </w:rPr>
        <w:t xml:space="preserve">In </w:t>
      </w:r>
      <w:r w:rsidR="0039673A">
        <w:rPr>
          <w:lang w:val="en-GB"/>
        </w:rPr>
        <w:t>February</w:t>
      </w:r>
      <w:r>
        <w:rPr>
          <w:lang w:val="en-GB"/>
        </w:rPr>
        <w:t xml:space="preserve"> 2020, the European Commission published its </w:t>
      </w:r>
      <w:r w:rsidR="00314839">
        <w:rPr>
          <w:lang w:val="en-GB"/>
        </w:rPr>
        <w:t xml:space="preserve">European Strategy for Data. A subsequent consultation revealed that 90% of respondents </w:t>
      </w:r>
      <w:r w:rsidR="00F956A4">
        <w:rPr>
          <w:lang w:val="en-GB"/>
        </w:rPr>
        <w:t xml:space="preserve">considered </w:t>
      </w:r>
      <w:r w:rsidR="00BF1FD2">
        <w:rPr>
          <w:lang w:val="en-GB"/>
        </w:rPr>
        <w:t xml:space="preserve">that the EU </w:t>
      </w:r>
      <w:r w:rsidR="000F5C20">
        <w:rPr>
          <w:lang w:val="en-GB"/>
        </w:rPr>
        <w:t>lacks a solid data governance mechanis</w:t>
      </w:r>
      <w:r w:rsidR="005E24AE">
        <w:rPr>
          <w:lang w:val="en-GB"/>
        </w:rPr>
        <w:t xml:space="preserve">m that would facilitate data sharing across the EU and between sectors. Hence, in November 2020, the </w:t>
      </w:r>
      <w:r w:rsidR="00E475F1">
        <w:rPr>
          <w:lang w:val="en-GB"/>
        </w:rPr>
        <w:t xml:space="preserve">European Commission published its draft </w:t>
      </w:r>
      <w:hyperlink r:id="rId161" w:history="1">
        <w:r w:rsidR="00E475F1" w:rsidRPr="006D080B">
          <w:rPr>
            <w:rStyle w:val="Hyperlink"/>
            <w:lang w:val="en-GB"/>
          </w:rPr>
          <w:t>Data Governance Act</w:t>
        </w:r>
      </w:hyperlink>
      <w:r w:rsidR="000F1AF4">
        <w:rPr>
          <w:lang w:val="en-GB"/>
        </w:rPr>
        <w:t xml:space="preserve">, which is now being discussed in Parliament. </w:t>
      </w:r>
    </w:p>
    <w:p w14:paraId="0EA3DDA1" w14:textId="02F38333" w:rsidR="003E17BD" w:rsidRDefault="003E17BD" w:rsidP="003E17BD">
      <w:pPr>
        <w:pStyle w:val="Subtitle"/>
        <w:rPr>
          <w:lang w:val="en-GB"/>
        </w:rPr>
      </w:pPr>
      <w:r>
        <w:rPr>
          <w:lang w:val="en-GB"/>
        </w:rPr>
        <w:t>Data Act</w:t>
      </w:r>
    </w:p>
    <w:p w14:paraId="28F5F225" w14:textId="23439194" w:rsidR="002F3465" w:rsidRDefault="00744C09" w:rsidP="003E17BD">
      <w:pPr>
        <w:rPr>
          <w:lang w:val="en-GB"/>
        </w:rPr>
      </w:pPr>
      <w:r>
        <w:rPr>
          <w:lang w:val="en-GB"/>
        </w:rPr>
        <w:t xml:space="preserve">The European Commission published in February 2020 a </w:t>
      </w:r>
      <w:hyperlink r:id="rId162" w:history="1">
        <w:r w:rsidRPr="0098146C">
          <w:rPr>
            <w:rStyle w:val="Hyperlink"/>
            <w:lang w:val="en-GB"/>
          </w:rPr>
          <w:t>Communication on a European strategy for data</w:t>
        </w:r>
      </w:hyperlink>
      <w:r>
        <w:rPr>
          <w:lang w:val="en-GB"/>
        </w:rPr>
        <w:t xml:space="preserve"> which stressed that further actions should be take</w:t>
      </w:r>
      <w:r w:rsidR="00363471">
        <w:rPr>
          <w:lang w:val="en-GB"/>
        </w:rPr>
        <w:t xml:space="preserve">n towards a European Data Act. This initiative aims </w:t>
      </w:r>
      <w:r w:rsidR="00974C1B">
        <w:rPr>
          <w:lang w:val="en-GB"/>
        </w:rPr>
        <w:t>at facilitating access to and use of data</w:t>
      </w:r>
      <w:r w:rsidR="001D6BCF">
        <w:rPr>
          <w:lang w:val="en-GB"/>
        </w:rPr>
        <w:t>, particularly by fostering business-to-government data sharing</w:t>
      </w:r>
      <w:r w:rsidR="002F3465">
        <w:rPr>
          <w:lang w:val="en-GB"/>
        </w:rPr>
        <w:t xml:space="preserve"> and further supporting business-to-business data sharing.</w:t>
      </w:r>
    </w:p>
    <w:p w14:paraId="52FCFBE4" w14:textId="4A4BCBFF" w:rsidR="003E17BD" w:rsidRPr="00591487" w:rsidRDefault="0098146C" w:rsidP="00483DD4">
      <w:pPr>
        <w:rPr>
          <w:lang w:val="en-GB"/>
        </w:rPr>
      </w:pPr>
      <w:r>
        <w:rPr>
          <w:lang w:val="en-GB"/>
        </w:rPr>
        <w:t xml:space="preserve">In May 2021, the Commission published its </w:t>
      </w:r>
      <w:hyperlink r:id="rId163" w:history="1">
        <w:r w:rsidRPr="00671F9F">
          <w:rPr>
            <w:rStyle w:val="Hyperlink"/>
            <w:lang w:val="en-GB"/>
          </w:rPr>
          <w:t>Inception Impact Assessment on the forthcoming Data Act</w:t>
        </w:r>
      </w:hyperlink>
      <w:r w:rsidR="00960A23">
        <w:rPr>
          <w:lang w:val="en-GB"/>
        </w:rPr>
        <w:t xml:space="preserve"> and conducted a public consultation until 25 June 2021. Feedback is to be taken into consideration before the initiative can be tabled in Q3-Q4 of 2021. </w:t>
      </w:r>
    </w:p>
    <w:p w14:paraId="11A87D66" w14:textId="371F5950" w:rsidR="00E8020D" w:rsidRPr="001C564D" w:rsidRDefault="00E8020D" w:rsidP="00E8020D">
      <w:pPr>
        <w:pStyle w:val="Subtitle"/>
        <w:rPr>
          <w:rStyle w:val="Hyperlink"/>
          <w:color w:val="00B0F0"/>
          <w:sz w:val="22"/>
          <w:lang w:val="en-GB"/>
        </w:rPr>
      </w:pPr>
      <w:r w:rsidRPr="001C564D">
        <w:rPr>
          <w:lang w:val="en-GB"/>
        </w:rPr>
        <w:t>Directive (EU) 2019/1024 of the European Parliament and of the Council of 20 June 2019 on open data and the re-use of public sector information</w:t>
      </w:r>
      <w:r w:rsidRPr="001C564D" w:rsidDel="00C262CA">
        <w:rPr>
          <w:lang w:val="en-GB"/>
        </w:rPr>
        <w:t xml:space="preserve"> </w:t>
      </w:r>
    </w:p>
    <w:p w14:paraId="07DF72DF" w14:textId="77777777" w:rsidR="00E8020D" w:rsidRPr="001C564D" w:rsidRDefault="00E8020D" w:rsidP="00E8020D">
      <w:pPr>
        <w:rPr>
          <w:lang w:val="en-GB"/>
        </w:rPr>
      </w:pPr>
      <w:r w:rsidRPr="001C564D">
        <w:rPr>
          <w:lang w:val="en-GB"/>
        </w:rPr>
        <w:t>The Directive on open data and the re-use of public sector information, also known as the ‘Open Data Directive’ (</w:t>
      </w:r>
      <w:hyperlink r:id="rId164" w:history="1">
        <w:r w:rsidRPr="001C564D">
          <w:rPr>
            <w:rStyle w:val="Hyperlink"/>
            <w:lang w:val="en-GB"/>
          </w:rPr>
          <w:t>Directive (EU) 2019/1024</w:t>
        </w:r>
      </w:hyperlink>
      <w:r w:rsidRPr="001C564D">
        <w:rPr>
          <w:lang w:val="en-GB"/>
        </w:rPr>
        <w:t>) entered into force on 16 July 2019. It replaces the Public Sector Information Directive, also known as the ‘PSI Directive’ (</w:t>
      </w:r>
      <w:hyperlink r:id="rId165" w:history="1">
        <w:r w:rsidRPr="001C564D">
          <w:rPr>
            <w:rStyle w:val="Hyperlink"/>
            <w:lang w:val="en-GB"/>
          </w:rPr>
          <w:t>Directive 2003/98/EC</w:t>
        </w:r>
      </w:hyperlink>
      <w:r w:rsidRPr="001C564D">
        <w:rPr>
          <w:lang w:val="en-GB"/>
        </w:rPr>
        <w:t>) which dated from 2003 and was subsequently amended by the </w:t>
      </w:r>
      <w:hyperlink r:id="rId166" w:history="1">
        <w:r w:rsidRPr="001C564D">
          <w:rPr>
            <w:rStyle w:val="Hyperlink"/>
            <w:lang w:val="en-GB"/>
          </w:rPr>
          <w:t>Directive 2013/37/EU</w:t>
        </w:r>
      </w:hyperlink>
      <w:r w:rsidRPr="001C564D">
        <w:rPr>
          <w:lang w:val="en-GB"/>
        </w:rPr>
        <w:t>.</w:t>
      </w:r>
    </w:p>
    <w:p w14:paraId="22468D0F" w14:textId="77777777" w:rsidR="00E8020D" w:rsidRPr="001C564D" w:rsidRDefault="007502D9" w:rsidP="00E8020D">
      <w:pPr>
        <w:rPr>
          <w:lang w:val="en-GB"/>
        </w:rPr>
      </w:pPr>
      <w:hyperlink r:id="rId167" w:history="1">
        <w:r w:rsidR="00E8020D" w:rsidRPr="001C564D">
          <w:rPr>
            <w:rStyle w:val="Hyperlink"/>
            <w:lang w:val="en-GB"/>
          </w:rPr>
          <w:t>Directive 2003/98/EC</w:t>
        </w:r>
      </w:hyperlink>
      <w:r w:rsidR="00E8020D" w:rsidRPr="001C564D">
        <w:rPr>
          <w:lang w:val="en-GB"/>
        </w:rPr>
        <w:t xml:space="preserve"> of the European Parliament and of the Council of 17 November 2003, on the re-use of public sector information set out a </w:t>
      </w:r>
      <w:r w:rsidR="00E8020D" w:rsidRPr="001C564D">
        <w:rPr>
          <w:bCs/>
          <w:lang w:val="en-GB"/>
        </w:rPr>
        <w:t>framework</w:t>
      </w:r>
      <w:r w:rsidR="00E8020D" w:rsidRPr="001C564D">
        <w:rPr>
          <w:lang w:val="en-GB"/>
        </w:rPr>
        <w:t xml:space="preserve"> for the conditions of its reuse and aimed to ensure equal treatment for commercial editors within the internal market. Public sector organisations authorising this type of reuse continued to hold copyright and related rights. They were, however, invited to exercise their copyrights in a way that facilitated re-use. However, the Directive did not seek to define or to change access regimes in Member States, which remain their responsibility. </w:t>
      </w:r>
      <w:hyperlink r:id="rId168" w:history="1">
        <w:r w:rsidR="00E8020D" w:rsidRPr="001C564D">
          <w:rPr>
            <w:rStyle w:val="Hyperlink"/>
            <w:lang w:val="en-GB"/>
          </w:rPr>
          <w:t>Directive 2013/37/EU</w:t>
        </w:r>
      </w:hyperlink>
      <w:r w:rsidR="00E8020D" w:rsidRPr="001C564D">
        <w:rPr>
          <w:lang w:val="en-GB"/>
        </w:rPr>
        <w:t xml:space="preserve"> extended the scope of Directive 2003/98/EC to libraries, including university libraries, </w:t>
      </w:r>
      <w:proofErr w:type="gramStart"/>
      <w:r w:rsidR="00E8020D" w:rsidRPr="001C564D">
        <w:rPr>
          <w:lang w:val="en-GB"/>
        </w:rPr>
        <w:t>museums</w:t>
      </w:r>
      <w:proofErr w:type="gramEnd"/>
      <w:r w:rsidR="00E8020D" w:rsidRPr="001C564D">
        <w:rPr>
          <w:lang w:val="en-GB"/>
        </w:rPr>
        <w:t xml:space="preserve"> and archives.</w:t>
      </w:r>
    </w:p>
    <w:p w14:paraId="079E4D32" w14:textId="771CD3EE" w:rsidR="00E8020D" w:rsidRPr="001C564D" w:rsidRDefault="00E8020D" w:rsidP="00E8020D">
      <w:pPr>
        <w:rPr>
          <w:lang w:val="en-GB"/>
        </w:rPr>
      </w:pPr>
      <w:r w:rsidRPr="001C564D">
        <w:rPr>
          <w:lang w:val="en-GB"/>
        </w:rPr>
        <w:lastRenderedPageBreak/>
        <w:t>The review process that led to the adoption of the Open Data Directive was launched in 2017, when the European Commission opened a </w:t>
      </w:r>
      <w:hyperlink r:id="rId169" w:history="1">
        <w:r w:rsidRPr="001C564D">
          <w:rPr>
            <w:rStyle w:val="Hyperlink"/>
            <w:lang w:val="en-GB"/>
          </w:rPr>
          <w:t>public online consultation</w:t>
        </w:r>
      </w:hyperlink>
      <w:r w:rsidRPr="001C564D">
        <w:rPr>
          <w:lang w:val="en-GB"/>
        </w:rPr>
        <w:t> on the review of Directive 2013/37/EU, fulfilling the periodic review obligation prescribed by the Directive. Building on the </w:t>
      </w:r>
      <w:hyperlink r:id="rId170" w:history="1">
        <w:r w:rsidRPr="001C564D">
          <w:rPr>
            <w:rStyle w:val="Hyperlink"/>
            <w:lang w:val="en-GB"/>
          </w:rPr>
          <w:t>results of the consultation</w:t>
        </w:r>
      </w:hyperlink>
      <w:r w:rsidRPr="001C564D">
        <w:rPr>
          <w:lang w:val="en-GB"/>
        </w:rPr>
        <w:t>, together with an extensive evaluation of the Directive and an</w:t>
      </w:r>
      <w:hyperlink r:id="rId171" w:history="1">
        <w:r w:rsidRPr="001C564D">
          <w:rPr>
            <w:rStyle w:val="Hyperlink"/>
            <w:lang w:val="en-GB"/>
          </w:rPr>
          <w:t> impact assessment,</w:t>
        </w:r>
      </w:hyperlink>
      <w:r w:rsidRPr="001C564D">
        <w:rPr>
          <w:lang w:val="en-GB"/>
        </w:rPr>
        <w:t> a </w:t>
      </w:r>
      <w:hyperlink r:id="rId172" w:history="1">
        <w:r w:rsidRPr="001C564D">
          <w:rPr>
            <w:rStyle w:val="Hyperlink"/>
            <w:lang w:val="en-GB"/>
          </w:rPr>
          <w:t>proposal for a revision of the Directive</w:t>
        </w:r>
      </w:hyperlink>
      <w:r w:rsidRPr="001C564D">
        <w:rPr>
          <w:lang w:val="en-GB"/>
        </w:rPr>
        <w:t> was adopted by the European Commission on 25 April 2018. On 22 January 2019, negotiators from the European Parliament, the Council of the EU and the Commission reached an </w:t>
      </w:r>
      <w:hyperlink r:id="rId173" w:history="1">
        <w:r w:rsidRPr="001C564D">
          <w:rPr>
            <w:rStyle w:val="Hyperlink"/>
            <w:lang w:val="en-GB"/>
          </w:rPr>
          <w:t>agreement </w:t>
        </w:r>
      </w:hyperlink>
      <w:r w:rsidRPr="001C564D">
        <w:rPr>
          <w:lang w:val="en-GB"/>
        </w:rPr>
        <w:t>on the revision proposed by the Commission. When adopted in June 2019, the Directive was renamed as the Open Data and Public Sector Information Directive and will make public sector and publicly funded data re-usable.</w:t>
      </w:r>
    </w:p>
    <w:p w14:paraId="5F043B59" w14:textId="77777777" w:rsidR="00E8020D" w:rsidRPr="001C564D" w:rsidRDefault="00E8020D" w:rsidP="00E8020D">
      <w:pPr>
        <w:rPr>
          <w:lang w:val="en-GB"/>
        </w:rPr>
      </w:pPr>
      <w:r w:rsidRPr="001C564D">
        <w:rPr>
          <w:lang w:val="en-GB"/>
        </w:rPr>
        <w:t>Member States must transpose Directive (EU) 2019/1024 by 16 July 2021. The new rules will broaden the scope to include data held by public undertakings (under a specific set of rules) and research data resulting from public funding.</w:t>
      </w:r>
    </w:p>
    <w:p w14:paraId="4065AA69" w14:textId="77777777" w:rsidR="00E8020D" w:rsidRPr="001C564D" w:rsidRDefault="00E8020D" w:rsidP="00E8020D">
      <w:pPr>
        <w:pStyle w:val="Subtitle"/>
        <w:keepNext/>
        <w:rPr>
          <w:lang w:val="en-GB"/>
        </w:rPr>
      </w:pPr>
      <w:r w:rsidRPr="001C564D">
        <w:rPr>
          <w:lang w:val="en-GB"/>
        </w:rPr>
        <w:t>Regulation (EU) 2018/1724 Establishing a Single Digital Gateway to Provide Access to Information, to Procedures, and to Assistance and Problem-Solving Services</w:t>
      </w:r>
    </w:p>
    <w:p w14:paraId="17475943" w14:textId="77777777" w:rsidR="00E8020D" w:rsidRPr="001C564D" w:rsidRDefault="00E8020D" w:rsidP="00E8020D">
      <w:pPr>
        <w:keepNext/>
        <w:rPr>
          <w:lang w:val="en-GB"/>
        </w:rPr>
      </w:pPr>
      <w:r w:rsidRPr="001C564D">
        <w:rPr>
          <w:lang w:val="en-GB"/>
        </w:rPr>
        <w:t xml:space="preserve">On 27 September 2018, the Council adopted a </w:t>
      </w:r>
      <w:hyperlink r:id="rId174" w:history="1">
        <w:r w:rsidRPr="001C564D">
          <w:rPr>
            <w:rStyle w:val="Hyperlink"/>
            <w:lang w:val="en-GB"/>
          </w:rPr>
          <w:t>regulation on setting up a single digital gateway</w:t>
        </w:r>
      </w:hyperlink>
      <w:r w:rsidRPr="001C564D">
        <w:rPr>
          <w:lang w:val="en-GB"/>
        </w:rPr>
        <w:t xml:space="preserve">. The Single Digital Gateway will address the current fragmentation and information gaps by completing, </w:t>
      </w:r>
      <w:proofErr w:type="gramStart"/>
      <w:r w:rsidRPr="001C564D">
        <w:rPr>
          <w:lang w:val="en-GB"/>
        </w:rPr>
        <w:t>improving</w:t>
      </w:r>
      <w:proofErr w:type="gramEnd"/>
      <w:r w:rsidRPr="001C564D">
        <w:rPr>
          <w:lang w:val="en-GB"/>
        </w:rPr>
        <w:t xml:space="preserve"> and linking up relevant EU and national-level online information, assistance services and procedures in a user-friendly way.</w:t>
      </w:r>
    </w:p>
    <w:p w14:paraId="27380E06" w14:textId="77777777" w:rsidR="00E8020D" w:rsidRPr="001C564D" w:rsidRDefault="00E8020D" w:rsidP="00E8020D">
      <w:pPr>
        <w:keepNext/>
        <w:rPr>
          <w:lang w:val="en-GB"/>
        </w:rPr>
      </w:pPr>
      <w:r w:rsidRPr="001C564D">
        <w:rPr>
          <w:lang w:val="en-GB"/>
        </w:rPr>
        <w:t>The aim is to provide businesses and citizens with high quality, comprehensive information, effective assistance and problem-solving services and efficient compliance procedures regarding EU and national rules applicable to citizens and businesses when they want to do business and/or to travel to, buy from, work, study or reside in another Member State. The gateway will be based on a user interface that would search the best service package for any query a user may have.</w:t>
      </w:r>
    </w:p>
    <w:p w14:paraId="2C7EB5E0" w14:textId="77777777" w:rsidR="00E8020D" w:rsidRPr="001C564D" w:rsidRDefault="00E8020D" w:rsidP="00E8020D">
      <w:pPr>
        <w:rPr>
          <w:lang w:val="en-GB"/>
        </w:rPr>
      </w:pPr>
      <w:r w:rsidRPr="001C564D">
        <w:rPr>
          <w:lang w:val="en-GB"/>
        </w:rPr>
        <w:t xml:space="preserve">The Single Digital Gateway Regulation introduces (Article 14) the once-only principle for cross-border transactions, meaning that citizens and businesses will not have to provide data more than once to public administrations in the EU.  This principle will be applicable for all the procedures under </w:t>
      </w:r>
      <w:hyperlink r:id="rId175" w:anchor="d1e32-36-1" w:history="1">
        <w:r w:rsidRPr="001C564D">
          <w:rPr>
            <w:rStyle w:val="Hyperlink"/>
            <w:lang w:val="en-GB"/>
          </w:rPr>
          <w:t>Annex II</w:t>
        </w:r>
      </w:hyperlink>
      <w:r w:rsidRPr="001C564D">
        <w:rPr>
          <w:lang w:val="en-GB"/>
        </w:rPr>
        <w:t>.</w:t>
      </w:r>
    </w:p>
    <w:p w14:paraId="141426F9" w14:textId="77777777" w:rsidR="00E8020D" w:rsidRPr="001C564D" w:rsidRDefault="00E8020D" w:rsidP="00E8020D">
      <w:pPr>
        <w:pStyle w:val="Subtitle"/>
        <w:rPr>
          <w:lang w:val="en-GB"/>
        </w:rPr>
      </w:pPr>
      <w:r w:rsidRPr="001C564D">
        <w:rPr>
          <w:lang w:val="en-GB"/>
        </w:rPr>
        <w:t>Regulation (EU) 2018/1807 of the European Parliament and of the Council of 14 November 2018 on a Framework for the Free Flow of Non-Personal Data in the European Union</w:t>
      </w:r>
      <w:r w:rsidRPr="001C564D" w:rsidDel="00C530B5">
        <w:rPr>
          <w:lang w:val="en-GB"/>
        </w:rPr>
        <w:t xml:space="preserve"> </w:t>
      </w:r>
    </w:p>
    <w:p w14:paraId="6427D4B4" w14:textId="77777777" w:rsidR="00E8020D" w:rsidRPr="001C564D" w:rsidRDefault="00E8020D" w:rsidP="00E8020D">
      <w:pPr>
        <w:rPr>
          <w:lang w:val="en-GB"/>
        </w:rPr>
      </w:pPr>
      <w:r w:rsidRPr="001C564D">
        <w:rPr>
          <w:lang w:val="en-GB"/>
        </w:rPr>
        <w:t xml:space="preserve">In line with the objectives of the </w:t>
      </w:r>
      <w:hyperlink r:id="rId176" w:history="1">
        <w:r w:rsidRPr="001C564D">
          <w:rPr>
            <w:rStyle w:val="Hyperlink"/>
            <w:lang w:val="en-GB"/>
          </w:rPr>
          <w:t>Communication on Building a European Data Economy</w:t>
        </w:r>
      </w:hyperlink>
      <w:r w:rsidRPr="001C564D">
        <w:rPr>
          <w:lang w:val="en-GB"/>
        </w:rPr>
        <w:t xml:space="preserve">, the </w:t>
      </w:r>
      <w:hyperlink r:id="rId177" w:history="1">
        <w:r w:rsidRPr="001C564D">
          <w:rPr>
            <w:rStyle w:val="Hyperlink"/>
            <w:lang w:val="en-GB"/>
          </w:rPr>
          <w:t>Regulation</w:t>
        </w:r>
      </w:hyperlink>
      <w:r w:rsidRPr="001C564D">
        <w:rPr>
          <w:lang w:val="en-GB"/>
        </w:rPr>
        <w:t>, applicable as of 28 May 2019, aimed to achieve a more competitive and integrated EU market for data storage and/or processing services and activities. More specifically, this entails:</w:t>
      </w:r>
    </w:p>
    <w:p w14:paraId="6717EAB5" w14:textId="77777777" w:rsidR="00E8020D" w:rsidRPr="001C564D" w:rsidRDefault="00E8020D" w:rsidP="00483DD4">
      <w:pPr>
        <w:pStyle w:val="BulletPoints"/>
      </w:pPr>
      <w:r w:rsidRPr="001C564D">
        <w:t xml:space="preserve">Reducing the number and range of data localisation </w:t>
      </w:r>
      <w:proofErr w:type="gramStart"/>
      <w:r w:rsidRPr="001C564D">
        <w:t>restrictions;</w:t>
      </w:r>
      <w:proofErr w:type="gramEnd"/>
    </w:p>
    <w:p w14:paraId="1B94227C" w14:textId="77777777" w:rsidR="00E8020D" w:rsidRPr="001C564D" w:rsidRDefault="00E8020D" w:rsidP="00483DD4">
      <w:pPr>
        <w:pStyle w:val="BulletPoints"/>
      </w:pPr>
      <w:r w:rsidRPr="001C564D">
        <w:t xml:space="preserve">Enhancing legal </w:t>
      </w:r>
      <w:proofErr w:type="gramStart"/>
      <w:r w:rsidRPr="001C564D">
        <w:t>certainty;</w:t>
      </w:r>
      <w:proofErr w:type="gramEnd"/>
      <w:r w:rsidRPr="001C564D">
        <w:t xml:space="preserve"> </w:t>
      </w:r>
    </w:p>
    <w:p w14:paraId="1CFBA4C6" w14:textId="77777777" w:rsidR="00E8020D" w:rsidRPr="001C564D" w:rsidRDefault="00E8020D" w:rsidP="00483DD4">
      <w:pPr>
        <w:pStyle w:val="BulletPoints"/>
      </w:pPr>
      <w:r w:rsidRPr="001C564D">
        <w:t xml:space="preserve">Facilitating cross-border availability of data for regulatory control </w:t>
      </w:r>
      <w:proofErr w:type="gramStart"/>
      <w:r w:rsidRPr="001C564D">
        <w:t>purposes;</w:t>
      </w:r>
      <w:proofErr w:type="gramEnd"/>
      <w:r w:rsidRPr="001C564D">
        <w:t xml:space="preserve"> </w:t>
      </w:r>
    </w:p>
    <w:p w14:paraId="7CECFC78" w14:textId="77777777" w:rsidR="00E8020D" w:rsidRPr="001C564D" w:rsidRDefault="00E8020D" w:rsidP="00483DD4">
      <w:pPr>
        <w:pStyle w:val="BulletPoints"/>
      </w:pPr>
      <w:r w:rsidRPr="001C564D">
        <w:t xml:space="preserve">Improving the conditions under which users can switch data storage and/or processing service providers or port their data back to their own IT </w:t>
      </w:r>
      <w:proofErr w:type="gramStart"/>
      <w:r w:rsidRPr="001C564D">
        <w:t>systems;</w:t>
      </w:r>
      <w:proofErr w:type="gramEnd"/>
      <w:r w:rsidRPr="001C564D">
        <w:t xml:space="preserve"> </w:t>
      </w:r>
    </w:p>
    <w:p w14:paraId="2A9E7ECE" w14:textId="77777777" w:rsidR="00E8020D" w:rsidRPr="001C564D" w:rsidRDefault="00E8020D" w:rsidP="00483DD4">
      <w:pPr>
        <w:pStyle w:val="BulletPoints"/>
      </w:pPr>
      <w:r w:rsidRPr="001C564D">
        <w:t>Increasing trust in and the security of cross-border data storage and/or processing.</w:t>
      </w:r>
    </w:p>
    <w:p w14:paraId="1BCB9C3F" w14:textId="6F2552E0" w:rsidR="00E8020D" w:rsidRPr="001C564D" w:rsidRDefault="00E8020D">
      <w:pPr>
        <w:pStyle w:val="Heading3"/>
      </w:pPr>
      <w:proofErr w:type="spellStart"/>
      <w:r w:rsidRPr="001C564D">
        <w:lastRenderedPageBreak/>
        <w:t>eID</w:t>
      </w:r>
      <w:proofErr w:type="spellEnd"/>
      <w:r w:rsidRPr="001C564D">
        <w:t xml:space="preserve"> and Trust Services</w:t>
      </w:r>
    </w:p>
    <w:p w14:paraId="6D35D754" w14:textId="316A865C" w:rsidR="00E8020D" w:rsidRPr="001C564D" w:rsidRDefault="00E8020D" w:rsidP="00454274">
      <w:pPr>
        <w:pStyle w:val="Subtitle"/>
        <w:keepNext/>
        <w:rPr>
          <w:lang w:val="en-GB"/>
        </w:rPr>
      </w:pPr>
      <w:r w:rsidRPr="001C564D">
        <w:rPr>
          <w:lang w:val="en-GB"/>
        </w:rPr>
        <w:t>Regulation (EU) No 910/2014 of the European Parliament and of the Council of 23 July 2014 on Electronic Identification and Trust Services for Electronic Transactions in the Internal Market and Repealing Directive 1999/93/EC</w:t>
      </w:r>
    </w:p>
    <w:p w14:paraId="4592A56E" w14:textId="77777777" w:rsidR="00E8020D" w:rsidRPr="001C564D" w:rsidRDefault="00E8020D" w:rsidP="00E8020D">
      <w:pPr>
        <w:rPr>
          <w:lang w:val="en-GB"/>
        </w:rPr>
      </w:pPr>
      <w:r w:rsidRPr="001C564D">
        <w:rPr>
          <w:lang w:val="en-GB"/>
        </w:rPr>
        <w:t xml:space="preserve">The </w:t>
      </w:r>
      <w:hyperlink r:id="rId178" w:history="1">
        <w:r w:rsidRPr="001C564D">
          <w:rPr>
            <w:rStyle w:val="Hyperlink"/>
            <w:lang w:val="en-GB"/>
          </w:rPr>
          <w:t>Regulation (EU) No 910/2014</w:t>
        </w:r>
      </w:hyperlink>
      <w:r w:rsidRPr="001C564D">
        <w:rPr>
          <w:lang w:val="en-GB"/>
        </w:rPr>
        <w:t xml:space="preserve"> on electronic identification and trust services for electronic transactions in the internal market, the </w:t>
      </w:r>
      <w:proofErr w:type="spellStart"/>
      <w:r w:rsidRPr="001C564D">
        <w:rPr>
          <w:lang w:val="en-GB"/>
        </w:rPr>
        <w:t>eIDAS</w:t>
      </w:r>
      <w:proofErr w:type="spellEnd"/>
      <w:r w:rsidRPr="001C564D">
        <w:rPr>
          <w:lang w:val="en-GB"/>
        </w:rPr>
        <w:t xml:space="preserve"> Regulation, is a major step in building a Digital Single Market and in boosting trust, security and convenience online, for governments, businesses and consumers. Thanks to </w:t>
      </w:r>
      <w:proofErr w:type="spellStart"/>
      <w:r w:rsidRPr="001C564D">
        <w:rPr>
          <w:lang w:val="en-GB"/>
        </w:rPr>
        <w:t>eIDAS</w:t>
      </w:r>
      <w:proofErr w:type="spellEnd"/>
      <w:r w:rsidRPr="001C564D">
        <w:rPr>
          <w:lang w:val="en-GB"/>
        </w:rPr>
        <w:t>, the EU now has a predictable legal framework providing legal certainty beyond national borders for electronic identification (</w:t>
      </w:r>
      <w:proofErr w:type="spellStart"/>
      <w:r w:rsidRPr="001C564D">
        <w:rPr>
          <w:lang w:val="en-GB"/>
        </w:rPr>
        <w:t>eID</w:t>
      </w:r>
      <w:proofErr w:type="spellEnd"/>
      <w:r w:rsidRPr="001C564D">
        <w:rPr>
          <w:lang w:val="en-GB"/>
        </w:rPr>
        <w:t>) and for electronic trust services (such as electronic signatures, seals, time stamping, delivery services and website authentication).</w:t>
      </w:r>
    </w:p>
    <w:p w14:paraId="25E146CD" w14:textId="77777777" w:rsidR="00E8020D" w:rsidRPr="001C564D" w:rsidRDefault="00E8020D" w:rsidP="00E8020D">
      <w:pPr>
        <w:rPr>
          <w:lang w:val="en-GB"/>
        </w:rPr>
      </w:pPr>
      <w:r w:rsidRPr="001C564D">
        <w:rPr>
          <w:lang w:val="en-GB"/>
        </w:rPr>
        <w:t xml:space="preserve">In this regard, the </w:t>
      </w:r>
      <w:proofErr w:type="spellStart"/>
      <w:r w:rsidRPr="001C564D">
        <w:rPr>
          <w:lang w:val="en-GB"/>
        </w:rPr>
        <w:t>eIDAS</w:t>
      </w:r>
      <w:proofErr w:type="spellEnd"/>
      <w:r w:rsidRPr="001C564D">
        <w:rPr>
          <w:lang w:val="en-GB"/>
        </w:rPr>
        <w:t xml:space="preserve"> Regulation: </w:t>
      </w:r>
    </w:p>
    <w:p w14:paraId="4E65F825" w14:textId="77777777" w:rsidR="00E8020D" w:rsidRPr="001C564D" w:rsidRDefault="00E8020D" w:rsidP="00483DD4">
      <w:pPr>
        <w:pStyle w:val="BulletPoints"/>
      </w:pPr>
      <w:r w:rsidRPr="001C564D">
        <w:t>Ensured that people and businesses can use their own national electronic identification schemes (</w:t>
      </w:r>
      <w:proofErr w:type="spellStart"/>
      <w:r w:rsidRPr="001C564D">
        <w:t>eIDs</w:t>
      </w:r>
      <w:proofErr w:type="spellEnd"/>
      <w:r w:rsidRPr="001C564D">
        <w:t xml:space="preserve">) to access public services in other EU countries where </w:t>
      </w:r>
      <w:proofErr w:type="spellStart"/>
      <w:r w:rsidRPr="001C564D">
        <w:t>eIDs</w:t>
      </w:r>
      <w:proofErr w:type="spellEnd"/>
      <w:r w:rsidRPr="001C564D">
        <w:t xml:space="preserve"> are available.</w:t>
      </w:r>
    </w:p>
    <w:p w14:paraId="38ED7CD5" w14:textId="77777777" w:rsidR="00E8020D" w:rsidRPr="001C564D" w:rsidRDefault="00E8020D" w:rsidP="00483DD4">
      <w:pPr>
        <w:pStyle w:val="BulletPoints"/>
      </w:pPr>
      <w:r w:rsidRPr="001C564D">
        <w:t xml:space="preserve">Created a European internal market for trust services by ensuring that they will work across borders and have the same legal status as traditional paper-based processes. </w:t>
      </w:r>
    </w:p>
    <w:p w14:paraId="09DAC59C" w14:textId="77777777" w:rsidR="00E8020D" w:rsidRPr="001C564D" w:rsidRDefault="00E8020D" w:rsidP="00E8020D">
      <w:pPr>
        <w:rPr>
          <w:lang w:val="en-GB"/>
        </w:rPr>
      </w:pPr>
      <w:r w:rsidRPr="001C564D">
        <w:rPr>
          <w:lang w:val="en-GB"/>
        </w:rPr>
        <w:t xml:space="preserve">With the </w:t>
      </w:r>
      <w:proofErr w:type="spellStart"/>
      <w:r w:rsidRPr="001C564D">
        <w:rPr>
          <w:lang w:val="en-GB"/>
        </w:rPr>
        <w:t>eIDAS</w:t>
      </w:r>
      <w:proofErr w:type="spellEnd"/>
      <w:r w:rsidRPr="001C564D">
        <w:rPr>
          <w:lang w:val="en-GB"/>
        </w:rPr>
        <w:t xml:space="preserve"> Regulation, the relevant implementing acts, and including standards as well as a technical interoperability infrastructure, which was rolled out under the Connecting Europe Facility, the EU became the first and only region in the world having a holistic, </w:t>
      </w:r>
      <w:proofErr w:type="gramStart"/>
      <w:r w:rsidRPr="001C564D">
        <w:rPr>
          <w:lang w:val="en-GB"/>
        </w:rPr>
        <w:t>workable</w:t>
      </w:r>
      <w:proofErr w:type="gramEnd"/>
      <w:r w:rsidRPr="001C564D">
        <w:rPr>
          <w:lang w:val="en-GB"/>
        </w:rPr>
        <w:t xml:space="preserve"> and balanced legal framework for cross-border use of electronic identification and trust services. </w:t>
      </w:r>
    </w:p>
    <w:p w14:paraId="28DB9710" w14:textId="77777777" w:rsidR="00E8020D" w:rsidRPr="001C564D" w:rsidRDefault="00E8020D" w:rsidP="00E8020D">
      <w:pPr>
        <w:rPr>
          <w:lang w:val="en-GB"/>
        </w:rPr>
      </w:pPr>
      <w:r w:rsidRPr="001C564D">
        <w:rPr>
          <w:lang w:val="en-GB"/>
        </w:rPr>
        <w:t xml:space="preserve">The </w:t>
      </w:r>
      <w:proofErr w:type="spellStart"/>
      <w:r w:rsidRPr="001C564D">
        <w:rPr>
          <w:lang w:val="en-GB"/>
        </w:rPr>
        <w:t>eIDAS</w:t>
      </w:r>
      <w:proofErr w:type="spellEnd"/>
      <w:r w:rsidRPr="001C564D">
        <w:rPr>
          <w:lang w:val="en-GB"/>
        </w:rPr>
        <w:t xml:space="preserve"> Regulation entered into force on 17 September 2014. It laid down specific application dates for the following:</w:t>
      </w:r>
    </w:p>
    <w:p w14:paraId="0B3F0CCB" w14:textId="77777777" w:rsidR="00E8020D" w:rsidRPr="001C564D" w:rsidRDefault="00E8020D" w:rsidP="00483DD4">
      <w:pPr>
        <w:pStyle w:val="BulletPoints"/>
      </w:pPr>
      <w:r w:rsidRPr="001C564D">
        <w:t>Rules on trust services (electronic signatures, seals, time stamps, electronic registered delivery services and website authentication) were directly applicable to all EU Member States since 1 July 2016.</w:t>
      </w:r>
    </w:p>
    <w:p w14:paraId="0CDA8245" w14:textId="77777777" w:rsidR="00E8020D" w:rsidRPr="001C564D" w:rsidRDefault="00E8020D" w:rsidP="00483DD4">
      <w:pPr>
        <w:pStyle w:val="BulletPoints"/>
      </w:pPr>
      <w:r w:rsidRPr="001C564D">
        <w:t xml:space="preserve">While all Member States were required to recognise other Member States' notified </w:t>
      </w:r>
      <w:proofErr w:type="spellStart"/>
      <w:r w:rsidRPr="001C564D">
        <w:t>eID</w:t>
      </w:r>
      <w:proofErr w:type="spellEnd"/>
      <w:r w:rsidRPr="001C564D">
        <w:t xml:space="preserve"> means as of 29 September 2018, the voluntary recognition of </w:t>
      </w:r>
      <w:proofErr w:type="spellStart"/>
      <w:r w:rsidRPr="001C564D">
        <w:t>eIDs</w:t>
      </w:r>
      <w:proofErr w:type="spellEnd"/>
      <w:r w:rsidRPr="001C564D">
        <w:t xml:space="preserve"> has been allowed since 29 September 2015, following the adoption of relevant implementing acts. This meant that an EU Member State may, on a voluntary basis, notify and recognise national </w:t>
      </w:r>
      <w:proofErr w:type="spellStart"/>
      <w:r w:rsidRPr="001C564D">
        <w:t>eID</w:t>
      </w:r>
      <w:proofErr w:type="spellEnd"/>
      <w:r w:rsidRPr="001C564D">
        <w:t xml:space="preserve"> means that citizens and companies could use across borders to access online public services. To date (and the information is continuously updated), 25 Member States have national </w:t>
      </w:r>
      <w:proofErr w:type="spellStart"/>
      <w:r w:rsidRPr="001C564D">
        <w:t>eID</w:t>
      </w:r>
      <w:proofErr w:type="spellEnd"/>
      <w:r w:rsidRPr="001C564D">
        <w:t xml:space="preserve"> means in place, whether </w:t>
      </w:r>
      <w:proofErr w:type="spellStart"/>
      <w:r w:rsidRPr="001C564D">
        <w:t>eID</w:t>
      </w:r>
      <w:proofErr w:type="spellEnd"/>
      <w:r w:rsidRPr="001C564D">
        <w:t xml:space="preserve"> cards or other means.</w:t>
      </w:r>
    </w:p>
    <w:p w14:paraId="35C43F39" w14:textId="09C0A339" w:rsidR="00E8020D" w:rsidRDefault="00E8020D" w:rsidP="00E8020D">
      <w:pPr>
        <w:rPr>
          <w:lang w:val="en-GB"/>
        </w:rPr>
      </w:pPr>
      <w:r w:rsidRPr="001C564D">
        <w:rPr>
          <w:lang w:val="en-GB"/>
        </w:rPr>
        <w:t xml:space="preserve">To this end, Member States have been working on setting up their national </w:t>
      </w:r>
      <w:proofErr w:type="spellStart"/>
      <w:r w:rsidRPr="001C564D">
        <w:rPr>
          <w:lang w:val="en-GB"/>
        </w:rPr>
        <w:t>eIDAS</w:t>
      </w:r>
      <w:proofErr w:type="spellEnd"/>
      <w:r w:rsidRPr="001C564D">
        <w:rPr>
          <w:lang w:val="en-GB"/>
        </w:rPr>
        <w:t xml:space="preserve"> nodes with help from the Connecting Europe Facility Programme of the Commission, </w:t>
      </w:r>
      <w:proofErr w:type="gramStart"/>
      <w:r w:rsidRPr="001C564D">
        <w:rPr>
          <w:lang w:val="en-GB"/>
        </w:rPr>
        <w:t>i.e.</w:t>
      </w:r>
      <w:proofErr w:type="gramEnd"/>
      <w:r w:rsidRPr="001C564D">
        <w:rPr>
          <w:lang w:val="en-GB"/>
        </w:rPr>
        <w:t xml:space="preserve"> the required infrastructure for the </w:t>
      </w:r>
      <w:proofErr w:type="spellStart"/>
      <w:r w:rsidRPr="001C564D">
        <w:rPr>
          <w:lang w:val="en-GB"/>
        </w:rPr>
        <w:t>eID</w:t>
      </w:r>
      <w:proofErr w:type="spellEnd"/>
      <w:r w:rsidRPr="001C564D">
        <w:rPr>
          <w:lang w:val="en-GB"/>
        </w:rPr>
        <w:t xml:space="preserve"> cross-border connection, and all are expected to be ready by the required deadline.</w:t>
      </w:r>
    </w:p>
    <w:p w14:paraId="477B3633" w14:textId="77777777" w:rsidR="00031D93" w:rsidRDefault="00031D93" w:rsidP="00031D93">
      <w:pPr>
        <w:rPr>
          <w:lang w:val="en-GB"/>
        </w:rPr>
      </w:pPr>
      <w:r>
        <w:rPr>
          <w:lang w:val="en-GB"/>
        </w:rPr>
        <w:t xml:space="preserve">The European Commission, through its ‘Shaping Europe Digital Future’ communication aims at reviewing this Regulation and improve its effectiveness by extending its application to the private sector. </w:t>
      </w:r>
    </w:p>
    <w:p w14:paraId="5CDB23A2" w14:textId="77777777" w:rsidR="00031D93" w:rsidRDefault="00031D93" w:rsidP="00031D93">
      <w:pPr>
        <w:rPr>
          <w:lang w:val="en-GB"/>
        </w:rPr>
      </w:pPr>
      <w:r>
        <w:rPr>
          <w:lang w:val="en-GB"/>
        </w:rPr>
        <w:t xml:space="preserve">This initiative is built on the inception impact assessment conducted by the Commission on the </w:t>
      </w:r>
      <w:proofErr w:type="spellStart"/>
      <w:r>
        <w:rPr>
          <w:lang w:val="en-GB"/>
        </w:rPr>
        <w:t>eIDAS</w:t>
      </w:r>
      <w:proofErr w:type="spellEnd"/>
      <w:r>
        <w:rPr>
          <w:lang w:val="en-GB"/>
        </w:rPr>
        <w:t xml:space="preserve"> Regulation, which concluded that that potential of electronic identification and authentication under the current </w:t>
      </w:r>
      <w:proofErr w:type="spellStart"/>
      <w:r>
        <w:rPr>
          <w:lang w:val="en-GB"/>
        </w:rPr>
        <w:t>eIDAS</w:t>
      </w:r>
      <w:proofErr w:type="spellEnd"/>
      <w:r>
        <w:rPr>
          <w:lang w:val="en-GB"/>
        </w:rPr>
        <w:t xml:space="preserve"> remains underexploited. </w:t>
      </w:r>
    </w:p>
    <w:p w14:paraId="3E426C91" w14:textId="20524B21" w:rsidR="00031D93" w:rsidRDefault="00031D93" w:rsidP="00E8020D">
      <w:pPr>
        <w:rPr>
          <w:lang w:val="en-GB"/>
        </w:rPr>
      </w:pPr>
      <w:r>
        <w:rPr>
          <w:lang w:val="en-GB"/>
        </w:rPr>
        <w:t xml:space="preserve">At the end of 2020, the European Council asked the Commission to introduce an EU-wide digital ID system </w:t>
      </w:r>
      <w:proofErr w:type="gramStart"/>
      <w:r>
        <w:rPr>
          <w:lang w:val="en-GB"/>
        </w:rPr>
        <w:t>so as to</w:t>
      </w:r>
      <w:proofErr w:type="gramEnd"/>
      <w:r>
        <w:rPr>
          <w:lang w:val="en-GB"/>
        </w:rPr>
        <w:t xml:space="preserve"> secure users’ identification in both the private and public spheres. </w:t>
      </w:r>
      <w:r w:rsidR="00351A29" w:rsidRPr="00351A29">
        <w:rPr>
          <w:lang w:val="en-GB"/>
        </w:rPr>
        <w:t xml:space="preserve">On 3 June 2021 the Commission proposed </w:t>
      </w:r>
      <w:r w:rsidR="00351A29">
        <w:rPr>
          <w:lang w:val="en-GB"/>
        </w:rPr>
        <w:t>the</w:t>
      </w:r>
      <w:r w:rsidR="00351A29" w:rsidRPr="00351A29">
        <w:rPr>
          <w:lang w:val="en-GB"/>
        </w:rPr>
        <w:t xml:space="preserve"> framework for a </w:t>
      </w:r>
      <w:hyperlink r:id="rId179" w:history="1">
        <w:r w:rsidR="00351A29" w:rsidRPr="00C27835">
          <w:rPr>
            <w:rStyle w:val="Hyperlink"/>
            <w:lang w:val="en-GB"/>
          </w:rPr>
          <w:t>European Digital Identity</w:t>
        </w:r>
      </w:hyperlink>
      <w:r w:rsidR="00351A29" w:rsidRPr="00351A29">
        <w:rPr>
          <w:lang w:val="en-GB"/>
        </w:rPr>
        <w:t xml:space="preserve">. Under the new regulation, Member States will </w:t>
      </w:r>
      <w:r w:rsidR="000B6CA8">
        <w:rPr>
          <w:lang w:val="en-GB"/>
        </w:rPr>
        <w:t>issue</w:t>
      </w:r>
      <w:r w:rsidR="00351A29" w:rsidRPr="00351A29">
        <w:rPr>
          <w:lang w:val="en-GB"/>
        </w:rPr>
        <w:t xml:space="preserve"> </w:t>
      </w:r>
      <w:r w:rsidR="000B6CA8">
        <w:rPr>
          <w:lang w:val="en-GB"/>
        </w:rPr>
        <w:t>European Digital Identity W</w:t>
      </w:r>
      <w:r w:rsidR="00351A29" w:rsidRPr="00351A29">
        <w:rPr>
          <w:lang w:val="en-GB"/>
        </w:rPr>
        <w:t xml:space="preserve">allets that will enable users to access services online without using private </w:t>
      </w:r>
      <w:r w:rsidR="00351A29" w:rsidRPr="00351A29">
        <w:rPr>
          <w:lang w:val="en-GB"/>
        </w:rPr>
        <w:lastRenderedPageBreak/>
        <w:t>identification methods or share unnecessary data.</w:t>
      </w:r>
      <w:r w:rsidR="00625941" w:rsidRPr="002972C5">
        <w:rPr>
          <w:lang w:val="en-GB"/>
        </w:rPr>
        <w:t xml:space="preserve"> </w:t>
      </w:r>
      <w:r w:rsidR="00625941">
        <w:rPr>
          <w:lang w:val="en-GB"/>
        </w:rPr>
        <w:t>T</w:t>
      </w:r>
      <w:r w:rsidR="00625941" w:rsidRPr="00625941">
        <w:rPr>
          <w:lang w:val="en-GB"/>
        </w:rPr>
        <w:t>he proposal is accompanied by a Recommendation</w:t>
      </w:r>
      <w:r w:rsidR="00625941">
        <w:rPr>
          <w:lang w:val="en-GB"/>
        </w:rPr>
        <w:t xml:space="preserve"> </w:t>
      </w:r>
      <w:r w:rsidR="00E06E6C">
        <w:rPr>
          <w:lang w:val="en-GB"/>
        </w:rPr>
        <w:t xml:space="preserve">inviting Member States to </w:t>
      </w:r>
      <w:r w:rsidR="00B05DD2">
        <w:rPr>
          <w:lang w:val="en-GB"/>
        </w:rPr>
        <w:t>cooperate within the framework t</w:t>
      </w:r>
      <w:r w:rsidR="001C7901">
        <w:rPr>
          <w:lang w:val="en-GB"/>
        </w:rPr>
        <w:t xml:space="preserve">o </w:t>
      </w:r>
      <w:r w:rsidR="00E06E6C">
        <w:rPr>
          <w:lang w:val="en-GB"/>
        </w:rPr>
        <w:t>develop a</w:t>
      </w:r>
      <w:r w:rsidR="00F25691">
        <w:rPr>
          <w:lang w:val="en-GB"/>
        </w:rPr>
        <w:t xml:space="preserve"> digital</w:t>
      </w:r>
      <w:r w:rsidR="00E06E6C">
        <w:rPr>
          <w:lang w:val="en-GB"/>
        </w:rPr>
        <w:t xml:space="preserve"> </w:t>
      </w:r>
      <w:r w:rsidR="001C7901">
        <w:rPr>
          <w:lang w:val="en-GB"/>
        </w:rPr>
        <w:t>toolbox</w:t>
      </w:r>
      <w:r w:rsidR="00F25691">
        <w:rPr>
          <w:lang w:val="en-GB"/>
        </w:rPr>
        <w:t xml:space="preserve">. This toolbox should include a </w:t>
      </w:r>
      <w:r w:rsidR="00F25691" w:rsidRPr="00F25691">
        <w:rPr>
          <w:lang w:val="en-GB"/>
        </w:rPr>
        <w:t>comprehensive technical architecture and reference framework, a set of common standards and technical references and a set of guidelines and descriptions of best practices covering at least all aspects of the functionalities and interoperability of the European Digital Identity Wallets</w:t>
      </w:r>
      <w:r w:rsidR="00FC5B7A">
        <w:rPr>
          <w:lang w:val="en-GB"/>
        </w:rPr>
        <w:t>.</w:t>
      </w:r>
      <w:r w:rsidR="006566AE">
        <w:rPr>
          <w:lang w:val="en-GB"/>
        </w:rPr>
        <w:t xml:space="preserve"> </w:t>
      </w:r>
    </w:p>
    <w:p w14:paraId="056875FC" w14:textId="77777777" w:rsidR="00E8020D" w:rsidRPr="001C564D" w:rsidRDefault="00E8020D">
      <w:pPr>
        <w:pStyle w:val="Heading3"/>
      </w:pPr>
      <w:r w:rsidRPr="001C564D">
        <w:t xml:space="preserve">Security aspects </w:t>
      </w:r>
    </w:p>
    <w:p w14:paraId="7A720CA2" w14:textId="78254AEC" w:rsidR="00CD0327" w:rsidRDefault="00CD0327" w:rsidP="00E8020D">
      <w:pPr>
        <w:pStyle w:val="Subtitle"/>
        <w:rPr>
          <w:lang w:val="en-GB"/>
        </w:rPr>
      </w:pPr>
      <w:r>
        <w:rPr>
          <w:lang w:val="en-GB"/>
        </w:rPr>
        <w:t>Review of the Directive on Security of Networks and Information Systems (NIS2)</w:t>
      </w:r>
    </w:p>
    <w:p w14:paraId="49B833F3" w14:textId="5C5FE36E" w:rsidR="00CD0327" w:rsidRDefault="00B51170" w:rsidP="00CD0327">
      <w:pPr>
        <w:rPr>
          <w:lang w:val="en-GB"/>
        </w:rPr>
      </w:pPr>
      <w:r>
        <w:rPr>
          <w:lang w:val="en-GB"/>
        </w:rPr>
        <w:t>In December 20</w:t>
      </w:r>
      <w:r w:rsidR="00115E9F">
        <w:rPr>
          <w:lang w:val="en-GB"/>
        </w:rPr>
        <w:t>20</w:t>
      </w:r>
      <w:r>
        <w:rPr>
          <w:lang w:val="en-GB"/>
        </w:rPr>
        <w:t>, t</w:t>
      </w:r>
      <w:r w:rsidR="003C297C">
        <w:rPr>
          <w:lang w:val="en-GB"/>
        </w:rPr>
        <w:t xml:space="preserve">he Commission </w:t>
      </w:r>
      <w:r w:rsidR="001418B6">
        <w:rPr>
          <w:lang w:val="en-GB"/>
        </w:rPr>
        <w:t xml:space="preserve">adopted the proposal for the </w:t>
      </w:r>
      <w:hyperlink r:id="rId180" w:history="1">
        <w:r w:rsidR="001418B6" w:rsidRPr="001418B6">
          <w:rPr>
            <w:rStyle w:val="Hyperlink"/>
            <w:lang w:val="en-GB"/>
          </w:rPr>
          <w:t>revision of the Directive on Security of Network and Information Systems</w:t>
        </w:r>
      </w:hyperlink>
      <w:r w:rsidR="001418B6">
        <w:rPr>
          <w:lang w:val="en-GB"/>
        </w:rPr>
        <w:t xml:space="preserve"> (NIS 2 Directive). </w:t>
      </w:r>
    </w:p>
    <w:p w14:paraId="2B2962C0" w14:textId="722CA831" w:rsidR="00A04566" w:rsidRDefault="00A04566" w:rsidP="00CD0327">
      <w:pPr>
        <w:rPr>
          <w:lang w:val="en-GB"/>
        </w:rPr>
      </w:pPr>
      <w:r>
        <w:rPr>
          <w:lang w:val="en-GB"/>
        </w:rPr>
        <w:t>Despite the notable achievements of the NIS Directive, the digital transformation of our societies</w:t>
      </w:r>
      <w:r w:rsidR="008F7656">
        <w:rPr>
          <w:lang w:val="en-GB"/>
        </w:rPr>
        <w:t xml:space="preserve"> and economies</w:t>
      </w:r>
      <w:r>
        <w:rPr>
          <w:lang w:val="en-GB"/>
        </w:rPr>
        <w:t>,</w:t>
      </w:r>
      <w:r w:rsidR="008F7656">
        <w:rPr>
          <w:lang w:val="en-GB"/>
        </w:rPr>
        <w:t xml:space="preserve"> </w:t>
      </w:r>
      <w:r>
        <w:rPr>
          <w:lang w:val="en-GB"/>
        </w:rPr>
        <w:t xml:space="preserve">further boosted by the COVID-19 crisis, has identified </w:t>
      </w:r>
      <w:r w:rsidR="008F7656">
        <w:rPr>
          <w:lang w:val="en-GB"/>
        </w:rPr>
        <w:t>new</w:t>
      </w:r>
      <w:r w:rsidR="0001027A">
        <w:rPr>
          <w:lang w:val="en-GB"/>
        </w:rPr>
        <w:t xml:space="preserve"> challenges and limitations</w:t>
      </w:r>
      <w:r w:rsidR="00E24C9F">
        <w:rPr>
          <w:lang w:val="en-GB"/>
        </w:rPr>
        <w:t xml:space="preserve"> in the current Directive</w:t>
      </w:r>
      <w:r w:rsidR="0001027A">
        <w:rPr>
          <w:lang w:val="en-GB"/>
        </w:rPr>
        <w:t xml:space="preserve">, requiring </w:t>
      </w:r>
      <w:r w:rsidR="00C102A9">
        <w:rPr>
          <w:lang w:val="en-GB"/>
        </w:rPr>
        <w:t xml:space="preserve">tailored responses. </w:t>
      </w:r>
    </w:p>
    <w:p w14:paraId="7C7BE5E0" w14:textId="7238AFD1" w:rsidR="007931DB" w:rsidRDefault="007931DB" w:rsidP="00CD0327">
      <w:pPr>
        <w:rPr>
          <w:lang w:val="en-GB"/>
        </w:rPr>
      </w:pPr>
      <w:r>
        <w:rPr>
          <w:lang w:val="en-GB"/>
        </w:rPr>
        <w:t xml:space="preserve">Indeed, the </w:t>
      </w:r>
      <w:r w:rsidR="003D5B6B">
        <w:rPr>
          <w:lang w:val="en-GB"/>
        </w:rPr>
        <w:t>Commission proposal expands the scope of the current NIS Directive</w:t>
      </w:r>
      <w:r w:rsidR="008D4C84">
        <w:rPr>
          <w:lang w:val="en-GB"/>
        </w:rPr>
        <w:t xml:space="preserve">, aiming to </w:t>
      </w:r>
      <w:r w:rsidR="00CB1985">
        <w:rPr>
          <w:lang w:val="en-GB"/>
        </w:rPr>
        <w:t>reinforce</w:t>
      </w:r>
      <w:r w:rsidR="008D4C84">
        <w:rPr>
          <w:lang w:val="en-GB"/>
        </w:rPr>
        <w:t xml:space="preserve"> the security requirements </w:t>
      </w:r>
      <w:r w:rsidR="00D10E0E">
        <w:rPr>
          <w:lang w:val="en-GB"/>
        </w:rPr>
        <w:t>appointed</w:t>
      </w:r>
      <w:r w:rsidR="008D4C84">
        <w:rPr>
          <w:lang w:val="en-GB"/>
        </w:rPr>
        <w:t xml:space="preserve">, </w:t>
      </w:r>
      <w:r w:rsidR="00D60A0D">
        <w:rPr>
          <w:lang w:val="en-GB"/>
        </w:rPr>
        <w:t>focusing on the</w:t>
      </w:r>
      <w:r w:rsidR="008D4C84">
        <w:rPr>
          <w:lang w:val="en-GB"/>
        </w:rPr>
        <w:t xml:space="preserve"> security of supply chains, </w:t>
      </w:r>
      <w:r w:rsidR="00AE5623">
        <w:rPr>
          <w:lang w:val="en-GB"/>
        </w:rPr>
        <w:t>simplifying</w:t>
      </w:r>
      <w:r w:rsidR="008D4C84">
        <w:rPr>
          <w:lang w:val="en-GB"/>
        </w:rPr>
        <w:t xml:space="preserve"> reporting obligations, introducing </w:t>
      </w:r>
      <w:r w:rsidR="00324417">
        <w:rPr>
          <w:lang w:val="en-GB"/>
        </w:rPr>
        <w:t>tougher</w:t>
      </w:r>
      <w:r w:rsidR="008D4C84">
        <w:rPr>
          <w:lang w:val="en-GB"/>
        </w:rPr>
        <w:t xml:space="preserve"> supervisory measures and stricter enforcement </w:t>
      </w:r>
      <w:r w:rsidR="00773E0F">
        <w:rPr>
          <w:lang w:val="en-GB"/>
        </w:rPr>
        <w:t xml:space="preserve">requirements including harmonised </w:t>
      </w:r>
      <w:r w:rsidR="00302557">
        <w:rPr>
          <w:lang w:val="en-GB"/>
        </w:rPr>
        <w:t xml:space="preserve">sanctions across Member States. </w:t>
      </w:r>
      <w:r w:rsidR="00324417">
        <w:rPr>
          <w:lang w:val="en-GB"/>
        </w:rPr>
        <w:t>The proposal</w:t>
      </w:r>
      <w:r w:rsidR="00302557">
        <w:rPr>
          <w:lang w:val="en-GB"/>
        </w:rPr>
        <w:t xml:space="preserve"> also includes </w:t>
      </w:r>
      <w:r w:rsidR="00324417">
        <w:rPr>
          <w:lang w:val="en-GB"/>
        </w:rPr>
        <w:t xml:space="preserve">a </w:t>
      </w:r>
      <w:r w:rsidR="00592BC2">
        <w:rPr>
          <w:lang w:val="en-GB"/>
        </w:rPr>
        <w:t>suggestion</w:t>
      </w:r>
      <w:r w:rsidR="00302557">
        <w:rPr>
          <w:lang w:val="en-GB"/>
        </w:rPr>
        <w:t xml:space="preserve"> for information sharing and cooperation on cyber crisis management at national and at EU level. </w:t>
      </w:r>
    </w:p>
    <w:p w14:paraId="31DC63C8" w14:textId="3BA6575C" w:rsidR="0086638D" w:rsidRPr="00591487" w:rsidRDefault="0086638D" w:rsidP="00483DD4">
      <w:pPr>
        <w:rPr>
          <w:lang w:val="en-GB"/>
        </w:rPr>
      </w:pPr>
      <w:r>
        <w:rPr>
          <w:lang w:val="en-GB"/>
        </w:rPr>
        <w:t>The proposal is currently being discussed and negotiated between the co-le</w:t>
      </w:r>
      <w:r w:rsidR="00C84BCA">
        <w:rPr>
          <w:lang w:val="en-GB"/>
        </w:rPr>
        <w:t xml:space="preserve">gislators (the Council and the European Parliament). </w:t>
      </w:r>
    </w:p>
    <w:p w14:paraId="1382EF55" w14:textId="1C4E146B" w:rsidR="00E8020D" w:rsidRPr="00B25740" w:rsidRDefault="00E8020D" w:rsidP="00E8020D">
      <w:pPr>
        <w:pStyle w:val="Subtitle"/>
        <w:rPr>
          <w:color w:val="1E4278"/>
          <w:szCs w:val="20"/>
          <w:lang w:val="en-GB" w:eastAsia="en-US"/>
        </w:rPr>
      </w:pPr>
      <w:r w:rsidRPr="00B25740">
        <w:rPr>
          <w:lang w:val="en-GB"/>
        </w:rPr>
        <w:t>Directive (EU) 2016/1148 of the European Parliament and of the Council of 6 July 2016 Concerning Measures for a High Common Level of Security of Network and Information Systems Across the Union</w:t>
      </w:r>
    </w:p>
    <w:p w14:paraId="21245EDB" w14:textId="77777777" w:rsidR="00E8020D" w:rsidRPr="00B25740" w:rsidRDefault="007502D9" w:rsidP="00E8020D">
      <w:pPr>
        <w:rPr>
          <w:lang w:val="en-GB"/>
        </w:rPr>
      </w:pPr>
      <w:hyperlink r:id="rId181" w:history="1">
        <w:r w:rsidR="00E8020D" w:rsidRPr="00B25740">
          <w:rPr>
            <w:rStyle w:val="Hyperlink"/>
            <w:lang w:val="en-GB"/>
          </w:rPr>
          <w:t>The Directive on Security of Network and Information Systems</w:t>
        </w:r>
      </w:hyperlink>
      <w:r w:rsidR="00E8020D" w:rsidRPr="00B25740">
        <w:rPr>
          <w:lang w:val="en-GB"/>
        </w:rPr>
        <w:t xml:space="preserve"> (the NIS Directive) was adopted by the European Parliament on 6 July 2016 and entered into force in August 2016. Member States were given 21 months to transpose the Directive and six months more to identify operators of essential services. </w:t>
      </w:r>
    </w:p>
    <w:p w14:paraId="0B57BC45" w14:textId="77777777" w:rsidR="00E8020D" w:rsidRPr="00B25740" w:rsidRDefault="00E8020D" w:rsidP="00E8020D">
      <w:pPr>
        <w:rPr>
          <w:lang w:val="en-GB"/>
        </w:rPr>
      </w:pPr>
      <w:r w:rsidRPr="00B25740">
        <w:rPr>
          <w:lang w:val="en-GB"/>
        </w:rPr>
        <w:t xml:space="preserve">The Directive ensured Member States’ preparedness for cyber threats by requiring them to be appropriately equipped. They were required to establish a Computer Security Incident Response Team (CSIRT) Network, </w:t>
      </w:r>
      <w:proofErr w:type="gramStart"/>
      <w:r w:rsidRPr="00B25740">
        <w:rPr>
          <w:lang w:val="en-GB"/>
        </w:rPr>
        <w:t>in order to</w:t>
      </w:r>
      <w:proofErr w:type="gramEnd"/>
      <w:r w:rsidRPr="00B25740">
        <w:rPr>
          <w:lang w:val="en-GB"/>
        </w:rPr>
        <w:t xml:space="preserve"> promote swift and effective operational cooperation on specific cybersecurity incidents and sharing information about risks. A culture of security across sectors was considered vital for the economy and society which relied heavily on ICT, such as energy, transport, water, banking, financial market infrastructures, </w:t>
      </w:r>
      <w:proofErr w:type="gramStart"/>
      <w:r w:rsidRPr="00B25740">
        <w:rPr>
          <w:lang w:val="en-GB"/>
        </w:rPr>
        <w:t>healthcare</w:t>
      </w:r>
      <w:proofErr w:type="gramEnd"/>
      <w:r w:rsidRPr="00B25740">
        <w:rPr>
          <w:lang w:val="en-GB"/>
        </w:rPr>
        <w:t xml:space="preserve"> and digital infrastructure. </w:t>
      </w:r>
    </w:p>
    <w:p w14:paraId="3FDE6C32" w14:textId="48D39172" w:rsidR="00E8020D" w:rsidRDefault="00E8020D" w:rsidP="00E8020D">
      <w:pPr>
        <w:rPr>
          <w:lang w:val="en-GB"/>
        </w:rPr>
      </w:pPr>
      <w:r w:rsidRPr="00B25740">
        <w:rPr>
          <w:lang w:val="en-GB"/>
        </w:rPr>
        <w:t xml:space="preserve">In 2017, the Commission put forward a </w:t>
      </w:r>
      <w:hyperlink r:id="rId182" w:history="1">
        <w:r w:rsidRPr="00B25740">
          <w:rPr>
            <w:rStyle w:val="Hyperlink"/>
            <w:lang w:val="en-GB"/>
          </w:rPr>
          <w:t>draft Implementing Regulation Pursuant Art 16(8) of the NIS Directive</w:t>
        </w:r>
      </w:hyperlink>
      <w:r w:rsidRPr="00B25740">
        <w:rPr>
          <w:lang w:val="en-GB"/>
        </w:rPr>
        <w:t>. This Regulation specified further the elements to be considered by digital service providers when identifying and taking measures to ensure a level of security of network and information systems, which they use in the context of offering services referred to in Annex III to Directive (EU) 2016/1148. It also specified further the parameters to be considered to determine whether an incident has a substantial impact on the provision of those services</w:t>
      </w:r>
      <w:r w:rsidR="00B25740">
        <w:rPr>
          <w:lang w:val="en-GB"/>
        </w:rPr>
        <w:t>.</w:t>
      </w:r>
    </w:p>
    <w:p w14:paraId="777FA444" w14:textId="76CDCD72" w:rsidR="002978CF" w:rsidRDefault="002978CF" w:rsidP="00E8020D">
      <w:pPr>
        <w:rPr>
          <w:lang w:val="en-GB"/>
        </w:rPr>
      </w:pPr>
    </w:p>
    <w:p w14:paraId="504F7B49" w14:textId="77777777" w:rsidR="002978CF" w:rsidRPr="001C564D" w:rsidRDefault="002978CF" w:rsidP="00E8020D">
      <w:pPr>
        <w:rPr>
          <w:lang w:val="en-GB"/>
        </w:rPr>
      </w:pPr>
    </w:p>
    <w:p w14:paraId="52E99ECB" w14:textId="78C9097A" w:rsidR="00E8020D" w:rsidRPr="001C564D" w:rsidRDefault="00E8020D" w:rsidP="002978CF">
      <w:pPr>
        <w:pStyle w:val="Subtitle"/>
        <w:keepNext/>
        <w:rPr>
          <w:lang w:val="en-GB"/>
        </w:rPr>
      </w:pPr>
      <w:r w:rsidRPr="001C564D">
        <w:rPr>
          <w:lang w:val="en-GB"/>
        </w:rPr>
        <w:lastRenderedPageBreak/>
        <w:t xml:space="preserve">Regulation (EU) 2018/1725 of the European Parliament and of the Council of 23 October 2018 on the protection of natural persons </w:t>
      </w:r>
      <w:proofErr w:type="gramStart"/>
      <w:r w:rsidRPr="001C564D">
        <w:rPr>
          <w:lang w:val="en-GB"/>
        </w:rPr>
        <w:t>with regard to</w:t>
      </w:r>
      <w:proofErr w:type="gramEnd"/>
      <w:r w:rsidRPr="001C564D">
        <w:rPr>
          <w:lang w:val="en-GB"/>
        </w:rPr>
        <w:t xml:space="preserve"> the processing of personal data by the Union institutions, bodies, offices and agencies and on the free movement of such data, and repealing Regulation (EC) No 45/2001 and Decision No 1247/2002/EC</w:t>
      </w:r>
    </w:p>
    <w:p w14:paraId="677DA969" w14:textId="77777777" w:rsidR="00E8020D" w:rsidRPr="001C564D" w:rsidRDefault="00E8020D" w:rsidP="00E8020D">
      <w:pPr>
        <w:rPr>
          <w:lang w:val="en-GB"/>
        </w:rPr>
      </w:pPr>
      <w:r w:rsidRPr="001C564D">
        <w:rPr>
          <w:lang w:val="en-GB"/>
        </w:rPr>
        <w:t xml:space="preserve">In January 2012, the European Commission proposed a comprehensive reform of data protection rules in the EU. In this context, on 4 May 2016, the official texts of the </w:t>
      </w:r>
      <w:hyperlink r:id="rId183" w:history="1">
        <w:r w:rsidRPr="001C564D">
          <w:rPr>
            <w:rStyle w:val="Hyperlink"/>
            <w:lang w:val="en-GB"/>
          </w:rPr>
          <w:t>General Data Protection Regulation</w:t>
        </w:r>
      </w:hyperlink>
      <w:r w:rsidRPr="001C564D">
        <w:rPr>
          <w:lang w:val="en-GB"/>
        </w:rPr>
        <w:t xml:space="preserve"> (GDPR) were published in the EU Official Journal in all the official languages. The provisions of the Regulation became directly applicable in all Member States on 25 May 2018. </w:t>
      </w:r>
    </w:p>
    <w:p w14:paraId="5AD90EEA" w14:textId="77777777" w:rsidR="00E8020D" w:rsidRPr="001C564D" w:rsidRDefault="00E8020D" w:rsidP="00E8020D">
      <w:pPr>
        <w:rPr>
          <w:lang w:val="en-GB"/>
        </w:rPr>
      </w:pPr>
      <w:r w:rsidRPr="001C564D">
        <w:rPr>
          <w:lang w:val="en-GB"/>
        </w:rPr>
        <w:t xml:space="preserve">The aim of GDPR was to update data protection rules in order to protect all EU citizens from privacy and data breaches in an increasingly data-driven world that was vastly different from the time in which the </w:t>
      </w:r>
      <w:hyperlink r:id="rId184" w:history="1">
        <w:r w:rsidRPr="001C564D">
          <w:rPr>
            <w:rStyle w:val="Hyperlink"/>
            <w:lang w:val="en-GB"/>
          </w:rPr>
          <w:t>Directive 95/46/EC</w:t>
        </w:r>
      </w:hyperlink>
      <w:r w:rsidRPr="001C564D">
        <w:rPr>
          <w:lang w:val="en-GB"/>
        </w:rPr>
        <w:t xml:space="preserve"> was established. In this regard, the GDPR Regulation introduced several significant changes when it came to data protection in the EU:</w:t>
      </w:r>
    </w:p>
    <w:p w14:paraId="541E04D1" w14:textId="77777777" w:rsidR="00E8020D" w:rsidRPr="008C19CF" w:rsidRDefault="00E8020D" w:rsidP="008C19CF">
      <w:pPr>
        <w:pStyle w:val="BulletPoints"/>
      </w:pPr>
      <w:r w:rsidRPr="008C19CF">
        <w:t xml:space="preserve">Each private company working with data needed to have delegated Data Protection </w:t>
      </w:r>
      <w:proofErr w:type="gramStart"/>
      <w:r w:rsidRPr="008C19CF">
        <w:t>Officers;</w:t>
      </w:r>
      <w:proofErr w:type="gramEnd"/>
    </w:p>
    <w:p w14:paraId="1EABAFA7" w14:textId="77777777" w:rsidR="00E8020D" w:rsidRPr="008C19CF" w:rsidRDefault="00E8020D" w:rsidP="008C19CF">
      <w:pPr>
        <w:pStyle w:val="BulletPoints"/>
      </w:pPr>
      <w:r w:rsidRPr="008C19CF">
        <w:t xml:space="preserve">Companies not complying with the Regulation faced fines of up to EUR 10 million or 2% of the company's global annual </w:t>
      </w:r>
      <w:proofErr w:type="gramStart"/>
      <w:r w:rsidRPr="008C19CF">
        <w:t>turnover;</w:t>
      </w:r>
      <w:proofErr w:type="gramEnd"/>
      <w:r w:rsidRPr="008C19CF">
        <w:t xml:space="preserve"> </w:t>
      </w:r>
    </w:p>
    <w:p w14:paraId="3B7E5875" w14:textId="77777777" w:rsidR="00E8020D" w:rsidRPr="008C19CF" w:rsidRDefault="00E8020D" w:rsidP="008C19CF">
      <w:pPr>
        <w:pStyle w:val="BulletPoints"/>
      </w:pPr>
      <w:r w:rsidRPr="008C19CF">
        <w:t xml:space="preserve">Introduction of the 'privacy by design' </w:t>
      </w:r>
      <w:proofErr w:type="gramStart"/>
      <w:r w:rsidRPr="008C19CF">
        <w:t>principle;</w:t>
      </w:r>
      <w:proofErr w:type="gramEnd"/>
      <w:r w:rsidRPr="008C19CF">
        <w:t xml:space="preserve"> </w:t>
      </w:r>
    </w:p>
    <w:p w14:paraId="79146295" w14:textId="77777777" w:rsidR="00E8020D" w:rsidRPr="008C19CF" w:rsidRDefault="00E8020D" w:rsidP="008C19CF">
      <w:pPr>
        <w:pStyle w:val="BulletPoints"/>
      </w:pPr>
      <w:r w:rsidRPr="008C19CF">
        <w:t xml:space="preserve">Data controllers were required to: (i) maintain certain documentation, (ii) conduct a data protection impact assessment for more risky processing (DPAs may compile lists of what is caught), and (iii) implement data protection by design and by default, </w:t>
      </w:r>
      <w:proofErr w:type="gramStart"/>
      <w:r w:rsidRPr="008C19CF">
        <w:t>e.g.</w:t>
      </w:r>
      <w:proofErr w:type="gramEnd"/>
      <w:r w:rsidRPr="008C19CF">
        <w:t xml:space="preserve"> data minimisation. </w:t>
      </w:r>
    </w:p>
    <w:p w14:paraId="1E16E56B" w14:textId="77777777" w:rsidR="00E8020D" w:rsidRPr="001C564D" w:rsidRDefault="00E8020D" w:rsidP="00E8020D">
      <w:pPr>
        <w:rPr>
          <w:lang w:val="en-GB"/>
        </w:rPr>
      </w:pPr>
      <w:r w:rsidRPr="001C564D">
        <w:rPr>
          <w:lang w:val="en-GB"/>
        </w:rPr>
        <w:t>Furthermore, according to the Regulation data subjects:</w:t>
      </w:r>
    </w:p>
    <w:p w14:paraId="6F6BF3F0" w14:textId="77777777" w:rsidR="00E8020D" w:rsidRPr="001C564D" w:rsidRDefault="00E8020D" w:rsidP="00483DD4">
      <w:pPr>
        <w:pStyle w:val="BulletPoints"/>
      </w:pPr>
      <w:r w:rsidRPr="001C564D">
        <w:t xml:space="preserve">Must consent to the collection and use of their </w:t>
      </w:r>
      <w:proofErr w:type="gramStart"/>
      <w:r w:rsidRPr="001C564D">
        <w:t>data;</w:t>
      </w:r>
      <w:proofErr w:type="gramEnd"/>
    </w:p>
    <w:p w14:paraId="1B7A35A0" w14:textId="77777777" w:rsidR="00E8020D" w:rsidRPr="001C564D" w:rsidRDefault="00E8020D" w:rsidP="00483DD4">
      <w:pPr>
        <w:pStyle w:val="BulletPoints"/>
      </w:pPr>
      <w:r w:rsidRPr="001C564D">
        <w:t>Have the right for their information to be 'forgotten’.</w:t>
      </w:r>
    </w:p>
    <w:p w14:paraId="3A680348" w14:textId="461B7CA6" w:rsidR="00E8020D" w:rsidRDefault="007502D9" w:rsidP="00E8020D">
      <w:pPr>
        <w:pStyle w:val="Style3"/>
        <w:numPr>
          <w:ilvl w:val="0"/>
          <w:numId w:val="0"/>
        </w:numPr>
      </w:pPr>
      <w:hyperlink r:id="rId185" w:tgtFrame="_blank" w:history="1">
        <w:r w:rsidR="00E8020D" w:rsidRPr="001C564D">
          <w:rPr>
            <w:rStyle w:val="Hyperlink"/>
          </w:rPr>
          <w:t>Regulation 2018/1725 </w:t>
        </w:r>
      </w:hyperlink>
      <w:r w:rsidR="00E8020D" w:rsidRPr="001C564D">
        <w:t xml:space="preserve">sets forth the rules applicable to the processing of personal data by European Union institutions, bodies, </w:t>
      </w:r>
      <w:proofErr w:type="gramStart"/>
      <w:r w:rsidR="00E8020D" w:rsidRPr="001C564D">
        <w:t>offices</w:t>
      </w:r>
      <w:proofErr w:type="gramEnd"/>
      <w:r w:rsidR="00E8020D" w:rsidRPr="001C564D">
        <w:t xml:space="preserve"> and agencies. It is aligned with the General Data Protection Regulation and the Data Protection Law Enforcement Directive. It entered into application on 11 December 2018 and established a </w:t>
      </w:r>
      <w:hyperlink r:id="rId186" w:history="1">
        <w:r w:rsidR="00E8020D" w:rsidRPr="001C564D">
          <w:rPr>
            <w:rStyle w:val="Hyperlink"/>
          </w:rPr>
          <w:t>European data protection supervisor (EDPS)</w:t>
        </w:r>
      </w:hyperlink>
      <w:hyperlink r:id="rId187" w:history="1">
        <w:r w:rsidR="00E8020D" w:rsidRPr="001C564D">
          <w:rPr>
            <w:rStyle w:val="Hyperlink"/>
          </w:rPr>
          <w:t>. </w:t>
        </w:r>
      </w:hyperlink>
      <w:r w:rsidR="00E8020D" w:rsidRPr="001C564D">
        <w:t>The EDPS is an independent EU body responsible for monitoring the application of data protection rules within European Institutions and for investigating complaints.</w:t>
      </w:r>
    </w:p>
    <w:p w14:paraId="6DB3D1E4" w14:textId="77777777" w:rsidR="002978CF" w:rsidRDefault="002978CF" w:rsidP="002978CF">
      <w:pPr>
        <w:pStyle w:val="Subtitle"/>
        <w:rPr>
          <w:lang w:val="en-GB"/>
        </w:rPr>
      </w:pPr>
      <w:r w:rsidRPr="002972C5">
        <w:rPr>
          <w:lang w:val="en-GB"/>
        </w:rPr>
        <w:t>Foreign Direct Investment (FDI) Screening Regulation</w:t>
      </w:r>
    </w:p>
    <w:p w14:paraId="2688199B" w14:textId="77777777" w:rsidR="002978CF" w:rsidRDefault="002978CF" w:rsidP="002978CF">
      <w:pPr>
        <w:pStyle w:val="BodyText"/>
        <w:rPr>
          <w:lang w:val="en-GB"/>
        </w:rPr>
      </w:pPr>
      <w:r w:rsidRPr="005A7781">
        <w:rPr>
          <w:lang w:val="en-GB"/>
        </w:rPr>
        <w:t xml:space="preserve">In view of developments </w:t>
      </w:r>
      <w:r>
        <w:rPr>
          <w:lang w:val="en-GB"/>
        </w:rPr>
        <w:t xml:space="preserve">such as the adoption </w:t>
      </w:r>
      <w:r w:rsidRPr="00673C44">
        <w:rPr>
          <w:lang w:val="en-GB"/>
        </w:rPr>
        <w:t xml:space="preserve">of the Multiannual Financial Framework for the years 2021 </w:t>
      </w:r>
      <w:r>
        <w:rPr>
          <w:lang w:val="en-GB"/>
        </w:rPr>
        <w:t>–</w:t>
      </w:r>
      <w:r w:rsidRPr="00673C44">
        <w:rPr>
          <w:lang w:val="en-GB"/>
        </w:rPr>
        <w:t xml:space="preserve"> 2027</w:t>
      </w:r>
      <w:r>
        <w:rPr>
          <w:lang w:val="en-GB"/>
        </w:rPr>
        <w:t xml:space="preserve">, the </w:t>
      </w:r>
      <w:hyperlink r:id="rId188" w:history="1">
        <w:r w:rsidRPr="001532EF">
          <w:rPr>
            <w:rStyle w:val="Hyperlink"/>
            <w:lang w:val="en-GB"/>
          </w:rPr>
          <w:t>Foreign Direct Investment (FDI) Screening Regulation</w:t>
        </w:r>
      </w:hyperlink>
      <w:r>
        <w:rPr>
          <w:lang w:val="en-GB"/>
        </w:rPr>
        <w:t xml:space="preserve"> aims to amend the </w:t>
      </w:r>
      <w:hyperlink r:id="rId189" w:history="1">
        <w:r w:rsidRPr="00ED2B59">
          <w:rPr>
            <w:rStyle w:val="Hyperlink"/>
            <w:lang w:val="en-GB"/>
          </w:rPr>
          <w:t>Regulation (EU) No 2019/452</w:t>
        </w:r>
      </w:hyperlink>
      <w:r w:rsidRPr="00ED2B59">
        <w:rPr>
          <w:lang w:val="en-GB"/>
        </w:rPr>
        <w:t xml:space="preserve"> </w:t>
      </w:r>
      <w:r w:rsidRPr="009F267B">
        <w:rPr>
          <w:lang w:val="en-GB"/>
        </w:rPr>
        <w:t>establishing a framework for the screening of foreign direct investments into</w:t>
      </w:r>
      <w:r>
        <w:rPr>
          <w:lang w:val="en-GB"/>
        </w:rPr>
        <w:t xml:space="preserve"> </w:t>
      </w:r>
      <w:r w:rsidRPr="009F267B">
        <w:rPr>
          <w:lang w:val="en-GB"/>
        </w:rPr>
        <w:t>the Union</w:t>
      </w:r>
      <w:r>
        <w:rPr>
          <w:lang w:val="en-GB"/>
        </w:rPr>
        <w:t xml:space="preserve">. The amendment involves significant funding and </w:t>
      </w:r>
      <w:r w:rsidRPr="00E27C3D">
        <w:rPr>
          <w:lang w:val="en-GB"/>
        </w:rPr>
        <w:t>update</w:t>
      </w:r>
      <w:r>
        <w:rPr>
          <w:lang w:val="en-GB"/>
        </w:rPr>
        <w:t>s</w:t>
      </w:r>
      <w:r w:rsidRPr="00E27C3D">
        <w:rPr>
          <w:lang w:val="en-GB"/>
        </w:rPr>
        <w:t xml:space="preserve"> the list of projects and programmes of EU interest</w:t>
      </w:r>
      <w:r>
        <w:rPr>
          <w:lang w:val="en-GB"/>
        </w:rPr>
        <w:t xml:space="preserve"> </w:t>
      </w:r>
      <w:r w:rsidRPr="005C3502">
        <w:rPr>
          <w:lang w:val="en-GB"/>
        </w:rPr>
        <w:t>covered by EU law on critical infrastructure, technologies or inputs essential for security or public order (</w:t>
      </w:r>
      <w:proofErr w:type="gramStart"/>
      <w:r w:rsidRPr="005C3502">
        <w:rPr>
          <w:lang w:val="en-GB"/>
        </w:rPr>
        <w:t>e.g.</w:t>
      </w:r>
      <w:proofErr w:type="gramEnd"/>
      <w:r w:rsidRPr="005C3502">
        <w:rPr>
          <w:lang w:val="en-GB"/>
        </w:rPr>
        <w:t xml:space="preserve"> artificial intelligence, robotics, satellite navigation).</w:t>
      </w:r>
      <w:r>
        <w:rPr>
          <w:lang w:val="en-GB"/>
        </w:rPr>
        <w:t xml:space="preserve"> </w:t>
      </w:r>
    </w:p>
    <w:p w14:paraId="2789D4C2" w14:textId="274CCFFB" w:rsidR="002978CF" w:rsidRPr="002978CF" w:rsidRDefault="002978CF" w:rsidP="002978CF">
      <w:pPr>
        <w:pStyle w:val="BodyText"/>
        <w:rPr>
          <w:lang w:val="en-GB"/>
        </w:rPr>
      </w:pPr>
      <w:r>
        <w:rPr>
          <w:lang w:val="en-GB"/>
        </w:rPr>
        <w:t xml:space="preserve">The programmes listed in the </w:t>
      </w:r>
      <w:r w:rsidRPr="002972C5">
        <w:rPr>
          <w:lang w:val="en-US"/>
        </w:rPr>
        <w:t>draft delegated regulation</w:t>
      </w:r>
      <w:r>
        <w:rPr>
          <w:lang w:val="en-GB"/>
        </w:rPr>
        <w:t xml:space="preserve"> include the Horizon Europe, Connecting Europe Facility and </w:t>
      </w:r>
      <w:r w:rsidRPr="002972C5">
        <w:rPr>
          <w:lang w:val="en-GB"/>
        </w:rPr>
        <w:t>Digital Europe Programme</w:t>
      </w:r>
      <w:r>
        <w:rPr>
          <w:lang w:val="en-GB"/>
        </w:rPr>
        <w:t xml:space="preserve">. </w:t>
      </w:r>
    </w:p>
    <w:p w14:paraId="4352B7EC" w14:textId="77777777" w:rsidR="00E8020D" w:rsidRPr="001C564D" w:rsidRDefault="00E8020D">
      <w:pPr>
        <w:pStyle w:val="Heading3"/>
      </w:pPr>
      <w:r w:rsidRPr="001C564D">
        <w:t>Interconnection of base registries</w:t>
      </w:r>
    </w:p>
    <w:p w14:paraId="5766BF9C" w14:textId="77777777" w:rsidR="00E8020D" w:rsidRPr="002208B2" w:rsidRDefault="00E8020D">
      <w:pPr>
        <w:pStyle w:val="Subtitle"/>
        <w:rPr>
          <w:lang w:val="en-GB"/>
        </w:rPr>
      </w:pPr>
      <w:r w:rsidRPr="00483DD4">
        <w:rPr>
          <w:rStyle w:val="Hyperlink"/>
          <w:color w:val="D3870B"/>
          <w:sz w:val="22"/>
          <w:lang w:val="en-GB"/>
        </w:rPr>
        <w:t>Directive 2012/17/EU</w:t>
      </w:r>
      <w:r w:rsidRPr="002208B2">
        <w:rPr>
          <w:lang w:val="en-GB"/>
        </w:rPr>
        <w:t xml:space="preserve"> of the European Parliament and of the Council of 13 June 2012 Amending Council Directive 89/666/EEC and Directives 2005/56/EC and 2009/101/EC of the European Parliament and of the Council as Regards the Interconnection of Central, Commercial and Companies Registers</w:t>
      </w:r>
    </w:p>
    <w:p w14:paraId="1BD1AC93" w14:textId="3051F44F" w:rsidR="00E8020D" w:rsidRPr="001C564D" w:rsidRDefault="007502D9" w:rsidP="00E8020D">
      <w:pPr>
        <w:keepNext/>
        <w:rPr>
          <w:lang w:val="en-GB"/>
        </w:rPr>
      </w:pPr>
      <w:hyperlink r:id="rId190" w:history="1">
        <w:r w:rsidR="00E8020D" w:rsidRPr="001C564D">
          <w:rPr>
            <w:rStyle w:val="Hyperlink"/>
            <w:lang w:val="en-GB"/>
          </w:rPr>
          <w:t>Directive 2012/17/EU</w:t>
        </w:r>
      </w:hyperlink>
      <w:r w:rsidR="00E8020D" w:rsidRPr="001C564D">
        <w:rPr>
          <w:lang w:val="en-GB"/>
        </w:rPr>
        <w:t xml:space="preserve"> on the interconnection of business registers entered into force on 7 July 2012. Member States had two years to adapt their national laws to introduce the first set of provisions in the Directive, including a new obligation on business registers to make available documentation submitted by limited liability companies within 21 days of receipt. Ensuring that information about companies was always up to date was one of the main objectives of this Directive. Business registers were required to make available information on the rules in their national law, according to which third parties could rely on certain company documents. This information was also available on the </w:t>
      </w:r>
      <w:hyperlink r:id="rId191" w:history="1">
        <w:proofErr w:type="spellStart"/>
        <w:r w:rsidR="00E8020D" w:rsidRPr="001C564D">
          <w:rPr>
            <w:rStyle w:val="Hyperlink"/>
            <w:lang w:val="en-GB"/>
          </w:rPr>
          <w:t>eJustice</w:t>
        </w:r>
        <w:proofErr w:type="spellEnd"/>
        <w:r w:rsidR="00E8020D" w:rsidRPr="001C564D">
          <w:rPr>
            <w:rStyle w:val="Hyperlink"/>
            <w:lang w:val="en-GB"/>
          </w:rPr>
          <w:t xml:space="preserve"> portal</w:t>
        </w:r>
      </w:hyperlink>
      <w:r w:rsidR="00E8020D" w:rsidRPr="001C564D">
        <w:rPr>
          <w:lang w:val="en-GB"/>
        </w:rPr>
        <w:t>.</w:t>
      </w:r>
    </w:p>
    <w:p w14:paraId="55D64244" w14:textId="77777777" w:rsidR="00E8020D" w:rsidRPr="001C564D" w:rsidRDefault="00E8020D" w:rsidP="00E8020D">
      <w:pPr>
        <w:rPr>
          <w:lang w:val="en-GB"/>
        </w:rPr>
      </w:pPr>
      <w:r w:rsidRPr="001C564D">
        <w:rPr>
          <w:lang w:val="en-GB"/>
        </w:rPr>
        <w:t xml:space="preserve">The Directive also required a Business Registers Interconnection System (BRIS) to be established. The Commission implementing </w:t>
      </w:r>
      <w:hyperlink r:id="rId192" w:history="1">
        <w:r w:rsidRPr="001C564D">
          <w:rPr>
            <w:rStyle w:val="Hyperlink"/>
            <w:lang w:val="en-GB"/>
          </w:rPr>
          <w:t>Regulation (EU) 2015/884</w:t>
        </w:r>
      </w:hyperlink>
      <w:r w:rsidRPr="001C564D">
        <w:rPr>
          <w:lang w:val="en-GB"/>
        </w:rPr>
        <w:t xml:space="preserve"> set out technical specifications and procedures required for the system of interconnection of business registers. Member States had to transpose the remaining rules and make the necessary preparations for connecting to the new system by 8 June 2017. BRIS made it easy to access information on EU companies via the </w:t>
      </w:r>
      <w:hyperlink r:id="rId193" w:history="1">
        <w:proofErr w:type="spellStart"/>
        <w:r w:rsidRPr="001C564D">
          <w:rPr>
            <w:rStyle w:val="Hyperlink"/>
            <w:lang w:val="en-GB"/>
          </w:rPr>
          <w:t>eJustice</w:t>
        </w:r>
        <w:proofErr w:type="spellEnd"/>
      </w:hyperlink>
      <w:r w:rsidRPr="001C564D">
        <w:rPr>
          <w:lang w:val="en-GB"/>
        </w:rPr>
        <w:t xml:space="preserve"> or other national portals. In addition, it facilitated electronic communication between registers in relation to cross-border mergers and branches of companies registered in other Member States.</w:t>
      </w:r>
    </w:p>
    <w:p w14:paraId="17B913C1" w14:textId="2778E43E" w:rsidR="00E8020D" w:rsidRPr="001C564D" w:rsidRDefault="00E8020D">
      <w:pPr>
        <w:pStyle w:val="Heading3"/>
      </w:pPr>
      <w:r w:rsidRPr="001C564D">
        <w:t>eProcurement</w:t>
      </w:r>
    </w:p>
    <w:p w14:paraId="32379FEA" w14:textId="77777777" w:rsidR="00E8020D" w:rsidRPr="001C564D" w:rsidRDefault="00E8020D" w:rsidP="00620B54">
      <w:pPr>
        <w:pStyle w:val="Subtitle"/>
        <w:keepNext/>
        <w:rPr>
          <w:lang w:val="en-GB"/>
        </w:rPr>
      </w:pPr>
      <w:r w:rsidRPr="001C564D">
        <w:rPr>
          <w:lang w:val="en-GB"/>
        </w:rPr>
        <w:t xml:space="preserve">Directive 2014/24/EU of the European Parliament and of the Council of 26 February 2014 on Public Procurement and Repealing Directive 2004/18/EC </w:t>
      </w:r>
    </w:p>
    <w:p w14:paraId="1AFEB4D1" w14:textId="77777777" w:rsidR="00E8020D" w:rsidRPr="001C564D" w:rsidRDefault="00E8020D" w:rsidP="00E8020D">
      <w:pPr>
        <w:rPr>
          <w:lang w:val="en-GB"/>
        </w:rPr>
      </w:pPr>
      <w:r w:rsidRPr="001C564D">
        <w:rPr>
          <w:lang w:val="en-GB"/>
        </w:rPr>
        <w:t xml:space="preserve">The </w:t>
      </w:r>
      <w:hyperlink r:id="rId194" w:history="1">
        <w:r w:rsidRPr="001C564D">
          <w:rPr>
            <w:rStyle w:val="Hyperlink"/>
            <w:lang w:val="en-GB"/>
          </w:rPr>
          <w:t>Directive</w:t>
        </w:r>
      </w:hyperlink>
      <w:r w:rsidRPr="001C564D">
        <w:rPr>
          <w:lang w:val="en-GB"/>
        </w:rPr>
        <w:t>, which took effect on 26 February 2014, set out the legal framework for public procurement, including electronic procurement. It established the procedures which must be followed before awarding a contract to suppliers (</w:t>
      </w:r>
      <w:proofErr w:type="gramStart"/>
      <w:r w:rsidRPr="001C564D">
        <w:rPr>
          <w:lang w:val="en-GB"/>
        </w:rPr>
        <w:t>i.e.</w:t>
      </w:r>
      <w:proofErr w:type="gramEnd"/>
      <w:r w:rsidRPr="001C564D">
        <w:rPr>
          <w:lang w:val="en-GB"/>
        </w:rPr>
        <w:t xml:space="preserve"> providers of works, supplies or services) when its value exceeded set thresholds, unless it qualified for a specific exclusion - e.g. on grounds of national security. The EU Member States were required to transpose the Directive into national law by 18 April 2016. </w:t>
      </w:r>
    </w:p>
    <w:p w14:paraId="386B837A" w14:textId="77777777" w:rsidR="00E8020D" w:rsidRPr="001C564D" w:rsidRDefault="00E8020D" w:rsidP="00E8020D">
      <w:pPr>
        <w:rPr>
          <w:lang w:val="en-GB"/>
        </w:rPr>
      </w:pPr>
      <w:r w:rsidRPr="001C564D">
        <w:rPr>
          <w:lang w:val="en-GB"/>
        </w:rPr>
        <w:t>The Directive introduced a set of new rules, including a new electronic self-declaration for bidders (</w:t>
      </w:r>
      <w:hyperlink r:id="rId195" w:history="1">
        <w:r w:rsidRPr="001C564D">
          <w:rPr>
            <w:rStyle w:val="Hyperlink"/>
            <w:lang w:val="en-GB"/>
          </w:rPr>
          <w:t>ESPD</w:t>
        </w:r>
      </w:hyperlink>
      <w:r w:rsidRPr="001C564D">
        <w:rPr>
          <w:lang w:val="en-GB"/>
        </w:rPr>
        <w:t>), which paved the way for the digitisation of public procurement, which considerably increased the efficiency of the public procurement system. For instance, only the winning company needed to submit all the documentation proving that it qualified for a contract, drastically reducing the volume of essential documents.</w:t>
      </w:r>
    </w:p>
    <w:p w14:paraId="0F9FB916" w14:textId="77777777" w:rsidR="00E8020D" w:rsidRPr="002208B2" w:rsidRDefault="00E8020D">
      <w:pPr>
        <w:pStyle w:val="Subtitle"/>
        <w:rPr>
          <w:lang w:val="en-GB"/>
        </w:rPr>
      </w:pPr>
      <w:r w:rsidRPr="00483DD4">
        <w:rPr>
          <w:rStyle w:val="Hyperlink"/>
          <w:color w:val="D3870B"/>
          <w:sz w:val="22"/>
          <w:lang w:val="en-GB"/>
        </w:rPr>
        <w:t>Directive 2014/55/EU of the European Parliament and of the Council of 16 April 2014 on Electronic Invoicing in Public Procurement</w:t>
      </w:r>
      <w:r w:rsidRPr="002208B2">
        <w:rPr>
          <w:lang w:val="en-GB"/>
        </w:rPr>
        <w:t xml:space="preserve"> </w:t>
      </w:r>
    </w:p>
    <w:p w14:paraId="7D8C4BB1" w14:textId="2E06C14A" w:rsidR="00E8020D" w:rsidRDefault="00E8020D" w:rsidP="00E8020D">
      <w:pPr>
        <w:keepNext/>
        <w:rPr>
          <w:lang w:val="en-GB"/>
        </w:rPr>
      </w:pPr>
      <w:r w:rsidRPr="001C564D">
        <w:rPr>
          <w:lang w:val="en-GB"/>
        </w:rPr>
        <w:t xml:space="preserve">EU countries and the European Commission decided to introduce a European Standard for </w:t>
      </w:r>
      <w:proofErr w:type="spellStart"/>
      <w:r w:rsidRPr="001C564D">
        <w:rPr>
          <w:lang w:val="en-GB"/>
        </w:rPr>
        <w:t>eInvoicing</w:t>
      </w:r>
      <w:proofErr w:type="spellEnd"/>
      <w:r w:rsidRPr="001C564D">
        <w:rPr>
          <w:lang w:val="en-GB"/>
        </w:rPr>
        <w:t xml:space="preserve"> in response to the many eInvoice formats used across the EU. Once the </w:t>
      </w:r>
      <w:hyperlink r:id="rId196" w:history="1">
        <w:proofErr w:type="spellStart"/>
        <w:r w:rsidRPr="001C564D">
          <w:rPr>
            <w:rStyle w:val="Hyperlink"/>
            <w:lang w:val="en-GB"/>
          </w:rPr>
          <w:t>eInvoicing</w:t>
        </w:r>
        <w:proofErr w:type="spellEnd"/>
        <w:r w:rsidRPr="001C564D">
          <w:rPr>
            <w:rStyle w:val="Hyperlink"/>
            <w:lang w:val="en-GB"/>
          </w:rPr>
          <w:t xml:space="preserve"> Directive 2014/55/EU</w:t>
        </w:r>
      </w:hyperlink>
      <w:r w:rsidRPr="001C564D">
        <w:rPr>
          <w:lang w:val="en-GB"/>
        </w:rPr>
        <w:t xml:space="preserve"> was transposed into the national laws of EU countries, the deadline for implementing the norm has passed, and electronic invoices are able to flow seamlessly across the EU. </w:t>
      </w:r>
    </w:p>
    <w:p w14:paraId="0FD800F4" w14:textId="4DDF51B9" w:rsidR="00B42D7C" w:rsidRDefault="00C20E2C" w:rsidP="00092656">
      <w:pPr>
        <w:pStyle w:val="Subtitle"/>
        <w:rPr>
          <w:lang w:val="en-GB"/>
        </w:rPr>
      </w:pPr>
      <w:r>
        <w:rPr>
          <w:lang w:val="en-GB"/>
        </w:rPr>
        <w:t>Commission I</w:t>
      </w:r>
      <w:r w:rsidR="00120A90">
        <w:rPr>
          <w:lang w:val="en-GB"/>
        </w:rPr>
        <w:t>mplementing R</w:t>
      </w:r>
      <w:r w:rsidR="00092656" w:rsidRPr="00092656">
        <w:rPr>
          <w:lang w:val="en-GB"/>
        </w:rPr>
        <w:t>egulation (EU) 2019/1780 of 23 September 2019 establishing standard forms for the publication of notices in the field of public procurement</w:t>
      </w:r>
      <w:r w:rsidR="00B42D7C">
        <w:rPr>
          <w:lang w:val="en-GB"/>
        </w:rPr>
        <w:t xml:space="preserve"> </w:t>
      </w:r>
    </w:p>
    <w:p w14:paraId="4A37C1C2" w14:textId="32F06F9C" w:rsidR="007A5CEF" w:rsidRDefault="00A641E4" w:rsidP="009F2932">
      <w:pPr>
        <w:rPr>
          <w:lang w:val="en-GB"/>
        </w:rPr>
      </w:pPr>
      <w:r>
        <w:rPr>
          <w:lang w:val="en-GB"/>
        </w:rPr>
        <w:t xml:space="preserve">The </w:t>
      </w:r>
      <w:hyperlink r:id="rId197" w:history="1">
        <w:r w:rsidR="00B11148" w:rsidRPr="00502007">
          <w:rPr>
            <w:rStyle w:val="Hyperlink"/>
            <w:lang w:val="en-GB"/>
          </w:rPr>
          <w:t>Regulation</w:t>
        </w:r>
      </w:hyperlink>
      <w:r w:rsidR="00DE4402">
        <w:rPr>
          <w:lang w:val="en-GB"/>
        </w:rPr>
        <w:t xml:space="preserve"> </w:t>
      </w:r>
      <w:r w:rsidR="00502007">
        <w:rPr>
          <w:lang w:val="en-GB"/>
        </w:rPr>
        <w:t xml:space="preserve">of </w:t>
      </w:r>
      <w:r w:rsidR="00DE4402">
        <w:rPr>
          <w:lang w:val="en-GB"/>
        </w:rPr>
        <w:t xml:space="preserve">23 September 2019 </w:t>
      </w:r>
      <w:r w:rsidR="00DF11DE">
        <w:rPr>
          <w:lang w:val="en-GB"/>
        </w:rPr>
        <w:t xml:space="preserve">establishes the </w:t>
      </w:r>
      <w:r>
        <w:rPr>
          <w:lang w:val="en-GB"/>
        </w:rPr>
        <w:t xml:space="preserve">use of </w:t>
      </w:r>
      <w:proofErr w:type="spellStart"/>
      <w:r w:rsidR="00714067">
        <w:rPr>
          <w:lang w:val="en-GB"/>
        </w:rPr>
        <w:t>eForms</w:t>
      </w:r>
      <w:proofErr w:type="spellEnd"/>
      <w:r w:rsidR="00F33C0A">
        <w:rPr>
          <w:lang w:val="en-GB"/>
        </w:rPr>
        <w:t xml:space="preserve"> with </w:t>
      </w:r>
      <w:r w:rsidR="00FD484D">
        <w:rPr>
          <w:lang w:val="en-GB"/>
        </w:rPr>
        <w:t>common standard and terminology</w:t>
      </w:r>
      <w:r w:rsidR="00F85794">
        <w:rPr>
          <w:lang w:val="en-GB"/>
        </w:rPr>
        <w:t xml:space="preserve"> </w:t>
      </w:r>
      <w:r>
        <w:rPr>
          <w:lang w:val="en-GB"/>
        </w:rPr>
        <w:t xml:space="preserve">by public </w:t>
      </w:r>
      <w:r w:rsidR="005C2FF9">
        <w:rPr>
          <w:lang w:val="en-GB"/>
        </w:rPr>
        <w:t xml:space="preserve">buyers to publish notices on </w:t>
      </w:r>
      <w:hyperlink r:id="rId198" w:history="1">
        <w:r w:rsidR="005C2FF9" w:rsidRPr="00585E72">
          <w:rPr>
            <w:rStyle w:val="Hyperlink"/>
            <w:lang w:val="en-GB"/>
          </w:rPr>
          <w:t>Tenders Electronic Daily</w:t>
        </w:r>
      </w:hyperlink>
      <w:r w:rsidR="00502007">
        <w:rPr>
          <w:lang w:val="en-GB"/>
        </w:rPr>
        <w:t xml:space="preserve"> </w:t>
      </w:r>
      <w:r w:rsidR="00045302">
        <w:rPr>
          <w:lang w:val="en-GB"/>
        </w:rPr>
        <w:t xml:space="preserve">- </w:t>
      </w:r>
      <w:r w:rsidR="00045302" w:rsidRPr="00045302">
        <w:rPr>
          <w:lang w:val="en-GB"/>
        </w:rPr>
        <w:t>an online portal for public procurement notices from across the EU.</w:t>
      </w:r>
      <w:r w:rsidR="0027343A">
        <w:rPr>
          <w:lang w:val="en-GB"/>
        </w:rPr>
        <w:t xml:space="preserve"> </w:t>
      </w:r>
      <w:r w:rsidR="006B330A">
        <w:rPr>
          <w:lang w:val="en-GB"/>
        </w:rPr>
        <w:t xml:space="preserve">The </w:t>
      </w:r>
      <w:r w:rsidR="007A5CEF">
        <w:rPr>
          <w:lang w:val="en-GB"/>
        </w:rPr>
        <w:t xml:space="preserve">adoption of </w:t>
      </w:r>
      <w:proofErr w:type="spellStart"/>
      <w:r w:rsidR="007A5CEF">
        <w:rPr>
          <w:lang w:val="en-GB"/>
        </w:rPr>
        <w:t>eForms</w:t>
      </w:r>
      <w:proofErr w:type="spellEnd"/>
      <w:r w:rsidR="0095131B">
        <w:rPr>
          <w:lang w:val="en-GB"/>
        </w:rPr>
        <w:t xml:space="preserve"> represents the </w:t>
      </w:r>
      <w:r w:rsidR="00333630">
        <w:rPr>
          <w:lang w:val="en-GB"/>
        </w:rPr>
        <w:t>c</w:t>
      </w:r>
      <w:r w:rsidR="00333630" w:rsidRPr="00333630">
        <w:rPr>
          <w:lang w:val="en-GB"/>
        </w:rPr>
        <w:t>ore of the digital transformation of public procurement in the EU</w:t>
      </w:r>
      <w:r w:rsidR="00333630">
        <w:rPr>
          <w:lang w:val="en-GB"/>
        </w:rPr>
        <w:t>,</w:t>
      </w:r>
      <w:r w:rsidR="007A5CEF">
        <w:rPr>
          <w:lang w:val="en-GB"/>
        </w:rPr>
        <w:t xml:space="preserve"> help</w:t>
      </w:r>
      <w:r w:rsidR="00333630">
        <w:rPr>
          <w:lang w:val="en-GB"/>
        </w:rPr>
        <w:t>ing</w:t>
      </w:r>
      <w:r w:rsidR="007A5CEF">
        <w:rPr>
          <w:lang w:val="en-GB"/>
        </w:rPr>
        <w:t xml:space="preserve"> </w:t>
      </w:r>
      <w:r w:rsidR="007A5CEF" w:rsidRPr="007A5CEF">
        <w:rPr>
          <w:lang w:val="en-GB"/>
        </w:rPr>
        <w:t>reduce the administrative burden for buyers, increas</w:t>
      </w:r>
      <w:r w:rsidR="00333630">
        <w:rPr>
          <w:lang w:val="en-GB"/>
        </w:rPr>
        <w:t>ing</w:t>
      </w:r>
      <w:r w:rsidR="007A5CEF" w:rsidRPr="007A5CEF">
        <w:rPr>
          <w:lang w:val="en-GB"/>
        </w:rPr>
        <w:t xml:space="preserve"> the ability of governments to make data-driven decisions about public spending, and mak</w:t>
      </w:r>
      <w:r w:rsidR="00333630">
        <w:rPr>
          <w:lang w:val="en-GB"/>
        </w:rPr>
        <w:t>ing</w:t>
      </w:r>
      <w:r w:rsidR="007A5CEF" w:rsidRPr="007A5CEF">
        <w:rPr>
          <w:lang w:val="en-GB"/>
        </w:rPr>
        <w:t xml:space="preserve"> public procurement more transparent</w:t>
      </w:r>
      <w:r w:rsidR="0012027D">
        <w:rPr>
          <w:lang w:val="en-GB"/>
        </w:rPr>
        <w:t>.</w:t>
      </w:r>
    </w:p>
    <w:p w14:paraId="0A40C92E" w14:textId="77777777" w:rsidR="00E8020D" w:rsidRPr="001C564D" w:rsidRDefault="00E8020D" w:rsidP="00E8020D">
      <w:pPr>
        <w:pStyle w:val="Heading2"/>
        <w:rPr>
          <w:lang w:val="en-GB"/>
        </w:rPr>
      </w:pPr>
      <w:r w:rsidRPr="001C564D">
        <w:rPr>
          <w:lang w:val="en-GB"/>
        </w:rPr>
        <w:lastRenderedPageBreak/>
        <w:t>Accessibility</w:t>
      </w:r>
    </w:p>
    <w:p w14:paraId="72729132" w14:textId="77777777" w:rsidR="00E8020D" w:rsidRPr="001C564D" w:rsidRDefault="00E8020D" w:rsidP="00E8020D">
      <w:pPr>
        <w:pStyle w:val="Subtitle"/>
        <w:rPr>
          <w:lang w:val="en-GB"/>
        </w:rPr>
      </w:pPr>
      <w:r w:rsidRPr="001C564D">
        <w:rPr>
          <w:lang w:val="en-GB"/>
        </w:rPr>
        <w:t>Directive (EU) 2016/2102 of the European Parliament and of the Council of 2 December 2016 on the Accessibility of Websites and Mobile Applications of Public Sector Bodies</w:t>
      </w:r>
    </w:p>
    <w:p w14:paraId="303920CE" w14:textId="35533F9A" w:rsidR="00E8020D" w:rsidRPr="001C564D" w:rsidRDefault="00E8020D" w:rsidP="00E8020D">
      <w:pPr>
        <w:rPr>
          <w:lang w:val="en-GB"/>
        </w:rPr>
      </w:pPr>
      <w:r w:rsidRPr="001C564D">
        <w:rPr>
          <w:lang w:val="en-GB"/>
        </w:rPr>
        <w:t xml:space="preserve">The objectives of the </w:t>
      </w:r>
      <w:hyperlink r:id="rId199" w:history="1">
        <w:r w:rsidR="00710C8B" w:rsidRPr="00FC4022">
          <w:rPr>
            <w:rStyle w:val="Hyperlink"/>
            <w:lang w:val="en-GB"/>
          </w:rPr>
          <w:t>W</w:t>
        </w:r>
        <w:r w:rsidRPr="00FC4022">
          <w:rPr>
            <w:rStyle w:val="Hyperlink"/>
            <w:lang w:val="en-GB"/>
          </w:rPr>
          <w:t xml:space="preserve">eb </w:t>
        </w:r>
        <w:r w:rsidR="00710C8B" w:rsidRPr="00FC4022">
          <w:rPr>
            <w:rStyle w:val="Hyperlink"/>
            <w:lang w:val="en-GB"/>
          </w:rPr>
          <w:t>A</w:t>
        </w:r>
        <w:r w:rsidRPr="00FC4022">
          <w:rPr>
            <w:rStyle w:val="Hyperlink"/>
            <w:lang w:val="en-GB"/>
          </w:rPr>
          <w:t xml:space="preserve">ccessibility </w:t>
        </w:r>
        <w:r w:rsidR="00710C8B" w:rsidRPr="00FC4022">
          <w:rPr>
            <w:rStyle w:val="Hyperlink"/>
            <w:lang w:val="en-GB"/>
          </w:rPr>
          <w:t>D</w:t>
        </w:r>
        <w:r w:rsidRPr="00FC4022">
          <w:rPr>
            <w:rStyle w:val="Hyperlink"/>
            <w:lang w:val="en-GB"/>
          </w:rPr>
          <w:t>irective</w:t>
        </w:r>
      </w:hyperlink>
      <w:r w:rsidRPr="001C564D">
        <w:rPr>
          <w:lang w:val="en-GB"/>
        </w:rPr>
        <w:t xml:space="preserve"> were two-fold; firstly, the directive aimed to ensure equal access to public sector information and services for people with disabilities, and secondly, the harmonisation of approaches to accessibility reduced technical barriers on the digital single market. </w:t>
      </w:r>
    </w:p>
    <w:p w14:paraId="1AAC3935" w14:textId="77777777" w:rsidR="00E8020D" w:rsidRPr="001C564D" w:rsidRDefault="00E8020D" w:rsidP="00E8020D">
      <w:pPr>
        <w:rPr>
          <w:lang w:val="en-GB"/>
        </w:rPr>
      </w:pPr>
      <w:r w:rsidRPr="001C564D">
        <w:rPr>
          <w:lang w:val="en-GB"/>
        </w:rPr>
        <w:t>In accordance with the directive, a new website by a public sector body had to be published in an accessible format by September 2019. Already, existing websites must be made accessible by September 2020, and mobile applications must be accessible by June 2021.</w:t>
      </w:r>
    </w:p>
    <w:p w14:paraId="5C1B6CD6" w14:textId="3550F906" w:rsidR="004A20CD" w:rsidRDefault="00E8020D" w:rsidP="00E8020D">
      <w:pPr>
        <w:rPr>
          <w:lang w:val="en-GB"/>
        </w:rPr>
      </w:pPr>
      <w:r w:rsidRPr="001C564D">
        <w:rPr>
          <w:lang w:val="en-GB"/>
        </w:rPr>
        <w:t>In addition, Member States must appoint a national body in charge of periodically monitoring the compliance with the provisions of the directive, and to report the outcome of such monitoring to the Commission.</w:t>
      </w:r>
    </w:p>
    <w:p w14:paraId="7E6E3CF5" w14:textId="23491DB2" w:rsidR="00DC1FA5" w:rsidRDefault="00DC1FA5" w:rsidP="00DC1FA5">
      <w:pPr>
        <w:pStyle w:val="Heading2"/>
        <w:rPr>
          <w:lang w:val="en-GB"/>
        </w:rPr>
      </w:pPr>
      <w:r>
        <w:rPr>
          <w:lang w:val="en-GB"/>
        </w:rPr>
        <w:t xml:space="preserve">Emerging technologies </w:t>
      </w:r>
    </w:p>
    <w:p w14:paraId="40768AF5" w14:textId="02707D87" w:rsidR="00DC1FA5" w:rsidRDefault="00DC1FA5" w:rsidP="00DC1FA5">
      <w:pPr>
        <w:pStyle w:val="Subtitle"/>
        <w:rPr>
          <w:lang w:val="en-GB"/>
        </w:rPr>
      </w:pPr>
      <w:r>
        <w:rPr>
          <w:lang w:val="en-GB"/>
        </w:rPr>
        <w:t xml:space="preserve">Proposal for a Regulation on a European approach for Artificial Intelligence </w:t>
      </w:r>
    </w:p>
    <w:p w14:paraId="308C5AAB" w14:textId="477B2F3C" w:rsidR="00DC1FA5" w:rsidRDefault="005F29AA" w:rsidP="00DC1FA5">
      <w:pPr>
        <w:rPr>
          <w:lang w:val="en-GB"/>
        </w:rPr>
      </w:pPr>
      <w:r>
        <w:rPr>
          <w:lang w:val="en-GB"/>
        </w:rPr>
        <w:t xml:space="preserve">There has been a </w:t>
      </w:r>
      <w:r w:rsidR="00491751">
        <w:rPr>
          <w:lang w:val="en-GB"/>
        </w:rPr>
        <w:t>recent</w:t>
      </w:r>
      <w:r w:rsidR="00417AE9">
        <w:rPr>
          <w:lang w:val="en-GB"/>
        </w:rPr>
        <w:t xml:space="preserve"> </w:t>
      </w:r>
      <w:r w:rsidR="00491751">
        <w:rPr>
          <w:lang w:val="en-GB"/>
        </w:rPr>
        <w:t>realisation of the strong potential benefits</w:t>
      </w:r>
      <w:r w:rsidR="005239D8">
        <w:rPr>
          <w:lang w:val="en-GB"/>
        </w:rPr>
        <w:t xml:space="preserve"> </w:t>
      </w:r>
      <w:r w:rsidR="00CE4064">
        <w:rPr>
          <w:lang w:val="en-GB"/>
        </w:rPr>
        <w:t>that</w:t>
      </w:r>
      <w:r w:rsidR="005239D8">
        <w:rPr>
          <w:lang w:val="en-GB"/>
        </w:rPr>
        <w:t xml:space="preserve"> </w:t>
      </w:r>
      <w:r w:rsidR="0031481B">
        <w:rPr>
          <w:lang w:val="en-GB"/>
        </w:rPr>
        <w:t>Artificial</w:t>
      </w:r>
      <w:r w:rsidR="005239D8">
        <w:rPr>
          <w:lang w:val="en-GB"/>
        </w:rPr>
        <w:t xml:space="preserve"> Intelligence (AI) systems</w:t>
      </w:r>
      <w:r w:rsidR="00491751">
        <w:rPr>
          <w:lang w:val="en-GB"/>
        </w:rPr>
        <w:t xml:space="preserve"> </w:t>
      </w:r>
      <w:r w:rsidR="00CE4064">
        <w:rPr>
          <w:lang w:val="en-GB"/>
        </w:rPr>
        <w:t>can have on</w:t>
      </w:r>
      <w:r w:rsidR="005239D8">
        <w:rPr>
          <w:lang w:val="en-GB"/>
        </w:rPr>
        <w:t xml:space="preserve"> European economic growth a</w:t>
      </w:r>
      <w:r w:rsidR="006B44EC">
        <w:rPr>
          <w:lang w:val="en-GB"/>
        </w:rPr>
        <w:t xml:space="preserve">s well as </w:t>
      </w:r>
      <w:r w:rsidR="004B248C">
        <w:rPr>
          <w:lang w:val="en-GB"/>
        </w:rPr>
        <w:t xml:space="preserve">on its </w:t>
      </w:r>
      <w:r w:rsidR="006B44EC">
        <w:rPr>
          <w:lang w:val="en-GB"/>
        </w:rPr>
        <w:t xml:space="preserve">innovation and global competitiveness. </w:t>
      </w:r>
      <w:r w:rsidR="00CE4064">
        <w:rPr>
          <w:lang w:val="en-GB"/>
        </w:rPr>
        <w:t xml:space="preserve">Nonetheless, </w:t>
      </w:r>
      <w:r w:rsidR="004A7934">
        <w:rPr>
          <w:lang w:val="en-GB"/>
        </w:rPr>
        <w:t>concerns remain regarding certain AI syste</w:t>
      </w:r>
      <w:r w:rsidR="004B248C">
        <w:rPr>
          <w:lang w:val="en-GB"/>
        </w:rPr>
        <w:t xml:space="preserve">ms, particularly linked to </w:t>
      </w:r>
      <w:r w:rsidR="00B1405A">
        <w:rPr>
          <w:lang w:val="en-GB"/>
        </w:rPr>
        <w:t xml:space="preserve">their </w:t>
      </w:r>
      <w:r w:rsidR="004B248C">
        <w:rPr>
          <w:lang w:val="en-GB"/>
        </w:rPr>
        <w:t xml:space="preserve">safety, </w:t>
      </w:r>
      <w:r w:rsidR="008C17AE">
        <w:rPr>
          <w:lang w:val="en-GB"/>
        </w:rPr>
        <w:t>security,</w:t>
      </w:r>
      <w:r w:rsidR="004B248C">
        <w:rPr>
          <w:lang w:val="en-GB"/>
        </w:rPr>
        <w:t xml:space="preserve"> and fundamental rights protection.</w:t>
      </w:r>
      <w:r w:rsidR="00B1405A">
        <w:rPr>
          <w:lang w:val="en-GB"/>
        </w:rPr>
        <w:t xml:space="preserve"> Hence, </w:t>
      </w:r>
      <w:r w:rsidR="003D731C">
        <w:rPr>
          <w:lang w:val="en-GB"/>
        </w:rPr>
        <w:t xml:space="preserve">it is in the European Commission’s best interest to try to address those concerns and establish </w:t>
      </w:r>
      <w:r w:rsidR="00AE12AB">
        <w:rPr>
          <w:lang w:val="en-GB"/>
        </w:rPr>
        <w:t xml:space="preserve">a European regulatory framework for AI systems. </w:t>
      </w:r>
    </w:p>
    <w:p w14:paraId="5132CC85" w14:textId="01A4C638" w:rsidR="00AE12AB" w:rsidRDefault="00AE12AB">
      <w:pPr>
        <w:rPr>
          <w:lang w:val="en-GB"/>
        </w:rPr>
      </w:pPr>
      <w:r>
        <w:rPr>
          <w:lang w:val="en-GB"/>
        </w:rPr>
        <w:t xml:space="preserve">It is against this background that the European Commission unveiled in April 2021 a new </w:t>
      </w:r>
      <w:hyperlink r:id="rId200" w:history="1">
        <w:r w:rsidRPr="008C17AE">
          <w:rPr>
            <w:rStyle w:val="Hyperlink"/>
            <w:lang w:val="en-GB"/>
          </w:rPr>
          <w:t>EU regulatory framework on AI</w:t>
        </w:r>
      </w:hyperlink>
      <w:r w:rsidR="003855F1">
        <w:rPr>
          <w:lang w:val="en-GB"/>
        </w:rPr>
        <w:t xml:space="preserve">, which aims at </w:t>
      </w:r>
      <w:r w:rsidR="00475A9F">
        <w:rPr>
          <w:lang w:val="en-GB"/>
        </w:rPr>
        <w:t xml:space="preserve">providing a European technology-neutral definition of AI systems within EU law. </w:t>
      </w:r>
      <w:r w:rsidR="00EF3EB7">
        <w:rPr>
          <w:lang w:val="en-GB"/>
        </w:rPr>
        <w:t xml:space="preserve">The proposal is now to be discussed by the co-legislators, the European </w:t>
      </w:r>
      <w:proofErr w:type="gramStart"/>
      <w:r w:rsidR="00EF3EB7">
        <w:rPr>
          <w:lang w:val="en-GB"/>
        </w:rPr>
        <w:t>Parliament</w:t>
      </w:r>
      <w:proofErr w:type="gramEnd"/>
      <w:r w:rsidR="00EF3EB7">
        <w:rPr>
          <w:lang w:val="en-GB"/>
        </w:rPr>
        <w:t xml:space="preserve"> and the Council.</w:t>
      </w:r>
    </w:p>
    <w:p w14:paraId="21BF2518" w14:textId="77777777" w:rsidR="00714067" w:rsidRPr="00DC1FA5" w:rsidRDefault="00714067">
      <w:pPr>
        <w:rPr>
          <w:lang w:val="en-GB"/>
        </w:rPr>
      </w:pPr>
    </w:p>
    <w:p w14:paraId="232B2BA1" w14:textId="6D68259E" w:rsidR="00E8020D" w:rsidRDefault="004A20CD" w:rsidP="00E8020D">
      <w:pPr>
        <w:rPr>
          <w:lang w:val="en-GB"/>
        </w:rPr>
      </w:pPr>
      <w:r w:rsidRPr="001C564D">
        <w:rPr>
          <w:lang w:val="en-GB"/>
        </w:rPr>
        <w:br w:type="page"/>
      </w:r>
    </w:p>
    <w:p w14:paraId="4A3589D1" w14:textId="3BD31CC6" w:rsidR="00AD22E7" w:rsidRDefault="00597EA2" w:rsidP="00E8020D">
      <w:pPr>
        <w:rPr>
          <w:lang w:val="en-GB"/>
        </w:rPr>
      </w:pPr>
      <w:r>
        <w:rPr>
          <w:noProof/>
          <w:lang w:val="en-GB"/>
        </w:rPr>
        <w:lastRenderedPageBreak/>
        <w:drawing>
          <wp:anchor distT="0" distB="0" distL="114300" distR="114300" simplePos="0" relativeHeight="251683861" behindDoc="1" locked="0" layoutInCell="1" allowOverlap="1" wp14:anchorId="49466291" wp14:editId="2E2D9614">
            <wp:simplePos x="0" y="0"/>
            <wp:positionH relativeFrom="column">
              <wp:posOffset>-1076325</wp:posOffset>
            </wp:positionH>
            <wp:positionV relativeFrom="paragraph">
              <wp:posOffset>-1080770</wp:posOffset>
            </wp:positionV>
            <wp:extent cx="7566660" cy="125349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566660" cy="12534900"/>
                    </a:xfrm>
                    <a:prstGeom prst="rect">
                      <a:avLst/>
                    </a:prstGeom>
                    <a:noFill/>
                  </pic:spPr>
                </pic:pic>
              </a:graphicData>
            </a:graphic>
            <wp14:sizeRelH relativeFrom="page">
              <wp14:pctWidth>0</wp14:pctWidth>
            </wp14:sizeRelH>
            <wp14:sizeRelV relativeFrom="page">
              <wp14:pctHeight>0</wp14:pctHeight>
            </wp14:sizeRelV>
          </wp:anchor>
        </w:drawing>
      </w:r>
    </w:p>
    <w:p w14:paraId="02F4F7F6" w14:textId="77777777" w:rsidR="00AD22E7" w:rsidRPr="001C564D" w:rsidRDefault="00AD22E7" w:rsidP="00E8020D">
      <w:pPr>
        <w:rPr>
          <w:lang w:val="en-GB"/>
        </w:rPr>
      </w:pPr>
    </w:p>
    <w:p w14:paraId="0AD95477" w14:textId="77777777" w:rsidR="004A20CD" w:rsidRPr="001C564D" w:rsidRDefault="004A20CD" w:rsidP="00E8020D">
      <w:pPr>
        <w:rPr>
          <w:lang w:val="en-GB"/>
        </w:rPr>
      </w:pPr>
    </w:p>
    <w:p w14:paraId="4E8A0045" w14:textId="77777777" w:rsidR="004A20CD" w:rsidRPr="001C564D" w:rsidRDefault="004A20CD" w:rsidP="00E8020D">
      <w:pPr>
        <w:rPr>
          <w:lang w:val="en-GB"/>
        </w:rPr>
      </w:pPr>
    </w:p>
    <w:p w14:paraId="1F3939E4" w14:textId="0560EC6B" w:rsidR="004A20CD" w:rsidRPr="001C564D" w:rsidRDefault="008759FC" w:rsidP="00E8020D">
      <w:pPr>
        <w:rPr>
          <w:lang w:val="en-GB"/>
        </w:rPr>
      </w:pPr>
      <w:r>
        <w:rPr>
          <w:noProof/>
          <w:lang w:val="en-GB" w:eastAsia="en-GB"/>
        </w:rPr>
        <mc:AlternateContent>
          <mc:Choice Requires="wpg">
            <w:drawing>
              <wp:anchor distT="0" distB="0" distL="114300" distR="114300" simplePos="0" relativeHeight="251658248" behindDoc="0" locked="0" layoutInCell="1" allowOverlap="1" wp14:anchorId="67D3DDE3" wp14:editId="336A057A">
                <wp:simplePos x="0" y="0"/>
                <wp:positionH relativeFrom="column">
                  <wp:posOffset>2235835</wp:posOffset>
                </wp:positionH>
                <wp:positionV relativeFrom="paragraph">
                  <wp:posOffset>224155</wp:posOffset>
                </wp:positionV>
                <wp:extent cx="4248150" cy="1403985"/>
                <wp:effectExtent l="10795" t="17145" r="8255" b="17145"/>
                <wp:wrapNone/>
                <wp:docPr id="31"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8150" cy="1403985"/>
                          <a:chOff x="5550" y="3578"/>
                          <a:chExt cx="6356" cy="2041"/>
                        </a:xfrm>
                      </wpg:grpSpPr>
                      <wps:wsp>
                        <wps:cNvPr id="32" name="Text Box 234"/>
                        <wps:cNvSpPr txBox="1">
                          <a:spLocks noChangeArrowheads="1"/>
                        </wps:cNvSpPr>
                        <wps:spPr bwMode="auto">
                          <a:xfrm>
                            <a:off x="5550" y="357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808725E" w14:textId="77777777" w:rsidR="00DF6369" w:rsidRPr="008840E2" w:rsidRDefault="00DF6369" w:rsidP="008840E2">
                              <w:pPr>
                                <w:spacing w:after="0"/>
                                <w:ind w:left="720"/>
                                <w:jc w:val="right"/>
                                <w:rPr>
                                  <w:color w:val="FFFFFF"/>
                                  <w:sz w:val="40"/>
                                  <w:szCs w:val="40"/>
                                  <w:lang w:val="en-GB"/>
                                </w:rPr>
                              </w:pPr>
                              <w:r w:rsidRPr="00E7654F">
                                <w:rPr>
                                  <w:color w:val="FFFFFF"/>
                                  <w:sz w:val="52"/>
                                  <w:szCs w:val="36"/>
                                </w:rPr>
                                <w:tab/>
                              </w:r>
                              <w:r w:rsidRPr="00B03BC4">
                                <w:rPr>
                                  <w:color w:val="FFFFFF"/>
                                  <w:sz w:val="48"/>
                                  <w:szCs w:val="32"/>
                                  <w:lang w:val="en-GB"/>
                                </w:rPr>
                                <w:t xml:space="preserve"> </w:t>
                              </w:r>
                              <w:r w:rsidRPr="008840E2">
                                <w:rPr>
                                  <w:color w:val="FFFFFF"/>
                                  <w:sz w:val="40"/>
                                  <w:szCs w:val="40"/>
                                  <w:lang w:val="en-GB"/>
                                </w:rPr>
                                <w:t xml:space="preserve">Digital Public Administration </w:t>
                              </w:r>
                            </w:p>
                            <w:p w14:paraId="47184010" w14:textId="77777777" w:rsidR="00DF6369" w:rsidRPr="008840E2" w:rsidRDefault="00DF6369" w:rsidP="008840E2">
                              <w:pPr>
                                <w:spacing w:after="0"/>
                                <w:ind w:left="720"/>
                                <w:jc w:val="right"/>
                                <w:rPr>
                                  <w:color w:val="FFFFFF"/>
                                  <w:sz w:val="40"/>
                                  <w:szCs w:val="40"/>
                                  <w:lang w:val="en-GB"/>
                                </w:rPr>
                              </w:pPr>
                              <w:r w:rsidRPr="008840E2">
                                <w:rPr>
                                  <w:color w:val="FFFFFF"/>
                                  <w:sz w:val="40"/>
                                  <w:szCs w:val="40"/>
                                  <w:lang w:val="en-GB"/>
                                </w:rPr>
                                <w:t xml:space="preserve">Funding </w:t>
                              </w:r>
                            </w:p>
                            <w:p w14:paraId="085E7D55" w14:textId="77777777" w:rsidR="00DF6369" w:rsidRPr="008840E2" w:rsidRDefault="00DF6369" w:rsidP="008840E2">
                              <w:pPr>
                                <w:spacing w:after="0"/>
                                <w:ind w:left="720"/>
                                <w:jc w:val="right"/>
                                <w:rPr>
                                  <w:color w:val="FFFFFF"/>
                                  <w:sz w:val="40"/>
                                  <w:szCs w:val="40"/>
                                  <w:lang w:val="en-GB"/>
                                </w:rPr>
                              </w:pPr>
                              <w:r w:rsidRPr="008840E2">
                                <w:rPr>
                                  <w:color w:val="FFFFFF"/>
                                  <w:sz w:val="40"/>
                                  <w:szCs w:val="40"/>
                                  <w:lang w:val="en-GB"/>
                                </w:rPr>
                                <w:t xml:space="preserve">Programmes </w:t>
                              </w:r>
                            </w:p>
                            <w:p w14:paraId="2BFADF5A" w14:textId="77777777" w:rsidR="00DF6369" w:rsidRPr="008840E2" w:rsidRDefault="00DF6369" w:rsidP="008840E2">
                              <w:pPr>
                                <w:spacing w:after="0"/>
                                <w:jc w:val="right"/>
                                <w:rPr>
                                  <w:color w:val="FFFFFF"/>
                                  <w:sz w:val="43"/>
                                  <w:szCs w:val="43"/>
                                  <w:lang w:val="en-US"/>
                                </w:rPr>
                              </w:pPr>
                            </w:p>
                          </w:txbxContent>
                        </wps:txbx>
                        <wps:bodyPr rot="0" vert="horz" wrap="square" lIns="18000" tIns="46800" rIns="91440" bIns="45720" anchor="t" anchorCtr="0" upright="1">
                          <a:noAutofit/>
                        </wps:bodyPr>
                      </wps:wsp>
                      <wps:wsp>
                        <wps:cNvPr id="33" name="Text Box 235"/>
                        <wps:cNvSpPr txBox="1">
                          <a:spLocks noChangeArrowheads="1"/>
                        </wps:cNvSpPr>
                        <wps:spPr bwMode="auto">
                          <a:xfrm>
                            <a:off x="5779" y="3953"/>
                            <a:ext cx="819" cy="1321"/>
                          </a:xfrm>
                          <a:prstGeom prst="rect">
                            <a:avLst/>
                          </a:prstGeom>
                          <a:solidFill>
                            <a:srgbClr val="4958A0"/>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78277B93" w14:textId="77777777" w:rsidR="00DF6369" w:rsidRPr="0065240B" w:rsidRDefault="00DF6369" w:rsidP="00AD22E7">
                              <w:pPr>
                                <w:rPr>
                                  <w:lang w:val="en-US"/>
                                </w:rPr>
                              </w:pPr>
                              <w:r>
                                <w:rPr>
                                  <w:color w:val="FFFFFF"/>
                                  <w:sz w:val="96"/>
                                  <w:szCs w:val="96"/>
                                  <w:lang w:val="en-US"/>
                                </w:rPr>
                                <w:t>5</w:t>
                              </w:r>
                            </w:p>
                          </w:txbxContent>
                        </wps:txbx>
                        <wps:bodyPr rot="0" vert="horz" wrap="square" lIns="91440" tIns="45720" rIns="91440" bIns="45720" anchor="t" anchorCtr="0" upright="1">
                          <a:spAutoFit/>
                        </wps:bodyPr>
                      </wps:wsp>
                      <wps:wsp>
                        <wps:cNvPr id="34" name="AutoShape 236"/>
                        <wps:cNvCnPr>
                          <a:cxnSpLocks noChangeShapeType="1"/>
                        </wps:cNvCnPr>
                        <wps:spPr bwMode="auto">
                          <a:xfrm>
                            <a:off x="6920"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7D3DDE3" id="Group 233" o:spid="_x0000_s1045" style="position:absolute;left:0;text-align:left;margin-left:176.05pt;margin-top:17.65pt;width:334.5pt;height:110.55pt;z-index:251658248"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">
                <v:shape id="Text Box 234" o:spid="_x0000_s1046"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" fillcolor="#4958a0" strokecolor="white">
                  <v:stroke opacity="0"/>
                  <v:shadow offset=",5pt"/>
                  <v:textbox inset=".5mm,1.3mm">
                    <w:txbxContent>
                      <w:p w14:paraId="0808725E" w14:textId="77777777" w:rsidR="00DF6369" w:rsidRPr="008840E2" w:rsidRDefault="00DF6369" w:rsidP="008840E2">
                        <w:pPr>
                          <w:spacing w:after="0"/>
                          <w:ind w:left="720"/>
                          <w:jc w:val="right"/>
                          <w:rPr>
                            <w:color w:val="FFFFFF"/>
                            <w:sz w:val="40"/>
                            <w:szCs w:val="40"/>
                            <w:lang w:val="en-GB"/>
                          </w:rPr>
                        </w:pPr>
                        <w:r w:rsidRPr="00E7654F">
                          <w:rPr>
                            <w:color w:val="FFFFFF"/>
                            <w:sz w:val="52"/>
                            <w:szCs w:val="36"/>
                          </w:rPr>
                          <w:tab/>
                        </w:r>
                        <w:r w:rsidRPr="00B03BC4">
                          <w:rPr>
                            <w:color w:val="FFFFFF"/>
                            <w:sz w:val="48"/>
                            <w:szCs w:val="32"/>
                            <w:lang w:val="en-GB"/>
                          </w:rPr>
                          <w:t xml:space="preserve"> </w:t>
                        </w:r>
                        <w:r w:rsidRPr="008840E2">
                          <w:rPr>
                            <w:color w:val="FFFFFF"/>
                            <w:sz w:val="40"/>
                            <w:szCs w:val="40"/>
                            <w:lang w:val="en-GB"/>
                          </w:rPr>
                          <w:t xml:space="preserve">Digital Public Administration </w:t>
                        </w:r>
                      </w:p>
                      <w:p w14:paraId="47184010" w14:textId="77777777" w:rsidR="00DF6369" w:rsidRPr="008840E2" w:rsidRDefault="00DF6369" w:rsidP="008840E2">
                        <w:pPr>
                          <w:spacing w:after="0"/>
                          <w:ind w:left="720"/>
                          <w:jc w:val="right"/>
                          <w:rPr>
                            <w:color w:val="FFFFFF"/>
                            <w:sz w:val="40"/>
                            <w:szCs w:val="40"/>
                            <w:lang w:val="en-GB"/>
                          </w:rPr>
                        </w:pPr>
                        <w:r w:rsidRPr="008840E2">
                          <w:rPr>
                            <w:color w:val="FFFFFF"/>
                            <w:sz w:val="40"/>
                            <w:szCs w:val="40"/>
                            <w:lang w:val="en-GB"/>
                          </w:rPr>
                          <w:t xml:space="preserve">Funding </w:t>
                        </w:r>
                      </w:p>
                      <w:p w14:paraId="085E7D55" w14:textId="77777777" w:rsidR="00DF6369" w:rsidRPr="008840E2" w:rsidRDefault="00DF6369" w:rsidP="008840E2">
                        <w:pPr>
                          <w:spacing w:after="0"/>
                          <w:ind w:left="720"/>
                          <w:jc w:val="right"/>
                          <w:rPr>
                            <w:color w:val="FFFFFF"/>
                            <w:sz w:val="40"/>
                            <w:szCs w:val="40"/>
                            <w:lang w:val="en-GB"/>
                          </w:rPr>
                        </w:pPr>
                        <w:r w:rsidRPr="008840E2">
                          <w:rPr>
                            <w:color w:val="FFFFFF"/>
                            <w:sz w:val="40"/>
                            <w:szCs w:val="40"/>
                            <w:lang w:val="en-GB"/>
                          </w:rPr>
                          <w:t xml:space="preserve">Programmes </w:t>
                        </w:r>
                      </w:p>
                      <w:p w14:paraId="2BFADF5A" w14:textId="77777777" w:rsidR="00DF6369" w:rsidRPr="008840E2" w:rsidRDefault="00DF6369" w:rsidP="008840E2">
                        <w:pPr>
                          <w:spacing w:after="0"/>
                          <w:jc w:val="right"/>
                          <w:rPr>
                            <w:color w:val="FFFFFF"/>
                            <w:sz w:val="43"/>
                            <w:szCs w:val="43"/>
                            <w:lang w:val="en-US"/>
                          </w:rPr>
                        </w:pPr>
                      </w:p>
                    </w:txbxContent>
                  </v:textbox>
                </v:shape>
                <v:shape id="Text Box 235" o:spid="_x0000_s1047" type="#_x0000_t202" style="position:absolute;left:5779;top:3953;width:819;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" fillcolor="#4958a0" stroked="f" strokecolor="#f8f8f8" strokeweight=".25pt">
                  <v:textbox style="mso-fit-shape-to-text:t">
                    <w:txbxContent>
                      <w:p w14:paraId="78277B93" w14:textId="77777777" w:rsidR="00DF6369" w:rsidRPr="0065240B" w:rsidRDefault="00DF6369" w:rsidP="00AD22E7">
                        <w:pPr>
                          <w:rPr>
                            <w:lang w:val="en-US"/>
                          </w:rPr>
                        </w:pPr>
                        <w:r>
                          <w:rPr>
                            <w:color w:val="FFFFFF"/>
                            <w:sz w:val="96"/>
                            <w:szCs w:val="96"/>
                            <w:lang w:val="en-US"/>
                          </w:rPr>
                          <w:t>5</w:t>
                        </w:r>
                      </w:p>
                    </w:txbxContent>
                  </v:textbox>
                </v:shape>
                <v:shape id="AutoShape 236" o:spid="_x0000_s1048"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" strokecolor="white" strokeweight="2.5pt">
                  <v:shadow offset=",5pt"/>
                </v:shape>
              </v:group>
            </w:pict>
          </mc:Fallback>
        </mc:AlternateContent>
      </w:r>
    </w:p>
    <w:p w14:paraId="716E9A6B" w14:textId="77777777" w:rsidR="004A20CD" w:rsidRPr="001C564D" w:rsidRDefault="004A20CD" w:rsidP="00E8020D">
      <w:pPr>
        <w:rPr>
          <w:lang w:val="en-GB"/>
        </w:rPr>
      </w:pPr>
    </w:p>
    <w:p w14:paraId="3B26FCB9" w14:textId="32DA0C40" w:rsidR="006C6936" w:rsidRPr="001C564D" w:rsidRDefault="006C6936" w:rsidP="00620B54">
      <w:pPr>
        <w:pStyle w:val="Style3"/>
        <w:numPr>
          <w:ilvl w:val="0"/>
          <w:numId w:val="0"/>
        </w:numPr>
      </w:pPr>
    </w:p>
    <w:p w14:paraId="61BA16CD" w14:textId="3A102A9C" w:rsidR="009605E0" w:rsidRPr="001C564D" w:rsidRDefault="003E6351" w:rsidP="000758A3">
      <w:pPr>
        <w:pStyle w:val="Heading1"/>
        <w:rPr>
          <w:lang w:val="en-GB"/>
        </w:rPr>
      </w:pPr>
      <w:bookmarkStart w:id="20" w:name="_Toc44407849"/>
      <w:r w:rsidRPr="001C564D">
        <w:rPr>
          <w:lang w:val="en-GB"/>
        </w:rPr>
        <w:lastRenderedPageBreak/>
        <w:t>Fu</w:t>
      </w:r>
      <w:r w:rsidR="002D2479" w:rsidRPr="001C564D">
        <w:rPr>
          <w:lang w:val="en-GB"/>
        </w:rPr>
        <w:t>nding programmes</w:t>
      </w:r>
      <w:r w:rsidRPr="001C564D">
        <w:rPr>
          <w:lang w:val="en-GB"/>
        </w:rPr>
        <w:t xml:space="preserve"> for Digital Public Administration in the European Union</w:t>
      </w:r>
      <w:bookmarkEnd w:id="20"/>
    </w:p>
    <w:p w14:paraId="4A25B4EC" w14:textId="5102B316" w:rsidR="00F43FEA" w:rsidRDefault="00A10033" w:rsidP="00620B54">
      <w:pPr>
        <w:pStyle w:val="Heading2"/>
        <w:rPr>
          <w:lang w:val="en-GB"/>
        </w:rPr>
      </w:pPr>
      <w:r>
        <w:rPr>
          <w:lang w:val="en-GB"/>
        </w:rPr>
        <w:t xml:space="preserve">Recovery and Resilience Facility </w:t>
      </w:r>
    </w:p>
    <w:p w14:paraId="6F9D3153" w14:textId="3C502D15" w:rsidR="002174E2" w:rsidRDefault="002174E2" w:rsidP="002174E2">
      <w:pPr>
        <w:pStyle w:val="BodyText"/>
        <w:rPr>
          <w:lang w:val="en-GB"/>
        </w:rPr>
      </w:pPr>
      <w:r>
        <w:rPr>
          <w:lang w:val="en-GB"/>
        </w:rPr>
        <w:t xml:space="preserve">The </w:t>
      </w:r>
      <w:hyperlink r:id="rId202" w:history="1">
        <w:r w:rsidRPr="00EC7D6D">
          <w:rPr>
            <w:rStyle w:val="Hyperlink"/>
            <w:lang w:val="en-GB"/>
          </w:rPr>
          <w:t>Recovery and Resilience Facility</w:t>
        </w:r>
      </w:hyperlink>
      <w:r w:rsidR="00EC7D6D">
        <w:rPr>
          <w:lang w:val="en-GB"/>
        </w:rPr>
        <w:t xml:space="preserve"> (the Facility)</w:t>
      </w:r>
      <w:r>
        <w:rPr>
          <w:lang w:val="en-GB"/>
        </w:rPr>
        <w:t xml:space="preserve"> is the key instrument at the heart of </w:t>
      </w:r>
      <w:proofErr w:type="spellStart"/>
      <w:r>
        <w:rPr>
          <w:lang w:val="en-GB"/>
        </w:rPr>
        <w:t>NextGenerationEU</w:t>
      </w:r>
      <w:proofErr w:type="spellEnd"/>
      <w:r w:rsidR="00EC7D6D">
        <w:rPr>
          <w:lang w:val="en-GB"/>
        </w:rPr>
        <w:t xml:space="preserve">, the </w:t>
      </w:r>
      <w:r w:rsidR="00EC7D6D" w:rsidRPr="00540742">
        <w:rPr>
          <w:lang w:val="en-GB"/>
        </w:rPr>
        <w:t xml:space="preserve">temporary recovery instrument that allows the Commission to raise funds to help repair the immediate economic and social damage brought about by the coronavirus pandemic. </w:t>
      </w:r>
      <w:r w:rsidR="00EC7D6D">
        <w:rPr>
          <w:lang w:val="en-GB"/>
        </w:rPr>
        <w:t xml:space="preserve">The Facility is to </w:t>
      </w:r>
      <w:r>
        <w:rPr>
          <w:lang w:val="en-GB"/>
        </w:rPr>
        <w:t xml:space="preserve">make EUR 723.8 billion </w:t>
      </w:r>
      <w:r w:rsidR="002B2293">
        <w:rPr>
          <w:lang w:val="en-GB"/>
        </w:rPr>
        <w:t>available to the Member States, through</w:t>
      </w:r>
      <w:r>
        <w:rPr>
          <w:lang w:val="en-GB"/>
        </w:rPr>
        <w:t xml:space="preserve"> loans and grants </w:t>
      </w:r>
      <w:r w:rsidR="002B2293">
        <w:rPr>
          <w:lang w:val="en-GB"/>
        </w:rPr>
        <w:t>that will</w:t>
      </w:r>
      <w:r>
        <w:rPr>
          <w:lang w:val="en-GB"/>
        </w:rPr>
        <w:t xml:space="preserve"> support reforms and investments</w:t>
      </w:r>
      <w:r w:rsidR="002B2293">
        <w:rPr>
          <w:lang w:val="en-GB"/>
        </w:rPr>
        <w:t xml:space="preserve"> in the countries. The overall aim is to help the countries mitigate the economic and social impact of the crisis and make European economies and societies more sustainable, </w:t>
      </w:r>
      <w:proofErr w:type="gramStart"/>
      <w:r w:rsidR="002B2293">
        <w:rPr>
          <w:lang w:val="en-GB"/>
        </w:rPr>
        <w:t>resilient</w:t>
      </w:r>
      <w:proofErr w:type="gramEnd"/>
      <w:r w:rsidR="002B2293">
        <w:rPr>
          <w:lang w:val="en-GB"/>
        </w:rPr>
        <w:t xml:space="preserve"> and better prepared for future challenges. </w:t>
      </w:r>
    </w:p>
    <w:p w14:paraId="49CAF5D1" w14:textId="6ADE5744" w:rsidR="002B2293" w:rsidRDefault="002B2293" w:rsidP="002174E2">
      <w:pPr>
        <w:pStyle w:val="BodyText"/>
        <w:rPr>
          <w:lang w:val="en-US"/>
        </w:rPr>
      </w:pPr>
      <w:proofErr w:type="gramStart"/>
      <w:r>
        <w:rPr>
          <w:lang w:val="en-GB"/>
        </w:rPr>
        <w:t>In order to</w:t>
      </w:r>
      <w:proofErr w:type="gramEnd"/>
      <w:r>
        <w:rPr>
          <w:lang w:val="en-GB"/>
        </w:rPr>
        <w:t xml:space="preserve"> benefit from the support of the Facility, Member States recently submitted their Recovery and Resilience Plans for approval to the European Commission.</w:t>
      </w:r>
      <w:r w:rsidR="00EC7D6D">
        <w:rPr>
          <w:lang w:val="en-GB"/>
        </w:rPr>
        <w:t xml:space="preserve"> These Plans set out a package of reforms and public investment projects </w:t>
      </w:r>
      <w:r w:rsidR="00EC7D6D">
        <w:rPr>
          <w:lang w:val="en-US"/>
        </w:rPr>
        <w:t xml:space="preserve">that the Member States will need to implement by 2026 </w:t>
      </w:r>
      <w:proofErr w:type="gramStart"/>
      <w:r w:rsidR="00EC7D6D">
        <w:rPr>
          <w:lang w:val="en-US"/>
        </w:rPr>
        <w:t>in order to</w:t>
      </w:r>
      <w:proofErr w:type="gramEnd"/>
      <w:r w:rsidR="00EC7D6D">
        <w:rPr>
          <w:lang w:val="en-US"/>
        </w:rPr>
        <w:t xml:space="preserve"> </w:t>
      </w:r>
      <w:r w:rsidR="00EC7D6D" w:rsidRPr="00351A0E">
        <w:rPr>
          <w:lang w:val="en-US"/>
        </w:rPr>
        <w:t>benefit from the support</w:t>
      </w:r>
      <w:r w:rsidR="00EC7D6D">
        <w:rPr>
          <w:lang w:val="en-US"/>
        </w:rPr>
        <w:t xml:space="preserve"> (and funding)</w:t>
      </w:r>
      <w:r w:rsidR="00EC7D6D" w:rsidRPr="00351A0E">
        <w:rPr>
          <w:lang w:val="en-US"/>
        </w:rPr>
        <w:t xml:space="preserve"> of the Facility</w:t>
      </w:r>
      <w:r w:rsidR="00EC7D6D">
        <w:rPr>
          <w:lang w:val="en-US"/>
        </w:rPr>
        <w:t>.</w:t>
      </w:r>
    </w:p>
    <w:p w14:paraId="5AD76AF9" w14:textId="129F93F3" w:rsidR="00EC7D6D" w:rsidRDefault="00EC7D6D" w:rsidP="00EC7D6D">
      <w:pPr>
        <w:pStyle w:val="NormalWeb"/>
        <w:shd w:val="clear" w:color="auto" w:fill="FFFFFF"/>
        <w:rPr>
          <w:rFonts w:ascii="Calibri" w:eastAsia="Calibri" w:hAnsi="Calibri" w:cs="Arial"/>
          <w:sz w:val="22"/>
          <w:szCs w:val="22"/>
        </w:rPr>
      </w:pPr>
      <w:r w:rsidRPr="00994993">
        <w:rPr>
          <w:rFonts w:ascii="Verdana" w:hAnsi="Verdana"/>
          <w:color w:val="333333"/>
          <w:sz w:val="20"/>
          <w:lang w:eastAsia="fr-LU"/>
        </w:rPr>
        <w:t xml:space="preserve">The Commission will assess the recovery and resilience plans based on criteria set out in the </w:t>
      </w:r>
      <w:hyperlink r:id="rId203" w:history="1">
        <w:r w:rsidRPr="00994993">
          <w:rPr>
            <w:rStyle w:val="Hyperlink"/>
          </w:rPr>
          <w:t>Regulation</w:t>
        </w:r>
      </w:hyperlink>
      <w:r>
        <w:rPr>
          <w:rStyle w:val="Hyperlink"/>
        </w:rPr>
        <w:t xml:space="preserve"> establishing the Recovery and Resilience Facility</w:t>
      </w:r>
      <w:r w:rsidRPr="00994993">
        <w:rPr>
          <w:rFonts w:ascii="Verdana" w:hAnsi="Verdana"/>
          <w:color w:val="333333"/>
          <w:sz w:val="20"/>
          <w:lang w:eastAsia="fr-LU"/>
        </w:rPr>
        <w:t>. The assessments will notably consider whether the following terms are respected</w:t>
      </w:r>
      <w:r w:rsidRPr="00EC7D6D">
        <w:rPr>
          <w:rFonts w:ascii="Calibri" w:eastAsia="Calibri" w:hAnsi="Calibri" w:cs="Arial"/>
          <w:sz w:val="22"/>
          <w:szCs w:val="22"/>
        </w:rPr>
        <w:t>:</w:t>
      </w:r>
    </w:p>
    <w:p w14:paraId="31E0ABE8" w14:textId="6F103C4A" w:rsidR="00EC7D6D" w:rsidRPr="00EC7D6D" w:rsidRDefault="00EC7D6D" w:rsidP="00994993">
      <w:pPr>
        <w:pStyle w:val="BulletPoints"/>
        <w:rPr>
          <w:rFonts w:eastAsia="Calibri"/>
        </w:rPr>
      </w:pPr>
      <w:r w:rsidRPr="00EC7D6D">
        <w:rPr>
          <w:rFonts w:eastAsia="Calibri"/>
        </w:rPr>
        <w:t>Represent a balanced response to the economic and social situation of the Member State, contributing appropriately to all six Facility pillars</w:t>
      </w:r>
      <w:r w:rsidR="007E49D5">
        <w:rPr>
          <w:rFonts w:eastAsia="Calibri"/>
        </w:rPr>
        <w:t xml:space="preserve"> (namely, </w:t>
      </w:r>
      <w:r w:rsidR="007E49D5" w:rsidRPr="00994993">
        <w:rPr>
          <w:rFonts w:eastAsia="Calibri"/>
        </w:rPr>
        <w:t>green transition; digital transformation; economic cohesion, productivity and competitiveness; social and territorial cohesion; health, economic, social and institutional resilience; policies for the next generation</w:t>
      </w:r>
      <w:proofErr w:type="gramStart"/>
      <w:r w:rsidR="007E49D5">
        <w:rPr>
          <w:rFonts w:eastAsia="Calibri"/>
        </w:rPr>
        <w:t>);</w:t>
      </w:r>
      <w:proofErr w:type="gramEnd"/>
    </w:p>
    <w:p w14:paraId="132FB8C7" w14:textId="77777777" w:rsidR="00EC7D6D" w:rsidRPr="00EC7D6D" w:rsidRDefault="00EC7D6D" w:rsidP="00994993">
      <w:pPr>
        <w:pStyle w:val="BulletPoints"/>
        <w:rPr>
          <w:rFonts w:eastAsia="Calibri"/>
        </w:rPr>
      </w:pPr>
      <w:r w:rsidRPr="00EC7D6D">
        <w:rPr>
          <w:rFonts w:eastAsia="Calibri"/>
        </w:rPr>
        <w:t xml:space="preserve">Contribute to effectively addressing the relevant country-specific </w:t>
      </w:r>
      <w:proofErr w:type="gramStart"/>
      <w:r w:rsidRPr="00EC7D6D">
        <w:rPr>
          <w:rFonts w:eastAsia="Calibri"/>
        </w:rPr>
        <w:t>recommendations;</w:t>
      </w:r>
      <w:proofErr w:type="gramEnd"/>
    </w:p>
    <w:p w14:paraId="28D06770" w14:textId="77777777" w:rsidR="00EC7D6D" w:rsidRPr="00EC7D6D" w:rsidRDefault="00EC7D6D" w:rsidP="00994993">
      <w:pPr>
        <w:pStyle w:val="BulletPoints"/>
        <w:rPr>
          <w:rFonts w:eastAsia="Calibri"/>
        </w:rPr>
      </w:pPr>
      <w:r w:rsidRPr="00EC7D6D">
        <w:rPr>
          <w:rFonts w:eastAsia="Calibri"/>
        </w:rPr>
        <w:t>Follow the expenditure rules of the “twin transitions”: green and digital</w:t>
      </w:r>
    </w:p>
    <w:p w14:paraId="5E1CEF8E" w14:textId="47C72B6B" w:rsidR="00EC7D6D" w:rsidRPr="00EC7D6D" w:rsidRDefault="007E49D5" w:rsidP="00994993">
      <w:pPr>
        <w:pStyle w:val="BulletPoints"/>
        <w:numPr>
          <w:ilvl w:val="1"/>
          <w:numId w:val="100"/>
        </w:numPr>
        <w:rPr>
          <w:rFonts w:eastAsia="Calibri"/>
        </w:rPr>
      </w:pPr>
      <w:r>
        <w:rPr>
          <w:rFonts w:eastAsia="Calibri"/>
        </w:rPr>
        <w:t>By devoting</w:t>
      </w:r>
      <w:r w:rsidR="00EC7D6D" w:rsidRPr="00EC7D6D">
        <w:rPr>
          <w:rFonts w:eastAsia="Calibri"/>
        </w:rPr>
        <w:t xml:space="preserve"> at least 37% of total expenditure on investments and reforms that support climate </w:t>
      </w:r>
      <w:proofErr w:type="gramStart"/>
      <w:r w:rsidR="00EC7D6D" w:rsidRPr="00EC7D6D">
        <w:rPr>
          <w:rFonts w:eastAsia="Calibri"/>
        </w:rPr>
        <w:t>objectives;</w:t>
      </w:r>
      <w:proofErr w:type="gramEnd"/>
    </w:p>
    <w:p w14:paraId="171EF973" w14:textId="022236B2" w:rsidR="00EC7D6D" w:rsidRPr="00EC7D6D" w:rsidRDefault="007E49D5" w:rsidP="00994993">
      <w:pPr>
        <w:pStyle w:val="BulletPoints"/>
        <w:numPr>
          <w:ilvl w:val="1"/>
          <w:numId w:val="100"/>
        </w:numPr>
        <w:rPr>
          <w:rFonts w:eastAsia="Calibri"/>
        </w:rPr>
      </w:pPr>
      <w:r>
        <w:rPr>
          <w:rFonts w:eastAsia="Calibri"/>
        </w:rPr>
        <w:t>Devoting</w:t>
      </w:r>
      <w:r w:rsidR="00EC7D6D" w:rsidRPr="00EC7D6D">
        <w:rPr>
          <w:rFonts w:eastAsia="Calibri"/>
        </w:rPr>
        <w:t xml:space="preserve"> at least</w:t>
      </w:r>
      <w:r w:rsidR="00EC7D6D" w:rsidRPr="00EC7D6D">
        <w:rPr>
          <w:rFonts w:eastAsia="Calibri"/>
          <w:bCs/>
        </w:rPr>
        <w:t xml:space="preserve"> 20% of total expenditure </w:t>
      </w:r>
      <w:r w:rsidR="00EC7D6D" w:rsidRPr="00EC7D6D">
        <w:rPr>
          <w:rFonts w:eastAsia="Calibri"/>
        </w:rPr>
        <w:t>on the</w:t>
      </w:r>
      <w:r w:rsidR="00EC7D6D" w:rsidRPr="00EC7D6D">
        <w:rPr>
          <w:rFonts w:eastAsia="Calibri"/>
          <w:bCs/>
        </w:rPr>
        <w:t xml:space="preserve"> digital </w:t>
      </w:r>
      <w:proofErr w:type="gramStart"/>
      <w:r w:rsidR="00EC7D6D" w:rsidRPr="00EC7D6D">
        <w:rPr>
          <w:rFonts w:eastAsia="Calibri"/>
        </w:rPr>
        <w:t>transition;</w:t>
      </w:r>
      <w:proofErr w:type="gramEnd"/>
    </w:p>
    <w:p w14:paraId="1A54629B" w14:textId="77777777" w:rsidR="00EC7D6D" w:rsidRPr="00EC7D6D" w:rsidRDefault="00EC7D6D" w:rsidP="00994993">
      <w:pPr>
        <w:pStyle w:val="BulletPoints"/>
        <w:rPr>
          <w:rFonts w:eastAsia="Calibri"/>
        </w:rPr>
      </w:pPr>
      <w:r w:rsidRPr="00EC7D6D">
        <w:rPr>
          <w:rFonts w:eastAsia="Calibri"/>
        </w:rPr>
        <w:t xml:space="preserve">Contribute to strengthening the growth potential, job creation and economic, institutional and social resilience of the Member </w:t>
      </w:r>
      <w:proofErr w:type="gramStart"/>
      <w:r w:rsidRPr="00EC7D6D">
        <w:rPr>
          <w:rFonts w:eastAsia="Calibri"/>
        </w:rPr>
        <w:t>State;</w:t>
      </w:r>
      <w:proofErr w:type="gramEnd"/>
      <w:r w:rsidRPr="00EC7D6D">
        <w:rPr>
          <w:rFonts w:eastAsia="Calibri"/>
        </w:rPr>
        <w:t xml:space="preserve"> </w:t>
      </w:r>
    </w:p>
    <w:p w14:paraId="0EFB9B76" w14:textId="6423A2F0" w:rsidR="00EC7D6D" w:rsidRPr="00994993" w:rsidRDefault="00EC7D6D" w:rsidP="00994993">
      <w:pPr>
        <w:pStyle w:val="BulletPoints"/>
        <w:rPr>
          <w:rFonts w:eastAsia="Calibri"/>
        </w:rPr>
      </w:pPr>
      <w:r w:rsidRPr="00EC7D6D">
        <w:rPr>
          <w:rFonts w:eastAsia="Calibri"/>
        </w:rPr>
        <w:t>Do not significantly harm the environment.</w:t>
      </w:r>
    </w:p>
    <w:p w14:paraId="71508B85" w14:textId="67409744" w:rsidR="0008527E" w:rsidRDefault="0008527E" w:rsidP="00620B54">
      <w:pPr>
        <w:pStyle w:val="Heading2"/>
        <w:rPr>
          <w:lang w:val="en-GB"/>
        </w:rPr>
      </w:pPr>
      <w:proofErr w:type="spellStart"/>
      <w:r>
        <w:rPr>
          <w:lang w:val="en-GB"/>
        </w:rPr>
        <w:t>InvestEU</w:t>
      </w:r>
      <w:proofErr w:type="spellEnd"/>
      <w:r>
        <w:rPr>
          <w:lang w:val="en-GB"/>
        </w:rPr>
        <w:t xml:space="preserve"> </w:t>
      </w:r>
    </w:p>
    <w:p w14:paraId="33F7FF18" w14:textId="5024D935" w:rsidR="002C0B80" w:rsidRDefault="002C0B80" w:rsidP="002C0B80">
      <w:pPr>
        <w:pStyle w:val="BodyText"/>
        <w:rPr>
          <w:lang w:val="en-GB"/>
        </w:rPr>
      </w:pPr>
      <w:r>
        <w:rPr>
          <w:lang w:val="en-GB"/>
        </w:rPr>
        <w:t xml:space="preserve">The </w:t>
      </w:r>
      <w:hyperlink r:id="rId204" w:history="1">
        <w:proofErr w:type="spellStart"/>
        <w:r w:rsidRPr="002C0B80">
          <w:rPr>
            <w:rStyle w:val="Hyperlink"/>
            <w:lang w:val="en-GB"/>
          </w:rPr>
          <w:t>InvestEU</w:t>
        </w:r>
        <w:proofErr w:type="spellEnd"/>
        <w:r w:rsidRPr="002C0B80">
          <w:rPr>
            <w:rStyle w:val="Hyperlink"/>
            <w:lang w:val="en-GB"/>
          </w:rPr>
          <w:t xml:space="preserve"> programme</w:t>
        </w:r>
      </w:hyperlink>
      <w:r>
        <w:rPr>
          <w:lang w:val="en-GB"/>
        </w:rPr>
        <w:t xml:space="preserve"> builds on the successes of the Investment Plan for Europe, in order to give an additional boost to sustainable investment, innovation and job creation in Europe</w:t>
      </w:r>
      <w:r w:rsidR="002F5FEA">
        <w:rPr>
          <w:lang w:val="en-GB"/>
        </w:rPr>
        <w:t xml:space="preserve">, always in line with EU policies and will contribute to the EU’s economic recovery. </w:t>
      </w:r>
    </w:p>
    <w:p w14:paraId="30ADA377" w14:textId="3284BB3E" w:rsidR="002F5FEA" w:rsidRDefault="00F46DF8" w:rsidP="002C0B80">
      <w:pPr>
        <w:pStyle w:val="BodyText"/>
        <w:rPr>
          <w:lang w:val="en-GB"/>
        </w:rPr>
      </w:pPr>
      <w:r>
        <w:rPr>
          <w:lang w:val="en-GB"/>
        </w:rPr>
        <w:t xml:space="preserve">The programme will be structured around four policy areas: </w:t>
      </w:r>
    </w:p>
    <w:p w14:paraId="29101011" w14:textId="6D405D44" w:rsidR="00F46DF8" w:rsidRDefault="00F46DF8" w:rsidP="00F46DF8">
      <w:pPr>
        <w:pStyle w:val="BulletPoints"/>
      </w:pPr>
      <w:r>
        <w:t>Sustainable infrastructure</w:t>
      </w:r>
    </w:p>
    <w:p w14:paraId="5946FE53" w14:textId="3B669FF6" w:rsidR="00F46DF8" w:rsidRDefault="00F46DF8" w:rsidP="00F46DF8">
      <w:pPr>
        <w:pStyle w:val="BulletPoints"/>
      </w:pPr>
      <w:r>
        <w:t xml:space="preserve">Research, </w:t>
      </w:r>
      <w:proofErr w:type="gramStart"/>
      <w:r>
        <w:t>innovation</w:t>
      </w:r>
      <w:proofErr w:type="gramEnd"/>
      <w:r>
        <w:t xml:space="preserve"> and digitalisation</w:t>
      </w:r>
    </w:p>
    <w:p w14:paraId="6B1361A1" w14:textId="14BBEB2B" w:rsidR="00F46DF8" w:rsidRDefault="00F46DF8" w:rsidP="00F46DF8">
      <w:pPr>
        <w:pStyle w:val="BulletPoints"/>
      </w:pPr>
      <w:r>
        <w:t>SMEs</w:t>
      </w:r>
    </w:p>
    <w:p w14:paraId="08398380" w14:textId="1296EC01" w:rsidR="00F46DF8" w:rsidRDefault="00F46DF8" w:rsidP="00F46DF8">
      <w:pPr>
        <w:pStyle w:val="BulletPoints"/>
      </w:pPr>
      <w:r>
        <w:t xml:space="preserve">Social investment and skills </w:t>
      </w:r>
    </w:p>
    <w:p w14:paraId="4A5059DC" w14:textId="77777777" w:rsidR="00F46DF8" w:rsidRPr="00994993" w:rsidRDefault="00F46DF8" w:rsidP="00994993">
      <w:pPr>
        <w:pStyle w:val="BulletPoints"/>
        <w:numPr>
          <w:ilvl w:val="0"/>
          <w:numId w:val="0"/>
        </w:numPr>
      </w:pPr>
    </w:p>
    <w:p w14:paraId="21BA409C" w14:textId="42BCEB82" w:rsidR="00A10033" w:rsidRDefault="00A10033" w:rsidP="00620B54">
      <w:pPr>
        <w:pStyle w:val="Heading2"/>
        <w:rPr>
          <w:lang w:val="en-GB"/>
        </w:rPr>
      </w:pPr>
      <w:r>
        <w:rPr>
          <w:lang w:val="en-GB"/>
        </w:rPr>
        <w:lastRenderedPageBreak/>
        <w:t>REACT-EU</w:t>
      </w:r>
    </w:p>
    <w:p w14:paraId="64A3B9AF" w14:textId="4276C471" w:rsidR="00F46DF8" w:rsidRDefault="00F46DF8" w:rsidP="00F46DF8">
      <w:pPr>
        <w:pStyle w:val="BodyText"/>
        <w:rPr>
          <w:lang w:val="en-GB"/>
        </w:rPr>
      </w:pPr>
      <w:r>
        <w:rPr>
          <w:lang w:val="en-GB"/>
        </w:rPr>
        <w:t xml:space="preserve">The </w:t>
      </w:r>
      <w:hyperlink r:id="rId205" w:history="1">
        <w:r w:rsidRPr="007E2AFA">
          <w:rPr>
            <w:rStyle w:val="Hyperlink"/>
            <w:lang w:val="en-GB"/>
          </w:rPr>
          <w:t>Recovery assistance for cohesion and the territories of Europe</w:t>
        </w:r>
      </w:hyperlink>
      <w:r>
        <w:rPr>
          <w:lang w:val="en-GB"/>
        </w:rPr>
        <w:t xml:space="preserve"> (REACT-EU) is a top-up to the 2014-2020 European Regional Development Fund and European Social Fund allocations</w:t>
      </w:r>
      <w:r w:rsidR="007E2AFA">
        <w:rPr>
          <w:lang w:val="en-GB"/>
        </w:rPr>
        <w:t xml:space="preserve">, as a crisis-response and crisis-repair measure and constitutes a bridge to the long-term recovery plan. </w:t>
      </w:r>
    </w:p>
    <w:p w14:paraId="615AF984" w14:textId="7F5CA27E" w:rsidR="007E2AFA" w:rsidRDefault="007E2AFA" w:rsidP="00F46DF8">
      <w:pPr>
        <w:pStyle w:val="BodyText"/>
        <w:rPr>
          <w:lang w:val="en-GB"/>
        </w:rPr>
      </w:pPr>
      <w:r>
        <w:rPr>
          <w:lang w:val="en-GB"/>
        </w:rPr>
        <w:t xml:space="preserve">Hence, the overall budget of EUR 50.6 billion will be allocated to projects that foster crisis repair capacities in the context of the coronavirus crisis, as well as investments in operations contributing to the preparing a green, </w:t>
      </w:r>
      <w:proofErr w:type="gramStart"/>
      <w:r>
        <w:rPr>
          <w:lang w:val="en-GB"/>
        </w:rPr>
        <w:t>digital</w:t>
      </w:r>
      <w:proofErr w:type="gramEnd"/>
      <w:r>
        <w:rPr>
          <w:lang w:val="en-GB"/>
        </w:rPr>
        <w:t xml:space="preserve"> and resilient recovery of the economy. </w:t>
      </w:r>
    </w:p>
    <w:p w14:paraId="1FD2BD41" w14:textId="409FABC0" w:rsidR="007E2AFA" w:rsidRPr="00994993" w:rsidRDefault="007E2AFA" w:rsidP="00994993">
      <w:pPr>
        <w:pStyle w:val="BodyText"/>
        <w:rPr>
          <w:lang w:val="en-GB"/>
        </w:rPr>
      </w:pPr>
      <w:r>
        <w:rPr>
          <w:lang w:val="en-GB"/>
        </w:rPr>
        <w:t xml:space="preserve">The allocation of funds takes into consideration the economic and social impact of the crisis on EU countries, reflecting their GDP drops and rise of unemployment, particularly among you people, as well as the countries’ wealth. </w:t>
      </w:r>
    </w:p>
    <w:p w14:paraId="3B09AF42" w14:textId="3C225BA8" w:rsidR="006A378C" w:rsidRPr="00915F86" w:rsidRDefault="006A378C" w:rsidP="00620B54">
      <w:pPr>
        <w:pStyle w:val="Heading2"/>
        <w:rPr>
          <w:lang w:val="en-GB"/>
        </w:rPr>
      </w:pPr>
      <w:r w:rsidRPr="00915F86">
        <w:rPr>
          <w:lang w:val="en-GB"/>
        </w:rPr>
        <w:t xml:space="preserve">Digital Europe Programme </w:t>
      </w:r>
      <w:r w:rsidR="00036286">
        <w:rPr>
          <w:lang w:val="en-GB"/>
        </w:rPr>
        <w:t>(</w:t>
      </w:r>
      <w:r w:rsidR="00424FD9">
        <w:rPr>
          <w:lang w:val="en-GB"/>
        </w:rPr>
        <w:t>DEP</w:t>
      </w:r>
      <w:r w:rsidR="00036286">
        <w:rPr>
          <w:lang w:val="en-GB"/>
        </w:rPr>
        <w:t>)</w:t>
      </w:r>
    </w:p>
    <w:p w14:paraId="7D954952" w14:textId="4F780E91" w:rsidR="00C23C4B" w:rsidRPr="00915F86" w:rsidRDefault="00C23C4B" w:rsidP="006A378C">
      <w:pPr>
        <w:pStyle w:val="BodyText"/>
        <w:rPr>
          <w:lang w:val="en-GB"/>
        </w:rPr>
      </w:pPr>
      <w:r w:rsidRPr="00915F86">
        <w:rPr>
          <w:lang w:val="en-GB"/>
        </w:rPr>
        <w:t xml:space="preserve">As part of the new Multiannual Financial Framework for the period 2021-2027, the European Commission has proposed a new funding programme: the </w:t>
      </w:r>
      <w:hyperlink r:id="rId206" w:history="1">
        <w:r w:rsidRPr="00915F86">
          <w:rPr>
            <w:rStyle w:val="Hyperlink"/>
            <w:lang w:val="en-GB"/>
          </w:rPr>
          <w:t>Digital Europe Programme</w:t>
        </w:r>
      </w:hyperlink>
      <w:r w:rsidR="000E2AC5">
        <w:rPr>
          <w:rStyle w:val="Hyperlink"/>
          <w:lang w:val="en-GB"/>
        </w:rPr>
        <w:t xml:space="preserve"> (DIGITAL)</w:t>
      </w:r>
      <w:r w:rsidRPr="00915F86">
        <w:rPr>
          <w:lang w:val="en-GB"/>
        </w:rPr>
        <w:t xml:space="preserve">, whose </w:t>
      </w:r>
      <w:r w:rsidR="00060597" w:rsidRPr="00915F86">
        <w:rPr>
          <w:lang w:val="en-GB"/>
        </w:rPr>
        <w:t>goal</w:t>
      </w:r>
      <w:r w:rsidRPr="00915F86">
        <w:rPr>
          <w:lang w:val="en-GB"/>
        </w:rPr>
        <w:t xml:space="preserve"> will be </w:t>
      </w:r>
      <w:r w:rsidR="00060597" w:rsidRPr="00915F86">
        <w:rPr>
          <w:lang w:val="en-GB"/>
        </w:rPr>
        <w:t>to set up</w:t>
      </w:r>
      <w:r w:rsidRPr="00915F86">
        <w:rPr>
          <w:lang w:val="en-GB"/>
        </w:rPr>
        <w:t xml:space="preserve"> the strategic digital capacities of the EU and </w:t>
      </w:r>
      <w:r w:rsidR="00060597" w:rsidRPr="00915F86">
        <w:rPr>
          <w:lang w:val="en-GB"/>
        </w:rPr>
        <w:t>to</w:t>
      </w:r>
      <w:r w:rsidRPr="00915F86">
        <w:rPr>
          <w:lang w:val="en-GB"/>
        </w:rPr>
        <w:t xml:space="preserve"> </w:t>
      </w:r>
      <w:r w:rsidR="00060597" w:rsidRPr="00915F86">
        <w:rPr>
          <w:lang w:val="en-GB"/>
        </w:rPr>
        <w:t xml:space="preserve">promote </w:t>
      </w:r>
      <w:r w:rsidR="00CF4AF9" w:rsidRPr="00915F86">
        <w:rPr>
          <w:lang w:val="en-GB"/>
        </w:rPr>
        <w:t>a</w:t>
      </w:r>
      <w:r w:rsidRPr="00915F86">
        <w:rPr>
          <w:lang w:val="en-GB"/>
        </w:rPr>
        <w:t xml:space="preserve"> </w:t>
      </w:r>
      <w:r w:rsidR="00CF4AF9" w:rsidRPr="00915F86">
        <w:rPr>
          <w:lang w:val="en-GB"/>
        </w:rPr>
        <w:t xml:space="preserve">far-reaching deployment of new technologies, to be used by the EU’s citizens and businesses. With an overall budget of EUR </w:t>
      </w:r>
      <w:r w:rsidR="00355436">
        <w:rPr>
          <w:lang w:val="en-GB"/>
        </w:rPr>
        <w:t>7.</w:t>
      </w:r>
      <w:r w:rsidR="00007FE5">
        <w:rPr>
          <w:lang w:val="en-GB"/>
        </w:rPr>
        <w:t>5</w:t>
      </w:r>
      <w:r w:rsidR="00CF4AF9" w:rsidRPr="00915F86">
        <w:rPr>
          <w:lang w:val="en-GB"/>
        </w:rPr>
        <w:t xml:space="preserve"> billion</w:t>
      </w:r>
      <w:r w:rsidR="008B4CF3">
        <w:rPr>
          <w:lang w:val="en-GB"/>
        </w:rPr>
        <w:t xml:space="preserve"> for the period 2021-2027</w:t>
      </w:r>
      <w:r w:rsidR="00CF4AF9" w:rsidRPr="00915F86">
        <w:rPr>
          <w:lang w:val="en-GB"/>
        </w:rPr>
        <w:t xml:space="preserve">, </w:t>
      </w:r>
      <w:r w:rsidR="00060597" w:rsidRPr="00915F86">
        <w:rPr>
          <w:lang w:val="en-GB"/>
        </w:rPr>
        <w:t>the Digital Europe Programme aims</w:t>
      </w:r>
      <w:r w:rsidR="00CF4AF9" w:rsidRPr="00915F86">
        <w:rPr>
          <w:lang w:val="en-GB"/>
        </w:rPr>
        <w:t xml:space="preserve"> to </w:t>
      </w:r>
      <w:r w:rsidR="006B2A45" w:rsidRPr="00915F86">
        <w:rPr>
          <w:lang w:val="en-GB"/>
        </w:rPr>
        <w:t>define</w:t>
      </w:r>
      <w:r w:rsidR="00CF4AF9" w:rsidRPr="00915F86">
        <w:rPr>
          <w:lang w:val="en-GB"/>
        </w:rPr>
        <w:t xml:space="preserve"> and </w:t>
      </w:r>
      <w:r w:rsidR="006B2A45" w:rsidRPr="00915F86">
        <w:rPr>
          <w:lang w:val="en-GB"/>
        </w:rPr>
        <w:t>bolster</w:t>
      </w:r>
      <w:r w:rsidR="00CF4AF9" w:rsidRPr="00915F86">
        <w:rPr>
          <w:lang w:val="en-GB"/>
        </w:rPr>
        <w:t xml:space="preserve"> the digital transformation of Europe’s society and economy. </w:t>
      </w:r>
    </w:p>
    <w:p w14:paraId="632AC087" w14:textId="11C8A10F" w:rsidR="00115D12" w:rsidRDefault="00115D12" w:rsidP="006A378C">
      <w:pPr>
        <w:pStyle w:val="BodyText"/>
        <w:rPr>
          <w:lang w:val="en-GB"/>
        </w:rPr>
      </w:pPr>
      <w:r w:rsidRPr="00915F86">
        <w:rPr>
          <w:lang w:val="en-GB"/>
        </w:rPr>
        <w:t xml:space="preserve">The programme will heavily focus on investing and boosting Europe’s use of </w:t>
      </w:r>
      <w:r w:rsidR="00007FE5">
        <w:rPr>
          <w:lang w:val="en-GB"/>
        </w:rPr>
        <w:t>emerging</w:t>
      </w:r>
      <w:r w:rsidR="00007FE5" w:rsidRPr="00915F86">
        <w:rPr>
          <w:lang w:val="en-GB"/>
        </w:rPr>
        <w:t xml:space="preserve"> </w:t>
      </w:r>
      <w:r w:rsidRPr="00915F86">
        <w:rPr>
          <w:lang w:val="en-GB"/>
        </w:rPr>
        <w:t>technologies such as supercomputing, artificial intelligence, the Internet of Things,</w:t>
      </w:r>
      <w:r w:rsidR="00007FE5">
        <w:rPr>
          <w:lang w:val="en-GB"/>
        </w:rPr>
        <w:t xml:space="preserve"> and</w:t>
      </w:r>
      <w:r w:rsidRPr="00915F86">
        <w:rPr>
          <w:lang w:val="en-GB"/>
        </w:rPr>
        <w:t xml:space="preserve"> blockchain</w:t>
      </w:r>
      <w:r w:rsidR="00007FE5">
        <w:rPr>
          <w:lang w:val="en-GB"/>
        </w:rPr>
        <w:t>, among others</w:t>
      </w:r>
      <w:r w:rsidRPr="00915F86">
        <w:rPr>
          <w:lang w:val="en-GB"/>
        </w:rPr>
        <w:t>. In addition, it will boost investments in cybersecurity</w:t>
      </w:r>
      <w:r w:rsidR="00677E5A" w:rsidRPr="00915F86">
        <w:rPr>
          <w:lang w:val="en-GB"/>
        </w:rPr>
        <w:t xml:space="preserve"> and</w:t>
      </w:r>
      <w:r w:rsidRPr="00915F86">
        <w:rPr>
          <w:lang w:val="en-GB"/>
        </w:rPr>
        <w:t xml:space="preserve"> advanced digital skills </w:t>
      </w:r>
      <w:proofErr w:type="gramStart"/>
      <w:r w:rsidR="00677E5A" w:rsidRPr="00915F86">
        <w:rPr>
          <w:lang w:val="en-GB"/>
        </w:rPr>
        <w:t>so as to</w:t>
      </w:r>
      <w:proofErr w:type="gramEnd"/>
      <w:r w:rsidR="00677E5A" w:rsidRPr="00915F86">
        <w:rPr>
          <w:lang w:val="en-GB"/>
        </w:rPr>
        <w:t xml:space="preserve"> improve Europe’s competitiveness in the global digital economy and increase its technological autonomy. </w:t>
      </w:r>
    </w:p>
    <w:p w14:paraId="1FE2B3B0" w14:textId="5C77B882" w:rsidR="00AB7801" w:rsidRDefault="00AB7801" w:rsidP="006A378C">
      <w:pPr>
        <w:pStyle w:val="BodyText"/>
        <w:rPr>
          <w:lang w:val="en-GB"/>
        </w:rPr>
      </w:pPr>
      <w:r>
        <w:rPr>
          <w:lang w:val="en-GB"/>
        </w:rPr>
        <w:t xml:space="preserve">The programme’s budget has been </w:t>
      </w:r>
      <w:r w:rsidR="00C01714">
        <w:rPr>
          <w:lang w:val="en-GB"/>
        </w:rPr>
        <w:t>subdivided according to the following areas:</w:t>
      </w:r>
    </w:p>
    <w:p w14:paraId="77EE2BA4" w14:textId="78E125CC" w:rsidR="00C01714" w:rsidRDefault="00C01714" w:rsidP="00BE7176">
      <w:pPr>
        <w:pStyle w:val="BulletPoints"/>
      </w:pPr>
      <w:r>
        <w:t>EUR 2.2 billion will be allocate</w:t>
      </w:r>
      <w:r w:rsidR="005A6E56">
        <w:t>d</w:t>
      </w:r>
      <w:r>
        <w:t xml:space="preserve"> to </w:t>
      </w:r>
      <w:r w:rsidRPr="00483DD4">
        <w:rPr>
          <w:b/>
          <w:bCs/>
        </w:rPr>
        <w:t>supercomputing</w:t>
      </w:r>
      <w:r w:rsidR="005A6E56">
        <w:t xml:space="preserve"> </w:t>
      </w:r>
      <w:proofErr w:type="gramStart"/>
      <w:r w:rsidR="005A6E56">
        <w:t>in order to</w:t>
      </w:r>
      <w:proofErr w:type="gramEnd"/>
      <w:r w:rsidR="005A6E56">
        <w:t xml:space="preserve"> build up and strengthen the EU’s supercomputing and data processing capabilities</w:t>
      </w:r>
      <w:r w:rsidR="00946588">
        <w:t xml:space="preserve">. The aim </w:t>
      </w:r>
      <w:r w:rsidR="00DD3B59">
        <w:t>is also to increase accessibility and broaden the use of supercomputing to areas of public interest such as health</w:t>
      </w:r>
      <w:r w:rsidR="00812794">
        <w:t xml:space="preserve">, </w:t>
      </w:r>
      <w:proofErr w:type="gramStart"/>
      <w:r w:rsidR="00812794">
        <w:t>environment</w:t>
      </w:r>
      <w:proofErr w:type="gramEnd"/>
      <w:r w:rsidR="00812794">
        <w:t xml:space="preserve"> and security. </w:t>
      </w:r>
    </w:p>
    <w:p w14:paraId="7073F97E" w14:textId="1D80E5DC" w:rsidR="00812794" w:rsidRDefault="000504F5" w:rsidP="00BE7176">
      <w:pPr>
        <w:pStyle w:val="BulletPoints"/>
      </w:pPr>
      <w:r>
        <w:t xml:space="preserve">EUR 2.1 billion will be allocated to </w:t>
      </w:r>
      <w:r w:rsidRPr="00483DD4">
        <w:rPr>
          <w:b/>
          <w:bCs/>
        </w:rPr>
        <w:t>artificial intelligence</w:t>
      </w:r>
      <w:r>
        <w:t xml:space="preserve"> </w:t>
      </w:r>
      <w:proofErr w:type="gramStart"/>
      <w:r w:rsidR="004D6627">
        <w:t>so as to</w:t>
      </w:r>
      <w:proofErr w:type="gramEnd"/>
      <w:r w:rsidR="004D6627">
        <w:t xml:space="preserve"> allow businesses and public administrations to further invest in and open up the use of artificial intelligence.</w:t>
      </w:r>
      <w:r w:rsidR="00B255ED">
        <w:t xml:space="preserve"> </w:t>
      </w:r>
    </w:p>
    <w:p w14:paraId="11A0FA94" w14:textId="62CC9FA6" w:rsidR="004D6627" w:rsidRDefault="00B255ED" w:rsidP="00BE7176">
      <w:pPr>
        <w:pStyle w:val="BulletPoints"/>
      </w:pPr>
      <w:r>
        <w:t xml:space="preserve">EUR 1.7 billion will be allocated to </w:t>
      </w:r>
      <w:r w:rsidRPr="00483DD4">
        <w:rPr>
          <w:b/>
          <w:bCs/>
        </w:rPr>
        <w:t>cybersecurity</w:t>
      </w:r>
      <w:r>
        <w:t xml:space="preserve"> </w:t>
      </w:r>
      <w:proofErr w:type="gramStart"/>
      <w:r w:rsidR="004859C4">
        <w:t>in order to</w:t>
      </w:r>
      <w:proofErr w:type="gramEnd"/>
      <w:r w:rsidR="004859C4">
        <w:t xml:space="preserve"> strengthen cybersecurity policies and coordination between Member States</w:t>
      </w:r>
      <w:r w:rsidR="002011BA">
        <w:t xml:space="preserve">. </w:t>
      </w:r>
    </w:p>
    <w:p w14:paraId="5F1592A6" w14:textId="0F3B0876" w:rsidR="002011BA" w:rsidRDefault="002011BA" w:rsidP="00BE7176">
      <w:pPr>
        <w:pStyle w:val="BulletPoints"/>
      </w:pPr>
      <w:r>
        <w:t xml:space="preserve">EUR 580 million will be allocated for </w:t>
      </w:r>
      <w:r w:rsidRPr="00483DD4">
        <w:rPr>
          <w:b/>
          <w:bCs/>
        </w:rPr>
        <w:t>advanced digital skills</w:t>
      </w:r>
      <w:r>
        <w:t xml:space="preserve"> </w:t>
      </w:r>
      <w:proofErr w:type="gramStart"/>
      <w:r w:rsidR="00F95FD7">
        <w:t>in order to</w:t>
      </w:r>
      <w:proofErr w:type="gramEnd"/>
      <w:r w:rsidR="00F95FD7">
        <w:t xml:space="preserve"> support the design and delivery of specialised programmes and traineeships </w:t>
      </w:r>
      <w:r w:rsidR="00DD4BDD">
        <w:t>in key capacity areas.</w:t>
      </w:r>
    </w:p>
    <w:p w14:paraId="66C05150" w14:textId="00538FF0" w:rsidR="00C50067" w:rsidRDefault="00C50067" w:rsidP="00BE7176">
      <w:pPr>
        <w:pStyle w:val="BulletPoints"/>
      </w:pPr>
      <w:r>
        <w:t xml:space="preserve">EUR 1.1 billion will be allocated for </w:t>
      </w:r>
      <w:r w:rsidRPr="00483DD4">
        <w:rPr>
          <w:b/>
          <w:bCs/>
        </w:rPr>
        <w:t>ensuring the wide use of digital technologies across the economy and society</w:t>
      </w:r>
      <w:r>
        <w:t xml:space="preserve"> by supporting </w:t>
      </w:r>
      <w:r w:rsidR="007868C3">
        <w:t>high impact deployments in areas of public interest such as health for examples, and by supporting European public administrations and businesses to deploy and access emerging technologies such as block</w:t>
      </w:r>
      <w:r w:rsidR="00DB2FC0">
        <w:t>c</w:t>
      </w:r>
      <w:r w:rsidR="007868C3">
        <w:t>hain and foster</w:t>
      </w:r>
      <w:r w:rsidR="00DB2FC0">
        <w:t xml:space="preserve"> their trust in the digital transformation, among others. </w:t>
      </w:r>
    </w:p>
    <w:p w14:paraId="20C59A72" w14:textId="3B91E665" w:rsidR="00ED5BC6" w:rsidRPr="001C564D" w:rsidRDefault="00ED5BC6" w:rsidP="00994993">
      <w:pPr>
        <w:pStyle w:val="BodyText"/>
        <w:rPr>
          <w:lang w:val="en-GB"/>
        </w:rPr>
      </w:pPr>
      <w:r>
        <w:rPr>
          <w:lang w:val="en-GB"/>
        </w:rPr>
        <w:t xml:space="preserve">The interoperability budget will partially be used to finance the European Digital Government Eco System (EDGES) whose goal is to foster the digital transformation and interoperability of public administrations </w:t>
      </w:r>
      <w:proofErr w:type="gramStart"/>
      <w:r>
        <w:rPr>
          <w:lang w:val="en-GB"/>
        </w:rPr>
        <w:t>in order to</w:t>
      </w:r>
      <w:proofErr w:type="gramEnd"/>
      <w:r>
        <w:rPr>
          <w:lang w:val="en-GB"/>
        </w:rPr>
        <w:t xml:space="preserve"> increase the efficiency and accessibility of services delivery. More speci</w:t>
      </w:r>
      <w:r w:rsidR="002C0B80">
        <w:rPr>
          <w:lang w:val="en-GB"/>
        </w:rPr>
        <w:t>fic</w:t>
      </w:r>
      <w:r>
        <w:rPr>
          <w:lang w:val="en-GB"/>
        </w:rPr>
        <w:t xml:space="preserve">ally, the budget will be allocated to three </w:t>
      </w:r>
      <w:r w:rsidR="002C0B80">
        <w:rPr>
          <w:lang w:val="en-GB"/>
        </w:rPr>
        <w:t>focus areas</w:t>
      </w:r>
      <w:r>
        <w:rPr>
          <w:lang w:val="en-GB"/>
        </w:rPr>
        <w:t xml:space="preserve">: the creation of the Common Services Platform, </w:t>
      </w:r>
      <w:r w:rsidR="002C0B80">
        <w:rPr>
          <w:lang w:val="en-GB"/>
        </w:rPr>
        <w:t xml:space="preserve">Interoperability and </w:t>
      </w:r>
      <w:proofErr w:type="spellStart"/>
      <w:r w:rsidR="002C0B80">
        <w:rPr>
          <w:lang w:val="en-GB"/>
        </w:rPr>
        <w:t>GovTech</w:t>
      </w:r>
      <w:proofErr w:type="spellEnd"/>
      <w:r w:rsidR="002C0B80">
        <w:rPr>
          <w:lang w:val="en-GB"/>
        </w:rPr>
        <w:t xml:space="preserve"> as well as </w:t>
      </w:r>
      <w:r>
        <w:rPr>
          <w:lang w:val="en-GB"/>
        </w:rPr>
        <w:t>the implementation of the Once-Only principle</w:t>
      </w:r>
      <w:r w:rsidR="002C0B80">
        <w:rPr>
          <w:lang w:val="en-GB"/>
        </w:rPr>
        <w:t>.</w:t>
      </w:r>
    </w:p>
    <w:p w14:paraId="7A28F10D" w14:textId="75A52236" w:rsidR="002D2479" w:rsidRPr="008452D9" w:rsidRDefault="002D2479">
      <w:pPr>
        <w:pStyle w:val="Heading2"/>
        <w:rPr>
          <w:lang w:val="en-GB"/>
        </w:rPr>
      </w:pPr>
      <w:r w:rsidRPr="00915F86">
        <w:rPr>
          <w:lang w:val="en-GB"/>
        </w:rPr>
        <w:lastRenderedPageBreak/>
        <w:t xml:space="preserve">The Connecting Europe Facility </w:t>
      </w:r>
      <w:r w:rsidR="00525DA8">
        <w:rPr>
          <w:lang w:val="en-GB"/>
        </w:rPr>
        <w:t>2021-2027</w:t>
      </w:r>
    </w:p>
    <w:p w14:paraId="6C5A9484" w14:textId="6DB4D643" w:rsidR="006B0851" w:rsidRDefault="00A81119">
      <w:pPr>
        <w:rPr>
          <w:lang w:val="en-GB"/>
        </w:rPr>
      </w:pPr>
      <w:r>
        <w:rPr>
          <w:lang w:val="en-GB"/>
        </w:rPr>
        <w:t xml:space="preserve">As part of the next long-term EU budget (MFF 2021-2027), the European Commission proposed to renew the </w:t>
      </w:r>
      <w:hyperlink r:id="rId207" w:history="1">
        <w:r w:rsidRPr="00E246EB">
          <w:rPr>
            <w:rStyle w:val="Hyperlink"/>
            <w:lang w:val="en-GB"/>
          </w:rPr>
          <w:t>Connecting Europe Facility</w:t>
        </w:r>
      </w:hyperlink>
      <w:r>
        <w:rPr>
          <w:lang w:val="en-GB"/>
        </w:rPr>
        <w:t xml:space="preserve"> (CEF), </w:t>
      </w:r>
      <w:r w:rsidR="00370160">
        <w:rPr>
          <w:lang w:val="en-GB"/>
        </w:rPr>
        <w:t xml:space="preserve">the funding programme supporting the development of transport, energy and digital infrastructure within trans-European networks. </w:t>
      </w:r>
      <w:r w:rsidR="00C33BED">
        <w:rPr>
          <w:lang w:val="en-GB"/>
        </w:rPr>
        <w:t>The Council and the European Parli</w:t>
      </w:r>
      <w:r w:rsidR="000326A1">
        <w:rPr>
          <w:lang w:val="en-GB"/>
        </w:rPr>
        <w:t>ament decided to allocate an overall budget of EUR 33.71 billion</w:t>
      </w:r>
      <w:r w:rsidR="007E274E">
        <w:rPr>
          <w:lang w:val="en-GB"/>
        </w:rPr>
        <w:t xml:space="preserve"> to better integrate the transport, </w:t>
      </w:r>
      <w:proofErr w:type="gramStart"/>
      <w:r w:rsidR="007E274E">
        <w:rPr>
          <w:lang w:val="en-GB"/>
        </w:rPr>
        <w:t>energy</w:t>
      </w:r>
      <w:proofErr w:type="gramEnd"/>
      <w:r w:rsidR="007E274E">
        <w:rPr>
          <w:lang w:val="en-GB"/>
        </w:rPr>
        <w:t xml:space="preserve"> and digital sectors, and to help achieve EU climate objectives</w:t>
      </w:r>
      <w:r w:rsidR="00B81391">
        <w:rPr>
          <w:lang w:val="en-GB"/>
        </w:rPr>
        <w:t xml:space="preserve">, while at the same time </w:t>
      </w:r>
      <w:r w:rsidR="001636BD">
        <w:rPr>
          <w:lang w:val="en-GB"/>
        </w:rPr>
        <w:t xml:space="preserve">fostering job creation, economy growth and the deployment of emerging technologies. </w:t>
      </w:r>
    </w:p>
    <w:p w14:paraId="4A8C4D44" w14:textId="678C0DE4" w:rsidR="002A1CF9" w:rsidRDefault="002A1CF9">
      <w:pPr>
        <w:rPr>
          <w:lang w:val="en-GB"/>
        </w:rPr>
      </w:pPr>
      <w:r>
        <w:rPr>
          <w:lang w:val="en-GB"/>
        </w:rPr>
        <w:t xml:space="preserve">The CEF Transport part of the programme, </w:t>
      </w:r>
      <w:r w:rsidR="009E1547">
        <w:rPr>
          <w:lang w:val="en-GB"/>
        </w:rPr>
        <w:t>with an overall of budget of EUR 2</w:t>
      </w:r>
      <w:r w:rsidR="00356486">
        <w:rPr>
          <w:lang w:val="en-GB"/>
        </w:rPr>
        <w:t>2</w:t>
      </w:r>
      <w:r w:rsidR="009E1547">
        <w:rPr>
          <w:lang w:val="en-GB"/>
        </w:rPr>
        <w:t>.</w:t>
      </w:r>
      <w:r w:rsidR="00356486">
        <w:rPr>
          <w:lang w:val="en-GB"/>
        </w:rPr>
        <w:t xml:space="preserve">9 </w:t>
      </w:r>
      <w:r w:rsidR="009E1547">
        <w:rPr>
          <w:lang w:val="en-GB"/>
        </w:rPr>
        <w:t xml:space="preserve">billion (the highest amount among the three pillars of CEF 2), will strongly promote </w:t>
      </w:r>
      <w:r w:rsidR="00EA0B7F">
        <w:rPr>
          <w:lang w:val="en-GB"/>
        </w:rPr>
        <w:t xml:space="preserve">the shift to decarbonisation and will work towards making transport connected, sustainable, inclusive, </w:t>
      </w:r>
      <w:proofErr w:type="gramStart"/>
      <w:r w:rsidR="00EA0B7F">
        <w:rPr>
          <w:lang w:val="en-GB"/>
        </w:rPr>
        <w:t>safe</w:t>
      </w:r>
      <w:proofErr w:type="gramEnd"/>
      <w:r w:rsidR="00EA0B7F">
        <w:rPr>
          <w:lang w:val="en-GB"/>
        </w:rPr>
        <w:t xml:space="preserve"> and secure. </w:t>
      </w:r>
      <w:r w:rsidR="00F22D97">
        <w:rPr>
          <w:lang w:val="en-GB"/>
        </w:rPr>
        <w:t xml:space="preserve">Priority </w:t>
      </w:r>
      <w:r w:rsidR="009E6F7B">
        <w:rPr>
          <w:lang w:val="en-GB"/>
        </w:rPr>
        <w:t>will also be given to further develop the trans-European transport networks (TEN-T)</w:t>
      </w:r>
      <w:r w:rsidR="00447284">
        <w:rPr>
          <w:lang w:val="en-GB"/>
        </w:rPr>
        <w:t xml:space="preserve">, with a particular focus on missing links and cross-border projects. </w:t>
      </w:r>
    </w:p>
    <w:p w14:paraId="2B1554F7" w14:textId="0F3AA307" w:rsidR="00440B31" w:rsidRDefault="00440B31">
      <w:pPr>
        <w:rPr>
          <w:lang w:val="en-GB"/>
        </w:rPr>
      </w:pPr>
      <w:r>
        <w:rPr>
          <w:lang w:val="en-GB"/>
        </w:rPr>
        <w:t xml:space="preserve">The energy sector of the programme, with a dedicated budget of </w:t>
      </w:r>
      <w:r w:rsidR="00791E88">
        <w:rPr>
          <w:lang w:val="en-GB"/>
        </w:rPr>
        <w:t>EUR 5.</w:t>
      </w:r>
      <w:r w:rsidR="00356486">
        <w:rPr>
          <w:lang w:val="en-GB"/>
        </w:rPr>
        <w:t>2</w:t>
      </w:r>
      <w:r w:rsidR="00791E88">
        <w:rPr>
          <w:lang w:val="en-GB"/>
        </w:rPr>
        <w:t xml:space="preserve"> billion, will contribute to </w:t>
      </w:r>
      <w:r w:rsidR="00E0733D">
        <w:rPr>
          <w:lang w:val="en-GB"/>
        </w:rPr>
        <w:t>transitioning towards clean energy and complete the Energy Union</w:t>
      </w:r>
      <w:r w:rsidR="00BF2C56">
        <w:rPr>
          <w:lang w:val="en-GB"/>
        </w:rPr>
        <w:t xml:space="preserve">, by </w:t>
      </w:r>
      <w:r w:rsidR="00791E88">
        <w:rPr>
          <w:lang w:val="en-GB"/>
        </w:rPr>
        <w:t>further integrat</w:t>
      </w:r>
      <w:r w:rsidR="00BF2C56">
        <w:rPr>
          <w:lang w:val="en-GB"/>
        </w:rPr>
        <w:t>ing</w:t>
      </w:r>
      <w:r w:rsidR="00791E88">
        <w:rPr>
          <w:lang w:val="en-GB"/>
        </w:rPr>
        <w:t xml:space="preserve"> the European energy market, improving the interoperability of energy networks across sectors and borders, </w:t>
      </w:r>
      <w:r w:rsidR="00E0733D">
        <w:rPr>
          <w:lang w:val="en-GB"/>
        </w:rPr>
        <w:t xml:space="preserve">fostering </w:t>
      </w:r>
      <w:proofErr w:type="gramStart"/>
      <w:r w:rsidR="00E0733D">
        <w:rPr>
          <w:lang w:val="en-GB"/>
        </w:rPr>
        <w:t>decarbonisation</w:t>
      </w:r>
      <w:proofErr w:type="gramEnd"/>
      <w:r w:rsidR="00E0733D">
        <w:rPr>
          <w:lang w:val="en-GB"/>
        </w:rPr>
        <w:t xml:space="preserve"> and ensuring security of supply. </w:t>
      </w:r>
    </w:p>
    <w:p w14:paraId="4B71E357" w14:textId="53A3670C" w:rsidR="00BF2C56" w:rsidRPr="001C564D" w:rsidRDefault="00BF2C56">
      <w:pPr>
        <w:rPr>
          <w:lang w:val="en-GB"/>
        </w:rPr>
      </w:pPr>
      <w:r>
        <w:rPr>
          <w:lang w:val="en-GB"/>
        </w:rPr>
        <w:t xml:space="preserve">The digital of envelope, of </w:t>
      </w:r>
      <w:r w:rsidR="00440E77">
        <w:rPr>
          <w:lang w:val="en-GB"/>
        </w:rPr>
        <w:t xml:space="preserve">EUR </w:t>
      </w:r>
      <w:r w:rsidR="00356486">
        <w:rPr>
          <w:lang w:val="en-GB"/>
        </w:rPr>
        <w:t>1</w:t>
      </w:r>
      <w:r w:rsidR="00440E77">
        <w:rPr>
          <w:lang w:val="en-GB"/>
        </w:rPr>
        <w:t>.</w:t>
      </w:r>
      <w:r w:rsidR="00356486">
        <w:rPr>
          <w:lang w:val="en-GB"/>
        </w:rPr>
        <w:t>8</w:t>
      </w:r>
      <w:r w:rsidR="00440E77">
        <w:rPr>
          <w:lang w:val="en-GB"/>
        </w:rPr>
        <w:t xml:space="preserve"> billion, will aim at improving digital connectivity through the creation of very </w:t>
      </w:r>
      <w:r w:rsidR="009C6E78">
        <w:rPr>
          <w:lang w:val="en-GB"/>
        </w:rPr>
        <w:t>high-capacity</w:t>
      </w:r>
      <w:r w:rsidR="00440E77">
        <w:rPr>
          <w:lang w:val="en-GB"/>
        </w:rPr>
        <w:t xml:space="preserve"> broadband networks as a basis for better digital services. </w:t>
      </w:r>
    </w:p>
    <w:p w14:paraId="749E23B3" w14:textId="4D8CB97B" w:rsidR="002D2479" w:rsidRDefault="00CA6381" w:rsidP="00620B54">
      <w:pPr>
        <w:pStyle w:val="Heading2"/>
        <w:rPr>
          <w:lang w:val="en-GB"/>
        </w:rPr>
      </w:pPr>
      <w:r w:rsidRPr="00915F86">
        <w:rPr>
          <w:lang w:val="en-GB"/>
        </w:rPr>
        <w:t xml:space="preserve">Horizon </w:t>
      </w:r>
      <w:r w:rsidR="0008527E">
        <w:rPr>
          <w:lang w:val="en-GB"/>
        </w:rPr>
        <w:t>Europe</w:t>
      </w:r>
    </w:p>
    <w:p w14:paraId="70349E6F" w14:textId="32064BFF" w:rsidR="00BA042A" w:rsidRPr="00994993" w:rsidRDefault="00E246EB" w:rsidP="00994993">
      <w:pPr>
        <w:pStyle w:val="BodyText"/>
        <w:rPr>
          <w:lang w:val="en-US"/>
        </w:rPr>
      </w:pPr>
      <w:r>
        <w:rPr>
          <w:lang w:val="en-GB"/>
        </w:rPr>
        <w:t xml:space="preserve">As a continuation of Horizon 2020, </w:t>
      </w:r>
      <w:hyperlink r:id="rId208" w:history="1">
        <w:r w:rsidR="006358E1" w:rsidRPr="00E246EB">
          <w:rPr>
            <w:rStyle w:val="Hyperlink"/>
            <w:lang w:val="en-GB"/>
          </w:rPr>
          <w:t>Horizon Europe</w:t>
        </w:r>
      </w:hyperlink>
      <w:r w:rsidR="006358E1">
        <w:rPr>
          <w:lang w:val="en-GB"/>
        </w:rPr>
        <w:t xml:space="preserve"> is the EU’s main funding programme for research and innovation, with an overall budget of EUR 95.5 billion. </w:t>
      </w:r>
      <w:r w:rsidR="009C4E97">
        <w:rPr>
          <w:lang w:val="en-GB"/>
        </w:rPr>
        <w:t>The programme aims a</w:t>
      </w:r>
      <w:r w:rsidR="008126BA">
        <w:rPr>
          <w:lang w:val="en-GB"/>
        </w:rPr>
        <w:t xml:space="preserve">t facilitating collaboration among Member States when it comes to research and innovation, </w:t>
      </w:r>
      <w:proofErr w:type="gramStart"/>
      <w:r w:rsidR="00450AD1">
        <w:rPr>
          <w:lang w:val="en-GB"/>
        </w:rPr>
        <w:t>so as to</w:t>
      </w:r>
      <w:proofErr w:type="gramEnd"/>
      <w:r w:rsidR="00450AD1">
        <w:rPr>
          <w:lang w:val="en-GB"/>
        </w:rPr>
        <w:t xml:space="preserve"> create and better disperse knowledge and technologies.</w:t>
      </w:r>
      <w:r>
        <w:rPr>
          <w:lang w:val="en-GB"/>
        </w:rPr>
        <w:t xml:space="preserve"> The programme will also contribute to </w:t>
      </w:r>
      <w:r w:rsidRPr="00994993">
        <w:rPr>
          <w:szCs w:val="19"/>
          <w:lang w:val="en-US"/>
        </w:rPr>
        <w:t>the development of the European Research Area, a single market for research, innovation, and technology across the EU.</w:t>
      </w:r>
    </w:p>
    <w:p w14:paraId="3AC3D36E" w14:textId="24149E73" w:rsidR="005F2A38" w:rsidRPr="005F2A38" w:rsidRDefault="006F3B6B">
      <w:pPr>
        <w:pStyle w:val="Heading2"/>
        <w:rPr>
          <w:lang w:val="en-GB"/>
        </w:rPr>
      </w:pPr>
      <w:r w:rsidRPr="00994993">
        <w:rPr>
          <w:bCs w:val="0"/>
          <w:iCs w:val="0"/>
          <w:lang w:val="en-GB"/>
        </w:rPr>
        <w:t>European Regional Development Fund</w:t>
      </w:r>
      <w:r w:rsidR="005F2A38">
        <w:rPr>
          <w:lang w:val="en-GB"/>
        </w:rPr>
        <w:t xml:space="preserve"> (ERDF)</w:t>
      </w:r>
    </w:p>
    <w:p w14:paraId="2D0E2B2C" w14:textId="1346C2EF" w:rsidR="005F2A38" w:rsidRDefault="005F2A38" w:rsidP="005F2A38">
      <w:pPr>
        <w:rPr>
          <w:lang w:val="en-GB"/>
        </w:rPr>
      </w:pPr>
      <w:r>
        <w:rPr>
          <w:lang w:val="en-GB"/>
        </w:rPr>
        <w:t xml:space="preserve">The European Regional Development Fund (ERDF) aims to strengthen economic, </w:t>
      </w:r>
      <w:proofErr w:type="gramStart"/>
      <w:r>
        <w:rPr>
          <w:lang w:val="en-GB"/>
        </w:rPr>
        <w:t>social</w:t>
      </w:r>
      <w:proofErr w:type="gramEnd"/>
      <w:r>
        <w:rPr>
          <w:lang w:val="en-GB"/>
        </w:rPr>
        <w:t xml:space="preserve"> and territorial cohesion in the European Union by correcting imbalances between its regions. </w:t>
      </w:r>
    </w:p>
    <w:p w14:paraId="1CB1020D" w14:textId="1891CFB1" w:rsidR="005F2A38" w:rsidRDefault="005F2A38" w:rsidP="005F2A38">
      <w:pPr>
        <w:rPr>
          <w:lang w:val="en-GB"/>
        </w:rPr>
      </w:pPr>
      <w:r>
        <w:rPr>
          <w:lang w:val="en-GB"/>
        </w:rPr>
        <w:t xml:space="preserve">For the period 2021-2027, the fund will enable investments to make Europe and its regions: </w:t>
      </w:r>
    </w:p>
    <w:p w14:paraId="2CD97459" w14:textId="1E674644" w:rsidR="005F2A38" w:rsidRDefault="005F2A38" w:rsidP="005F2A38">
      <w:pPr>
        <w:pStyle w:val="BulletPoints"/>
      </w:pPr>
      <w:r>
        <w:t xml:space="preserve">More competitive and smarter, through innovation and support to small and medium-sized businesses, as through their </w:t>
      </w:r>
      <w:proofErr w:type="gramStart"/>
      <w:r>
        <w:t>digitalisation;</w:t>
      </w:r>
      <w:proofErr w:type="gramEnd"/>
    </w:p>
    <w:p w14:paraId="7AFF552C" w14:textId="76CC128E" w:rsidR="005F2A38" w:rsidRDefault="005F2A38" w:rsidP="005F2A38">
      <w:pPr>
        <w:pStyle w:val="BulletPoints"/>
      </w:pPr>
      <w:r>
        <w:t xml:space="preserve">Greener and more </w:t>
      </w:r>
      <w:proofErr w:type="gramStart"/>
      <w:r>
        <w:t>resilient;</w:t>
      </w:r>
      <w:proofErr w:type="gramEnd"/>
      <w:r>
        <w:t xml:space="preserve"> </w:t>
      </w:r>
    </w:p>
    <w:p w14:paraId="0DF0D876" w14:textId="37F226E7" w:rsidR="005F2A38" w:rsidRDefault="005F2A38" w:rsidP="005F2A38">
      <w:pPr>
        <w:pStyle w:val="BulletPoints"/>
      </w:pPr>
      <w:r>
        <w:t xml:space="preserve">More connected, through the enhancement of regional </w:t>
      </w:r>
      <w:proofErr w:type="gramStart"/>
      <w:r>
        <w:t>mobility;</w:t>
      </w:r>
      <w:proofErr w:type="gramEnd"/>
    </w:p>
    <w:p w14:paraId="506C48EC" w14:textId="140E4D8B" w:rsidR="005F2A38" w:rsidRDefault="005F2A38" w:rsidP="005F2A38">
      <w:pPr>
        <w:pStyle w:val="BulletPoints"/>
      </w:pPr>
      <w:r>
        <w:t xml:space="preserve">More social, by supporting effective and inclusive employment and education, among </w:t>
      </w:r>
      <w:proofErr w:type="gramStart"/>
      <w:r>
        <w:t>others;</w:t>
      </w:r>
      <w:proofErr w:type="gramEnd"/>
      <w:r>
        <w:t xml:space="preserve"> </w:t>
      </w:r>
    </w:p>
    <w:p w14:paraId="03C1853F" w14:textId="5151E1DB" w:rsidR="005F2A38" w:rsidRDefault="005F2A38" w:rsidP="00994993">
      <w:pPr>
        <w:pStyle w:val="BulletPoints"/>
      </w:pPr>
      <w:r>
        <w:t xml:space="preserve">Closer to its citizens, by supporting </w:t>
      </w:r>
      <w:proofErr w:type="gramStart"/>
      <w:r>
        <w:t>locally-led</w:t>
      </w:r>
      <w:proofErr w:type="gramEnd"/>
      <w:r>
        <w:t xml:space="preserve"> development as well as sustainable urban development across the</w:t>
      </w:r>
      <w:r w:rsidR="008759FC">
        <w:t xml:space="preserve"> EU.</w:t>
      </w:r>
    </w:p>
    <w:p w14:paraId="1EF8CCB7" w14:textId="731FFBDC" w:rsidR="00DE6EA1" w:rsidRPr="00994993" w:rsidRDefault="006F3B6B" w:rsidP="00620B54">
      <w:pPr>
        <w:pStyle w:val="Heading2"/>
        <w:rPr>
          <w:lang w:val="en-GB"/>
        </w:rPr>
      </w:pPr>
      <w:r w:rsidRPr="00994993">
        <w:rPr>
          <w:lang w:val="en-GB"/>
        </w:rPr>
        <w:t xml:space="preserve">European Social Fund Plus (ESF+) </w:t>
      </w:r>
    </w:p>
    <w:p w14:paraId="49D25E0C" w14:textId="625DAEBC" w:rsidR="006F3B6B" w:rsidRPr="00994993" w:rsidRDefault="00F659DC" w:rsidP="00F659DC">
      <w:pPr>
        <w:rPr>
          <w:lang w:val="en-GB"/>
        </w:rPr>
      </w:pPr>
      <w:r w:rsidRPr="00994993">
        <w:rPr>
          <w:lang w:val="en-GB"/>
        </w:rPr>
        <w:t xml:space="preserve">In the same spirit as </w:t>
      </w:r>
      <w:r w:rsidR="006F50AF" w:rsidRPr="00994993">
        <w:rPr>
          <w:lang w:val="en-GB"/>
        </w:rPr>
        <w:t xml:space="preserve">the </w:t>
      </w:r>
      <w:r w:rsidR="007E49D5" w:rsidRPr="00994993">
        <w:rPr>
          <w:lang w:val="en-GB"/>
        </w:rPr>
        <w:t xml:space="preserve">previous </w:t>
      </w:r>
      <w:hyperlink r:id="rId209" w:history="1">
        <w:r w:rsidR="006F50AF" w:rsidRPr="00994993">
          <w:rPr>
            <w:rStyle w:val="Hyperlink"/>
            <w:lang w:val="en-GB"/>
          </w:rPr>
          <w:t>European Social Fund 2014-2020,</w:t>
        </w:r>
      </w:hyperlink>
      <w:r w:rsidR="006F50AF" w:rsidRPr="00994993">
        <w:rPr>
          <w:lang w:val="en-GB"/>
        </w:rPr>
        <w:t xml:space="preserve"> the </w:t>
      </w:r>
      <w:hyperlink r:id="rId210" w:history="1">
        <w:r w:rsidR="00017FC7" w:rsidRPr="00994993">
          <w:rPr>
            <w:rStyle w:val="Hyperlink"/>
            <w:lang w:val="en-GB"/>
          </w:rPr>
          <w:t>European Social Fund Plus</w:t>
        </w:r>
      </w:hyperlink>
      <w:r w:rsidR="00017FC7" w:rsidRPr="00994993">
        <w:rPr>
          <w:lang w:val="en-GB"/>
        </w:rPr>
        <w:t xml:space="preserve"> (ESF+)</w:t>
      </w:r>
      <w:r w:rsidR="006F50AF" w:rsidRPr="00994993">
        <w:rPr>
          <w:lang w:val="en-GB"/>
        </w:rPr>
        <w:t xml:space="preserve"> </w:t>
      </w:r>
      <w:r w:rsidR="007E49D5">
        <w:rPr>
          <w:lang w:val="en-GB"/>
        </w:rPr>
        <w:t xml:space="preserve">aims at supporting Member States to tackle the crisis caused by the </w:t>
      </w:r>
      <w:r w:rsidR="007E49D5">
        <w:rPr>
          <w:lang w:val="en-GB"/>
        </w:rPr>
        <w:lastRenderedPageBreak/>
        <w:t xml:space="preserve">coronavirus pandemic, to achieve high employment levels and fair social protection and most importantly, to foster a skilled and resilient workforce that is ready for the transition to a green and digital economy. </w:t>
      </w:r>
    </w:p>
    <w:p w14:paraId="266EDCD6" w14:textId="46B2DE75" w:rsidR="003559EB" w:rsidRPr="001C564D" w:rsidRDefault="00E72660" w:rsidP="00620B54">
      <w:pPr>
        <w:rPr>
          <w:lang w:val="en-GB"/>
        </w:rPr>
      </w:pPr>
      <w:r w:rsidRPr="00994993">
        <w:rPr>
          <w:lang w:val="en-GB"/>
        </w:rPr>
        <w:t xml:space="preserve">With a budget of EUR </w:t>
      </w:r>
      <w:r w:rsidR="007E49D5">
        <w:rPr>
          <w:lang w:val="en-GB"/>
        </w:rPr>
        <w:t>99.26</w:t>
      </w:r>
      <w:r w:rsidR="007E49D5" w:rsidRPr="00994993">
        <w:rPr>
          <w:lang w:val="en-GB"/>
        </w:rPr>
        <w:t xml:space="preserve"> </w:t>
      </w:r>
      <w:r w:rsidRPr="00994993">
        <w:rPr>
          <w:lang w:val="en-GB"/>
        </w:rPr>
        <w:t>billion, the ESF+ will focus its invest</w:t>
      </w:r>
      <w:r w:rsidR="00F577C5" w:rsidRPr="00994993">
        <w:rPr>
          <w:lang w:val="en-GB"/>
        </w:rPr>
        <w:t>m</w:t>
      </w:r>
      <w:r w:rsidRPr="00994993">
        <w:rPr>
          <w:lang w:val="en-GB"/>
        </w:rPr>
        <w:t xml:space="preserve">ents in three main </w:t>
      </w:r>
      <w:r w:rsidR="001702E7" w:rsidRPr="00994993">
        <w:rPr>
          <w:lang w:val="en-GB"/>
        </w:rPr>
        <w:t xml:space="preserve">policy </w:t>
      </w:r>
      <w:r w:rsidRPr="00994993">
        <w:rPr>
          <w:lang w:val="en-GB"/>
        </w:rPr>
        <w:t>areas: education</w:t>
      </w:r>
      <w:r w:rsidR="007E49D5">
        <w:rPr>
          <w:lang w:val="en-GB"/>
        </w:rPr>
        <w:t xml:space="preserve"> and skills</w:t>
      </w:r>
      <w:r w:rsidRPr="00994993">
        <w:rPr>
          <w:lang w:val="en-GB"/>
        </w:rPr>
        <w:t>, employment and social inclusion</w:t>
      </w:r>
      <w:r w:rsidR="007E49D5">
        <w:rPr>
          <w:lang w:val="en-GB"/>
        </w:rPr>
        <w:t xml:space="preserve">, so as to finance the implementation of the principles of the </w:t>
      </w:r>
      <w:hyperlink r:id="rId211" w:history="1">
        <w:r w:rsidR="007E49D5" w:rsidRPr="007E49D5">
          <w:rPr>
            <w:rStyle w:val="Hyperlink"/>
            <w:lang w:val="en-GB"/>
          </w:rPr>
          <w:t>European Pillar of Social Rights</w:t>
        </w:r>
      </w:hyperlink>
      <w:r w:rsidR="007E49D5">
        <w:rPr>
          <w:lang w:val="en-GB"/>
        </w:rPr>
        <w:t>.</w:t>
      </w:r>
      <w:r w:rsidRPr="001C564D">
        <w:rPr>
          <w:lang w:val="en-GB"/>
        </w:rPr>
        <w:t xml:space="preserve"> </w:t>
      </w:r>
    </w:p>
    <w:p w14:paraId="061AB57E" w14:textId="77777777" w:rsidR="007076DE" w:rsidRPr="001C564D" w:rsidRDefault="007076DE" w:rsidP="00620B54">
      <w:pPr>
        <w:pStyle w:val="Heading2"/>
        <w:rPr>
          <w:color w:val="0070C0"/>
          <w:lang w:val="en-GB"/>
        </w:rPr>
      </w:pPr>
      <w:r w:rsidRPr="001C564D">
        <w:rPr>
          <w:lang w:val="en-GB"/>
        </w:rPr>
        <w:t>Structural Reform Support Programme (and Service)</w:t>
      </w:r>
    </w:p>
    <w:p w14:paraId="49B15BA5" w14:textId="77777777" w:rsidR="007076DE" w:rsidRPr="001C564D" w:rsidRDefault="007076DE" w:rsidP="00784F2D">
      <w:pPr>
        <w:rPr>
          <w:lang w:val="en-GB"/>
        </w:rPr>
      </w:pPr>
      <w:r w:rsidRPr="001C564D">
        <w:rPr>
          <w:lang w:val="en-GB"/>
        </w:rPr>
        <w:t>T</w:t>
      </w:r>
      <w:r w:rsidR="00022E4C" w:rsidRPr="001C564D">
        <w:rPr>
          <w:lang w:val="en-GB"/>
        </w:rPr>
        <w:t>he</w:t>
      </w:r>
      <w:r w:rsidRPr="001C564D">
        <w:rPr>
          <w:lang w:val="en-GB"/>
        </w:rPr>
        <w:t xml:space="preserve"> </w:t>
      </w:r>
      <w:hyperlink r:id="rId212" w:history="1">
        <w:r w:rsidRPr="001C564D">
          <w:rPr>
            <w:rStyle w:val="Hyperlink"/>
            <w:lang w:val="en-GB"/>
          </w:rPr>
          <w:t>Structural Reform Support Programme</w:t>
        </w:r>
      </w:hyperlink>
      <w:r w:rsidRPr="001C564D">
        <w:rPr>
          <w:lang w:val="en-GB"/>
        </w:rPr>
        <w:t xml:space="preserve"> </w:t>
      </w:r>
      <w:r w:rsidR="00022E4C" w:rsidRPr="001C564D">
        <w:rPr>
          <w:lang w:val="en-GB"/>
        </w:rPr>
        <w:t xml:space="preserve">was established with </w:t>
      </w:r>
      <w:r w:rsidRPr="001C564D">
        <w:rPr>
          <w:lang w:val="en-GB"/>
        </w:rPr>
        <w:t>the objective of strengthening the overall capacity of Member States to prepare and implement growth-enhancing institutional, structural and administrative reforms</w:t>
      </w:r>
      <w:r w:rsidR="009E62EE" w:rsidRPr="001C564D">
        <w:rPr>
          <w:lang w:val="en-GB"/>
        </w:rPr>
        <w:t xml:space="preserve">. The programme </w:t>
      </w:r>
      <w:r w:rsidRPr="001C564D">
        <w:rPr>
          <w:lang w:val="en-GB"/>
        </w:rPr>
        <w:t>assist</w:t>
      </w:r>
      <w:r w:rsidR="009E62EE" w:rsidRPr="001C564D">
        <w:rPr>
          <w:lang w:val="en-GB"/>
        </w:rPr>
        <w:t>s in</w:t>
      </w:r>
      <w:r w:rsidRPr="001C564D">
        <w:rPr>
          <w:lang w:val="en-GB"/>
        </w:rPr>
        <w:t xml:space="preserve"> the efficient and effective use of Union funds</w:t>
      </w:r>
      <w:r w:rsidR="009E62EE" w:rsidRPr="001C564D">
        <w:rPr>
          <w:lang w:val="en-GB"/>
        </w:rPr>
        <w:t xml:space="preserve"> at the request of Member States.</w:t>
      </w:r>
      <w:r w:rsidRPr="001C564D">
        <w:rPr>
          <w:lang w:val="en-GB"/>
        </w:rPr>
        <w:t xml:space="preserve"> </w:t>
      </w:r>
    </w:p>
    <w:p w14:paraId="34159D9D" w14:textId="77777777" w:rsidR="007076DE" w:rsidRPr="001C564D" w:rsidRDefault="007076DE" w:rsidP="007076DE">
      <w:pPr>
        <w:rPr>
          <w:lang w:val="en-GB"/>
        </w:rPr>
      </w:pPr>
      <w:r w:rsidRPr="001C564D">
        <w:rPr>
          <w:lang w:val="en-GB"/>
        </w:rPr>
        <w:t>In May 2017, the Council approved a EUR 142.8 million programme to help Member States implement structural reforms.</w:t>
      </w:r>
      <w:r w:rsidRPr="001C564D">
        <w:rPr>
          <w:bCs/>
          <w:lang w:val="en-GB"/>
        </w:rPr>
        <w:t xml:space="preserve"> The intention is to provide for an extension – under the auspices of the Structural Reform Support Service (SRSS) – of technical support to all Member States requesting it. </w:t>
      </w:r>
    </w:p>
    <w:p w14:paraId="3C4C4D41" w14:textId="77777777" w:rsidR="00A457C3" w:rsidRPr="001C564D" w:rsidRDefault="00D338CA" w:rsidP="007076DE">
      <w:pPr>
        <w:rPr>
          <w:bCs/>
          <w:lang w:val="en-GB"/>
        </w:rPr>
      </w:pPr>
      <w:r w:rsidRPr="001C564D">
        <w:rPr>
          <w:bCs/>
          <w:lang w:val="en-GB"/>
        </w:rPr>
        <w:t xml:space="preserve">Since January 2020, </w:t>
      </w:r>
      <w:hyperlink r:id="rId213" w:history="1">
        <w:r w:rsidR="005A0A52" w:rsidRPr="001C564D">
          <w:rPr>
            <w:rStyle w:val="Hyperlink"/>
            <w:bCs/>
            <w:lang w:val="en-GB"/>
          </w:rPr>
          <w:t xml:space="preserve">DG REFORM </w:t>
        </w:r>
      </w:hyperlink>
      <w:r w:rsidR="005A0A52" w:rsidRPr="001C564D">
        <w:rPr>
          <w:bCs/>
          <w:lang w:val="en-GB"/>
        </w:rPr>
        <w:t>c</w:t>
      </w:r>
      <w:r w:rsidR="003D37B8" w:rsidRPr="001C564D">
        <w:rPr>
          <w:bCs/>
          <w:lang w:val="en-GB"/>
        </w:rPr>
        <w:t xml:space="preserve">oordinates the Structural Reform Support Programme, previously carried out by the Structural Reform Support Service. </w:t>
      </w:r>
    </w:p>
    <w:p w14:paraId="563C7973" w14:textId="77777777" w:rsidR="00A457C3" w:rsidRPr="001C564D" w:rsidRDefault="00A457C3" w:rsidP="007076DE">
      <w:pPr>
        <w:rPr>
          <w:bCs/>
          <w:lang w:val="en-GB"/>
        </w:rPr>
      </w:pPr>
      <w:r w:rsidRPr="001C564D">
        <w:rPr>
          <w:bCs/>
          <w:lang w:val="en-GB"/>
        </w:rPr>
        <w:t xml:space="preserve">According to the </w:t>
      </w:r>
      <w:hyperlink r:id="rId214" w:history="1">
        <w:r w:rsidR="00E553AD" w:rsidRPr="001C564D">
          <w:rPr>
            <w:rStyle w:val="Hyperlink"/>
            <w:bCs/>
            <w:lang w:val="en-GB"/>
          </w:rPr>
          <w:t xml:space="preserve">Annex of the </w:t>
        </w:r>
        <w:r w:rsidR="00A376B1" w:rsidRPr="001C564D">
          <w:rPr>
            <w:rStyle w:val="Hyperlink"/>
            <w:bCs/>
            <w:lang w:val="en-GB"/>
          </w:rPr>
          <w:t xml:space="preserve">Work Programme </w:t>
        </w:r>
        <w:r w:rsidR="00E553AD" w:rsidRPr="001C564D">
          <w:rPr>
            <w:rStyle w:val="Hyperlink"/>
            <w:bCs/>
            <w:lang w:val="en-GB"/>
          </w:rPr>
          <w:t>for the year 2020 for the Structural Reform Support Programme</w:t>
        </w:r>
      </w:hyperlink>
      <w:r w:rsidR="00E553AD" w:rsidRPr="001C564D">
        <w:rPr>
          <w:bCs/>
          <w:lang w:val="en-GB"/>
        </w:rPr>
        <w:t xml:space="preserve"> under Regulation (EU) 2017/825 of the European Parliament and of the Council,</w:t>
      </w:r>
      <w:r w:rsidR="00642063" w:rsidRPr="001C564D">
        <w:rPr>
          <w:bCs/>
          <w:lang w:val="en-GB"/>
        </w:rPr>
        <w:t xml:space="preserve"> </w:t>
      </w:r>
      <w:r w:rsidR="003A1AF5" w:rsidRPr="001C564D">
        <w:rPr>
          <w:bCs/>
          <w:lang w:val="en-GB"/>
        </w:rPr>
        <w:t xml:space="preserve">the priorities of the SRSP for 2020 </w:t>
      </w:r>
      <w:r w:rsidR="00B44A89" w:rsidRPr="001C564D">
        <w:rPr>
          <w:bCs/>
          <w:lang w:val="en-GB"/>
        </w:rPr>
        <w:t xml:space="preserve">reflect </w:t>
      </w:r>
      <w:r w:rsidR="00EA65EB" w:rsidRPr="001C564D">
        <w:rPr>
          <w:bCs/>
          <w:lang w:val="en-GB"/>
        </w:rPr>
        <w:t xml:space="preserve">the </w:t>
      </w:r>
      <w:r w:rsidR="00B65369" w:rsidRPr="001C564D">
        <w:rPr>
          <w:bCs/>
          <w:lang w:val="en-GB"/>
        </w:rPr>
        <w:t>five</w:t>
      </w:r>
      <w:r w:rsidR="00EA65EB" w:rsidRPr="001C564D">
        <w:rPr>
          <w:bCs/>
          <w:lang w:val="en-GB"/>
        </w:rPr>
        <w:t xml:space="preserve"> areas set out </w:t>
      </w:r>
      <w:r w:rsidR="00C74B1B" w:rsidRPr="001C564D">
        <w:rPr>
          <w:bCs/>
          <w:lang w:val="en-GB"/>
        </w:rPr>
        <w:t>in Article 5(2) of the SRSP Regulation and are as follows</w:t>
      </w:r>
      <w:r w:rsidR="005B5439" w:rsidRPr="001C564D">
        <w:rPr>
          <w:bCs/>
          <w:lang w:val="en-GB"/>
        </w:rPr>
        <w:t xml:space="preserve">: </w:t>
      </w:r>
    </w:p>
    <w:p w14:paraId="690C0B83" w14:textId="77777777" w:rsidR="005B5439" w:rsidRPr="001C564D" w:rsidRDefault="007F35D3" w:rsidP="00483DD4">
      <w:pPr>
        <w:pStyle w:val="BulletPoints"/>
      </w:pPr>
      <w:r w:rsidRPr="001C564D">
        <w:rPr>
          <w:b/>
          <w:bCs/>
        </w:rPr>
        <w:t>Public Financial M</w:t>
      </w:r>
      <w:r w:rsidR="00C51C27" w:rsidRPr="001C564D">
        <w:rPr>
          <w:b/>
          <w:bCs/>
        </w:rPr>
        <w:t>a</w:t>
      </w:r>
      <w:r w:rsidRPr="001C564D">
        <w:rPr>
          <w:b/>
          <w:bCs/>
        </w:rPr>
        <w:t>nagement</w:t>
      </w:r>
      <w:r w:rsidR="00C51C27" w:rsidRPr="001C564D">
        <w:t xml:space="preserve">: SRSP will </w:t>
      </w:r>
      <w:r w:rsidR="00BE436D" w:rsidRPr="001C564D">
        <w:t>finance</w:t>
      </w:r>
      <w:r w:rsidR="00C51C27" w:rsidRPr="001C564D">
        <w:t xml:space="preserve"> measures </w:t>
      </w:r>
      <w:r w:rsidR="00D338CD" w:rsidRPr="001C564D">
        <w:t xml:space="preserve">related </w:t>
      </w:r>
      <w:r w:rsidR="00CB54F2" w:rsidRPr="001C564D">
        <w:t>to</w:t>
      </w:r>
      <w:r w:rsidR="00045090" w:rsidRPr="001C564D">
        <w:t xml:space="preserve">, among others, </w:t>
      </w:r>
      <w:r w:rsidR="00CB54F2" w:rsidRPr="001C564D">
        <w:t>revenue administration</w:t>
      </w:r>
      <w:r w:rsidR="00045090" w:rsidRPr="001C564D">
        <w:t xml:space="preserve"> and</w:t>
      </w:r>
      <w:r w:rsidR="00CB54F2" w:rsidRPr="001C564D">
        <w:t xml:space="preserve"> tax </w:t>
      </w:r>
      <w:proofErr w:type="gramStart"/>
      <w:r w:rsidR="00CB54F2" w:rsidRPr="001C564D">
        <w:t>policy</w:t>
      </w:r>
      <w:r w:rsidR="00C41C47" w:rsidRPr="001C564D">
        <w:t>;</w:t>
      </w:r>
      <w:proofErr w:type="gramEnd"/>
      <w:r w:rsidR="00D338CD" w:rsidRPr="001C564D">
        <w:t xml:space="preserve"> </w:t>
      </w:r>
    </w:p>
    <w:p w14:paraId="0E229F86" w14:textId="77777777" w:rsidR="00AB4BAC" w:rsidRPr="001C564D" w:rsidRDefault="002054A7" w:rsidP="00483DD4">
      <w:pPr>
        <w:pStyle w:val="BulletPoints"/>
      </w:pPr>
      <w:r w:rsidRPr="001C564D">
        <w:rPr>
          <w:b/>
          <w:bCs/>
        </w:rPr>
        <w:t>Governance and Public Administration</w:t>
      </w:r>
      <w:r w:rsidRPr="001C564D">
        <w:t>:</w:t>
      </w:r>
      <w:r w:rsidRPr="001C564D">
        <w:rPr>
          <w:b/>
          <w:bCs/>
        </w:rPr>
        <w:t xml:space="preserve"> </w:t>
      </w:r>
      <w:r w:rsidRPr="001C564D">
        <w:t>SRSP will</w:t>
      </w:r>
      <w:r w:rsidR="004A4561" w:rsidRPr="001C564D">
        <w:t xml:space="preserve"> support measures in the f</w:t>
      </w:r>
      <w:r w:rsidR="008E4139" w:rsidRPr="001C564D">
        <w:t xml:space="preserve">ields of Digital Public Administration, procurement, the </w:t>
      </w:r>
      <w:r w:rsidR="00AB4BAC" w:rsidRPr="001C564D">
        <w:t xml:space="preserve">fight against fraud, </w:t>
      </w:r>
      <w:r w:rsidR="00F40335" w:rsidRPr="001C564D">
        <w:t xml:space="preserve">among </w:t>
      </w:r>
      <w:proofErr w:type="gramStart"/>
      <w:r w:rsidR="00F40335" w:rsidRPr="001C564D">
        <w:t>others</w:t>
      </w:r>
      <w:r w:rsidR="00C41C47" w:rsidRPr="001C564D">
        <w:t>;</w:t>
      </w:r>
      <w:proofErr w:type="gramEnd"/>
    </w:p>
    <w:p w14:paraId="614E7F9D" w14:textId="77777777" w:rsidR="005E333A" w:rsidRPr="001C564D" w:rsidRDefault="005E333A" w:rsidP="00483DD4">
      <w:pPr>
        <w:pStyle w:val="BulletPoints"/>
      </w:pPr>
      <w:r w:rsidRPr="001C564D">
        <w:rPr>
          <w:b/>
          <w:bCs/>
        </w:rPr>
        <w:t>Growth, Business Environment and Sectoral Issues</w:t>
      </w:r>
      <w:r w:rsidRPr="001C564D">
        <w:t xml:space="preserve">: SRSP will </w:t>
      </w:r>
      <w:r w:rsidR="00CF7D07" w:rsidRPr="001C564D">
        <w:t>focus on</w:t>
      </w:r>
      <w:r w:rsidRPr="001C564D">
        <w:t xml:space="preserve"> measures in the fields of investment climate, management of natural resources and the Energy </w:t>
      </w:r>
      <w:proofErr w:type="gramStart"/>
      <w:r w:rsidRPr="001C564D">
        <w:t>Union</w:t>
      </w:r>
      <w:r w:rsidR="00C41C47" w:rsidRPr="001C564D">
        <w:t>;</w:t>
      </w:r>
      <w:proofErr w:type="gramEnd"/>
      <w:r w:rsidRPr="001C564D">
        <w:t xml:space="preserve"> </w:t>
      </w:r>
    </w:p>
    <w:p w14:paraId="1B82A31F" w14:textId="77777777" w:rsidR="00EF708D" w:rsidRPr="001C564D" w:rsidRDefault="005E333A" w:rsidP="00483DD4">
      <w:pPr>
        <w:pStyle w:val="BulletPoints"/>
      </w:pPr>
      <w:r w:rsidRPr="001C564D">
        <w:rPr>
          <w:b/>
          <w:bCs/>
        </w:rPr>
        <w:t>Labour Market, Education, Health and Social Services</w:t>
      </w:r>
      <w:r w:rsidR="005644A9" w:rsidRPr="001C564D">
        <w:t xml:space="preserve">: </w:t>
      </w:r>
      <w:r w:rsidR="004E7040" w:rsidRPr="001C564D">
        <w:t xml:space="preserve">SRSP will </w:t>
      </w:r>
      <w:r w:rsidR="00C3325F" w:rsidRPr="001C564D">
        <w:t>particularly</w:t>
      </w:r>
      <w:r w:rsidR="00814FA6" w:rsidRPr="001C564D">
        <w:t xml:space="preserve"> </w:t>
      </w:r>
      <w:r w:rsidR="004E7040" w:rsidRPr="001C564D">
        <w:t xml:space="preserve">support measures </w:t>
      </w:r>
      <w:r w:rsidR="00814FA6" w:rsidRPr="001C564D">
        <w:t>in the fields of healthcare</w:t>
      </w:r>
      <w:r w:rsidR="00C3325F" w:rsidRPr="001C564D">
        <w:t>, education, training and research</w:t>
      </w:r>
      <w:r w:rsidR="00F45ACC" w:rsidRPr="001C564D">
        <w:t xml:space="preserve">, migration and social welfare </w:t>
      </w:r>
      <w:proofErr w:type="gramStart"/>
      <w:r w:rsidR="00F45ACC" w:rsidRPr="001C564D">
        <w:t>systems</w:t>
      </w:r>
      <w:r w:rsidR="00C41C47" w:rsidRPr="001C564D">
        <w:t>;</w:t>
      </w:r>
      <w:proofErr w:type="gramEnd"/>
      <w:r w:rsidR="00F45ACC" w:rsidRPr="001C564D">
        <w:t xml:space="preserve"> </w:t>
      </w:r>
    </w:p>
    <w:p w14:paraId="7DB8A41D" w14:textId="77777777" w:rsidR="00F45ACC" w:rsidRPr="001C564D" w:rsidRDefault="005E333A" w:rsidP="00483DD4">
      <w:pPr>
        <w:pStyle w:val="BulletPoints"/>
      </w:pPr>
      <w:r w:rsidRPr="001C564D">
        <w:rPr>
          <w:b/>
          <w:bCs/>
        </w:rPr>
        <w:t>Financial Sector and Access to Finance</w:t>
      </w:r>
      <w:r w:rsidRPr="001C564D">
        <w:t xml:space="preserve">: </w:t>
      </w:r>
      <w:r w:rsidR="00DB0FBE" w:rsidRPr="001C564D">
        <w:t xml:space="preserve">SRSP will </w:t>
      </w:r>
      <w:r w:rsidR="00400B46" w:rsidRPr="001C564D">
        <w:t>encourage</w:t>
      </w:r>
      <w:r w:rsidR="00DB0FBE" w:rsidRPr="001C564D">
        <w:t xml:space="preserve"> measures in the fields of capital </w:t>
      </w:r>
      <w:r w:rsidR="00772972" w:rsidRPr="001C564D">
        <w:t xml:space="preserve">market development, </w:t>
      </w:r>
      <w:r w:rsidR="00FF1845" w:rsidRPr="001C564D">
        <w:t xml:space="preserve">financial literacy, etc. </w:t>
      </w:r>
      <w:r w:rsidR="00DB0FBE" w:rsidRPr="001C564D">
        <w:t xml:space="preserve"> </w:t>
      </w:r>
    </w:p>
    <w:p w14:paraId="2F7CF428" w14:textId="77777777" w:rsidR="0037158F" w:rsidRPr="001C564D" w:rsidRDefault="0030703E" w:rsidP="007076DE">
      <w:pPr>
        <w:rPr>
          <w:lang w:val="en-GB"/>
        </w:rPr>
      </w:pPr>
      <w:r w:rsidRPr="001C564D">
        <w:rPr>
          <w:lang w:val="en-GB"/>
        </w:rPr>
        <w:t xml:space="preserve">The new </w:t>
      </w:r>
      <w:r w:rsidR="006F3B6B" w:rsidRPr="001C564D">
        <w:rPr>
          <w:lang w:val="en-GB"/>
        </w:rPr>
        <w:t xml:space="preserve">Structural Reform Support Programme </w:t>
      </w:r>
      <w:r w:rsidRPr="001C564D">
        <w:rPr>
          <w:lang w:val="en-GB"/>
        </w:rPr>
        <w:t xml:space="preserve">for the period covering </w:t>
      </w:r>
      <w:r w:rsidR="006F3B6B" w:rsidRPr="001C564D">
        <w:rPr>
          <w:lang w:val="en-GB"/>
        </w:rPr>
        <w:t>2021-2027</w:t>
      </w:r>
      <w:r w:rsidR="00DB792E" w:rsidRPr="001C564D">
        <w:rPr>
          <w:lang w:val="en-GB"/>
        </w:rPr>
        <w:t xml:space="preserve"> </w:t>
      </w:r>
      <w:r w:rsidR="00B11E59" w:rsidRPr="001C564D">
        <w:rPr>
          <w:lang w:val="en-GB"/>
        </w:rPr>
        <w:t>has not been adopted yet</w:t>
      </w:r>
      <w:r w:rsidR="00C15CDD" w:rsidRPr="001C564D">
        <w:rPr>
          <w:lang w:val="en-GB"/>
        </w:rPr>
        <w:t xml:space="preserve">. </w:t>
      </w:r>
      <w:r w:rsidR="00B11E59" w:rsidRPr="001C564D">
        <w:rPr>
          <w:lang w:val="en-GB"/>
        </w:rPr>
        <w:t xml:space="preserve">However, </w:t>
      </w:r>
      <w:r w:rsidR="006042A6" w:rsidRPr="001C564D">
        <w:rPr>
          <w:lang w:val="en-GB"/>
        </w:rPr>
        <w:t>it has been decided that with</w:t>
      </w:r>
      <w:r w:rsidR="00C15CDD" w:rsidRPr="001C564D">
        <w:rPr>
          <w:lang w:val="en-GB"/>
        </w:rPr>
        <w:t xml:space="preserve"> its </w:t>
      </w:r>
      <w:r w:rsidR="00150E4E" w:rsidRPr="001C564D">
        <w:rPr>
          <w:lang w:val="en-GB"/>
        </w:rPr>
        <w:t xml:space="preserve">overall budget </w:t>
      </w:r>
      <w:r w:rsidR="00C15CDD" w:rsidRPr="001C564D">
        <w:rPr>
          <w:lang w:val="en-GB"/>
        </w:rPr>
        <w:t>of</w:t>
      </w:r>
      <w:r w:rsidR="006F3B6B" w:rsidRPr="001C564D">
        <w:rPr>
          <w:lang w:val="en-GB"/>
        </w:rPr>
        <w:t xml:space="preserve"> €25 billion</w:t>
      </w:r>
      <w:r w:rsidR="006042A6" w:rsidRPr="001C564D">
        <w:rPr>
          <w:lang w:val="en-GB"/>
        </w:rPr>
        <w:t xml:space="preserve">, the programme </w:t>
      </w:r>
      <w:r w:rsidR="002E0487" w:rsidRPr="001C564D">
        <w:rPr>
          <w:lang w:val="en-GB"/>
        </w:rPr>
        <w:t xml:space="preserve">will focus on three main </w:t>
      </w:r>
      <w:r w:rsidR="00B81895" w:rsidRPr="001C564D">
        <w:rPr>
          <w:lang w:val="en-GB"/>
        </w:rPr>
        <w:t>elements:</w:t>
      </w:r>
      <w:r w:rsidR="00DC67F3" w:rsidRPr="001C564D">
        <w:rPr>
          <w:lang w:val="en-GB"/>
        </w:rPr>
        <w:t xml:space="preserve"> </w:t>
      </w:r>
    </w:p>
    <w:p w14:paraId="67AF73AD" w14:textId="77777777" w:rsidR="0037158F" w:rsidRPr="001C564D" w:rsidRDefault="0037158F" w:rsidP="00483DD4">
      <w:pPr>
        <w:pStyle w:val="BulletPoints"/>
      </w:pPr>
      <w:r w:rsidRPr="001C564D">
        <w:t>T</w:t>
      </w:r>
      <w:r w:rsidR="00DC67F3" w:rsidRPr="001C564D">
        <w:t xml:space="preserve">he creation of a </w:t>
      </w:r>
      <w:r w:rsidR="00746FBE" w:rsidRPr="001C564D">
        <w:rPr>
          <w:b/>
          <w:bCs/>
        </w:rPr>
        <w:t>R</w:t>
      </w:r>
      <w:r w:rsidR="00DC67F3" w:rsidRPr="001C564D">
        <w:rPr>
          <w:b/>
          <w:bCs/>
        </w:rPr>
        <w:t xml:space="preserve">eform </w:t>
      </w:r>
      <w:r w:rsidR="00746FBE" w:rsidRPr="001C564D">
        <w:rPr>
          <w:b/>
          <w:bCs/>
        </w:rPr>
        <w:t>D</w:t>
      </w:r>
      <w:r w:rsidR="00DC67F3" w:rsidRPr="001C564D">
        <w:rPr>
          <w:b/>
          <w:bCs/>
        </w:rPr>
        <w:t xml:space="preserve">elivery </w:t>
      </w:r>
      <w:r w:rsidR="00746FBE" w:rsidRPr="001C564D">
        <w:rPr>
          <w:b/>
          <w:bCs/>
        </w:rPr>
        <w:t>T</w:t>
      </w:r>
      <w:r w:rsidR="00DC67F3" w:rsidRPr="001C564D">
        <w:rPr>
          <w:b/>
          <w:bCs/>
        </w:rPr>
        <w:t>ool</w:t>
      </w:r>
      <w:r w:rsidR="00DC67F3" w:rsidRPr="001C564D">
        <w:t xml:space="preserve">, </w:t>
      </w:r>
      <w:r w:rsidR="00D504E4" w:rsidRPr="001C564D">
        <w:t>so as</w:t>
      </w:r>
      <w:r w:rsidRPr="001C564D">
        <w:t xml:space="preserve"> to </w:t>
      </w:r>
      <w:r w:rsidR="00FC3965" w:rsidRPr="001C564D">
        <w:t>grant</w:t>
      </w:r>
      <w:r w:rsidRPr="001C564D">
        <w:t xml:space="preserve"> financial support to all Member States</w:t>
      </w:r>
      <w:r w:rsidR="002C7DF7" w:rsidRPr="001C564D">
        <w:t xml:space="preserve">, for reforms identified in the context of the European </w:t>
      </w:r>
      <w:proofErr w:type="gramStart"/>
      <w:r w:rsidR="002C7DF7" w:rsidRPr="001C564D">
        <w:t>Semester;</w:t>
      </w:r>
      <w:proofErr w:type="gramEnd"/>
    </w:p>
    <w:p w14:paraId="50F5A92F" w14:textId="77777777" w:rsidR="00A30CF8" w:rsidRPr="001C564D" w:rsidRDefault="00A30CF8" w:rsidP="00483DD4">
      <w:pPr>
        <w:pStyle w:val="BulletPoints"/>
      </w:pPr>
      <w:r w:rsidRPr="001C564D">
        <w:t xml:space="preserve">The </w:t>
      </w:r>
      <w:r w:rsidR="00746FBE" w:rsidRPr="001C564D">
        <w:t>setting-up</w:t>
      </w:r>
      <w:r w:rsidRPr="001C564D">
        <w:t xml:space="preserve"> </w:t>
      </w:r>
      <w:r w:rsidR="00DC67F3" w:rsidRPr="001C564D">
        <w:t xml:space="preserve">of a </w:t>
      </w:r>
      <w:r w:rsidR="00DC67F3" w:rsidRPr="001C564D">
        <w:rPr>
          <w:b/>
          <w:bCs/>
        </w:rPr>
        <w:t>Technical Support Instru</w:t>
      </w:r>
      <w:r w:rsidR="001869F9" w:rsidRPr="001C564D">
        <w:rPr>
          <w:b/>
          <w:bCs/>
        </w:rPr>
        <w:t>ment</w:t>
      </w:r>
      <w:r w:rsidR="00A000FD" w:rsidRPr="001C564D">
        <w:t xml:space="preserve">, which will </w:t>
      </w:r>
      <w:r w:rsidR="00924303" w:rsidRPr="001C564D">
        <w:t>bring further</w:t>
      </w:r>
      <w:r w:rsidR="00A000FD" w:rsidRPr="001C564D">
        <w:t xml:space="preserve"> technical support to </w:t>
      </w:r>
      <w:r w:rsidR="00AF60D0" w:rsidRPr="001C564D">
        <w:t xml:space="preserve">reinforce </w:t>
      </w:r>
      <w:r w:rsidR="00E52690" w:rsidRPr="001C564D">
        <w:t xml:space="preserve">the administrative capacities of </w:t>
      </w:r>
      <w:r w:rsidR="00CD5201" w:rsidRPr="001C564D">
        <w:t xml:space="preserve">Member States to </w:t>
      </w:r>
      <w:r w:rsidR="00D6749E" w:rsidRPr="001C564D">
        <w:t>carry out</w:t>
      </w:r>
      <w:r w:rsidR="008A7FE5" w:rsidRPr="001C564D">
        <w:t xml:space="preserve"> the</w:t>
      </w:r>
      <w:r w:rsidR="00E52690" w:rsidRPr="001C564D">
        <w:t xml:space="preserve"> </w:t>
      </w:r>
      <w:proofErr w:type="gramStart"/>
      <w:r w:rsidR="00E52690" w:rsidRPr="001C564D">
        <w:t>reforms;</w:t>
      </w:r>
      <w:proofErr w:type="gramEnd"/>
    </w:p>
    <w:p w14:paraId="7B685B25" w14:textId="4D7180F8" w:rsidR="004D672B" w:rsidRPr="001C564D" w:rsidRDefault="00E52690" w:rsidP="00483DD4">
      <w:pPr>
        <w:pStyle w:val="BulletPoints"/>
      </w:pPr>
      <w:r w:rsidRPr="001C564D">
        <w:t xml:space="preserve">The </w:t>
      </w:r>
      <w:r w:rsidR="00C93A2B" w:rsidRPr="001C564D">
        <w:t>establishment</w:t>
      </w:r>
      <w:r w:rsidRPr="001C564D">
        <w:t xml:space="preserve"> o</w:t>
      </w:r>
      <w:r w:rsidR="001869F9" w:rsidRPr="001C564D">
        <w:t xml:space="preserve">f a </w:t>
      </w:r>
      <w:r w:rsidR="00746FBE" w:rsidRPr="001C564D">
        <w:rPr>
          <w:b/>
          <w:bCs/>
        </w:rPr>
        <w:t>C</w:t>
      </w:r>
      <w:r w:rsidR="001869F9" w:rsidRPr="001C564D">
        <w:rPr>
          <w:b/>
          <w:bCs/>
        </w:rPr>
        <w:t xml:space="preserve">onvergence </w:t>
      </w:r>
      <w:r w:rsidR="00746FBE" w:rsidRPr="001C564D">
        <w:rPr>
          <w:b/>
          <w:bCs/>
        </w:rPr>
        <w:t>F</w:t>
      </w:r>
      <w:r w:rsidR="001869F9" w:rsidRPr="001C564D">
        <w:rPr>
          <w:b/>
          <w:bCs/>
        </w:rPr>
        <w:t>acility</w:t>
      </w:r>
      <w:r w:rsidRPr="001C564D">
        <w:t xml:space="preserve">, </w:t>
      </w:r>
      <w:r w:rsidR="00783610" w:rsidRPr="001C564D">
        <w:t xml:space="preserve">to provide both financial and technical support to those Member States </w:t>
      </w:r>
      <w:r w:rsidR="00C93A2B" w:rsidRPr="001C564D">
        <w:t>aspiring</w:t>
      </w:r>
      <w:r w:rsidR="00783610" w:rsidRPr="001C564D">
        <w:t xml:space="preserve"> to join the eurozone. </w:t>
      </w:r>
    </w:p>
    <w:p w14:paraId="59B824AB" w14:textId="7D4D2ED3" w:rsidR="0056386C" w:rsidRPr="002972C5" w:rsidRDefault="002057F3">
      <w:pPr>
        <w:pStyle w:val="Heading2"/>
        <w:rPr>
          <w:lang w:val="en-GB"/>
        </w:rPr>
      </w:pPr>
      <w:r w:rsidRPr="002057F3">
        <w:rPr>
          <w:lang w:val="en-GB"/>
        </w:rPr>
        <w:t>E</w:t>
      </w:r>
      <w:r w:rsidR="004E0F2C">
        <w:rPr>
          <w:lang w:val="en-GB"/>
        </w:rPr>
        <w:t xml:space="preserve">uropean </w:t>
      </w:r>
      <w:r w:rsidRPr="007F1754">
        <w:rPr>
          <w:lang w:val="en-GB"/>
        </w:rPr>
        <w:t>I</w:t>
      </w:r>
      <w:r w:rsidR="004E0F2C">
        <w:rPr>
          <w:lang w:val="en-GB"/>
        </w:rPr>
        <w:t xml:space="preserve">nnovation </w:t>
      </w:r>
      <w:r w:rsidRPr="007F1754">
        <w:rPr>
          <w:lang w:val="en-GB"/>
        </w:rPr>
        <w:t>C</w:t>
      </w:r>
      <w:r w:rsidR="004E0F2C">
        <w:rPr>
          <w:lang w:val="en-GB"/>
        </w:rPr>
        <w:t>ouncil</w:t>
      </w:r>
      <w:r w:rsidRPr="007F1754">
        <w:rPr>
          <w:lang w:val="en-GB"/>
        </w:rPr>
        <w:t xml:space="preserve"> </w:t>
      </w:r>
      <w:r w:rsidR="004E0F2C">
        <w:rPr>
          <w:lang w:val="en-GB"/>
        </w:rPr>
        <w:t xml:space="preserve">(EIC) </w:t>
      </w:r>
      <w:r w:rsidRPr="007F1754">
        <w:rPr>
          <w:lang w:val="en-GB"/>
        </w:rPr>
        <w:t>Fund</w:t>
      </w:r>
    </w:p>
    <w:p w14:paraId="5DF3CE79" w14:textId="2FE26BC4" w:rsidR="00CA10B8" w:rsidRDefault="0010492F" w:rsidP="00CA10B8">
      <w:pPr>
        <w:pStyle w:val="BodyText"/>
        <w:rPr>
          <w:lang w:val="en-GB"/>
        </w:rPr>
      </w:pPr>
      <w:r>
        <w:rPr>
          <w:lang w:val="en-GB"/>
        </w:rPr>
        <w:t xml:space="preserve">The </w:t>
      </w:r>
      <w:hyperlink r:id="rId215" w:history="1">
        <w:r w:rsidR="00AF24EF">
          <w:rPr>
            <w:rStyle w:val="Hyperlink"/>
            <w:lang w:val="en-GB"/>
          </w:rPr>
          <w:t>European Innovation Council</w:t>
        </w:r>
      </w:hyperlink>
      <w:r>
        <w:rPr>
          <w:lang w:val="en-GB"/>
        </w:rPr>
        <w:t xml:space="preserve"> </w:t>
      </w:r>
      <w:r w:rsidR="006C718E">
        <w:rPr>
          <w:lang w:val="en-GB"/>
        </w:rPr>
        <w:t>established under</w:t>
      </w:r>
      <w:r w:rsidR="00E12F70">
        <w:rPr>
          <w:lang w:val="en-GB"/>
        </w:rPr>
        <w:t xml:space="preserve"> the</w:t>
      </w:r>
      <w:r w:rsidR="006C718E">
        <w:rPr>
          <w:lang w:val="en-GB"/>
        </w:rPr>
        <w:t xml:space="preserve"> Horizon Europe programme</w:t>
      </w:r>
      <w:r w:rsidR="007F1754">
        <w:rPr>
          <w:lang w:val="en-GB"/>
        </w:rPr>
        <w:t xml:space="preserve"> p</w:t>
      </w:r>
      <w:r w:rsidR="00DF604F">
        <w:rPr>
          <w:lang w:val="en-GB"/>
        </w:rPr>
        <w:t xml:space="preserve">rovides funding for </w:t>
      </w:r>
      <w:r w:rsidR="00B52ACA">
        <w:rPr>
          <w:lang w:val="en-GB"/>
        </w:rPr>
        <w:t>individual companies through grants and investments</w:t>
      </w:r>
      <w:r w:rsidR="007F1754">
        <w:rPr>
          <w:lang w:val="en-GB"/>
        </w:rPr>
        <w:t xml:space="preserve"> through the EIC Fund</w:t>
      </w:r>
      <w:r w:rsidR="00B52ACA">
        <w:rPr>
          <w:lang w:val="en-GB"/>
        </w:rPr>
        <w:t xml:space="preserve">. </w:t>
      </w:r>
      <w:r w:rsidR="007F1754">
        <w:rPr>
          <w:lang w:val="en-GB"/>
        </w:rPr>
        <w:t xml:space="preserve">This fund </w:t>
      </w:r>
      <w:r w:rsidR="00DF6166">
        <w:rPr>
          <w:lang w:val="en-GB"/>
        </w:rPr>
        <w:t xml:space="preserve">focuses on financing and </w:t>
      </w:r>
      <w:r w:rsidR="00CA10B8" w:rsidRPr="00CA10B8">
        <w:rPr>
          <w:lang w:val="en-GB"/>
        </w:rPr>
        <w:t>support</w:t>
      </w:r>
      <w:r w:rsidR="00DF6166">
        <w:rPr>
          <w:lang w:val="en-GB"/>
        </w:rPr>
        <w:t>ing</w:t>
      </w:r>
      <w:r w:rsidR="00CA10B8" w:rsidRPr="00CA10B8">
        <w:rPr>
          <w:lang w:val="en-GB"/>
        </w:rPr>
        <w:t xml:space="preserve"> all stages of innovation</w:t>
      </w:r>
      <w:r w:rsidR="00CA10B8">
        <w:rPr>
          <w:lang w:val="en-GB"/>
        </w:rPr>
        <w:t>,</w:t>
      </w:r>
      <w:r w:rsidR="00CA10B8" w:rsidRPr="00CA10B8">
        <w:rPr>
          <w:lang w:val="en-GB"/>
        </w:rPr>
        <w:t xml:space="preserve"> from R&amp;D on the scientific</w:t>
      </w:r>
      <w:r w:rsidR="00CA10B8">
        <w:rPr>
          <w:lang w:val="en-GB"/>
        </w:rPr>
        <w:t xml:space="preserve"> </w:t>
      </w:r>
      <w:r w:rsidR="00CA10B8" w:rsidRPr="00CA10B8">
        <w:rPr>
          <w:lang w:val="en-GB"/>
        </w:rPr>
        <w:t xml:space="preserve">underpinnings of breakthrough technologies, to validation and </w:t>
      </w:r>
      <w:r w:rsidR="00CA10B8" w:rsidRPr="00CA10B8">
        <w:rPr>
          <w:lang w:val="en-GB"/>
        </w:rPr>
        <w:lastRenderedPageBreak/>
        <w:t>demonstration of</w:t>
      </w:r>
      <w:r w:rsidR="00CA10B8">
        <w:rPr>
          <w:lang w:val="en-GB"/>
        </w:rPr>
        <w:t xml:space="preserve"> </w:t>
      </w:r>
      <w:r w:rsidR="00CA10B8" w:rsidRPr="00CA10B8">
        <w:rPr>
          <w:lang w:val="en-GB"/>
        </w:rPr>
        <w:t>breakthrough technologies and innovations to meet real world needs, to the</w:t>
      </w:r>
      <w:r w:rsidR="00CA10B8">
        <w:rPr>
          <w:lang w:val="en-GB"/>
        </w:rPr>
        <w:t xml:space="preserve"> </w:t>
      </w:r>
      <w:r w:rsidR="00CA10B8" w:rsidRPr="00CA10B8">
        <w:rPr>
          <w:lang w:val="en-GB"/>
        </w:rPr>
        <w:t>development and scaling up of start-ups and small and medium-sized enterprises</w:t>
      </w:r>
      <w:r w:rsidR="00CA10B8">
        <w:rPr>
          <w:lang w:val="en-GB"/>
        </w:rPr>
        <w:t xml:space="preserve"> </w:t>
      </w:r>
      <w:r w:rsidR="00CA10B8" w:rsidRPr="00CA10B8">
        <w:rPr>
          <w:lang w:val="en-GB"/>
        </w:rPr>
        <w:t>(SMEs).</w:t>
      </w:r>
    </w:p>
    <w:p w14:paraId="167585AD" w14:textId="2A2ED94D" w:rsidR="00497A3D" w:rsidRPr="002057F3" w:rsidRDefault="00CA10B8" w:rsidP="00497A3D">
      <w:pPr>
        <w:pStyle w:val="BodyText"/>
        <w:rPr>
          <w:lang w:val="en-GB"/>
        </w:rPr>
      </w:pPr>
      <w:r>
        <w:rPr>
          <w:lang w:val="en-GB"/>
        </w:rPr>
        <w:t>H</w:t>
      </w:r>
      <w:r w:rsidRPr="00CA10B8">
        <w:rPr>
          <w:lang w:val="en-GB"/>
        </w:rPr>
        <w:t>igher education institutions and research and technology organisations</w:t>
      </w:r>
      <w:r>
        <w:rPr>
          <w:lang w:val="en-GB"/>
        </w:rPr>
        <w:t xml:space="preserve"> can also apply to</w:t>
      </w:r>
      <w:r w:rsidR="00AC2023">
        <w:rPr>
          <w:lang w:val="en-GB"/>
        </w:rPr>
        <w:t xml:space="preserve"> the various </w:t>
      </w:r>
      <w:r w:rsidR="008976E8">
        <w:rPr>
          <w:lang w:val="en-GB"/>
        </w:rPr>
        <w:t xml:space="preserve">open and challenge driven funding opportunities. </w:t>
      </w:r>
      <w:r w:rsidR="00497A3D" w:rsidRPr="002057F3">
        <w:rPr>
          <w:lang w:val="en-GB"/>
        </w:rPr>
        <w:br w:type="page"/>
      </w:r>
    </w:p>
    <w:p w14:paraId="359602A2" w14:textId="085AFFC2" w:rsidR="00497A3D" w:rsidRDefault="00597EA2" w:rsidP="00497A3D">
      <w:pPr>
        <w:pStyle w:val="BodyText"/>
        <w:rPr>
          <w:lang w:val="en-GB"/>
        </w:rPr>
      </w:pPr>
      <w:r>
        <w:rPr>
          <w:noProof/>
          <w:lang w:val="en-GB"/>
        </w:rPr>
        <w:lastRenderedPageBreak/>
        <w:drawing>
          <wp:anchor distT="0" distB="0" distL="114300" distR="114300" simplePos="0" relativeHeight="251684885" behindDoc="1" locked="0" layoutInCell="1" allowOverlap="1" wp14:anchorId="153AC5CB" wp14:editId="3DF0483D">
            <wp:simplePos x="0" y="0"/>
            <wp:positionH relativeFrom="column">
              <wp:posOffset>-1091565</wp:posOffset>
            </wp:positionH>
            <wp:positionV relativeFrom="paragraph">
              <wp:posOffset>-1080770</wp:posOffset>
            </wp:positionV>
            <wp:extent cx="10393680" cy="10774680"/>
            <wp:effectExtent l="0" t="0" r="7620" b="762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0393680" cy="10774680"/>
                    </a:xfrm>
                    <a:prstGeom prst="rect">
                      <a:avLst/>
                    </a:prstGeom>
                    <a:noFill/>
                  </pic:spPr>
                </pic:pic>
              </a:graphicData>
            </a:graphic>
            <wp14:sizeRelH relativeFrom="page">
              <wp14:pctWidth>0</wp14:pctWidth>
            </wp14:sizeRelH>
            <wp14:sizeRelV relativeFrom="page">
              <wp14:pctHeight>0</wp14:pctHeight>
            </wp14:sizeRelV>
          </wp:anchor>
        </w:drawing>
      </w:r>
    </w:p>
    <w:p w14:paraId="56EFD0F3" w14:textId="77777777" w:rsidR="00497A3D" w:rsidRDefault="00497A3D" w:rsidP="00497A3D">
      <w:pPr>
        <w:pStyle w:val="BodyText"/>
        <w:rPr>
          <w:lang w:val="en-GB"/>
        </w:rPr>
      </w:pPr>
    </w:p>
    <w:p w14:paraId="492FDAC9" w14:textId="21180B5F" w:rsidR="00497A3D" w:rsidRPr="001C564D" w:rsidRDefault="00497A3D" w:rsidP="00497A3D">
      <w:pPr>
        <w:pStyle w:val="BodyText"/>
        <w:rPr>
          <w:lang w:val="en-GB"/>
        </w:rPr>
      </w:pPr>
    </w:p>
    <w:p w14:paraId="7EE03910" w14:textId="302CB0E1" w:rsidR="00FB3E9A" w:rsidRDefault="008759FC" w:rsidP="00AA6EC4">
      <w:pPr>
        <w:pStyle w:val="BodyText"/>
        <w:rPr>
          <w:lang w:val="en-GB"/>
        </w:rPr>
      </w:pPr>
      <w:r>
        <w:rPr>
          <w:noProof/>
          <w:lang w:val="en-GB" w:eastAsia="en-GB"/>
        </w:rPr>
        <mc:AlternateContent>
          <mc:Choice Requires="wpg">
            <w:drawing>
              <wp:anchor distT="0" distB="0" distL="114300" distR="114300" simplePos="0" relativeHeight="251658261" behindDoc="0" locked="0" layoutInCell="1" allowOverlap="1" wp14:anchorId="1A0EDB74" wp14:editId="22E0C334">
                <wp:simplePos x="0" y="0"/>
                <wp:positionH relativeFrom="column">
                  <wp:posOffset>2453640</wp:posOffset>
                </wp:positionH>
                <wp:positionV relativeFrom="paragraph">
                  <wp:posOffset>865505</wp:posOffset>
                </wp:positionV>
                <wp:extent cx="4036060" cy="1359535"/>
                <wp:effectExtent l="9525" t="18415" r="12065" b="22225"/>
                <wp:wrapNone/>
                <wp:docPr id="23"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359535"/>
                          <a:chOff x="5550" y="3338"/>
                          <a:chExt cx="6356" cy="2041"/>
                        </a:xfrm>
                      </wpg:grpSpPr>
                      <wps:wsp>
                        <wps:cNvPr id="24" name="Text Box 28"/>
                        <wps:cNvSpPr txBox="1">
                          <a:spLocks noChangeArrowheads="1"/>
                        </wps:cNvSpPr>
                        <wps:spPr bwMode="auto">
                          <a:xfrm>
                            <a:off x="5550" y="333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EAFD4A4" w14:textId="0167A82D" w:rsidR="00DF6369" w:rsidRPr="00994993" w:rsidRDefault="00DF6369">
                              <w:pPr>
                                <w:ind w:left="720"/>
                                <w:jc w:val="right"/>
                                <w:rPr>
                                  <w:color w:val="FFFFFF"/>
                                  <w:sz w:val="48"/>
                                  <w:szCs w:val="32"/>
                                  <w:lang w:val="en-US"/>
                                </w:rPr>
                              </w:pPr>
                              <w:r w:rsidRPr="00E7654F">
                                <w:rPr>
                                  <w:color w:val="FFFFFF"/>
                                  <w:sz w:val="52"/>
                                  <w:szCs w:val="36"/>
                                </w:rPr>
                                <w:tab/>
                              </w:r>
                              <w:r w:rsidRPr="00994993">
                                <w:rPr>
                                  <w:color w:val="FFFFFF"/>
                                  <w:sz w:val="52"/>
                                  <w:szCs w:val="36"/>
                                  <w:lang w:val="en-US"/>
                                </w:rPr>
                                <w:t>Digital Public A</w:t>
                              </w:r>
                              <w:r>
                                <w:rPr>
                                  <w:color w:val="FFFFFF"/>
                                  <w:sz w:val="52"/>
                                  <w:szCs w:val="36"/>
                                  <w:lang w:val="en-US"/>
                                </w:rPr>
                                <w:t>dministration</w:t>
                              </w:r>
                              <w:r w:rsidRPr="00994993">
                                <w:rPr>
                                  <w:color w:val="FFFFFF"/>
                                  <w:sz w:val="48"/>
                                  <w:szCs w:val="32"/>
                                  <w:lang w:val="en-US"/>
                                </w:rPr>
                                <w:t xml:space="preserve"> I</w:t>
                              </w:r>
                              <w:r>
                                <w:rPr>
                                  <w:color w:val="FFFFFF"/>
                                  <w:sz w:val="48"/>
                                  <w:szCs w:val="32"/>
                                  <w:lang w:val="en-US"/>
                                </w:rPr>
                                <w:t>CT</w:t>
                              </w:r>
                            </w:p>
                            <w:p w14:paraId="7A7D65BA" w14:textId="00AB7B07" w:rsidR="00DF6369" w:rsidRPr="00483DD4" w:rsidRDefault="00DF6369" w:rsidP="002B2293">
                              <w:pPr>
                                <w:ind w:left="720"/>
                                <w:jc w:val="right"/>
                                <w:rPr>
                                  <w:color w:val="FFFFFF"/>
                                  <w:sz w:val="48"/>
                                  <w:szCs w:val="32"/>
                                  <w:lang w:val="en-GB"/>
                                </w:rPr>
                              </w:pPr>
                              <w:r w:rsidRPr="00994993">
                                <w:rPr>
                                  <w:color w:val="FFFFFF"/>
                                  <w:sz w:val="52"/>
                                  <w:szCs w:val="36"/>
                                  <w:lang w:val="en-US"/>
                                </w:rPr>
                                <w:tab/>
                              </w:r>
                              <w:r w:rsidRPr="00483DD4">
                                <w:rPr>
                                  <w:color w:val="FFFFFF"/>
                                  <w:sz w:val="48"/>
                                  <w:szCs w:val="32"/>
                                  <w:lang w:val="en-GB"/>
                                </w:rPr>
                                <w:t xml:space="preserve"> Tools </w:t>
                              </w:r>
                            </w:p>
                            <w:p w14:paraId="37B47BB8" w14:textId="77777777" w:rsidR="00DF6369" w:rsidRPr="00483DD4" w:rsidRDefault="00DF6369" w:rsidP="002B2293">
                              <w:pPr>
                                <w:jc w:val="right"/>
                                <w:rPr>
                                  <w:color w:val="FFFFFF"/>
                                  <w:sz w:val="52"/>
                                  <w:szCs w:val="36"/>
                                  <w:lang w:val="en-GB"/>
                                </w:rPr>
                              </w:pPr>
                            </w:p>
                          </w:txbxContent>
                        </wps:txbx>
                        <wps:bodyPr rot="0" vert="horz" wrap="square" lIns="18000" tIns="46800" rIns="91440" bIns="45720" anchor="t" anchorCtr="0" upright="1">
                          <a:noAutofit/>
                        </wps:bodyPr>
                      </wps:wsp>
                      <wps:wsp>
                        <wps:cNvPr id="25" name="Text Box 29"/>
                        <wps:cNvSpPr txBox="1">
                          <a:spLocks noChangeArrowheads="1"/>
                        </wps:cNvSpPr>
                        <wps:spPr bwMode="auto">
                          <a:xfrm>
                            <a:off x="5735" y="3711"/>
                            <a:ext cx="875" cy="1364"/>
                          </a:xfrm>
                          <a:prstGeom prst="rect">
                            <a:avLst/>
                          </a:prstGeom>
                          <a:noFill/>
                          <a:ln>
                            <a:noFill/>
                          </a:ln>
                          <a:extLst>
                            <a:ext uri="{909E8E84-426E-40DD-AFC4-6F175D3DCCD1}">
                              <a14:hiddenFill xmlns:a14="http://schemas.microsoft.com/office/drawing/2010/main">
                                <a:solidFill>
                                  <a:srgbClr val="4958A0"/>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56C98A45" w14:textId="1543C279" w:rsidR="00DF6369" w:rsidRPr="0065240B" w:rsidRDefault="00DF6369" w:rsidP="002B2293">
                              <w:pPr>
                                <w:rPr>
                                  <w:lang w:val="en-US"/>
                                </w:rPr>
                              </w:pPr>
                              <w:r>
                                <w:rPr>
                                  <w:color w:val="FFFFFF"/>
                                  <w:sz w:val="96"/>
                                  <w:szCs w:val="96"/>
                                  <w:lang w:val="en-US"/>
                                </w:rPr>
                                <w:t>6</w:t>
                              </w:r>
                            </w:p>
                          </w:txbxContent>
                        </wps:txbx>
                        <wps:bodyPr rot="0" vert="horz" wrap="square" lIns="91440" tIns="45720" rIns="91440" bIns="45720" anchor="t" anchorCtr="0" upright="1">
                          <a:spAutoFit/>
                        </wps:bodyPr>
                      </wps:wsp>
                      <wps:wsp>
                        <wps:cNvPr id="26" name="AutoShape 30"/>
                        <wps:cNvCnPr>
                          <a:cxnSpLocks noChangeShapeType="1"/>
                        </wps:cNvCnPr>
                        <wps:spPr bwMode="auto">
                          <a:xfrm>
                            <a:off x="6834" y="3338"/>
                            <a:ext cx="2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A0EDB74" id="Group 50" o:spid="_x0000_s1049" style="position:absolute;left:0;text-align:left;margin-left:193.2pt;margin-top:68.15pt;width:317.8pt;height:107.05pt;z-index:251658261"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">
                <v:shape id="Text Box 28" o:spid="_x0000_s1050"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" fillcolor="#4958a0" strokecolor="white">
                  <v:stroke opacity="0"/>
                  <v:shadow offset=",5pt"/>
                  <v:textbox inset=".5mm,1.3mm">
                    <w:txbxContent>
                      <w:p w14:paraId="3EAFD4A4" w14:textId="0167A82D" w:rsidR="00DF6369" w:rsidRPr="00994993" w:rsidRDefault="00DF6369">
                        <w:pPr>
                          <w:ind w:left="720"/>
                          <w:jc w:val="right"/>
                          <w:rPr>
                            <w:color w:val="FFFFFF"/>
                            <w:sz w:val="48"/>
                            <w:szCs w:val="32"/>
                            <w:lang w:val="en-US"/>
                          </w:rPr>
                        </w:pPr>
                        <w:r w:rsidRPr="00E7654F">
                          <w:rPr>
                            <w:color w:val="FFFFFF"/>
                            <w:sz w:val="52"/>
                            <w:szCs w:val="36"/>
                          </w:rPr>
                          <w:tab/>
                        </w:r>
                        <w:r w:rsidRPr="00994993">
                          <w:rPr>
                            <w:color w:val="FFFFFF"/>
                            <w:sz w:val="52"/>
                            <w:szCs w:val="36"/>
                            <w:lang w:val="en-US"/>
                          </w:rPr>
                          <w:t>Digital Public A</w:t>
                        </w:r>
                        <w:r>
                          <w:rPr>
                            <w:color w:val="FFFFFF"/>
                            <w:sz w:val="52"/>
                            <w:szCs w:val="36"/>
                            <w:lang w:val="en-US"/>
                          </w:rPr>
                          <w:t>dministration</w:t>
                        </w:r>
                        <w:r w:rsidRPr="00994993">
                          <w:rPr>
                            <w:color w:val="FFFFFF"/>
                            <w:sz w:val="48"/>
                            <w:szCs w:val="32"/>
                            <w:lang w:val="en-US"/>
                          </w:rPr>
                          <w:t xml:space="preserve"> I</w:t>
                        </w:r>
                        <w:r>
                          <w:rPr>
                            <w:color w:val="FFFFFF"/>
                            <w:sz w:val="48"/>
                            <w:szCs w:val="32"/>
                            <w:lang w:val="en-US"/>
                          </w:rPr>
                          <w:t>CT</w:t>
                        </w:r>
                      </w:p>
                      <w:p w14:paraId="7A7D65BA" w14:textId="00AB7B07" w:rsidR="00DF6369" w:rsidRPr="00483DD4" w:rsidRDefault="00DF6369" w:rsidP="002B2293">
                        <w:pPr>
                          <w:ind w:left="720"/>
                          <w:jc w:val="right"/>
                          <w:rPr>
                            <w:color w:val="FFFFFF"/>
                            <w:sz w:val="48"/>
                            <w:szCs w:val="32"/>
                            <w:lang w:val="en-GB"/>
                          </w:rPr>
                        </w:pPr>
                        <w:r w:rsidRPr="00994993">
                          <w:rPr>
                            <w:color w:val="FFFFFF"/>
                            <w:sz w:val="52"/>
                            <w:szCs w:val="36"/>
                            <w:lang w:val="en-US"/>
                          </w:rPr>
                          <w:tab/>
                        </w:r>
                        <w:r w:rsidRPr="00483DD4">
                          <w:rPr>
                            <w:color w:val="FFFFFF"/>
                            <w:sz w:val="48"/>
                            <w:szCs w:val="32"/>
                            <w:lang w:val="en-GB"/>
                          </w:rPr>
                          <w:t xml:space="preserve"> Tools </w:t>
                        </w:r>
                      </w:p>
                      <w:p w14:paraId="37B47BB8" w14:textId="77777777" w:rsidR="00DF6369" w:rsidRPr="00483DD4" w:rsidRDefault="00DF6369" w:rsidP="002B2293">
                        <w:pPr>
                          <w:jc w:val="right"/>
                          <w:rPr>
                            <w:color w:val="FFFFFF"/>
                            <w:sz w:val="52"/>
                            <w:szCs w:val="36"/>
                            <w:lang w:val="en-GB"/>
                          </w:rPr>
                        </w:pPr>
                      </w:p>
                    </w:txbxContent>
                  </v:textbox>
                </v:shape>
                <v:shape id="Text Box 29" o:spid="_x0000_s1051" type="#_x0000_t202" style="position:absolute;left:5735;top:3711;width:875;height:1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" filled="f" fillcolor="#4958a0" stroked="f" strokecolor="#f8f8f8" strokeweight=".25pt">
                  <v:textbox style="mso-fit-shape-to-text:t">
                    <w:txbxContent>
                      <w:p w14:paraId="56C98A45" w14:textId="1543C279" w:rsidR="00DF6369" w:rsidRPr="0065240B" w:rsidRDefault="00DF6369" w:rsidP="002B2293">
                        <w:pPr>
                          <w:rPr>
                            <w:lang w:val="en-US"/>
                          </w:rPr>
                        </w:pPr>
                        <w:r>
                          <w:rPr>
                            <w:color w:val="FFFFFF"/>
                            <w:sz w:val="96"/>
                            <w:szCs w:val="96"/>
                            <w:lang w:val="en-US"/>
                          </w:rPr>
                          <w:t>6</w:t>
                        </w:r>
                      </w:p>
                    </w:txbxContent>
                  </v:textbox>
                </v:shape>
                <v:shape id="AutoShape 30"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" strokecolor="white" strokeweight="2.5pt">
                  <v:shadow offset=",5pt"/>
                </v:shape>
              </v:group>
            </w:pict>
          </mc:Fallback>
        </mc:AlternateContent>
      </w:r>
    </w:p>
    <w:p w14:paraId="33D4E4B2" w14:textId="0631C2F4" w:rsidR="00FB3E9A" w:rsidRPr="00994993" w:rsidRDefault="00FB3E9A" w:rsidP="00483DD4">
      <w:pPr>
        <w:pStyle w:val="Heading1"/>
        <w:rPr>
          <w:lang w:val="en-US"/>
        </w:rPr>
      </w:pPr>
      <w:r w:rsidRPr="00483DD4">
        <w:rPr>
          <w:lang w:val="en-GB"/>
        </w:rPr>
        <w:lastRenderedPageBreak/>
        <w:t>Digital Public Administration ICT Tools</w:t>
      </w:r>
    </w:p>
    <w:p w14:paraId="5917AE0F" w14:textId="461BCEAF" w:rsidR="00FB3E9A" w:rsidRPr="00994993" w:rsidRDefault="00FB3E9A" w:rsidP="00994993">
      <w:pPr>
        <w:pStyle w:val="Heading2"/>
        <w:rPr>
          <w:lang w:val="en-US"/>
        </w:rPr>
      </w:pPr>
      <w:r w:rsidRPr="00994993">
        <w:rPr>
          <w:lang w:val="en-US"/>
        </w:rPr>
        <w:t>Common Assessment Model Standards and Specifications (CAMSS)</w:t>
      </w:r>
    </w:p>
    <w:p w14:paraId="7C7D501C" w14:textId="77777777" w:rsidR="00FB3E9A" w:rsidRPr="00483DD4" w:rsidRDefault="007502D9" w:rsidP="00FB3E9A">
      <w:pPr>
        <w:rPr>
          <w:lang w:val="en-GB"/>
        </w:rPr>
      </w:pPr>
      <w:hyperlink r:id="rId217" w:history="1">
        <w:r w:rsidR="00FB3E9A" w:rsidRPr="00483DD4">
          <w:rPr>
            <w:rStyle w:val="Hyperlink"/>
            <w:lang w:val="en-GB"/>
          </w:rPr>
          <w:t>CAMSS</w:t>
        </w:r>
      </w:hyperlink>
      <w:r w:rsidR="00FB3E9A" w:rsidRPr="00483DD4">
        <w:rPr>
          <w:lang w:val="en-GB"/>
        </w:rPr>
        <w:t xml:space="preserve"> aims at promoting collaboration between public administrations through a Common Assessment Method for Standards and Specifications. </w:t>
      </w:r>
    </w:p>
    <w:p w14:paraId="6E773A21" w14:textId="77777777" w:rsidR="00FB3E9A" w:rsidRPr="00483DD4" w:rsidRDefault="00FB3E9A" w:rsidP="00FB3E9A">
      <w:pPr>
        <w:rPr>
          <w:lang w:val="en-GB"/>
        </w:rPr>
      </w:pPr>
      <w:r w:rsidRPr="00483DD4">
        <w:rPr>
          <w:lang w:val="en-GB"/>
        </w:rPr>
        <w:t>This helps to expand interoperability between EU Member States through the sharing of information and knowledge, and the alignment of national processes by using CAMSS. It also aims to speed up the assessment processes, reduce their cost throughout European public administrations and avoid ICT vendor specific lock-in.</w:t>
      </w:r>
    </w:p>
    <w:p w14:paraId="6EFDFCD8" w14:textId="77777777" w:rsidR="00FB3E9A" w:rsidRPr="00483DD4" w:rsidRDefault="00FB3E9A" w:rsidP="00FB3E9A">
      <w:pPr>
        <w:rPr>
          <w:bCs/>
          <w:lang w:val="en-GB"/>
        </w:rPr>
      </w:pPr>
      <w:r w:rsidRPr="00483DD4">
        <w:rPr>
          <w:bCs/>
          <w:lang w:val="en-GB"/>
        </w:rPr>
        <w:t>The main objective of CAMSS is to become the method of reference for the assessment of technical specifications and standards in the field of ICT, helping to promote transparency regarding selection procedures for eGovernment solutions and standards, and increasing the sharing and reuse of eGovernment projects.</w:t>
      </w:r>
    </w:p>
    <w:p w14:paraId="20D9EA39" w14:textId="77777777" w:rsidR="00FB3E9A" w:rsidRPr="00483DD4" w:rsidRDefault="00FB3E9A" w:rsidP="00FB3E9A">
      <w:pPr>
        <w:rPr>
          <w:lang w:val="en-GB"/>
        </w:rPr>
      </w:pPr>
      <w:r w:rsidRPr="00483DD4">
        <w:rPr>
          <w:lang w:val="en-GB"/>
        </w:rPr>
        <w:t xml:space="preserve">The CAMSS toolkit consists of: </w:t>
      </w:r>
    </w:p>
    <w:p w14:paraId="62FB5B01" w14:textId="77777777" w:rsidR="00FB3E9A" w:rsidRPr="00483DD4" w:rsidRDefault="00FB3E9A" w:rsidP="0093137A">
      <w:pPr>
        <w:pStyle w:val="BulletPoints"/>
      </w:pPr>
      <w:r w:rsidRPr="00483DD4">
        <w:t xml:space="preserve">A documented reference assessment </w:t>
      </w:r>
      <w:proofErr w:type="gramStart"/>
      <w:r w:rsidRPr="00483DD4">
        <w:t>process;</w:t>
      </w:r>
      <w:proofErr w:type="gramEnd"/>
      <w:r w:rsidRPr="00483DD4">
        <w:t xml:space="preserve"> </w:t>
      </w:r>
    </w:p>
    <w:p w14:paraId="5FDF2E72" w14:textId="77777777" w:rsidR="00FB3E9A" w:rsidRPr="00483DD4" w:rsidRDefault="00FB3E9A" w:rsidP="0093137A">
      <w:pPr>
        <w:pStyle w:val="BulletPoints"/>
      </w:pPr>
      <w:r w:rsidRPr="00483DD4">
        <w:t>A set of quality requirements (criteria</w:t>
      </w:r>
      <w:proofErr w:type="gramStart"/>
      <w:r w:rsidRPr="00483DD4">
        <w:t>);</w:t>
      </w:r>
      <w:proofErr w:type="gramEnd"/>
      <w:r w:rsidRPr="00483DD4">
        <w:t xml:space="preserve"> </w:t>
      </w:r>
    </w:p>
    <w:p w14:paraId="1005B9A3" w14:textId="77777777" w:rsidR="00FB3E9A" w:rsidRPr="00483DD4" w:rsidRDefault="00FB3E9A" w:rsidP="0093137A">
      <w:pPr>
        <w:pStyle w:val="BulletPoints"/>
      </w:pPr>
      <w:r w:rsidRPr="00483DD4">
        <w:t>Assessment tools: online and offline (also in open source</w:t>
      </w:r>
      <w:proofErr w:type="gramStart"/>
      <w:r w:rsidRPr="00483DD4">
        <w:t>);</w:t>
      </w:r>
      <w:proofErr w:type="gramEnd"/>
    </w:p>
    <w:p w14:paraId="46AF5D1C" w14:textId="77777777" w:rsidR="00FB3E9A" w:rsidRPr="00483DD4" w:rsidRDefault="00FB3E9A" w:rsidP="0093137A">
      <w:pPr>
        <w:pStyle w:val="BulletPoints"/>
      </w:pPr>
      <w:r w:rsidRPr="00483DD4">
        <w:t xml:space="preserve">The collection of assessments performed with the </w:t>
      </w:r>
      <w:proofErr w:type="gramStart"/>
      <w:r w:rsidRPr="00483DD4">
        <w:t>method;</w:t>
      </w:r>
      <w:proofErr w:type="gramEnd"/>
    </w:p>
    <w:p w14:paraId="5093CC2B" w14:textId="77777777" w:rsidR="00FB3E9A" w:rsidRPr="00483DD4" w:rsidRDefault="00FB3E9A" w:rsidP="0093137A">
      <w:pPr>
        <w:pStyle w:val="BulletPoints"/>
      </w:pPr>
      <w:r w:rsidRPr="00483DD4">
        <w:t>A list of standards which compiles standards and specifications (recommended and mandatory) that are included in national lists.</w:t>
      </w:r>
    </w:p>
    <w:p w14:paraId="510C7505" w14:textId="77777777" w:rsidR="00FB3E9A" w:rsidRPr="00483DD4" w:rsidRDefault="00FB3E9A" w:rsidP="00FB3E9A">
      <w:pPr>
        <w:rPr>
          <w:lang w:val="en-GB"/>
        </w:rPr>
      </w:pPr>
      <w:r w:rsidRPr="00483DD4">
        <w:rPr>
          <w:lang w:val="en-GB"/>
        </w:rPr>
        <w:t>CAMSS is supported through ISA</w:t>
      </w:r>
      <w:r w:rsidRPr="00483DD4">
        <w:rPr>
          <w:vertAlign w:val="superscript"/>
          <w:lang w:val="en-GB"/>
        </w:rPr>
        <w:t>2</w:t>
      </w:r>
      <w:r w:rsidRPr="00483DD4">
        <w:rPr>
          <w:lang w:val="en-GB"/>
        </w:rPr>
        <w:t xml:space="preserve"> Action 2016.27.</w:t>
      </w:r>
    </w:p>
    <w:p w14:paraId="65F23421" w14:textId="77777777" w:rsidR="00FB3E9A" w:rsidRPr="00994993" w:rsidRDefault="00FB3E9A" w:rsidP="00994993">
      <w:pPr>
        <w:pStyle w:val="Heading2"/>
        <w:rPr>
          <w:lang w:val="en-US"/>
        </w:rPr>
      </w:pPr>
      <w:r w:rsidRPr="00994993">
        <w:rPr>
          <w:lang w:val="en-US"/>
        </w:rPr>
        <w:t>Interoperability Maturity Assessment of a Public Service (IMAPS)</w:t>
      </w:r>
    </w:p>
    <w:p w14:paraId="17C6C4BC" w14:textId="77777777" w:rsidR="00FB3E9A" w:rsidRPr="00483DD4" w:rsidRDefault="00FB3E9A" w:rsidP="00FB3E9A">
      <w:pPr>
        <w:rPr>
          <w:lang w:val="en-GB"/>
        </w:rPr>
      </w:pPr>
      <w:r w:rsidRPr="00483DD4">
        <w:rPr>
          <w:lang w:val="en-GB"/>
        </w:rPr>
        <w:t>Nowadays, public administrations can no longer exist in isolation. They must interact with many other administrative bodies, often across borders and sectors, and share and utilise services, data, and business processes with them. In other words, they must be interoperable.</w:t>
      </w:r>
    </w:p>
    <w:p w14:paraId="3F76259B" w14:textId="77777777" w:rsidR="00FB3E9A" w:rsidRPr="00483DD4" w:rsidRDefault="00FB3E9A" w:rsidP="00FB3E9A">
      <w:pPr>
        <w:rPr>
          <w:lang w:val="en-GB"/>
        </w:rPr>
      </w:pPr>
      <w:r w:rsidRPr="00483DD4">
        <w:rPr>
          <w:lang w:val="en-GB"/>
        </w:rPr>
        <w:t xml:space="preserve">The </w:t>
      </w:r>
      <w:hyperlink r:id="rId218" w:history="1">
        <w:r w:rsidRPr="00483DD4">
          <w:rPr>
            <w:rStyle w:val="Hyperlink"/>
            <w:lang w:val="en-GB"/>
          </w:rPr>
          <w:t>IMAPS</w:t>
        </w:r>
      </w:hyperlink>
      <w:r w:rsidRPr="00483DD4">
        <w:rPr>
          <w:lang w:val="en-GB"/>
        </w:rPr>
        <w:t xml:space="preserve"> (Interoperability Maturity Assessment of a Public Service) is a self-assessment tool that will evaluate and ultimately improve European public service interoperability maturity. It currently consists of:</w:t>
      </w:r>
    </w:p>
    <w:p w14:paraId="328D85D3" w14:textId="77777777" w:rsidR="00FB3E9A" w:rsidRPr="00483DD4" w:rsidRDefault="00FB3E9A" w:rsidP="0093137A">
      <w:pPr>
        <w:pStyle w:val="BulletPoints"/>
      </w:pPr>
      <w:r w:rsidRPr="00483DD4">
        <w:t xml:space="preserve">A compact and user-friendly self-assessment. The 30-minute </w:t>
      </w:r>
      <w:hyperlink r:id="rId219" w:history="1">
        <w:r w:rsidRPr="00483DD4">
          <w:rPr>
            <w:rStyle w:val="Hyperlink"/>
          </w:rPr>
          <w:t>questionnaire</w:t>
        </w:r>
      </w:hyperlink>
      <w:r w:rsidRPr="00483DD4">
        <w:t xml:space="preserve"> looks at the context of the public service, how the service is delivered, how it consumes existing services and how it is managed.</w:t>
      </w:r>
    </w:p>
    <w:p w14:paraId="7A53B34F" w14:textId="77777777" w:rsidR="00FB3E9A" w:rsidRPr="00483DD4" w:rsidRDefault="00FB3E9A" w:rsidP="0093137A">
      <w:pPr>
        <w:pStyle w:val="BulletPoints"/>
      </w:pPr>
      <w:r w:rsidRPr="00483DD4">
        <w:t>On completion of the IMAPS, the Results Output will offer tailored recommendations and confidential improvement guidance.</w:t>
      </w:r>
    </w:p>
    <w:p w14:paraId="7812DEB9" w14:textId="77777777" w:rsidR="00FB3E9A" w:rsidRPr="00483DD4" w:rsidRDefault="00FB3E9A" w:rsidP="00FB3E9A">
      <w:pPr>
        <w:rPr>
          <w:lang w:val="en-GB"/>
        </w:rPr>
      </w:pPr>
      <w:r w:rsidRPr="00483DD4">
        <w:rPr>
          <w:lang w:val="en-GB"/>
        </w:rPr>
        <w:t xml:space="preserve">The </w:t>
      </w:r>
      <w:hyperlink r:id="rId220" w:history="1">
        <w:r w:rsidRPr="00483DD4">
          <w:rPr>
            <w:rStyle w:val="Hyperlink"/>
            <w:lang w:val="en-GB"/>
          </w:rPr>
          <w:t>IMAPS</w:t>
        </w:r>
      </w:hyperlink>
      <w:r w:rsidRPr="00483DD4">
        <w:rPr>
          <w:lang w:val="en-GB"/>
        </w:rPr>
        <w:t xml:space="preserve"> is designed to help public service owners (i.e. those in charge of key services such as online tax filing, online business registration, online change of address, etc. – no matter at what government level: national, regional, local, international) evaluate, improve and consider all key interoperability aspects of their public service. </w:t>
      </w:r>
    </w:p>
    <w:p w14:paraId="06F75752" w14:textId="77777777" w:rsidR="00FB3E9A" w:rsidRPr="00483DD4" w:rsidRDefault="00FB3E9A" w:rsidP="00994993">
      <w:pPr>
        <w:pStyle w:val="Heading2"/>
      </w:pPr>
      <w:r w:rsidRPr="00483DD4">
        <w:t xml:space="preserve">EU Catalogue of Standards for ICT </w:t>
      </w:r>
      <w:proofErr w:type="spellStart"/>
      <w:r w:rsidRPr="00483DD4">
        <w:t>Procurement</w:t>
      </w:r>
      <w:proofErr w:type="spellEnd"/>
    </w:p>
    <w:p w14:paraId="59DD9EDB" w14:textId="77777777" w:rsidR="00FB3E9A" w:rsidRPr="00483DD4" w:rsidRDefault="00FB3E9A" w:rsidP="00FB3E9A">
      <w:pPr>
        <w:rPr>
          <w:lang w:val="en-GB"/>
        </w:rPr>
      </w:pPr>
      <w:r w:rsidRPr="00483DD4">
        <w:rPr>
          <w:lang w:val="en-GB"/>
        </w:rPr>
        <w:t>Under the ISA</w:t>
      </w:r>
      <w:r w:rsidRPr="00483DD4">
        <w:rPr>
          <w:vertAlign w:val="superscript"/>
          <w:lang w:val="en-GB"/>
        </w:rPr>
        <w:t>2</w:t>
      </w:r>
      <w:r w:rsidRPr="00483DD4">
        <w:rPr>
          <w:lang w:val="en-GB"/>
        </w:rPr>
        <w:t xml:space="preserve"> programme, the European Commission is creating a </w:t>
      </w:r>
      <w:hyperlink r:id="rId221" w:history="1">
        <w:r w:rsidRPr="00483DD4">
          <w:rPr>
            <w:rStyle w:val="Hyperlink"/>
            <w:lang w:val="en-GB"/>
          </w:rPr>
          <w:t>Catalogue of Standards of ICT Procurement</w:t>
        </w:r>
      </w:hyperlink>
      <w:r w:rsidRPr="00483DD4">
        <w:rPr>
          <w:lang w:val="en-GB"/>
        </w:rPr>
        <w:t xml:space="preserve">. The European Catalogue will help ensure that procured solutions are interoperable and increase the transparency of the ICT procurement market. The Catalogue will offer a one-stop-shop for procurement guidelines, including </w:t>
      </w:r>
      <w:r w:rsidRPr="00483DD4">
        <w:rPr>
          <w:lang w:val="en-GB"/>
        </w:rPr>
        <w:lastRenderedPageBreak/>
        <w:t>vendor lock-in, the use of standards, and a lifecycle costing scheme that accounts for the often-neglected interoperability costs.</w:t>
      </w:r>
    </w:p>
    <w:p w14:paraId="26242EFF" w14:textId="77777777" w:rsidR="00FB3E9A" w:rsidRPr="00483DD4" w:rsidRDefault="00FB3E9A" w:rsidP="00FB3E9A">
      <w:pPr>
        <w:rPr>
          <w:lang w:val="en-GB"/>
        </w:rPr>
      </w:pPr>
      <w:r w:rsidRPr="00483DD4">
        <w:rPr>
          <w:lang w:val="en-GB"/>
        </w:rPr>
        <w:t xml:space="preserve">At present, the </w:t>
      </w:r>
      <w:hyperlink r:id="rId222" w:history="1">
        <w:r w:rsidRPr="00483DD4">
          <w:rPr>
            <w:rStyle w:val="Hyperlink"/>
            <w:lang w:val="en-GB"/>
          </w:rPr>
          <w:t>Catalogue</w:t>
        </w:r>
      </w:hyperlink>
      <w:r w:rsidRPr="00483DD4">
        <w:rPr>
          <w:lang w:val="en-GB"/>
        </w:rPr>
        <w:t xml:space="preserve"> is a draft version to demonstrate the concepts. The prototype proposes procurement needs in four domains: cloud computing, transport systems, eGovernment, and smart and efficient use of energy. </w:t>
      </w:r>
    </w:p>
    <w:p w14:paraId="552BB4A4" w14:textId="77777777" w:rsidR="00FB3E9A" w:rsidRPr="00483DD4" w:rsidRDefault="00FB3E9A" w:rsidP="00FB3E9A">
      <w:pPr>
        <w:rPr>
          <w:lang w:val="en-GB"/>
        </w:rPr>
      </w:pPr>
      <w:r w:rsidRPr="00483DD4">
        <w:rPr>
          <w:lang w:val="en-GB"/>
        </w:rPr>
        <w:t>In February 2017, the European Commission launched an open public consultation to improve the draft contents of the Catalogue by gathering feedback on the contents and taking suggestions for possible improvements to the catalogue structure.</w:t>
      </w:r>
    </w:p>
    <w:p w14:paraId="08BDE6C7" w14:textId="77777777" w:rsidR="00FB3E9A" w:rsidRPr="00483DD4" w:rsidRDefault="00FB3E9A" w:rsidP="00994993">
      <w:pPr>
        <w:pStyle w:val="Heading2"/>
      </w:pPr>
      <w:r w:rsidRPr="00483DD4">
        <w:t xml:space="preserve">ISA² </w:t>
      </w:r>
      <w:proofErr w:type="spellStart"/>
      <w:r w:rsidRPr="00483DD4">
        <w:t>Core</w:t>
      </w:r>
      <w:proofErr w:type="spellEnd"/>
      <w:r w:rsidRPr="00483DD4">
        <w:t xml:space="preserve"> </w:t>
      </w:r>
      <w:proofErr w:type="spellStart"/>
      <w:r w:rsidRPr="00483DD4">
        <w:t>Vocabularies</w:t>
      </w:r>
      <w:proofErr w:type="spellEnd"/>
    </w:p>
    <w:p w14:paraId="784B02AF" w14:textId="77777777" w:rsidR="00FB3E9A" w:rsidRPr="00483DD4" w:rsidRDefault="007502D9" w:rsidP="00FB3E9A">
      <w:pPr>
        <w:rPr>
          <w:lang w:val="en-GB"/>
        </w:rPr>
      </w:pPr>
      <w:hyperlink r:id="rId223" w:history="1">
        <w:r w:rsidR="00FB3E9A" w:rsidRPr="00483DD4">
          <w:rPr>
            <w:rStyle w:val="Hyperlink"/>
            <w:lang w:val="en-GB"/>
          </w:rPr>
          <w:t>Core Vocabularies</w:t>
        </w:r>
      </w:hyperlink>
      <w:r w:rsidR="00FB3E9A" w:rsidRPr="00483DD4">
        <w:rPr>
          <w:lang w:val="en-GB"/>
        </w:rPr>
        <w:t xml:space="preserve"> are simplified, reusable, and extensible data models that capture the fundamental characteristics of an entity, such as a person or a public organisation, in a context-neutral manner.</w:t>
      </w:r>
    </w:p>
    <w:p w14:paraId="70B2DBB9" w14:textId="77777777" w:rsidR="00FB3E9A" w:rsidRPr="00483DD4" w:rsidRDefault="00FB3E9A" w:rsidP="00FB3E9A">
      <w:pPr>
        <w:rPr>
          <w:lang w:val="en-GB"/>
        </w:rPr>
      </w:pPr>
      <w:r w:rsidRPr="00483DD4">
        <w:rPr>
          <w:lang w:val="en-GB"/>
        </w:rPr>
        <w:t>Public administrations can use and extend the Core Vocabularies in the following contexts:</w:t>
      </w:r>
    </w:p>
    <w:p w14:paraId="18A434A2" w14:textId="77777777" w:rsidR="00FB3E9A" w:rsidRPr="00483DD4" w:rsidRDefault="00FB3E9A" w:rsidP="0093137A">
      <w:pPr>
        <w:pStyle w:val="BulletPoints"/>
      </w:pPr>
      <w:r w:rsidRPr="00483DD4">
        <w:t>Information exchange between systems: The Core Vocabularies can form the basis of a context-specific data model to exchange data among existing information systems.</w:t>
      </w:r>
    </w:p>
    <w:p w14:paraId="6E83D808" w14:textId="77777777" w:rsidR="00FB3E9A" w:rsidRPr="00483DD4" w:rsidRDefault="00FB3E9A" w:rsidP="0093137A">
      <w:pPr>
        <w:pStyle w:val="BulletPoints"/>
      </w:pPr>
      <w:r w:rsidRPr="00483DD4">
        <w:t>Data integration: The Core Vocabularies can be used to integrate data disparate data sources.</w:t>
      </w:r>
    </w:p>
    <w:p w14:paraId="5303990D" w14:textId="77777777" w:rsidR="00FB3E9A" w:rsidRPr="00483DD4" w:rsidRDefault="00FB3E9A" w:rsidP="0093137A">
      <w:pPr>
        <w:pStyle w:val="BulletPoints"/>
      </w:pPr>
      <w:r w:rsidRPr="00483DD4">
        <w:t>Data publishing: The Core Vocabularies can be used as the foundation of a common export format for data in base registries like cadastres, business registers and service portals.</w:t>
      </w:r>
    </w:p>
    <w:p w14:paraId="4C136229" w14:textId="77777777" w:rsidR="00FB3E9A" w:rsidRPr="00483DD4" w:rsidRDefault="00FB3E9A" w:rsidP="0093137A">
      <w:pPr>
        <w:pStyle w:val="BulletPoints"/>
      </w:pPr>
      <w:r w:rsidRPr="00483DD4">
        <w:t>Development of new systems: The Core Vocabularies can be used as a default starting point for designing the conceptual and logical data models in newly developed information systems.</w:t>
      </w:r>
    </w:p>
    <w:p w14:paraId="1EA9A1F4" w14:textId="77777777" w:rsidR="00FB3E9A" w:rsidRPr="00483DD4" w:rsidRDefault="00FB3E9A" w:rsidP="00FB3E9A">
      <w:pPr>
        <w:rPr>
          <w:lang w:val="en-GB"/>
        </w:rPr>
      </w:pPr>
      <w:r w:rsidRPr="00483DD4">
        <w:rPr>
          <w:lang w:val="en-GB"/>
        </w:rPr>
        <w:t>ISA² has developed the Core Vocabularies for public administrations in an open process with the active involvement of the SEMIC and Catalogue of Service action stakeholders.</w:t>
      </w:r>
    </w:p>
    <w:p w14:paraId="6CB6C60F" w14:textId="77777777" w:rsidR="00FB3E9A" w:rsidRPr="00483DD4" w:rsidRDefault="00FB3E9A" w:rsidP="00FB3E9A">
      <w:pPr>
        <w:rPr>
          <w:lang w:val="en-GB"/>
        </w:rPr>
      </w:pPr>
      <w:r w:rsidRPr="00483DD4">
        <w:rPr>
          <w:lang w:val="en-GB"/>
        </w:rPr>
        <w:t>The Core Vocabularies are:</w:t>
      </w:r>
    </w:p>
    <w:p w14:paraId="3AD92509" w14:textId="77777777" w:rsidR="00FB3E9A" w:rsidRPr="00483DD4" w:rsidRDefault="00FB3E9A" w:rsidP="0093137A">
      <w:pPr>
        <w:pStyle w:val="BulletPoints"/>
      </w:pPr>
      <w:r w:rsidRPr="00483DD4">
        <w:t xml:space="preserve">Core Person: captures the fundamental characteristics of a person, </w:t>
      </w:r>
      <w:proofErr w:type="gramStart"/>
      <w:r w:rsidRPr="00483DD4">
        <w:t>e.g.</w:t>
      </w:r>
      <w:proofErr w:type="gramEnd"/>
      <w:r w:rsidRPr="00483DD4">
        <w:t xml:space="preserve"> name, gender, date of birth, location.</w:t>
      </w:r>
    </w:p>
    <w:p w14:paraId="376EA037" w14:textId="77777777" w:rsidR="00FB3E9A" w:rsidRPr="00483DD4" w:rsidRDefault="00FB3E9A" w:rsidP="0093137A">
      <w:pPr>
        <w:pStyle w:val="BulletPoints"/>
      </w:pPr>
      <w:r w:rsidRPr="00483DD4">
        <w:t>Core Business: describes legal entities (</w:t>
      </w:r>
      <w:proofErr w:type="gramStart"/>
      <w:r w:rsidRPr="00483DD4">
        <w:t>e.g.</w:t>
      </w:r>
      <w:proofErr w:type="gramEnd"/>
      <w:r w:rsidRPr="00483DD4">
        <w:t xml:space="preserve"> its identifier, activities) which are created through a formal registration process, typically in national or regional register.</w:t>
      </w:r>
    </w:p>
    <w:p w14:paraId="2A051E92" w14:textId="77777777" w:rsidR="00FB3E9A" w:rsidRPr="00483DD4" w:rsidRDefault="00FB3E9A" w:rsidP="0093137A">
      <w:pPr>
        <w:pStyle w:val="BulletPoints"/>
      </w:pPr>
      <w:r w:rsidRPr="00483DD4">
        <w:t>Core Location: about the main characteristics of a location, represented as an address, a geographic name or geometry.</w:t>
      </w:r>
    </w:p>
    <w:p w14:paraId="2172908C" w14:textId="77777777" w:rsidR="00FB3E9A" w:rsidRPr="00483DD4" w:rsidRDefault="00FB3E9A" w:rsidP="0093137A">
      <w:pPr>
        <w:pStyle w:val="BulletPoints"/>
      </w:pPr>
      <w:r w:rsidRPr="00483DD4">
        <w:t xml:space="preserve">Core Criterion and Core Evidence: describes the principles and the means that a private entity must fulfil to become eligible or qualified to perform public services. A </w:t>
      </w:r>
      <w:r w:rsidRPr="00483DD4">
        <w:rPr>
          <w:i/>
        </w:rPr>
        <w:t>criterion</w:t>
      </w:r>
      <w:r w:rsidRPr="00483DD4">
        <w:t xml:space="preserve"> is a rule or a principle that is used to judge, </w:t>
      </w:r>
      <w:proofErr w:type="gramStart"/>
      <w:r w:rsidRPr="00483DD4">
        <w:t>evaluate</w:t>
      </w:r>
      <w:proofErr w:type="gramEnd"/>
      <w:r w:rsidRPr="00483DD4">
        <w:t xml:space="preserve"> or test something. </w:t>
      </w:r>
      <w:r w:rsidRPr="00483DD4">
        <w:rPr>
          <w:i/>
        </w:rPr>
        <w:t>Evidence</w:t>
      </w:r>
      <w:r w:rsidRPr="00483DD4">
        <w:t xml:space="preserve"> is a means to prove a </w:t>
      </w:r>
      <w:r w:rsidRPr="00483DD4">
        <w:rPr>
          <w:i/>
        </w:rPr>
        <w:t>criterion</w:t>
      </w:r>
      <w:r w:rsidRPr="00483DD4">
        <w:t>.</w:t>
      </w:r>
    </w:p>
    <w:p w14:paraId="4320059A" w14:textId="77777777" w:rsidR="00FB3E9A" w:rsidRPr="00483DD4" w:rsidRDefault="00FB3E9A" w:rsidP="0093137A">
      <w:pPr>
        <w:pStyle w:val="BulletPoints"/>
      </w:pPr>
      <w:r w:rsidRPr="00483DD4">
        <w:t>Core Public Organisation: describes public organisations in the European Union.</w:t>
      </w:r>
    </w:p>
    <w:p w14:paraId="3E83CE5F" w14:textId="77777777" w:rsidR="00FB3E9A" w:rsidRPr="00483DD4" w:rsidRDefault="00FB3E9A" w:rsidP="0093137A">
      <w:pPr>
        <w:pStyle w:val="BulletPoints"/>
      </w:pPr>
      <w:r w:rsidRPr="00483DD4">
        <w:t>Core Public Service Vocabulary (Application Profile) (CPSV-AP): provides a common data model for describing public services offered by public administrations. It standardises the semantics of personal milestones. The descriptions will make data on these events structured, easier to capture and machine-readable.</w:t>
      </w:r>
    </w:p>
    <w:p w14:paraId="42435334" w14:textId="223409A6" w:rsidR="00AA6EC4" w:rsidRDefault="00FB3E9A">
      <w:pPr>
        <w:pStyle w:val="BodyText"/>
        <w:rPr>
          <w:lang w:val="en-GB"/>
        </w:rPr>
      </w:pPr>
      <w:r w:rsidRPr="00483DD4">
        <w:rPr>
          <w:lang w:val="en-GB"/>
        </w:rPr>
        <w:br w:type="page"/>
      </w:r>
    </w:p>
    <w:p w14:paraId="2BAD64E4" w14:textId="4162F2DB" w:rsidR="00AA6EC4" w:rsidRDefault="00171D8E" w:rsidP="00AA6EC4">
      <w:pPr>
        <w:pStyle w:val="BodyText"/>
        <w:rPr>
          <w:lang w:val="en-GB"/>
        </w:rPr>
      </w:pPr>
      <w:r>
        <w:rPr>
          <w:noProof/>
          <w:lang w:val="en-GB"/>
        </w:rPr>
        <w:lastRenderedPageBreak/>
        <w:drawing>
          <wp:anchor distT="0" distB="0" distL="114300" distR="114300" simplePos="0" relativeHeight="251685909" behindDoc="1" locked="0" layoutInCell="1" allowOverlap="1" wp14:anchorId="03FF2DE4" wp14:editId="2DDD5F6D">
            <wp:simplePos x="0" y="0"/>
            <wp:positionH relativeFrom="column">
              <wp:posOffset>-1092835</wp:posOffset>
            </wp:positionH>
            <wp:positionV relativeFrom="paragraph">
              <wp:posOffset>-1080770</wp:posOffset>
            </wp:positionV>
            <wp:extent cx="7574280" cy="10812780"/>
            <wp:effectExtent l="0" t="0" r="7620" b="762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574280" cy="10812780"/>
                    </a:xfrm>
                    <a:prstGeom prst="rect">
                      <a:avLst/>
                    </a:prstGeom>
                    <a:noFill/>
                  </pic:spPr>
                </pic:pic>
              </a:graphicData>
            </a:graphic>
            <wp14:sizeRelH relativeFrom="page">
              <wp14:pctWidth>0</wp14:pctWidth>
            </wp14:sizeRelH>
            <wp14:sizeRelV relativeFrom="page">
              <wp14:pctHeight>0</wp14:pctHeight>
            </wp14:sizeRelV>
          </wp:anchor>
        </w:drawing>
      </w:r>
    </w:p>
    <w:p w14:paraId="5B9A3A08" w14:textId="661E85F8" w:rsidR="00AA6EC4" w:rsidRPr="001C564D" w:rsidRDefault="008759FC" w:rsidP="00AA6EC4">
      <w:pPr>
        <w:pStyle w:val="BodyText"/>
        <w:rPr>
          <w:lang w:val="en-GB"/>
        </w:rPr>
      </w:pPr>
      <w:r>
        <w:rPr>
          <w:noProof/>
          <w:lang w:val="en-GB" w:eastAsia="en-GB"/>
        </w:rPr>
        <mc:AlternateContent>
          <mc:Choice Requires="wpg">
            <w:drawing>
              <wp:anchor distT="0" distB="0" distL="114300" distR="114300" simplePos="0" relativeHeight="251658251" behindDoc="0" locked="0" layoutInCell="1" allowOverlap="1" wp14:anchorId="1A0EDB74" wp14:editId="6DD38191">
                <wp:simplePos x="0" y="0"/>
                <wp:positionH relativeFrom="column">
                  <wp:posOffset>2439670</wp:posOffset>
                </wp:positionH>
                <wp:positionV relativeFrom="paragraph">
                  <wp:posOffset>1174115</wp:posOffset>
                </wp:positionV>
                <wp:extent cx="4036060" cy="1376045"/>
                <wp:effectExtent l="5080" t="18415" r="6985" b="0"/>
                <wp:wrapNone/>
                <wp:docPr id="19"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376045"/>
                          <a:chOff x="5550" y="3338"/>
                          <a:chExt cx="6356" cy="2167"/>
                        </a:xfrm>
                      </wpg:grpSpPr>
                      <wps:wsp>
                        <wps:cNvPr id="20" name="Text Box 28"/>
                        <wps:cNvSpPr txBox="1">
                          <a:spLocks noChangeArrowheads="1"/>
                        </wps:cNvSpPr>
                        <wps:spPr bwMode="auto">
                          <a:xfrm>
                            <a:off x="5550" y="333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A7F0BBD" w14:textId="77777777" w:rsidR="00DF6369" w:rsidRPr="006D73ED" w:rsidRDefault="00DF6369" w:rsidP="00CF16C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57ED64F4" w14:textId="29717250" w:rsidR="00DF6369" w:rsidRPr="00483DD4" w:rsidRDefault="00DF6369" w:rsidP="00497A3D">
                              <w:pPr>
                                <w:ind w:left="720"/>
                                <w:jc w:val="right"/>
                                <w:rPr>
                                  <w:color w:val="FFFFFF"/>
                                  <w:sz w:val="48"/>
                                  <w:szCs w:val="32"/>
                                  <w:lang w:val="en-GB"/>
                                </w:rPr>
                              </w:pPr>
                              <w:r w:rsidRPr="00E7654F">
                                <w:rPr>
                                  <w:color w:val="FFFFFF"/>
                                  <w:sz w:val="52"/>
                                  <w:szCs w:val="36"/>
                                </w:rPr>
                                <w:tab/>
                              </w:r>
                              <w:r w:rsidRPr="00483DD4">
                                <w:rPr>
                                  <w:color w:val="FFFFFF"/>
                                  <w:sz w:val="48"/>
                                  <w:szCs w:val="32"/>
                                  <w:lang w:val="en-GB"/>
                                </w:rPr>
                                <w:t xml:space="preserve"> Digital Public Administration ICT Tools </w:t>
                              </w:r>
                            </w:p>
                            <w:p w14:paraId="4946B7D0" w14:textId="77777777" w:rsidR="00DF6369" w:rsidRPr="00483DD4" w:rsidRDefault="00DF6369" w:rsidP="00497A3D">
                              <w:pPr>
                                <w:jc w:val="right"/>
                                <w:rPr>
                                  <w:color w:val="FFFFFF"/>
                                  <w:sz w:val="52"/>
                                  <w:szCs w:val="36"/>
                                  <w:lang w:val="en-GB"/>
                                </w:rPr>
                              </w:pPr>
                            </w:p>
                          </w:txbxContent>
                        </wps:txbx>
                        <wps:bodyPr rot="0" vert="horz" wrap="square" lIns="18000" tIns="46800" rIns="91440" bIns="45720" anchor="t" anchorCtr="0" upright="1">
                          <a:noAutofit/>
                        </wps:bodyPr>
                      </wps:wsp>
                      <wps:wsp>
                        <wps:cNvPr id="21" name="Text Box 29"/>
                        <wps:cNvSpPr txBox="1">
                          <a:spLocks noChangeArrowheads="1"/>
                        </wps:cNvSpPr>
                        <wps:spPr bwMode="auto">
                          <a:xfrm>
                            <a:off x="5735" y="3711"/>
                            <a:ext cx="875" cy="1794"/>
                          </a:xfrm>
                          <a:prstGeom prst="rect">
                            <a:avLst/>
                          </a:prstGeom>
                          <a:noFill/>
                          <a:ln>
                            <a:noFill/>
                          </a:ln>
                          <a:extLst>
                            <a:ext uri="{909E8E84-426E-40DD-AFC4-6F175D3DCCD1}">
                              <a14:hiddenFill xmlns:a14="http://schemas.microsoft.com/office/drawing/2010/main">
                                <a:solidFill>
                                  <a:srgbClr val="4958A0"/>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273829F5" w14:textId="40F958F2" w:rsidR="00DF6369" w:rsidRPr="003D16B4" w:rsidRDefault="00DF6369" w:rsidP="00497A3D">
                              <w:pPr>
                                <w:rPr>
                                  <w:color w:val="FFFFFF"/>
                                  <w:sz w:val="96"/>
                                  <w:szCs w:val="96"/>
                                  <w:lang w:val="en-US"/>
                                </w:rPr>
                              </w:pPr>
                              <w:r>
                                <w:rPr>
                                  <w:color w:val="FFFFFF"/>
                                  <w:sz w:val="96"/>
                                  <w:szCs w:val="96"/>
                                  <w:lang w:val="en-US"/>
                                </w:rPr>
                                <w:t>7</w:t>
                              </w:r>
                            </w:p>
                            <w:p w14:paraId="30AE6E47" w14:textId="77777777" w:rsidR="00DF6369" w:rsidRPr="0065240B" w:rsidRDefault="00DF6369" w:rsidP="00497A3D">
                              <w:pPr>
                                <w:rPr>
                                  <w:lang w:val="en-US"/>
                                </w:rPr>
                              </w:pPr>
                            </w:p>
                          </w:txbxContent>
                        </wps:txbx>
                        <wps:bodyPr rot="0" vert="horz" wrap="square" lIns="91440" tIns="45720" rIns="91440" bIns="45720" anchor="t" anchorCtr="0" upright="1">
                          <a:spAutoFit/>
                        </wps:bodyPr>
                      </wps:wsp>
                      <wps:wsp>
                        <wps:cNvPr id="22" name="AutoShape 30"/>
                        <wps:cNvCnPr>
                          <a:cxnSpLocks noChangeShapeType="1"/>
                        </wps:cNvCnPr>
                        <wps:spPr bwMode="auto">
                          <a:xfrm>
                            <a:off x="6834" y="3338"/>
                            <a:ext cx="2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A0EDB74" id="_x0000_s1053" style="position:absolute;left:0;text-align:left;margin-left:192.1pt;margin-top:92.45pt;width:317.8pt;height:108.35pt;z-index:251658251" coordorigin="5550,3338" coordsize="6356,2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">
                <v:shape id="Text Box 28" o:spid="_x0000_s1054"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" fillcolor="#4958a0" strokecolor="white">
                  <v:stroke opacity="0"/>
                  <v:shadow offset=",5pt"/>
                  <v:textbox inset=".5mm,1.3mm">
                    <w:txbxContent>
                      <w:p w14:paraId="6A7F0BBD" w14:textId="77777777" w:rsidR="00DF6369" w:rsidRPr="006D73ED" w:rsidRDefault="00DF6369" w:rsidP="00CF16C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57ED64F4" w14:textId="29717250" w:rsidR="00DF6369" w:rsidRPr="00483DD4" w:rsidRDefault="00DF6369" w:rsidP="00497A3D">
                        <w:pPr>
                          <w:ind w:left="720"/>
                          <w:jc w:val="right"/>
                          <w:rPr>
                            <w:color w:val="FFFFFF"/>
                            <w:sz w:val="48"/>
                            <w:szCs w:val="32"/>
                            <w:lang w:val="en-GB"/>
                          </w:rPr>
                        </w:pPr>
                        <w:r w:rsidRPr="00E7654F">
                          <w:rPr>
                            <w:color w:val="FFFFFF"/>
                            <w:sz w:val="52"/>
                            <w:szCs w:val="36"/>
                          </w:rPr>
                          <w:tab/>
                        </w:r>
                        <w:r w:rsidRPr="00483DD4">
                          <w:rPr>
                            <w:color w:val="FFFFFF"/>
                            <w:sz w:val="48"/>
                            <w:szCs w:val="32"/>
                            <w:lang w:val="en-GB"/>
                          </w:rPr>
                          <w:t xml:space="preserve"> Digital Public Administration ICT Tools </w:t>
                        </w:r>
                      </w:p>
                      <w:p w14:paraId="4946B7D0" w14:textId="77777777" w:rsidR="00DF6369" w:rsidRPr="00483DD4" w:rsidRDefault="00DF6369" w:rsidP="00497A3D">
                        <w:pPr>
                          <w:jc w:val="right"/>
                          <w:rPr>
                            <w:color w:val="FFFFFF"/>
                            <w:sz w:val="52"/>
                            <w:szCs w:val="36"/>
                            <w:lang w:val="en-GB"/>
                          </w:rPr>
                        </w:pPr>
                      </w:p>
                    </w:txbxContent>
                  </v:textbox>
                </v:shape>
                <v:shape id="Text Box 29" o:spid="_x0000_s1055" type="#_x0000_t202" style="position:absolute;left:5735;top:3711;width:875;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" filled="f" fillcolor="#4958a0" stroked="f" strokecolor="#f8f8f8" strokeweight=".25pt">
                  <v:textbox style="mso-fit-shape-to-text:t">
                    <w:txbxContent>
                      <w:p w14:paraId="273829F5" w14:textId="40F958F2" w:rsidR="00DF6369" w:rsidRPr="003D16B4" w:rsidRDefault="00DF6369" w:rsidP="00497A3D">
                        <w:pPr>
                          <w:rPr>
                            <w:color w:val="FFFFFF"/>
                            <w:sz w:val="96"/>
                            <w:szCs w:val="96"/>
                            <w:lang w:val="en-US"/>
                          </w:rPr>
                        </w:pPr>
                        <w:r>
                          <w:rPr>
                            <w:color w:val="FFFFFF"/>
                            <w:sz w:val="96"/>
                            <w:szCs w:val="96"/>
                            <w:lang w:val="en-US"/>
                          </w:rPr>
                          <w:t>7</w:t>
                        </w:r>
                      </w:p>
                      <w:p w14:paraId="30AE6E47" w14:textId="77777777" w:rsidR="00DF6369" w:rsidRPr="0065240B" w:rsidRDefault="00DF6369" w:rsidP="00497A3D">
                        <w:pPr>
                          <w:rPr>
                            <w:lang w:val="en-US"/>
                          </w:rPr>
                        </w:pPr>
                      </w:p>
                    </w:txbxContent>
                  </v:textbox>
                </v:shape>
                <v:shape id="AutoShape 30" o:spid="_x0000_s1056"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" strokecolor="white" strokeweight="2.5pt">
                  <v:shadow offset=",5pt"/>
                </v:shape>
              </v:group>
            </w:pict>
          </mc:Fallback>
        </mc:AlternateContent>
      </w:r>
    </w:p>
    <w:p w14:paraId="6F4ABFD9" w14:textId="72649532" w:rsidR="007B40E0" w:rsidRDefault="00E54E2E" w:rsidP="00E76131">
      <w:pPr>
        <w:pStyle w:val="Heading1"/>
        <w:rPr>
          <w:lang w:val="en-GB"/>
        </w:rPr>
      </w:pPr>
      <w:bookmarkStart w:id="21" w:name="_Toc44407850"/>
      <w:r>
        <w:rPr>
          <w:lang w:val="en-GB"/>
        </w:rPr>
        <w:lastRenderedPageBreak/>
        <w:t>Digital Public Administration Infrastructures</w:t>
      </w:r>
      <w:bookmarkEnd w:id="21"/>
      <w:r>
        <w:rPr>
          <w:lang w:val="en-GB"/>
        </w:rPr>
        <w:t xml:space="preserve"> </w:t>
      </w:r>
    </w:p>
    <w:p w14:paraId="09EA70F0" w14:textId="3D11EE14" w:rsidR="00906259" w:rsidRDefault="00906259" w:rsidP="00906259">
      <w:pPr>
        <w:pStyle w:val="Heading2"/>
        <w:rPr>
          <w:lang w:val="en-GB"/>
        </w:rPr>
      </w:pPr>
      <w:r>
        <w:rPr>
          <w:lang w:val="en-GB"/>
        </w:rPr>
        <w:t>Trans European Services for Telematics between Administrations (TESTA)</w:t>
      </w:r>
    </w:p>
    <w:p w14:paraId="044F9C97" w14:textId="043E5B77" w:rsidR="007504E4" w:rsidRDefault="007504E4" w:rsidP="006E248A">
      <w:pPr>
        <w:jc w:val="left"/>
        <w:rPr>
          <w:lang w:val="en-GB"/>
        </w:rPr>
      </w:pPr>
      <w:r w:rsidRPr="006E248A">
        <w:rPr>
          <w:rFonts w:cs="Calibri"/>
          <w:szCs w:val="20"/>
          <w:lang w:val="en-GB"/>
        </w:rPr>
        <w:t xml:space="preserve">The </w:t>
      </w:r>
      <w:hyperlink r:id="rId225" w:history="1">
        <w:r w:rsidRPr="006E248A">
          <w:rPr>
            <w:rStyle w:val="Hyperlink"/>
            <w:szCs w:val="20"/>
            <w:lang w:val="en-US"/>
          </w:rPr>
          <w:t>TESTA network</w:t>
        </w:r>
      </w:hyperlink>
      <w:r w:rsidRPr="006E248A">
        <w:rPr>
          <w:rFonts w:cs="Calibri"/>
          <w:szCs w:val="20"/>
          <w:lang w:val="en-GB"/>
        </w:rPr>
        <w:t xml:space="preserve"> </w:t>
      </w:r>
      <w:r w:rsidRPr="006E248A">
        <w:rPr>
          <w:lang w:val="en-GB"/>
        </w:rPr>
        <w:t xml:space="preserve">service originates from the IDA programme (1996). Following this programme, TESTA </w:t>
      </w:r>
      <w:r w:rsidR="009C7A9E">
        <w:rPr>
          <w:lang w:val="en-GB"/>
        </w:rPr>
        <w:t xml:space="preserve">was </w:t>
      </w:r>
      <w:r w:rsidRPr="006E248A">
        <w:rPr>
          <w:lang w:val="en-GB"/>
        </w:rPr>
        <w:t>passed on to the IDA II, IDABC and ISA programme.</w:t>
      </w:r>
    </w:p>
    <w:p w14:paraId="36FB5FF0" w14:textId="25FA9710" w:rsidR="00213EBC" w:rsidRDefault="007504E4" w:rsidP="006E248A">
      <w:pPr>
        <w:jc w:val="left"/>
        <w:rPr>
          <w:lang w:val="en-GB"/>
        </w:rPr>
      </w:pPr>
      <w:r>
        <w:rPr>
          <w:lang w:val="en-GB"/>
        </w:rPr>
        <w:t xml:space="preserve">It is </w:t>
      </w:r>
      <w:r w:rsidR="009053D7">
        <w:rPr>
          <w:lang w:val="en-GB"/>
        </w:rPr>
        <w:t>a</w:t>
      </w:r>
      <w:r>
        <w:rPr>
          <w:lang w:val="en-GB"/>
        </w:rPr>
        <w:t xml:space="preserve"> trusted solution endorsed by the Member States</w:t>
      </w:r>
      <w:r w:rsidR="00213EBC">
        <w:rPr>
          <w:lang w:val="en-GB"/>
        </w:rPr>
        <w:t>, providing high levels of security (confidentiality and integrity)</w:t>
      </w:r>
      <w:r w:rsidR="009053D7" w:rsidRPr="009053D7">
        <w:rPr>
          <w:lang w:val="en-GB"/>
        </w:rPr>
        <w:t xml:space="preserve"> </w:t>
      </w:r>
      <w:r w:rsidR="009053D7">
        <w:rPr>
          <w:lang w:val="en-GB"/>
        </w:rPr>
        <w:t>by-design</w:t>
      </w:r>
      <w:r w:rsidR="00213EBC">
        <w:rPr>
          <w:lang w:val="en-GB"/>
        </w:rPr>
        <w:t xml:space="preserve">. The network has connections with </w:t>
      </w:r>
      <w:proofErr w:type="gramStart"/>
      <w:r w:rsidR="00213EBC">
        <w:rPr>
          <w:lang w:val="en-GB"/>
        </w:rPr>
        <w:t xml:space="preserve">all </w:t>
      </w:r>
      <w:r w:rsidR="009053D7">
        <w:rPr>
          <w:lang w:val="en-GB"/>
        </w:rPr>
        <w:t>of</w:t>
      </w:r>
      <w:proofErr w:type="gramEnd"/>
      <w:r w:rsidR="009053D7">
        <w:rPr>
          <w:lang w:val="en-GB"/>
        </w:rPr>
        <w:t xml:space="preserve"> </w:t>
      </w:r>
      <w:r w:rsidR="00213EBC">
        <w:rPr>
          <w:lang w:val="en-GB"/>
        </w:rPr>
        <w:t xml:space="preserve">the EU institutions, EU Agencies, the public administrations in the Member States (EU National networks), FFTA and candidate countries. </w:t>
      </w:r>
    </w:p>
    <w:p w14:paraId="591774F7" w14:textId="1067D7D2" w:rsidR="005551B6" w:rsidRDefault="005551B6" w:rsidP="006E248A">
      <w:pPr>
        <w:jc w:val="left"/>
        <w:rPr>
          <w:lang w:val="en-GB"/>
        </w:rPr>
      </w:pPr>
      <w:r>
        <w:rPr>
          <w:lang w:val="en-GB"/>
        </w:rPr>
        <w:t xml:space="preserve">TESTA </w:t>
      </w:r>
      <w:r w:rsidR="009053D7">
        <w:rPr>
          <w:lang w:val="en-GB"/>
        </w:rPr>
        <w:t>was developed in</w:t>
      </w:r>
      <w:r>
        <w:rPr>
          <w:lang w:val="en-GB"/>
        </w:rPr>
        <w:t xml:space="preserve"> response to the need for highly sensitive secure information exchanges between EU public bodies </w:t>
      </w:r>
      <w:r w:rsidR="00D118AD">
        <w:rPr>
          <w:lang w:val="en-GB"/>
        </w:rPr>
        <w:t xml:space="preserve">which </w:t>
      </w:r>
      <w:r w:rsidR="00510B62">
        <w:rPr>
          <w:lang w:val="en-GB"/>
        </w:rPr>
        <w:t>required</w:t>
      </w:r>
      <w:r>
        <w:rPr>
          <w:lang w:val="en-GB"/>
        </w:rPr>
        <w:t xml:space="preserve"> guaranteed service levels for network availability, performance and/or security (confidentiality, integrity, authentication, availability). </w:t>
      </w:r>
    </w:p>
    <w:p w14:paraId="73E73840" w14:textId="410878C9" w:rsidR="00906259" w:rsidRDefault="005551B6" w:rsidP="00FC1BBD">
      <w:pPr>
        <w:jc w:val="left"/>
        <w:rPr>
          <w:lang w:val="en-US"/>
        </w:rPr>
      </w:pPr>
      <w:r w:rsidRPr="006E248A">
        <w:rPr>
          <w:lang w:val="en-US"/>
        </w:rPr>
        <w:t xml:space="preserve">TESTA </w:t>
      </w:r>
      <w:r w:rsidR="009015E1">
        <w:rPr>
          <w:lang w:val="en-US"/>
        </w:rPr>
        <w:t>aims at improving</w:t>
      </w:r>
      <w:r w:rsidR="00FC1BBD">
        <w:rPr>
          <w:lang w:val="en-US"/>
        </w:rPr>
        <w:t xml:space="preserve"> the efficiency of cross-border inter-administrative operations. With guaranteed performance levels, it allows connected stakeholders and information systems to communicate at</w:t>
      </w:r>
      <w:r w:rsidR="00510B62">
        <w:rPr>
          <w:lang w:val="en-US"/>
        </w:rPr>
        <w:t xml:space="preserve"> the</w:t>
      </w:r>
      <w:r w:rsidR="00FC1BBD">
        <w:rPr>
          <w:lang w:val="en-US"/>
        </w:rPr>
        <w:t xml:space="preserve"> trans-European level in a safe, </w:t>
      </w:r>
      <w:proofErr w:type="gramStart"/>
      <w:r w:rsidR="00FC1BBD">
        <w:rPr>
          <w:lang w:val="en-US"/>
        </w:rPr>
        <w:t>reliable</w:t>
      </w:r>
      <w:proofErr w:type="gramEnd"/>
      <w:r w:rsidR="00FC1BBD">
        <w:rPr>
          <w:lang w:val="en-US"/>
        </w:rPr>
        <w:t xml:space="preserve"> and prompt way. </w:t>
      </w:r>
    </w:p>
    <w:p w14:paraId="2CA27EEC" w14:textId="5D6BDB04" w:rsidR="00F63B46" w:rsidRDefault="00F63B46" w:rsidP="00F63B46">
      <w:pPr>
        <w:pStyle w:val="Heading2"/>
        <w:rPr>
          <w:lang w:val="en-GB"/>
        </w:rPr>
      </w:pPr>
      <w:r>
        <w:rPr>
          <w:lang w:val="en-US"/>
        </w:rPr>
        <w:t>G</w:t>
      </w:r>
      <w:r w:rsidRPr="009A3BFA">
        <w:rPr>
          <w:lang w:val="en-GB"/>
        </w:rPr>
        <w:t>É</w:t>
      </w:r>
      <w:r>
        <w:rPr>
          <w:lang w:val="en-GB"/>
        </w:rPr>
        <w:t>ANT</w:t>
      </w:r>
    </w:p>
    <w:p w14:paraId="0543004E" w14:textId="1285BDB1" w:rsidR="00C34682" w:rsidRDefault="007502D9" w:rsidP="00F63B46">
      <w:pPr>
        <w:pStyle w:val="BodyText"/>
        <w:rPr>
          <w:lang w:val="en-GB"/>
        </w:rPr>
      </w:pPr>
      <w:hyperlink r:id="rId226" w:history="1">
        <w:r w:rsidR="00F63B46" w:rsidRPr="00F64684">
          <w:rPr>
            <w:rStyle w:val="Hyperlink"/>
            <w:lang w:val="en-GB"/>
          </w:rPr>
          <w:t>GÉANT</w:t>
        </w:r>
      </w:hyperlink>
      <w:r w:rsidR="00F63B46" w:rsidRPr="009A3BFA">
        <w:rPr>
          <w:lang w:val="en-GB"/>
        </w:rPr>
        <w:t xml:space="preserve"> is the pan-European research and education network that </w:t>
      </w:r>
      <w:r w:rsidR="009B4E8B">
        <w:rPr>
          <w:lang w:val="en-GB"/>
        </w:rPr>
        <w:t>connects</w:t>
      </w:r>
      <w:r w:rsidR="00F63B46" w:rsidRPr="009A3BFA">
        <w:rPr>
          <w:lang w:val="en-GB"/>
        </w:rPr>
        <w:t xml:space="preserve"> Europe’s National Research and Education Networks (NRENs). </w:t>
      </w:r>
    </w:p>
    <w:p w14:paraId="53289F47" w14:textId="7D6B6803" w:rsidR="00F64684" w:rsidRDefault="00F64684" w:rsidP="00F63B46">
      <w:pPr>
        <w:pStyle w:val="BodyText"/>
        <w:rPr>
          <w:lang w:val="en-US"/>
        </w:rPr>
      </w:pPr>
      <w:r w:rsidRPr="006E248A">
        <w:rPr>
          <w:lang w:val="en-US"/>
        </w:rPr>
        <w:t xml:space="preserve">Through its integrated catalogue of connectivity, </w:t>
      </w:r>
      <w:proofErr w:type="gramStart"/>
      <w:r w:rsidRPr="006E248A">
        <w:rPr>
          <w:lang w:val="en-US"/>
        </w:rPr>
        <w:t>collaboration</w:t>
      </w:r>
      <w:proofErr w:type="gramEnd"/>
      <w:r w:rsidRPr="006E248A">
        <w:rPr>
          <w:lang w:val="en-US"/>
        </w:rPr>
        <w:t xml:space="preserve"> and identity services, GÉANT provides</w:t>
      </w:r>
      <w:r w:rsidR="00F41D71">
        <w:rPr>
          <w:lang w:val="en-US"/>
        </w:rPr>
        <w:t xml:space="preserve"> over 50 million</w:t>
      </w:r>
      <w:r w:rsidRPr="006E248A">
        <w:rPr>
          <w:lang w:val="en-US"/>
        </w:rPr>
        <w:t xml:space="preserve"> users</w:t>
      </w:r>
      <w:r w:rsidR="00F41D71">
        <w:rPr>
          <w:lang w:val="en-US"/>
        </w:rPr>
        <w:t xml:space="preserve"> at 10 000 institutions across Europe</w:t>
      </w:r>
      <w:r w:rsidRPr="006E248A">
        <w:rPr>
          <w:lang w:val="en-US"/>
        </w:rPr>
        <w:t xml:space="preserve"> with highly reliable, unconstrained access to computing, analysis, storage, applications and other resources, to ensure that Europe remains at the forefront of research.</w:t>
      </w:r>
    </w:p>
    <w:p w14:paraId="2C321EC5" w14:textId="6983D6CC" w:rsidR="00C34682" w:rsidRPr="006E248A" w:rsidRDefault="00C34682" w:rsidP="006E248A">
      <w:pPr>
        <w:pStyle w:val="Heading2"/>
        <w:rPr>
          <w:lang w:val="en-US"/>
        </w:rPr>
      </w:pPr>
      <w:r>
        <w:rPr>
          <w:lang w:val="en-US"/>
        </w:rPr>
        <w:t>Common Communications Network/ Common Systems Interface (CCN/CSI)</w:t>
      </w:r>
    </w:p>
    <w:p w14:paraId="46859D96" w14:textId="16AABAF2" w:rsidR="004F705D" w:rsidRDefault="00750209" w:rsidP="006E248A">
      <w:pPr>
        <w:jc w:val="left"/>
        <w:rPr>
          <w:lang w:val="en-GB"/>
        </w:rPr>
      </w:pPr>
      <w:r>
        <w:rPr>
          <w:lang w:val="en-US"/>
        </w:rPr>
        <w:t xml:space="preserve">The CCN/CSI network </w:t>
      </w:r>
      <w:r>
        <w:rPr>
          <w:lang w:val="en-GB"/>
        </w:rPr>
        <w:t>is</w:t>
      </w:r>
      <w:r w:rsidRPr="009A3BFA">
        <w:rPr>
          <w:lang w:val="en-GB"/>
        </w:rPr>
        <w:t xml:space="preserve"> </w:t>
      </w:r>
      <w:r w:rsidR="00A45083">
        <w:rPr>
          <w:lang w:val="en-GB"/>
        </w:rPr>
        <w:t xml:space="preserve">a </w:t>
      </w:r>
      <w:r w:rsidRPr="009A3BFA">
        <w:rPr>
          <w:lang w:val="en-GB"/>
        </w:rPr>
        <w:t xml:space="preserve">common platform based on the common communication network (hereinafter the ‘CCN’) and common system interface (hereinafter the ‘CSI’), developed by the Union </w:t>
      </w:r>
      <w:r w:rsidR="002411A1">
        <w:rPr>
          <w:lang w:val="en-GB"/>
        </w:rPr>
        <w:t xml:space="preserve">for electronic </w:t>
      </w:r>
      <w:r w:rsidR="0021368C">
        <w:rPr>
          <w:lang w:val="en-GB"/>
        </w:rPr>
        <w:t>communications</w:t>
      </w:r>
      <w:r w:rsidR="002411A1">
        <w:rPr>
          <w:lang w:val="en-GB"/>
        </w:rPr>
        <w:t xml:space="preserve"> </w:t>
      </w:r>
      <w:r w:rsidRPr="009A3BFA">
        <w:rPr>
          <w:lang w:val="en-GB"/>
        </w:rPr>
        <w:t>between competen</w:t>
      </w:r>
      <w:r w:rsidR="008327EB">
        <w:rPr>
          <w:lang w:val="en-GB"/>
        </w:rPr>
        <w:t>t</w:t>
      </w:r>
      <w:r w:rsidRPr="009A3BFA">
        <w:rPr>
          <w:lang w:val="en-GB"/>
        </w:rPr>
        <w:t xml:space="preserve"> authorities </w:t>
      </w:r>
      <w:r w:rsidR="00F6226C">
        <w:rPr>
          <w:lang w:val="en-GB"/>
        </w:rPr>
        <w:t>regarding</w:t>
      </w:r>
      <w:r w:rsidRPr="009A3BFA">
        <w:rPr>
          <w:lang w:val="en-GB"/>
        </w:rPr>
        <w:t xml:space="preserve"> customs and taxation.</w:t>
      </w:r>
    </w:p>
    <w:p w14:paraId="59D41319" w14:textId="50AD6444" w:rsidR="004F705D" w:rsidRDefault="00603D20" w:rsidP="009D2AA8">
      <w:pPr>
        <w:pStyle w:val="Heading2"/>
        <w:rPr>
          <w:lang w:val="en-GB"/>
        </w:rPr>
      </w:pPr>
      <w:r>
        <w:rPr>
          <w:lang w:val="en-GB"/>
        </w:rPr>
        <w:t>Connecting Europe Facility</w:t>
      </w:r>
      <w:r w:rsidR="00DB40AA">
        <w:rPr>
          <w:lang w:val="en-GB"/>
        </w:rPr>
        <w:t xml:space="preserve"> (CEF)</w:t>
      </w:r>
      <w:r>
        <w:rPr>
          <w:lang w:val="en-GB"/>
        </w:rPr>
        <w:t xml:space="preserve"> Building Blocks</w:t>
      </w:r>
    </w:p>
    <w:p w14:paraId="7D0E1796" w14:textId="3DC6C1F3" w:rsidR="00E31A03" w:rsidRPr="008615F1" w:rsidRDefault="00C002AA" w:rsidP="00603D20">
      <w:pPr>
        <w:pStyle w:val="BodyText"/>
        <w:rPr>
          <w:lang w:val="en-GB"/>
        </w:rPr>
      </w:pPr>
      <w:r w:rsidRPr="008615F1">
        <w:rPr>
          <w:lang w:val="en-GB"/>
        </w:rPr>
        <w:t xml:space="preserve">The Connecting Europe Facility </w:t>
      </w:r>
      <w:r w:rsidR="00DB40AA" w:rsidRPr="008615F1">
        <w:rPr>
          <w:lang w:val="en-GB"/>
        </w:rPr>
        <w:t xml:space="preserve">(CEF) </w:t>
      </w:r>
      <w:r w:rsidRPr="008615F1">
        <w:rPr>
          <w:lang w:val="en-GB"/>
        </w:rPr>
        <w:t>programme gives governments</w:t>
      </w:r>
      <w:r w:rsidR="001211F0" w:rsidRPr="008615F1">
        <w:rPr>
          <w:lang w:val="en-GB"/>
        </w:rPr>
        <w:t xml:space="preserve">, </w:t>
      </w:r>
      <w:proofErr w:type="gramStart"/>
      <w:r w:rsidR="001211F0" w:rsidRPr="008615F1">
        <w:rPr>
          <w:lang w:val="en-GB"/>
        </w:rPr>
        <w:t>businesses</w:t>
      </w:r>
      <w:proofErr w:type="gramEnd"/>
      <w:r w:rsidR="001211F0" w:rsidRPr="008615F1">
        <w:rPr>
          <w:lang w:val="en-GB"/>
        </w:rPr>
        <w:t xml:space="preserve"> and solutions providers </w:t>
      </w:r>
      <w:r w:rsidRPr="008615F1">
        <w:rPr>
          <w:lang w:val="en-GB"/>
        </w:rPr>
        <w:t xml:space="preserve">access to free tools </w:t>
      </w:r>
      <w:r w:rsidR="001731A9" w:rsidRPr="008615F1">
        <w:rPr>
          <w:lang w:val="en-GB"/>
        </w:rPr>
        <w:t>to help build digital services</w:t>
      </w:r>
      <w:r w:rsidR="00A51738" w:rsidRPr="008615F1">
        <w:rPr>
          <w:lang w:val="en-GB"/>
        </w:rPr>
        <w:t xml:space="preserve">. The </w:t>
      </w:r>
      <w:r w:rsidRPr="008615F1">
        <w:rPr>
          <w:lang w:val="en-GB"/>
        </w:rPr>
        <w:t>open and reusable digital solution</w:t>
      </w:r>
      <w:r w:rsidR="00A51738" w:rsidRPr="008615F1">
        <w:rPr>
          <w:lang w:val="en-GB"/>
        </w:rPr>
        <w:t>s</w:t>
      </w:r>
      <w:r w:rsidR="00DB40AA" w:rsidRPr="008615F1">
        <w:rPr>
          <w:lang w:val="en-GB"/>
        </w:rPr>
        <w:t xml:space="preserve"> provided by the CEF</w:t>
      </w:r>
      <w:r w:rsidR="00DB6349" w:rsidRPr="008615F1">
        <w:rPr>
          <w:lang w:val="en-GB"/>
        </w:rPr>
        <w:t>, Building Blocks, are endorsed by the Commission and ensure that the digital services are fully compatible</w:t>
      </w:r>
      <w:r w:rsidR="00114699" w:rsidRPr="008615F1">
        <w:rPr>
          <w:lang w:val="en-GB"/>
        </w:rPr>
        <w:t xml:space="preserve"> across borders and sectors</w:t>
      </w:r>
      <w:r w:rsidR="002812D7" w:rsidRPr="008615F1">
        <w:rPr>
          <w:lang w:val="en-GB"/>
        </w:rPr>
        <w:t xml:space="preserve">, </w:t>
      </w:r>
      <w:r w:rsidR="000C160B" w:rsidRPr="008615F1">
        <w:rPr>
          <w:lang w:val="en-GB"/>
        </w:rPr>
        <w:t>helping ensure interoperability</w:t>
      </w:r>
      <w:r w:rsidR="007437F8" w:rsidRPr="008615F1">
        <w:rPr>
          <w:lang w:val="en-GB"/>
        </w:rPr>
        <w:t xml:space="preserve">. </w:t>
      </w:r>
      <w:r w:rsidR="009B4A05" w:rsidRPr="008615F1">
        <w:rPr>
          <w:lang w:val="en-GB"/>
        </w:rPr>
        <w:t xml:space="preserve">The available </w:t>
      </w:r>
      <w:r w:rsidR="00E31A03" w:rsidRPr="008615F1">
        <w:rPr>
          <w:lang w:val="en-GB"/>
        </w:rPr>
        <w:t>Building Blocks</w:t>
      </w:r>
      <w:r w:rsidR="00663CEE" w:rsidRPr="008615F1">
        <w:rPr>
          <w:lang w:val="en-GB"/>
        </w:rPr>
        <w:t xml:space="preserve"> for the development of digital public administration infrastructure</w:t>
      </w:r>
      <w:r w:rsidR="00E31A03" w:rsidRPr="008615F1">
        <w:rPr>
          <w:lang w:val="en-GB"/>
        </w:rPr>
        <w:t xml:space="preserve"> include:</w:t>
      </w:r>
    </w:p>
    <w:p w14:paraId="73CEA0EC" w14:textId="48FEE841" w:rsidR="00A631CF" w:rsidRPr="008615F1" w:rsidRDefault="00A631CF" w:rsidP="004978E2">
      <w:pPr>
        <w:pStyle w:val="BulletPoints"/>
      </w:pPr>
      <w:r w:rsidRPr="008615F1">
        <w:t>Big Data Test Infrastructure</w:t>
      </w:r>
      <w:r w:rsidR="0064666C" w:rsidRPr="008615F1">
        <w:t xml:space="preserve">, a set of services to help public administrations explore and experiment with various data sources, </w:t>
      </w:r>
      <w:proofErr w:type="spellStart"/>
      <w:r w:rsidR="0064666C" w:rsidRPr="008615F1">
        <w:t>softwares</w:t>
      </w:r>
      <w:proofErr w:type="spellEnd"/>
      <w:r w:rsidR="0064666C" w:rsidRPr="008615F1">
        <w:t xml:space="preserve"> and methodologies, and collect </w:t>
      </w:r>
      <w:r w:rsidR="00223B2E" w:rsidRPr="008615F1">
        <w:t>useful</w:t>
      </w:r>
      <w:r w:rsidR="0064666C" w:rsidRPr="008615F1">
        <w:t xml:space="preserve"> insights</w:t>
      </w:r>
      <w:r w:rsidR="00223B2E" w:rsidRPr="008615F1">
        <w:t xml:space="preserve"> that will contribute to better public </w:t>
      </w:r>
      <w:proofErr w:type="gramStart"/>
      <w:r w:rsidR="00223B2E" w:rsidRPr="008615F1">
        <w:t>decisions</w:t>
      </w:r>
      <w:r w:rsidR="00CF2E8F" w:rsidRPr="008615F1">
        <w:t>;</w:t>
      </w:r>
      <w:proofErr w:type="gramEnd"/>
    </w:p>
    <w:p w14:paraId="03213415" w14:textId="75F3767E" w:rsidR="00CF2E8F" w:rsidRPr="008615F1" w:rsidRDefault="004579D7" w:rsidP="004978E2">
      <w:pPr>
        <w:pStyle w:val="BulletPoints"/>
      </w:pPr>
      <w:r w:rsidRPr="008615F1">
        <w:t xml:space="preserve">European Blockchain Services Infrastructure (EBSI), </w:t>
      </w:r>
      <w:proofErr w:type="gramStart"/>
      <w:r w:rsidR="00546111" w:rsidRPr="008615F1">
        <w:t>a</w:t>
      </w:r>
      <w:proofErr w:type="gramEnd"/>
      <w:r w:rsidR="00546111" w:rsidRPr="008615F1">
        <w:t xml:space="preserve"> EU-wide blockchain infrastructure </w:t>
      </w:r>
      <w:r w:rsidRPr="008615F1">
        <w:t>leveraging</w:t>
      </w:r>
      <w:r w:rsidR="00FF1F0F" w:rsidRPr="008615F1">
        <w:t xml:space="preserve"> the creation of cross-border services for public administrations and their ecosystems to verify information and make services </w:t>
      </w:r>
      <w:r w:rsidR="00FF1F0F" w:rsidRPr="008615F1">
        <w:lastRenderedPageBreak/>
        <w:t>trustworthy</w:t>
      </w:r>
      <w:r w:rsidR="001F5E1D" w:rsidRPr="008615F1">
        <w:t xml:space="preserve">, as well as help citizens take control of their data and </w:t>
      </w:r>
      <w:r w:rsidRPr="008615F1">
        <w:t>effortless</w:t>
      </w:r>
      <w:r w:rsidR="001F5E1D" w:rsidRPr="008615F1">
        <w:t xml:space="preserve"> interact</w:t>
      </w:r>
      <w:r w:rsidRPr="008615F1">
        <w:t>ion from businesses</w:t>
      </w:r>
      <w:r w:rsidR="001F5E1D" w:rsidRPr="008615F1">
        <w:t xml:space="preserve"> with government agencies</w:t>
      </w:r>
      <w:r w:rsidR="00CF2E8F" w:rsidRPr="008615F1">
        <w:t>;</w:t>
      </w:r>
    </w:p>
    <w:p w14:paraId="33F12942" w14:textId="268FE9F7" w:rsidR="00CF2E8F" w:rsidRPr="008615F1" w:rsidRDefault="00CF2E8F" w:rsidP="004978E2">
      <w:pPr>
        <w:pStyle w:val="BulletPoints"/>
      </w:pPr>
      <w:r w:rsidRPr="008615F1">
        <w:t>Context Broker</w:t>
      </w:r>
      <w:r w:rsidR="0058700D" w:rsidRPr="008615F1">
        <w:t>, a digital platform component that enables the integration of gathered data from different sources</w:t>
      </w:r>
      <w:r w:rsidR="00B46B9A" w:rsidRPr="008615F1">
        <w:t>,</w:t>
      </w:r>
      <w:r w:rsidR="0058700D" w:rsidRPr="008615F1">
        <w:t xml:space="preserve"> including insights for further exploitation</w:t>
      </w:r>
      <w:r w:rsidR="00B46B9A" w:rsidRPr="008615F1">
        <w:t xml:space="preserve"> that can support smart decisions at the right </w:t>
      </w:r>
      <w:proofErr w:type="gramStart"/>
      <w:r w:rsidR="00B46B9A" w:rsidRPr="008615F1">
        <w:t>time</w:t>
      </w:r>
      <w:r w:rsidRPr="008615F1">
        <w:t>;</w:t>
      </w:r>
      <w:proofErr w:type="gramEnd"/>
    </w:p>
    <w:p w14:paraId="3B8958CB" w14:textId="5F384299" w:rsidR="007437F8" w:rsidRPr="008615F1" w:rsidRDefault="00CF2E8F" w:rsidP="004978E2">
      <w:pPr>
        <w:pStyle w:val="BulletPoints"/>
      </w:pPr>
      <w:proofErr w:type="spellStart"/>
      <w:r w:rsidRPr="008615F1">
        <w:t>e</w:t>
      </w:r>
      <w:r w:rsidR="00E31A03" w:rsidRPr="008615F1">
        <w:t>Delivery</w:t>
      </w:r>
      <w:proofErr w:type="spellEnd"/>
      <w:r w:rsidR="00DF32E3" w:rsidRPr="008615F1">
        <w:t xml:space="preserve">, </w:t>
      </w:r>
      <w:r w:rsidR="00856208" w:rsidRPr="008615F1">
        <w:t xml:space="preserve">a set of technical specifications and standards, installable software and </w:t>
      </w:r>
      <w:r w:rsidR="002D4166" w:rsidRPr="008615F1">
        <w:t>auxiliary</w:t>
      </w:r>
      <w:r w:rsidR="00856208" w:rsidRPr="008615F1">
        <w:t xml:space="preserve"> services to allow projects to create a network of nodes for secure digital data exchange</w:t>
      </w:r>
      <w:r w:rsidR="009F64C1" w:rsidRPr="008615F1">
        <w:t xml:space="preserve">, laying the foundation for cross-domain and cross-project </w:t>
      </w:r>
      <w:proofErr w:type="gramStart"/>
      <w:r w:rsidR="009F64C1" w:rsidRPr="008615F1">
        <w:t>interoperability;</w:t>
      </w:r>
      <w:proofErr w:type="gramEnd"/>
    </w:p>
    <w:p w14:paraId="69CE796B" w14:textId="28770B6C" w:rsidR="00BB6614" w:rsidRPr="008615F1" w:rsidRDefault="00E31A03" w:rsidP="004978E2">
      <w:pPr>
        <w:pStyle w:val="BulletPoints"/>
      </w:pPr>
      <w:proofErr w:type="spellStart"/>
      <w:r w:rsidRPr="008615F1">
        <w:t>e</w:t>
      </w:r>
      <w:r w:rsidR="00BB6614" w:rsidRPr="008615F1">
        <w:t>ID</w:t>
      </w:r>
      <w:proofErr w:type="spellEnd"/>
      <w:r w:rsidR="00C84DBB" w:rsidRPr="008615F1">
        <w:t>, a set of services provided by the European Commission to enable the mutual recognition of national electronic identification schemes (</w:t>
      </w:r>
      <w:proofErr w:type="spellStart"/>
      <w:r w:rsidR="00C84DBB" w:rsidRPr="008615F1">
        <w:t>eID</w:t>
      </w:r>
      <w:proofErr w:type="spellEnd"/>
      <w:r w:rsidR="00C84DBB" w:rsidRPr="008615F1">
        <w:t>) across borders</w:t>
      </w:r>
      <w:r w:rsidR="005B28DD" w:rsidRPr="008615F1">
        <w:t xml:space="preserve"> for citizens to access online services from other European </w:t>
      </w:r>
      <w:proofErr w:type="gramStart"/>
      <w:r w:rsidR="005B28DD" w:rsidRPr="008615F1">
        <w:t>countries;</w:t>
      </w:r>
      <w:proofErr w:type="gramEnd"/>
    </w:p>
    <w:p w14:paraId="575FA430" w14:textId="2339CAFA" w:rsidR="00BB6614" w:rsidRPr="008615F1" w:rsidRDefault="005B28DD" w:rsidP="004978E2">
      <w:pPr>
        <w:pStyle w:val="BulletPoints"/>
      </w:pPr>
      <w:proofErr w:type="spellStart"/>
      <w:r w:rsidRPr="008615F1">
        <w:t>eInvoicing</w:t>
      </w:r>
      <w:proofErr w:type="spellEnd"/>
      <w:r w:rsidR="00183C99" w:rsidRPr="008615F1">
        <w:t>,</w:t>
      </w:r>
      <w:r w:rsidR="00826756" w:rsidRPr="008615F1">
        <w:t xml:space="preserve"> a digital solution that enables public sector contractors and companies to receive and process electronic invoices, reducing costs and administrative </w:t>
      </w:r>
      <w:proofErr w:type="gramStart"/>
      <w:r w:rsidR="00F20F3A" w:rsidRPr="008615F1">
        <w:t>burden</w:t>
      </w:r>
      <w:r w:rsidR="009043EC" w:rsidRPr="008615F1">
        <w:t>;</w:t>
      </w:r>
      <w:proofErr w:type="gramEnd"/>
    </w:p>
    <w:p w14:paraId="2753D295" w14:textId="7B5CA2AE" w:rsidR="00BB6614" w:rsidRPr="008615F1" w:rsidRDefault="00BB6614" w:rsidP="004978E2">
      <w:pPr>
        <w:pStyle w:val="BulletPoints"/>
      </w:pPr>
      <w:r w:rsidRPr="008615F1">
        <w:t>eSignature</w:t>
      </w:r>
      <w:r w:rsidR="009043EC" w:rsidRPr="008615F1">
        <w:t xml:space="preserve">, </w:t>
      </w:r>
      <w:r w:rsidR="00DE1228" w:rsidRPr="008615F1">
        <w:t xml:space="preserve">a set of free standards, tools and services that help public administrations and businesses accelerate the creation and verification of electronic signatures </w:t>
      </w:r>
      <w:r w:rsidR="005F07D0" w:rsidRPr="008615F1">
        <w:t>across all</w:t>
      </w:r>
      <w:r w:rsidR="00DE1228" w:rsidRPr="008615F1">
        <w:t xml:space="preserve"> Member States;</w:t>
      </w:r>
      <w:r w:rsidR="00F36AD7" w:rsidRPr="008615F1">
        <w:t xml:space="preserve"> and</w:t>
      </w:r>
    </w:p>
    <w:p w14:paraId="69329036" w14:textId="29511880" w:rsidR="00E31A03" w:rsidRPr="002972C5" w:rsidRDefault="00BB6614" w:rsidP="002972C5">
      <w:pPr>
        <w:pStyle w:val="BulletPoints"/>
      </w:pPr>
      <w:proofErr w:type="spellStart"/>
      <w:r w:rsidRPr="00D26285">
        <w:t>eT</w:t>
      </w:r>
      <w:r w:rsidR="00E31A03" w:rsidRPr="005F6A8B">
        <w:t>ranslation</w:t>
      </w:r>
      <w:proofErr w:type="spellEnd"/>
      <w:r w:rsidR="00A521D5" w:rsidRPr="001E199A">
        <w:t>, an automated translation tool available to translate text excerpts or complete documents that ca</w:t>
      </w:r>
      <w:r w:rsidR="00A521D5" w:rsidRPr="002741B2">
        <w:t xml:space="preserve">n </w:t>
      </w:r>
      <w:r w:rsidR="00DF29CC" w:rsidRPr="00165D02">
        <w:t xml:space="preserve">be </w:t>
      </w:r>
      <w:r w:rsidR="00A521D5" w:rsidRPr="00981A79">
        <w:t>integrate into digital systems</w:t>
      </w:r>
      <w:r w:rsidR="00DF29CC" w:rsidRPr="00981A79">
        <w:t xml:space="preserve"> and cover</w:t>
      </w:r>
      <w:r w:rsidR="00836136" w:rsidRPr="00981A79">
        <w:t>i</w:t>
      </w:r>
      <w:r w:rsidR="00836136" w:rsidRPr="00A73267">
        <w:t>ng more than 24 languages</w:t>
      </w:r>
      <w:r w:rsidR="00855C3B" w:rsidRPr="002972C5">
        <w:t>.</w:t>
      </w:r>
    </w:p>
    <w:p w14:paraId="0B3517A4" w14:textId="77777777" w:rsidR="00E54E2E" w:rsidRPr="009A79CA" w:rsidRDefault="00E54E2E">
      <w:pPr>
        <w:rPr>
          <w:lang w:val="en-GB"/>
        </w:rPr>
      </w:pPr>
    </w:p>
    <w:p w14:paraId="21AEE0D8" w14:textId="0316F54D" w:rsidR="007B40E0" w:rsidRPr="001C564D" w:rsidRDefault="00E54E2E" w:rsidP="00572370">
      <w:pPr>
        <w:rPr>
          <w:bCs/>
          <w:lang w:val="en-GB"/>
        </w:rPr>
      </w:pPr>
      <w:r>
        <w:rPr>
          <w:bCs/>
          <w:lang w:val="en-GB"/>
        </w:rPr>
        <w:br w:type="page"/>
      </w:r>
    </w:p>
    <w:p w14:paraId="4CF47F6E" w14:textId="3F725012" w:rsidR="007B40E0" w:rsidRPr="001C564D" w:rsidRDefault="00171D8E" w:rsidP="00572370">
      <w:pPr>
        <w:rPr>
          <w:bCs/>
          <w:lang w:val="en-GB"/>
        </w:rPr>
      </w:pPr>
      <w:r>
        <w:rPr>
          <w:bCs/>
          <w:noProof/>
          <w:lang w:val="en-GB"/>
        </w:rPr>
        <w:lastRenderedPageBreak/>
        <w:drawing>
          <wp:anchor distT="0" distB="0" distL="114300" distR="114300" simplePos="0" relativeHeight="251686933" behindDoc="1" locked="0" layoutInCell="1" allowOverlap="1" wp14:anchorId="74BAF382" wp14:editId="260B3599">
            <wp:simplePos x="0" y="0"/>
            <wp:positionH relativeFrom="column">
              <wp:posOffset>-1146175</wp:posOffset>
            </wp:positionH>
            <wp:positionV relativeFrom="paragraph">
              <wp:posOffset>-1154430</wp:posOffset>
            </wp:positionV>
            <wp:extent cx="7627620" cy="10949940"/>
            <wp:effectExtent l="0" t="0" r="0" b="381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627620" cy="10949940"/>
                    </a:xfrm>
                    <a:prstGeom prst="rect">
                      <a:avLst/>
                    </a:prstGeom>
                    <a:noFill/>
                  </pic:spPr>
                </pic:pic>
              </a:graphicData>
            </a:graphic>
            <wp14:sizeRelH relativeFrom="page">
              <wp14:pctWidth>0</wp14:pctWidth>
            </wp14:sizeRelH>
            <wp14:sizeRelV relativeFrom="page">
              <wp14:pctHeight>0</wp14:pctHeight>
            </wp14:sizeRelV>
          </wp:anchor>
        </w:drawing>
      </w:r>
    </w:p>
    <w:p w14:paraId="5AC98B4E" w14:textId="77777777" w:rsidR="007B40E0" w:rsidRPr="001C564D" w:rsidRDefault="007B40E0" w:rsidP="00572370">
      <w:pPr>
        <w:rPr>
          <w:bCs/>
          <w:lang w:val="en-GB"/>
        </w:rPr>
      </w:pPr>
    </w:p>
    <w:p w14:paraId="00F22235" w14:textId="237CB621" w:rsidR="007B40E0" w:rsidRPr="001C564D" w:rsidRDefault="007B40E0" w:rsidP="00572370">
      <w:pPr>
        <w:rPr>
          <w:bCs/>
          <w:lang w:val="en-GB"/>
        </w:rPr>
      </w:pPr>
    </w:p>
    <w:p w14:paraId="6416E9D3" w14:textId="77777777" w:rsidR="009B6A2B" w:rsidRDefault="002D396A" w:rsidP="009B6A2B">
      <w:pPr>
        <w:rPr>
          <w:lang w:val="en-GB"/>
        </w:rPr>
      </w:pPr>
      <w:bookmarkStart w:id="22" w:name="_Toc37080553"/>
      <w:bookmarkStart w:id="23" w:name="_Toc37080554"/>
      <w:bookmarkStart w:id="24" w:name="_Toc37080555"/>
      <w:bookmarkStart w:id="25" w:name="_Toc37080556"/>
      <w:bookmarkStart w:id="26" w:name="_Toc37080557"/>
      <w:bookmarkStart w:id="27" w:name="_Toc37080558"/>
      <w:bookmarkStart w:id="28" w:name="_Toc37080559"/>
      <w:bookmarkStart w:id="29" w:name="_Toc37080560"/>
      <w:bookmarkStart w:id="30" w:name="_Toc37080561"/>
      <w:bookmarkStart w:id="31" w:name="_Toc37080562"/>
      <w:bookmarkStart w:id="32" w:name="_Toc37080563"/>
      <w:bookmarkStart w:id="33" w:name="_Toc37080564"/>
      <w:bookmarkStart w:id="34" w:name="_Toc37080565"/>
      <w:bookmarkStart w:id="35" w:name="_Toc37080566"/>
      <w:bookmarkStart w:id="36" w:name="_Toc37080567"/>
      <w:bookmarkStart w:id="37" w:name="_Toc37080568"/>
      <w:bookmarkStart w:id="38" w:name="_Toc37080569"/>
      <w:bookmarkStart w:id="39" w:name="_Toc37080570"/>
      <w:bookmarkStart w:id="40" w:name="_Toc37080571"/>
      <w:bookmarkStart w:id="41" w:name="_Toc37080572"/>
      <w:bookmarkStart w:id="42" w:name="_Toc37080573"/>
      <w:bookmarkStart w:id="43" w:name="_Toc37080574"/>
      <w:bookmarkStart w:id="44" w:name="_Toc37080575"/>
      <w:bookmarkStart w:id="45" w:name="_Toc37080576"/>
      <w:bookmarkStart w:id="46" w:name="_Toc37080577"/>
      <w:bookmarkStart w:id="47" w:name="_Toc37080578"/>
      <w:bookmarkStart w:id="48" w:name="_Toc37080579"/>
      <w:bookmarkStart w:id="49" w:name="_Toc37080580"/>
      <w:bookmarkStart w:id="50" w:name="_Toc37080581"/>
      <w:bookmarkStart w:id="51" w:name="_Toc37080582"/>
      <w:bookmarkStart w:id="52" w:name="_Toc37080583"/>
      <w:bookmarkStart w:id="53" w:name="_Toc37080584"/>
      <w:bookmarkStart w:id="54" w:name="_Toc37080585"/>
      <w:bookmarkStart w:id="55" w:name="_Toc37080586"/>
      <w:bookmarkStart w:id="56" w:name="_Toc37080587"/>
      <w:bookmarkStart w:id="57" w:name="_Toc37080588"/>
      <w:bookmarkStart w:id="58" w:name="_Toc37080589"/>
      <w:bookmarkStart w:id="59" w:name="_Toc37080590"/>
      <w:bookmarkStart w:id="60" w:name="_Toc37080591"/>
      <w:bookmarkStart w:id="61" w:name="_Toc37080592"/>
      <w:bookmarkStart w:id="62" w:name="_Toc37080593"/>
      <w:bookmarkStart w:id="63" w:name="_Toc37080594"/>
      <w:bookmarkStart w:id="64" w:name="_Toc37080595"/>
      <w:bookmarkStart w:id="65" w:name="_Toc37080596"/>
      <w:bookmarkStart w:id="66" w:name="_Toc37080597"/>
      <w:bookmarkStart w:id="67" w:name="_Toc37080598"/>
      <w:bookmarkStart w:id="68" w:name="_Toc37080599"/>
      <w:bookmarkStart w:id="69" w:name="_Toc37080600"/>
      <w:bookmarkStart w:id="70" w:name="_Toc37080601"/>
      <w:bookmarkStart w:id="71" w:name="_Toc37080602"/>
      <w:bookmarkStart w:id="72" w:name="_Toc37080603"/>
      <w:bookmarkStart w:id="73" w:name="_Toc37080604"/>
      <w:bookmarkStart w:id="74" w:name="_Toc37080605"/>
      <w:bookmarkStart w:id="75" w:name="_Toc37080606"/>
      <w:bookmarkStart w:id="76" w:name="_Toc37080607"/>
      <w:bookmarkStart w:id="77" w:name="_Toc37080608"/>
      <w:bookmarkStart w:id="78" w:name="_Toc37080609"/>
      <w:bookmarkStart w:id="79" w:name="_Toc37080610"/>
      <w:bookmarkStart w:id="80" w:name="_Toc37080611"/>
      <w:bookmarkStart w:id="81" w:name="_Toc37080612"/>
      <w:bookmarkStart w:id="82" w:name="_Toc37080613"/>
      <w:bookmarkStart w:id="83" w:name="_Toc37080614"/>
      <w:bookmarkStart w:id="84" w:name="_Toc37080615"/>
      <w:bookmarkStart w:id="85" w:name="_Toc37080616"/>
      <w:bookmarkStart w:id="86" w:name="_Toc37080617"/>
      <w:bookmarkStart w:id="87" w:name="_Toc37080618"/>
      <w:bookmarkStart w:id="88" w:name="_Toc37080619"/>
      <w:bookmarkStart w:id="89" w:name="_Toc37080620"/>
      <w:bookmarkStart w:id="90" w:name="_Toc37080621"/>
      <w:bookmarkStart w:id="91" w:name="_Toc37080622"/>
      <w:bookmarkStart w:id="92" w:name="_Toc37080623"/>
      <w:bookmarkStart w:id="93" w:name="_Toc37080624"/>
      <w:bookmarkStart w:id="94" w:name="_Toc37080625"/>
      <w:bookmarkStart w:id="95" w:name="_Toc37080626"/>
      <w:bookmarkStart w:id="96" w:name="_Toc37080627"/>
      <w:bookmarkStart w:id="97" w:name="_Toc37080628"/>
      <w:bookmarkStart w:id="98" w:name="_Toc37080629"/>
      <w:bookmarkStart w:id="99" w:name="_Toc37080630"/>
      <w:bookmarkStart w:id="100" w:name="_Toc37080631"/>
      <w:bookmarkStart w:id="101" w:name="_Toc37080632"/>
      <w:bookmarkStart w:id="102" w:name="_Toc37080633"/>
      <w:bookmarkStart w:id="103" w:name="_Toc37080634"/>
      <w:bookmarkStart w:id="104" w:name="_Toc37080635"/>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Pr="001C564D">
        <w:rPr>
          <w:lang w:val="en-GB"/>
        </w:rPr>
        <w:tab/>
      </w:r>
      <w:bookmarkStart w:id="105" w:name="_Toc37080636"/>
      <w:bookmarkStart w:id="106" w:name="_Toc37080637"/>
      <w:bookmarkStart w:id="107" w:name="_Toc37080638"/>
      <w:bookmarkStart w:id="108" w:name="_Toc37080639"/>
      <w:bookmarkStart w:id="109" w:name="_Toc37080640"/>
      <w:bookmarkStart w:id="110" w:name="_Toc37080641"/>
      <w:bookmarkStart w:id="111" w:name="_Toc37080642"/>
      <w:bookmarkStart w:id="112" w:name="_Toc37080643"/>
      <w:bookmarkStart w:id="113" w:name="_Toc37080644"/>
      <w:bookmarkStart w:id="114" w:name="_Toc37080645"/>
      <w:bookmarkStart w:id="115" w:name="_Toc37080646"/>
      <w:bookmarkStart w:id="116" w:name="_Toc37080647"/>
      <w:bookmarkStart w:id="117" w:name="_Toc37080648"/>
      <w:bookmarkStart w:id="118" w:name="_Toc37080650"/>
      <w:bookmarkStart w:id="119" w:name="_Toc37080651"/>
      <w:bookmarkStart w:id="120" w:name="_Toc37080652"/>
      <w:bookmarkStart w:id="121" w:name="_Toc37080653"/>
      <w:bookmarkStart w:id="122" w:name="_Toc37080654"/>
      <w:bookmarkStart w:id="123" w:name="_Toc37080655"/>
      <w:bookmarkStart w:id="124" w:name="_Toc37080656"/>
      <w:bookmarkStart w:id="125" w:name="_Toc37080657"/>
      <w:bookmarkStart w:id="126" w:name="_Toc37080658"/>
      <w:bookmarkStart w:id="127" w:name="_Toc37080659"/>
      <w:bookmarkStart w:id="128" w:name="_Toc37080660"/>
      <w:bookmarkStart w:id="129" w:name="_Toc37080661"/>
      <w:bookmarkStart w:id="130" w:name="_Toc37080662"/>
      <w:bookmarkStart w:id="131" w:name="_Toc37080663"/>
      <w:bookmarkStart w:id="132" w:name="_Toc37080665"/>
      <w:bookmarkStart w:id="133" w:name="_Toc37080666"/>
      <w:bookmarkStart w:id="134" w:name="_Toc37080667"/>
      <w:bookmarkStart w:id="135" w:name="_Toc37080668"/>
      <w:bookmarkStart w:id="136" w:name="_Toc37080669"/>
      <w:bookmarkStart w:id="137" w:name="_Toc37080670"/>
      <w:bookmarkStart w:id="138" w:name="_Toc37080671"/>
      <w:bookmarkStart w:id="139" w:name="_Toc37080672"/>
      <w:bookmarkStart w:id="140" w:name="_Toc37080673"/>
      <w:bookmarkStart w:id="141" w:name="_Toc37080674"/>
      <w:bookmarkStart w:id="142" w:name="_Toc37080675"/>
      <w:bookmarkStart w:id="143" w:name="_Toc37080676"/>
      <w:bookmarkStart w:id="144" w:name="_Toc37080677"/>
      <w:bookmarkStart w:id="145" w:name="_Toc37080678"/>
      <w:bookmarkStart w:id="146" w:name="_Toc37080679"/>
      <w:bookmarkStart w:id="147" w:name="_Toc37080681"/>
      <w:bookmarkStart w:id="148" w:name="_Toc37080682"/>
      <w:bookmarkStart w:id="149" w:name="_Toc37080683"/>
      <w:bookmarkStart w:id="150" w:name="_Toc37080684"/>
      <w:bookmarkStart w:id="151" w:name="_Toc37080685"/>
      <w:bookmarkStart w:id="152" w:name="_Toc37080686"/>
      <w:bookmarkStart w:id="153" w:name="_Toc37080687"/>
      <w:bookmarkStart w:id="154" w:name="_Toc37080688"/>
      <w:bookmarkStart w:id="155" w:name="_Toc37080689"/>
      <w:bookmarkStart w:id="156" w:name="_Toc37080690"/>
      <w:bookmarkStart w:id="157" w:name="_Toc37080691"/>
      <w:bookmarkStart w:id="158" w:name="_Toc37080692"/>
      <w:bookmarkStart w:id="159" w:name="_Toc37080693"/>
      <w:bookmarkStart w:id="160" w:name="_Toc37080694"/>
      <w:bookmarkStart w:id="161" w:name="_Toc37080695"/>
      <w:bookmarkStart w:id="162" w:name="_Toc37080696"/>
      <w:bookmarkStart w:id="163" w:name="_Toc37080697"/>
      <w:bookmarkStart w:id="164" w:name="_Toc37080698"/>
      <w:bookmarkStart w:id="165" w:name="_Toc37080699"/>
      <w:bookmarkStart w:id="166" w:name="_Toc37080700"/>
      <w:bookmarkStart w:id="167" w:name="_Toc37080701"/>
      <w:bookmarkStart w:id="168" w:name="_Toc37080702"/>
      <w:bookmarkStart w:id="169" w:name="_Toc37080703"/>
      <w:bookmarkStart w:id="170" w:name="_Toc37080705"/>
      <w:bookmarkStart w:id="171" w:name="_Toc37080706"/>
      <w:bookmarkStart w:id="172" w:name="_Toc37080707"/>
      <w:bookmarkStart w:id="173" w:name="_Toc37080708"/>
      <w:bookmarkStart w:id="174" w:name="_Toc37080709"/>
      <w:bookmarkStart w:id="175" w:name="_Toc37080710"/>
      <w:bookmarkStart w:id="176" w:name="_Toc37080711"/>
      <w:bookmarkStart w:id="177" w:name="_Toc37080712"/>
      <w:bookmarkStart w:id="178" w:name="_Toc37080713"/>
      <w:bookmarkStart w:id="179" w:name="_Toc37080714"/>
      <w:bookmarkStart w:id="180" w:name="_Toc37080715"/>
      <w:bookmarkStart w:id="181" w:name="_Toc37080716"/>
      <w:bookmarkStart w:id="182" w:name="_Toc37080717"/>
      <w:bookmarkStart w:id="183" w:name="_Toc37080718"/>
      <w:bookmarkStart w:id="184" w:name="_Toc37080719"/>
      <w:bookmarkStart w:id="185" w:name="_Toc37080720"/>
      <w:bookmarkStart w:id="186" w:name="_Toc37080721"/>
      <w:bookmarkStart w:id="187" w:name="_Toc37080722"/>
      <w:bookmarkStart w:id="188" w:name="_Toc37080723"/>
      <w:bookmarkStart w:id="189" w:name="_Toc37080724"/>
      <w:bookmarkStart w:id="190" w:name="_Toc37080725"/>
      <w:bookmarkStart w:id="191" w:name="_Toc37080726"/>
      <w:bookmarkStart w:id="192" w:name="_Toc37080728"/>
      <w:bookmarkStart w:id="193" w:name="_Toc37080729"/>
      <w:bookmarkStart w:id="194" w:name="_Toc37080730"/>
      <w:bookmarkStart w:id="195" w:name="_Toc37080731"/>
      <w:bookmarkStart w:id="196" w:name="_Toc37080732"/>
      <w:bookmarkStart w:id="197" w:name="_Toc37080733"/>
      <w:bookmarkStart w:id="198" w:name="_Toc37080734"/>
      <w:bookmarkStart w:id="199" w:name="_Toc37080735"/>
      <w:bookmarkStart w:id="200" w:name="_Toc37080736"/>
      <w:bookmarkStart w:id="201" w:name="_Toc37080737"/>
      <w:bookmarkStart w:id="202" w:name="_Toc37080738"/>
      <w:bookmarkStart w:id="203" w:name="_Toc37080739"/>
      <w:bookmarkStart w:id="204" w:name="_Toc37080740"/>
      <w:bookmarkStart w:id="205" w:name="_Toc37080741"/>
      <w:bookmarkStart w:id="206" w:name="_Toc37080742"/>
      <w:bookmarkStart w:id="207" w:name="_Toc37080743"/>
      <w:bookmarkStart w:id="208" w:name="_Toc37080744"/>
      <w:bookmarkStart w:id="209" w:name="_Toc37080745"/>
      <w:bookmarkStart w:id="210" w:name="_Toc37080746"/>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5E1521B0" w14:textId="77777777" w:rsidR="007073BC" w:rsidRDefault="007073BC" w:rsidP="009B6A2B">
      <w:pPr>
        <w:rPr>
          <w:lang w:val="en-GB"/>
        </w:rPr>
      </w:pPr>
    </w:p>
    <w:p w14:paraId="277AFD8E" w14:textId="77777777" w:rsidR="001B237F" w:rsidRDefault="001B237F" w:rsidP="009B6A2B">
      <w:pPr>
        <w:rPr>
          <w:lang w:val="en-GB"/>
        </w:rPr>
      </w:pPr>
    </w:p>
    <w:p w14:paraId="11760651" w14:textId="77777777" w:rsidR="001B237F" w:rsidRDefault="001B237F" w:rsidP="009B6A2B">
      <w:pPr>
        <w:rPr>
          <w:lang w:val="en-GB"/>
        </w:rPr>
      </w:pPr>
    </w:p>
    <w:p w14:paraId="734BB805" w14:textId="5C2148F5" w:rsidR="001B237F" w:rsidRDefault="008759FC" w:rsidP="009B6A2B">
      <w:pPr>
        <w:rPr>
          <w:lang w:val="en-GB"/>
        </w:rPr>
      </w:pPr>
      <w:r>
        <w:rPr>
          <w:noProof/>
          <w:lang w:val="en-GB" w:eastAsia="en-GB"/>
        </w:rPr>
        <mc:AlternateContent>
          <mc:Choice Requires="wpg">
            <w:drawing>
              <wp:anchor distT="0" distB="0" distL="114300" distR="114300" simplePos="0" relativeHeight="251658249" behindDoc="0" locked="0" layoutInCell="1" allowOverlap="1" wp14:anchorId="45468DF8" wp14:editId="4F5C74A0">
                <wp:simplePos x="0" y="0"/>
                <wp:positionH relativeFrom="column">
                  <wp:posOffset>2468880</wp:posOffset>
                </wp:positionH>
                <wp:positionV relativeFrom="paragraph">
                  <wp:posOffset>421005</wp:posOffset>
                </wp:positionV>
                <wp:extent cx="4032250" cy="1296035"/>
                <wp:effectExtent l="5715" t="19685" r="10160" b="17780"/>
                <wp:wrapNone/>
                <wp:docPr id="15"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6" cy="2041"/>
                        </a:xfrm>
                      </wpg:grpSpPr>
                      <wps:wsp>
                        <wps:cNvPr id="16" name="Text Box 238"/>
                        <wps:cNvSpPr txBox="1">
                          <a:spLocks noChangeArrowheads="1"/>
                        </wps:cNvSpPr>
                        <wps:spPr bwMode="auto">
                          <a:xfrm>
                            <a:off x="5550" y="357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8B6AC82" w14:textId="77777777" w:rsidR="00DF6369" w:rsidRPr="00B03BC4" w:rsidRDefault="00DF6369" w:rsidP="007073BC">
                              <w:pPr>
                                <w:ind w:left="720"/>
                                <w:jc w:val="right"/>
                                <w:rPr>
                                  <w:color w:val="FFFFFF"/>
                                  <w:sz w:val="48"/>
                                  <w:szCs w:val="32"/>
                                  <w:lang w:val="en-GB"/>
                                </w:rPr>
                              </w:pPr>
                              <w:r w:rsidRPr="00E7654F">
                                <w:rPr>
                                  <w:color w:val="FFFFFF"/>
                                  <w:sz w:val="52"/>
                                  <w:szCs w:val="36"/>
                                </w:rPr>
                                <w:tab/>
                              </w:r>
                              <w:r w:rsidRPr="00B03BC4">
                                <w:rPr>
                                  <w:color w:val="FFFFFF"/>
                                  <w:sz w:val="48"/>
                                  <w:szCs w:val="32"/>
                                  <w:lang w:val="en-GB"/>
                                </w:rPr>
                                <w:t xml:space="preserve"> Digital Public Administration </w:t>
                              </w:r>
                              <w:r>
                                <w:rPr>
                                  <w:color w:val="FFFFFF"/>
                                  <w:sz w:val="48"/>
                                  <w:szCs w:val="32"/>
                                  <w:lang w:val="en-GB"/>
                                </w:rPr>
                                <w:t>Services</w:t>
                              </w:r>
                              <w:r w:rsidRPr="00B03BC4">
                                <w:rPr>
                                  <w:color w:val="FFFFFF"/>
                                  <w:sz w:val="48"/>
                                  <w:szCs w:val="32"/>
                                  <w:lang w:val="en-GB"/>
                                </w:rPr>
                                <w:t xml:space="preserve"> </w:t>
                              </w:r>
                            </w:p>
                            <w:p w14:paraId="4304EAC4" w14:textId="77777777" w:rsidR="00DF6369" w:rsidRPr="00E7654F" w:rsidRDefault="00DF6369" w:rsidP="007073BC">
                              <w:pPr>
                                <w:jc w:val="right"/>
                                <w:rPr>
                                  <w:color w:val="FFFFFF"/>
                                  <w:sz w:val="52"/>
                                  <w:szCs w:val="36"/>
                                </w:rPr>
                              </w:pPr>
                            </w:p>
                          </w:txbxContent>
                        </wps:txbx>
                        <wps:bodyPr rot="0" vert="horz" wrap="square" lIns="18000" tIns="46800" rIns="91440" bIns="45720" anchor="t" anchorCtr="0" upright="1">
                          <a:noAutofit/>
                        </wps:bodyPr>
                      </wps:wsp>
                      <wps:wsp>
                        <wps:cNvPr id="17" name="Text Box 239"/>
                        <wps:cNvSpPr txBox="1">
                          <a:spLocks noChangeArrowheads="1"/>
                        </wps:cNvSpPr>
                        <wps:spPr bwMode="auto">
                          <a:xfrm>
                            <a:off x="5779" y="3953"/>
                            <a:ext cx="819" cy="1431"/>
                          </a:xfrm>
                          <a:prstGeom prst="rect">
                            <a:avLst/>
                          </a:prstGeom>
                          <a:solidFill>
                            <a:srgbClr val="4958A0"/>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3FD20B9" w14:textId="38D6251D" w:rsidR="00DF6369" w:rsidRPr="0065240B" w:rsidRDefault="00DF6369" w:rsidP="007073BC">
                              <w:pPr>
                                <w:rPr>
                                  <w:lang w:val="en-US"/>
                                </w:rPr>
                              </w:pPr>
                              <w:r>
                                <w:rPr>
                                  <w:color w:val="FFFFFF"/>
                                  <w:sz w:val="96"/>
                                  <w:szCs w:val="96"/>
                                  <w:lang w:val="en-US"/>
                                </w:rPr>
                                <w:t>8</w:t>
                              </w:r>
                            </w:p>
                          </w:txbxContent>
                        </wps:txbx>
                        <wps:bodyPr rot="0" vert="horz" wrap="square" lIns="91440" tIns="45720" rIns="91440" bIns="45720" anchor="t" anchorCtr="0" upright="1">
                          <a:spAutoFit/>
                        </wps:bodyPr>
                      </wps:wsp>
                      <wps:wsp>
                        <wps:cNvPr id="18" name="AutoShape 240"/>
                        <wps:cNvCnPr>
                          <a:cxnSpLocks noChangeShapeType="1"/>
                        </wps:cNvCnPr>
                        <wps:spPr bwMode="auto">
                          <a:xfrm>
                            <a:off x="6920"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5468DF8" id="Group 237" o:spid="_x0000_s1057" style="position:absolute;left:0;text-align:left;margin-left:194.4pt;margin-top:33.15pt;width:317.5pt;height:102.05pt;z-index:251658249"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">
                <v:shape id="Text Box 238" o:spid="_x0000_s1058"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" fillcolor="#4958a0" strokecolor="white">
                  <v:stroke opacity="0"/>
                  <v:shadow offset=",5pt"/>
                  <v:textbox inset=".5mm,1.3mm">
                    <w:txbxContent>
                      <w:p w14:paraId="68B6AC82" w14:textId="77777777" w:rsidR="00DF6369" w:rsidRPr="00B03BC4" w:rsidRDefault="00DF6369" w:rsidP="007073BC">
                        <w:pPr>
                          <w:ind w:left="720"/>
                          <w:jc w:val="right"/>
                          <w:rPr>
                            <w:color w:val="FFFFFF"/>
                            <w:sz w:val="48"/>
                            <w:szCs w:val="32"/>
                            <w:lang w:val="en-GB"/>
                          </w:rPr>
                        </w:pPr>
                        <w:r w:rsidRPr="00E7654F">
                          <w:rPr>
                            <w:color w:val="FFFFFF"/>
                            <w:sz w:val="52"/>
                            <w:szCs w:val="36"/>
                          </w:rPr>
                          <w:tab/>
                        </w:r>
                        <w:r w:rsidRPr="00B03BC4">
                          <w:rPr>
                            <w:color w:val="FFFFFF"/>
                            <w:sz w:val="48"/>
                            <w:szCs w:val="32"/>
                            <w:lang w:val="en-GB"/>
                          </w:rPr>
                          <w:t xml:space="preserve"> Digital Public Administration </w:t>
                        </w:r>
                        <w:r>
                          <w:rPr>
                            <w:color w:val="FFFFFF"/>
                            <w:sz w:val="48"/>
                            <w:szCs w:val="32"/>
                            <w:lang w:val="en-GB"/>
                          </w:rPr>
                          <w:t>Services</w:t>
                        </w:r>
                        <w:r w:rsidRPr="00B03BC4">
                          <w:rPr>
                            <w:color w:val="FFFFFF"/>
                            <w:sz w:val="48"/>
                            <w:szCs w:val="32"/>
                            <w:lang w:val="en-GB"/>
                          </w:rPr>
                          <w:t xml:space="preserve"> </w:t>
                        </w:r>
                      </w:p>
                      <w:p w14:paraId="4304EAC4" w14:textId="77777777" w:rsidR="00DF6369" w:rsidRPr="00E7654F" w:rsidRDefault="00DF6369" w:rsidP="007073BC">
                        <w:pPr>
                          <w:jc w:val="right"/>
                          <w:rPr>
                            <w:color w:val="FFFFFF"/>
                            <w:sz w:val="52"/>
                            <w:szCs w:val="36"/>
                          </w:rPr>
                        </w:pPr>
                      </w:p>
                    </w:txbxContent>
                  </v:textbox>
                </v:shape>
                <v:shape id="Text Box 239" o:spid="_x0000_s1059" type="#_x0000_t202" style="position:absolute;left:5779;top:3953;width:819;height:1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" fillcolor="#4958a0" stroked="f" strokecolor="#f8f8f8" strokeweight=".25pt">
                  <v:textbox style="mso-fit-shape-to-text:t">
                    <w:txbxContent>
                      <w:p w14:paraId="13FD20B9" w14:textId="38D6251D" w:rsidR="00DF6369" w:rsidRPr="0065240B" w:rsidRDefault="00DF6369" w:rsidP="007073BC">
                        <w:pPr>
                          <w:rPr>
                            <w:lang w:val="en-US"/>
                          </w:rPr>
                        </w:pPr>
                        <w:r>
                          <w:rPr>
                            <w:color w:val="FFFFFF"/>
                            <w:sz w:val="96"/>
                            <w:szCs w:val="96"/>
                            <w:lang w:val="en-US"/>
                          </w:rPr>
                          <w:t>8</w:t>
                        </w:r>
                      </w:p>
                    </w:txbxContent>
                  </v:textbox>
                </v:shape>
                <v:shape id="AutoShape 240" o:spid="_x0000_s1060"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" strokecolor="white" strokeweight="2.5pt">
                  <v:shadow offset=",5pt"/>
                </v:shape>
              </v:group>
            </w:pict>
          </mc:Fallback>
        </mc:AlternateContent>
      </w:r>
    </w:p>
    <w:p w14:paraId="2B40F8A8" w14:textId="0908FAE1" w:rsidR="0036464A" w:rsidRPr="001C564D" w:rsidRDefault="0036464A" w:rsidP="00E76131">
      <w:pPr>
        <w:pStyle w:val="Heading1"/>
        <w:rPr>
          <w:lang w:val="en-GB"/>
        </w:rPr>
      </w:pPr>
      <w:bookmarkStart w:id="211" w:name="_Toc37088598"/>
      <w:bookmarkStart w:id="212" w:name="_Toc37080749"/>
      <w:bookmarkStart w:id="213" w:name="_Toc37088599"/>
      <w:bookmarkStart w:id="214" w:name="_Toc37080750"/>
      <w:bookmarkStart w:id="215" w:name="_Toc37088600"/>
      <w:bookmarkStart w:id="216" w:name="_Toc37080751"/>
      <w:bookmarkStart w:id="217" w:name="_Toc37088601"/>
      <w:bookmarkStart w:id="218" w:name="_Toc37080752"/>
      <w:bookmarkStart w:id="219" w:name="_Toc37088602"/>
      <w:bookmarkStart w:id="220" w:name="_Toc37080753"/>
      <w:bookmarkStart w:id="221" w:name="_Toc37088603"/>
      <w:bookmarkStart w:id="222" w:name="_Toc37080754"/>
      <w:bookmarkStart w:id="223" w:name="_Toc37088604"/>
      <w:bookmarkStart w:id="224" w:name="_Toc37080755"/>
      <w:bookmarkStart w:id="225" w:name="_Toc37088605"/>
      <w:bookmarkStart w:id="226" w:name="_Toc37080756"/>
      <w:bookmarkStart w:id="227" w:name="_Toc37088606"/>
      <w:bookmarkStart w:id="228" w:name="_Toc37088607"/>
      <w:bookmarkStart w:id="229" w:name="_Toc37088608"/>
      <w:bookmarkStart w:id="230" w:name="_Toc44407851"/>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r w:rsidRPr="001C564D">
        <w:rPr>
          <w:lang w:val="en-GB"/>
        </w:rPr>
        <w:lastRenderedPageBreak/>
        <w:t xml:space="preserve">Digital </w:t>
      </w:r>
      <w:r w:rsidR="000B67D7" w:rsidRPr="001C564D">
        <w:rPr>
          <w:lang w:val="en-GB"/>
        </w:rPr>
        <w:t xml:space="preserve">Public Administration </w:t>
      </w:r>
      <w:r w:rsidRPr="001C564D">
        <w:rPr>
          <w:lang w:val="en-GB"/>
        </w:rPr>
        <w:t>Services</w:t>
      </w:r>
      <w:bookmarkEnd w:id="230"/>
    </w:p>
    <w:p w14:paraId="7690064A" w14:textId="77777777" w:rsidR="0036464A" w:rsidRPr="001C564D" w:rsidRDefault="0036464A" w:rsidP="0036464A">
      <w:pPr>
        <w:spacing w:after="0"/>
        <w:rPr>
          <w:lang w:val="en-GB"/>
        </w:rPr>
      </w:pPr>
    </w:p>
    <w:p w14:paraId="0D6267E7" w14:textId="1387ECE8" w:rsidR="002B69B4" w:rsidRPr="00F8434B" w:rsidRDefault="00F8434B" w:rsidP="002B69B4">
      <w:pPr>
        <w:rPr>
          <w:color w:val="034EA2"/>
          <w:lang w:val="en-GB"/>
        </w:rPr>
      </w:pPr>
      <w:r>
        <w:rPr>
          <w:lang w:val="en-US"/>
        </w:rPr>
        <w:t>T</w:t>
      </w:r>
      <w:r w:rsidRPr="00786A78">
        <w:rPr>
          <w:lang w:val="en-US"/>
        </w:rPr>
        <w:t xml:space="preserve">his final chapter </w:t>
      </w:r>
      <w:r>
        <w:rPr>
          <w:lang w:val="en-US"/>
        </w:rPr>
        <w:t>aims at providing</w:t>
      </w:r>
      <w:r w:rsidRPr="00786A78">
        <w:rPr>
          <w:lang w:val="en-US"/>
        </w:rPr>
        <w:t xml:space="preserve"> an overview of the basic cross-border public services provided to citizens and businesses in </w:t>
      </w:r>
      <w:r w:rsidR="00A25FBE">
        <w:rPr>
          <w:lang w:val="en-US"/>
        </w:rPr>
        <w:t>the European Union</w:t>
      </w:r>
      <w:r w:rsidRPr="00786A78">
        <w:rPr>
          <w:lang w:val="en-US"/>
        </w:rPr>
        <w:t xml:space="preserve">. </w:t>
      </w:r>
      <w:hyperlink r:id="rId228" w:history="1">
        <w:r w:rsidR="002B69B4" w:rsidRPr="001C564D">
          <w:rPr>
            <w:rStyle w:val="Hyperlink"/>
            <w:lang w:val="en-GB"/>
          </w:rPr>
          <w:t>Your Europe</w:t>
        </w:r>
      </w:hyperlink>
      <w:r w:rsidR="002B69B4" w:rsidRPr="001C564D">
        <w:rPr>
          <w:lang w:val="en-GB"/>
        </w:rPr>
        <w:t xml:space="preserve"> is taken</w:t>
      </w:r>
      <w:r w:rsidR="002B69B4">
        <w:rPr>
          <w:lang w:val="en-GB"/>
        </w:rPr>
        <w:t xml:space="preserve"> here</w:t>
      </w:r>
      <w:r w:rsidR="002B69B4" w:rsidRPr="001C564D">
        <w:rPr>
          <w:lang w:val="en-GB"/>
        </w:rPr>
        <w:t xml:space="preserve"> as reference, as it is the EU one-stop shop which aims </w:t>
      </w:r>
      <w:r w:rsidR="002B69B4">
        <w:rPr>
          <w:lang w:val="en-GB"/>
        </w:rPr>
        <w:t>at simplifying</w:t>
      </w:r>
      <w:r w:rsidR="002B69B4" w:rsidRPr="001C564D">
        <w:rPr>
          <w:lang w:val="en-GB"/>
        </w:rPr>
        <w:t xml:space="preserve"> the life of both citizens and businesses by avoiding unnecessary inconvenience and red tape in regard to ‘life and travel’, as well as ‘doing </w:t>
      </w:r>
      <w:proofErr w:type="gramStart"/>
      <w:r w:rsidR="002B69B4" w:rsidRPr="001C564D">
        <w:rPr>
          <w:lang w:val="en-GB"/>
        </w:rPr>
        <w:t>business’</w:t>
      </w:r>
      <w:proofErr w:type="gramEnd"/>
      <w:r w:rsidR="002B69B4" w:rsidRPr="001C564D">
        <w:rPr>
          <w:lang w:val="en-GB"/>
        </w:rPr>
        <w:t xml:space="preserve"> abroad. </w:t>
      </w:r>
      <w:proofErr w:type="gramStart"/>
      <w:r w:rsidR="002B69B4" w:rsidRPr="001C564D">
        <w:rPr>
          <w:lang w:val="en-GB"/>
        </w:rPr>
        <w:t>In order to</w:t>
      </w:r>
      <w:proofErr w:type="gramEnd"/>
      <w:r w:rsidR="002B69B4" w:rsidRPr="001C564D">
        <w:rPr>
          <w:lang w:val="en-GB"/>
        </w:rPr>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450DE541" w14:textId="625323E8" w:rsidR="002B69B4" w:rsidRPr="00786A78" w:rsidRDefault="002B69B4" w:rsidP="002B69B4">
      <w:pPr>
        <w:rPr>
          <w:lang w:val="en-US"/>
        </w:rPr>
      </w:pPr>
      <w:r w:rsidRPr="00786A78">
        <w:rPr>
          <w:lang w:val="en-US"/>
        </w:rPr>
        <w:t xml:space="preserve">Please note that, in most cases, the EU rights described in </w:t>
      </w:r>
      <w:hyperlink r:id="rId229" w:history="1">
        <w:r w:rsidRPr="00786A78">
          <w:rPr>
            <w:rStyle w:val="Hyperlink"/>
            <w:lang w:val="en-US"/>
          </w:rPr>
          <w:t>Your Europe</w:t>
        </w:r>
      </w:hyperlink>
      <w:r w:rsidR="001B3BBF">
        <w:rPr>
          <w:rStyle w:val="Hyperlink"/>
          <w:lang w:val="en-US"/>
        </w:rPr>
        <w:t xml:space="preserve"> </w:t>
      </w:r>
      <w:r w:rsidRPr="00786A78">
        <w:rPr>
          <w:lang w:val="en-US"/>
        </w:rPr>
        <w:t xml:space="preserve">apply to all EU member countries plus Iceland, Liechtenstein and Norway, and sometimes to Switzerland. Information on Your Europe is provided by the relevant departments of the European Commission and complemented by content provided by the authorities of every country it covers. </w:t>
      </w:r>
      <w:r w:rsidR="00F170C7">
        <w:rPr>
          <w:lang w:val="en-US"/>
        </w:rPr>
        <w:t>In addition, t</w:t>
      </w:r>
      <w:r w:rsidR="008A6265">
        <w:rPr>
          <w:lang w:val="en-US"/>
        </w:rPr>
        <w:t xml:space="preserve">he implementation of </w:t>
      </w:r>
      <w:r w:rsidR="00F170C7">
        <w:rPr>
          <w:lang w:val="en-US"/>
        </w:rPr>
        <w:t>the</w:t>
      </w:r>
      <w:r w:rsidR="008A6265">
        <w:rPr>
          <w:lang w:val="en-US"/>
        </w:rPr>
        <w:t xml:space="preserve"> single digital gateway</w:t>
      </w:r>
      <w:r w:rsidR="00363CC4">
        <w:rPr>
          <w:lang w:val="en-US"/>
        </w:rPr>
        <w:t xml:space="preserve"> allow</w:t>
      </w:r>
      <w:r w:rsidR="00F170C7">
        <w:rPr>
          <w:lang w:val="en-US"/>
        </w:rPr>
        <w:t>s</w:t>
      </w:r>
      <w:r w:rsidR="00363CC4">
        <w:rPr>
          <w:lang w:val="en-US"/>
        </w:rPr>
        <w:t xml:space="preserve"> citizens to </w:t>
      </w:r>
      <w:r w:rsidR="00C47134">
        <w:rPr>
          <w:lang w:val="en-US"/>
        </w:rPr>
        <w:t>perform more administrative procedures online.</w:t>
      </w:r>
      <w:r w:rsidR="008A6265">
        <w:rPr>
          <w:lang w:val="en-US"/>
        </w:rPr>
        <w:t xml:space="preserve"> </w:t>
      </w:r>
      <w:r w:rsidRPr="00786A78">
        <w:rPr>
          <w:lang w:val="en-US"/>
        </w:rPr>
        <w:t>As the website consists of two sections - one for citizens and one for businesses, both managed by DG Internal Market, Industry, Entrepreneurship and SMEs (DG GROW) - below the main groups of services for each section are listed.</w:t>
      </w:r>
    </w:p>
    <w:p w14:paraId="4120C8E7" w14:textId="77777777" w:rsidR="002B69B4" w:rsidRPr="00244064" w:rsidRDefault="002B69B4" w:rsidP="002B69B4">
      <w:pPr>
        <w:pStyle w:val="Heading2"/>
        <w:spacing w:after="60"/>
      </w:pPr>
      <w:r w:rsidRPr="00244064">
        <w:t xml:space="preserve">Life and </w:t>
      </w:r>
      <w:proofErr w:type="spellStart"/>
      <w:r w:rsidRPr="00244064">
        <w:t>Travel</w:t>
      </w:r>
      <w:proofErr w:type="spellEnd"/>
    </w:p>
    <w:p w14:paraId="21C81B0A" w14:textId="77777777" w:rsidR="002B69B4" w:rsidRPr="00786A78" w:rsidRDefault="002B69B4" w:rsidP="002B69B4">
      <w:pPr>
        <w:rPr>
          <w:rFonts w:eastAsia="Calibri"/>
          <w:lang w:val="en-US"/>
        </w:rPr>
      </w:pPr>
      <w:r w:rsidRPr="00786A78">
        <w:rPr>
          <w:lang w:val="en-US"/>
        </w:rPr>
        <w:t>For citizens, the following groups of services can be found on the website:</w:t>
      </w:r>
    </w:p>
    <w:p w14:paraId="14C20F4D" w14:textId="77777777" w:rsidR="002B69B4" w:rsidRPr="00244064" w:rsidRDefault="007502D9" w:rsidP="002B69B4">
      <w:pPr>
        <w:pStyle w:val="BulletPoints"/>
      </w:pPr>
      <w:hyperlink r:id="rId230" w:history="1">
        <w:r w:rsidR="002B69B4" w:rsidRPr="00244064">
          <w:rPr>
            <w:rStyle w:val="Hyperlink"/>
          </w:rPr>
          <w:t>Travel</w:t>
        </w:r>
      </w:hyperlink>
      <w:r w:rsidR="002B69B4" w:rsidRPr="00244064">
        <w:t xml:space="preserve"> (</w:t>
      </w:r>
      <w:proofErr w:type="gramStart"/>
      <w:r w:rsidR="002B69B4" w:rsidRPr="00244064">
        <w:t>e.g.</w:t>
      </w:r>
      <w:proofErr w:type="gramEnd"/>
      <w:r w:rsidR="002B69B4" w:rsidRPr="00244064">
        <w:t xml:space="preserve"> Documents needed for travelling in Europe); </w:t>
      </w:r>
    </w:p>
    <w:p w14:paraId="73D1A714" w14:textId="77777777" w:rsidR="002B69B4" w:rsidRPr="00244064" w:rsidRDefault="007502D9" w:rsidP="002B69B4">
      <w:pPr>
        <w:pStyle w:val="BulletPoints"/>
      </w:pPr>
      <w:hyperlink r:id="rId231" w:history="1">
        <w:r w:rsidR="002B69B4" w:rsidRPr="00244064">
          <w:rPr>
            <w:rStyle w:val="Hyperlink"/>
          </w:rPr>
          <w:t>Work and retirement</w:t>
        </w:r>
      </w:hyperlink>
      <w:r w:rsidR="002B69B4" w:rsidRPr="00244064">
        <w:t xml:space="preserve"> (</w:t>
      </w:r>
      <w:proofErr w:type="gramStart"/>
      <w:r w:rsidR="002B69B4" w:rsidRPr="00244064">
        <w:t>e.g.</w:t>
      </w:r>
      <w:proofErr w:type="gramEnd"/>
      <w:r w:rsidR="002B69B4" w:rsidRPr="00244064">
        <w:t xml:space="preserve"> Unemployment and Benefits);</w:t>
      </w:r>
    </w:p>
    <w:p w14:paraId="4D03AD9D" w14:textId="77777777" w:rsidR="002B69B4" w:rsidRPr="00244064" w:rsidRDefault="007502D9" w:rsidP="002B69B4">
      <w:pPr>
        <w:pStyle w:val="BulletPoints"/>
      </w:pPr>
      <w:hyperlink r:id="rId232" w:history="1">
        <w:r w:rsidR="002B69B4" w:rsidRPr="00244064">
          <w:rPr>
            <w:rStyle w:val="Hyperlink"/>
          </w:rPr>
          <w:t>Vehicles</w:t>
        </w:r>
      </w:hyperlink>
      <w:r w:rsidR="002B69B4" w:rsidRPr="00244064">
        <w:t xml:space="preserve"> (</w:t>
      </w:r>
      <w:proofErr w:type="gramStart"/>
      <w:r w:rsidR="002B69B4" w:rsidRPr="00244064">
        <w:t>e.g.</w:t>
      </w:r>
      <w:proofErr w:type="gramEnd"/>
      <w:r w:rsidR="002B69B4" w:rsidRPr="00244064">
        <w:t xml:space="preserve"> Registration);</w:t>
      </w:r>
    </w:p>
    <w:p w14:paraId="212849E9" w14:textId="77777777" w:rsidR="002B69B4" w:rsidRPr="00244064" w:rsidRDefault="007502D9" w:rsidP="002B69B4">
      <w:pPr>
        <w:pStyle w:val="BulletPoints"/>
      </w:pPr>
      <w:hyperlink r:id="rId233" w:history="1">
        <w:r w:rsidR="002B69B4" w:rsidRPr="00244064">
          <w:rPr>
            <w:rStyle w:val="Hyperlink"/>
          </w:rPr>
          <w:t>Residence formalities</w:t>
        </w:r>
      </w:hyperlink>
      <w:r w:rsidR="002B69B4" w:rsidRPr="00244064">
        <w:t xml:space="preserve"> (</w:t>
      </w:r>
      <w:proofErr w:type="gramStart"/>
      <w:r w:rsidR="002B69B4" w:rsidRPr="00244064">
        <w:t>e.g.</w:t>
      </w:r>
      <w:proofErr w:type="gramEnd"/>
      <w:r w:rsidR="002B69B4" w:rsidRPr="00244064">
        <w:t xml:space="preserve"> Elections abroad);</w:t>
      </w:r>
    </w:p>
    <w:p w14:paraId="21A83C60" w14:textId="77777777" w:rsidR="002B69B4" w:rsidRPr="00244064" w:rsidRDefault="007502D9" w:rsidP="002B69B4">
      <w:pPr>
        <w:pStyle w:val="BulletPoints"/>
      </w:pPr>
      <w:hyperlink r:id="rId234" w:history="1">
        <w:r w:rsidR="002B69B4" w:rsidRPr="00244064">
          <w:rPr>
            <w:rStyle w:val="Hyperlink"/>
          </w:rPr>
          <w:t>Education and youth</w:t>
        </w:r>
      </w:hyperlink>
      <w:r w:rsidR="002B69B4" w:rsidRPr="00244064">
        <w:t xml:space="preserve"> (</w:t>
      </w:r>
      <w:proofErr w:type="gramStart"/>
      <w:r w:rsidR="002B69B4" w:rsidRPr="00244064">
        <w:t>e.g.</w:t>
      </w:r>
      <w:proofErr w:type="gramEnd"/>
      <w:r w:rsidR="002B69B4" w:rsidRPr="00244064">
        <w:t xml:space="preserve"> Researchers);</w:t>
      </w:r>
    </w:p>
    <w:p w14:paraId="4E20E25A" w14:textId="77777777" w:rsidR="002B69B4" w:rsidRPr="00244064" w:rsidRDefault="007502D9" w:rsidP="002B69B4">
      <w:pPr>
        <w:pStyle w:val="BulletPoints"/>
      </w:pPr>
      <w:hyperlink r:id="rId235" w:history="1">
        <w:r w:rsidR="002B69B4" w:rsidRPr="00244064">
          <w:rPr>
            <w:rStyle w:val="Hyperlink"/>
          </w:rPr>
          <w:t>Health</w:t>
        </w:r>
      </w:hyperlink>
      <w:r w:rsidR="002B69B4" w:rsidRPr="00244064">
        <w:t xml:space="preserve"> (</w:t>
      </w:r>
      <w:proofErr w:type="gramStart"/>
      <w:r w:rsidR="002B69B4" w:rsidRPr="00244064">
        <w:t>e.g.</w:t>
      </w:r>
      <w:proofErr w:type="gramEnd"/>
      <w:r w:rsidR="002B69B4" w:rsidRPr="00244064">
        <w:t xml:space="preserve"> Medical Treatment abroad);</w:t>
      </w:r>
    </w:p>
    <w:p w14:paraId="5E98685E" w14:textId="77777777" w:rsidR="002B69B4" w:rsidRPr="00244064" w:rsidRDefault="007502D9" w:rsidP="002B69B4">
      <w:pPr>
        <w:pStyle w:val="BulletPoints"/>
      </w:pPr>
      <w:hyperlink r:id="rId236" w:history="1">
        <w:r w:rsidR="002B69B4" w:rsidRPr="00244064">
          <w:rPr>
            <w:rStyle w:val="Hyperlink"/>
          </w:rPr>
          <w:t>Family</w:t>
        </w:r>
      </w:hyperlink>
      <w:r w:rsidR="002B69B4" w:rsidRPr="00244064">
        <w:t xml:space="preserve"> (</w:t>
      </w:r>
      <w:proofErr w:type="gramStart"/>
      <w:r w:rsidR="002B69B4" w:rsidRPr="00244064">
        <w:t>e.g.</w:t>
      </w:r>
      <w:proofErr w:type="gramEnd"/>
      <w:r w:rsidR="002B69B4" w:rsidRPr="00244064">
        <w:t xml:space="preserve"> Couples);</w:t>
      </w:r>
    </w:p>
    <w:p w14:paraId="17E8B78A" w14:textId="77777777" w:rsidR="002B69B4" w:rsidRPr="00244064" w:rsidRDefault="007502D9" w:rsidP="002B69B4">
      <w:pPr>
        <w:pStyle w:val="BulletPoints"/>
      </w:pPr>
      <w:hyperlink r:id="rId237" w:history="1">
        <w:r w:rsidR="002B69B4" w:rsidRPr="00244064">
          <w:rPr>
            <w:rStyle w:val="Hyperlink"/>
          </w:rPr>
          <w:t>Consumers</w:t>
        </w:r>
      </w:hyperlink>
      <w:r w:rsidR="002B69B4" w:rsidRPr="00244064">
        <w:t xml:space="preserve"> (</w:t>
      </w:r>
      <w:proofErr w:type="gramStart"/>
      <w:r w:rsidR="002B69B4" w:rsidRPr="00244064">
        <w:t>e.g.</w:t>
      </w:r>
      <w:proofErr w:type="gramEnd"/>
      <w:r w:rsidR="002B69B4" w:rsidRPr="00244064">
        <w:t xml:space="preserve"> Shopping).</w:t>
      </w:r>
    </w:p>
    <w:p w14:paraId="55D5F75B" w14:textId="77777777" w:rsidR="002B69B4" w:rsidRPr="00244064" w:rsidRDefault="002B69B4" w:rsidP="002B69B4">
      <w:pPr>
        <w:pStyle w:val="Heading2"/>
        <w:spacing w:after="60"/>
      </w:pPr>
      <w:proofErr w:type="spellStart"/>
      <w:r w:rsidRPr="00244064">
        <w:t>Doing</w:t>
      </w:r>
      <w:proofErr w:type="spellEnd"/>
      <w:r w:rsidRPr="00244064">
        <w:t xml:space="preserve"> Business</w:t>
      </w:r>
    </w:p>
    <w:p w14:paraId="0C7F502E" w14:textId="77777777" w:rsidR="002B69B4" w:rsidRPr="00F8434B" w:rsidRDefault="002B69B4" w:rsidP="002B69B4">
      <w:pPr>
        <w:rPr>
          <w:rFonts w:eastAsia="Calibri"/>
          <w:lang w:val="en-US"/>
        </w:rPr>
      </w:pPr>
      <w:r w:rsidRPr="00F8434B">
        <w:rPr>
          <w:lang w:val="en-US"/>
        </w:rPr>
        <w:t>Regarding businesses, the groups of services on the website concern:</w:t>
      </w:r>
    </w:p>
    <w:p w14:paraId="0B339A54" w14:textId="77777777" w:rsidR="002B69B4" w:rsidRPr="00244064" w:rsidRDefault="007502D9" w:rsidP="002B69B4">
      <w:pPr>
        <w:pStyle w:val="BulletPoints"/>
      </w:pPr>
      <w:hyperlink r:id="rId238" w:history="1">
        <w:r w:rsidR="002B69B4" w:rsidRPr="00244064">
          <w:rPr>
            <w:rStyle w:val="Hyperlink"/>
          </w:rPr>
          <w:t>Running a business</w:t>
        </w:r>
      </w:hyperlink>
      <w:r w:rsidR="002B69B4" w:rsidRPr="00244064">
        <w:t xml:space="preserve"> (</w:t>
      </w:r>
      <w:proofErr w:type="gramStart"/>
      <w:r w:rsidR="002B69B4" w:rsidRPr="00244064">
        <w:t>e.g.</w:t>
      </w:r>
      <w:proofErr w:type="gramEnd"/>
      <w:r w:rsidR="002B69B4" w:rsidRPr="00244064">
        <w:t xml:space="preserve"> Developing a business);</w:t>
      </w:r>
    </w:p>
    <w:p w14:paraId="55B44309" w14:textId="77777777" w:rsidR="002B69B4" w:rsidRPr="00244064" w:rsidRDefault="007502D9" w:rsidP="002B69B4">
      <w:pPr>
        <w:pStyle w:val="BulletPoints"/>
      </w:pPr>
      <w:hyperlink r:id="rId239" w:history="1">
        <w:r w:rsidR="002B69B4" w:rsidRPr="00244064">
          <w:rPr>
            <w:rStyle w:val="Hyperlink"/>
          </w:rPr>
          <w:t>Taxation</w:t>
        </w:r>
      </w:hyperlink>
      <w:r w:rsidR="002B69B4" w:rsidRPr="00244064">
        <w:t xml:space="preserve"> (</w:t>
      </w:r>
      <w:proofErr w:type="gramStart"/>
      <w:r w:rsidR="002B69B4" w:rsidRPr="00244064">
        <w:t>e.g.</w:t>
      </w:r>
      <w:proofErr w:type="gramEnd"/>
      <w:r w:rsidR="002B69B4" w:rsidRPr="00244064">
        <w:t xml:space="preserve"> Business tax);</w:t>
      </w:r>
    </w:p>
    <w:p w14:paraId="7F7C84C9" w14:textId="77777777" w:rsidR="002B69B4" w:rsidRPr="00244064" w:rsidRDefault="007502D9" w:rsidP="002B69B4">
      <w:pPr>
        <w:pStyle w:val="BulletPoints"/>
      </w:pPr>
      <w:hyperlink r:id="rId240" w:history="1">
        <w:r w:rsidR="002B69B4" w:rsidRPr="00244064">
          <w:rPr>
            <w:rStyle w:val="Hyperlink"/>
          </w:rPr>
          <w:t>Selling in the EU</w:t>
        </w:r>
      </w:hyperlink>
      <w:r w:rsidR="002B69B4" w:rsidRPr="00244064">
        <w:t xml:space="preserve"> (</w:t>
      </w:r>
      <w:proofErr w:type="gramStart"/>
      <w:r w:rsidR="002B69B4" w:rsidRPr="00244064">
        <w:t>e.g.</w:t>
      </w:r>
      <w:proofErr w:type="gramEnd"/>
      <w:r w:rsidR="002B69B4" w:rsidRPr="00244064">
        <w:t xml:space="preserve"> Public contracts); </w:t>
      </w:r>
    </w:p>
    <w:p w14:paraId="66FF0F06" w14:textId="77777777" w:rsidR="002B69B4" w:rsidRPr="00244064" w:rsidRDefault="007502D9" w:rsidP="002B69B4">
      <w:pPr>
        <w:pStyle w:val="BulletPoints"/>
      </w:pPr>
      <w:hyperlink r:id="rId241" w:history="1">
        <w:r w:rsidR="002B69B4" w:rsidRPr="00244064">
          <w:rPr>
            <w:rStyle w:val="Hyperlink"/>
          </w:rPr>
          <w:t>Human Resources</w:t>
        </w:r>
      </w:hyperlink>
      <w:r w:rsidR="002B69B4" w:rsidRPr="00244064">
        <w:t xml:space="preserve"> (</w:t>
      </w:r>
      <w:proofErr w:type="gramStart"/>
      <w:r w:rsidR="002B69B4" w:rsidRPr="00244064">
        <w:t>e.g.</w:t>
      </w:r>
      <w:proofErr w:type="gramEnd"/>
      <w:r w:rsidR="002B69B4" w:rsidRPr="00244064">
        <w:t xml:space="preserve"> Employment contracts);</w:t>
      </w:r>
    </w:p>
    <w:p w14:paraId="61F04AB2" w14:textId="77777777" w:rsidR="002B69B4" w:rsidRPr="00244064" w:rsidRDefault="007502D9" w:rsidP="002B69B4">
      <w:pPr>
        <w:pStyle w:val="BulletPoints"/>
      </w:pPr>
      <w:hyperlink r:id="rId242" w:history="1">
        <w:r w:rsidR="002B69B4" w:rsidRPr="00244064">
          <w:rPr>
            <w:rStyle w:val="Hyperlink"/>
          </w:rPr>
          <w:t>Product requirements</w:t>
        </w:r>
      </w:hyperlink>
      <w:r w:rsidR="002B69B4" w:rsidRPr="00244064">
        <w:t xml:space="preserve"> (</w:t>
      </w:r>
      <w:proofErr w:type="gramStart"/>
      <w:r w:rsidR="002B69B4" w:rsidRPr="00244064">
        <w:t>e.g.</w:t>
      </w:r>
      <w:proofErr w:type="gramEnd"/>
      <w:r w:rsidR="002B69B4" w:rsidRPr="00244064">
        <w:t xml:space="preserve"> Standards);</w:t>
      </w:r>
    </w:p>
    <w:p w14:paraId="5A6E6F9F" w14:textId="77777777" w:rsidR="002B69B4" w:rsidRPr="00244064" w:rsidRDefault="007502D9" w:rsidP="002B69B4">
      <w:pPr>
        <w:pStyle w:val="BulletPoints"/>
      </w:pPr>
      <w:hyperlink r:id="rId243" w:history="1">
        <w:r w:rsidR="002B69B4" w:rsidRPr="00244064">
          <w:rPr>
            <w:rStyle w:val="Hyperlink"/>
          </w:rPr>
          <w:t>Financing and Funding</w:t>
        </w:r>
      </w:hyperlink>
      <w:r w:rsidR="002B69B4" w:rsidRPr="00244064">
        <w:t xml:space="preserve"> (</w:t>
      </w:r>
      <w:proofErr w:type="gramStart"/>
      <w:r w:rsidR="002B69B4" w:rsidRPr="00244064">
        <w:t>e.g.</w:t>
      </w:r>
      <w:proofErr w:type="gramEnd"/>
      <w:r w:rsidR="002B69B4" w:rsidRPr="00244064">
        <w:t xml:space="preserve"> Accounting);</w:t>
      </w:r>
    </w:p>
    <w:p w14:paraId="009F9A8C" w14:textId="77777777" w:rsidR="002B69B4" w:rsidRPr="00244064" w:rsidRDefault="007502D9" w:rsidP="002B69B4">
      <w:pPr>
        <w:pStyle w:val="BulletPoints"/>
      </w:pPr>
      <w:hyperlink r:id="rId244" w:history="1">
        <w:r w:rsidR="002B69B4" w:rsidRPr="00244064">
          <w:rPr>
            <w:rStyle w:val="Hyperlink"/>
          </w:rPr>
          <w:t>Dealing with Customers</w:t>
        </w:r>
      </w:hyperlink>
      <w:r w:rsidR="002B69B4" w:rsidRPr="00244064">
        <w:t xml:space="preserve"> (</w:t>
      </w:r>
      <w:proofErr w:type="gramStart"/>
      <w:r w:rsidR="002B69B4" w:rsidRPr="00244064">
        <w:t>e.g.</w:t>
      </w:r>
      <w:proofErr w:type="gramEnd"/>
      <w:r w:rsidR="002B69B4" w:rsidRPr="00244064">
        <w:t xml:space="preserve"> Data protection).</w:t>
      </w:r>
    </w:p>
    <w:p w14:paraId="59BD023F" w14:textId="05F891E1" w:rsidR="00F3678F" w:rsidRPr="006E248A" w:rsidRDefault="00F3678F" w:rsidP="002B69B4">
      <w:pPr>
        <w:rPr>
          <w:lang w:val="en-GB"/>
        </w:rPr>
      </w:pPr>
    </w:p>
    <w:p w14:paraId="4495FD78" w14:textId="77777777" w:rsidR="00710112" w:rsidRPr="001C564D" w:rsidRDefault="00710112" w:rsidP="00620B54">
      <w:pPr>
        <w:rPr>
          <w:lang w:val="en-GB"/>
        </w:rPr>
        <w:sectPr w:rsidR="00710112" w:rsidRPr="001C564D" w:rsidSect="009B6A2B">
          <w:type w:val="continuous"/>
          <w:pgSz w:w="11906" w:h="16838" w:code="9"/>
          <w:pgMar w:top="1702" w:right="1418" w:bottom="1418" w:left="1701" w:header="0" w:footer="385" w:gutter="0"/>
          <w:cols w:space="708"/>
          <w:titlePg/>
          <w:docGrid w:linePitch="360"/>
        </w:sectPr>
      </w:pPr>
    </w:p>
    <w:p w14:paraId="6F6A2AE6" w14:textId="030DCD34" w:rsidR="004A1343" w:rsidRPr="001C564D" w:rsidRDefault="008759FC" w:rsidP="00483DD4">
      <w:pPr>
        <w:rPr>
          <w:rFonts w:ascii="EC Square Sans Cond Pro" w:hAnsi="EC Square Sans Cond Pro" w:cs="EC Square Sans Pro Medium"/>
          <w:color w:val="002060"/>
          <w:sz w:val="16"/>
          <w:szCs w:val="36"/>
          <w:lang w:val="en-GB" w:eastAsia="fr-BE"/>
        </w:rPr>
      </w:pPr>
      <w:r>
        <w:rPr>
          <w:noProof/>
          <w:lang w:val="en-GB" w:eastAsia="en-GB"/>
        </w:rPr>
        <w:lastRenderedPageBreak/>
        <mc:AlternateContent>
          <mc:Choice Requires="wps">
            <w:drawing>
              <wp:anchor distT="0" distB="0" distL="114300" distR="114300" simplePos="0" relativeHeight="251658243" behindDoc="0" locked="0" layoutInCell="1" allowOverlap="1" wp14:anchorId="3EC144E0" wp14:editId="5031015B">
                <wp:simplePos x="0" y="0"/>
                <wp:positionH relativeFrom="page">
                  <wp:posOffset>-5715</wp:posOffset>
                </wp:positionH>
                <wp:positionV relativeFrom="margin">
                  <wp:posOffset>-1072515</wp:posOffset>
                </wp:positionV>
                <wp:extent cx="7568565" cy="1320165"/>
                <wp:effectExtent l="3810" t="0" r="0" b="0"/>
                <wp:wrapSquare wrapText="bothSides"/>
                <wp:docPr id="14"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B816424" w14:textId="77777777" w:rsidR="00DF6369" w:rsidRPr="00040BDF" w:rsidRDefault="00DF6369" w:rsidP="004A1343">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EC144E0" id="Rectangle 60" o:spid="_x0000_s1061" style="position:absolute;left:0;text-align:left;margin-left:-.45pt;margin-top:-84.45pt;width:595.95pt;height:103.9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" fillcolor="#039" stroked="f" strokeweight="1pt">
                <v:textbox>
                  <w:txbxContent>
                    <w:p w14:paraId="6B816424" w14:textId="77777777" w:rsidR="00DF6369" w:rsidRPr="00040BDF" w:rsidRDefault="00DF6369" w:rsidP="004A1343">
                      <w:pPr>
                        <w:jc w:val="left"/>
                        <w:rPr>
                          <w:rFonts w:ascii="EC Square Sans Cond Pro" w:hAnsi="EC Square Sans Cond Pro"/>
                          <w:i/>
                          <w:color w:val="002060"/>
                        </w:rPr>
                      </w:pPr>
                    </w:p>
                  </w:txbxContent>
                </v:textbox>
                <w10:wrap type="square" anchorx="page" anchory="margin"/>
              </v:rect>
            </w:pict>
          </mc:Fallback>
        </mc:AlternateContent>
      </w:r>
    </w:p>
    <w:p w14:paraId="56FCB064" w14:textId="77777777" w:rsidR="00827F3A" w:rsidRPr="001C564D" w:rsidRDefault="00827F3A" w:rsidP="004A1343">
      <w:pPr>
        <w:autoSpaceDE w:val="0"/>
        <w:autoSpaceDN w:val="0"/>
        <w:adjustRightInd w:val="0"/>
        <w:spacing w:before="160" w:line="240" w:lineRule="atLeast"/>
        <w:jc w:val="left"/>
        <w:rPr>
          <w:rFonts w:ascii="EC Square Sans Cond Pro" w:hAnsi="EC Square Sans Cond Pro" w:cs="EC Square Sans Pro Medium"/>
          <w:color w:val="002060"/>
          <w:sz w:val="16"/>
          <w:szCs w:val="36"/>
          <w:lang w:val="en-GB" w:eastAsia="fr-BE"/>
        </w:rPr>
      </w:pPr>
    </w:p>
    <w:p w14:paraId="3707C977" w14:textId="77777777" w:rsidR="00827F3A" w:rsidRPr="001C564D" w:rsidRDefault="00827F3A" w:rsidP="004A1343">
      <w:pPr>
        <w:autoSpaceDE w:val="0"/>
        <w:autoSpaceDN w:val="0"/>
        <w:adjustRightInd w:val="0"/>
        <w:spacing w:before="160" w:line="240" w:lineRule="atLeast"/>
        <w:jc w:val="left"/>
        <w:rPr>
          <w:rFonts w:ascii="EC Square Sans Cond Pro" w:hAnsi="EC Square Sans Cond Pro" w:cs="EC Square Sans Pro Medium"/>
          <w:color w:val="002060"/>
          <w:sz w:val="16"/>
          <w:szCs w:val="36"/>
          <w:lang w:val="en-GB" w:eastAsia="fr-BE"/>
        </w:rPr>
      </w:pPr>
    </w:p>
    <w:p w14:paraId="40C8AB9A" w14:textId="77777777" w:rsidR="004A1343" w:rsidRPr="001C564D" w:rsidRDefault="004A1343" w:rsidP="004A1343">
      <w:pPr>
        <w:autoSpaceDE w:val="0"/>
        <w:autoSpaceDN w:val="0"/>
        <w:adjustRightInd w:val="0"/>
        <w:spacing w:before="160" w:line="240" w:lineRule="atLeast"/>
        <w:jc w:val="left"/>
        <w:rPr>
          <w:rFonts w:ascii="EC Square Sans Cond Pro" w:hAnsi="EC Square Sans Cond Pro" w:cs="EC Square Sans Pro Medium"/>
          <w:color w:val="002060"/>
          <w:sz w:val="36"/>
          <w:szCs w:val="36"/>
          <w:lang w:val="en-GB" w:eastAsia="fr-BE"/>
        </w:rPr>
      </w:pPr>
      <w:r w:rsidRPr="001C564D">
        <w:rPr>
          <w:rFonts w:ascii="EC Square Sans Cond Pro" w:hAnsi="EC Square Sans Cond Pro" w:cs="EC Square Sans Pro Medium"/>
          <w:color w:val="002060"/>
          <w:sz w:val="36"/>
          <w:szCs w:val="36"/>
          <w:lang w:val="en-GB" w:eastAsia="fr-BE"/>
        </w:rPr>
        <w:t xml:space="preserve">The Digital </w:t>
      </w:r>
      <w:r w:rsidR="005A0A52" w:rsidRPr="001C564D">
        <w:rPr>
          <w:rFonts w:ascii="EC Square Sans Cond Pro" w:hAnsi="EC Square Sans Cond Pro" w:cs="EC Square Sans Pro Medium"/>
          <w:color w:val="002060"/>
          <w:sz w:val="36"/>
          <w:szCs w:val="36"/>
          <w:lang w:val="en-GB" w:eastAsia="fr-BE"/>
        </w:rPr>
        <w:t xml:space="preserve">Public Administration </w:t>
      </w:r>
      <w:r w:rsidRPr="001C564D">
        <w:rPr>
          <w:rFonts w:ascii="EC Square Sans Cond Pro" w:hAnsi="EC Square Sans Cond Pro" w:cs="EC Square Sans Pro Medium"/>
          <w:color w:val="002060"/>
          <w:sz w:val="36"/>
          <w:szCs w:val="36"/>
          <w:lang w:val="en-GB" w:eastAsia="fr-BE"/>
        </w:rPr>
        <w:t>Factsheets</w:t>
      </w:r>
    </w:p>
    <w:p w14:paraId="6D6C16D3" w14:textId="77777777" w:rsidR="004A1343" w:rsidRPr="001C564D" w:rsidRDefault="004A1343" w:rsidP="004A1343">
      <w:pPr>
        <w:rPr>
          <w:rFonts w:ascii="EC Square Sans Cond Pro" w:hAnsi="EC Square Sans Cond Pro" w:cs="EC Square Sans Pro"/>
          <w:lang w:val="en-GB" w:eastAsia="fr-BE"/>
        </w:rPr>
      </w:pPr>
      <w:r w:rsidRPr="001C564D">
        <w:rPr>
          <w:rFonts w:ascii="EC Square Sans Cond Pro" w:hAnsi="EC Square Sans Cond Pro" w:cs="EC Square Sans Pro"/>
          <w:lang w:val="en-GB" w:eastAsia="fr-BE"/>
        </w:rPr>
        <w:t>The factsheets present an overview of the state and progress of Digital Government European countries.</w:t>
      </w:r>
    </w:p>
    <w:p w14:paraId="66B47B5C" w14:textId="77777777" w:rsidR="004A1343" w:rsidRPr="001C564D" w:rsidRDefault="004F70AB" w:rsidP="00465DA1">
      <w:pPr>
        <w:rPr>
          <w:rFonts w:ascii="EC Square Sans Cond Pro" w:hAnsi="EC Square Sans Cond Pro" w:cs="EC Square Sans Pro"/>
          <w:lang w:val="en-GB" w:eastAsia="fr-BE"/>
        </w:rPr>
      </w:pPr>
      <w:r w:rsidRPr="001C564D">
        <w:rPr>
          <w:rFonts w:ascii="EC Square Sans Cond Pro" w:hAnsi="EC Square Sans Cond Pro" w:cs="EC Square Sans Pro"/>
          <w:lang w:val="en-GB" w:eastAsia="fr-BE"/>
        </w:rPr>
        <w:t>They</w:t>
      </w:r>
      <w:r w:rsidR="004A1343" w:rsidRPr="001C564D">
        <w:rPr>
          <w:rFonts w:ascii="EC Square Sans Cond Pro" w:hAnsi="EC Square Sans Cond Pro" w:cs="EC Square Sans Pro"/>
          <w:lang w:val="en-GB" w:eastAsia="fr-BE"/>
        </w:rPr>
        <w:t xml:space="preserve"> are published on the Joinup platform, which is a joint initiative by the Directorate General for Informatics (DG DIGIT) and the Directorate General for Communications Networks, Content &amp; Technology (DG CONNECT). This factsheet received valuable contribution from the European Commission.</w:t>
      </w:r>
    </w:p>
    <w:p w14:paraId="34ED690A" w14:textId="77777777" w:rsidR="004A1343" w:rsidRPr="001C564D" w:rsidRDefault="004A1343" w:rsidP="004A1343">
      <w:pPr>
        <w:autoSpaceDE w:val="0"/>
        <w:autoSpaceDN w:val="0"/>
        <w:adjustRightInd w:val="0"/>
        <w:rPr>
          <w:rFonts w:ascii="EC Square Sans Cond Pro" w:hAnsi="EC Square Sans Cond Pro" w:cs="EC Square Sans Pro"/>
          <w:lang w:val="en-GB" w:eastAsia="fr-BE"/>
        </w:rPr>
      </w:pPr>
    </w:p>
    <w:p w14:paraId="12E37EB3" w14:textId="40777546" w:rsidR="004A1343" w:rsidRPr="001C564D" w:rsidRDefault="008759FC" w:rsidP="004A1343">
      <w:pPr>
        <w:jc w:val="left"/>
        <w:rPr>
          <w:rFonts w:ascii="Calibri" w:hAnsi="Calibri"/>
          <w:i/>
          <w:color w:val="auto"/>
          <w:lang w:val="en-GB" w:eastAsia="en-US"/>
        </w:rPr>
      </w:pPr>
      <w:r>
        <w:rPr>
          <w:noProof/>
          <w:lang w:val="en-GB" w:eastAsia="en-GB"/>
        </w:rPr>
        <w:drawing>
          <wp:anchor distT="0" distB="0" distL="114300" distR="114300" simplePos="0" relativeHeight="251658257" behindDoc="1" locked="0" layoutInCell="1" allowOverlap="1" wp14:anchorId="177C20CA" wp14:editId="6166D147">
            <wp:simplePos x="0" y="0"/>
            <wp:positionH relativeFrom="margin">
              <wp:posOffset>-1905</wp:posOffset>
            </wp:positionH>
            <wp:positionV relativeFrom="paragraph">
              <wp:posOffset>-9525</wp:posOffset>
            </wp:positionV>
            <wp:extent cx="225425" cy="212090"/>
            <wp:effectExtent l="0" t="0" r="0" b="0"/>
            <wp:wrapNone/>
            <wp:docPr id="63" name="Picture 2">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245"/>
                    </pic:cNvPr>
                    <pic:cNvPicPr>
                      <a:picLocks noChangeAspect="1" noChangeArrowheads="1"/>
                    </pic:cNvPicPr>
                  </pic:nvPicPr>
                  <pic:blipFill>
                    <a:blip r:embed="rId246" cstate="print">
                      <a:extLst>
                        <a:ext uri="{28A0092B-C50C-407E-A947-70E740481C1C}">
                          <a14:useLocalDpi xmlns:a14="http://schemas.microsoft.com/office/drawing/2010/main" val="0"/>
                        </a:ext>
                      </a:extLst>
                    </a:blip>
                    <a:srcRect l="13441" r="12907"/>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4A1343" w:rsidRPr="001C564D">
        <w:rPr>
          <w:rFonts w:ascii="Calibri" w:hAnsi="Calibri"/>
          <w:i/>
          <w:color w:val="auto"/>
          <w:lang w:val="en-GB" w:eastAsia="en-US"/>
        </w:rPr>
        <w:t xml:space="preserve">          </w:t>
      </w:r>
      <w:r w:rsidR="004A1343" w:rsidRPr="001C564D">
        <w:rPr>
          <w:rFonts w:ascii="EC Square Sans Cond Pro" w:hAnsi="EC Square Sans Cond Pro" w:cs="EC Square Sans Pro"/>
          <w:i/>
          <w:lang w:val="en-GB" w:eastAsia="fr-BE"/>
        </w:rPr>
        <w:t xml:space="preserve">The Digital </w:t>
      </w:r>
      <w:r w:rsidR="000B67D7" w:rsidRPr="001C564D">
        <w:rPr>
          <w:rFonts w:ascii="EC Square Sans Cond Pro" w:hAnsi="EC Square Sans Cond Pro" w:cs="EC Square Sans Pro"/>
          <w:i/>
          <w:lang w:val="en-GB" w:eastAsia="fr-BE"/>
        </w:rPr>
        <w:t xml:space="preserve">Public Administration </w:t>
      </w:r>
      <w:r w:rsidR="004A1343" w:rsidRPr="001C564D">
        <w:rPr>
          <w:rFonts w:ascii="EC Square Sans Cond Pro" w:hAnsi="EC Square Sans Cond Pro" w:cs="EC Square Sans Pro"/>
          <w:i/>
          <w:lang w:val="en-GB" w:eastAsia="fr-BE"/>
        </w:rPr>
        <w:t xml:space="preserve">Factsheets are prepared for the European Commission by </w:t>
      </w:r>
      <w:hyperlink r:id="rId247" w:history="1">
        <w:r w:rsidR="004A1343" w:rsidRPr="001C564D">
          <w:rPr>
            <w:rFonts w:ascii="EC Square Sans Cond Pro" w:hAnsi="EC Square Sans Cond Pro" w:cs="EC Square Sans Pro"/>
            <w:i/>
            <w:color w:val="2F5496"/>
            <w:lang w:val="en-GB" w:eastAsia="fr-BE"/>
          </w:rPr>
          <w:t>Wavestone</w:t>
        </w:r>
      </w:hyperlink>
      <w:r w:rsidR="00AC25D9">
        <w:rPr>
          <w:rFonts w:ascii="EC Square Sans Cond Pro" w:hAnsi="EC Square Sans Cond Pro" w:cs="EC Square Sans Pro"/>
          <w:i/>
          <w:color w:val="2F5496"/>
          <w:lang w:val="en-GB" w:eastAsia="fr-BE"/>
        </w:rPr>
        <w:t>.</w:t>
      </w:r>
    </w:p>
    <w:p w14:paraId="253EB1D1" w14:textId="77777777" w:rsidR="00EA0CB4" w:rsidRPr="00EA0CB4" w:rsidRDefault="00EA0CB4" w:rsidP="00EA0CB4">
      <w:pPr>
        <w:autoSpaceDE w:val="0"/>
        <w:autoSpaceDN w:val="0"/>
        <w:adjustRightInd w:val="0"/>
        <w:spacing w:before="160" w:line="241" w:lineRule="atLeast"/>
        <w:jc w:val="left"/>
        <w:rPr>
          <w:rFonts w:ascii="EC Square Sans Cond Pro" w:hAnsi="EC Square Sans Cond Pro" w:cs="EC Square Sans Pro Medium"/>
          <w:color w:val="002060"/>
          <w:sz w:val="36"/>
          <w:szCs w:val="36"/>
          <w:lang w:val="en-GB" w:eastAsia="fr-BE"/>
        </w:rPr>
      </w:pPr>
      <w:r w:rsidRPr="00EA0CB4">
        <w:rPr>
          <w:rFonts w:ascii="EC Square Sans Cond Pro" w:hAnsi="EC Square Sans Cond Pro" w:cs="EC Square Sans Pro Medium"/>
          <w:color w:val="002060"/>
          <w:sz w:val="36"/>
          <w:szCs w:val="36"/>
          <w:lang w:val="en-GB" w:eastAsia="fr-BE"/>
        </w:rPr>
        <w:t xml:space="preserve">An action supported by Interoperable Europe </w:t>
      </w:r>
    </w:p>
    <w:p w14:paraId="7138613C" w14:textId="77777777" w:rsidR="00EA0CB4" w:rsidRPr="00EA0CB4" w:rsidRDefault="00EA0CB4" w:rsidP="00EA0CB4">
      <w:pPr>
        <w:autoSpaceDE w:val="0"/>
        <w:autoSpaceDN w:val="0"/>
        <w:adjustRightInd w:val="0"/>
        <w:spacing w:before="40" w:line="181" w:lineRule="atLeast"/>
        <w:rPr>
          <w:rFonts w:ascii="EC Square Sans Cond Pro" w:hAnsi="EC Square Sans Cond Pro" w:cs="EC Square Sans Pro"/>
          <w:lang w:val="en-US" w:eastAsia="fr-BE"/>
        </w:rPr>
      </w:pPr>
      <w:r w:rsidRPr="00EA0CB4">
        <w:rPr>
          <w:rFonts w:ascii="EC Square Sans Cond Pro" w:hAnsi="EC Square Sans Cond Pro" w:cs="EC Square Sans Pro"/>
          <w:lang w:val="en-US" w:eastAsia="fr-BE"/>
        </w:rPr>
        <w:t xml:space="preserve">The ISA² </w:t>
      </w:r>
      <w:proofErr w:type="spellStart"/>
      <w:r w:rsidRPr="00EA0CB4">
        <w:rPr>
          <w:rFonts w:ascii="EC Square Sans Cond Pro" w:hAnsi="EC Square Sans Cond Pro" w:cs="EC Square Sans Pro"/>
          <w:lang w:val="en-US" w:eastAsia="fr-BE"/>
        </w:rPr>
        <w:t>Programme</w:t>
      </w:r>
      <w:proofErr w:type="spellEnd"/>
      <w:r w:rsidRPr="00EA0CB4">
        <w:rPr>
          <w:rFonts w:ascii="EC Square Sans Cond Pro" w:hAnsi="EC Square Sans Cond Pro" w:cs="EC Square Sans Pro"/>
          <w:lang w:val="en-US" w:eastAsia="fr-BE"/>
        </w:rPr>
        <w:t xml:space="preserve"> has evolved into </w:t>
      </w:r>
      <w:hyperlink r:id="rId248" w:history="1">
        <w:r w:rsidRPr="00EA0CB4">
          <w:rPr>
            <w:rStyle w:val="Hyperlink"/>
            <w:rFonts w:ascii="EC Square Sans Cond Pro" w:hAnsi="EC Square Sans Cond Pro" w:cs="EC Square Sans Pro"/>
            <w:lang w:val="en-US" w:eastAsia="fr-BE"/>
          </w:rPr>
          <w:t>Interoperable Europe</w:t>
        </w:r>
      </w:hyperlink>
      <w:r w:rsidRPr="00EA0CB4">
        <w:rPr>
          <w:rFonts w:ascii="EC Square Sans Cond Pro" w:hAnsi="EC Square Sans Cond Pro" w:cs="EC Square Sans Pro"/>
          <w:lang w:val="en-US" w:eastAsia="fr-BE"/>
        </w:rPr>
        <w:t xml:space="preserve"> - the initiative of the European Commission for a reinforced interoperability policy.  </w:t>
      </w:r>
    </w:p>
    <w:p w14:paraId="1AF73CFD" w14:textId="77777777" w:rsidR="00EA0CB4" w:rsidRPr="00F86C36" w:rsidRDefault="00EA0CB4" w:rsidP="00EA0CB4">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Pr>
          <w:rFonts w:ascii="EC Square Sans Cond Pro" w:hAnsi="EC Square Sans Cond Pro" w:cs="EC Square Sans Pro"/>
          <w:color w:val="333333"/>
          <w:sz w:val="20"/>
          <w:lang w:eastAsia="fr-BE"/>
        </w:rPr>
        <w:t>T</w:t>
      </w:r>
      <w:r w:rsidRPr="00F86C36">
        <w:rPr>
          <w:rFonts w:ascii="EC Square Sans Cond Pro" w:hAnsi="EC Square Sans Cond Pro" w:cs="EC Square Sans Pro"/>
          <w:color w:val="333333"/>
          <w:sz w:val="20"/>
          <w:lang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eastAsia="fr-BE"/>
        </w:rPr>
        <w:t xml:space="preserve"> despite the end of the ISA</w:t>
      </w:r>
      <w:r w:rsidRPr="00F86C36">
        <w:rPr>
          <w:rFonts w:ascii="EC Square Sans Cond Pro" w:hAnsi="EC Square Sans Cond Pro" w:cs="EC Square Sans Pro"/>
          <w:color w:val="333333"/>
          <w:sz w:val="20"/>
          <w:vertAlign w:val="superscript"/>
          <w:lang w:eastAsia="fr-BE"/>
        </w:rPr>
        <w:t>2</w:t>
      </w:r>
      <w:r>
        <w:rPr>
          <w:rFonts w:ascii="EC Square Sans Cond Pro" w:hAnsi="EC Square Sans Cond Pro" w:cs="EC Square Sans Pro"/>
          <w:color w:val="333333"/>
          <w:sz w:val="20"/>
          <w:lang w:eastAsia="fr-BE"/>
        </w:rPr>
        <w:t xml:space="preserve"> programme</w:t>
      </w:r>
      <w:r w:rsidRPr="00F86C36">
        <w:rPr>
          <w:rFonts w:ascii="EC Square Sans Cond Pro" w:hAnsi="EC Square Sans Cond Pro" w:cs="EC Square Sans Pro"/>
          <w:color w:val="333333"/>
          <w:sz w:val="20"/>
          <w:lang w:eastAsia="fr-BE"/>
        </w:rPr>
        <w:t xml:space="preserve">. </w:t>
      </w:r>
      <w:r>
        <w:rPr>
          <w:rFonts w:ascii="EC Square Sans Cond Pro" w:hAnsi="EC Square Sans Cond Pro" w:cs="EC Square Sans Pro"/>
          <w:color w:val="333333"/>
          <w:sz w:val="20"/>
          <w:lang w:eastAsia="fr-BE"/>
        </w:rPr>
        <w:t>Indeed, e</w:t>
      </w:r>
      <w:r w:rsidRPr="00F86C36">
        <w:rPr>
          <w:rFonts w:ascii="EC Square Sans Cond Pro" w:hAnsi="EC Square Sans Cond Pro" w:cs="EC Square Sans Pro"/>
          <w:color w:val="333333"/>
          <w:sz w:val="20"/>
          <w:lang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19EB6D49" w14:textId="77777777" w:rsidR="00EA0CB4" w:rsidRDefault="00EA0CB4" w:rsidP="00EA0CB4">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sidRPr="00F86C36">
        <w:rPr>
          <w:rFonts w:ascii="EC Square Sans Cond Pro" w:hAnsi="EC Square Sans Cond Pro" w:cs="EC Square Sans Pro"/>
          <w:color w:val="333333"/>
          <w:sz w:val="20"/>
          <w:lang w:eastAsia="fr-BE"/>
        </w:rPr>
        <w:t xml:space="preserve">Interoperable Europe will lead the process of achieving these goals and creating a reinforced interoperability policy that will work for everyone. The initiative is supported by the </w:t>
      </w:r>
      <w:hyperlink r:id="rId249" w:history="1">
        <w:r w:rsidRPr="009240B8">
          <w:rPr>
            <w:rStyle w:val="Hyperlink"/>
            <w:rFonts w:ascii="EC Square Sans Cond Pro" w:hAnsi="EC Square Sans Cond Pro" w:cs="EC Square Sans Pro"/>
            <w:lang w:eastAsia="fr-BE"/>
          </w:rPr>
          <w:t>Digital Europe Programme</w:t>
        </w:r>
      </w:hyperlink>
      <w:r w:rsidRPr="00F86C36">
        <w:rPr>
          <w:rFonts w:ascii="EC Square Sans Cond Pro" w:hAnsi="EC Square Sans Cond Pro" w:cs="EC Square Sans Pro"/>
          <w:color w:val="333333"/>
          <w:sz w:val="20"/>
          <w:lang w:eastAsia="fr-BE"/>
        </w:rPr>
        <w:t>.</w:t>
      </w:r>
    </w:p>
    <w:p w14:paraId="77CC45E9" w14:textId="77777777" w:rsidR="00EA0CB4" w:rsidRDefault="00EA0CB4" w:rsidP="00EA0CB4">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p>
    <w:p w14:paraId="72A2E4EB" w14:textId="2F98CB1F" w:rsidR="00EA0CB4" w:rsidRPr="002F0134" w:rsidRDefault="00EA0CB4" w:rsidP="00EA0CB4">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sidRPr="004F0BB9">
        <w:rPr>
          <w:rFonts w:ascii="EC Square Sans Cond Pro" w:hAnsi="EC Square Sans Cond Pro" w:cs="EC Square Sans Pro Medium"/>
          <w:color w:val="4958A0"/>
          <w:sz w:val="36"/>
          <w:szCs w:val="36"/>
          <w:lang w:eastAsia="fr-BE"/>
        </w:rPr>
        <w:t>Follow us</w:t>
      </w:r>
    </w:p>
    <w:p w14:paraId="6E34ED26" w14:textId="0985D93D" w:rsidR="00EA0CB4" w:rsidRPr="00171D8E" w:rsidRDefault="00171D8E" w:rsidP="00EA0CB4">
      <w:pPr>
        <w:autoSpaceDE w:val="0"/>
        <w:autoSpaceDN w:val="0"/>
        <w:adjustRightInd w:val="0"/>
        <w:spacing w:before="40" w:line="181" w:lineRule="atLeast"/>
        <w:ind w:left="567"/>
        <w:jc w:val="left"/>
        <w:rPr>
          <w:rFonts w:ascii="EC Square Sans Cond Pro" w:hAnsi="EC Square Sans Cond Pro"/>
          <w:color w:val="034EA2"/>
          <w:lang w:val="en-US"/>
        </w:rPr>
      </w:pPr>
      <w:r>
        <w:rPr>
          <w:noProof/>
        </w:rPr>
        <w:drawing>
          <wp:anchor distT="0" distB="0" distL="114300" distR="114300" simplePos="0" relativeHeight="251690005" behindDoc="0" locked="0" layoutInCell="1" allowOverlap="1" wp14:anchorId="6AEA4C6A" wp14:editId="0692AC4F">
            <wp:simplePos x="0" y="0"/>
            <wp:positionH relativeFrom="column">
              <wp:posOffset>0</wp:posOffset>
            </wp:positionH>
            <wp:positionV relativeFrom="paragraph">
              <wp:posOffset>122555</wp:posOffset>
            </wp:positionV>
            <wp:extent cx="228600" cy="182880"/>
            <wp:effectExtent l="0" t="0" r="0" b="7620"/>
            <wp:wrapThrough wrapText="bothSides">
              <wp:wrapPolygon edited="0">
                <wp:start x="0" y="0"/>
                <wp:lineTo x="0" y="20250"/>
                <wp:lineTo x="19800" y="20250"/>
                <wp:lineTo x="19800"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28600" cy="182880"/>
                    </a:xfrm>
                    <a:prstGeom prst="rect">
                      <a:avLst/>
                    </a:prstGeom>
                    <a:noFill/>
                  </pic:spPr>
                </pic:pic>
              </a:graphicData>
            </a:graphic>
          </wp:anchor>
        </w:drawing>
      </w:r>
      <w:r>
        <w:rPr>
          <w:rStyle w:val="Hyperlink"/>
          <w:rFonts w:ascii="EC Square Sans Cond Pro" w:hAnsi="EC Square Sans Cond Pro"/>
          <w:noProof/>
          <w:lang w:val="fr-FR"/>
        </w:rPr>
        <w:drawing>
          <wp:anchor distT="0" distB="0" distL="114300" distR="114300" simplePos="0" relativeHeight="251687957" behindDoc="1" locked="0" layoutInCell="1" allowOverlap="1" wp14:anchorId="552D1440" wp14:editId="1DD1258B">
            <wp:simplePos x="0" y="0"/>
            <wp:positionH relativeFrom="column">
              <wp:posOffset>2760345</wp:posOffset>
            </wp:positionH>
            <wp:positionV relativeFrom="paragraph">
              <wp:posOffset>168275</wp:posOffset>
            </wp:positionV>
            <wp:extent cx="3383280" cy="1447800"/>
            <wp:effectExtent l="0" t="0" r="762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383280" cy="1447800"/>
                    </a:xfrm>
                    <a:prstGeom prst="rect">
                      <a:avLst/>
                    </a:prstGeom>
                    <a:noFill/>
                  </pic:spPr>
                </pic:pic>
              </a:graphicData>
            </a:graphic>
          </wp:anchor>
        </w:drawing>
      </w:r>
      <w:r w:rsidR="00EA0CB4" w:rsidRPr="00171D8E">
        <w:rPr>
          <w:rStyle w:val="Hyperlink"/>
          <w:rFonts w:ascii="EC Square Sans Cond Pro" w:hAnsi="EC Square Sans Cond Pro"/>
          <w:lang w:val="en-US"/>
        </w:rPr>
        <w:t>@</w:t>
      </w:r>
      <w:hyperlink r:id="rId252" w:history="1">
        <w:r w:rsidR="00EA0CB4" w:rsidRPr="00171D8E">
          <w:rPr>
            <w:rStyle w:val="Hyperlink"/>
            <w:rFonts w:ascii="EC Square Sans Cond Pro" w:hAnsi="EC Square Sans Cond Pro"/>
            <w:lang w:val="en-US"/>
          </w:rPr>
          <w:t>InteroperableEurope</w:t>
        </w:r>
      </w:hyperlink>
    </w:p>
    <w:p w14:paraId="7F7ACCA7" w14:textId="1FE4044E" w:rsidR="00EA0CB4" w:rsidRPr="00171D8E" w:rsidRDefault="007502D9" w:rsidP="00EA0CB4">
      <w:pPr>
        <w:autoSpaceDE w:val="0"/>
        <w:autoSpaceDN w:val="0"/>
        <w:adjustRightInd w:val="0"/>
        <w:spacing w:before="40" w:line="181" w:lineRule="atLeast"/>
        <w:ind w:left="567"/>
        <w:jc w:val="left"/>
        <w:rPr>
          <w:rFonts w:ascii="EC Square Sans Cond Pro" w:hAnsi="EC Square Sans Cond Pro"/>
          <w:color w:val="034EA2"/>
          <w:lang w:val="en-US"/>
        </w:rPr>
      </w:pPr>
      <w:hyperlink r:id="rId253" w:history="1">
        <w:r w:rsidR="00EA0CB4" w:rsidRPr="00171D8E">
          <w:rPr>
            <w:rStyle w:val="Hyperlink"/>
            <w:rFonts w:ascii="EC Square Sans Cond Pro" w:hAnsi="EC Square Sans Cond Pro"/>
            <w:lang w:val="en-US"/>
          </w:rPr>
          <w:t>@Joinup_eu</w:t>
        </w:r>
      </w:hyperlink>
    </w:p>
    <w:p w14:paraId="250A1AA1" w14:textId="4972DA52" w:rsidR="00EA0CB4" w:rsidRPr="00171D8E" w:rsidRDefault="00EA0CB4" w:rsidP="00EA0CB4">
      <w:pPr>
        <w:autoSpaceDE w:val="0"/>
        <w:autoSpaceDN w:val="0"/>
        <w:adjustRightInd w:val="0"/>
        <w:spacing w:before="40" w:line="181" w:lineRule="atLeast"/>
        <w:ind w:left="567"/>
        <w:jc w:val="left"/>
        <w:rPr>
          <w:rFonts w:ascii="EC Square Sans Cond Pro" w:hAnsi="EC Square Sans Cond Pro"/>
          <w:color w:val="034EA2"/>
          <w:lang w:val="en-US"/>
        </w:rPr>
      </w:pPr>
    </w:p>
    <w:p w14:paraId="0FAC64FD" w14:textId="05030103" w:rsidR="00EA0CB4" w:rsidRPr="00171D8E" w:rsidRDefault="00171D8E" w:rsidP="00EA0CB4">
      <w:pPr>
        <w:rPr>
          <w:color w:val="034EA2"/>
          <w:lang w:val="en-US"/>
        </w:rPr>
      </w:pPr>
      <w:r>
        <w:rPr>
          <w:noProof/>
          <w:lang w:val="fr-FR"/>
        </w:rPr>
        <w:drawing>
          <wp:anchor distT="0" distB="0" distL="114300" distR="114300" simplePos="0" relativeHeight="251688981" behindDoc="0" locked="0" layoutInCell="1" allowOverlap="1" wp14:anchorId="65C06390" wp14:editId="2B1A45C1">
            <wp:simplePos x="0" y="0"/>
            <wp:positionH relativeFrom="column">
              <wp:posOffset>45720</wp:posOffset>
            </wp:positionH>
            <wp:positionV relativeFrom="paragraph">
              <wp:posOffset>-1270</wp:posOffset>
            </wp:positionV>
            <wp:extent cx="205740" cy="205740"/>
            <wp:effectExtent l="0" t="0" r="3810" b="381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5740" cy="205740"/>
                    </a:xfrm>
                    <a:prstGeom prst="rect">
                      <a:avLst/>
                    </a:prstGeom>
                    <a:noFill/>
                  </pic:spPr>
                </pic:pic>
              </a:graphicData>
            </a:graphic>
          </wp:anchor>
        </w:drawing>
      </w:r>
      <w:hyperlink r:id="rId255" w:history="1">
        <w:r w:rsidR="00EA0CB4" w:rsidRPr="00171D8E">
          <w:rPr>
            <w:rStyle w:val="Hyperlink"/>
            <w:rFonts w:ascii="EC Square Sans Cond Pro" w:hAnsi="EC Square Sans Cond Pro"/>
            <w:lang w:val="en-US"/>
          </w:rPr>
          <w:t>Interoperable</w:t>
        </w:r>
      </w:hyperlink>
      <w:r w:rsidR="00EA0CB4" w:rsidRPr="00171D8E">
        <w:rPr>
          <w:rStyle w:val="Hyperlink"/>
          <w:rFonts w:ascii="EC Square Sans Cond Pro" w:hAnsi="EC Square Sans Cond Pro"/>
          <w:lang w:val="en-US"/>
        </w:rPr>
        <w:t xml:space="preserve"> Europe</w:t>
      </w:r>
    </w:p>
    <w:p w14:paraId="63AAF0DC" w14:textId="77777777" w:rsidR="00EA0CB4" w:rsidRPr="00171D8E" w:rsidRDefault="00EA0CB4" w:rsidP="00EA0CB4">
      <w:pPr>
        <w:pStyle w:val="BodyText"/>
        <w:rPr>
          <w:lang w:val="en-US"/>
        </w:rPr>
      </w:pPr>
    </w:p>
    <w:p w14:paraId="20D4330F" w14:textId="4A52C34C" w:rsidR="00585763" w:rsidRPr="00171D8E" w:rsidRDefault="00585763" w:rsidP="00EA0CB4">
      <w:pPr>
        <w:autoSpaceDE w:val="0"/>
        <w:autoSpaceDN w:val="0"/>
        <w:adjustRightInd w:val="0"/>
        <w:spacing w:before="160" w:line="241" w:lineRule="atLeast"/>
        <w:jc w:val="left"/>
        <w:rPr>
          <w:lang w:val="en-US"/>
        </w:rPr>
      </w:pPr>
    </w:p>
    <w:sectPr w:rsidR="00585763" w:rsidRPr="00171D8E" w:rsidSect="00AA3400">
      <w:footerReference w:type="first" r:id="rId256"/>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BCA6F" w14:textId="77777777" w:rsidR="00731A4A" w:rsidRPr="006A1DAA" w:rsidRDefault="00731A4A">
      <w:r w:rsidRPr="006A1DAA">
        <w:separator/>
      </w:r>
    </w:p>
  </w:endnote>
  <w:endnote w:type="continuationSeparator" w:id="0">
    <w:p w14:paraId="593467A8" w14:textId="77777777" w:rsidR="00731A4A" w:rsidRPr="006A1DAA" w:rsidRDefault="00731A4A">
      <w:r w:rsidRPr="006A1DAA">
        <w:continuationSeparator/>
      </w:r>
    </w:p>
  </w:endnote>
  <w:endnote w:type="continuationNotice" w:id="1">
    <w:p w14:paraId="32EC68D6" w14:textId="77777777" w:rsidR="00731A4A" w:rsidRDefault="00731A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C849C" w14:textId="76230D6E" w:rsidR="00DF6369" w:rsidRDefault="00DF6369">
    <w:pPr>
      <w:pStyle w:val="Footer"/>
      <w:jc w:val="right"/>
    </w:pPr>
    <w:r>
      <w:rPr>
        <w:noProof/>
        <w:lang w:val="en-GB" w:eastAsia="en-GB"/>
      </w:rPr>
      <w:drawing>
        <wp:anchor distT="0" distB="0" distL="114300" distR="114300" simplePos="0" relativeHeight="251658243" behindDoc="1" locked="0" layoutInCell="1" allowOverlap="1" wp14:anchorId="6211CD2C" wp14:editId="1F9354A4">
          <wp:simplePos x="0" y="0"/>
          <wp:positionH relativeFrom="column">
            <wp:posOffset>-1123950</wp:posOffset>
          </wp:positionH>
          <wp:positionV relativeFrom="paragraph">
            <wp:posOffset>-168275</wp:posOffset>
          </wp:positionV>
          <wp:extent cx="7607300" cy="88265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07300" cy="882650"/>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sidR="00004227">
      <w:rPr>
        <w:noProof/>
      </w:rPr>
      <w:t>26</w:t>
    </w:r>
    <w:r>
      <w:rPr>
        <w:noProof/>
      </w:rPr>
      <w:fldChar w:fldCharType="end"/>
    </w:r>
  </w:p>
  <w:p w14:paraId="69BDB372" w14:textId="77777777" w:rsidR="00DF6369" w:rsidRDefault="00DF63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8AD90" w14:textId="383CA7A1" w:rsidR="00DF6369" w:rsidRDefault="00DF6369">
    <w:pPr>
      <w:pStyle w:val="Footer"/>
    </w:pPr>
    <w:r>
      <w:rPr>
        <w:noProof/>
        <w:lang w:val="en-GB" w:eastAsia="en-GB"/>
      </w:rPr>
      <w:drawing>
        <wp:anchor distT="0" distB="0" distL="114300" distR="114300" simplePos="0" relativeHeight="251658241" behindDoc="0" locked="0" layoutInCell="1" allowOverlap="1" wp14:anchorId="1730128B" wp14:editId="496EBC5A">
          <wp:simplePos x="0" y="0"/>
          <wp:positionH relativeFrom="column">
            <wp:posOffset>-1155700</wp:posOffset>
          </wp:positionH>
          <wp:positionV relativeFrom="paragraph">
            <wp:posOffset>-895350</wp:posOffset>
          </wp:positionV>
          <wp:extent cx="7644765" cy="1816100"/>
          <wp:effectExtent l="0" t="0" r="0" b="0"/>
          <wp:wrapNone/>
          <wp:docPr id="82" name="Picture 1152950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52950078"/>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44765" cy="181610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6A0561" w14:textId="77777777" w:rsidR="00731A4A" w:rsidRPr="006A1DAA" w:rsidRDefault="00731A4A">
      <w:r w:rsidRPr="006A1DAA">
        <w:separator/>
      </w:r>
    </w:p>
  </w:footnote>
  <w:footnote w:type="continuationSeparator" w:id="0">
    <w:p w14:paraId="061706CA" w14:textId="77777777" w:rsidR="00731A4A" w:rsidRPr="006A1DAA" w:rsidRDefault="00731A4A">
      <w:r w:rsidRPr="006A1DAA">
        <w:continuationSeparator/>
      </w:r>
    </w:p>
  </w:footnote>
  <w:footnote w:type="continuationNotice" w:id="1">
    <w:p w14:paraId="1B07A403" w14:textId="77777777" w:rsidR="00731A4A" w:rsidRDefault="00731A4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C3C4E" w14:textId="746AF579" w:rsidR="00DF6369" w:rsidRDefault="00DF6369">
    <w:pPr>
      <w:pStyle w:val="Header"/>
    </w:pPr>
    <w:r>
      <w:rPr>
        <w:noProof/>
        <w:lang w:val="en-GB" w:eastAsia="en-GB"/>
      </w:rPr>
      <w:drawing>
        <wp:anchor distT="0" distB="0" distL="114300" distR="114300" simplePos="0" relativeHeight="251658242" behindDoc="1" locked="0" layoutInCell="1" allowOverlap="1" wp14:anchorId="5B265831" wp14:editId="491637E4">
          <wp:simplePos x="0" y="0"/>
          <wp:positionH relativeFrom="column">
            <wp:posOffset>908050</wp:posOffset>
          </wp:positionH>
          <wp:positionV relativeFrom="paragraph">
            <wp:posOffset>0</wp:posOffset>
          </wp:positionV>
          <wp:extent cx="5581650" cy="64135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81650" cy="641350"/>
                  </a:xfrm>
                  <a:prstGeom prst="rect">
                    <a:avLst/>
                  </a:prstGeom>
                  <a:noFill/>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45720" distB="45720" distL="114300" distR="114300" simplePos="0" relativeHeight="251658240" behindDoc="0" locked="0" layoutInCell="1" allowOverlap="1" wp14:anchorId="5DBB86F6" wp14:editId="7C86C3C9">
              <wp:simplePos x="0" y="0"/>
              <wp:positionH relativeFrom="column">
                <wp:posOffset>-344805</wp:posOffset>
              </wp:positionH>
              <wp:positionV relativeFrom="paragraph">
                <wp:posOffset>381635</wp:posOffset>
              </wp:positionV>
              <wp:extent cx="3540125" cy="233045"/>
              <wp:effectExtent l="1905" t="635" r="1270" b="4445"/>
              <wp:wrapSquare wrapText="bothSides"/>
              <wp:docPr id="1"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0125" cy="2330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05E9F715" w14:textId="77777777" w:rsidR="00DF6369" w:rsidRPr="00DB0E83" w:rsidRDefault="00DF6369" w:rsidP="00E05366">
                          <w:pPr>
                            <w:jc w:val="left"/>
                            <w:rPr>
                              <w:i/>
                              <w:color w:val="4958A0"/>
                              <w:sz w:val="16"/>
                              <w:lang w:val="en-GB"/>
                            </w:rPr>
                          </w:pPr>
                          <w:r w:rsidRPr="00DB0E83">
                            <w:rPr>
                              <w:i/>
                              <w:color w:val="4958A0"/>
                              <w:sz w:val="16"/>
                              <w:lang w:val="en-GB"/>
                            </w:rPr>
                            <w:t>Digital Public Administration Factsheets – European Union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DBB86F6" id="_x0000_t202" coordsize="21600,21600" o:spt="202" path="m,l,21600r21600,l21600,xe">
              <v:stroke joinstyle="miter"/>
              <v:path gradientshapeok="t" o:connecttype="rect"/>
            </v:shapetype>
            <v:shape id="Text Box 60" o:spid="_x0000_s1062" type="#_x0000_t202" style="position:absolute;left:0;text-align:left;margin-left:-27.15pt;margin-top:30.05pt;width:278.75pt;height:18.3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" filled="f" stroked="f" strokecolor="#5b9bd5" strokeweight="2.5pt">
              <v:textbox>
                <w:txbxContent>
                  <w:p w14:paraId="05E9F715" w14:textId="77777777" w:rsidR="00DF6369" w:rsidRPr="00DB0E83" w:rsidRDefault="00DF6369" w:rsidP="00E05366">
                    <w:pPr>
                      <w:jc w:val="left"/>
                      <w:rPr>
                        <w:i/>
                        <w:color w:val="4958A0"/>
                        <w:sz w:val="16"/>
                        <w:lang w:val="en-GB"/>
                      </w:rPr>
                    </w:pPr>
                    <w:r w:rsidRPr="00DB0E83">
                      <w:rPr>
                        <w:i/>
                        <w:color w:val="4958A0"/>
                        <w:sz w:val="16"/>
                        <w:lang w:val="en-GB"/>
                      </w:rPr>
                      <w:t>Digital Public Administration Factsheets – European Union</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604824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A26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CA10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3C4678"/>
    <w:lvl w:ilvl="0">
      <w:start w:val="1"/>
      <w:numFmt w:val="bullet"/>
      <w:lvlText w:val=""/>
      <w:lvlJc w:val="left"/>
      <w:pPr>
        <w:tabs>
          <w:tab w:val="num" w:pos="227"/>
        </w:tabs>
        <w:ind w:left="227" w:hanging="227"/>
      </w:pPr>
      <w:rPr>
        <w:rFonts w:ascii="Wingdings" w:hAnsi="Wingdings" w:hint="default"/>
        <w:color w:val="7B6F46"/>
      </w:rPr>
    </w:lvl>
  </w:abstractNum>
  <w:abstractNum w:abstractNumId="8"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9"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10" w15:restartNumberingAfterBreak="0">
    <w:nsid w:val="02E54D39"/>
    <w:multiLevelType w:val="multilevel"/>
    <w:tmpl w:val="D38061CA"/>
    <w:numStyleLink w:val="BulletedListFirstLevel"/>
  </w:abstractNum>
  <w:abstractNum w:abstractNumId="11" w15:restartNumberingAfterBreak="0">
    <w:nsid w:val="03492764"/>
    <w:multiLevelType w:val="multilevel"/>
    <w:tmpl w:val="D38061CA"/>
    <w:numStyleLink w:val="BulletedListFirstLevel"/>
  </w:abstractNum>
  <w:abstractNum w:abstractNumId="12" w15:restartNumberingAfterBreak="0">
    <w:nsid w:val="04F25854"/>
    <w:multiLevelType w:val="hybridMultilevel"/>
    <w:tmpl w:val="B9E61CEC"/>
    <w:lvl w:ilvl="0" w:tplc="D06EA4C2">
      <w:start w:val="1"/>
      <w:numFmt w:val="bullet"/>
      <w:lvlText w:val=""/>
      <w:lvlJc w:val="left"/>
      <w:pPr>
        <w:ind w:left="720" w:hanging="360"/>
      </w:pPr>
      <w:rPr>
        <w:rFonts w:ascii="Webdings" w:hAnsi="Webdings" w:hint="default"/>
        <w:color w:val="FF9900"/>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0C746BDF"/>
    <w:multiLevelType w:val="multilevel"/>
    <w:tmpl w:val="B1B28B22"/>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D011DA0"/>
    <w:multiLevelType w:val="hybridMultilevel"/>
    <w:tmpl w:val="8DB6E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191D44"/>
    <w:multiLevelType w:val="multilevel"/>
    <w:tmpl w:val="7BB43778"/>
    <w:lvl w:ilvl="0">
      <w:start w:val="1"/>
      <w:numFmt w:val="bullet"/>
      <w:lvlText w:val=""/>
      <w:lvlJc w:val="left"/>
      <w:pPr>
        <w:tabs>
          <w:tab w:val="num" w:pos="356"/>
        </w:tabs>
        <w:ind w:left="356" w:hanging="356"/>
      </w:pPr>
      <w:rPr>
        <w:rFonts w:ascii="Webdings" w:hAnsi="Webdings" w:hint="default"/>
        <w:color w:val="FF9900"/>
        <w:spacing w:val="20"/>
        <w:sz w:val="22"/>
        <w:szCs w:val="22"/>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E1D0E4B"/>
    <w:multiLevelType w:val="hybridMultilevel"/>
    <w:tmpl w:val="F3A008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105D7076"/>
    <w:multiLevelType w:val="multilevel"/>
    <w:tmpl w:val="B1B28B22"/>
    <w:numStyleLink w:val="Style2"/>
  </w:abstractNum>
  <w:abstractNum w:abstractNumId="18" w15:restartNumberingAfterBreak="0">
    <w:nsid w:val="10B513B0"/>
    <w:multiLevelType w:val="hybridMultilevel"/>
    <w:tmpl w:val="019035E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1906718"/>
    <w:multiLevelType w:val="hybridMultilevel"/>
    <w:tmpl w:val="0870135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786" w:hanging="360"/>
      </w:pPr>
      <w:rPr>
        <w:rFonts w:ascii="Courier New" w:hAnsi="Courier New" w:cs="Courier New" w:hint="default"/>
      </w:rPr>
    </w:lvl>
    <w:lvl w:ilvl="2" w:tplc="08090005">
      <w:start w:val="1"/>
      <w:numFmt w:val="bullet"/>
      <w:lvlText w:val=""/>
      <w:lvlJc w:val="left"/>
      <w:pPr>
        <w:ind w:left="1353"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11AB7EB5"/>
    <w:multiLevelType w:val="hybridMultilevel"/>
    <w:tmpl w:val="3B1C28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11BE54E4"/>
    <w:multiLevelType w:val="hybridMultilevel"/>
    <w:tmpl w:val="E1F29744"/>
    <w:lvl w:ilvl="0" w:tplc="D06EA4C2">
      <w:start w:val="1"/>
      <w:numFmt w:val="bullet"/>
      <w:lvlText w:val=""/>
      <w:lvlJc w:val="left"/>
      <w:pPr>
        <w:ind w:left="720" w:hanging="360"/>
      </w:pPr>
      <w:rPr>
        <w:rFonts w:ascii="Webdings" w:hAnsi="Webdings" w:hint="default"/>
        <w:color w:val="FF9900"/>
        <w:sz w:val="22"/>
        <w:szCs w:val="22"/>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2" w15:restartNumberingAfterBreak="0">
    <w:nsid w:val="124E5EB8"/>
    <w:multiLevelType w:val="hybridMultilevel"/>
    <w:tmpl w:val="2B026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25B55B6"/>
    <w:multiLevelType w:val="hybridMultilevel"/>
    <w:tmpl w:val="079EB5AE"/>
    <w:lvl w:ilvl="0" w:tplc="D06EA4C2">
      <w:start w:val="1"/>
      <w:numFmt w:val="bullet"/>
      <w:lvlText w:val=""/>
      <w:lvlJc w:val="left"/>
      <w:pPr>
        <w:ind w:left="720" w:hanging="360"/>
      </w:pPr>
      <w:rPr>
        <w:rFonts w:ascii="Webdings" w:hAnsi="Webdings" w:hint="default"/>
        <w:color w:val="FF9900"/>
        <w:sz w:val="22"/>
        <w:szCs w:val="22"/>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4"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6643A40"/>
    <w:multiLevelType w:val="hybridMultilevel"/>
    <w:tmpl w:val="AC0E06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7596A08"/>
    <w:multiLevelType w:val="multilevel"/>
    <w:tmpl w:val="06F2BA78"/>
    <w:lvl w:ilvl="0">
      <w:start w:val="1"/>
      <w:numFmt w:val="bullet"/>
      <w:lvlText w:val=""/>
      <w:lvlJc w:val="left"/>
      <w:pPr>
        <w:tabs>
          <w:tab w:val="num" w:pos="720"/>
        </w:tabs>
        <w:ind w:left="720" w:hanging="360"/>
      </w:pPr>
      <w:rPr>
        <w:rFonts w:ascii="Webdings" w:hAnsi="Webdings" w:hint="default"/>
        <w:color w:val="FF9900"/>
        <w:sz w:val="22"/>
        <w:szCs w:val="22"/>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89672BC"/>
    <w:multiLevelType w:val="hybridMultilevel"/>
    <w:tmpl w:val="B2E0C6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A1019F0"/>
    <w:multiLevelType w:val="hybridMultilevel"/>
    <w:tmpl w:val="6204AFE8"/>
    <w:lvl w:ilvl="0" w:tplc="04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0" w15:restartNumberingAfterBreak="0">
    <w:nsid w:val="1A1B2D1F"/>
    <w:multiLevelType w:val="hybridMultilevel"/>
    <w:tmpl w:val="3BAA4308"/>
    <w:lvl w:ilvl="0" w:tplc="DE227C0C">
      <w:start w:val="2021"/>
      <w:numFmt w:val="bullet"/>
      <w:lvlText w:val="-"/>
      <w:lvlJc w:val="left"/>
      <w:pPr>
        <w:ind w:left="720" w:hanging="360"/>
      </w:pPr>
      <w:rPr>
        <w:rFonts w:ascii="Arial" w:eastAsia="Times New Roman" w:hAnsi="Arial" w:cs="Arial" w:hint="default"/>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A7F4224"/>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CB576DF"/>
    <w:multiLevelType w:val="multilevel"/>
    <w:tmpl w:val="B1B28B22"/>
    <w:numStyleLink w:val="Style2"/>
  </w:abstractNum>
  <w:abstractNum w:abstractNumId="33" w15:restartNumberingAfterBreak="0">
    <w:nsid w:val="1DF44BCF"/>
    <w:multiLevelType w:val="multilevel"/>
    <w:tmpl w:val="D38061CA"/>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1E53113A"/>
    <w:multiLevelType w:val="hybridMultilevel"/>
    <w:tmpl w:val="0CE031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1E671277"/>
    <w:multiLevelType w:val="hybridMultilevel"/>
    <w:tmpl w:val="27F65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1FB63B10"/>
    <w:multiLevelType w:val="hybridMultilevel"/>
    <w:tmpl w:val="1BB43E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38" w15:restartNumberingAfterBreak="0">
    <w:nsid w:val="221E1DB5"/>
    <w:multiLevelType w:val="hybridMultilevel"/>
    <w:tmpl w:val="C1902DEE"/>
    <w:lvl w:ilvl="0" w:tplc="D06EA4C2">
      <w:start w:val="1"/>
      <w:numFmt w:val="bullet"/>
      <w:lvlText w:val=""/>
      <w:lvlJc w:val="left"/>
      <w:pPr>
        <w:ind w:left="720" w:hanging="360"/>
      </w:pPr>
      <w:rPr>
        <w:rFonts w:ascii="Webdings" w:hAnsi="Webdings" w:hint="default"/>
        <w:color w:val="FF9900"/>
        <w:sz w:val="22"/>
        <w:szCs w:val="22"/>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9" w15:restartNumberingAfterBreak="0">
    <w:nsid w:val="2ACB6744"/>
    <w:multiLevelType w:val="hybridMultilevel"/>
    <w:tmpl w:val="B0D8F48A"/>
    <w:lvl w:ilvl="0" w:tplc="D06EA4C2">
      <w:start w:val="1"/>
      <w:numFmt w:val="bullet"/>
      <w:lvlText w:val=""/>
      <w:lvlJc w:val="left"/>
      <w:pPr>
        <w:ind w:left="1080" w:hanging="360"/>
      </w:pPr>
      <w:rPr>
        <w:rFonts w:ascii="Webdings" w:hAnsi="Webdings" w:hint="default"/>
        <w:color w:val="FF9900"/>
        <w:sz w:val="22"/>
        <w:szCs w:val="22"/>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0" w15:restartNumberingAfterBreak="0">
    <w:nsid w:val="2D084556"/>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2D9C6DBF"/>
    <w:multiLevelType w:val="hybridMultilevel"/>
    <w:tmpl w:val="25E893F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3" w15:restartNumberingAfterBreak="0">
    <w:nsid w:val="321C27C9"/>
    <w:multiLevelType w:val="hybridMultilevel"/>
    <w:tmpl w:val="F984E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51A56EF"/>
    <w:multiLevelType w:val="hybridMultilevel"/>
    <w:tmpl w:val="B978CB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6A64A78"/>
    <w:multiLevelType w:val="hybridMultilevel"/>
    <w:tmpl w:val="1F323B9E"/>
    <w:lvl w:ilvl="0" w:tplc="D06EA4C2">
      <w:start w:val="1"/>
      <w:numFmt w:val="bullet"/>
      <w:lvlText w:val=""/>
      <w:lvlJc w:val="left"/>
      <w:pPr>
        <w:ind w:left="720" w:hanging="360"/>
      </w:pPr>
      <w:rPr>
        <w:rFonts w:ascii="Webdings" w:hAnsi="Webdings" w:hint="default"/>
        <w:color w:val="FF9900"/>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36D5422B"/>
    <w:multiLevelType w:val="hybridMultilevel"/>
    <w:tmpl w:val="4348A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B492A0B"/>
    <w:multiLevelType w:val="hybridMultilevel"/>
    <w:tmpl w:val="6706E0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CC04F64"/>
    <w:multiLevelType w:val="multilevel"/>
    <w:tmpl w:val="568EF286"/>
    <w:lvl w:ilvl="0">
      <w:start w:val="1"/>
      <w:numFmt w:val="decimal"/>
      <w:pStyle w:val="Heading1"/>
      <w:lvlText w:val="%1"/>
      <w:lvlJc w:val="left"/>
      <w:pPr>
        <w:ind w:left="432" w:hanging="432"/>
      </w:pPr>
    </w:lvl>
    <w:lvl w:ilvl="1">
      <w:start w:val="1"/>
      <w:numFmt w:val="decimal"/>
      <w:pStyle w:val="Heading2"/>
      <w:lvlText w:val="%1.%2"/>
      <w:lvlJc w:val="left"/>
      <w:pPr>
        <w:ind w:left="1002" w:hanging="576"/>
      </w:pPr>
      <w:rPr>
        <w:color w:val="4958A0"/>
      </w:rPr>
    </w:lvl>
    <w:lvl w:ilvl="2">
      <w:start w:val="1"/>
      <w:numFmt w:val="decimal"/>
      <w:pStyle w:val="Heading3"/>
      <w:lvlText w:val="%1.%2.%3"/>
      <w:lvlJc w:val="left"/>
      <w:pPr>
        <w:ind w:left="720" w:hanging="720"/>
      </w:pPr>
      <w:rPr>
        <w:rFonts w:cs="Times New Roman"/>
        <w:b w:val="0"/>
        <w:bCs w:val="0"/>
        <w:i w:val="0"/>
        <w:iCs w:val="0"/>
        <w:caps w:val="0"/>
        <w:smallCaps w:val="0"/>
        <w:strike w:val="0"/>
        <w:dstrike w:val="0"/>
        <w:noProof w:val="0"/>
        <w:vanish w:val="0"/>
        <w:color w:val="4958A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3DBA3EED"/>
    <w:multiLevelType w:val="hybridMultilevel"/>
    <w:tmpl w:val="9280B868"/>
    <w:lvl w:ilvl="0" w:tplc="D06EA4C2">
      <w:start w:val="1"/>
      <w:numFmt w:val="bullet"/>
      <w:lvlText w:val=""/>
      <w:lvlJc w:val="left"/>
      <w:pPr>
        <w:ind w:left="720" w:hanging="360"/>
      </w:pPr>
      <w:rPr>
        <w:rFonts w:ascii="Webdings" w:hAnsi="Webdings" w:hint="default"/>
        <w:color w:val="FF9900"/>
        <w:sz w:val="22"/>
        <w:szCs w:val="22"/>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50" w15:restartNumberingAfterBreak="0">
    <w:nsid w:val="3E6D1FC7"/>
    <w:multiLevelType w:val="multilevel"/>
    <w:tmpl w:val="D38061CA"/>
    <w:numStyleLink w:val="BulletedListFirstLevel"/>
  </w:abstractNum>
  <w:abstractNum w:abstractNumId="51" w15:restartNumberingAfterBreak="0">
    <w:nsid w:val="3E811191"/>
    <w:multiLevelType w:val="hybridMultilevel"/>
    <w:tmpl w:val="55E8138C"/>
    <w:lvl w:ilvl="0" w:tplc="D06EA4C2">
      <w:start w:val="1"/>
      <w:numFmt w:val="bullet"/>
      <w:lvlText w:val=""/>
      <w:lvlJc w:val="left"/>
      <w:pPr>
        <w:ind w:left="720" w:hanging="360"/>
      </w:pPr>
      <w:rPr>
        <w:rFonts w:ascii="Webdings" w:hAnsi="Webdings" w:hint="default"/>
        <w:color w:val="FF9900"/>
        <w:sz w:val="22"/>
        <w:szCs w:val="22"/>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2" w15:restartNumberingAfterBreak="0">
    <w:nsid w:val="3F40345E"/>
    <w:multiLevelType w:val="hybridMultilevel"/>
    <w:tmpl w:val="92B49D44"/>
    <w:lvl w:ilvl="0" w:tplc="D06EA4C2">
      <w:start w:val="1"/>
      <w:numFmt w:val="bullet"/>
      <w:lvlText w:val=""/>
      <w:lvlJc w:val="left"/>
      <w:pPr>
        <w:ind w:left="720" w:hanging="360"/>
      </w:pPr>
      <w:rPr>
        <w:rFonts w:ascii="Webdings" w:hAnsi="Webdings" w:hint="default"/>
        <w:color w:val="FF9900"/>
        <w:sz w:val="22"/>
        <w:szCs w:val="22"/>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3" w15:restartNumberingAfterBreak="0">
    <w:nsid w:val="3FD16F40"/>
    <w:multiLevelType w:val="hybridMultilevel"/>
    <w:tmpl w:val="8ADA52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41674F92"/>
    <w:multiLevelType w:val="hybridMultilevel"/>
    <w:tmpl w:val="A8C2CC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18B308D"/>
    <w:multiLevelType w:val="multilevel"/>
    <w:tmpl w:val="D38061CA"/>
    <w:numStyleLink w:val="BulletedListFirstLevel"/>
  </w:abstractNum>
  <w:abstractNum w:abstractNumId="56" w15:restartNumberingAfterBreak="0">
    <w:nsid w:val="41925171"/>
    <w:multiLevelType w:val="hybridMultilevel"/>
    <w:tmpl w:val="5DE0D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1D54E90"/>
    <w:multiLevelType w:val="multilevel"/>
    <w:tmpl w:val="D38061CA"/>
    <w:numStyleLink w:val="BulletedListFirstLevel"/>
  </w:abstractNum>
  <w:abstractNum w:abstractNumId="58" w15:restartNumberingAfterBreak="0">
    <w:nsid w:val="441820F8"/>
    <w:multiLevelType w:val="hybridMultilevel"/>
    <w:tmpl w:val="29620BDA"/>
    <w:lvl w:ilvl="0" w:tplc="D80A84D8">
      <w:numFmt w:val="bullet"/>
      <w:lvlText w:val="–"/>
      <w:lvlJc w:val="left"/>
      <w:pPr>
        <w:ind w:left="1080" w:hanging="360"/>
      </w:pPr>
      <w:rPr>
        <w:rFonts w:ascii="Calibri" w:eastAsia="Times New Roman" w:hAnsi="Calibri" w:cs="Calibri"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start w:val="1"/>
      <w:numFmt w:val="bullet"/>
      <w:lvlText w:val="o"/>
      <w:lvlJc w:val="left"/>
      <w:pPr>
        <w:ind w:left="3960" w:hanging="360"/>
      </w:pPr>
      <w:rPr>
        <w:rFonts w:ascii="Courier New" w:hAnsi="Courier New" w:cs="Courier New" w:hint="default"/>
      </w:rPr>
    </w:lvl>
    <w:lvl w:ilvl="5" w:tplc="040C0005">
      <w:start w:val="1"/>
      <w:numFmt w:val="bullet"/>
      <w:lvlText w:val=""/>
      <w:lvlJc w:val="left"/>
      <w:pPr>
        <w:ind w:left="4680" w:hanging="360"/>
      </w:pPr>
      <w:rPr>
        <w:rFonts w:ascii="Wingdings" w:hAnsi="Wingdings" w:hint="default"/>
      </w:rPr>
    </w:lvl>
    <w:lvl w:ilvl="6" w:tplc="040C0001">
      <w:start w:val="1"/>
      <w:numFmt w:val="bullet"/>
      <w:lvlText w:val=""/>
      <w:lvlJc w:val="left"/>
      <w:pPr>
        <w:ind w:left="5400" w:hanging="360"/>
      </w:pPr>
      <w:rPr>
        <w:rFonts w:ascii="Symbol" w:hAnsi="Symbol" w:hint="default"/>
      </w:rPr>
    </w:lvl>
    <w:lvl w:ilvl="7" w:tplc="040C0003">
      <w:start w:val="1"/>
      <w:numFmt w:val="bullet"/>
      <w:lvlText w:val="o"/>
      <w:lvlJc w:val="left"/>
      <w:pPr>
        <w:ind w:left="6120" w:hanging="360"/>
      </w:pPr>
      <w:rPr>
        <w:rFonts w:ascii="Courier New" w:hAnsi="Courier New" w:cs="Courier New" w:hint="default"/>
      </w:rPr>
    </w:lvl>
    <w:lvl w:ilvl="8" w:tplc="040C0005">
      <w:start w:val="1"/>
      <w:numFmt w:val="bullet"/>
      <w:lvlText w:val=""/>
      <w:lvlJc w:val="left"/>
      <w:pPr>
        <w:ind w:left="6840" w:hanging="360"/>
      </w:pPr>
      <w:rPr>
        <w:rFonts w:ascii="Wingdings" w:hAnsi="Wingdings" w:hint="default"/>
      </w:rPr>
    </w:lvl>
  </w:abstractNum>
  <w:abstractNum w:abstractNumId="59" w15:restartNumberingAfterBreak="0">
    <w:nsid w:val="44856305"/>
    <w:multiLevelType w:val="multilevel"/>
    <w:tmpl w:val="291A1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47392721"/>
    <w:multiLevelType w:val="hybridMultilevel"/>
    <w:tmpl w:val="AEEACF3A"/>
    <w:lvl w:ilvl="0" w:tplc="D06EA4C2">
      <w:start w:val="1"/>
      <w:numFmt w:val="bullet"/>
      <w:lvlText w:val=""/>
      <w:lvlJc w:val="left"/>
      <w:pPr>
        <w:ind w:left="720" w:hanging="360"/>
      </w:pPr>
      <w:rPr>
        <w:rFonts w:ascii="Webdings" w:hAnsi="Webdings" w:hint="default"/>
        <w:color w:val="FF9900"/>
        <w:sz w:val="22"/>
        <w:szCs w:val="22"/>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2" w15:restartNumberingAfterBreak="0">
    <w:nsid w:val="4ABE1ACD"/>
    <w:multiLevelType w:val="hybridMultilevel"/>
    <w:tmpl w:val="B2863B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B1C2743"/>
    <w:multiLevelType w:val="hybridMultilevel"/>
    <w:tmpl w:val="1BCE1214"/>
    <w:lvl w:ilvl="0" w:tplc="1CE4AFFE">
      <w:numFmt w:val="bullet"/>
      <w:lvlText w:val="-"/>
      <w:lvlJc w:val="left"/>
      <w:pPr>
        <w:ind w:left="1076" w:hanging="360"/>
      </w:pPr>
      <w:rPr>
        <w:rFonts w:ascii="Tahoma" w:eastAsia="Times New Roman" w:hAnsi="Tahoma" w:cs="Tahoma" w:hint="default"/>
      </w:rPr>
    </w:lvl>
    <w:lvl w:ilvl="1" w:tplc="040C0003">
      <w:start w:val="1"/>
      <w:numFmt w:val="bullet"/>
      <w:lvlText w:val="o"/>
      <w:lvlJc w:val="left"/>
      <w:pPr>
        <w:ind w:left="1796" w:hanging="360"/>
      </w:pPr>
      <w:rPr>
        <w:rFonts w:ascii="Courier New" w:hAnsi="Courier New" w:cs="Courier New" w:hint="default"/>
      </w:rPr>
    </w:lvl>
    <w:lvl w:ilvl="2" w:tplc="040C0005">
      <w:start w:val="1"/>
      <w:numFmt w:val="bullet"/>
      <w:lvlText w:val=""/>
      <w:lvlJc w:val="left"/>
      <w:pPr>
        <w:ind w:left="2516" w:hanging="360"/>
      </w:pPr>
      <w:rPr>
        <w:rFonts w:ascii="Wingdings" w:hAnsi="Wingdings" w:hint="default"/>
      </w:rPr>
    </w:lvl>
    <w:lvl w:ilvl="3" w:tplc="040C0001">
      <w:start w:val="1"/>
      <w:numFmt w:val="bullet"/>
      <w:lvlText w:val=""/>
      <w:lvlJc w:val="left"/>
      <w:pPr>
        <w:ind w:left="3236" w:hanging="360"/>
      </w:pPr>
      <w:rPr>
        <w:rFonts w:ascii="Symbol" w:hAnsi="Symbol" w:hint="default"/>
      </w:rPr>
    </w:lvl>
    <w:lvl w:ilvl="4" w:tplc="040C0003">
      <w:start w:val="1"/>
      <w:numFmt w:val="bullet"/>
      <w:lvlText w:val="o"/>
      <w:lvlJc w:val="left"/>
      <w:pPr>
        <w:ind w:left="3956" w:hanging="360"/>
      </w:pPr>
      <w:rPr>
        <w:rFonts w:ascii="Courier New" w:hAnsi="Courier New" w:cs="Courier New" w:hint="default"/>
      </w:rPr>
    </w:lvl>
    <w:lvl w:ilvl="5" w:tplc="040C0005">
      <w:start w:val="1"/>
      <w:numFmt w:val="bullet"/>
      <w:lvlText w:val=""/>
      <w:lvlJc w:val="left"/>
      <w:pPr>
        <w:ind w:left="4676" w:hanging="360"/>
      </w:pPr>
      <w:rPr>
        <w:rFonts w:ascii="Wingdings" w:hAnsi="Wingdings" w:hint="default"/>
      </w:rPr>
    </w:lvl>
    <w:lvl w:ilvl="6" w:tplc="040C0001">
      <w:start w:val="1"/>
      <w:numFmt w:val="bullet"/>
      <w:lvlText w:val=""/>
      <w:lvlJc w:val="left"/>
      <w:pPr>
        <w:ind w:left="5396" w:hanging="360"/>
      </w:pPr>
      <w:rPr>
        <w:rFonts w:ascii="Symbol" w:hAnsi="Symbol" w:hint="default"/>
      </w:rPr>
    </w:lvl>
    <w:lvl w:ilvl="7" w:tplc="040C0003">
      <w:start w:val="1"/>
      <w:numFmt w:val="bullet"/>
      <w:lvlText w:val="o"/>
      <w:lvlJc w:val="left"/>
      <w:pPr>
        <w:ind w:left="6116" w:hanging="360"/>
      </w:pPr>
      <w:rPr>
        <w:rFonts w:ascii="Courier New" w:hAnsi="Courier New" w:cs="Courier New" w:hint="default"/>
      </w:rPr>
    </w:lvl>
    <w:lvl w:ilvl="8" w:tplc="040C0005">
      <w:start w:val="1"/>
      <w:numFmt w:val="bullet"/>
      <w:lvlText w:val=""/>
      <w:lvlJc w:val="left"/>
      <w:pPr>
        <w:ind w:left="6836" w:hanging="360"/>
      </w:pPr>
      <w:rPr>
        <w:rFonts w:ascii="Wingdings" w:hAnsi="Wingdings" w:hint="default"/>
      </w:rPr>
    </w:lvl>
  </w:abstractNum>
  <w:abstractNum w:abstractNumId="64" w15:restartNumberingAfterBreak="0">
    <w:nsid w:val="4B886883"/>
    <w:multiLevelType w:val="hybridMultilevel"/>
    <w:tmpl w:val="8C76F608"/>
    <w:lvl w:ilvl="0" w:tplc="365E2F1A">
      <w:start w:val="1"/>
      <w:numFmt w:val="bullet"/>
      <w:pStyle w:val="BulletPoints"/>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BF67460"/>
    <w:multiLevelType w:val="hybridMultilevel"/>
    <w:tmpl w:val="C0C03A24"/>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66" w15:restartNumberingAfterBreak="0">
    <w:nsid w:val="4E752A13"/>
    <w:multiLevelType w:val="hybridMultilevel"/>
    <w:tmpl w:val="B0A2C1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EB41431"/>
    <w:multiLevelType w:val="multilevel"/>
    <w:tmpl w:val="B156D200"/>
    <w:lvl w:ilvl="0">
      <w:start w:val="1"/>
      <w:numFmt w:val="bullet"/>
      <w:lvlText w:val=""/>
      <w:lvlJc w:val="left"/>
      <w:pPr>
        <w:tabs>
          <w:tab w:val="num" w:pos="356"/>
        </w:tabs>
        <w:ind w:left="356" w:hanging="356"/>
      </w:pPr>
      <w:rPr>
        <w:rFonts w:ascii="Webdings" w:hAnsi="Webdings" w:hint="default"/>
        <w:color w:val="FF9900"/>
        <w:spacing w:val="20"/>
        <w:sz w:val="22"/>
        <w:szCs w:val="22"/>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4F111714"/>
    <w:multiLevelType w:val="hybridMultilevel"/>
    <w:tmpl w:val="0F7EA600"/>
    <w:lvl w:ilvl="0" w:tplc="0809000F">
      <w:start w:val="1"/>
      <w:numFmt w:val="decimal"/>
      <w:lvlText w:val="%1."/>
      <w:lvlJc w:val="left"/>
      <w:pPr>
        <w:ind w:left="795" w:hanging="360"/>
      </w:pPr>
    </w:lvl>
    <w:lvl w:ilvl="1" w:tplc="08090019" w:tentative="1">
      <w:start w:val="1"/>
      <w:numFmt w:val="lowerLetter"/>
      <w:lvlText w:val="%2."/>
      <w:lvlJc w:val="left"/>
      <w:pPr>
        <w:ind w:left="1515" w:hanging="360"/>
      </w:pPr>
    </w:lvl>
    <w:lvl w:ilvl="2" w:tplc="0809001B" w:tentative="1">
      <w:start w:val="1"/>
      <w:numFmt w:val="lowerRoman"/>
      <w:lvlText w:val="%3."/>
      <w:lvlJc w:val="right"/>
      <w:pPr>
        <w:ind w:left="2235" w:hanging="180"/>
      </w:pPr>
    </w:lvl>
    <w:lvl w:ilvl="3" w:tplc="0809000F" w:tentative="1">
      <w:start w:val="1"/>
      <w:numFmt w:val="decimal"/>
      <w:lvlText w:val="%4."/>
      <w:lvlJc w:val="left"/>
      <w:pPr>
        <w:ind w:left="2955" w:hanging="360"/>
      </w:pPr>
    </w:lvl>
    <w:lvl w:ilvl="4" w:tplc="08090019" w:tentative="1">
      <w:start w:val="1"/>
      <w:numFmt w:val="lowerLetter"/>
      <w:lvlText w:val="%5."/>
      <w:lvlJc w:val="left"/>
      <w:pPr>
        <w:ind w:left="3675" w:hanging="360"/>
      </w:pPr>
    </w:lvl>
    <w:lvl w:ilvl="5" w:tplc="0809001B" w:tentative="1">
      <w:start w:val="1"/>
      <w:numFmt w:val="lowerRoman"/>
      <w:lvlText w:val="%6."/>
      <w:lvlJc w:val="right"/>
      <w:pPr>
        <w:ind w:left="4395" w:hanging="180"/>
      </w:pPr>
    </w:lvl>
    <w:lvl w:ilvl="6" w:tplc="0809000F" w:tentative="1">
      <w:start w:val="1"/>
      <w:numFmt w:val="decimal"/>
      <w:lvlText w:val="%7."/>
      <w:lvlJc w:val="left"/>
      <w:pPr>
        <w:ind w:left="5115" w:hanging="360"/>
      </w:pPr>
    </w:lvl>
    <w:lvl w:ilvl="7" w:tplc="08090019" w:tentative="1">
      <w:start w:val="1"/>
      <w:numFmt w:val="lowerLetter"/>
      <w:lvlText w:val="%8."/>
      <w:lvlJc w:val="left"/>
      <w:pPr>
        <w:ind w:left="5835" w:hanging="360"/>
      </w:pPr>
    </w:lvl>
    <w:lvl w:ilvl="8" w:tplc="0809001B" w:tentative="1">
      <w:start w:val="1"/>
      <w:numFmt w:val="lowerRoman"/>
      <w:lvlText w:val="%9."/>
      <w:lvlJc w:val="right"/>
      <w:pPr>
        <w:ind w:left="6555" w:hanging="180"/>
      </w:pPr>
    </w:lvl>
  </w:abstractNum>
  <w:abstractNum w:abstractNumId="69" w15:restartNumberingAfterBreak="0">
    <w:nsid w:val="504E1085"/>
    <w:multiLevelType w:val="hybridMultilevel"/>
    <w:tmpl w:val="E80814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24C7CA4"/>
    <w:multiLevelType w:val="hybridMultilevel"/>
    <w:tmpl w:val="D146FE5C"/>
    <w:lvl w:ilvl="0" w:tplc="D06EA4C2">
      <w:start w:val="1"/>
      <w:numFmt w:val="bullet"/>
      <w:lvlText w:val=""/>
      <w:lvlJc w:val="left"/>
      <w:pPr>
        <w:ind w:left="720" w:hanging="360"/>
      </w:pPr>
      <w:rPr>
        <w:rFonts w:ascii="Webdings" w:hAnsi="Webdings" w:hint="default"/>
        <w:color w:val="FF9900"/>
        <w:sz w:val="22"/>
        <w:szCs w:val="22"/>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1" w15:restartNumberingAfterBreak="0">
    <w:nsid w:val="529F66AD"/>
    <w:multiLevelType w:val="hybridMultilevel"/>
    <w:tmpl w:val="A0CAED90"/>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350732F"/>
    <w:multiLevelType w:val="multilevel"/>
    <w:tmpl w:val="D9CAC3E8"/>
    <w:lvl w:ilvl="0">
      <w:start w:val="1"/>
      <w:numFmt w:val="bullet"/>
      <w:lvlText w:val=""/>
      <w:lvlJc w:val="left"/>
      <w:pPr>
        <w:tabs>
          <w:tab w:val="num" w:pos="356"/>
        </w:tabs>
        <w:ind w:left="356" w:hanging="356"/>
      </w:pPr>
      <w:rPr>
        <w:rFonts w:ascii="Webdings" w:hAnsi="Webdings"/>
        <w:color w:val="auto"/>
        <w:spacing w:val="20"/>
        <w:sz w:val="22"/>
      </w:rPr>
    </w:lvl>
    <w:lvl w:ilvl="1">
      <w:start w:val="1"/>
      <w:numFmt w:val="bullet"/>
      <w:lvlText w:val=""/>
      <w:lvlJc w:val="left"/>
      <w:pPr>
        <w:tabs>
          <w:tab w:val="num" w:pos="1440"/>
        </w:tabs>
        <w:ind w:left="1440" w:hanging="360"/>
      </w:pPr>
      <w:rPr>
        <w:rFonts w:ascii="Webdings" w:hAnsi="Webdings" w:hint="default"/>
        <w:color w:val="FF9900"/>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54E51631"/>
    <w:multiLevelType w:val="hybridMultilevel"/>
    <w:tmpl w:val="00842E04"/>
    <w:lvl w:ilvl="0" w:tplc="D06EA4C2">
      <w:start w:val="1"/>
      <w:numFmt w:val="bullet"/>
      <w:lvlText w:val=""/>
      <w:lvlJc w:val="left"/>
      <w:pPr>
        <w:ind w:left="720" w:hanging="360"/>
      </w:pPr>
      <w:rPr>
        <w:rFonts w:ascii="Webdings" w:hAnsi="Webdings" w:hint="default"/>
        <w:color w:val="FF9900"/>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15:restartNumberingAfterBreak="0">
    <w:nsid w:val="553E0102"/>
    <w:multiLevelType w:val="hybridMultilevel"/>
    <w:tmpl w:val="9E4C5E3E"/>
    <w:lvl w:ilvl="0" w:tplc="D06EA4C2">
      <w:start w:val="1"/>
      <w:numFmt w:val="bullet"/>
      <w:lvlText w:val=""/>
      <w:lvlJc w:val="left"/>
      <w:pPr>
        <w:ind w:left="720" w:hanging="360"/>
      </w:pPr>
      <w:rPr>
        <w:rFonts w:ascii="Webdings" w:hAnsi="Webdings" w:hint="default"/>
        <w:color w:val="FF9900"/>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55B970BC"/>
    <w:multiLevelType w:val="multilevel"/>
    <w:tmpl w:val="D38061CA"/>
    <w:numStyleLink w:val="BulletedListFirstLevel"/>
  </w:abstractNum>
  <w:abstractNum w:abstractNumId="76" w15:restartNumberingAfterBreak="0">
    <w:nsid w:val="57727EC5"/>
    <w:multiLevelType w:val="hybridMultilevel"/>
    <w:tmpl w:val="2130A7CC"/>
    <w:lvl w:ilvl="0" w:tplc="D06EA4C2">
      <w:start w:val="1"/>
      <w:numFmt w:val="bullet"/>
      <w:lvlText w:val=""/>
      <w:lvlJc w:val="left"/>
      <w:pPr>
        <w:ind w:left="360" w:hanging="360"/>
      </w:pPr>
      <w:rPr>
        <w:rFonts w:ascii="Webdings" w:hAnsi="Webdings" w:hint="default"/>
        <w:color w:val="FF9900"/>
        <w:sz w:val="22"/>
        <w:szCs w:val="22"/>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77" w15:restartNumberingAfterBreak="0">
    <w:nsid w:val="57EF3E32"/>
    <w:multiLevelType w:val="hybridMultilevel"/>
    <w:tmpl w:val="6B7CE7CA"/>
    <w:lvl w:ilvl="0" w:tplc="D06EA4C2">
      <w:start w:val="1"/>
      <w:numFmt w:val="bullet"/>
      <w:lvlText w:val=""/>
      <w:lvlJc w:val="left"/>
      <w:pPr>
        <w:ind w:left="720" w:hanging="360"/>
      </w:pPr>
      <w:rPr>
        <w:rFonts w:ascii="Webdings" w:hAnsi="Webdings" w:hint="default"/>
        <w:color w:val="FF9900"/>
        <w:sz w:val="22"/>
        <w:szCs w:val="22"/>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8" w15:restartNumberingAfterBreak="0">
    <w:nsid w:val="58993669"/>
    <w:multiLevelType w:val="hybridMultilevel"/>
    <w:tmpl w:val="293C560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9724563"/>
    <w:multiLevelType w:val="multilevel"/>
    <w:tmpl w:val="6E483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9A84FFE"/>
    <w:multiLevelType w:val="hybridMultilevel"/>
    <w:tmpl w:val="C23AD4C6"/>
    <w:lvl w:ilvl="0" w:tplc="064E3B98">
      <w:start w:val="1"/>
      <w:numFmt w:val="bullet"/>
      <w:pStyle w:val="Style3"/>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59CD4AAD"/>
    <w:multiLevelType w:val="hybridMultilevel"/>
    <w:tmpl w:val="174C0562"/>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82" w15:restartNumberingAfterBreak="0">
    <w:nsid w:val="5B1758EF"/>
    <w:multiLevelType w:val="multilevel"/>
    <w:tmpl w:val="B1B28B22"/>
    <w:numStyleLink w:val="Style2"/>
  </w:abstractNum>
  <w:abstractNum w:abstractNumId="83" w15:restartNumberingAfterBreak="0">
    <w:nsid w:val="5B297255"/>
    <w:multiLevelType w:val="hybridMultilevel"/>
    <w:tmpl w:val="F3046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5C30565E"/>
    <w:multiLevelType w:val="hybridMultilevel"/>
    <w:tmpl w:val="71DEDD12"/>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86" w15:restartNumberingAfterBreak="0">
    <w:nsid w:val="5EEF43C1"/>
    <w:multiLevelType w:val="hybridMultilevel"/>
    <w:tmpl w:val="A31CEE5A"/>
    <w:lvl w:ilvl="0" w:tplc="B1489B58">
      <w:start w:val="1"/>
      <w:numFmt w:val="decimal"/>
      <w:lvlText w:val="%1."/>
      <w:lvlJc w:val="left"/>
      <w:pPr>
        <w:ind w:left="720" w:hanging="360"/>
      </w:pPr>
      <w:rPr>
        <w:rFonts w:ascii="Verdana" w:hAnsi="Verdana"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7"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8" w15:restartNumberingAfterBreak="0">
    <w:nsid w:val="61024F9C"/>
    <w:multiLevelType w:val="multilevel"/>
    <w:tmpl w:val="B1B28B22"/>
    <w:numStyleLink w:val="Style2"/>
  </w:abstractNum>
  <w:abstractNum w:abstractNumId="89" w15:restartNumberingAfterBreak="0">
    <w:nsid w:val="610A076D"/>
    <w:multiLevelType w:val="hybridMultilevel"/>
    <w:tmpl w:val="F5B23EA6"/>
    <w:lvl w:ilvl="0" w:tplc="2416E7B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43637BB"/>
    <w:multiLevelType w:val="multilevel"/>
    <w:tmpl w:val="600892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5552BF3"/>
    <w:multiLevelType w:val="hybridMultilevel"/>
    <w:tmpl w:val="959E7464"/>
    <w:lvl w:ilvl="0" w:tplc="81D8AF6C">
      <w:start w:val="1"/>
      <w:numFmt w:val="bullet"/>
      <w:lvlText w:val="•"/>
      <w:lvlJc w:val="left"/>
      <w:pPr>
        <w:tabs>
          <w:tab w:val="num" w:pos="720"/>
        </w:tabs>
        <w:ind w:left="720" w:hanging="360"/>
      </w:pPr>
      <w:rPr>
        <w:rFonts w:ascii="Arial" w:hAnsi="Arial" w:cs="Times New Roman" w:hint="default"/>
      </w:rPr>
    </w:lvl>
    <w:lvl w:ilvl="1" w:tplc="3ABA7768">
      <w:start w:val="1"/>
      <w:numFmt w:val="bullet"/>
      <w:lvlText w:val="•"/>
      <w:lvlJc w:val="left"/>
      <w:pPr>
        <w:tabs>
          <w:tab w:val="num" w:pos="1440"/>
        </w:tabs>
        <w:ind w:left="1440" w:hanging="360"/>
      </w:pPr>
      <w:rPr>
        <w:rFonts w:ascii="Arial" w:hAnsi="Arial" w:cs="Times New Roman" w:hint="default"/>
      </w:rPr>
    </w:lvl>
    <w:lvl w:ilvl="2" w:tplc="5846DD4A">
      <w:start w:val="1"/>
      <w:numFmt w:val="bullet"/>
      <w:lvlText w:val="•"/>
      <w:lvlJc w:val="left"/>
      <w:pPr>
        <w:tabs>
          <w:tab w:val="num" w:pos="2160"/>
        </w:tabs>
        <w:ind w:left="2160" w:hanging="360"/>
      </w:pPr>
      <w:rPr>
        <w:rFonts w:ascii="Arial" w:hAnsi="Arial" w:cs="Times New Roman" w:hint="default"/>
      </w:rPr>
    </w:lvl>
    <w:lvl w:ilvl="3" w:tplc="0EC26A9C">
      <w:start w:val="1"/>
      <w:numFmt w:val="bullet"/>
      <w:lvlText w:val="•"/>
      <w:lvlJc w:val="left"/>
      <w:pPr>
        <w:tabs>
          <w:tab w:val="num" w:pos="2880"/>
        </w:tabs>
        <w:ind w:left="2880" w:hanging="360"/>
      </w:pPr>
      <w:rPr>
        <w:rFonts w:ascii="Arial" w:hAnsi="Arial" w:cs="Times New Roman" w:hint="default"/>
      </w:rPr>
    </w:lvl>
    <w:lvl w:ilvl="4" w:tplc="39D4DD1A">
      <w:start w:val="1"/>
      <w:numFmt w:val="bullet"/>
      <w:lvlText w:val="•"/>
      <w:lvlJc w:val="left"/>
      <w:pPr>
        <w:tabs>
          <w:tab w:val="num" w:pos="3600"/>
        </w:tabs>
        <w:ind w:left="3600" w:hanging="360"/>
      </w:pPr>
      <w:rPr>
        <w:rFonts w:ascii="Arial" w:hAnsi="Arial" w:cs="Times New Roman" w:hint="default"/>
      </w:rPr>
    </w:lvl>
    <w:lvl w:ilvl="5" w:tplc="C77A44A6">
      <w:start w:val="1"/>
      <w:numFmt w:val="bullet"/>
      <w:lvlText w:val="•"/>
      <w:lvlJc w:val="left"/>
      <w:pPr>
        <w:tabs>
          <w:tab w:val="num" w:pos="4320"/>
        </w:tabs>
        <w:ind w:left="4320" w:hanging="360"/>
      </w:pPr>
      <w:rPr>
        <w:rFonts w:ascii="Arial" w:hAnsi="Arial" w:cs="Times New Roman" w:hint="default"/>
      </w:rPr>
    </w:lvl>
    <w:lvl w:ilvl="6" w:tplc="FF283B84">
      <w:start w:val="1"/>
      <w:numFmt w:val="bullet"/>
      <w:lvlText w:val="•"/>
      <w:lvlJc w:val="left"/>
      <w:pPr>
        <w:tabs>
          <w:tab w:val="num" w:pos="5040"/>
        </w:tabs>
        <w:ind w:left="5040" w:hanging="360"/>
      </w:pPr>
      <w:rPr>
        <w:rFonts w:ascii="Arial" w:hAnsi="Arial" w:cs="Times New Roman" w:hint="default"/>
      </w:rPr>
    </w:lvl>
    <w:lvl w:ilvl="7" w:tplc="BF2CB0DE">
      <w:start w:val="1"/>
      <w:numFmt w:val="bullet"/>
      <w:lvlText w:val="•"/>
      <w:lvlJc w:val="left"/>
      <w:pPr>
        <w:tabs>
          <w:tab w:val="num" w:pos="5760"/>
        </w:tabs>
        <w:ind w:left="5760" w:hanging="360"/>
      </w:pPr>
      <w:rPr>
        <w:rFonts w:ascii="Arial" w:hAnsi="Arial" w:cs="Times New Roman" w:hint="default"/>
      </w:rPr>
    </w:lvl>
    <w:lvl w:ilvl="8" w:tplc="BB6A6ADE">
      <w:start w:val="1"/>
      <w:numFmt w:val="bullet"/>
      <w:lvlText w:val="•"/>
      <w:lvlJc w:val="left"/>
      <w:pPr>
        <w:tabs>
          <w:tab w:val="num" w:pos="6480"/>
        </w:tabs>
        <w:ind w:left="6480" w:hanging="360"/>
      </w:pPr>
      <w:rPr>
        <w:rFonts w:ascii="Arial" w:hAnsi="Arial" w:cs="Times New Roman" w:hint="default"/>
      </w:rPr>
    </w:lvl>
  </w:abstractNum>
  <w:abstractNum w:abstractNumId="92" w15:restartNumberingAfterBreak="0">
    <w:nsid w:val="65AF388F"/>
    <w:multiLevelType w:val="hybridMultilevel"/>
    <w:tmpl w:val="1DD03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5E8506D"/>
    <w:multiLevelType w:val="hybridMultilevel"/>
    <w:tmpl w:val="4E929C9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676B354D"/>
    <w:multiLevelType w:val="hybridMultilevel"/>
    <w:tmpl w:val="07FCBD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85B328D"/>
    <w:multiLevelType w:val="hybridMultilevel"/>
    <w:tmpl w:val="FAE6ECB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6" w15:restartNumberingAfterBreak="0">
    <w:nsid w:val="68636C71"/>
    <w:multiLevelType w:val="hybridMultilevel"/>
    <w:tmpl w:val="04F45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B6267E3"/>
    <w:multiLevelType w:val="hybridMultilevel"/>
    <w:tmpl w:val="55B80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B9925DA"/>
    <w:multiLevelType w:val="hybridMultilevel"/>
    <w:tmpl w:val="C62ABB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B9B69B4"/>
    <w:multiLevelType w:val="hybridMultilevel"/>
    <w:tmpl w:val="F7D2FD7C"/>
    <w:lvl w:ilvl="0" w:tplc="04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0" w15:restartNumberingAfterBreak="0">
    <w:nsid w:val="6BA74576"/>
    <w:multiLevelType w:val="hybridMultilevel"/>
    <w:tmpl w:val="EE303FBA"/>
    <w:lvl w:ilvl="0" w:tplc="D06EA4C2">
      <w:start w:val="1"/>
      <w:numFmt w:val="bullet"/>
      <w:lvlText w:val=""/>
      <w:lvlJc w:val="left"/>
      <w:pPr>
        <w:ind w:left="795" w:hanging="360"/>
      </w:pPr>
      <w:rPr>
        <w:rFonts w:ascii="Webdings" w:hAnsi="Webdings" w:hint="default"/>
        <w:color w:val="FF9900"/>
        <w:sz w:val="22"/>
        <w:szCs w:val="22"/>
      </w:rPr>
    </w:lvl>
    <w:lvl w:ilvl="1" w:tplc="040C0003">
      <w:start w:val="1"/>
      <w:numFmt w:val="bullet"/>
      <w:lvlText w:val="o"/>
      <w:lvlJc w:val="left"/>
      <w:pPr>
        <w:ind w:left="1515" w:hanging="360"/>
      </w:pPr>
      <w:rPr>
        <w:rFonts w:ascii="Courier New" w:hAnsi="Courier New" w:cs="Courier New" w:hint="default"/>
      </w:rPr>
    </w:lvl>
    <w:lvl w:ilvl="2" w:tplc="040C0005">
      <w:start w:val="1"/>
      <w:numFmt w:val="bullet"/>
      <w:lvlText w:val=""/>
      <w:lvlJc w:val="left"/>
      <w:pPr>
        <w:ind w:left="2235" w:hanging="360"/>
      </w:pPr>
      <w:rPr>
        <w:rFonts w:ascii="Wingdings" w:hAnsi="Wingdings" w:hint="default"/>
      </w:rPr>
    </w:lvl>
    <w:lvl w:ilvl="3" w:tplc="040C0001">
      <w:start w:val="1"/>
      <w:numFmt w:val="bullet"/>
      <w:lvlText w:val=""/>
      <w:lvlJc w:val="left"/>
      <w:pPr>
        <w:ind w:left="2955" w:hanging="360"/>
      </w:pPr>
      <w:rPr>
        <w:rFonts w:ascii="Symbol" w:hAnsi="Symbol" w:hint="default"/>
      </w:rPr>
    </w:lvl>
    <w:lvl w:ilvl="4" w:tplc="040C0003">
      <w:start w:val="1"/>
      <w:numFmt w:val="bullet"/>
      <w:lvlText w:val="o"/>
      <w:lvlJc w:val="left"/>
      <w:pPr>
        <w:ind w:left="3675" w:hanging="360"/>
      </w:pPr>
      <w:rPr>
        <w:rFonts w:ascii="Courier New" w:hAnsi="Courier New" w:cs="Courier New" w:hint="default"/>
      </w:rPr>
    </w:lvl>
    <w:lvl w:ilvl="5" w:tplc="040C0005">
      <w:start w:val="1"/>
      <w:numFmt w:val="bullet"/>
      <w:lvlText w:val=""/>
      <w:lvlJc w:val="left"/>
      <w:pPr>
        <w:ind w:left="4395" w:hanging="360"/>
      </w:pPr>
      <w:rPr>
        <w:rFonts w:ascii="Wingdings" w:hAnsi="Wingdings" w:hint="default"/>
      </w:rPr>
    </w:lvl>
    <w:lvl w:ilvl="6" w:tplc="040C0001">
      <w:start w:val="1"/>
      <w:numFmt w:val="bullet"/>
      <w:lvlText w:val=""/>
      <w:lvlJc w:val="left"/>
      <w:pPr>
        <w:ind w:left="5115" w:hanging="360"/>
      </w:pPr>
      <w:rPr>
        <w:rFonts w:ascii="Symbol" w:hAnsi="Symbol" w:hint="default"/>
      </w:rPr>
    </w:lvl>
    <w:lvl w:ilvl="7" w:tplc="040C0003">
      <w:start w:val="1"/>
      <w:numFmt w:val="bullet"/>
      <w:lvlText w:val="o"/>
      <w:lvlJc w:val="left"/>
      <w:pPr>
        <w:ind w:left="5835" w:hanging="360"/>
      </w:pPr>
      <w:rPr>
        <w:rFonts w:ascii="Courier New" w:hAnsi="Courier New" w:cs="Courier New" w:hint="default"/>
      </w:rPr>
    </w:lvl>
    <w:lvl w:ilvl="8" w:tplc="040C0005">
      <w:start w:val="1"/>
      <w:numFmt w:val="bullet"/>
      <w:lvlText w:val=""/>
      <w:lvlJc w:val="left"/>
      <w:pPr>
        <w:ind w:left="6555" w:hanging="360"/>
      </w:pPr>
      <w:rPr>
        <w:rFonts w:ascii="Wingdings" w:hAnsi="Wingdings" w:hint="default"/>
      </w:rPr>
    </w:lvl>
  </w:abstractNum>
  <w:abstractNum w:abstractNumId="101"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02" w15:restartNumberingAfterBreak="0">
    <w:nsid w:val="702D4ADF"/>
    <w:multiLevelType w:val="hybridMultilevel"/>
    <w:tmpl w:val="46A8E750"/>
    <w:lvl w:ilvl="0" w:tplc="D06EA4C2">
      <w:start w:val="1"/>
      <w:numFmt w:val="bullet"/>
      <w:lvlText w:val=""/>
      <w:lvlJc w:val="left"/>
      <w:pPr>
        <w:ind w:left="720" w:hanging="360"/>
      </w:pPr>
      <w:rPr>
        <w:rFonts w:ascii="Webdings" w:hAnsi="Webdings" w:hint="default"/>
        <w:color w:val="FF9900"/>
        <w:sz w:val="22"/>
        <w:szCs w:val="22"/>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03" w15:restartNumberingAfterBreak="0">
    <w:nsid w:val="71B21588"/>
    <w:multiLevelType w:val="hybridMultilevel"/>
    <w:tmpl w:val="4ADA1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72C65A0A"/>
    <w:multiLevelType w:val="hybridMultilevel"/>
    <w:tmpl w:val="FEC8DFC4"/>
    <w:lvl w:ilvl="0" w:tplc="821E6276">
      <w:start w:val="1"/>
      <w:numFmt w:val="decimal"/>
      <w:lvlText w:val="%1."/>
      <w:lvlJc w:val="left"/>
      <w:pPr>
        <w:tabs>
          <w:tab w:val="num" w:pos="284"/>
        </w:tabs>
        <w:ind w:left="284" w:hanging="284"/>
      </w:pPr>
      <w:rPr>
        <w:rFonts w:ascii="Century Gothic" w:hAnsi="Century Gothic" w:hint="default"/>
        <w:color w:val="333333"/>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05" w15:restartNumberingAfterBreak="0">
    <w:nsid w:val="741634DC"/>
    <w:multiLevelType w:val="hybridMultilevel"/>
    <w:tmpl w:val="4C7C8A2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76196FBC"/>
    <w:multiLevelType w:val="multilevel"/>
    <w:tmpl w:val="B1B28B22"/>
    <w:numStyleLink w:val="Style2"/>
  </w:abstractNum>
  <w:abstractNum w:abstractNumId="107" w15:restartNumberingAfterBreak="0">
    <w:nsid w:val="77246BA6"/>
    <w:multiLevelType w:val="hybridMultilevel"/>
    <w:tmpl w:val="3EFEEC2C"/>
    <w:lvl w:ilvl="0" w:tplc="D06EA4C2">
      <w:start w:val="1"/>
      <w:numFmt w:val="bullet"/>
      <w:lvlText w:val=""/>
      <w:lvlJc w:val="left"/>
      <w:pPr>
        <w:ind w:left="720" w:hanging="360"/>
      </w:pPr>
      <w:rPr>
        <w:rFonts w:ascii="Webdings" w:hAnsi="Webdings" w:hint="default"/>
        <w:color w:val="FF9900"/>
        <w:sz w:val="22"/>
        <w:szCs w:val="22"/>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08" w15:restartNumberingAfterBreak="0">
    <w:nsid w:val="7A985A80"/>
    <w:multiLevelType w:val="hybridMultilevel"/>
    <w:tmpl w:val="6158C2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B071A54"/>
    <w:multiLevelType w:val="hybridMultilevel"/>
    <w:tmpl w:val="758A9038"/>
    <w:lvl w:ilvl="0" w:tplc="D06EA4C2">
      <w:start w:val="1"/>
      <w:numFmt w:val="bullet"/>
      <w:lvlText w:val=""/>
      <w:lvlJc w:val="left"/>
      <w:pPr>
        <w:ind w:left="720" w:hanging="360"/>
      </w:pPr>
      <w:rPr>
        <w:rFonts w:ascii="Webdings" w:hAnsi="Webdings" w:hint="default"/>
        <w:color w:val="FF9900"/>
        <w:sz w:val="22"/>
        <w:szCs w:val="22"/>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0" w15:restartNumberingAfterBreak="0">
    <w:nsid w:val="7B6C39AF"/>
    <w:multiLevelType w:val="hybridMultilevel"/>
    <w:tmpl w:val="6CB2728E"/>
    <w:lvl w:ilvl="0" w:tplc="D06EA4C2">
      <w:start w:val="1"/>
      <w:numFmt w:val="bullet"/>
      <w:lvlText w:val=""/>
      <w:lvlJc w:val="left"/>
      <w:pPr>
        <w:ind w:left="720" w:hanging="360"/>
      </w:pPr>
      <w:rPr>
        <w:rFonts w:ascii="Webdings" w:hAnsi="Webdings" w:hint="default"/>
        <w:color w:val="FF9900"/>
        <w:sz w:val="22"/>
        <w:szCs w:val="22"/>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1" w15:restartNumberingAfterBreak="0">
    <w:nsid w:val="7CAC241D"/>
    <w:multiLevelType w:val="hybridMultilevel"/>
    <w:tmpl w:val="53400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7D3520B7"/>
    <w:multiLevelType w:val="hybridMultilevel"/>
    <w:tmpl w:val="A224F2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16cid:durableId="1314329425">
    <w:abstractNumId w:val="9"/>
  </w:num>
  <w:num w:numId="2" w16cid:durableId="263345514">
    <w:abstractNumId w:val="7"/>
  </w:num>
  <w:num w:numId="3" w16cid:durableId="782965891">
    <w:abstractNumId w:val="6"/>
  </w:num>
  <w:num w:numId="4" w16cid:durableId="1037663761">
    <w:abstractNumId w:val="5"/>
  </w:num>
  <w:num w:numId="5" w16cid:durableId="329527248">
    <w:abstractNumId w:val="4"/>
  </w:num>
  <w:num w:numId="6" w16cid:durableId="2043169289">
    <w:abstractNumId w:val="8"/>
  </w:num>
  <w:num w:numId="7" w16cid:durableId="610165298">
    <w:abstractNumId w:val="3"/>
  </w:num>
  <w:num w:numId="8" w16cid:durableId="251008235">
    <w:abstractNumId w:val="2"/>
  </w:num>
  <w:num w:numId="9" w16cid:durableId="537621297">
    <w:abstractNumId w:val="1"/>
  </w:num>
  <w:num w:numId="10" w16cid:durableId="1684941029">
    <w:abstractNumId w:val="0"/>
  </w:num>
  <w:num w:numId="11" w16cid:durableId="1237472967">
    <w:abstractNumId w:val="87"/>
  </w:num>
  <w:num w:numId="12" w16cid:durableId="408189650">
    <w:abstractNumId w:val="104"/>
  </w:num>
  <w:num w:numId="13" w16cid:durableId="1740665873">
    <w:abstractNumId w:val="27"/>
  </w:num>
  <w:num w:numId="14" w16cid:durableId="1094938692">
    <w:abstractNumId w:val="24"/>
  </w:num>
  <w:num w:numId="15" w16cid:durableId="1704942137">
    <w:abstractNumId w:val="32"/>
  </w:num>
  <w:num w:numId="16" w16cid:durableId="937518388">
    <w:abstractNumId w:val="13"/>
  </w:num>
  <w:num w:numId="17" w16cid:durableId="302084617">
    <w:abstractNumId w:val="60"/>
  </w:num>
  <w:num w:numId="18" w16cid:durableId="1990283043">
    <w:abstractNumId w:val="31"/>
  </w:num>
  <w:num w:numId="19" w16cid:durableId="1939870520">
    <w:abstractNumId w:val="40"/>
  </w:num>
  <w:num w:numId="20" w16cid:durableId="1061365666">
    <w:abstractNumId w:val="106"/>
  </w:num>
  <w:num w:numId="21" w16cid:durableId="265427442">
    <w:abstractNumId w:val="88"/>
  </w:num>
  <w:num w:numId="22" w16cid:durableId="1981113730">
    <w:abstractNumId w:val="82"/>
  </w:num>
  <w:num w:numId="23" w16cid:durableId="1076705557">
    <w:abstractNumId w:val="17"/>
  </w:num>
  <w:num w:numId="24" w16cid:durableId="2121216019">
    <w:abstractNumId w:val="37"/>
  </w:num>
  <w:num w:numId="25" w16cid:durableId="132601772">
    <w:abstractNumId w:val="95"/>
  </w:num>
  <w:num w:numId="26" w16cid:durableId="201988974">
    <w:abstractNumId w:val="65"/>
  </w:num>
  <w:num w:numId="27" w16cid:durableId="2002270619">
    <w:abstractNumId w:val="35"/>
  </w:num>
  <w:num w:numId="28" w16cid:durableId="1080905626">
    <w:abstractNumId w:val="101"/>
  </w:num>
  <w:num w:numId="29" w16cid:durableId="2008244898">
    <w:abstractNumId w:val="42"/>
  </w:num>
  <w:num w:numId="30" w16cid:durableId="307171187">
    <w:abstractNumId w:val="85"/>
  </w:num>
  <w:num w:numId="31" w16cid:durableId="354886895">
    <w:abstractNumId w:val="80"/>
  </w:num>
  <w:num w:numId="32" w16cid:durableId="711002728">
    <w:abstractNumId w:val="55"/>
  </w:num>
  <w:num w:numId="33" w16cid:durableId="355861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95200493">
    <w:abstractNumId w:val="33"/>
  </w:num>
  <w:num w:numId="35" w16cid:durableId="1042946596">
    <w:abstractNumId w:val="72"/>
  </w:num>
  <w:num w:numId="36" w16cid:durableId="1090007936">
    <w:abstractNumId w:val="7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63400632">
    <w:abstractNumId w:val="39"/>
  </w:num>
  <w:num w:numId="38" w16cid:durableId="12074366">
    <w:abstractNumId w:val="58"/>
  </w:num>
  <w:num w:numId="39" w16cid:durableId="762649546">
    <w:abstractNumId w:val="70"/>
  </w:num>
  <w:num w:numId="40" w16cid:durableId="431166936">
    <w:abstractNumId w:val="26"/>
  </w:num>
  <w:num w:numId="41" w16cid:durableId="18712579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555658098">
    <w:abstractNumId w:val="110"/>
  </w:num>
  <w:num w:numId="43" w16cid:durableId="426194602">
    <w:abstractNumId w:val="12"/>
  </w:num>
  <w:num w:numId="44" w16cid:durableId="1736199883">
    <w:abstractNumId w:val="61"/>
  </w:num>
  <w:num w:numId="45" w16cid:durableId="943608615">
    <w:abstractNumId w:val="74"/>
  </w:num>
  <w:num w:numId="46" w16cid:durableId="1733239222">
    <w:abstractNumId w:val="67"/>
  </w:num>
  <w:num w:numId="47" w16cid:durableId="9259531">
    <w:abstractNumId w:val="52"/>
  </w:num>
  <w:num w:numId="48" w16cid:durableId="316766220">
    <w:abstractNumId w:val="77"/>
  </w:num>
  <w:num w:numId="49" w16cid:durableId="1157068582">
    <w:abstractNumId w:val="107"/>
  </w:num>
  <w:num w:numId="50" w16cid:durableId="1649632634">
    <w:abstractNumId w:val="75"/>
  </w:num>
  <w:num w:numId="51" w16cid:durableId="1091899355">
    <w:abstractNumId w:val="21"/>
  </w:num>
  <w:num w:numId="52" w16cid:durableId="853229007">
    <w:abstractNumId w:val="38"/>
  </w:num>
  <w:num w:numId="53" w16cid:durableId="762922907">
    <w:abstractNumId w:val="100"/>
  </w:num>
  <w:num w:numId="54" w16cid:durableId="158351937">
    <w:abstractNumId w:val="10"/>
  </w:num>
  <w:num w:numId="55" w16cid:durableId="45766595">
    <w:abstractNumId w:val="57"/>
  </w:num>
  <w:num w:numId="56" w16cid:durableId="1667705840">
    <w:abstractNumId w:val="63"/>
  </w:num>
  <w:num w:numId="57" w16cid:durableId="861822158">
    <w:abstractNumId w:val="45"/>
  </w:num>
  <w:num w:numId="58" w16cid:durableId="168952574">
    <w:abstractNumId w:val="11"/>
  </w:num>
  <w:num w:numId="59" w16cid:durableId="597908672">
    <w:abstractNumId w:val="109"/>
  </w:num>
  <w:num w:numId="60" w16cid:durableId="999192073">
    <w:abstractNumId w:val="51"/>
  </w:num>
  <w:num w:numId="61" w16cid:durableId="1082529040">
    <w:abstractNumId w:val="23"/>
  </w:num>
  <w:num w:numId="62" w16cid:durableId="998533235">
    <w:abstractNumId w:val="4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520439668">
    <w:abstractNumId w:val="15"/>
  </w:num>
  <w:num w:numId="64" w16cid:durableId="1768311275">
    <w:abstractNumId w:val="102"/>
  </w:num>
  <w:num w:numId="65" w16cid:durableId="1623030673">
    <w:abstractNumId w:val="73"/>
  </w:num>
  <w:num w:numId="66" w16cid:durableId="1225338215">
    <w:abstractNumId w:val="22"/>
  </w:num>
  <w:num w:numId="67" w16cid:durableId="65999717">
    <w:abstractNumId w:val="103"/>
  </w:num>
  <w:num w:numId="68" w16cid:durableId="1205364131">
    <w:abstractNumId w:val="89"/>
  </w:num>
  <w:num w:numId="69" w16cid:durableId="1899434839">
    <w:abstractNumId w:val="59"/>
  </w:num>
  <w:num w:numId="70" w16cid:durableId="1241132824">
    <w:abstractNumId w:val="20"/>
  </w:num>
  <w:num w:numId="71" w16cid:durableId="65807389">
    <w:abstractNumId w:val="71"/>
  </w:num>
  <w:num w:numId="72" w16cid:durableId="1228103517">
    <w:abstractNumId w:val="94"/>
  </w:num>
  <w:num w:numId="73" w16cid:durableId="1278567353">
    <w:abstractNumId w:val="80"/>
  </w:num>
  <w:num w:numId="74" w16cid:durableId="1464692799">
    <w:abstractNumId w:val="80"/>
  </w:num>
  <w:num w:numId="75" w16cid:durableId="1875539400">
    <w:abstractNumId w:val="90"/>
  </w:num>
  <w:num w:numId="76" w16cid:durableId="2167348">
    <w:abstractNumId w:val="14"/>
  </w:num>
  <w:num w:numId="77" w16cid:durableId="212664349">
    <w:abstractNumId w:val="66"/>
  </w:num>
  <w:num w:numId="78" w16cid:durableId="1419713408">
    <w:abstractNumId w:val="76"/>
  </w:num>
  <w:num w:numId="79" w16cid:durableId="751656232">
    <w:abstractNumId w:val="56"/>
  </w:num>
  <w:num w:numId="80" w16cid:durableId="933436825">
    <w:abstractNumId w:val="92"/>
  </w:num>
  <w:num w:numId="81" w16cid:durableId="1383140681">
    <w:abstractNumId w:val="97"/>
  </w:num>
  <w:num w:numId="82" w16cid:durableId="1046299690">
    <w:abstractNumId w:val="46"/>
  </w:num>
  <w:num w:numId="83" w16cid:durableId="1211764933">
    <w:abstractNumId w:val="43"/>
  </w:num>
  <w:num w:numId="84" w16cid:durableId="1313674625">
    <w:abstractNumId w:val="111"/>
  </w:num>
  <w:num w:numId="85" w16cid:durableId="1692030595">
    <w:abstractNumId w:val="62"/>
  </w:num>
  <w:num w:numId="86" w16cid:durableId="352612162">
    <w:abstractNumId w:val="79"/>
  </w:num>
  <w:num w:numId="87" w16cid:durableId="1289703262">
    <w:abstractNumId w:val="92"/>
  </w:num>
  <w:num w:numId="88" w16cid:durableId="806313410">
    <w:abstractNumId w:val="97"/>
  </w:num>
  <w:num w:numId="89" w16cid:durableId="328605469">
    <w:abstractNumId w:val="43"/>
  </w:num>
  <w:num w:numId="90" w16cid:durableId="158544969">
    <w:abstractNumId w:val="111"/>
  </w:num>
  <w:num w:numId="91" w16cid:durableId="1415397913">
    <w:abstractNumId w:val="62"/>
  </w:num>
  <w:num w:numId="92" w16cid:durableId="1722902103">
    <w:abstractNumId w:val="16"/>
  </w:num>
  <w:num w:numId="93" w16cid:durableId="1547642820">
    <w:abstractNumId w:val="46"/>
  </w:num>
  <w:num w:numId="94" w16cid:durableId="1039666625">
    <w:abstractNumId w:val="16"/>
  </w:num>
  <w:num w:numId="95" w16cid:durableId="974800482">
    <w:abstractNumId w:val="48"/>
  </w:num>
  <w:num w:numId="96" w16cid:durableId="862012066">
    <w:abstractNumId w:val="48"/>
  </w:num>
  <w:num w:numId="97" w16cid:durableId="389613626">
    <w:abstractNumId w:val="91"/>
  </w:num>
  <w:num w:numId="98" w16cid:durableId="1225411325">
    <w:abstractNumId w:val="91"/>
  </w:num>
  <w:num w:numId="99" w16cid:durableId="44985651">
    <w:abstractNumId w:val="50"/>
  </w:num>
  <w:num w:numId="100" w16cid:durableId="671875695">
    <w:abstractNumId w:val="64"/>
  </w:num>
  <w:num w:numId="101" w16cid:durableId="1915240988">
    <w:abstractNumId w:val="47"/>
  </w:num>
  <w:num w:numId="102" w16cid:durableId="506016665">
    <w:abstractNumId w:val="98"/>
  </w:num>
  <w:num w:numId="103" w16cid:durableId="584143909">
    <w:abstractNumId w:val="34"/>
  </w:num>
  <w:num w:numId="104" w16cid:durableId="167135586">
    <w:abstractNumId w:val="83"/>
  </w:num>
  <w:num w:numId="105" w16cid:durableId="776288809">
    <w:abstractNumId w:val="36"/>
  </w:num>
  <w:num w:numId="106" w16cid:durableId="602611465">
    <w:abstractNumId w:val="30"/>
  </w:num>
  <w:num w:numId="107" w16cid:durableId="2007707315">
    <w:abstractNumId w:val="53"/>
  </w:num>
  <w:num w:numId="108" w16cid:durableId="863521296">
    <w:abstractNumId w:val="68"/>
  </w:num>
  <w:num w:numId="109" w16cid:durableId="335033230">
    <w:abstractNumId w:val="25"/>
  </w:num>
  <w:num w:numId="110" w16cid:durableId="1201236481">
    <w:abstractNumId w:val="108"/>
  </w:num>
  <w:num w:numId="111" w16cid:durableId="692339162">
    <w:abstractNumId w:val="18"/>
  </w:num>
  <w:num w:numId="112" w16cid:durableId="923420611">
    <w:abstractNumId w:val="96"/>
  </w:num>
  <w:num w:numId="113" w16cid:durableId="810900941">
    <w:abstractNumId w:val="41"/>
  </w:num>
  <w:num w:numId="114" w16cid:durableId="634456429">
    <w:abstractNumId w:val="99"/>
  </w:num>
  <w:num w:numId="115" w16cid:durableId="418185393">
    <w:abstractNumId w:val="78"/>
  </w:num>
  <w:num w:numId="116" w16cid:durableId="553933848">
    <w:abstractNumId w:val="29"/>
  </w:num>
  <w:num w:numId="117" w16cid:durableId="407310354">
    <w:abstractNumId w:val="105"/>
  </w:num>
  <w:num w:numId="118" w16cid:durableId="909392521">
    <w:abstractNumId w:val="93"/>
  </w:num>
  <w:num w:numId="119" w16cid:durableId="142242049">
    <w:abstractNumId w:val="54"/>
  </w:num>
  <w:num w:numId="120" w16cid:durableId="1952474721">
    <w:abstractNumId w:val="28"/>
  </w:num>
  <w:num w:numId="121" w16cid:durableId="115776946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454641353">
    <w:abstractNumId w:val="80"/>
  </w:num>
  <w:num w:numId="123" w16cid:durableId="1570072776">
    <w:abstractNumId w:val="19"/>
  </w:num>
  <w:num w:numId="124" w16cid:durableId="2068412189">
    <w:abstractNumId w:val="84"/>
  </w:num>
  <w:num w:numId="125" w16cid:durableId="700667097">
    <w:abstractNumId w:val="81"/>
  </w:num>
  <w:num w:numId="126" w16cid:durableId="848369175">
    <w:abstractNumId w:val="69"/>
  </w:num>
  <w:num w:numId="127" w16cid:durableId="1942372149">
    <w:abstractNumId w:val="44"/>
  </w:num>
  <w:num w:numId="128" w16cid:durableId="834029465">
    <w:abstractNumId w:val="112"/>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fr-LU" w:vendorID="64" w:dllVersion="6" w:nlCheck="1" w:checkStyle="0"/>
  <w:activeWritingStyle w:appName="MSWord" w:lang="en-GB" w:vendorID="64" w:dllVersion="0" w:nlCheck="1" w:checkStyle="0"/>
  <w:activeWritingStyle w:appName="MSWord" w:lang="fr-LU" w:vendorID="64" w:dllVersion="0" w:nlCheck="1" w:checkStyle="0"/>
  <w:activeWritingStyle w:appName="MSWord" w:lang="en-US" w:vendorID="64" w:dllVersion="0" w:nlCheck="1" w:checkStyle="0"/>
  <w:activeWritingStyle w:appName="MSWord" w:lang="fr-FR" w:vendorID="64" w:dllVersion="0" w:nlCheck="1" w:checkStyle="0"/>
  <w:activeWritingStyle w:appName="MSWord" w:lang="it-IT" w:vendorID="64" w:dllVersion="6" w:nlCheck="1" w:checkStyle="0"/>
  <w:activeWritingStyle w:appName="MSWord" w:lang="fr-BE" w:vendorID="64" w:dllVersion="6" w:nlCheck="1" w:checkStyle="0"/>
  <w:activeWritingStyle w:appName="MSWord" w:lang="fr-BE"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78">
      <o:colormru v:ext="edit" colors="#8594c5,#09f,#eaeaea"/>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138"/>
    <w:rsid w:val="0000014E"/>
    <w:rsid w:val="00000311"/>
    <w:rsid w:val="000003C7"/>
    <w:rsid w:val="000011F8"/>
    <w:rsid w:val="00001C7E"/>
    <w:rsid w:val="00001C97"/>
    <w:rsid w:val="00002AB0"/>
    <w:rsid w:val="00002FD8"/>
    <w:rsid w:val="00002FFA"/>
    <w:rsid w:val="000030F8"/>
    <w:rsid w:val="00003295"/>
    <w:rsid w:val="000033F3"/>
    <w:rsid w:val="000036DB"/>
    <w:rsid w:val="00003AD6"/>
    <w:rsid w:val="00004227"/>
    <w:rsid w:val="00004524"/>
    <w:rsid w:val="000049DA"/>
    <w:rsid w:val="00004F54"/>
    <w:rsid w:val="0000523C"/>
    <w:rsid w:val="00005875"/>
    <w:rsid w:val="00005BEA"/>
    <w:rsid w:val="00005E82"/>
    <w:rsid w:val="000060E8"/>
    <w:rsid w:val="00007392"/>
    <w:rsid w:val="000074E1"/>
    <w:rsid w:val="0000769E"/>
    <w:rsid w:val="00007AB9"/>
    <w:rsid w:val="00007C5B"/>
    <w:rsid w:val="00007FE5"/>
    <w:rsid w:val="0001027A"/>
    <w:rsid w:val="000107F1"/>
    <w:rsid w:val="00010B14"/>
    <w:rsid w:val="00011B5B"/>
    <w:rsid w:val="00011C9B"/>
    <w:rsid w:val="000122F9"/>
    <w:rsid w:val="000123E9"/>
    <w:rsid w:val="00012675"/>
    <w:rsid w:val="0001294B"/>
    <w:rsid w:val="00012E56"/>
    <w:rsid w:val="00015760"/>
    <w:rsid w:val="00015F08"/>
    <w:rsid w:val="000174A7"/>
    <w:rsid w:val="00017E07"/>
    <w:rsid w:val="00017FC7"/>
    <w:rsid w:val="00020C62"/>
    <w:rsid w:val="00021310"/>
    <w:rsid w:val="00021DC3"/>
    <w:rsid w:val="00021F1A"/>
    <w:rsid w:val="000222CD"/>
    <w:rsid w:val="00022310"/>
    <w:rsid w:val="000227E0"/>
    <w:rsid w:val="00022E4C"/>
    <w:rsid w:val="00023380"/>
    <w:rsid w:val="00023B5A"/>
    <w:rsid w:val="00024498"/>
    <w:rsid w:val="000244D6"/>
    <w:rsid w:val="000244FA"/>
    <w:rsid w:val="000248EA"/>
    <w:rsid w:val="00024E4C"/>
    <w:rsid w:val="00025940"/>
    <w:rsid w:val="000265B6"/>
    <w:rsid w:val="00026849"/>
    <w:rsid w:val="00026A2E"/>
    <w:rsid w:val="00026F59"/>
    <w:rsid w:val="000274DC"/>
    <w:rsid w:val="00027BB7"/>
    <w:rsid w:val="00027BE6"/>
    <w:rsid w:val="0003038A"/>
    <w:rsid w:val="000308F0"/>
    <w:rsid w:val="000309C1"/>
    <w:rsid w:val="000318C3"/>
    <w:rsid w:val="00031D93"/>
    <w:rsid w:val="000321C9"/>
    <w:rsid w:val="00032262"/>
    <w:rsid w:val="0003237C"/>
    <w:rsid w:val="000326A1"/>
    <w:rsid w:val="00032AAE"/>
    <w:rsid w:val="0003300E"/>
    <w:rsid w:val="00033AEB"/>
    <w:rsid w:val="00033C82"/>
    <w:rsid w:val="000346A7"/>
    <w:rsid w:val="000348B9"/>
    <w:rsid w:val="00036192"/>
    <w:rsid w:val="00036286"/>
    <w:rsid w:val="00036D66"/>
    <w:rsid w:val="000377AA"/>
    <w:rsid w:val="0004050D"/>
    <w:rsid w:val="00040F3D"/>
    <w:rsid w:val="000410C4"/>
    <w:rsid w:val="00041DD4"/>
    <w:rsid w:val="00041E49"/>
    <w:rsid w:val="00042CC3"/>
    <w:rsid w:val="0004302B"/>
    <w:rsid w:val="00043A51"/>
    <w:rsid w:val="00043C51"/>
    <w:rsid w:val="000440F5"/>
    <w:rsid w:val="000445CA"/>
    <w:rsid w:val="0004499A"/>
    <w:rsid w:val="00045090"/>
    <w:rsid w:val="00045302"/>
    <w:rsid w:val="00045D7B"/>
    <w:rsid w:val="00045FD4"/>
    <w:rsid w:val="00046043"/>
    <w:rsid w:val="00046B17"/>
    <w:rsid w:val="00046BE1"/>
    <w:rsid w:val="00046DCF"/>
    <w:rsid w:val="00047562"/>
    <w:rsid w:val="000475A8"/>
    <w:rsid w:val="00047EBB"/>
    <w:rsid w:val="0005032F"/>
    <w:rsid w:val="000504F5"/>
    <w:rsid w:val="00050838"/>
    <w:rsid w:val="00051522"/>
    <w:rsid w:val="000515AD"/>
    <w:rsid w:val="00051DFD"/>
    <w:rsid w:val="00051E51"/>
    <w:rsid w:val="0005253F"/>
    <w:rsid w:val="00052B6B"/>
    <w:rsid w:val="000534DB"/>
    <w:rsid w:val="00053613"/>
    <w:rsid w:val="000538D9"/>
    <w:rsid w:val="00053CD2"/>
    <w:rsid w:val="00054380"/>
    <w:rsid w:val="0005463F"/>
    <w:rsid w:val="00054AEB"/>
    <w:rsid w:val="00056120"/>
    <w:rsid w:val="000561C9"/>
    <w:rsid w:val="00056340"/>
    <w:rsid w:val="00056541"/>
    <w:rsid w:val="0005747F"/>
    <w:rsid w:val="0005783E"/>
    <w:rsid w:val="00057970"/>
    <w:rsid w:val="00060004"/>
    <w:rsid w:val="00060597"/>
    <w:rsid w:val="00060ED6"/>
    <w:rsid w:val="00061164"/>
    <w:rsid w:val="00061A1A"/>
    <w:rsid w:val="0006259E"/>
    <w:rsid w:val="00062BE5"/>
    <w:rsid w:val="000632ED"/>
    <w:rsid w:val="00063F99"/>
    <w:rsid w:val="00064824"/>
    <w:rsid w:val="0006560C"/>
    <w:rsid w:val="00065E91"/>
    <w:rsid w:val="00066528"/>
    <w:rsid w:val="000665F1"/>
    <w:rsid w:val="00066A3E"/>
    <w:rsid w:val="00066E95"/>
    <w:rsid w:val="00066EDF"/>
    <w:rsid w:val="000673AF"/>
    <w:rsid w:val="0006761C"/>
    <w:rsid w:val="000679B5"/>
    <w:rsid w:val="00067FE0"/>
    <w:rsid w:val="00067FE9"/>
    <w:rsid w:val="000703BE"/>
    <w:rsid w:val="00070F6D"/>
    <w:rsid w:val="0007167C"/>
    <w:rsid w:val="00071C09"/>
    <w:rsid w:val="0007259A"/>
    <w:rsid w:val="000725AA"/>
    <w:rsid w:val="00072CAA"/>
    <w:rsid w:val="000737AD"/>
    <w:rsid w:val="0007390C"/>
    <w:rsid w:val="000746E8"/>
    <w:rsid w:val="000752CC"/>
    <w:rsid w:val="000758A3"/>
    <w:rsid w:val="00076EB2"/>
    <w:rsid w:val="00077239"/>
    <w:rsid w:val="00080C39"/>
    <w:rsid w:val="00081939"/>
    <w:rsid w:val="00081B17"/>
    <w:rsid w:val="00081E2B"/>
    <w:rsid w:val="0008366D"/>
    <w:rsid w:val="000838DB"/>
    <w:rsid w:val="00083D17"/>
    <w:rsid w:val="000843ED"/>
    <w:rsid w:val="0008463C"/>
    <w:rsid w:val="000848F2"/>
    <w:rsid w:val="00084C7A"/>
    <w:rsid w:val="00084DEF"/>
    <w:rsid w:val="00084F9F"/>
    <w:rsid w:val="0008527E"/>
    <w:rsid w:val="0008560D"/>
    <w:rsid w:val="00085BF3"/>
    <w:rsid w:val="0008623D"/>
    <w:rsid w:val="00087F6B"/>
    <w:rsid w:val="00090A66"/>
    <w:rsid w:val="00092362"/>
    <w:rsid w:val="00092656"/>
    <w:rsid w:val="00093B51"/>
    <w:rsid w:val="00093C44"/>
    <w:rsid w:val="00094137"/>
    <w:rsid w:val="0009419B"/>
    <w:rsid w:val="0009490F"/>
    <w:rsid w:val="00094AB3"/>
    <w:rsid w:val="000950C5"/>
    <w:rsid w:val="00095C34"/>
    <w:rsid w:val="00096281"/>
    <w:rsid w:val="0009635E"/>
    <w:rsid w:val="000965C2"/>
    <w:rsid w:val="00096A5C"/>
    <w:rsid w:val="000A175F"/>
    <w:rsid w:val="000A17AD"/>
    <w:rsid w:val="000A205F"/>
    <w:rsid w:val="000A206B"/>
    <w:rsid w:val="000A247A"/>
    <w:rsid w:val="000A2D56"/>
    <w:rsid w:val="000A31F2"/>
    <w:rsid w:val="000A360E"/>
    <w:rsid w:val="000A363A"/>
    <w:rsid w:val="000A3E23"/>
    <w:rsid w:val="000A5B01"/>
    <w:rsid w:val="000A7115"/>
    <w:rsid w:val="000A7546"/>
    <w:rsid w:val="000A7BBE"/>
    <w:rsid w:val="000B03A1"/>
    <w:rsid w:val="000B0E45"/>
    <w:rsid w:val="000B274D"/>
    <w:rsid w:val="000B4CE1"/>
    <w:rsid w:val="000B5339"/>
    <w:rsid w:val="000B548B"/>
    <w:rsid w:val="000B61D0"/>
    <w:rsid w:val="000B6280"/>
    <w:rsid w:val="000B654C"/>
    <w:rsid w:val="000B67A9"/>
    <w:rsid w:val="000B67D7"/>
    <w:rsid w:val="000B6CA8"/>
    <w:rsid w:val="000B6EF6"/>
    <w:rsid w:val="000B7039"/>
    <w:rsid w:val="000B7622"/>
    <w:rsid w:val="000C00F1"/>
    <w:rsid w:val="000C0976"/>
    <w:rsid w:val="000C0BCD"/>
    <w:rsid w:val="000C0D51"/>
    <w:rsid w:val="000C110A"/>
    <w:rsid w:val="000C1222"/>
    <w:rsid w:val="000C1551"/>
    <w:rsid w:val="000C160B"/>
    <w:rsid w:val="000C1B83"/>
    <w:rsid w:val="000C1EB8"/>
    <w:rsid w:val="000C215E"/>
    <w:rsid w:val="000C3CB2"/>
    <w:rsid w:val="000C4686"/>
    <w:rsid w:val="000C48C6"/>
    <w:rsid w:val="000C56CD"/>
    <w:rsid w:val="000C6021"/>
    <w:rsid w:val="000C681B"/>
    <w:rsid w:val="000C6BD4"/>
    <w:rsid w:val="000C7851"/>
    <w:rsid w:val="000C7BB5"/>
    <w:rsid w:val="000D08DE"/>
    <w:rsid w:val="000D099D"/>
    <w:rsid w:val="000D0CED"/>
    <w:rsid w:val="000D152D"/>
    <w:rsid w:val="000D190F"/>
    <w:rsid w:val="000D1BB7"/>
    <w:rsid w:val="000D1E2E"/>
    <w:rsid w:val="000D265A"/>
    <w:rsid w:val="000D2790"/>
    <w:rsid w:val="000D2841"/>
    <w:rsid w:val="000D2C0B"/>
    <w:rsid w:val="000D3443"/>
    <w:rsid w:val="000D3773"/>
    <w:rsid w:val="000D42D4"/>
    <w:rsid w:val="000D46F5"/>
    <w:rsid w:val="000D4878"/>
    <w:rsid w:val="000D49DE"/>
    <w:rsid w:val="000D4D3F"/>
    <w:rsid w:val="000D6374"/>
    <w:rsid w:val="000D6681"/>
    <w:rsid w:val="000D6A59"/>
    <w:rsid w:val="000D6AE4"/>
    <w:rsid w:val="000D6D96"/>
    <w:rsid w:val="000E02F9"/>
    <w:rsid w:val="000E0916"/>
    <w:rsid w:val="000E0E81"/>
    <w:rsid w:val="000E0F64"/>
    <w:rsid w:val="000E103E"/>
    <w:rsid w:val="000E179F"/>
    <w:rsid w:val="000E17BF"/>
    <w:rsid w:val="000E2281"/>
    <w:rsid w:val="000E249B"/>
    <w:rsid w:val="000E2AC5"/>
    <w:rsid w:val="000E31AA"/>
    <w:rsid w:val="000E38C9"/>
    <w:rsid w:val="000E3C47"/>
    <w:rsid w:val="000E3E70"/>
    <w:rsid w:val="000E595C"/>
    <w:rsid w:val="000E5A53"/>
    <w:rsid w:val="000E5D5D"/>
    <w:rsid w:val="000E6270"/>
    <w:rsid w:val="000E628A"/>
    <w:rsid w:val="000E699C"/>
    <w:rsid w:val="000E6E88"/>
    <w:rsid w:val="000E765A"/>
    <w:rsid w:val="000F02C6"/>
    <w:rsid w:val="000F05F9"/>
    <w:rsid w:val="000F06F3"/>
    <w:rsid w:val="000F0714"/>
    <w:rsid w:val="000F0B8C"/>
    <w:rsid w:val="000F15B4"/>
    <w:rsid w:val="000F17C5"/>
    <w:rsid w:val="000F1AF4"/>
    <w:rsid w:val="000F1F7F"/>
    <w:rsid w:val="000F1FB9"/>
    <w:rsid w:val="000F20C7"/>
    <w:rsid w:val="000F260B"/>
    <w:rsid w:val="000F37D8"/>
    <w:rsid w:val="000F3D44"/>
    <w:rsid w:val="000F4DA4"/>
    <w:rsid w:val="000F4DAC"/>
    <w:rsid w:val="000F5233"/>
    <w:rsid w:val="000F5B44"/>
    <w:rsid w:val="000F5C20"/>
    <w:rsid w:val="000F5D70"/>
    <w:rsid w:val="000F6108"/>
    <w:rsid w:val="000F69CF"/>
    <w:rsid w:val="000F7A6E"/>
    <w:rsid w:val="00100D22"/>
    <w:rsid w:val="001014EF"/>
    <w:rsid w:val="00101594"/>
    <w:rsid w:val="00101C4A"/>
    <w:rsid w:val="00102ADC"/>
    <w:rsid w:val="001037E2"/>
    <w:rsid w:val="0010492F"/>
    <w:rsid w:val="0010706D"/>
    <w:rsid w:val="001075D2"/>
    <w:rsid w:val="001077CC"/>
    <w:rsid w:val="001077DB"/>
    <w:rsid w:val="00107A66"/>
    <w:rsid w:val="00110F8E"/>
    <w:rsid w:val="00111C75"/>
    <w:rsid w:val="00111E71"/>
    <w:rsid w:val="00111F04"/>
    <w:rsid w:val="00111FC4"/>
    <w:rsid w:val="001121BB"/>
    <w:rsid w:val="001125CE"/>
    <w:rsid w:val="001126AF"/>
    <w:rsid w:val="00112E36"/>
    <w:rsid w:val="00114699"/>
    <w:rsid w:val="00114806"/>
    <w:rsid w:val="00114B4B"/>
    <w:rsid w:val="00115D12"/>
    <w:rsid w:val="00115D67"/>
    <w:rsid w:val="00115E9F"/>
    <w:rsid w:val="0011600E"/>
    <w:rsid w:val="00117207"/>
    <w:rsid w:val="00117478"/>
    <w:rsid w:val="00117A1F"/>
    <w:rsid w:val="00117BC4"/>
    <w:rsid w:val="00120117"/>
    <w:rsid w:val="0012027D"/>
    <w:rsid w:val="00120A90"/>
    <w:rsid w:val="00120FB9"/>
    <w:rsid w:val="001211F0"/>
    <w:rsid w:val="00122BF1"/>
    <w:rsid w:val="00122CE6"/>
    <w:rsid w:val="0012329F"/>
    <w:rsid w:val="001234E6"/>
    <w:rsid w:val="0012386C"/>
    <w:rsid w:val="00123B64"/>
    <w:rsid w:val="001244B6"/>
    <w:rsid w:val="001245F7"/>
    <w:rsid w:val="00124854"/>
    <w:rsid w:val="001248D5"/>
    <w:rsid w:val="001255B2"/>
    <w:rsid w:val="001257DD"/>
    <w:rsid w:val="0012596E"/>
    <w:rsid w:val="001268A8"/>
    <w:rsid w:val="0012736F"/>
    <w:rsid w:val="00127F9A"/>
    <w:rsid w:val="00127FD2"/>
    <w:rsid w:val="00130669"/>
    <w:rsid w:val="00131F87"/>
    <w:rsid w:val="001324EF"/>
    <w:rsid w:val="001332B5"/>
    <w:rsid w:val="00134DE4"/>
    <w:rsid w:val="00135610"/>
    <w:rsid w:val="00135787"/>
    <w:rsid w:val="00135C19"/>
    <w:rsid w:val="00135C38"/>
    <w:rsid w:val="00136B54"/>
    <w:rsid w:val="00136C18"/>
    <w:rsid w:val="001372DA"/>
    <w:rsid w:val="001373F1"/>
    <w:rsid w:val="00140040"/>
    <w:rsid w:val="00140314"/>
    <w:rsid w:val="0014042F"/>
    <w:rsid w:val="00140693"/>
    <w:rsid w:val="00140D74"/>
    <w:rsid w:val="00141645"/>
    <w:rsid w:val="001418B6"/>
    <w:rsid w:val="00141C36"/>
    <w:rsid w:val="00141D40"/>
    <w:rsid w:val="00141E9B"/>
    <w:rsid w:val="00141F0C"/>
    <w:rsid w:val="00142791"/>
    <w:rsid w:val="001429FF"/>
    <w:rsid w:val="00142DCC"/>
    <w:rsid w:val="00143052"/>
    <w:rsid w:val="001431C5"/>
    <w:rsid w:val="00143C27"/>
    <w:rsid w:val="00143D09"/>
    <w:rsid w:val="00144884"/>
    <w:rsid w:val="0014565C"/>
    <w:rsid w:val="001456A6"/>
    <w:rsid w:val="00146633"/>
    <w:rsid w:val="001469C3"/>
    <w:rsid w:val="001470B2"/>
    <w:rsid w:val="001474AE"/>
    <w:rsid w:val="00150C88"/>
    <w:rsid w:val="00150D2F"/>
    <w:rsid w:val="00150E4E"/>
    <w:rsid w:val="0015128B"/>
    <w:rsid w:val="00151587"/>
    <w:rsid w:val="00151E9E"/>
    <w:rsid w:val="00152167"/>
    <w:rsid w:val="00152B79"/>
    <w:rsid w:val="001532DF"/>
    <w:rsid w:val="001532EF"/>
    <w:rsid w:val="001533F3"/>
    <w:rsid w:val="001534AC"/>
    <w:rsid w:val="00153507"/>
    <w:rsid w:val="00154088"/>
    <w:rsid w:val="0015426B"/>
    <w:rsid w:val="001550E7"/>
    <w:rsid w:val="001554BA"/>
    <w:rsid w:val="00155516"/>
    <w:rsid w:val="00155687"/>
    <w:rsid w:val="00155764"/>
    <w:rsid w:val="00155C9F"/>
    <w:rsid w:val="00156D3B"/>
    <w:rsid w:val="00156EC0"/>
    <w:rsid w:val="001575C3"/>
    <w:rsid w:val="001576B5"/>
    <w:rsid w:val="00157C38"/>
    <w:rsid w:val="00160118"/>
    <w:rsid w:val="00160327"/>
    <w:rsid w:val="0016064D"/>
    <w:rsid w:val="00160CB3"/>
    <w:rsid w:val="00160F6E"/>
    <w:rsid w:val="00161331"/>
    <w:rsid w:val="001618B9"/>
    <w:rsid w:val="00161C23"/>
    <w:rsid w:val="00161FA0"/>
    <w:rsid w:val="00162397"/>
    <w:rsid w:val="00162481"/>
    <w:rsid w:val="0016260C"/>
    <w:rsid w:val="00162957"/>
    <w:rsid w:val="00162D71"/>
    <w:rsid w:val="001630AC"/>
    <w:rsid w:val="001630CC"/>
    <w:rsid w:val="001636BD"/>
    <w:rsid w:val="00163868"/>
    <w:rsid w:val="00164411"/>
    <w:rsid w:val="00165275"/>
    <w:rsid w:val="00165D02"/>
    <w:rsid w:val="00165E95"/>
    <w:rsid w:val="0016607F"/>
    <w:rsid w:val="001660CF"/>
    <w:rsid w:val="00166297"/>
    <w:rsid w:val="00166C42"/>
    <w:rsid w:val="00167D03"/>
    <w:rsid w:val="001702E3"/>
    <w:rsid w:val="001702E7"/>
    <w:rsid w:val="001709DB"/>
    <w:rsid w:val="00171279"/>
    <w:rsid w:val="00171D8E"/>
    <w:rsid w:val="001728CA"/>
    <w:rsid w:val="00172D1E"/>
    <w:rsid w:val="00172FED"/>
    <w:rsid w:val="001731A9"/>
    <w:rsid w:val="00173357"/>
    <w:rsid w:val="00173758"/>
    <w:rsid w:val="00173C12"/>
    <w:rsid w:val="00174391"/>
    <w:rsid w:val="00174543"/>
    <w:rsid w:val="0017457E"/>
    <w:rsid w:val="00174728"/>
    <w:rsid w:val="0017486B"/>
    <w:rsid w:val="00174B0B"/>
    <w:rsid w:val="001750A9"/>
    <w:rsid w:val="0017578F"/>
    <w:rsid w:val="00175EE9"/>
    <w:rsid w:val="001766C9"/>
    <w:rsid w:val="00176841"/>
    <w:rsid w:val="00176E6B"/>
    <w:rsid w:val="001775EC"/>
    <w:rsid w:val="001808E7"/>
    <w:rsid w:val="00180ACE"/>
    <w:rsid w:val="00181281"/>
    <w:rsid w:val="001812A7"/>
    <w:rsid w:val="00181425"/>
    <w:rsid w:val="0018187A"/>
    <w:rsid w:val="00181EB6"/>
    <w:rsid w:val="00182722"/>
    <w:rsid w:val="00182EE8"/>
    <w:rsid w:val="00183047"/>
    <w:rsid w:val="00183B96"/>
    <w:rsid w:val="00183C99"/>
    <w:rsid w:val="00184274"/>
    <w:rsid w:val="00184B39"/>
    <w:rsid w:val="0018510B"/>
    <w:rsid w:val="00185B82"/>
    <w:rsid w:val="00185FE6"/>
    <w:rsid w:val="00186145"/>
    <w:rsid w:val="00186692"/>
    <w:rsid w:val="0018684C"/>
    <w:rsid w:val="001869F9"/>
    <w:rsid w:val="00186B07"/>
    <w:rsid w:val="00186BDB"/>
    <w:rsid w:val="00187456"/>
    <w:rsid w:val="00187466"/>
    <w:rsid w:val="00187B04"/>
    <w:rsid w:val="00190155"/>
    <w:rsid w:val="0019085B"/>
    <w:rsid w:val="00190EDE"/>
    <w:rsid w:val="00191100"/>
    <w:rsid w:val="00191307"/>
    <w:rsid w:val="00191F3E"/>
    <w:rsid w:val="0019235B"/>
    <w:rsid w:val="00192D03"/>
    <w:rsid w:val="00192FA5"/>
    <w:rsid w:val="0019384C"/>
    <w:rsid w:val="00193912"/>
    <w:rsid w:val="00193914"/>
    <w:rsid w:val="00194672"/>
    <w:rsid w:val="00194A5C"/>
    <w:rsid w:val="00194E5D"/>
    <w:rsid w:val="00194FAD"/>
    <w:rsid w:val="00195A98"/>
    <w:rsid w:val="001965C1"/>
    <w:rsid w:val="00196A5E"/>
    <w:rsid w:val="00196FD8"/>
    <w:rsid w:val="00197344"/>
    <w:rsid w:val="001973DE"/>
    <w:rsid w:val="0019741E"/>
    <w:rsid w:val="00197EA9"/>
    <w:rsid w:val="001A1991"/>
    <w:rsid w:val="001A1AE2"/>
    <w:rsid w:val="001A276A"/>
    <w:rsid w:val="001A2826"/>
    <w:rsid w:val="001A2E2E"/>
    <w:rsid w:val="001A31DF"/>
    <w:rsid w:val="001A3505"/>
    <w:rsid w:val="001A357A"/>
    <w:rsid w:val="001A388C"/>
    <w:rsid w:val="001A42B8"/>
    <w:rsid w:val="001A4356"/>
    <w:rsid w:val="001A5568"/>
    <w:rsid w:val="001A5AA4"/>
    <w:rsid w:val="001A62D7"/>
    <w:rsid w:val="001A63D6"/>
    <w:rsid w:val="001A6DF6"/>
    <w:rsid w:val="001A71BD"/>
    <w:rsid w:val="001A739E"/>
    <w:rsid w:val="001A7413"/>
    <w:rsid w:val="001A7C94"/>
    <w:rsid w:val="001A7D88"/>
    <w:rsid w:val="001B0980"/>
    <w:rsid w:val="001B09C3"/>
    <w:rsid w:val="001B1482"/>
    <w:rsid w:val="001B1B5D"/>
    <w:rsid w:val="001B1F38"/>
    <w:rsid w:val="001B237F"/>
    <w:rsid w:val="001B2447"/>
    <w:rsid w:val="001B24AE"/>
    <w:rsid w:val="001B274D"/>
    <w:rsid w:val="001B2A43"/>
    <w:rsid w:val="001B2C2F"/>
    <w:rsid w:val="001B31FB"/>
    <w:rsid w:val="001B359E"/>
    <w:rsid w:val="001B37AF"/>
    <w:rsid w:val="001B3BBF"/>
    <w:rsid w:val="001B3F5D"/>
    <w:rsid w:val="001B42F6"/>
    <w:rsid w:val="001B4821"/>
    <w:rsid w:val="001B4C47"/>
    <w:rsid w:val="001B4D16"/>
    <w:rsid w:val="001B5872"/>
    <w:rsid w:val="001B5D5F"/>
    <w:rsid w:val="001B6271"/>
    <w:rsid w:val="001B647B"/>
    <w:rsid w:val="001B6699"/>
    <w:rsid w:val="001B6E7A"/>
    <w:rsid w:val="001B7581"/>
    <w:rsid w:val="001B7595"/>
    <w:rsid w:val="001B79B5"/>
    <w:rsid w:val="001B7FAD"/>
    <w:rsid w:val="001C06CF"/>
    <w:rsid w:val="001C0EF2"/>
    <w:rsid w:val="001C1EE0"/>
    <w:rsid w:val="001C1F07"/>
    <w:rsid w:val="001C23C1"/>
    <w:rsid w:val="001C2529"/>
    <w:rsid w:val="001C2751"/>
    <w:rsid w:val="001C29F0"/>
    <w:rsid w:val="001C2A76"/>
    <w:rsid w:val="001C2CA7"/>
    <w:rsid w:val="001C2E2E"/>
    <w:rsid w:val="001C33EF"/>
    <w:rsid w:val="001C3606"/>
    <w:rsid w:val="001C429E"/>
    <w:rsid w:val="001C5151"/>
    <w:rsid w:val="001C55B8"/>
    <w:rsid w:val="001C564D"/>
    <w:rsid w:val="001C5B54"/>
    <w:rsid w:val="001C5F31"/>
    <w:rsid w:val="001C5FBA"/>
    <w:rsid w:val="001C6ACB"/>
    <w:rsid w:val="001C75D6"/>
    <w:rsid w:val="001C767E"/>
    <w:rsid w:val="001C7901"/>
    <w:rsid w:val="001D0284"/>
    <w:rsid w:val="001D0480"/>
    <w:rsid w:val="001D0E5D"/>
    <w:rsid w:val="001D189A"/>
    <w:rsid w:val="001D19CD"/>
    <w:rsid w:val="001D1FDC"/>
    <w:rsid w:val="001D2075"/>
    <w:rsid w:val="001D256D"/>
    <w:rsid w:val="001D280E"/>
    <w:rsid w:val="001D2EE2"/>
    <w:rsid w:val="001D3400"/>
    <w:rsid w:val="001D37FA"/>
    <w:rsid w:val="001D389C"/>
    <w:rsid w:val="001D38B5"/>
    <w:rsid w:val="001D38F5"/>
    <w:rsid w:val="001D3B07"/>
    <w:rsid w:val="001D3C32"/>
    <w:rsid w:val="001D3F4F"/>
    <w:rsid w:val="001D487F"/>
    <w:rsid w:val="001D51A0"/>
    <w:rsid w:val="001D54BF"/>
    <w:rsid w:val="001D5B1E"/>
    <w:rsid w:val="001D5E17"/>
    <w:rsid w:val="001D6A11"/>
    <w:rsid w:val="001D6BCF"/>
    <w:rsid w:val="001D6C4B"/>
    <w:rsid w:val="001D6CB9"/>
    <w:rsid w:val="001D6D7C"/>
    <w:rsid w:val="001D724E"/>
    <w:rsid w:val="001D731D"/>
    <w:rsid w:val="001E0197"/>
    <w:rsid w:val="001E081B"/>
    <w:rsid w:val="001E09B4"/>
    <w:rsid w:val="001E0C53"/>
    <w:rsid w:val="001E11EB"/>
    <w:rsid w:val="001E1745"/>
    <w:rsid w:val="001E199A"/>
    <w:rsid w:val="001E1C90"/>
    <w:rsid w:val="001E2A47"/>
    <w:rsid w:val="001E2E7B"/>
    <w:rsid w:val="001E3039"/>
    <w:rsid w:val="001E339C"/>
    <w:rsid w:val="001E36A3"/>
    <w:rsid w:val="001E36DE"/>
    <w:rsid w:val="001E403E"/>
    <w:rsid w:val="001E40A3"/>
    <w:rsid w:val="001E4F13"/>
    <w:rsid w:val="001E4F1F"/>
    <w:rsid w:val="001E537C"/>
    <w:rsid w:val="001E5D90"/>
    <w:rsid w:val="001E5D98"/>
    <w:rsid w:val="001E6F9A"/>
    <w:rsid w:val="001E724E"/>
    <w:rsid w:val="001E7376"/>
    <w:rsid w:val="001E7C59"/>
    <w:rsid w:val="001F007B"/>
    <w:rsid w:val="001F04AC"/>
    <w:rsid w:val="001F0720"/>
    <w:rsid w:val="001F1464"/>
    <w:rsid w:val="001F2D04"/>
    <w:rsid w:val="001F2F31"/>
    <w:rsid w:val="001F345B"/>
    <w:rsid w:val="001F36DA"/>
    <w:rsid w:val="001F3A78"/>
    <w:rsid w:val="001F4272"/>
    <w:rsid w:val="001F42D7"/>
    <w:rsid w:val="001F4A4B"/>
    <w:rsid w:val="001F4E22"/>
    <w:rsid w:val="001F4FBF"/>
    <w:rsid w:val="001F5794"/>
    <w:rsid w:val="001F57AC"/>
    <w:rsid w:val="001F57F2"/>
    <w:rsid w:val="001F5B6A"/>
    <w:rsid w:val="001F5E1D"/>
    <w:rsid w:val="001F6186"/>
    <w:rsid w:val="001F651A"/>
    <w:rsid w:val="001F664B"/>
    <w:rsid w:val="001F66A1"/>
    <w:rsid w:val="001F6F2E"/>
    <w:rsid w:val="001F78E6"/>
    <w:rsid w:val="001F7973"/>
    <w:rsid w:val="001F79BA"/>
    <w:rsid w:val="001F7FCD"/>
    <w:rsid w:val="00200D4E"/>
    <w:rsid w:val="002011BA"/>
    <w:rsid w:val="0020120C"/>
    <w:rsid w:val="0020146E"/>
    <w:rsid w:val="00201632"/>
    <w:rsid w:val="0020192B"/>
    <w:rsid w:val="0020223B"/>
    <w:rsid w:val="0020255A"/>
    <w:rsid w:val="00202D9A"/>
    <w:rsid w:val="00203218"/>
    <w:rsid w:val="0020340A"/>
    <w:rsid w:val="00203DBE"/>
    <w:rsid w:val="00204C30"/>
    <w:rsid w:val="00205441"/>
    <w:rsid w:val="002054A7"/>
    <w:rsid w:val="002056F6"/>
    <w:rsid w:val="002057F3"/>
    <w:rsid w:val="00205C43"/>
    <w:rsid w:val="0020611C"/>
    <w:rsid w:val="002063B5"/>
    <w:rsid w:val="00206594"/>
    <w:rsid w:val="00206828"/>
    <w:rsid w:val="00207EBF"/>
    <w:rsid w:val="00210591"/>
    <w:rsid w:val="00210797"/>
    <w:rsid w:val="00210D2F"/>
    <w:rsid w:val="00212607"/>
    <w:rsid w:val="00212825"/>
    <w:rsid w:val="002128B5"/>
    <w:rsid w:val="00212BA2"/>
    <w:rsid w:val="0021368C"/>
    <w:rsid w:val="00213EBC"/>
    <w:rsid w:val="002147D1"/>
    <w:rsid w:val="00215102"/>
    <w:rsid w:val="002151EB"/>
    <w:rsid w:val="002153A8"/>
    <w:rsid w:val="002154CA"/>
    <w:rsid w:val="00215760"/>
    <w:rsid w:val="00215ABF"/>
    <w:rsid w:val="00215FF2"/>
    <w:rsid w:val="0021671E"/>
    <w:rsid w:val="002168E5"/>
    <w:rsid w:val="002174E2"/>
    <w:rsid w:val="00217AD9"/>
    <w:rsid w:val="00217B8C"/>
    <w:rsid w:val="00220103"/>
    <w:rsid w:val="002208B2"/>
    <w:rsid w:val="00220FB2"/>
    <w:rsid w:val="0022236D"/>
    <w:rsid w:val="00222A69"/>
    <w:rsid w:val="00222D37"/>
    <w:rsid w:val="00222ED5"/>
    <w:rsid w:val="002236B6"/>
    <w:rsid w:val="002237AE"/>
    <w:rsid w:val="002237B9"/>
    <w:rsid w:val="00223B2E"/>
    <w:rsid w:val="00223B5F"/>
    <w:rsid w:val="00223DF4"/>
    <w:rsid w:val="00224056"/>
    <w:rsid w:val="00224443"/>
    <w:rsid w:val="00224675"/>
    <w:rsid w:val="00224C05"/>
    <w:rsid w:val="002262DF"/>
    <w:rsid w:val="002266CF"/>
    <w:rsid w:val="00226795"/>
    <w:rsid w:val="00226D32"/>
    <w:rsid w:val="00226F36"/>
    <w:rsid w:val="00227A6D"/>
    <w:rsid w:val="00227E6F"/>
    <w:rsid w:val="0023056B"/>
    <w:rsid w:val="00230685"/>
    <w:rsid w:val="0023184C"/>
    <w:rsid w:val="00232230"/>
    <w:rsid w:val="00232735"/>
    <w:rsid w:val="00232A00"/>
    <w:rsid w:val="00232AA4"/>
    <w:rsid w:val="00232BE0"/>
    <w:rsid w:val="002333B9"/>
    <w:rsid w:val="00233712"/>
    <w:rsid w:val="00233967"/>
    <w:rsid w:val="00233996"/>
    <w:rsid w:val="00233BE8"/>
    <w:rsid w:val="00233C18"/>
    <w:rsid w:val="002346D7"/>
    <w:rsid w:val="00234EF7"/>
    <w:rsid w:val="002357F2"/>
    <w:rsid w:val="0023580A"/>
    <w:rsid w:val="00235A2C"/>
    <w:rsid w:val="00237527"/>
    <w:rsid w:val="002375EE"/>
    <w:rsid w:val="00240360"/>
    <w:rsid w:val="002403A1"/>
    <w:rsid w:val="002405CA"/>
    <w:rsid w:val="00240DCC"/>
    <w:rsid w:val="0024106C"/>
    <w:rsid w:val="002411A1"/>
    <w:rsid w:val="00242202"/>
    <w:rsid w:val="00242294"/>
    <w:rsid w:val="002426A1"/>
    <w:rsid w:val="0024301D"/>
    <w:rsid w:val="00243E73"/>
    <w:rsid w:val="0024423B"/>
    <w:rsid w:val="0024436E"/>
    <w:rsid w:val="00244917"/>
    <w:rsid w:val="00244951"/>
    <w:rsid w:val="00244B8A"/>
    <w:rsid w:val="0024556A"/>
    <w:rsid w:val="00245C7B"/>
    <w:rsid w:val="002465B6"/>
    <w:rsid w:val="002471A5"/>
    <w:rsid w:val="00247288"/>
    <w:rsid w:val="002477AB"/>
    <w:rsid w:val="002479A6"/>
    <w:rsid w:val="00247B27"/>
    <w:rsid w:val="002500FD"/>
    <w:rsid w:val="002506B1"/>
    <w:rsid w:val="00251670"/>
    <w:rsid w:val="00251CF3"/>
    <w:rsid w:val="00251F2B"/>
    <w:rsid w:val="00251FBF"/>
    <w:rsid w:val="00252130"/>
    <w:rsid w:val="0025221E"/>
    <w:rsid w:val="002525ED"/>
    <w:rsid w:val="00252A79"/>
    <w:rsid w:val="00252CA6"/>
    <w:rsid w:val="00252D9F"/>
    <w:rsid w:val="00252EE3"/>
    <w:rsid w:val="002531C0"/>
    <w:rsid w:val="00253525"/>
    <w:rsid w:val="002536CF"/>
    <w:rsid w:val="002553BF"/>
    <w:rsid w:val="00255805"/>
    <w:rsid w:val="00255DB4"/>
    <w:rsid w:val="00256676"/>
    <w:rsid w:val="002574FB"/>
    <w:rsid w:val="0025764F"/>
    <w:rsid w:val="002576CB"/>
    <w:rsid w:val="00257789"/>
    <w:rsid w:val="00257E59"/>
    <w:rsid w:val="00260217"/>
    <w:rsid w:val="00260582"/>
    <w:rsid w:val="0026089C"/>
    <w:rsid w:val="00260D53"/>
    <w:rsid w:val="00260ECA"/>
    <w:rsid w:val="00261751"/>
    <w:rsid w:val="002621CA"/>
    <w:rsid w:val="00262415"/>
    <w:rsid w:val="00262421"/>
    <w:rsid w:val="00262DEE"/>
    <w:rsid w:val="00263A2C"/>
    <w:rsid w:val="00263A87"/>
    <w:rsid w:val="00263F24"/>
    <w:rsid w:val="00264114"/>
    <w:rsid w:val="0026536B"/>
    <w:rsid w:val="002658ED"/>
    <w:rsid w:val="00265DBA"/>
    <w:rsid w:val="0026612F"/>
    <w:rsid w:val="00266AC4"/>
    <w:rsid w:val="0026721A"/>
    <w:rsid w:val="002675D8"/>
    <w:rsid w:val="00270C1D"/>
    <w:rsid w:val="00270CFF"/>
    <w:rsid w:val="0027134F"/>
    <w:rsid w:val="002713E8"/>
    <w:rsid w:val="00272705"/>
    <w:rsid w:val="00272EF4"/>
    <w:rsid w:val="00273122"/>
    <w:rsid w:val="0027313F"/>
    <w:rsid w:val="00273202"/>
    <w:rsid w:val="0027343A"/>
    <w:rsid w:val="002736F7"/>
    <w:rsid w:val="00273EF4"/>
    <w:rsid w:val="00273EFE"/>
    <w:rsid w:val="00273FC4"/>
    <w:rsid w:val="002741B2"/>
    <w:rsid w:val="00274AEB"/>
    <w:rsid w:val="00275ADA"/>
    <w:rsid w:val="00276488"/>
    <w:rsid w:val="00276502"/>
    <w:rsid w:val="00276560"/>
    <w:rsid w:val="00276947"/>
    <w:rsid w:val="00276EA2"/>
    <w:rsid w:val="00280118"/>
    <w:rsid w:val="00280631"/>
    <w:rsid w:val="00280E96"/>
    <w:rsid w:val="0028108A"/>
    <w:rsid w:val="002812D7"/>
    <w:rsid w:val="00281654"/>
    <w:rsid w:val="002819DA"/>
    <w:rsid w:val="00282732"/>
    <w:rsid w:val="00283132"/>
    <w:rsid w:val="0028343B"/>
    <w:rsid w:val="00283D5F"/>
    <w:rsid w:val="00284737"/>
    <w:rsid w:val="0028497C"/>
    <w:rsid w:val="00284A3A"/>
    <w:rsid w:val="00284D18"/>
    <w:rsid w:val="002864F8"/>
    <w:rsid w:val="0028702A"/>
    <w:rsid w:val="0028796F"/>
    <w:rsid w:val="00287D62"/>
    <w:rsid w:val="00287E2C"/>
    <w:rsid w:val="00290512"/>
    <w:rsid w:val="00290BF6"/>
    <w:rsid w:val="002912AE"/>
    <w:rsid w:val="00291383"/>
    <w:rsid w:val="002913C4"/>
    <w:rsid w:val="00291A9B"/>
    <w:rsid w:val="00291BE0"/>
    <w:rsid w:val="00292B29"/>
    <w:rsid w:val="00292F5A"/>
    <w:rsid w:val="00293841"/>
    <w:rsid w:val="00295248"/>
    <w:rsid w:val="002954D2"/>
    <w:rsid w:val="00296CD6"/>
    <w:rsid w:val="002972C5"/>
    <w:rsid w:val="00297317"/>
    <w:rsid w:val="002978CF"/>
    <w:rsid w:val="00297933"/>
    <w:rsid w:val="00297F50"/>
    <w:rsid w:val="002A05FC"/>
    <w:rsid w:val="002A0838"/>
    <w:rsid w:val="002A1113"/>
    <w:rsid w:val="002A1236"/>
    <w:rsid w:val="002A1569"/>
    <w:rsid w:val="002A15D3"/>
    <w:rsid w:val="002A1CF9"/>
    <w:rsid w:val="002A20C0"/>
    <w:rsid w:val="002A298E"/>
    <w:rsid w:val="002A30BF"/>
    <w:rsid w:val="002A335C"/>
    <w:rsid w:val="002A3979"/>
    <w:rsid w:val="002A3CAE"/>
    <w:rsid w:val="002A42B8"/>
    <w:rsid w:val="002A4A30"/>
    <w:rsid w:val="002A4A4C"/>
    <w:rsid w:val="002A539E"/>
    <w:rsid w:val="002A5C86"/>
    <w:rsid w:val="002A6049"/>
    <w:rsid w:val="002A6071"/>
    <w:rsid w:val="002A6241"/>
    <w:rsid w:val="002A6260"/>
    <w:rsid w:val="002B00F3"/>
    <w:rsid w:val="002B0A74"/>
    <w:rsid w:val="002B0AB0"/>
    <w:rsid w:val="002B0B90"/>
    <w:rsid w:val="002B16E4"/>
    <w:rsid w:val="002B182E"/>
    <w:rsid w:val="002B226E"/>
    <w:rsid w:val="002B2293"/>
    <w:rsid w:val="002B256F"/>
    <w:rsid w:val="002B26FF"/>
    <w:rsid w:val="002B2FC5"/>
    <w:rsid w:val="002B3B85"/>
    <w:rsid w:val="002B43B2"/>
    <w:rsid w:val="002B4470"/>
    <w:rsid w:val="002B472A"/>
    <w:rsid w:val="002B4881"/>
    <w:rsid w:val="002B4B89"/>
    <w:rsid w:val="002B4BB0"/>
    <w:rsid w:val="002B5078"/>
    <w:rsid w:val="002B51B8"/>
    <w:rsid w:val="002B530C"/>
    <w:rsid w:val="002B5C79"/>
    <w:rsid w:val="002B69B4"/>
    <w:rsid w:val="002B76F8"/>
    <w:rsid w:val="002B7AEE"/>
    <w:rsid w:val="002B7B68"/>
    <w:rsid w:val="002B7C7B"/>
    <w:rsid w:val="002B7D2E"/>
    <w:rsid w:val="002C08C1"/>
    <w:rsid w:val="002C09F2"/>
    <w:rsid w:val="002C0B80"/>
    <w:rsid w:val="002C1448"/>
    <w:rsid w:val="002C16F8"/>
    <w:rsid w:val="002C257E"/>
    <w:rsid w:val="002C2756"/>
    <w:rsid w:val="002C37A6"/>
    <w:rsid w:val="002C3989"/>
    <w:rsid w:val="002C436E"/>
    <w:rsid w:val="002C4E33"/>
    <w:rsid w:val="002C4F0E"/>
    <w:rsid w:val="002C5A40"/>
    <w:rsid w:val="002C5ED4"/>
    <w:rsid w:val="002C6888"/>
    <w:rsid w:val="002C6DB4"/>
    <w:rsid w:val="002C7DF7"/>
    <w:rsid w:val="002C7F91"/>
    <w:rsid w:val="002D067D"/>
    <w:rsid w:val="002D16E7"/>
    <w:rsid w:val="002D218A"/>
    <w:rsid w:val="002D2479"/>
    <w:rsid w:val="002D26C6"/>
    <w:rsid w:val="002D2E2E"/>
    <w:rsid w:val="002D2E84"/>
    <w:rsid w:val="002D363A"/>
    <w:rsid w:val="002D396A"/>
    <w:rsid w:val="002D3D25"/>
    <w:rsid w:val="002D4166"/>
    <w:rsid w:val="002D56F9"/>
    <w:rsid w:val="002D6448"/>
    <w:rsid w:val="002D65C1"/>
    <w:rsid w:val="002D6720"/>
    <w:rsid w:val="002D6863"/>
    <w:rsid w:val="002D6967"/>
    <w:rsid w:val="002D6B3E"/>
    <w:rsid w:val="002D6D3F"/>
    <w:rsid w:val="002D7411"/>
    <w:rsid w:val="002D7525"/>
    <w:rsid w:val="002D7577"/>
    <w:rsid w:val="002D78A0"/>
    <w:rsid w:val="002D7B8A"/>
    <w:rsid w:val="002E03C1"/>
    <w:rsid w:val="002E0487"/>
    <w:rsid w:val="002E0856"/>
    <w:rsid w:val="002E13CB"/>
    <w:rsid w:val="002E19A4"/>
    <w:rsid w:val="002E220C"/>
    <w:rsid w:val="002E24A1"/>
    <w:rsid w:val="002E24C6"/>
    <w:rsid w:val="002E2597"/>
    <w:rsid w:val="002E31BE"/>
    <w:rsid w:val="002E3390"/>
    <w:rsid w:val="002E36CC"/>
    <w:rsid w:val="002E46FF"/>
    <w:rsid w:val="002E4D4F"/>
    <w:rsid w:val="002E4EED"/>
    <w:rsid w:val="002E4F07"/>
    <w:rsid w:val="002E54A8"/>
    <w:rsid w:val="002E5742"/>
    <w:rsid w:val="002E5D17"/>
    <w:rsid w:val="002E5D2A"/>
    <w:rsid w:val="002E6F87"/>
    <w:rsid w:val="002E74EB"/>
    <w:rsid w:val="002E76DB"/>
    <w:rsid w:val="002E785C"/>
    <w:rsid w:val="002E7C78"/>
    <w:rsid w:val="002E7EC8"/>
    <w:rsid w:val="002F0159"/>
    <w:rsid w:val="002F0465"/>
    <w:rsid w:val="002F0DFB"/>
    <w:rsid w:val="002F0F22"/>
    <w:rsid w:val="002F13D9"/>
    <w:rsid w:val="002F1B73"/>
    <w:rsid w:val="002F207F"/>
    <w:rsid w:val="002F20E0"/>
    <w:rsid w:val="002F2269"/>
    <w:rsid w:val="002F2346"/>
    <w:rsid w:val="002F2C92"/>
    <w:rsid w:val="002F342F"/>
    <w:rsid w:val="002F3465"/>
    <w:rsid w:val="002F37C7"/>
    <w:rsid w:val="002F3C42"/>
    <w:rsid w:val="002F3CFA"/>
    <w:rsid w:val="002F46A5"/>
    <w:rsid w:val="002F4A39"/>
    <w:rsid w:val="002F4D40"/>
    <w:rsid w:val="002F5090"/>
    <w:rsid w:val="002F5382"/>
    <w:rsid w:val="002F5537"/>
    <w:rsid w:val="002F5DF2"/>
    <w:rsid w:val="002F5EC9"/>
    <w:rsid w:val="002F5FEA"/>
    <w:rsid w:val="002F6495"/>
    <w:rsid w:val="002F653E"/>
    <w:rsid w:val="002F661C"/>
    <w:rsid w:val="002F67E7"/>
    <w:rsid w:val="002F6CAD"/>
    <w:rsid w:val="002F6E85"/>
    <w:rsid w:val="002F7FDF"/>
    <w:rsid w:val="003004E1"/>
    <w:rsid w:val="00300B68"/>
    <w:rsid w:val="00300F6D"/>
    <w:rsid w:val="00301E9B"/>
    <w:rsid w:val="00302557"/>
    <w:rsid w:val="00302CCA"/>
    <w:rsid w:val="00302D63"/>
    <w:rsid w:val="0030337C"/>
    <w:rsid w:val="00303551"/>
    <w:rsid w:val="00303716"/>
    <w:rsid w:val="00303C0C"/>
    <w:rsid w:val="003042A8"/>
    <w:rsid w:val="00304882"/>
    <w:rsid w:val="00304A8F"/>
    <w:rsid w:val="00304B19"/>
    <w:rsid w:val="00305058"/>
    <w:rsid w:val="00305B39"/>
    <w:rsid w:val="00305D34"/>
    <w:rsid w:val="00306107"/>
    <w:rsid w:val="003063F0"/>
    <w:rsid w:val="00306EA1"/>
    <w:rsid w:val="00306F42"/>
    <w:rsid w:val="0030703E"/>
    <w:rsid w:val="00307F88"/>
    <w:rsid w:val="003108E4"/>
    <w:rsid w:val="00310D40"/>
    <w:rsid w:val="00310D74"/>
    <w:rsid w:val="0031156A"/>
    <w:rsid w:val="00311B5F"/>
    <w:rsid w:val="00312018"/>
    <w:rsid w:val="00313255"/>
    <w:rsid w:val="00313718"/>
    <w:rsid w:val="003137C1"/>
    <w:rsid w:val="0031392C"/>
    <w:rsid w:val="00314568"/>
    <w:rsid w:val="0031458D"/>
    <w:rsid w:val="0031481B"/>
    <w:rsid w:val="00314839"/>
    <w:rsid w:val="00314A15"/>
    <w:rsid w:val="0031507C"/>
    <w:rsid w:val="00315472"/>
    <w:rsid w:val="00315AED"/>
    <w:rsid w:val="00315B51"/>
    <w:rsid w:val="00315E72"/>
    <w:rsid w:val="003160B3"/>
    <w:rsid w:val="0031681C"/>
    <w:rsid w:val="003173EB"/>
    <w:rsid w:val="0031773F"/>
    <w:rsid w:val="00320268"/>
    <w:rsid w:val="00320A2B"/>
    <w:rsid w:val="00320ED5"/>
    <w:rsid w:val="00321481"/>
    <w:rsid w:val="00321A8E"/>
    <w:rsid w:val="00321F63"/>
    <w:rsid w:val="00322030"/>
    <w:rsid w:val="003222B1"/>
    <w:rsid w:val="00322388"/>
    <w:rsid w:val="00322546"/>
    <w:rsid w:val="00322A76"/>
    <w:rsid w:val="00323CA3"/>
    <w:rsid w:val="00324417"/>
    <w:rsid w:val="0032464B"/>
    <w:rsid w:val="00324B0E"/>
    <w:rsid w:val="0032567A"/>
    <w:rsid w:val="00325E5B"/>
    <w:rsid w:val="003277F4"/>
    <w:rsid w:val="00327C11"/>
    <w:rsid w:val="00330089"/>
    <w:rsid w:val="00330126"/>
    <w:rsid w:val="00330131"/>
    <w:rsid w:val="00330404"/>
    <w:rsid w:val="00330509"/>
    <w:rsid w:val="00331265"/>
    <w:rsid w:val="003312AD"/>
    <w:rsid w:val="0033135C"/>
    <w:rsid w:val="0033233E"/>
    <w:rsid w:val="00332C79"/>
    <w:rsid w:val="00332F33"/>
    <w:rsid w:val="00333630"/>
    <w:rsid w:val="00333693"/>
    <w:rsid w:val="00333696"/>
    <w:rsid w:val="00333FFE"/>
    <w:rsid w:val="00334F26"/>
    <w:rsid w:val="00335487"/>
    <w:rsid w:val="00335F79"/>
    <w:rsid w:val="00336025"/>
    <w:rsid w:val="00336272"/>
    <w:rsid w:val="00336797"/>
    <w:rsid w:val="00337929"/>
    <w:rsid w:val="00337934"/>
    <w:rsid w:val="0033797B"/>
    <w:rsid w:val="00337C9E"/>
    <w:rsid w:val="003402C7"/>
    <w:rsid w:val="00343334"/>
    <w:rsid w:val="003436D9"/>
    <w:rsid w:val="003436F4"/>
    <w:rsid w:val="0034487A"/>
    <w:rsid w:val="00345B64"/>
    <w:rsid w:val="00345C12"/>
    <w:rsid w:val="003460CE"/>
    <w:rsid w:val="003460EA"/>
    <w:rsid w:val="003460FE"/>
    <w:rsid w:val="003463D4"/>
    <w:rsid w:val="0034672A"/>
    <w:rsid w:val="00346842"/>
    <w:rsid w:val="003477F5"/>
    <w:rsid w:val="0034786B"/>
    <w:rsid w:val="00347B44"/>
    <w:rsid w:val="003500BB"/>
    <w:rsid w:val="00350EF8"/>
    <w:rsid w:val="00350FCA"/>
    <w:rsid w:val="003510CB"/>
    <w:rsid w:val="0035156F"/>
    <w:rsid w:val="0035175F"/>
    <w:rsid w:val="00351A29"/>
    <w:rsid w:val="00353A51"/>
    <w:rsid w:val="00353C64"/>
    <w:rsid w:val="00353CC9"/>
    <w:rsid w:val="00353D2D"/>
    <w:rsid w:val="00354B70"/>
    <w:rsid w:val="00354E68"/>
    <w:rsid w:val="00355031"/>
    <w:rsid w:val="003552DA"/>
    <w:rsid w:val="003553AB"/>
    <w:rsid w:val="00355427"/>
    <w:rsid w:val="00355436"/>
    <w:rsid w:val="003554E5"/>
    <w:rsid w:val="003559EB"/>
    <w:rsid w:val="00355E4C"/>
    <w:rsid w:val="0035614A"/>
    <w:rsid w:val="00356332"/>
    <w:rsid w:val="00356486"/>
    <w:rsid w:val="003565A3"/>
    <w:rsid w:val="003579F8"/>
    <w:rsid w:val="00357A7F"/>
    <w:rsid w:val="00357D8A"/>
    <w:rsid w:val="00357ECD"/>
    <w:rsid w:val="00360446"/>
    <w:rsid w:val="00361258"/>
    <w:rsid w:val="0036249E"/>
    <w:rsid w:val="00362B81"/>
    <w:rsid w:val="00362BA1"/>
    <w:rsid w:val="00362BFF"/>
    <w:rsid w:val="00362DFC"/>
    <w:rsid w:val="0036300B"/>
    <w:rsid w:val="00363012"/>
    <w:rsid w:val="003630CC"/>
    <w:rsid w:val="00363471"/>
    <w:rsid w:val="00363550"/>
    <w:rsid w:val="00363CC4"/>
    <w:rsid w:val="0036464A"/>
    <w:rsid w:val="003647CC"/>
    <w:rsid w:val="0036487C"/>
    <w:rsid w:val="00364A13"/>
    <w:rsid w:val="00364AD0"/>
    <w:rsid w:val="00365085"/>
    <w:rsid w:val="0036508F"/>
    <w:rsid w:val="003664DD"/>
    <w:rsid w:val="003667A0"/>
    <w:rsid w:val="003670CC"/>
    <w:rsid w:val="00367A26"/>
    <w:rsid w:val="00370160"/>
    <w:rsid w:val="00370254"/>
    <w:rsid w:val="00370912"/>
    <w:rsid w:val="00370E3E"/>
    <w:rsid w:val="00371576"/>
    <w:rsid w:val="0037158F"/>
    <w:rsid w:val="00371E6D"/>
    <w:rsid w:val="0037218C"/>
    <w:rsid w:val="00372A04"/>
    <w:rsid w:val="00372BF4"/>
    <w:rsid w:val="00372FEA"/>
    <w:rsid w:val="003730DF"/>
    <w:rsid w:val="003732AD"/>
    <w:rsid w:val="003737B8"/>
    <w:rsid w:val="00373867"/>
    <w:rsid w:val="00373CEE"/>
    <w:rsid w:val="0037408A"/>
    <w:rsid w:val="003746C6"/>
    <w:rsid w:val="00374848"/>
    <w:rsid w:val="00374CC7"/>
    <w:rsid w:val="00374E74"/>
    <w:rsid w:val="00375071"/>
    <w:rsid w:val="00375248"/>
    <w:rsid w:val="003754C9"/>
    <w:rsid w:val="00375EB6"/>
    <w:rsid w:val="0037639D"/>
    <w:rsid w:val="00376A7D"/>
    <w:rsid w:val="00380488"/>
    <w:rsid w:val="00380571"/>
    <w:rsid w:val="0038073B"/>
    <w:rsid w:val="00380F4E"/>
    <w:rsid w:val="003818C0"/>
    <w:rsid w:val="00381928"/>
    <w:rsid w:val="00382987"/>
    <w:rsid w:val="003835C8"/>
    <w:rsid w:val="0038381A"/>
    <w:rsid w:val="00383D3B"/>
    <w:rsid w:val="00384014"/>
    <w:rsid w:val="003843F0"/>
    <w:rsid w:val="0038478F"/>
    <w:rsid w:val="00384942"/>
    <w:rsid w:val="00384BD0"/>
    <w:rsid w:val="003851ED"/>
    <w:rsid w:val="00385396"/>
    <w:rsid w:val="003855F1"/>
    <w:rsid w:val="00385671"/>
    <w:rsid w:val="003858F7"/>
    <w:rsid w:val="00385E81"/>
    <w:rsid w:val="0038696E"/>
    <w:rsid w:val="00386F54"/>
    <w:rsid w:val="00387765"/>
    <w:rsid w:val="00387D4D"/>
    <w:rsid w:val="003908EF"/>
    <w:rsid w:val="00391340"/>
    <w:rsid w:val="00391DE2"/>
    <w:rsid w:val="0039225A"/>
    <w:rsid w:val="00392777"/>
    <w:rsid w:val="00392FAE"/>
    <w:rsid w:val="003933EF"/>
    <w:rsid w:val="00393AF3"/>
    <w:rsid w:val="0039448B"/>
    <w:rsid w:val="00395A87"/>
    <w:rsid w:val="00395AC8"/>
    <w:rsid w:val="003964B6"/>
    <w:rsid w:val="0039667A"/>
    <w:rsid w:val="0039673A"/>
    <w:rsid w:val="00396916"/>
    <w:rsid w:val="00397943"/>
    <w:rsid w:val="00397B9C"/>
    <w:rsid w:val="003A00B3"/>
    <w:rsid w:val="003A07A8"/>
    <w:rsid w:val="003A145A"/>
    <w:rsid w:val="003A1AF5"/>
    <w:rsid w:val="003A1FF8"/>
    <w:rsid w:val="003A2332"/>
    <w:rsid w:val="003A2A83"/>
    <w:rsid w:val="003A2C62"/>
    <w:rsid w:val="003A2D4C"/>
    <w:rsid w:val="003A35C8"/>
    <w:rsid w:val="003A3C94"/>
    <w:rsid w:val="003A441D"/>
    <w:rsid w:val="003A4AE7"/>
    <w:rsid w:val="003A4B42"/>
    <w:rsid w:val="003A4CCF"/>
    <w:rsid w:val="003A52A7"/>
    <w:rsid w:val="003A5646"/>
    <w:rsid w:val="003A6252"/>
    <w:rsid w:val="003A7ED2"/>
    <w:rsid w:val="003A7F03"/>
    <w:rsid w:val="003B0523"/>
    <w:rsid w:val="003B11D0"/>
    <w:rsid w:val="003B29DC"/>
    <w:rsid w:val="003B2D38"/>
    <w:rsid w:val="003B2ED0"/>
    <w:rsid w:val="003B38F4"/>
    <w:rsid w:val="003B45CA"/>
    <w:rsid w:val="003B485F"/>
    <w:rsid w:val="003B503D"/>
    <w:rsid w:val="003B55F8"/>
    <w:rsid w:val="003B5A92"/>
    <w:rsid w:val="003B60CB"/>
    <w:rsid w:val="003B6413"/>
    <w:rsid w:val="003B6BA9"/>
    <w:rsid w:val="003B7FB9"/>
    <w:rsid w:val="003C02A4"/>
    <w:rsid w:val="003C0793"/>
    <w:rsid w:val="003C0852"/>
    <w:rsid w:val="003C0DC4"/>
    <w:rsid w:val="003C1365"/>
    <w:rsid w:val="003C145E"/>
    <w:rsid w:val="003C1562"/>
    <w:rsid w:val="003C163C"/>
    <w:rsid w:val="003C1CFF"/>
    <w:rsid w:val="003C1D02"/>
    <w:rsid w:val="003C297C"/>
    <w:rsid w:val="003C2E25"/>
    <w:rsid w:val="003C2F2B"/>
    <w:rsid w:val="003C3024"/>
    <w:rsid w:val="003C3DE8"/>
    <w:rsid w:val="003C4566"/>
    <w:rsid w:val="003C4EE3"/>
    <w:rsid w:val="003C503A"/>
    <w:rsid w:val="003C5F6C"/>
    <w:rsid w:val="003C611C"/>
    <w:rsid w:val="003C6A2E"/>
    <w:rsid w:val="003C6C6A"/>
    <w:rsid w:val="003C7D08"/>
    <w:rsid w:val="003C7E47"/>
    <w:rsid w:val="003D03F8"/>
    <w:rsid w:val="003D0648"/>
    <w:rsid w:val="003D06B7"/>
    <w:rsid w:val="003D1601"/>
    <w:rsid w:val="003D17D5"/>
    <w:rsid w:val="003D2BFE"/>
    <w:rsid w:val="003D37B8"/>
    <w:rsid w:val="003D3AAB"/>
    <w:rsid w:val="003D45C1"/>
    <w:rsid w:val="003D4B2E"/>
    <w:rsid w:val="003D4D69"/>
    <w:rsid w:val="003D5087"/>
    <w:rsid w:val="003D509B"/>
    <w:rsid w:val="003D50F7"/>
    <w:rsid w:val="003D54FD"/>
    <w:rsid w:val="003D59A8"/>
    <w:rsid w:val="003D5B6B"/>
    <w:rsid w:val="003D62A6"/>
    <w:rsid w:val="003D731C"/>
    <w:rsid w:val="003D75EA"/>
    <w:rsid w:val="003E0983"/>
    <w:rsid w:val="003E0B7C"/>
    <w:rsid w:val="003E17BD"/>
    <w:rsid w:val="003E199C"/>
    <w:rsid w:val="003E2961"/>
    <w:rsid w:val="003E2A2A"/>
    <w:rsid w:val="003E2AD4"/>
    <w:rsid w:val="003E2F31"/>
    <w:rsid w:val="003E327F"/>
    <w:rsid w:val="003E33A6"/>
    <w:rsid w:val="003E482F"/>
    <w:rsid w:val="003E5FC8"/>
    <w:rsid w:val="003E62E0"/>
    <w:rsid w:val="003E6351"/>
    <w:rsid w:val="003E6B75"/>
    <w:rsid w:val="003E6CD7"/>
    <w:rsid w:val="003E6D5B"/>
    <w:rsid w:val="003E6E95"/>
    <w:rsid w:val="003E73D6"/>
    <w:rsid w:val="003E7801"/>
    <w:rsid w:val="003E787E"/>
    <w:rsid w:val="003E7CF2"/>
    <w:rsid w:val="003F15FD"/>
    <w:rsid w:val="003F1950"/>
    <w:rsid w:val="003F19F7"/>
    <w:rsid w:val="003F1B41"/>
    <w:rsid w:val="003F1C88"/>
    <w:rsid w:val="003F2635"/>
    <w:rsid w:val="003F30A8"/>
    <w:rsid w:val="003F3605"/>
    <w:rsid w:val="003F3886"/>
    <w:rsid w:val="003F3F30"/>
    <w:rsid w:val="003F4413"/>
    <w:rsid w:val="003F71FE"/>
    <w:rsid w:val="003F7BDB"/>
    <w:rsid w:val="003F7D7A"/>
    <w:rsid w:val="004008C9"/>
    <w:rsid w:val="00400B46"/>
    <w:rsid w:val="004017E0"/>
    <w:rsid w:val="00401BE9"/>
    <w:rsid w:val="00402565"/>
    <w:rsid w:val="00402596"/>
    <w:rsid w:val="00402A3A"/>
    <w:rsid w:val="00402A4F"/>
    <w:rsid w:val="00402A63"/>
    <w:rsid w:val="004034B1"/>
    <w:rsid w:val="00403F67"/>
    <w:rsid w:val="00404216"/>
    <w:rsid w:val="004043A8"/>
    <w:rsid w:val="0040448B"/>
    <w:rsid w:val="00404515"/>
    <w:rsid w:val="00405625"/>
    <w:rsid w:val="00405765"/>
    <w:rsid w:val="00405AC6"/>
    <w:rsid w:val="004065B9"/>
    <w:rsid w:val="004065C8"/>
    <w:rsid w:val="0040692E"/>
    <w:rsid w:val="00406E43"/>
    <w:rsid w:val="0040738F"/>
    <w:rsid w:val="004073BC"/>
    <w:rsid w:val="004074B4"/>
    <w:rsid w:val="004077B8"/>
    <w:rsid w:val="00407A06"/>
    <w:rsid w:val="00411779"/>
    <w:rsid w:val="00411E5E"/>
    <w:rsid w:val="0041207C"/>
    <w:rsid w:val="004127E4"/>
    <w:rsid w:val="0041299E"/>
    <w:rsid w:val="00412AA2"/>
    <w:rsid w:val="004132DF"/>
    <w:rsid w:val="00413C75"/>
    <w:rsid w:val="00413E38"/>
    <w:rsid w:val="004144D8"/>
    <w:rsid w:val="00415059"/>
    <w:rsid w:val="0041523E"/>
    <w:rsid w:val="00415494"/>
    <w:rsid w:val="0041579A"/>
    <w:rsid w:val="0041650C"/>
    <w:rsid w:val="00416856"/>
    <w:rsid w:val="00416AFE"/>
    <w:rsid w:val="00417AE9"/>
    <w:rsid w:val="0042010E"/>
    <w:rsid w:val="0042023E"/>
    <w:rsid w:val="004205B3"/>
    <w:rsid w:val="00420675"/>
    <w:rsid w:val="00420CA9"/>
    <w:rsid w:val="00421C15"/>
    <w:rsid w:val="00422171"/>
    <w:rsid w:val="00422486"/>
    <w:rsid w:val="004225FB"/>
    <w:rsid w:val="00423586"/>
    <w:rsid w:val="004237A7"/>
    <w:rsid w:val="00423ACC"/>
    <w:rsid w:val="00424321"/>
    <w:rsid w:val="00424FD9"/>
    <w:rsid w:val="00425D24"/>
    <w:rsid w:val="0042620B"/>
    <w:rsid w:val="00427F0B"/>
    <w:rsid w:val="00430455"/>
    <w:rsid w:val="004312A6"/>
    <w:rsid w:val="004314B3"/>
    <w:rsid w:val="004319D6"/>
    <w:rsid w:val="00431B06"/>
    <w:rsid w:val="00432402"/>
    <w:rsid w:val="00432B9C"/>
    <w:rsid w:val="004333CD"/>
    <w:rsid w:val="00433A05"/>
    <w:rsid w:val="00433B61"/>
    <w:rsid w:val="004341C5"/>
    <w:rsid w:val="00434705"/>
    <w:rsid w:val="004348E3"/>
    <w:rsid w:val="00434F42"/>
    <w:rsid w:val="004350D7"/>
    <w:rsid w:val="00436148"/>
    <w:rsid w:val="0043645D"/>
    <w:rsid w:val="00436B30"/>
    <w:rsid w:val="0043742C"/>
    <w:rsid w:val="0043781D"/>
    <w:rsid w:val="004379BE"/>
    <w:rsid w:val="00437E31"/>
    <w:rsid w:val="004401AC"/>
    <w:rsid w:val="004402C1"/>
    <w:rsid w:val="00440895"/>
    <w:rsid w:val="00440B31"/>
    <w:rsid w:val="00440CAD"/>
    <w:rsid w:val="00440E77"/>
    <w:rsid w:val="00441262"/>
    <w:rsid w:val="004414E0"/>
    <w:rsid w:val="0044182B"/>
    <w:rsid w:val="00442E22"/>
    <w:rsid w:val="00442F14"/>
    <w:rsid w:val="0044373C"/>
    <w:rsid w:val="004438B6"/>
    <w:rsid w:val="00443BBB"/>
    <w:rsid w:val="0044425A"/>
    <w:rsid w:val="0044482E"/>
    <w:rsid w:val="00444A48"/>
    <w:rsid w:val="00445340"/>
    <w:rsid w:val="00445B78"/>
    <w:rsid w:val="0044667B"/>
    <w:rsid w:val="00446B92"/>
    <w:rsid w:val="00446E2A"/>
    <w:rsid w:val="00447284"/>
    <w:rsid w:val="00450AD1"/>
    <w:rsid w:val="004512E6"/>
    <w:rsid w:val="00451B4E"/>
    <w:rsid w:val="00451F4B"/>
    <w:rsid w:val="00452341"/>
    <w:rsid w:val="00452880"/>
    <w:rsid w:val="00453718"/>
    <w:rsid w:val="004537E0"/>
    <w:rsid w:val="00453AE2"/>
    <w:rsid w:val="00454274"/>
    <w:rsid w:val="00454331"/>
    <w:rsid w:val="00455594"/>
    <w:rsid w:val="00455691"/>
    <w:rsid w:val="00455AAB"/>
    <w:rsid w:val="00456561"/>
    <w:rsid w:val="00456632"/>
    <w:rsid w:val="004579D7"/>
    <w:rsid w:val="00457C07"/>
    <w:rsid w:val="00457C0C"/>
    <w:rsid w:val="00457E8B"/>
    <w:rsid w:val="00457EB1"/>
    <w:rsid w:val="0046056C"/>
    <w:rsid w:val="00460B0B"/>
    <w:rsid w:val="00460BB5"/>
    <w:rsid w:val="00460C3C"/>
    <w:rsid w:val="00461004"/>
    <w:rsid w:val="00461D29"/>
    <w:rsid w:val="00463993"/>
    <w:rsid w:val="00463DF7"/>
    <w:rsid w:val="004647B9"/>
    <w:rsid w:val="00464B8F"/>
    <w:rsid w:val="00464C01"/>
    <w:rsid w:val="00464F96"/>
    <w:rsid w:val="00464FC6"/>
    <w:rsid w:val="00465DA1"/>
    <w:rsid w:val="00466212"/>
    <w:rsid w:val="004664BB"/>
    <w:rsid w:val="00467397"/>
    <w:rsid w:val="00467C2F"/>
    <w:rsid w:val="00470298"/>
    <w:rsid w:val="00471B48"/>
    <w:rsid w:val="00471D76"/>
    <w:rsid w:val="004728CE"/>
    <w:rsid w:val="00472CFF"/>
    <w:rsid w:val="004737F0"/>
    <w:rsid w:val="004745AA"/>
    <w:rsid w:val="00474C1F"/>
    <w:rsid w:val="0047557E"/>
    <w:rsid w:val="00475724"/>
    <w:rsid w:val="00475A9F"/>
    <w:rsid w:val="00475ECD"/>
    <w:rsid w:val="00476F41"/>
    <w:rsid w:val="00477EFB"/>
    <w:rsid w:val="00480AB9"/>
    <w:rsid w:val="00480EFB"/>
    <w:rsid w:val="00481561"/>
    <w:rsid w:val="00481EB7"/>
    <w:rsid w:val="00482C9D"/>
    <w:rsid w:val="00482F4D"/>
    <w:rsid w:val="00483DD4"/>
    <w:rsid w:val="00483F42"/>
    <w:rsid w:val="004844EA"/>
    <w:rsid w:val="00484D24"/>
    <w:rsid w:val="004859C4"/>
    <w:rsid w:val="0048613F"/>
    <w:rsid w:val="00486FE3"/>
    <w:rsid w:val="0048777D"/>
    <w:rsid w:val="00487936"/>
    <w:rsid w:val="00487F92"/>
    <w:rsid w:val="004901A2"/>
    <w:rsid w:val="00491292"/>
    <w:rsid w:val="004914F0"/>
    <w:rsid w:val="00491751"/>
    <w:rsid w:val="004917C7"/>
    <w:rsid w:val="004917D9"/>
    <w:rsid w:val="00491E9C"/>
    <w:rsid w:val="00492D63"/>
    <w:rsid w:val="004930EE"/>
    <w:rsid w:val="0049315F"/>
    <w:rsid w:val="0049394A"/>
    <w:rsid w:val="00493B34"/>
    <w:rsid w:val="00493CA7"/>
    <w:rsid w:val="0049419E"/>
    <w:rsid w:val="00494B21"/>
    <w:rsid w:val="00494F6A"/>
    <w:rsid w:val="00495AB6"/>
    <w:rsid w:val="00496B46"/>
    <w:rsid w:val="004972B5"/>
    <w:rsid w:val="004972D4"/>
    <w:rsid w:val="0049739E"/>
    <w:rsid w:val="00497871"/>
    <w:rsid w:val="004978E2"/>
    <w:rsid w:val="00497A3D"/>
    <w:rsid w:val="00497F5B"/>
    <w:rsid w:val="004A09E7"/>
    <w:rsid w:val="004A112B"/>
    <w:rsid w:val="004A11CD"/>
    <w:rsid w:val="004A1343"/>
    <w:rsid w:val="004A1CF9"/>
    <w:rsid w:val="004A1D2A"/>
    <w:rsid w:val="004A1EC0"/>
    <w:rsid w:val="004A20CD"/>
    <w:rsid w:val="004A2277"/>
    <w:rsid w:val="004A23D4"/>
    <w:rsid w:val="004A27F5"/>
    <w:rsid w:val="004A2B15"/>
    <w:rsid w:val="004A2B85"/>
    <w:rsid w:val="004A3582"/>
    <w:rsid w:val="004A3B77"/>
    <w:rsid w:val="004A41D0"/>
    <w:rsid w:val="004A4561"/>
    <w:rsid w:val="004A4707"/>
    <w:rsid w:val="004A4A1F"/>
    <w:rsid w:val="004A51A2"/>
    <w:rsid w:val="004A5A26"/>
    <w:rsid w:val="004A5BFA"/>
    <w:rsid w:val="004A5D87"/>
    <w:rsid w:val="004A5D90"/>
    <w:rsid w:val="004A614E"/>
    <w:rsid w:val="004A6780"/>
    <w:rsid w:val="004A67FD"/>
    <w:rsid w:val="004A6EE9"/>
    <w:rsid w:val="004A7934"/>
    <w:rsid w:val="004B18CD"/>
    <w:rsid w:val="004B1AC0"/>
    <w:rsid w:val="004B1EA1"/>
    <w:rsid w:val="004B248C"/>
    <w:rsid w:val="004B2A08"/>
    <w:rsid w:val="004B2D00"/>
    <w:rsid w:val="004B371D"/>
    <w:rsid w:val="004B4E2A"/>
    <w:rsid w:val="004B56AC"/>
    <w:rsid w:val="004B5CC0"/>
    <w:rsid w:val="004B60CE"/>
    <w:rsid w:val="004B6AA2"/>
    <w:rsid w:val="004B6DCB"/>
    <w:rsid w:val="004B77BA"/>
    <w:rsid w:val="004B7F8A"/>
    <w:rsid w:val="004C10A4"/>
    <w:rsid w:val="004C15DE"/>
    <w:rsid w:val="004C1732"/>
    <w:rsid w:val="004C1E44"/>
    <w:rsid w:val="004C2700"/>
    <w:rsid w:val="004C2D75"/>
    <w:rsid w:val="004C3E78"/>
    <w:rsid w:val="004C4986"/>
    <w:rsid w:val="004C4AC6"/>
    <w:rsid w:val="004C4CF4"/>
    <w:rsid w:val="004C5466"/>
    <w:rsid w:val="004C5DBC"/>
    <w:rsid w:val="004C64D8"/>
    <w:rsid w:val="004C64EB"/>
    <w:rsid w:val="004C6D66"/>
    <w:rsid w:val="004C7399"/>
    <w:rsid w:val="004C7955"/>
    <w:rsid w:val="004D037F"/>
    <w:rsid w:val="004D09E8"/>
    <w:rsid w:val="004D101F"/>
    <w:rsid w:val="004D1261"/>
    <w:rsid w:val="004D15AB"/>
    <w:rsid w:val="004D18C9"/>
    <w:rsid w:val="004D1BB6"/>
    <w:rsid w:val="004D1E8E"/>
    <w:rsid w:val="004D23AF"/>
    <w:rsid w:val="004D23CD"/>
    <w:rsid w:val="004D2A29"/>
    <w:rsid w:val="004D2CAF"/>
    <w:rsid w:val="004D2FB6"/>
    <w:rsid w:val="004D357C"/>
    <w:rsid w:val="004D494C"/>
    <w:rsid w:val="004D4B6D"/>
    <w:rsid w:val="004D5591"/>
    <w:rsid w:val="004D5D82"/>
    <w:rsid w:val="004D5DD1"/>
    <w:rsid w:val="004D605A"/>
    <w:rsid w:val="004D6568"/>
    <w:rsid w:val="004D6627"/>
    <w:rsid w:val="004D6728"/>
    <w:rsid w:val="004D672B"/>
    <w:rsid w:val="004D6823"/>
    <w:rsid w:val="004D6E6D"/>
    <w:rsid w:val="004D7194"/>
    <w:rsid w:val="004D7287"/>
    <w:rsid w:val="004D74FA"/>
    <w:rsid w:val="004E0774"/>
    <w:rsid w:val="004E0DCB"/>
    <w:rsid w:val="004E0F2C"/>
    <w:rsid w:val="004E1754"/>
    <w:rsid w:val="004E2F06"/>
    <w:rsid w:val="004E32FE"/>
    <w:rsid w:val="004E3645"/>
    <w:rsid w:val="004E36E0"/>
    <w:rsid w:val="004E4477"/>
    <w:rsid w:val="004E474C"/>
    <w:rsid w:val="004E4AC8"/>
    <w:rsid w:val="004E625B"/>
    <w:rsid w:val="004E6376"/>
    <w:rsid w:val="004E7040"/>
    <w:rsid w:val="004E71D3"/>
    <w:rsid w:val="004E74A9"/>
    <w:rsid w:val="004E7745"/>
    <w:rsid w:val="004F0446"/>
    <w:rsid w:val="004F180F"/>
    <w:rsid w:val="004F1823"/>
    <w:rsid w:val="004F1860"/>
    <w:rsid w:val="004F1B57"/>
    <w:rsid w:val="004F1DBA"/>
    <w:rsid w:val="004F1F7B"/>
    <w:rsid w:val="004F26B0"/>
    <w:rsid w:val="004F4496"/>
    <w:rsid w:val="004F474D"/>
    <w:rsid w:val="004F5474"/>
    <w:rsid w:val="004F6017"/>
    <w:rsid w:val="004F63A2"/>
    <w:rsid w:val="004F6416"/>
    <w:rsid w:val="004F6DFB"/>
    <w:rsid w:val="004F705D"/>
    <w:rsid w:val="004F70AB"/>
    <w:rsid w:val="00501076"/>
    <w:rsid w:val="005014C2"/>
    <w:rsid w:val="00501C76"/>
    <w:rsid w:val="00501E96"/>
    <w:rsid w:val="00502007"/>
    <w:rsid w:val="00502E51"/>
    <w:rsid w:val="0050380B"/>
    <w:rsid w:val="00503B77"/>
    <w:rsid w:val="00503E0A"/>
    <w:rsid w:val="005042FF"/>
    <w:rsid w:val="00504314"/>
    <w:rsid w:val="00504949"/>
    <w:rsid w:val="00505698"/>
    <w:rsid w:val="00505CBF"/>
    <w:rsid w:val="0050610C"/>
    <w:rsid w:val="00506B3E"/>
    <w:rsid w:val="00506DA1"/>
    <w:rsid w:val="005073C9"/>
    <w:rsid w:val="00507519"/>
    <w:rsid w:val="0050772D"/>
    <w:rsid w:val="0051055A"/>
    <w:rsid w:val="00510A7E"/>
    <w:rsid w:val="00510B62"/>
    <w:rsid w:val="00511371"/>
    <w:rsid w:val="00511B31"/>
    <w:rsid w:val="005126FD"/>
    <w:rsid w:val="00512805"/>
    <w:rsid w:val="00513C4A"/>
    <w:rsid w:val="00513DE8"/>
    <w:rsid w:val="00514728"/>
    <w:rsid w:val="0051499A"/>
    <w:rsid w:val="005150F7"/>
    <w:rsid w:val="005152E8"/>
    <w:rsid w:val="005157D4"/>
    <w:rsid w:val="00515EEC"/>
    <w:rsid w:val="00516B13"/>
    <w:rsid w:val="00516EE7"/>
    <w:rsid w:val="00520228"/>
    <w:rsid w:val="005208E5"/>
    <w:rsid w:val="00520E60"/>
    <w:rsid w:val="0052129E"/>
    <w:rsid w:val="00521AD5"/>
    <w:rsid w:val="00522498"/>
    <w:rsid w:val="00523217"/>
    <w:rsid w:val="00523963"/>
    <w:rsid w:val="005239D8"/>
    <w:rsid w:val="00523F4A"/>
    <w:rsid w:val="005243F0"/>
    <w:rsid w:val="00524558"/>
    <w:rsid w:val="00524FEA"/>
    <w:rsid w:val="00525150"/>
    <w:rsid w:val="005254AC"/>
    <w:rsid w:val="00525B44"/>
    <w:rsid w:val="00525DA8"/>
    <w:rsid w:val="00526553"/>
    <w:rsid w:val="00527526"/>
    <w:rsid w:val="0053027F"/>
    <w:rsid w:val="005303FE"/>
    <w:rsid w:val="00531342"/>
    <w:rsid w:val="00531466"/>
    <w:rsid w:val="00531BE9"/>
    <w:rsid w:val="00531E2E"/>
    <w:rsid w:val="00531EA4"/>
    <w:rsid w:val="00531F7A"/>
    <w:rsid w:val="005327EF"/>
    <w:rsid w:val="00532CC6"/>
    <w:rsid w:val="0053455E"/>
    <w:rsid w:val="00534658"/>
    <w:rsid w:val="00535381"/>
    <w:rsid w:val="00535626"/>
    <w:rsid w:val="0053573E"/>
    <w:rsid w:val="00535D82"/>
    <w:rsid w:val="005362BA"/>
    <w:rsid w:val="005367AB"/>
    <w:rsid w:val="00536CAA"/>
    <w:rsid w:val="005377C6"/>
    <w:rsid w:val="00537D09"/>
    <w:rsid w:val="0054030E"/>
    <w:rsid w:val="00540B1D"/>
    <w:rsid w:val="00540BC6"/>
    <w:rsid w:val="005411F2"/>
    <w:rsid w:val="00541D2F"/>
    <w:rsid w:val="00542B8A"/>
    <w:rsid w:val="00542F06"/>
    <w:rsid w:val="00543239"/>
    <w:rsid w:val="00543759"/>
    <w:rsid w:val="00543D66"/>
    <w:rsid w:val="00543D6A"/>
    <w:rsid w:val="00544511"/>
    <w:rsid w:val="00544FFC"/>
    <w:rsid w:val="00545876"/>
    <w:rsid w:val="00545FD1"/>
    <w:rsid w:val="00546111"/>
    <w:rsid w:val="00547A48"/>
    <w:rsid w:val="00547CB4"/>
    <w:rsid w:val="005501EE"/>
    <w:rsid w:val="005511E5"/>
    <w:rsid w:val="00551F13"/>
    <w:rsid w:val="00551FF4"/>
    <w:rsid w:val="005523ED"/>
    <w:rsid w:val="00552AB6"/>
    <w:rsid w:val="0055305C"/>
    <w:rsid w:val="00553A8B"/>
    <w:rsid w:val="00553FC0"/>
    <w:rsid w:val="005547BA"/>
    <w:rsid w:val="00554B2B"/>
    <w:rsid w:val="005551B6"/>
    <w:rsid w:val="0055554C"/>
    <w:rsid w:val="005555EF"/>
    <w:rsid w:val="00555738"/>
    <w:rsid w:val="005558ED"/>
    <w:rsid w:val="005568EA"/>
    <w:rsid w:val="00556C23"/>
    <w:rsid w:val="00556EC8"/>
    <w:rsid w:val="00557375"/>
    <w:rsid w:val="00557896"/>
    <w:rsid w:val="00557F3C"/>
    <w:rsid w:val="00560069"/>
    <w:rsid w:val="005605FB"/>
    <w:rsid w:val="0056095E"/>
    <w:rsid w:val="005616C3"/>
    <w:rsid w:val="0056220F"/>
    <w:rsid w:val="00562555"/>
    <w:rsid w:val="0056259A"/>
    <w:rsid w:val="00563284"/>
    <w:rsid w:val="0056358C"/>
    <w:rsid w:val="0056386C"/>
    <w:rsid w:val="0056398A"/>
    <w:rsid w:val="00563A39"/>
    <w:rsid w:val="00563F3B"/>
    <w:rsid w:val="005644A9"/>
    <w:rsid w:val="00564567"/>
    <w:rsid w:val="005647AE"/>
    <w:rsid w:val="005652A8"/>
    <w:rsid w:val="0056542B"/>
    <w:rsid w:val="005657AA"/>
    <w:rsid w:val="00565949"/>
    <w:rsid w:val="00566405"/>
    <w:rsid w:val="00566464"/>
    <w:rsid w:val="005669A5"/>
    <w:rsid w:val="00566E12"/>
    <w:rsid w:val="00566E82"/>
    <w:rsid w:val="00567238"/>
    <w:rsid w:val="005672A8"/>
    <w:rsid w:val="00567A33"/>
    <w:rsid w:val="00567B9B"/>
    <w:rsid w:val="00567C2B"/>
    <w:rsid w:val="00567F7E"/>
    <w:rsid w:val="0057047A"/>
    <w:rsid w:val="00570625"/>
    <w:rsid w:val="00570D2E"/>
    <w:rsid w:val="00571317"/>
    <w:rsid w:val="00572368"/>
    <w:rsid w:val="00572370"/>
    <w:rsid w:val="005724E8"/>
    <w:rsid w:val="005729D7"/>
    <w:rsid w:val="005746E1"/>
    <w:rsid w:val="00574774"/>
    <w:rsid w:val="00575241"/>
    <w:rsid w:val="00576083"/>
    <w:rsid w:val="00576C07"/>
    <w:rsid w:val="005772A2"/>
    <w:rsid w:val="00577A9E"/>
    <w:rsid w:val="00577AF2"/>
    <w:rsid w:val="00580552"/>
    <w:rsid w:val="00580FD7"/>
    <w:rsid w:val="005811B0"/>
    <w:rsid w:val="005811E2"/>
    <w:rsid w:val="00581C1B"/>
    <w:rsid w:val="00582EB4"/>
    <w:rsid w:val="0058325D"/>
    <w:rsid w:val="005837BA"/>
    <w:rsid w:val="005837C7"/>
    <w:rsid w:val="00583B62"/>
    <w:rsid w:val="0058479F"/>
    <w:rsid w:val="0058490D"/>
    <w:rsid w:val="00584E31"/>
    <w:rsid w:val="00584E95"/>
    <w:rsid w:val="00585199"/>
    <w:rsid w:val="00585763"/>
    <w:rsid w:val="00585E72"/>
    <w:rsid w:val="00586771"/>
    <w:rsid w:val="0058700D"/>
    <w:rsid w:val="005870D5"/>
    <w:rsid w:val="005870FF"/>
    <w:rsid w:val="00587673"/>
    <w:rsid w:val="005900E3"/>
    <w:rsid w:val="005913A5"/>
    <w:rsid w:val="00591487"/>
    <w:rsid w:val="00591817"/>
    <w:rsid w:val="00591840"/>
    <w:rsid w:val="00591B1F"/>
    <w:rsid w:val="0059244A"/>
    <w:rsid w:val="00592BC2"/>
    <w:rsid w:val="005931F7"/>
    <w:rsid w:val="00593256"/>
    <w:rsid w:val="00594524"/>
    <w:rsid w:val="005947EB"/>
    <w:rsid w:val="00594AA6"/>
    <w:rsid w:val="00595A50"/>
    <w:rsid w:val="00595D64"/>
    <w:rsid w:val="0059606F"/>
    <w:rsid w:val="005963FC"/>
    <w:rsid w:val="00596C75"/>
    <w:rsid w:val="005971C6"/>
    <w:rsid w:val="00597995"/>
    <w:rsid w:val="00597CB4"/>
    <w:rsid w:val="00597EA2"/>
    <w:rsid w:val="005A0A52"/>
    <w:rsid w:val="005A0B37"/>
    <w:rsid w:val="005A142F"/>
    <w:rsid w:val="005A3022"/>
    <w:rsid w:val="005A3F37"/>
    <w:rsid w:val="005A464A"/>
    <w:rsid w:val="005A49F3"/>
    <w:rsid w:val="005A4C6E"/>
    <w:rsid w:val="005A51ED"/>
    <w:rsid w:val="005A5D07"/>
    <w:rsid w:val="005A5FFD"/>
    <w:rsid w:val="005A6308"/>
    <w:rsid w:val="005A6731"/>
    <w:rsid w:val="005A6A6B"/>
    <w:rsid w:val="005A6C1B"/>
    <w:rsid w:val="005A6E56"/>
    <w:rsid w:val="005A7196"/>
    <w:rsid w:val="005A71AD"/>
    <w:rsid w:val="005A7380"/>
    <w:rsid w:val="005A7781"/>
    <w:rsid w:val="005B04BA"/>
    <w:rsid w:val="005B08CC"/>
    <w:rsid w:val="005B0B83"/>
    <w:rsid w:val="005B103F"/>
    <w:rsid w:val="005B115D"/>
    <w:rsid w:val="005B11FE"/>
    <w:rsid w:val="005B200E"/>
    <w:rsid w:val="005B2582"/>
    <w:rsid w:val="005B272B"/>
    <w:rsid w:val="005B28DD"/>
    <w:rsid w:val="005B2C96"/>
    <w:rsid w:val="005B386B"/>
    <w:rsid w:val="005B3B7C"/>
    <w:rsid w:val="005B3DA4"/>
    <w:rsid w:val="005B4739"/>
    <w:rsid w:val="005B4A5A"/>
    <w:rsid w:val="005B524F"/>
    <w:rsid w:val="005B5439"/>
    <w:rsid w:val="005B5CEF"/>
    <w:rsid w:val="005B64E5"/>
    <w:rsid w:val="005B691A"/>
    <w:rsid w:val="005B7185"/>
    <w:rsid w:val="005B7B6E"/>
    <w:rsid w:val="005B7E21"/>
    <w:rsid w:val="005C1630"/>
    <w:rsid w:val="005C1B99"/>
    <w:rsid w:val="005C1BB0"/>
    <w:rsid w:val="005C2924"/>
    <w:rsid w:val="005C2D73"/>
    <w:rsid w:val="005C2FF9"/>
    <w:rsid w:val="005C306D"/>
    <w:rsid w:val="005C3502"/>
    <w:rsid w:val="005C3B06"/>
    <w:rsid w:val="005C56E3"/>
    <w:rsid w:val="005C65CD"/>
    <w:rsid w:val="005C69B9"/>
    <w:rsid w:val="005C6EBF"/>
    <w:rsid w:val="005C7367"/>
    <w:rsid w:val="005C73E9"/>
    <w:rsid w:val="005C74AB"/>
    <w:rsid w:val="005C77A1"/>
    <w:rsid w:val="005C7B14"/>
    <w:rsid w:val="005C7EFC"/>
    <w:rsid w:val="005D154D"/>
    <w:rsid w:val="005D1791"/>
    <w:rsid w:val="005D38A0"/>
    <w:rsid w:val="005D3999"/>
    <w:rsid w:val="005D42A8"/>
    <w:rsid w:val="005D4A60"/>
    <w:rsid w:val="005D58B9"/>
    <w:rsid w:val="005D5B4D"/>
    <w:rsid w:val="005D5C86"/>
    <w:rsid w:val="005D5CB6"/>
    <w:rsid w:val="005D61D3"/>
    <w:rsid w:val="005D6BCC"/>
    <w:rsid w:val="005D72EB"/>
    <w:rsid w:val="005D7331"/>
    <w:rsid w:val="005D733E"/>
    <w:rsid w:val="005D77D3"/>
    <w:rsid w:val="005D7A9E"/>
    <w:rsid w:val="005E09FC"/>
    <w:rsid w:val="005E0CDC"/>
    <w:rsid w:val="005E16E0"/>
    <w:rsid w:val="005E18AD"/>
    <w:rsid w:val="005E24AE"/>
    <w:rsid w:val="005E2A4C"/>
    <w:rsid w:val="005E333A"/>
    <w:rsid w:val="005E392E"/>
    <w:rsid w:val="005E4401"/>
    <w:rsid w:val="005E5028"/>
    <w:rsid w:val="005E527F"/>
    <w:rsid w:val="005E540F"/>
    <w:rsid w:val="005E6089"/>
    <w:rsid w:val="005E64F3"/>
    <w:rsid w:val="005F013E"/>
    <w:rsid w:val="005F07D0"/>
    <w:rsid w:val="005F0876"/>
    <w:rsid w:val="005F0F15"/>
    <w:rsid w:val="005F1399"/>
    <w:rsid w:val="005F1548"/>
    <w:rsid w:val="005F1859"/>
    <w:rsid w:val="005F1C76"/>
    <w:rsid w:val="005F207B"/>
    <w:rsid w:val="005F240F"/>
    <w:rsid w:val="005F271E"/>
    <w:rsid w:val="005F2905"/>
    <w:rsid w:val="005F29AA"/>
    <w:rsid w:val="005F2A38"/>
    <w:rsid w:val="005F2D12"/>
    <w:rsid w:val="005F352A"/>
    <w:rsid w:val="005F37A4"/>
    <w:rsid w:val="005F4877"/>
    <w:rsid w:val="005F4962"/>
    <w:rsid w:val="005F5D2E"/>
    <w:rsid w:val="005F6244"/>
    <w:rsid w:val="005F6287"/>
    <w:rsid w:val="005F6348"/>
    <w:rsid w:val="005F64F8"/>
    <w:rsid w:val="005F6A8B"/>
    <w:rsid w:val="005F6C18"/>
    <w:rsid w:val="005F74CB"/>
    <w:rsid w:val="005F74E3"/>
    <w:rsid w:val="005F7A35"/>
    <w:rsid w:val="0060031D"/>
    <w:rsid w:val="00600604"/>
    <w:rsid w:val="006006A0"/>
    <w:rsid w:val="00600A21"/>
    <w:rsid w:val="0060125E"/>
    <w:rsid w:val="0060186A"/>
    <w:rsid w:val="00601928"/>
    <w:rsid w:val="00602034"/>
    <w:rsid w:val="006022EC"/>
    <w:rsid w:val="006024C4"/>
    <w:rsid w:val="00603D20"/>
    <w:rsid w:val="00604270"/>
    <w:rsid w:val="006042A6"/>
    <w:rsid w:val="006059D3"/>
    <w:rsid w:val="00607B6C"/>
    <w:rsid w:val="00611217"/>
    <w:rsid w:val="00612086"/>
    <w:rsid w:val="00612C7B"/>
    <w:rsid w:val="00612CB1"/>
    <w:rsid w:val="00612D6B"/>
    <w:rsid w:val="006133F7"/>
    <w:rsid w:val="0061373A"/>
    <w:rsid w:val="00613A2E"/>
    <w:rsid w:val="00613F8C"/>
    <w:rsid w:val="0061451C"/>
    <w:rsid w:val="006149FB"/>
    <w:rsid w:val="00615557"/>
    <w:rsid w:val="00615868"/>
    <w:rsid w:val="00615F53"/>
    <w:rsid w:val="00616157"/>
    <w:rsid w:val="006162AD"/>
    <w:rsid w:val="006162D6"/>
    <w:rsid w:val="00616A58"/>
    <w:rsid w:val="0061767C"/>
    <w:rsid w:val="00617A7A"/>
    <w:rsid w:val="00617C14"/>
    <w:rsid w:val="006202C5"/>
    <w:rsid w:val="00620461"/>
    <w:rsid w:val="00620899"/>
    <w:rsid w:val="00620B54"/>
    <w:rsid w:val="00620F19"/>
    <w:rsid w:val="00621306"/>
    <w:rsid w:val="00621483"/>
    <w:rsid w:val="00621BD3"/>
    <w:rsid w:val="00622CDA"/>
    <w:rsid w:val="00622F8A"/>
    <w:rsid w:val="00623FD4"/>
    <w:rsid w:val="0062526D"/>
    <w:rsid w:val="0062547B"/>
    <w:rsid w:val="00625864"/>
    <w:rsid w:val="0062593A"/>
    <w:rsid w:val="00625941"/>
    <w:rsid w:val="00625E19"/>
    <w:rsid w:val="006262F6"/>
    <w:rsid w:val="00626985"/>
    <w:rsid w:val="00626A0F"/>
    <w:rsid w:val="00627594"/>
    <w:rsid w:val="00627A6E"/>
    <w:rsid w:val="00627AAF"/>
    <w:rsid w:val="00627DA7"/>
    <w:rsid w:val="00630DC2"/>
    <w:rsid w:val="00630EE5"/>
    <w:rsid w:val="006320B4"/>
    <w:rsid w:val="0063226C"/>
    <w:rsid w:val="006328BB"/>
    <w:rsid w:val="00633082"/>
    <w:rsid w:val="006330A9"/>
    <w:rsid w:val="0063339A"/>
    <w:rsid w:val="006333A2"/>
    <w:rsid w:val="00633445"/>
    <w:rsid w:val="00633C29"/>
    <w:rsid w:val="00633CF3"/>
    <w:rsid w:val="0063450D"/>
    <w:rsid w:val="006346C5"/>
    <w:rsid w:val="006358E1"/>
    <w:rsid w:val="00635FC2"/>
    <w:rsid w:val="0063686F"/>
    <w:rsid w:val="00636E34"/>
    <w:rsid w:val="00637055"/>
    <w:rsid w:val="006372C8"/>
    <w:rsid w:val="00637834"/>
    <w:rsid w:val="006378ED"/>
    <w:rsid w:val="00637EC7"/>
    <w:rsid w:val="00640133"/>
    <w:rsid w:val="00640825"/>
    <w:rsid w:val="006408F6"/>
    <w:rsid w:val="00640978"/>
    <w:rsid w:val="00640B4F"/>
    <w:rsid w:val="00640B7F"/>
    <w:rsid w:val="00640CEB"/>
    <w:rsid w:val="006415AB"/>
    <w:rsid w:val="00641A1B"/>
    <w:rsid w:val="00641A78"/>
    <w:rsid w:val="00641DFD"/>
    <w:rsid w:val="00642063"/>
    <w:rsid w:val="006425CD"/>
    <w:rsid w:val="00642756"/>
    <w:rsid w:val="00642CAB"/>
    <w:rsid w:val="006433FF"/>
    <w:rsid w:val="006439BA"/>
    <w:rsid w:val="00643CC4"/>
    <w:rsid w:val="006441C4"/>
    <w:rsid w:val="00644A4E"/>
    <w:rsid w:val="00645031"/>
    <w:rsid w:val="00645B96"/>
    <w:rsid w:val="00645D45"/>
    <w:rsid w:val="00646581"/>
    <w:rsid w:val="0064666C"/>
    <w:rsid w:val="006474BF"/>
    <w:rsid w:val="0064763F"/>
    <w:rsid w:val="00647C1B"/>
    <w:rsid w:val="00647ECE"/>
    <w:rsid w:val="00650031"/>
    <w:rsid w:val="00650692"/>
    <w:rsid w:val="006507D0"/>
    <w:rsid w:val="00651349"/>
    <w:rsid w:val="00651C87"/>
    <w:rsid w:val="00652735"/>
    <w:rsid w:val="00653AA3"/>
    <w:rsid w:val="00653E20"/>
    <w:rsid w:val="0065430C"/>
    <w:rsid w:val="00654867"/>
    <w:rsid w:val="00654AB5"/>
    <w:rsid w:val="00654B48"/>
    <w:rsid w:val="00656089"/>
    <w:rsid w:val="006566AE"/>
    <w:rsid w:val="006567CE"/>
    <w:rsid w:val="006568B6"/>
    <w:rsid w:val="00656E0A"/>
    <w:rsid w:val="00657243"/>
    <w:rsid w:val="0065729B"/>
    <w:rsid w:val="00657639"/>
    <w:rsid w:val="0065767F"/>
    <w:rsid w:val="00657D7E"/>
    <w:rsid w:val="006601FC"/>
    <w:rsid w:val="00661252"/>
    <w:rsid w:val="0066391F"/>
    <w:rsid w:val="00663CEE"/>
    <w:rsid w:val="00664E79"/>
    <w:rsid w:val="0066664B"/>
    <w:rsid w:val="00666917"/>
    <w:rsid w:val="00666996"/>
    <w:rsid w:val="00666BB1"/>
    <w:rsid w:val="00666E8F"/>
    <w:rsid w:val="00667111"/>
    <w:rsid w:val="00670346"/>
    <w:rsid w:val="006708B1"/>
    <w:rsid w:val="006708CD"/>
    <w:rsid w:val="00670D08"/>
    <w:rsid w:val="00671930"/>
    <w:rsid w:val="00671F9F"/>
    <w:rsid w:val="00672110"/>
    <w:rsid w:val="00672300"/>
    <w:rsid w:val="00672BA1"/>
    <w:rsid w:val="00673C44"/>
    <w:rsid w:val="006745FA"/>
    <w:rsid w:val="00675351"/>
    <w:rsid w:val="006755F3"/>
    <w:rsid w:val="006757CB"/>
    <w:rsid w:val="00675AB9"/>
    <w:rsid w:val="00675BA7"/>
    <w:rsid w:val="00676044"/>
    <w:rsid w:val="006760D1"/>
    <w:rsid w:val="006763A1"/>
    <w:rsid w:val="006766D6"/>
    <w:rsid w:val="00676A4E"/>
    <w:rsid w:val="00676AD0"/>
    <w:rsid w:val="00676C40"/>
    <w:rsid w:val="00677380"/>
    <w:rsid w:val="006775CD"/>
    <w:rsid w:val="0067795E"/>
    <w:rsid w:val="00677E5A"/>
    <w:rsid w:val="006802FD"/>
    <w:rsid w:val="00680A90"/>
    <w:rsid w:val="00681990"/>
    <w:rsid w:val="00681A2C"/>
    <w:rsid w:val="00681F77"/>
    <w:rsid w:val="0068215F"/>
    <w:rsid w:val="0068271B"/>
    <w:rsid w:val="006832CE"/>
    <w:rsid w:val="006832EB"/>
    <w:rsid w:val="00683626"/>
    <w:rsid w:val="00683B85"/>
    <w:rsid w:val="006843AE"/>
    <w:rsid w:val="00685911"/>
    <w:rsid w:val="006860DC"/>
    <w:rsid w:val="0068672E"/>
    <w:rsid w:val="00686996"/>
    <w:rsid w:val="00686EE8"/>
    <w:rsid w:val="00687025"/>
    <w:rsid w:val="006913B7"/>
    <w:rsid w:val="0069143A"/>
    <w:rsid w:val="00691440"/>
    <w:rsid w:val="00691D2A"/>
    <w:rsid w:val="00692DBE"/>
    <w:rsid w:val="00693A4D"/>
    <w:rsid w:val="00693CE8"/>
    <w:rsid w:val="00693FF1"/>
    <w:rsid w:val="00694238"/>
    <w:rsid w:val="00694476"/>
    <w:rsid w:val="0069492E"/>
    <w:rsid w:val="00694C99"/>
    <w:rsid w:val="00695119"/>
    <w:rsid w:val="006953D4"/>
    <w:rsid w:val="0069609D"/>
    <w:rsid w:val="0069660A"/>
    <w:rsid w:val="00696627"/>
    <w:rsid w:val="00697D77"/>
    <w:rsid w:val="00697F08"/>
    <w:rsid w:val="006A0020"/>
    <w:rsid w:val="006A0728"/>
    <w:rsid w:val="006A0A06"/>
    <w:rsid w:val="006A13F6"/>
    <w:rsid w:val="006A1607"/>
    <w:rsid w:val="006A1705"/>
    <w:rsid w:val="006A1BFC"/>
    <w:rsid w:val="006A1DAA"/>
    <w:rsid w:val="006A1E54"/>
    <w:rsid w:val="006A24B3"/>
    <w:rsid w:val="006A2834"/>
    <w:rsid w:val="006A3396"/>
    <w:rsid w:val="006A378C"/>
    <w:rsid w:val="006A38D1"/>
    <w:rsid w:val="006A409C"/>
    <w:rsid w:val="006A4200"/>
    <w:rsid w:val="006A4614"/>
    <w:rsid w:val="006A4957"/>
    <w:rsid w:val="006A5CDE"/>
    <w:rsid w:val="006A6E1D"/>
    <w:rsid w:val="006A7B38"/>
    <w:rsid w:val="006A7C5D"/>
    <w:rsid w:val="006B0464"/>
    <w:rsid w:val="006B0851"/>
    <w:rsid w:val="006B1DF0"/>
    <w:rsid w:val="006B1FDC"/>
    <w:rsid w:val="006B2590"/>
    <w:rsid w:val="006B270B"/>
    <w:rsid w:val="006B2A45"/>
    <w:rsid w:val="006B2CEE"/>
    <w:rsid w:val="006B330A"/>
    <w:rsid w:val="006B36F6"/>
    <w:rsid w:val="006B381B"/>
    <w:rsid w:val="006B3DFB"/>
    <w:rsid w:val="006B44EC"/>
    <w:rsid w:val="006B45C0"/>
    <w:rsid w:val="006B4E59"/>
    <w:rsid w:val="006B5027"/>
    <w:rsid w:val="006B516E"/>
    <w:rsid w:val="006B52F4"/>
    <w:rsid w:val="006B57B2"/>
    <w:rsid w:val="006B63B6"/>
    <w:rsid w:val="006B6EE0"/>
    <w:rsid w:val="006B7494"/>
    <w:rsid w:val="006B7547"/>
    <w:rsid w:val="006C0165"/>
    <w:rsid w:val="006C021F"/>
    <w:rsid w:val="006C0495"/>
    <w:rsid w:val="006C06F4"/>
    <w:rsid w:val="006C07EA"/>
    <w:rsid w:val="006C106D"/>
    <w:rsid w:val="006C1812"/>
    <w:rsid w:val="006C1B78"/>
    <w:rsid w:val="006C1D2A"/>
    <w:rsid w:val="006C2142"/>
    <w:rsid w:val="006C360A"/>
    <w:rsid w:val="006C3824"/>
    <w:rsid w:val="006C46D7"/>
    <w:rsid w:val="006C4805"/>
    <w:rsid w:val="006C4AB3"/>
    <w:rsid w:val="006C5773"/>
    <w:rsid w:val="006C6936"/>
    <w:rsid w:val="006C6B64"/>
    <w:rsid w:val="006C7068"/>
    <w:rsid w:val="006C70E6"/>
    <w:rsid w:val="006C718E"/>
    <w:rsid w:val="006C7240"/>
    <w:rsid w:val="006C7794"/>
    <w:rsid w:val="006D0141"/>
    <w:rsid w:val="006D080B"/>
    <w:rsid w:val="006D0AA6"/>
    <w:rsid w:val="006D0FB3"/>
    <w:rsid w:val="006D10FA"/>
    <w:rsid w:val="006D2FFB"/>
    <w:rsid w:val="006D3CAB"/>
    <w:rsid w:val="006D426F"/>
    <w:rsid w:val="006D47DD"/>
    <w:rsid w:val="006D511F"/>
    <w:rsid w:val="006D5685"/>
    <w:rsid w:val="006D5847"/>
    <w:rsid w:val="006D5DDB"/>
    <w:rsid w:val="006D6D4A"/>
    <w:rsid w:val="006D6E80"/>
    <w:rsid w:val="006D70CD"/>
    <w:rsid w:val="006D7D63"/>
    <w:rsid w:val="006E00AC"/>
    <w:rsid w:val="006E0BAE"/>
    <w:rsid w:val="006E118B"/>
    <w:rsid w:val="006E1C59"/>
    <w:rsid w:val="006E1DA2"/>
    <w:rsid w:val="006E2238"/>
    <w:rsid w:val="006E248A"/>
    <w:rsid w:val="006E2964"/>
    <w:rsid w:val="006E3311"/>
    <w:rsid w:val="006E3506"/>
    <w:rsid w:val="006E39AF"/>
    <w:rsid w:val="006E3AF1"/>
    <w:rsid w:val="006E4581"/>
    <w:rsid w:val="006E4807"/>
    <w:rsid w:val="006E4818"/>
    <w:rsid w:val="006E4F15"/>
    <w:rsid w:val="006E5650"/>
    <w:rsid w:val="006E5BB7"/>
    <w:rsid w:val="006E5C4F"/>
    <w:rsid w:val="006E6A42"/>
    <w:rsid w:val="006E6E08"/>
    <w:rsid w:val="006E7031"/>
    <w:rsid w:val="006E782B"/>
    <w:rsid w:val="006F0482"/>
    <w:rsid w:val="006F0BA6"/>
    <w:rsid w:val="006F18B3"/>
    <w:rsid w:val="006F224C"/>
    <w:rsid w:val="006F2AA3"/>
    <w:rsid w:val="006F384F"/>
    <w:rsid w:val="006F3B6B"/>
    <w:rsid w:val="006F408D"/>
    <w:rsid w:val="006F474F"/>
    <w:rsid w:val="006F4D8C"/>
    <w:rsid w:val="006F4ED7"/>
    <w:rsid w:val="006F50AF"/>
    <w:rsid w:val="006F539F"/>
    <w:rsid w:val="006F71B0"/>
    <w:rsid w:val="006F79CB"/>
    <w:rsid w:val="006F79DE"/>
    <w:rsid w:val="006F7BE2"/>
    <w:rsid w:val="006F7ED4"/>
    <w:rsid w:val="00700825"/>
    <w:rsid w:val="0070150B"/>
    <w:rsid w:val="00701761"/>
    <w:rsid w:val="0070187D"/>
    <w:rsid w:val="00701A53"/>
    <w:rsid w:val="007020FA"/>
    <w:rsid w:val="00703140"/>
    <w:rsid w:val="007039C8"/>
    <w:rsid w:val="00703FA3"/>
    <w:rsid w:val="00704197"/>
    <w:rsid w:val="00705724"/>
    <w:rsid w:val="00705757"/>
    <w:rsid w:val="007059CB"/>
    <w:rsid w:val="00705A6B"/>
    <w:rsid w:val="00705B27"/>
    <w:rsid w:val="00705B6F"/>
    <w:rsid w:val="00705CBD"/>
    <w:rsid w:val="00706016"/>
    <w:rsid w:val="00706037"/>
    <w:rsid w:val="007060F7"/>
    <w:rsid w:val="00706148"/>
    <w:rsid w:val="00706374"/>
    <w:rsid w:val="00707276"/>
    <w:rsid w:val="007073BC"/>
    <w:rsid w:val="0070756A"/>
    <w:rsid w:val="007076DE"/>
    <w:rsid w:val="00707970"/>
    <w:rsid w:val="00710112"/>
    <w:rsid w:val="007102DD"/>
    <w:rsid w:val="007108D3"/>
    <w:rsid w:val="00710C8B"/>
    <w:rsid w:val="00712158"/>
    <w:rsid w:val="007126CB"/>
    <w:rsid w:val="007129B8"/>
    <w:rsid w:val="00713E7A"/>
    <w:rsid w:val="00714067"/>
    <w:rsid w:val="007144FB"/>
    <w:rsid w:val="00714F58"/>
    <w:rsid w:val="007161BE"/>
    <w:rsid w:val="00716FF9"/>
    <w:rsid w:val="00716FFD"/>
    <w:rsid w:val="007200D9"/>
    <w:rsid w:val="00720E3C"/>
    <w:rsid w:val="00721132"/>
    <w:rsid w:val="0072161D"/>
    <w:rsid w:val="00721C0B"/>
    <w:rsid w:val="00721DA6"/>
    <w:rsid w:val="00722453"/>
    <w:rsid w:val="00722E07"/>
    <w:rsid w:val="00723180"/>
    <w:rsid w:val="00723820"/>
    <w:rsid w:val="00723DD9"/>
    <w:rsid w:val="00724753"/>
    <w:rsid w:val="00724E55"/>
    <w:rsid w:val="0072620D"/>
    <w:rsid w:val="00726E07"/>
    <w:rsid w:val="0072748E"/>
    <w:rsid w:val="00730690"/>
    <w:rsid w:val="00730F4A"/>
    <w:rsid w:val="00731A4A"/>
    <w:rsid w:val="00731E40"/>
    <w:rsid w:val="0073227E"/>
    <w:rsid w:val="007330D8"/>
    <w:rsid w:val="0073398E"/>
    <w:rsid w:val="00733B69"/>
    <w:rsid w:val="00734158"/>
    <w:rsid w:val="0073448B"/>
    <w:rsid w:val="00735008"/>
    <w:rsid w:val="00736217"/>
    <w:rsid w:val="00736888"/>
    <w:rsid w:val="00736A67"/>
    <w:rsid w:val="00736A7A"/>
    <w:rsid w:val="007372A2"/>
    <w:rsid w:val="00737915"/>
    <w:rsid w:val="00740025"/>
    <w:rsid w:val="00740B5E"/>
    <w:rsid w:val="007420CD"/>
    <w:rsid w:val="00742101"/>
    <w:rsid w:val="007437F8"/>
    <w:rsid w:val="00743AF8"/>
    <w:rsid w:val="00743D16"/>
    <w:rsid w:val="00744142"/>
    <w:rsid w:val="00744805"/>
    <w:rsid w:val="0074483E"/>
    <w:rsid w:val="00744941"/>
    <w:rsid w:val="00744C09"/>
    <w:rsid w:val="00746146"/>
    <w:rsid w:val="00746EED"/>
    <w:rsid w:val="00746FBE"/>
    <w:rsid w:val="00747C6A"/>
    <w:rsid w:val="00747E12"/>
    <w:rsid w:val="00750209"/>
    <w:rsid w:val="007502D9"/>
    <w:rsid w:val="007504E4"/>
    <w:rsid w:val="00750A2B"/>
    <w:rsid w:val="00750F0E"/>
    <w:rsid w:val="00751342"/>
    <w:rsid w:val="00751414"/>
    <w:rsid w:val="00751B63"/>
    <w:rsid w:val="007522AD"/>
    <w:rsid w:val="0075261C"/>
    <w:rsid w:val="0075291A"/>
    <w:rsid w:val="00752BA0"/>
    <w:rsid w:val="007535C7"/>
    <w:rsid w:val="007537C7"/>
    <w:rsid w:val="007538A7"/>
    <w:rsid w:val="007539FA"/>
    <w:rsid w:val="00753C70"/>
    <w:rsid w:val="00754161"/>
    <w:rsid w:val="0075467F"/>
    <w:rsid w:val="00754ED8"/>
    <w:rsid w:val="00754FC0"/>
    <w:rsid w:val="007552D7"/>
    <w:rsid w:val="00755407"/>
    <w:rsid w:val="0075575A"/>
    <w:rsid w:val="007559A4"/>
    <w:rsid w:val="007563CD"/>
    <w:rsid w:val="00756CC3"/>
    <w:rsid w:val="00756D92"/>
    <w:rsid w:val="00756DB6"/>
    <w:rsid w:val="00757011"/>
    <w:rsid w:val="0075702A"/>
    <w:rsid w:val="007574EF"/>
    <w:rsid w:val="007576F1"/>
    <w:rsid w:val="00757738"/>
    <w:rsid w:val="007578C2"/>
    <w:rsid w:val="007603D7"/>
    <w:rsid w:val="00760AF3"/>
    <w:rsid w:val="00761CFF"/>
    <w:rsid w:val="00761D5F"/>
    <w:rsid w:val="00761EDD"/>
    <w:rsid w:val="0076247A"/>
    <w:rsid w:val="00762CC9"/>
    <w:rsid w:val="00762DCB"/>
    <w:rsid w:val="00763962"/>
    <w:rsid w:val="00763AC8"/>
    <w:rsid w:val="007653FB"/>
    <w:rsid w:val="007654DE"/>
    <w:rsid w:val="00765625"/>
    <w:rsid w:val="00765AD1"/>
    <w:rsid w:val="007667C9"/>
    <w:rsid w:val="007667E4"/>
    <w:rsid w:val="00766875"/>
    <w:rsid w:val="00766BD4"/>
    <w:rsid w:val="00766D9F"/>
    <w:rsid w:val="00767D70"/>
    <w:rsid w:val="00770A5D"/>
    <w:rsid w:val="00770ABE"/>
    <w:rsid w:val="007712E4"/>
    <w:rsid w:val="00771847"/>
    <w:rsid w:val="00771BE7"/>
    <w:rsid w:val="00771DB0"/>
    <w:rsid w:val="00771DF0"/>
    <w:rsid w:val="00772972"/>
    <w:rsid w:val="00772EED"/>
    <w:rsid w:val="0077327E"/>
    <w:rsid w:val="00773673"/>
    <w:rsid w:val="00773E0F"/>
    <w:rsid w:val="00773EEE"/>
    <w:rsid w:val="00774C3E"/>
    <w:rsid w:val="00774C8C"/>
    <w:rsid w:val="00774D8E"/>
    <w:rsid w:val="0077510D"/>
    <w:rsid w:val="00775762"/>
    <w:rsid w:val="00775E34"/>
    <w:rsid w:val="00776071"/>
    <w:rsid w:val="00776181"/>
    <w:rsid w:val="00776552"/>
    <w:rsid w:val="00776E73"/>
    <w:rsid w:val="007771F4"/>
    <w:rsid w:val="007775DD"/>
    <w:rsid w:val="007775F1"/>
    <w:rsid w:val="00777F55"/>
    <w:rsid w:val="007804CC"/>
    <w:rsid w:val="00780B24"/>
    <w:rsid w:val="00782143"/>
    <w:rsid w:val="007822B1"/>
    <w:rsid w:val="007828F7"/>
    <w:rsid w:val="00782A90"/>
    <w:rsid w:val="00782B19"/>
    <w:rsid w:val="00783240"/>
    <w:rsid w:val="007834D2"/>
    <w:rsid w:val="00783610"/>
    <w:rsid w:val="00783817"/>
    <w:rsid w:val="00784047"/>
    <w:rsid w:val="007849BB"/>
    <w:rsid w:val="00784F2D"/>
    <w:rsid w:val="00785274"/>
    <w:rsid w:val="0078559C"/>
    <w:rsid w:val="00785851"/>
    <w:rsid w:val="00785E49"/>
    <w:rsid w:val="00785F9F"/>
    <w:rsid w:val="00786291"/>
    <w:rsid w:val="007868C3"/>
    <w:rsid w:val="00786A78"/>
    <w:rsid w:val="00786AC8"/>
    <w:rsid w:val="007874A2"/>
    <w:rsid w:val="007877B9"/>
    <w:rsid w:val="00787CA3"/>
    <w:rsid w:val="0079009A"/>
    <w:rsid w:val="00791967"/>
    <w:rsid w:val="00791E2C"/>
    <w:rsid w:val="00791E88"/>
    <w:rsid w:val="007923ED"/>
    <w:rsid w:val="00792417"/>
    <w:rsid w:val="007927BE"/>
    <w:rsid w:val="007930FD"/>
    <w:rsid w:val="007931DB"/>
    <w:rsid w:val="00793B01"/>
    <w:rsid w:val="007946FA"/>
    <w:rsid w:val="00794DFB"/>
    <w:rsid w:val="00795039"/>
    <w:rsid w:val="0079581F"/>
    <w:rsid w:val="007959F8"/>
    <w:rsid w:val="00795F35"/>
    <w:rsid w:val="0079600E"/>
    <w:rsid w:val="0079624A"/>
    <w:rsid w:val="007966CF"/>
    <w:rsid w:val="00796FB1"/>
    <w:rsid w:val="0079799D"/>
    <w:rsid w:val="00797A23"/>
    <w:rsid w:val="00797C0C"/>
    <w:rsid w:val="007A06D9"/>
    <w:rsid w:val="007A0C1F"/>
    <w:rsid w:val="007A125F"/>
    <w:rsid w:val="007A1AAF"/>
    <w:rsid w:val="007A1D64"/>
    <w:rsid w:val="007A1F4C"/>
    <w:rsid w:val="007A205E"/>
    <w:rsid w:val="007A221E"/>
    <w:rsid w:val="007A2DBD"/>
    <w:rsid w:val="007A3216"/>
    <w:rsid w:val="007A325E"/>
    <w:rsid w:val="007A3CF5"/>
    <w:rsid w:val="007A4475"/>
    <w:rsid w:val="007A4A83"/>
    <w:rsid w:val="007A541D"/>
    <w:rsid w:val="007A565D"/>
    <w:rsid w:val="007A5A82"/>
    <w:rsid w:val="007A5CEF"/>
    <w:rsid w:val="007A5F5A"/>
    <w:rsid w:val="007A6668"/>
    <w:rsid w:val="007A675D"/>
    <w:rsid w:val="007A6CD3"/>
    <w:rsid w:val="007A6F58"/>
    <w:rsid w:val="007A74A3"/>
    <w:rsid w:val="007A78AB"/>
    <w:rsid w:val="007A7CAD"/>
    <w:rsid w:val="007B071B"/>
    <w:rsid w:val="007B0810"/>
    <w:rsid w:val="007B0F25"/>
    <w:rsid w:val="007B14E3"/>
    <w:rsid w:val="007B1C86"/>
    <w:rsid w:val="007B1EA2"/>
    <w:rsid w:val="007B2CB2"/>
    <w:rsid w:val="007B32EE"/>
    <w:rsid w:val="007B3474"/>
    <w:rsid w:val="007B3521"/>
    <w:rsid w:val="007B40E0"/>
    <w:rsid w:val="007B4309"/>
    <w:rsid w:val="007B51E7"/>
    <w:rsid w:val="007B54B8"/>
    <w:rsid w:val="007B6610"/>
    <w:rsid w:val="007B7064"/>
    <w:rsid w:val="007B769C"/>
    <w:rsid w:val="007B79E6"/>
    <w:rsid w:val="007B7CE2"/>
    <w:rsid w:val="007C026A"/>
    <w:rsid w:val="007C0AD6"/>
    <w:rsid w:val="007C136B"/>
    <w:rsid w:val="007C233C"/>
    <w:rsid w:val="007C3898"/>
    <w:rsid w:val="007C3907"/>
    <w:rsid w:val="007C3B00"/>
    <w:rsid w:val="007C4332"/>
    <w:rsid w:val="007C4BB8"/>
    <w:rsid w:val="007C4CEE"/>
    <w:rsid w:val="007C501F"/>
    <w:rsid w:val="007C57C3"/>
    <w:rsid w:val="007C5D53"/>
    <w:rsid w:val="007C5F62"/>
    <w:rsid w:val="007C61B4"/>
    <w:rsid w:val="007C6CDD"/>
    <w:rsid w:val="007C6EAF"/>
    <w:rsid w:val="007C73D2"/>
    <w:rsid w:val="007C776D"/>
    <w:rsid w:val="007C7CA0"/>
    <w:rsid w:val="007D003B"/>
    <w:rsid w:val="007D0536"/>
    <w:rsid w:val="007D09F3"/>
    <w:rsid w:val="007D1BC2"/>
    <w:rsid w:val="007D2027"/>
    <w:rsid w:val="007D245E"/>
    <w:rsid w:val="007D2915"/>
    <w:rsid w:val="007D36BB"/>
    <w:rsid w:val="007D3917"/>
    <w:rsid w:val="007D449B"/>
    <w:rsid w:val="007D4652"/>
    <w:rsid w:val="007D4AF2"/>
    <w:rsid w:val="007D4BEB"/>
    <w:rsid w:val="007D4ED9"/>
    <w:rsid w:val="007D5877"/>
    <w:rsid w:val="007D6A43"/>
    <w:rsid w:val="007D6EB5"/>
    <w:rsid w:val="007D6FA1"/>
    <w:rsid w:val="007D7A52"/>
    <w:rsid w:val="007D7B79"/>
    <w:rsid w:val="007D7D5F"/>
    <w:rsid w:val="007D7FD9"/>
    <w:rsid w:val="007E0154"/>
    <w:rsid w:val="007E0808"/>
    <w:rsid w:val="007E0C42"/>
    <w:rsid w:val="007E1BE8"/>
    <w:rsid w:val="007E1DC6"/>
    <w:rsid w:val="007E23AD"/>
    <w:rsid w:val="007E274E"/>
    <w:rsid w:val="007E2A15"/>
    <w:rsid w:val="007E2AFA"/>
    <w:rsid w:val="007E2F65"/>
    <w:rsid w:val="007E368A"/>
    <w:rsid w:val="007E3AF8"/>
    <w:rsid w:val="007E3E1F"/>
    <w:rsid w:val="007E4036"/>
    <w:rsid w:val="007E440A"/>
    <w:rsid w:val="007E45B6"/>
    <w:rsid w:val="007E483F"/>
    <w:rsid w:val="007E48EE"/>
    <w:rsid w:val="007E49D5"/>
    <w:rsid w:val="007E789D"/>
    <w:rsid w:val="007E7941"/>
    <w:rsid w:val="007F0557"/>
    <w:rsid w:val="007F068B"/>
    <w:rsid w:val="007F1754"/>
    <w:rsid w:val="007F32A3"/>
    <w:rsid w:val="007F32DE"/>
    <w:rsid w:val="007F35D3"/>
    <w:rsid w:val="007F3621"/>
    <w:rsid w:val="007F37BE"/>
    <w:rsid w:val="007F4994"/>
    <w:rsid w:val="007F5393"/>
    <w:rsid w:val="007F554B"/>
    <w:rsid w:val="007F56A8"/>
    <w:rsid w:val="007F5B05"/>
    <w:rsid w:val="007F5BE5"/>
    <w:rsid w:val="007F5D67"/>
    <w:rsid w:val="007F5D96"/>
    <w:rsid w:val="007F6184"/>
    <w:rsid w:val="007F6D55"/>
    <w:rsid w:val="007F730A"/>
    <w:rsid w:val="007F74C2"/>
    <w:rsid w:val="007F76E0"/>
    <w:rsid w:val="007F78EA"/>
    <w:rsid w:val="007F7F97"/>
    <w:rsid w:val="007F7FC2"/>
    <w:rsid w:val="0080029B"/>
    <w:rsid w:val="008009DA"/>
    <w:rsid w:val="00800EB0"/>
    <w:rsid w:val="008011FD"/>
    <w:rsid w:val="008015A7"/>
    <w:rsid w:val="00801CB4"/>
    <w:rsid w:val="0080257A"/>
    <w:rsid w:val="00802EF4"/>
    <w:rsid w:val="00804715"/>
    <w:rsid w:val="00805DF1"/>
    <w:rsid w:val="00806516"/>
    <w:rsid w:val="008067F7"/>
    <w:rsid w:val="00806B58"/>
    <w:rsid w:val="00806C02"/>
    <w:rsid w:val="00806DD4"/>
    <w:rsid w:val="008071A2"/>
    <w:rsid w:val="008079A8"/>
    <w:rsid w:val="008101A7"/>
    <w:rsid w:val="00810B6C"/>
    <w:rsid w:val="00810CA7"/>
    <w:rsid w:val="00811844"/>
    <w:rsid w:val="00811950"/>
    <w:rsid w:val="00811B06"/>
    <w:rsid w:val="008126BA"/>
    <w:rsid w:val="00812794"/>
    <w:rsid w:val="00813181"/>
    <w:rsid w:val="008137E7"/>
    <w:rsid w:val="00813AD4"/>
    <w:rsid w:val="00814AAC"/>
    <w:rsid w:val="00814AF0"/>
    <w:rsid w:val="00814C43"/>
    <w:rsid w:val="00814FA6"/>
    <w:rsid w:val="00815571"/>
    <w:rsid w:val="00816AE4"/>
    <w:rsid w:val="0081727C"/>
    <w:rsid w:val="0081769C"/>
    <w:rsid w:val="00817EBF"/>
    <w:rsid w:val="008202B0"/>
    <w:rsid w:val="00820982"/>
    <w:rsid w:val="00820AD0"/>
    <w:rsid w:val="00820CF6"/>
    <w:rsid w:val="00820E32"/>
    <w:rsid w:val="0082125C"/>
    <w:rsid w:val="0082297B"/>
    <w:rsid w:val="00823ADE"/>
    <w:rsid w:val="00823D1C"/>
    <w:rsid w:val="0082437C"/>
    <w:rsid w:val="00824A11"/>
    <w:rsid w:val="00825B37"/>
    <w:rsid w:val="00826756"/>
    <w:rsid w:val="00826D58"/>
    <w:rsid w:val="00826E09"/>
    <w:rsid w:val="00827645"/>
    <w:rsid w:val="00827C37"/>
    <w:rsid w:val="00827F04"/>
    <w:rsid w:val="00827F3A"/>
    <w:rsid w:val="008307B6"/>
    <w:rsid w:val="008310AC"/>
    <w:rsid w:val="00831349"/>
    <w:rsid w:val="0083147B"/>
    <w:rsid w:val="0083219C"/>
    <w:rsid w:val="00832249"/>
    <w:rsid w:val="008327EB"/>
    <w:rsid w:val="00832857"/>
    <w:rsid w:val="0083297F"/>
    <w:rsid w:val="00832FBC"/>
    <w:rsid w:val="00832FE9"/>
    <w:rsid w:val="0083303D"/>
    <w:rsid w:val="008332A4"/>
    <w:rsid w:val="008337A9"/>
    <w:rsid w:val="00833DB9"/>
    <w:rsid w:val="00834754"/>
    <w:rsid w:val="00834976"/>
    <w:rsid w:val="00834DF5"/>
    <w:rsid w:val="00834FCA"/>
    <w:rsid w:val="00835099"/>
    <w:rsid w:val="00835427"/>
    <w:rsid w:val="00835EBE"/>
    <w:rsid w:val="00836136"/>
    <w:rsid w:val="0083636A"/>
    <w:rsid w:val="0083675E"/>
    <w:rsid w:val="008367BC"/>
    <w:rsid w:val="008367C9"/>
    <w:rsid w:val="00837D88"/>
    <w:rsid w:val="0084052D"/>
    <w:rsid w:val="00840F34"/>
    <w:rsid w:val="00841408"/>
    <w:rsid w:val="008426B7"/>
    <w:rsid w:val="00843036"/>
    <w:rsid w:val="00843429"/>
    <w:rsid w:val="00843466"/>
    <w:rsid w:val="00844152"/>
    <w:rsid w:val="008447B4"/>
    <w:rsid w:val="00844C86"/>
    <w:rsid w:val="008452D9"/>
    <w:rsid w:val="00845355"/>
    <w:rsid w:val="008453D0"/>
    <w:rsid w:val="00845E13"/>
    <w:rsid w:val="00845FBA"/>
    <w:rsid w:val="008464ED"/>
    <w:rsid w:val="008467E8"/>
    <w:rsid w:val="00846B47"/>
    <w:rsid w:val="00846C6A"/>
    <w:rsid w:val="00846DD4"/>
    <w:rsid w:val="00847427"/>
    <w:rsid w:val="00847702"/>
    <w:rsid w:val="00847873"/>
    <w:rsid w:val="00847C29"/>
    <w:rsid w:val="0085043E"/>
    <w:rsid w:val="0085071E"/>
    <w:rsid w:val="00850739"/>
    <w:rsid w:val="00851194"/>
    <w:rsid w:val="00851539"/>
    <w:rsid w:val="008515D9"/>
    <w:rsid w:val="00851824"/>
    <w:rsid w:val="00851ADE"/>
    <w:rsid w:val="00851C3C"/>
    <w:rsid w:val="00851FBD"/>
    <w:rsid w:val="00852427"/>
    <w:rsid w:val="008525A6"/>
    <w:rsid w:val="00853532"/>
    <w:rsid w:val="00853DA2"/>
    <w:rsid w:val="00853E0F"/>
    <w:rsid w:val="00854351"/>
    <w:rsid w:val="0085459A"/>
    <w:rsid w:val="00854722"/>
    <w:rsid w:val="00855271"/>
    <w:rsid w:val="00855C3B"/>
    <w:rsid w:val="00856119"/>
    <w:rsid w:val="00856208"/>
    <w:rsid w:val="00856808"/>
    <w:rsid w:val="00856C2F"/>
    <w:rsid w:val="00856FC4"/>
    <w:rsid w:val="00857194"/>
    <w:rsid w:val="00857D09"/>
    <w:rsid w:val="00860400"/>
    <w:rsid w:val="0086096B"/>
    <w:rsid w:val="008609ED"/>
    <w:rsid w:val="008615F1"/>
    <w:rsid w:val="008617FE"/>
    <w:rsid w:val="00861913"/>
    <w:rsid w:val="00863692"/>
    <w:rsid w:val="008637EE"/>
    <w:rsid w:val="0086638D"/>
    <w:rsid w:val="008664B6"/>
    <w:rsid w:val="00866645"/>
    <w:rsid w:val="008669D1"/>
    <w:rsid w:val="00866B72"/>
    <w:rsid w:val="008671E0"/>
    <w:rsid w:val="00867A23"/>
    <w:rsid w:val="00867BD9"/>
    <w:rsid w:val="00867FD3"/>
    <w:rsid w:val="008701B0"/>
    <w:rsid w:val="0087070C"/>
    <w:rsid w:val="00870C53"/>
    <w:rsid w:val="00870D11"/>
    <w:rsid w:val="008711F2"/>
    <w:rsid w:val="0087144D"/>
    <w:rsid w:val="00871532"/>
    <w:rsid w:val="008719A2"/>
    <w:rsid w:val="008719A6"/>
    <w:rsid w:val="00871CD9"/>
    <w:rsid w:val="0087316F"/>
    <w:rsid w:val="00873AA2"/>
    <w:rsid w:val="008748FA"/>
    <w:rsid w:val="008759FC"/>
    <w:rsid w:val="00875B7C"/>
    <w:rsid w:val="00876237"/>
    <w:rsid w:val="008767D2"/>
    <w:rsid w:val="008767F4"/>
    <w:rsid w:val="0087681F"/>
    <w:rsid w:val="008769AF"/>
    <w:rsid w:val="00876BE1"/>
    <w:rsid w:val="008776A7"/>
    <w:rsid w:val="00877841"/>
    <w:rsid w:val="00877FD4"/>
    <w:rsid w:val="008800D7"/>
    <w:rsid w:val="0088013E"/>
    <w:rsid w:val="008801B3"/>
    <w:rsid w:val="00880C95"/>
    <w:rsid w:val="0088149F"/>
    <w:rsid w:val="00881BAC"/>
    <w:rsid w:val="00881C37"/>
    <w:rsid w:val="00881D19"/>
    <w:rsid w:val="00881EB5"/>
    <w:rsid w:val="00882204"/>
    <w:rsid w:val="00882B64"/>
    <w:rsid w:val="00882E0E"/>
    <w:rsid w:val="00883228"/>
    <w:rsid w:val="008834F0"/>
    <w:rsid w:val="0088369D"/>
    <w:rsid w:val="0088372D"/>
    <w:rsid w:val="008837A9"/>
    <w:rsid w:val="00883866"/>
    <w:rsid w:val="0088406F"/>
    <w:rsid w:val="008840E2"/>
    <w:rsid w:val="00885000"/>
    <w:rsid w:val="0088543D"/>
    <w:rsid w:val="00885726"/>
    <w:rsid w:val="00886024"/>
    <w:rsid w:val="0088684B"/>
    <w:rsid w:val="00886863"/>
    <w:rsid w:val="00886DD2"/>
    <w:rsid w:val="00886F15"/>
    <w:rsid w:val="00887440"/>
    <w:rsid w:val="008876E3"/>
    <w:rsid w:val="0088796C"/>
    <w:rsid w:val="00887B5C"/>
    <w:rsid w:val="0089025D"/>
    <w:rsid w:val="008902B6"/>
    <w:rsid w:val="008902BD"/>
    <w:rsid w:val="008906C1"/>
    <w:rsid w:val="00890D27"/>
    <w:rsid w:val="00891AF4"/>
    <w:rsid w:val="00891D8A"/>
    <w:rsid w:val="00891F6C"/>
    <w:rsid w:val="00892049"/>
    <w:rsid w:val="00892832"/>
    <w:rsid w:val="00892D6E"/>
    <w:rsid w:val="008936C7"/>
    <w:rsid w:val="00893B08"/>
    <w:rsid w:val="00893F54"/>
    <w:rsid w:val="00893F79"/>
    <w:rsid w:val="008941C9"/>
    <w:rsid w:val="0089439E"/>
    <w:rsid w:val="00894AD0"/>
    <w:rsid w:val="00895EA0"/>
    <w:rsid w:val="0089606D"/>
    <w:rsid w:val="00896BF6"/>
    <w:rsid w:val="0089716A"/>
    <w:rsid w:val="008976E8"/>
    <w:rsid w:val="00897A0A"/>
    <w:rsid w:val="00897D31"/>
    <w:rsid w:val="008A00A2"/>
    <w:rsid w:val="008A0A5C"/>
    <w:rsid w:val="008A11B3"/>
    <w:rsid w:val="008A1970"/>
    <w:rsid w:val="008A1A95"/>
    <w:rsid w:val="008A20D2"/>
    <w:rsid w:val="008A274D"/>
    <w:rsid w:val="008A2886"/>
    <w:rsid w:val="008A3DFA"/>
    <w:rsid w:val="008A4441"/>
    <w:rsid w:val="008A4530"/>
    <w:rsid w:val="008A46D6"/>
    <w:rsid w:val="008A5311"/>
    <w:rsid w:val="008A5A6E"/>
    <w:rsid w:val="008A5BA5"/>
    <w:rsid w:val="008A5DA5"/>
    <w:rsid w:val="008A6265"/>
    <w:rsid w:val="008A67AF"/>
    <w:rsid w:val="008A712B"/>
    <w:rsid w:val="008A717D"/>
    <w:rsid w:val="008A7598"/>
    <w:rsid w:val="008A7FE5"/>
    <w:rsid w:val="008B04CB"/>
    <w:rsid w:val="008B0D2E"/>
    <w:rsid w:val="008B14B2"/>
    <w:rsid w:val="008B14E1"/>
    <w:rsid w:val="008B2218"/>
    <w:rsid w:val="008B22E7"/>
    <w:rsid w:val="008B2B74"/>
    <w:rsid w:val="008B30FC"/>
    <w:rsid w:val="008B312C"/>
    <w:rsid w:val="008B4CF3"/>
    <w:rsid w:val="008B4EFD"/>
    <w:rsid w:val="008B57DE"/>
    <w:rsid w:val="008B5EB1"/>
    <w:rsid w:val="008B5F8A"/>
    <w:rsid w:val="008B60A2"/>
    <w:rsid w:val="008B6789"/>
    <w:rsid w:val="008B6E3D"/>
    <w:rsid w:val="008B722C"/>
    <w:rsid w:val="008B7493"/>
    <w:rsid w:val="008B79CF"/>
    <w:rsid w:val="008C01C1"/>
    <w:rsid w:val="008C01CD"/>
    <w:rsid w:val="008C03E0"/>
    <w:rsid w:val="008C0725"/>
    <w:rsid w:val="008C0FB4"/>
    <w:rsid w:val="008C105F"/>
    <w:rsid w:val="008C14DC"/>
    <w:rsid w:val="008C15A0"/>
    <w:rsid w:val="008C1655"/>
    <w:rsid w:val="008C17AE"/>
    <w:rsid w:val="008C19CF"/>
    <w:rsid w:val="008C205D"/>
    <w:rsid w:val="008C288E"/>
    <w:rsid w:val="008C2A2A"/>
    <w:rsid w:val="008C3113"/>
    <w:rsid w:val="008C35EF"/>
    <w:rsid w:val="008C35F1"/>
    <w:rsid w:val="008C3689"/>
    <w:rsid w:val="008C3D93"/>
    <w:rsid w:val="008C3F88"/>
    <w:rsid w:val="008C48A4"/>
    <w:rsid w:val="008C5BF9"/>
    <w:rsid w:val="008C621D"/>
    <w:rsid w:val="008C63EA"/>
    <w:rsid w:val="008C6BBD"/>
    <w:rsid w:val="008C6D55"/>
    <w:rsid w:val="008C717A"/>
    <w:rsid w:val="008C7628"/>
    <w:rsid w:val="008D0555"/>
    <w:rsid w:val="008D0569"/>
    <w:rsid w:val="008D17DE"/>
    <w:rsid w:val="008D1806"/>
    <w:rsid w:val="008D1835"/>
    <w:rsid w:val="008D21DC"/>
    <w:rsid w:val="008D2230"/>
    <w:rsid w:val="008D239B"/>
    <w:rsid w:val="008D2A9D"/>
    <w:rsid w:val="008D306C"/>
    <w:rsid w:val="008D42D0"/>
    <w:rsid w:val="008D46C0"/>
    <w:rsid w:val="008D4C84"/>
    <w:rsid w:val="008D4D8D"/>
    <w:rsid w:val="008D5314"/>
    <w:rsid w:val="008D5C04"/>
    <w:rsid w:val="008D5E33"/>
    <w:rsid w:val="008D6053"/>
    <w:rsid w:val="008D7468"/>
    <w:rsid w:val="008D79DB"/>
    <w:rsid w:val="008E0A46"/>
    <w:rsid w:val="008E0A76"/>
    <w:rsid w:val="008E13E0"/>
    <w:rsid w:val="008E2533"/>
    <w:rsid w:val="008E272E"/>
    <w:rsid w:val="008E2B66"/>
    <w:rsid w:val="008E2E04"/>
    <w:rsid w:val="008E317B"/>
    <w:rsid w:val="008E3408"/>
    <w:rsid w:val="008E3CAB"/>
    <w:rsid w:val="008E4139"/>
    <w:rsid w:val="008E4B9D"/>
    <w:rsid w:val="008E53DA"/>
    <w:rsid w:val="008E576A"/>
    <w:rsid w:val="008E5D33"/>
    <w:rsid w:val="008E631F"/>
    <w:rsid w:val="008E6DD9"/>
    <w:rsid w:val="008E6E22"/>
    <w:rsid w:val="008E74BF"/>
    <w:rsid w:val="008E7B9C"/>
    <w:rsid w:val="008F010A"/>
    <w:rsid w:val="008F085C"/>
    <w:rsid w:val="008F0AA6"/>
    <w:rsid w:val="008F0B89"/>
    <w:rsid w:val="008F0B98"/>
    <w:rsid w:val="008F0CC0"/>
    <w:rsid w:val="008F0DDE"/>
    <w:rsid w:val="008F15DA"/>
    <w:rsid w:val="008F1957"/>
    <w:rsid w:val="008F196A"/>
    <w:rsid w:val="008F1D15"/>
    <w:rsid w:val="008F1F2F"/>
    <w:rsid w:val="008F24DB"/>
    <w:rsid w:val="008F267A"/>
    <w:rsid w:val="008F28F9"/>
    <w:rsid w:val="008F32B9"/>
    <w:rsid w:val="008F33CD"/>
    <w:rsid w:val="008F3F38"/>
    <w:rsid w:val="008F452A"/>
    <w:rsid w:val="008F494C"/>
    <w:rsid w:val="008F49D3"/>
    <w:rsid w:val="008F4B1B"/>
    <w:rsid w:val="008F4D38"/>
    <w:rsid w:val="008F53CD"/>
    <w:rsid w:val="008F56A0"/>
    <w:rsid w:val="008F5A11"/>
    <w:rsid w:val="008F5D72"/>
    <w:rsid w:val="008F5E8C"/>
    <w:rsid w:val="008F6BDA"/>
    <w:rsid w:val="008F7215"/>
    <w:rsid w:val="008F73EA"/>
    <w:rsid w:val="008F7656"/>
    <w:rsid w:val="00900098"/>
    <w:rsid w:val="00900101"/>
    <w:rsid w:val="009005C1"/>
    <w:rsid w:val="00900918"/>
    <w:rsid w:val="009009F8"/>
    <w:rsid w:val="00901517"/>
    <w:rsid w:val="00901531"/>
    <w:rsid w:val="009015E1"/>
    <w:rsid w:val="0090245B"/>
    <w:rsid w:val="00902FF1"/>
    <w:rsid w:val="00903AE4"/>
    <w:rsid w:val="00903D1A"/>
    <w:rsid w:val="009043EC"/>
    <w:rsid w:val="00904B28"/>
    <w:rsid w:val="00905251"/>
    <w:rsid w:val="009053D7"/>
    <w:rsid w:val="009053F5"/>
    <w:rsid w:val="00905A76"/>
    <w:rsid w:val="00905C94"/>
    <w:rsid w:val="00906259"/>
    <w:rsid w:val="00907094"/>
    <w:rsid w:val="009078D8"/>
    <w:rsid w:val="00910754"/>
    <w:rsid w:val="00911455"/>
    <w:rsid w:val="009133BA"/>
    <w:rsid w:val="00913890"/>
    <w:rsid w:val="00913B90"/>
    <w:rsid w:val="00914E62"/>
    <w:rsid w:val="00915853"/>
    <w:rsid w:val="00915B42"/>
    <w:rsid w:val="00915F86"/>
    <w:rsid w:val="00917A24"/>
    <w:rsid w:val="00917DEA"/>
    <w:rsid w:val="009203B9"/>
    <w:rsid w:val="00921EFF"/>
    <w:rsid w:val="00922021"/>
    <w:rsid w:val="00922190"/>
    <w:rsid w:val="00922DA5"/>
    <w:rsid w:val="00923918"/>
    <w:rsid w:val="00923D59"/>
    <w:rsid w:val="00924303"/>
    <w:rsid w:val="009243CB"/>
    <w:rsid w:val="0092461F"/>
    <w:rsid w:val="00924D30"/>
    <w:rsid w:val="00924EDC"/>
    <w:rsid w:val="00925404"/>
    <w:rsid w:val="009259B6"/>
    <w:rsid w:val="009259DD"/>
    <w:rsid w:val="00925BF8"/>
    <w:rsid w:val="009264BB"/>
    <w:rsid w:val="009276BD"/>
    <w:rsid w:val="00927F30"/>
    <w:rsid w:val="009300B6"/>
    <w:rsid w:val="00930706"/>
    <w:rsid w:val="009307EC"/>
    <w:rsid w:val="00930803"/>
    <w:rsid w:val="00930E43"/>
    <w:rsid w:val="0093105B"/>
    <w:rsid w:val="009311FE"/>
    <w:rsid w:val="0093137A"/>
    <w:rsid w:val="009315EC"/>
    <w:rsid w:val="00931A3D"/>
    <w:rsid w:val="00931F52"/>
    <w:rsid w:val="0093216F"/>
    <w:rsid w:val="0093284F"/>
    <w:rsid w:val="00932983"/>
    <w:rsid w:val="00932AC8"/>
    <w:rsid w:val="00933B8F"/>
    <w:rsid w:val="00935063"/>
    <w:rsid w:val="00935B95"/>
    <w:rsid w:val="00935C64"/>
    <w:rsid w:val="00936085"/>
    <w:rsid w:val="009369A8"/>
    <w:rsid w:val="0093705D"/>
    <w:rsid w:val="009407B2"/>
    <w:rsid w:val="00940A1E"/>
    <w:rsid w:val="00941824"/>
    <w:rsid w:val="00941B1F"/>
    <w:rsid w:val="00941BC6"/>
    <w:rsid w:val="00942487"/>
    <w:rsid w:val="00942C07"/>
    <w:rsid w:val="00942F2F"/>
    <w:rsid w:val="00944DCA"/>
    <w:rsid w:val="00944F06"/>
    <w:rsid w:val="00945302"/>
    <w:rsid w:val="0094545A"/>
    <w:rsid w:val="00945725"/>
    <w:rsid w:val="00946588"/>
    <w:rsid w:val="00946ACE"/>
    <w:rsid w:val="009473E5"/>
    <w:rsid w:val="00947943"/>
    <w:rsid w:val="00947B5B"/>
    <w:rsid w:val="00947C96"/>
    <w:rsid w:val="0095017E"/>
    <w:rsid w:val="009504CB"/>
    <w:rsid w:val="009509BD"/>
    <w:rsid w:val="00950C24"/>
    <w:rsid w:val="0095131B"/>
    <w:rsid w:val="00951A10"/>
    <w:rsid w:val="00951C32"/>
    <w:rsid w:val="00952176"/>
    <w:rsid w:val="00952A6B"/>
    <w:rsid w:val="00952E84"/>
    <w:rsid w:val="00953BE6"/>
    <w:rsid w:val="00953D6D"/>
    <w:rsid w:val="00954D5D"/>
    <w:rsid w:val="0095535F"/>
    <w:rsid w:val="009554E6"/>
    <w:rsid w:val="0095562A"/>
    <w:rsid w:val="00955696"/>
    <w:rsid w:val="0095573E"/>
    <w:rsid w:val="00955EE0"/>
    <w:rsid w:val="00956461"/>
    <w:rsid w:val="0095655C"/>
    <w:rsid w:val="0095671E"/>
    <w:rsid w:val="00956D03"/>
    <w:rsid w:val="00957139"/>
    <w:rsid w:val="00957CFD"/>
    <w:rsid w:val="00957D8E"/>
    <w:rsid w:val="009605E0"/>
    <w:rsid w:val="009609FC"/>
    <w:rsid w:val="00960A23"/>
    <w:rsid w:val="00962AD7"/>
    <w:rsid w:val="00963111"/>
    <w:rsid w:val="00963BD6"/>
    <w:rsid w:val="0096529D"/>
    <w:rsid w:val="00965AD5"/>
    <w:rsid w:val="0096654D"/>
    <w:rsid w:val="00966BD1"/>
    <w:rsid w:val="00967FDC"/>
    <w:rsid w:val="009705F1"/>
    <w:rsid w:val="00970A38"/>
    <w:rsid w:val="0097111C"/>
    <w:rsid w:val="0097135D"/>
    <w:rsid w:val="009715C7"/>
    <w:rsid w:val="00971614"/>
    <w:rsid w:val="009718A2"/>
    <w:rsid w:val="00971B17"/>
    <w:rsid w:val="00971DB5"/>
    <w:rsid w:val="00971E6A"/>
    <w:rsid w:val="00972B8D"/>
    <w:rsid w:val="00972CBE"/>
    <w:rsid w:val="009732CA"/>
    <w:rsid w:val="009739F4"/>
    <w:rsid w:val="00973E81"/>
    <w:rsid w:val="00974170"/>
    <w:rsid w:val="00974C1B"/>
    <w:rsid w:val="00974CB5"/>
    <w:rsid w:val="0097583A"/>
    <w:rsid w:val="009759E6"/>
    <w:rsid w:val="0097651D"/>
    <w:rsid w:val="00976D17"/>
    <w:rsid w:val="00976F79"/>
    <w:rsid w:val="009776A4"/>
    <w:rsid w:val="009802F7"/>
    <w:rsid w:val="0098032A"/>
    <w:rsid w:val="00980A96"/>
    <w:rsid w:val="0098146C"/>
    <w:rsid w:val="009815D1"/>
    <w:rsid w:val="0098180F"/>
    <w:rsid w:val="00981A79"/>
    <w:rsid w:val="00981B46"/>
    <w:rsid w:val="00982738"/>
    <w:rsid w:val="00982C5D"/>
    <w:rsid w:val="00982FF4"/>
    <w:rsid w:val="009830B7"/>
    <w:rsid w:val="00983A13"/>
    <w:rsid w:val="009846CE"/>
    <w:rsid w:val="00984778"/>
    <w:rsid w:val="00984CD0"/>
    <w:rsid w:val="009863CC"/>
    <w:rsid w:val="00986740"/>
    <w:rsid w:val="00986904"/>
    <w:rsid w:val="00986D8F"/>
    <w:rsid w:val="00987338"/>
    <w:rsid w:val="00987A2E"/>
    <w:rsid w:val="00987E4D"/>
    <w:rsid w:val="00991026"/>
    <w:rsid w:val="00991236"/>
    <w:rsid w:val="00991C5C"/>
    <w:rsid w:val="00993791"/>
    <w:rsid w:val="00993A60"/>
    <w:rsid w:val="00993C4E"/>
    <w:rsid w:val="00993D39"/>
    <w:rsid w:val="00993E3E"/>
    <w:rsid w:val="00994993"/>
    <w:rsid w:val="00994AF5"/>
    <w:rsid w:val="00994C9F"/>
    <w:rsid w:val="00997129"/>
    <w:rsid w:val="00997346"/>
    <w:rsid w:val="00997A22"/>
    <w:rsid w:val="009A00EA"/>
    <w:rsid w:val="009A041B"/>
    <w:rsid w:val="009A0655"/>
    <w:rsid w:val="009A09FC"/>
    <w:rsid w:val="009A12AE"/>
    <w:rsid w:val="009A14A7"/>
    <w:rsid w:val="009A1951"/>
    <w:rsid w:val="009A1C51"/>
    <w:rsid w:val="009A264C"/>
    <w:rsid w:val="009A2809"/>
    <w:rsid w:val="009A31FF"/>
    <w:rsid w:val="009A336E"/>
    <w:rsid w:val="009A3BFA"/>
    <w:rsid w:val="009A4D7F"/>
    <w:rsid w:val="009A5ED7"/>
    <w:rsid w:val="009A612E"/>
    <w:rsid w:val="009A7205"/>
    <w:rsid w:val="009A7586"/>
    <w:rsid w:val="009A79CA"/>
    <w:rsid w:val="009B0B4A"/>
    <w:rsid w:val="009B0D65"/>
    <w:rsid w:val="009B202F"/>
    <w:rsid w:val="009B289B"/>
    <w:rsid w:val="009B2CAF"/>
    <w:rsid w:val="009B2EA5"/>
    <w:rsid w:val="009B34AD"/>
    <w:rsid w:val="009B36A2"/>
    <w:rsid w:val="009B39DC"/>
    <w:rsid w:val="009B4439"/>
    <w:rsid w:val="009B4A05"/>
    <w:rsid w:val="009B4E8B"/>
    <w:rsid w:val="009B5AFB"/>
    <w:rsid w:val="009B5F9F"/>
    <w:rsid w:val="009B60EB"/>
    <w:rsid w:val="009B6378"/>
    <w:rsid w:val="009B6653"/>
    <w:rsid w:val="009B6696"/>
    <w:rsid w:val="009B66EB"/>
    <w:rsid w:val="009B67CC"/>
    <w:rsid w:val="009B6A2B"/>
    <w:rsid w:val="009B7415"/>
    <w:rsid w:val="009C0919"/>
    <w:rsid w:val="009C12F7"/>
    <w:rsid w:val="009C1335"/>
    <w:rsid w:val="009C17EB"/>
    <w:rsid w:val="009C19BE"/>
    <w:rsid w:val="009C1A71"/>
    <w:rsid w:val="009C1EC0"/>
    <w:rsid w:val="009C33CD"/>
    <w:rsid w:val="009C35EB"/>
    <w:rsid w:val="009C3C0C"/>
    <w:rsid w:val="009C409E"/>
    <w:rsid w:val="009C438B"/>
    <w:rsid w:val="009C4564"/>
    <w:rsid w:val="009C4779"/>
    <w:rsid w:val="009C4A5E"/>
    <w:rsid w:val="009C4E97"/>
    <w:rsid w:val="009C6413"/>
    <w:rsid w:val="009C6C50"/>
    <w:rsid w:val="009C6E78"/>
    <w:rsid w:val="009C77D8"/>
    <w:rsid w:val="009C7A9E"/>
    <w:rsid w:val="009D0418"/>
    <w:rsid w:val="009D06FC"/>
    <w:rsid w:val="009D0D0E"/>
    <w:rsid w:val="009D0F88"/>
    <w:rsid w:val="009D1125"/>
    <w:rsid w:val="009D120E"/>
    <w:rsid w:val="009D28EF"/>
    <w:rsid w:val="009D2A10"/>
    <w:rsid w:val="009D2AA8"/>
    <w:rsid w:val="009D2CA7"/>
    <w:rsid w:val="009D37A8"/>
    <w:rsid w:val="009D3853"/>
    <w:rsid w:val="009D3FA2"/>
    <w:rsid w:val="009D46C7"/>
    <w:rsid w:val="009D487C"/>
    <w:rsid w:val="009D4A2A"/>
    <w:rsid w:val="009D4B5A"/>
    <w:rsid w:val="009D4DCE"/>
    <w:rsid w:val="009D503C"/>
    <w:rsid w:val="009D5843"/>
    <w:rsid w:val="009D6FE5"/>
    <w:rsid w:val="009D72C9"/>
    <w:rsid w:val="009D7802"/>
    <w:rsid w:val="009D78E4"/>
    <w:rsid w:val="009E0C21"/>
    <w:rsid w:val="009E1313"/>
    <w:rsid w:val="009E1547"/>
    <w:rsid w:val="009E1D0E"/>
    <w:rsid w:val="009E2020"/>
    <w:rsid w:val="009E257C"/>
    <w:rsid w:val="009E3011"/>
    <w:rsid w:val="009E3C5D"/>
    <w:rsid w:val="009E3EFF"/>
    <w:rsid w:val="009E47F3"/>
    <w:rsid w:val="009E4B03"/>
    <w:rsid w:val="009E5033"/>
    <w:rsid w:val="009E5192"/>
    <w:rsid w:val="009E552E"/>
    <w:rsid w:val="009E60B3"/>
    <w:rsid w:val="009E62EE"/>
    <w:rsid w:val="009E69B3"/>
    <w:rsid w:val="009E6B91"/>
    <w:rsid w:val="009E6F7B"/>
    <w:rsid w:val="009E78BA"/>
    <w:rsid w:val="009E7902"/>
    <w:rsid w:val="009F0DF8"/>
    <w:rsid w:val="009F2176"/>
    <w:rsid w:val="009F2464"/>
    <w:rsid w:val="009F267B"/>
    <w:rsid w:val="009F2932"/>
    <w:rsid w:val="009F305F"/>
    <w:rsid w:val="009F3152"/>
    <w:rsid w:val="009F3C2D"/>
    <w:rsid w:val="009F4706"/>
    <w:rsid w:val="009F49A6"/>
    <w:rsid w:val="009F4EC3"/>
    <w:rsid w:val="009F50A1"/>
    <w:rsid w:val="009F5473"/>
    <w:rsid w:val="009F6227"/>
    <w:rsid w:val="009F64C1"/>
    <w:rsid w:val="009F74B5"/>
    <w:rsid w:val="009F7705"/>
    <w:rsid w:val="009F7A23"/>
    <w:rsid w:val="00A000FD"/>
    <w:rsid w:val="00A00F99"/>
    <w:rsid w:val="00A010A2"/>
    <w:rsid w:val="00A02B36"/>
    <w:rsid w:val="00A0308A"/>
    <w:rsid w:val="00A03271"/>
    <w:rsid w:val="00A03DA5"/>
    <w:rsid w:val="00A04566"/>
    <w:rsid w:val="00A04853"/>
    <w:rsid w:val="00A04F53"/>
    <w:rsid w:val="00A05250"/>
    <w:rsid w:val="00A06249"/>
    <w:rsid w:val="00A06393"/>
    <w:rsid w:val="00A06586"/>
    <w:rsid w:val="00A068C1"/>
    <w:rsid w:val="00A06C87"/>
    <w:rsid w:val="00A0716F"/>
    <w:rsid w:val="00A07807"/>
    <w:rsid w:val="00A07D82"/>
    <w:rsid w:val="00A07EA2"/>
    <w:rsid w:val="00A10033"/>
    <w:rsid w:val="00A10966"/>
    <w:rsid w:val="00A10DBB"/>
    <w:rsid w:val="00A11363"/>
    <w:rsid w:val="00A11DF5"/>
    <w:rsid w:val="00A13149"/>
    <w:rsid w:val="00A132BF"/>
    <w:rsid w:val="00A132C3"/>
    <w:rsid w:val="00A14516"/>
    <w:rsid w:val="00A1460D"/>
    <w:rsid w:val="00A15277"/>
    <w:rsid w:val="00A15730"/>
    <w:rsid w:val="00A15B63"/>
    <w:rsid w:val="00A17122"/>
    <w:rsid w:val="00A1730B"/>
    <w:rsid w:val="00A175D0"/>
    <w:rsid w:val="00A17701"/>
    <w:rsid w:val="00A178EA"/>
    <w:rsid w:val="00A17C82"/>
    <w:rsid w:val="00A17F2A"/>
    <w:rsid w:val="00A204B4"/>
    <w:rsid w:val="00A21E9E"/>
    <w:rsid w:val="00A2337F"/>
    <w:rsid w:val="00A234C1"/>
    <w:rsid w:val="00A23B22"/>
    <w:rsid w:val="00A23D1D"/>
    <w:rsid w:val="00A23F31"/>
    <w:rsid w:val="00A259CA"/>
    <w:rsid w:val="00A25DDC"/>
    <w:rsid w:val="00A25E59"/>
    <w:rsid w:val="00A25FBE"/>
    <w:rsid w:val="00A2655E"/>
    <w:rsid w:val="00A26FB5"/>
    <w:rsid w:val="00A270E6"/>
    <w:rsid w:val="00A27966"/>
    <w:rsid w:val="00A27BF5"/>
    <w:rsid w:val="00A30740"/>
    <w:rsid w:val="00A30CF8"/>
    <w:rsid w:val="00A30E55"/>
    <w:rsid w:val="00A30FCD"/>
    <w:rsid w:val="00A3118E"/>
    <w:rsid w:val="00A31814"/>
    <w:rsid w:val="00A320B3"/>
    <w:rsid w:val="00A321EA"/>
    <w:rsid w:val="00A322C7"/>
    <w:rsid w:val="00A32FBB"/>
    <w:rsid w:val="00A3375B"/>
    <w:rsid w:val="00A33F2A"/>
    <w:rsid w:val="00A34D34"/>
    <w:rsid w:val="00A35639"/>
    <w:rsid w:val="00A3570C"/>
    <w:rsid w:val="00A35874"/>
    <w:rsid w:val="00A35A74"/>
    <w:rsid w:val="00A361CF"/>
    <w:rsid w:val="00A3650A"/>
    <w:rsid w:val="00A366A8"/>
    <w:rsid w:val="00A369CC"/>
    <w:rsid w:val="00A36ABE"/>
    <w:rsid w:val="00A36B51"/>
    <w:rsid w:val="00A3767C"/>
    <w:rsid w:val="00A376B1"/>
    <w:rsid w:val="00A37885"/>
    <w:rsid w:val="00A37BAB"/>
    <w:rsid w:val="00A37C2D"/>
    <w:rsid w:val="00A4001C"/>
    <w:rsid w:val="00A40139"/>
    <w:rsid w:val="00A40599"/>
    <w:rsid w:val="00A41443"/>
    <w:rsid w:val="00A4277C"/>
    <w:rsid w:val="00A44FCE"/>
    <w:rsid w:val="00A45083"/>
    <w:rsid w:val="00A454D6"/>
    <w:rsid w:val="00A457C3"/>
    <w:rsid w:val="00A4665D"/>
    <w:rsid w:val="00A469CA"/>
    <w:rsid w:val="00A47439"/>
    <w:rsid w:val="00A47985"/>
    <w:rsid w:val="00A47A44"/>
    <w:rsid w:val="00A501B3"/>
    <w:rsid w:val="00A5081D"/>
    <w:rsid w:val="00A50C2E"/>
    <w:rsid w:val="00A5170C"/>
    <w:rsid w:val="00A51738"/>
    <w:rsid w:val="00A521D5"/>
    <w:rsid w:val="00A52333"/>
    <w:rsid w:val="00A53343"/>
    <w:rsid w:val="00A53C29"/>
    <w:rsid w:val="00A540FB"/>
    <w:rsid w:val="00A544BF"/>
    <w:rsid w:val="00A546C3"/>
    <w:rsid w:val="00A54B50"/>
    <w:rsid w:val="00A54F67"/>
    <w:rsid w:val="00A5505B"/>
    <w:rsid w:val="00A558A4"/>
    <w:rsid w:val="00A55C6C"/>
    <w:rsid w:val="00A5675F"/>
    <w:rsid w:val="00A56804"/>
    <w:rsid w:val="00A56B01"/>
    <w:rsid w:val="00A56E85"/>
    <w:rsid w:val="00A56EBD"/>
    <w:rsid w:val="00A57109"/>
    <w:rsid w:val="00A575FD"/>
    <w:rsid w:val="00A579C8"/>
    <w:rsid w:val="00A57AEC"/>
    <w:rsid w:val="00A57B53"/>
    <w:rsid w:val="00A604B1"/>
    <w:rsid w:val="00A60509"/>
    <w:rsid w:val="00A60B63"/>
    <w:rsid w:val="00A60E4B"/>
    <w:rsid w:val="00A611DE"/>
    <w:rsid w:val="00A616F4"/>
    <w:rsid w:val="00A63017"/>
    <w:rsid w:val="00A631CF"/>
    <w:rsid w:val="00A63DD8"/>
    <w:rsid w:val="00A641E4"/>
    <w:rsid w:val="00A64F06"/>
    <w:rsid w:val="00A652E6"/>
    <w:rsid w:val="00A65605"/>
    <w:rsid w:val="00A66798"/>
    <w:rsid w:val="00A6697C"/>
    <w:rsid w:val="00A6751E"/>
    <w:rsid w:val="00A679DD"/>
    <w:rsid w:val="00A67D74"/>
    <w:rsid w:val="00A67EA0"/>
    <w:rsid w:val="00A70747"/>
    <w:rsid w:val="00A707C2"/>
    <w:rsid w:val="00A70C5C"/>
    <w:rsid w:val="00A70D05"/>
    <w:rsid w:val="00A71059"/>
    <w:rsid w:val="00A710A1"/>
    <w:rsid w:val="00A718DD"/>
    <w:rsid w:val="00A722B8"/>
    <w:rsid w:val="00A72373"/>
    <w:rsid w:val="00A729DB"/>
    <w:rsid w:val="00A72A6F"/>
    <w:rsid w:val="00A73267"/>
    <w:rsid w:val="00A732C7"/>
    <w:rsid w:val="00A733C5"/>
    <w:rsid w:val="00A736FD"/>
    <w:rsid w:val="00A73DDC"/>
    <w:rsid w:val="00A750E0"/>
    <w:rsid w:val="00A75B35"/>
    <w:rsid w:val="00A76603"/>
    <w:rsid w:val="00A767F1"/>
    <w:rsid w:val="00A76814"/>
    <w:rsid w:val="00A77097"/>
    <w:rsid w:val="00A7734B"/>
    <w:rsid w:val="00A77B1A"/>
    <w:rsid w:val="00A804AE"/>
    <w:rsid w:val="00A80864"/>
    <w:rsid w:val="00A80D8C"/>
    <w:rsid w:val="00A81119"/>
    <w:rsid w:val="00A81264"/>
    <w:rsid w:val="00A81371"/>
    <w:rsid w:val="00A81426"/>
    <w:rsid w:val="00A814EC"/>
    <w:rsid w:val="00A81DCF"/>
    <w:rsid w:val="00A82849"/>
    <w:rsid w:val="00A836EE"/>
    <w:rsid w:val="00A83936"/>
    <w:rsid w:val="00A83BB7"/>
    <w:rsid w:val="00A83F5C"/>
    <w:rsid w:val="00A8411C"/>
    <w:rsid w:val="00A842B1"/>
    <w:rsid w:val="00A84AD3"/>
    <w:rsid w:val="00A84CB7"/>
    <w:rsid w:val="00A85FE8"/>
    <w:rsid w:val="00A86633"/>
    <w:rsid w:val="00A86B4E"/>
    <w:rsid w:val="00A86C5F"/>
    <w:rsid w:val="00A86F01"/>
    <w:rsid w:val="00A90554"/>
    <w:rsid w:val="00A90975"/>
    <w:rsid w:val="00A909C3"/>
    <w:rsid w:val="00A90A3F"/>
    <w:rsid w:val="00A91061"/>
    <w:rsid w:val="00A91DD8"/>
    <w:rsid w:val="00A926B6"/>
    <w:rsid w:val="00A92B74"/>
    <w:rsid w:val="00A92E3E"/>
    <w:rsid w:val="00A93CE6"/>
    <w:rsid w:val="00A93DC7"/>
    <w:rsid w:val="00A940DE"/>
    <w:rsid w:val="00A9462E"/>
    <w:rsid w:val="00A94DAC"/>
    <w:rsid w:val="00A95E50"/>
    <w:rsid w:val="00A96540"/>
    <w:rsid w:val="00A96B64"/>
    <w:rsid w:val="00A96CBC"/>
    <w:rsid w:val="00A96EBF"/>
    <w:rsid w:val="00AA0512"/>
    <w:rsid w:val="00AA0C42"/>
    <w:rsid w:val="00AA0E0E"/>
    <w:rsid w:val="00AA0F6B"/>
    <w:rsid w:val="00AA1980"/>
    <w:rsid w:val="00AA2522"/>
    <w:rsid w:val="00AA25FC"/>
    <w:rsid w:val="00AA335F"/>
    <w:rsid w:val="00AA3400"/>
    <w:rsid w:val="00AA41D1"/>
    <w:rsid w:val="00AA4E0F"/>
    <w:rsid w:val="00AA5565"/>
    <w:rsid w:val="00AA5687"/>
    <w:rsid w:val="00AA5A42"/>
    <w:rsid w:val="00AA5C66"/>
    <w:rsid w:val="00AA61AF"/>
    <w:rsid w:val="00AA6EC4"/>
    <w:rsid w:val="00AA767E"/>
    <w:rsid w:val="00AA78BE"/>
    <w:rsid w:val="00AA7EEA"/>
    <w:rsid w:val="00AB1203"/>
    <w:rsid w:val="00AB1744"/>
    <w:rsid w:val="00AB17ED"/>
    <w:rsid w:val="00AB18B7"/>
    <w:rsid w:val="00AB1E05"/>
    <w:rsid w:val="00AB313E"/>
    <w:rsid w:val="00AB3753"/>
    <w:rsid w:val="00AB4BAC"/>
    <w:rsid w:val="00AB538A"/>
    <w:rsid w:val="00AB5617"/>
    <w:rsid w:val="00AB5AEB"/>
    <w:rsid w:val="00AB5ED0"/>
    <w:rsid w:val="00AB685A"/>
    <w:rsid w:val="00AB724B"/>
    <w:rsid w:val="00AB7704"/>
    <w:rsid w:val="00AB7801"/>
    <w:rsid w:val="00AC015A"/>
    <w:rsid w:val="00AC0906"/>
    <w:rsid w:val="00AC0BD5"/>
    <w:rsid w:val="00AC0ED0"/>
    <w:rsid w:val="00AC157E"/>
    <w:rsid w:val="00AC1A34"/>
    <w:rsid w:val="00AC1FB6"/>
    <w:rsid w:val="00AC2023"/>
    <w:rsid w:val="00AC25D9"/>
    <w:rsid w:val="00AC2BBC"/>
    <w:rsid w:val="00AC31AD"/>
    <w:rsid w:val="00AC3379"/>
    <w:rsid w:val="00AC4216"/>
    <w:rsid w:val="00AC4B17"/>
    <w:rsid w:val="00AC4B7A"/>
    <w:rsid w:val="00AC4BC0"/>
    <w:rsid w:val="00AC4CC1"/>
    <w:rsid w:val="00AC4D6C"/>
    <w:rsid w:val="00AC50F7"/>
    <w:rsid w:val="00AC57A7"/>
    <w:rsid w:val="00AC57E8"/>
    <w:rsid w:val="00AC5C6C"/>
    <w:rsid w:val="00AC5CB9"/>
    <w:rsid w:val="00AC5CEE"/>
    <w:rsid w:val="00AC6AE2"/>
    <w:rsid w:val="00AC6DBF"/>
    <w:rsid w:val="00AC7BE5"/>
    <w:rsid w:val="00AC7E1E"/>
    <w:rsid w:val="00AD200A"/>
    <w:rsid w:val="00AD22E7"/>
    <w:rsid w:val="00AD24A5"/>
    <w:rsid w:val="00AD381A"/>
    <w:rsid w:val="00AD38DB"/>
    <w:rsid w:val="00AD4074"/>
    <w:rsid w:val="00AD416F"/>
    <w:rsid w:val="00AD4548"/>
    <w:rsid w:val="00AD4796"/>
    <w:rsid w:val="00AD4F58"/>
    <w:rsid w:val="00AD5338"/>
    <w:rsid w:val="00AD54DE"/>
    <w:rsid w:val="00AD5623"/>
    <w:rsid w:val="00AD57C8"/>
    <w:rsid w:val="00AD5F63"/>
    <w:rsid w:val="00AD60BD"/>
    <w:rsid w:val="00AD6A86"/>
    <w:rsid w:val="00AD77F6"/>
    <w:rsid w:val="00AE01B7"/>
    <w:rsid w:val="00AE0355"/>
    <w:rsid w:val="00AE0D3C"/>
    <w:rsid w:val="00AE12AB"/>
    <w:rsid w:val="00AE1A48"/>
    <w:rsid w:val="00AE1D88"/>
    <w:rsid w:val="00AE2D28"/>
    <w:rsid w:val="00AE30A3"/>
    <w:rsid w:val="00AE3273"/>
    <w:rsid w:val="00AE3ACE"/>
    <w:rsid w:val="00AE5044"/>
    <w:rsid w:val="00AE5623"/>
    <w:rsid w:val="00AE5C90"/>
    <w:rsid w:val="00AE6515"/>
    <w:rsid w:val="00AE699A"/>
    <w:rsid w:val="00AE7597"/>
    <w:rsid w:val="00AF09DD"/>
    <w:rsid w:val="00AF0FAE"/>
    <w:rsid w:val="00AF11BC"/>
    <w:rsid w:val="00AF1431"/>
    <w:rsid w:val="00AF14F2"/>
    <w:rsid w:val="00AF1C41"/>
    <w:rsid w:val="00AF1D9F"/>
    <w:rsid w:val="00AF2450"/>
    <w:rsid w:val="00AF24B8"/>
    <w:rsid w:val="00AF24EF"/>
    <w:rsid w:val="00AF2F54"/>
    <w:rsid w:val="00AF34DA"/>
    <w:rsid w:val="00AF490D"/>
    <w:rsid w:val="00AF60D0"/>
    <w:rsid w:val="00AF639B"/>
    <w:rsid w:val="00AF6DBD"/>
    <w:rsid w:val="00AF7AC6"/>
    <w:rsid w:val="00AF7D87"/>
    <w:rsid w:val="00B002A4"/>
    <w:rsid w:val="00B0084E"/>
    <w:rsid w:val="00B00B08"/>
    <w:rsid w:val="00B0128B"/>
    <w:rsid w:val="00B016B0"/>
    <w:rsid w:val="00B01895"/>
    <w:rsid w:val="00B019DD"/>
    <w:rsid w:val="00B019E4"/>
    <w:rsid w:val="00B0232E"/>
    <w:rsid w:val="00B02435"/>
    <w:rsid w:val="00B0290C"/>
    <w:rsid w:val="00B02CD3"/>
    <w:rsid w:val="00B034A7"/>
    <w:rsid w:val="00B036CC"/>
    <w:rsid w:val="00B03895"/>
    <w:rsid w:val="00B03BC4"/>
    <w:rsid w:val="00B03E5A"/>
    <w:rsid w:val="00B041AB"/>
    <w:rsid w:val="00B04590"/>
    <w:rsid w:val="00B057B6"/>
    <w:rsid w:val="00B05DD2"/>
    <w:rsid w:val="00B065BE"/>
    <w:rsid w:val="00B0756C"/>
    <w:rsid w:val="00B07B5F"/>
    <w:rsid w:val="00B07F7D"/>
    <w:rsid w:val="00B103AE"/>
    <w:rsid w:val="00B10E23"/>
    <w:rsid w:val="00B11148"/>
    <w:rsid w:val="00B11A37"/>
    <w:rsid w:val="00B11E59"/>
    <w:rsid w:val="00B11F6D"/>
    <w:rsid w:val="00B11FD9"/>
    <w:rsid w:val="00B13017"/>
    <w:rsid w:val="00B133AC"/>
    <w:rsid w:val="00B137C3"/>
    <w:rsid w:val="00B137F3"/>
    <w:rsid w:val="00B13897"/>
    <w:rsid w:val="00B1405A"/>
    <w:rsid w:val="00B145BE"/>
    <w:rsid w:val="00B14641"/>
    <w:rsid w:val="00B14D5D"/>
    <w:rsid w:val="00B16037"/>
    <w:rsid w:val="00B169FE"/>
    <w:rsid w:val="00B177BE"/>
    <w:rsid w:val="00B204C4"/>
    <w:rsid w:val="00B218E6"/>
    <w:rsid w:val="00B21B52"/>
    <w:rsid w:val="00B21E4E"/>
    <w:rsid w:val="00B21ED8"/>
    <w:rsid w:val="00B2233F"/>
    <w:rsid w:val="00B225A4"/>
    <w:rsid w:val="00B22920"/>
    <w:rsid w:val="00B23FAA"/>
    <w:rsid w:val="00B23FBE"/>
    <w:rsid w:val="00B2420C"/>
    <w:rsid w:val="00B24CAD"/>
    <w:rsid w:val="00B255ED"/>
    <w:rsid w:val="00B256E9"/>
    <w:rsid w:val="00B25740"/>
    <w:rsid w:val="00B2639A"/>
    <w:rsid w:val="00B26F52"/>
    <w:rsid w:val="00B27014"/>
    <w:rsid w:val="00B2705F"/>
    <w:rsid w:val="00B2724A"/>
    <w:rsid w:val="00B30A82"/>
    <w:rsid w:val="00B3120A"/>
    <w:rsid w:val="00B31A62"/>
    <w:rsid w:val="00B31F1A"/>
    <w:rsid w:val="00B32064"/>
    <w:rsid w:val="00B32357"/>
    <w:rsid w:val="00B3246D"/>
    <w:rsid w:val="00B33445"/>
    <w:rsid w:val="00B33540"/>
    <w:rsid w:val="00B33610"/>
    <w:rsid w:val="00B33B16"/>
    <w:rsid w:val="00B33C91"/>
    <w:rsid w:val="00B33CE2"/>
    <w:rsid w:val="00B34D44"/>
    <w:rsid w:val="00B3525F"/>
    <w:rsid w:val="00B35421"/>
    <w:rsid w:val="00B3621A"/>
    <w:rsid w:val="00B36539"/>
    <w:rsid w:val="00B36E51"/>
    <w:rsid w:val="00B406A9"/>
    <w:rsid w:val="00B408A0"/>
    <w:rsid w:val="00B40F34"/>
    <w:rsid w:val="00B41171"/>
    <w:rsid w:val="00B4168C"/>
    <w:rsid w:val="00B41BBD"/>
    <w:rsid w:val="00B41C7B"/>
    <w:rsid w:val="00B41CC0"/>
    <w:rsid w:val="00B4201B"/>
    <w:rsid w:val="00B425AA"/>
    <w:rsid w:val="00B42987"/>
    <w:rsid w:val="00B42D1B"/>
    <w:rsid w:val="00B42D7C"/>
    <w:rsid w:val="00B433EE"/>
    <w:rsid w:val="00B4361A"/>
    <w:rsid w:val="00B43914"/>
    <w:rsid w:val="00B43DD3"/>
    <w:rsid w:val="00B43FCD"/>
    <w:rsid w:val="00B43FE1"/>
    <w:rsid w:val="00B44131"/>
    <w:rsid w:val="00B44664"/>
    <w:rsid w:val="00B44A89"/>
    <w:rsid w:val="00B44A91"/>
    <w:rsid w:val="00B46B9A"/>
    <w:rsid w:val="00B476C9"/>
    <w:rsid w:val="00B50095"/>
    <w:rsid w:val="00B505F9"/>
    <w:rsid w:val="00B51170"/>
    <w:rsid w:val="00B511CD"/>
    <w:rsid w:val="00B519D3"/>
    <w:rsid w:val="00B52070"/>
    <w:rsid w:val="00B521D1"/>
    <w:rsid w:val="00B523D1"/>
    <w:rsid w:val="00B52ACA"/>
    <w:rsid w:val="00B53F17"/>
    <w:rsid w:val="00B54623"/>
    <w:rsid w:val="00B54837"/>
    <w:rsid w:val="00B548D4"/>
    <w:rsid w:val="00B55A60"/>
    <w:rsid w:val="00B5608D"/>
    <w:rsid w:val="00B56D42"/>
    <w:rsid w:val="00B57906"/>
    <w:rsid w:val="00B604F1"/>
    <w:rsid w:val="00B615E6"/>
    <w:rsid w:val="00B626FD"/>
    <w:rsid w:val="00B62F38"/>
    <w:rsid w:val="00B63733"/>
    <w:rsid w:val="00B6373C"/>
    <w:rsid w:val="00B63CD3"/>
    <w:rsid w:val="00B64194"/>
    <w:rsid w:val="00B6467C"/>
    <w:rsid w:val="00B65369"/>
    <w:rsid w:val="00B65408"/>
    <w:rsid w:val="00B6671A"/>
    <w:rsid w:val="00B67785"/>
    <w:rsid w:val="00B703BB"/>
    <w:rsid w:val="00B721F8"/>
    <w:rsid w:val="00B72B49"/>
    <w:rsid w:val="00B7373E"/>
    <w:rsid w:val="00B7385A"/>
    <w:rsid w:val="00B74084"/>
    <w:rsid w:val="00B742A0"/>
    <w:rsid w:val="00B75363"/>
    <w:rsid w:val="00B755C1"/>
    <w:rsid w:val="00B75DF1"/>
    <w:rsid w:val="00B75E9E"/>
    <w:rsid w:val="00B76AAB"/>
    <w:rsid w:val="00B76B52"/>
    <w:rsid w:val="00B76D5D"/>
    <w:rsid w:val="00B776F9"/>
    <w:rsid w:val="00B77B1C"/>
    <w:rsid w:val="00B8005A"/>
    <w:rsid w:val="00B801DF"/>
    <w:rsid w:val="00B80480"/>
    <w:rsid w:val="00B80992"/>
    <w:rsid w:val="00B81391"/>
    <w:rsid w:val="00B81895"/>
    <w:rsid w:val="00B820AF"/>
    <w:rsid w:val="00B82CB1"/>
    <w:rsid w:val="00B832E4"/>
    <w:rsid w:val="00B83621"/>
    <w:rsid w:val="00B83A96"/>
    <w:rsid w:val="00B83DCF"/>
    <w:rsid w:val="00B83E2C"/>
    <w:rsid w:val="00B846EC"/>
    <w:rsid w:val="00B85751"/>
    <w:rsid w:val="00B85909"/>
    <w:rsid w:val="00B85F3B"/>
    <w:rsid w:val="00B86D13"/>
    <w:rsid w:val="00B872BE"/>
    <w:rsid w:val="00B875FE"/>
    <w:rsid w:val="00B876FF"/>
    <w:rsid w:val="00B902C6"/>
    <w:rsid w:val="00B9034C"/>
    <w:rsid w:val="00B905D8"/>
    <w:rsid w:val="00B90BE5"/>
    <w:rsid w:val="00B90E9F"/>
    <w:rsid w:val="00B92EF7"/>
    <w:rsid w:val="00B93114"/>
    <w:rsid w:val="00B93ADE"/>
    <w:rsid w:val="00B93FBD"/>
    <w:rsid w:val="00B940C6"/>
    <w:rsid w:val="00B94BAB"/>
    <w:rsid w:val="00B95353"/>
    <w:rsid w:val="00B95561"/>
    <w:rsid w:val="00B95F83"/>
    <w:rsid w:val="00B95F8A"/>
    <w:rsid w:val="00B96090"/>
    <w:rsid w:val="00B961A7"/>
    <w:rsid w:val="00B96D66"/>
    <w:rsid w:val="00B9746D"/>
    <w:rsid w:val="00B974B6"/>
    <w:rsid w:val="00B975DF"/>
    <w:rsid w:val="00B97779"/>
    <w:rsid w:val="00B97B69"/>
    <w:rsid w:val="00BA042A"/>
    <w:rsid w:val="00BA04B7"/>
    <w:rsid w:val="00BA097E"/>
    <w:rsid w:val="00BA0A1A"/>
    <w:rsid w:val="00BA1453"/>
    <w:rsid w:val="00BA1544"/>
    <w:rsid w:val="00BA1985"/>
    <w:rsid w:val="00BA257E"/>
    <w:rsid w:val="00BA2E2A"/>
    <w:rsid w:val="00BA30FF"/>
    <w:rsid w:val="00BA313C"/>
    <w:rsid w:val="00BA3DFC"/>
    <w:rsid w:val="00BA3E98"/>
    <w:rsid w:val="00BA474E"/>
    <w:rsid w:val="00BA5021"/>
    <w:rsid w:val="00BA5059"/>
    <w:rsid w:val="00BA5574"/>
    <w:rsid w:val="00BA56E3"/>
    <w:rsid w:val="00BA5DE2"/>
    <w:rsid w:val="00BA66D6"/>
    <w:rsid w:val="00BA705C"/>
    <w:rsid w:val="00BA7352"/>
    <w:rsid w:val="00BA7CB4"/>
    <w:rsid w:val="00BA7D06"/>
    <w:rsid w:val="00BB1698"/>
    <w:rsid w:val="00BB1F8E"/>
    <w:rsid w:val="00BB2478"/>
    <w:rsid w:val="00BB318D"/>
    <w:rsid w:val="00BB3321"/>
    <w:rsid w:val="00BB33E2"/>
    <w:rsid w:val="00BB3798"/>
    <w:rsid w:val="00BB3813"/>
    <w:rsid w:val="00BB3CC1"/>
    <w:rsid w:val="00BB43A9"/>
    <w:rsid w:val="00BB45C8"/>
    <w:rsid w:val="00BB4B57"/>
    <w:rsid w:val="00BB5171"/>
    <w:rsid w:val="00BB51A1"/>
    <w:rsid w:val="00BB6349"/>
    <w:rsid w:val="00BB6614"/>
    <w:rsid w:val="00BB7285"/>
    <w:rsid w:val="00BB7D3B"/>
    <w:rsid w:val="00BC0A66"/>
    <w:rsid w:val="00BC0B14"/>
    <w:rsid w:val="00BC0F49"/>
    <w:rsid w:val="00BC10DC"/>
    <w:rsid w:val="00BC12CD"/>
    <w:rsid w:val="00BC40D0"/>
    <w:rsid w:val="00BC4D98"/>
    <w:rsid w:val="00BC5F19"/>
    <w:rsid w:val="00BC607C"/>
    <w:rsid w:val="00BC60B8"/>
    <w:rsid w:val="00BC65D7"/>
    <w:rsid w:val="00BC6A28"/>
    <w:rsid w:val="00BC75F0"/>
    <w:rsid w:val="00BC7D3D"/>
    <w:rsid w:val="00BC7DE1"/>
    <w:rsid w:val="00BD06F0"/>
    <w:rsid w:val="00BD1961"/>
    <w:rsid w:val="00BD1BA1"/>
    <w:rsid w:val="00BD1DB8"/>
    <w:rsid w:val="00BD24E4"/>
    <w:rsid w:val="00BD2DE4"/>
    <w:rsid w:val="00BD2E64"/>
    <w:rsid w:val="00BD2FBC"/>
    <w:rsid w:val="00BD35D5"/>
    <w:rsid w:val="00BD3862"/>
    <w:rsid w:val="00BD3E9D"/>
    <w:rsid w:val="00BD4B08"/>
    <w:rsid w:val="00BD4B8E"/>
    <w:rsid w:val="00BD4C59"/>
    <w:rsid w:val="00BD51BC"/>
    <w:rsid w:val="00BD5F23"/>
    <w:rsid w:val="00BD7FBB"/>
    <w:rsid w:val="00BE0307"/>
    <w:rsid w:val="00BE042C"/>
    <w:rsid w:val="00BE0EA6"/>
    <w:rsid w:val="00BE0EB1"/>
    <w:rsid w:val="00BE0F3B"/>
    <w:rsid w:val="00BE1016"/>
    <w:rsid w:val="00BE1855"/>
    <w:rsid w:val="00BE18B5"/>
    <w:rsid w:val="00BE21DA"/>
    <w:rsid w:val="00BE23B2"/>
    <w:rsid w:val="00BE2500"/>
    <w:rsid w:val="00BE286C"/>
    <w:rsid w:val="00BE2C3A"/>
    <w:rsid w:val="00BE2F03"/>
    <w:rsid w:val="00BE360A"/>
    <w:rsid w:val="00BE380C"/>
    <w:rsid w:val="00BE38FB"/>
    <w:rsid w:val="00BE3A96"/>
    <w:rsid w:val="00BE3BD4"/>
    <w:rsid w:val="00BE436D"/>
    <w:rsid w:val="00BE46E3"/>
    <w:rsid w:val="00BE4C69"/>
    <w:rsid w:val="00BE50B7"/>
    <w:rsid w:val="00BE5AD6"/>
    <w:rsid w:val="00BE5D31"/>
    <w:rsid w:val="00BE5FD6"/>
    <w:rsid w:val="00BE6C93"/>
    <w:rsid w:val="00BE6E18"/>
    <w:rsid w:val="00BE7176"/>
    <w:rsid w:val="00BE75BE"/>
    <w:rsid w:val="00BE75FD"/>
    <w:rsid w:val="00BE7BE2"/>
    <w:rsid w:val="00BE7E03"/>
    <w:rsid w:val="00BF06B6"/>
    <w:rsid w:val="00BF1034"/>
    <w:rsid w:val="00BF106A"/>
    <w:rsid w:val="00BF1365"/>
    <w:rsid w:val="00BF1A14"/>
    <w:rsid w:val="00BF1AA5"/>
    <w:rsid w:val="00BF1FD2"/>
    <w:rsid w:val="00BF2431"/>
    <w:rsid w:val="00BF2478"/>
    <w:rsid w:val="00BF27D0"/>
    <w:rsid w:val="00BF28F5"/>
    <w:rsid w:val="00BF2ABC"/>
    <w:rsid w:val="00BF2C56"/>
    <w:rsid w:val="00BF2E04"/>
    <w:rsid w:val="00BF349D"/>
    <w:rsid w:val="00BF4701"/>
    <w:rsid w:val="00BF598C"/>
    <w:rsid w:val="00BF6169"/>
    <w:rsid w:val="00BF7978"/>
    <w:rsid w:val="00BF7CF3"/>
    <w:rsid w:val="00C002AA"/>
    <w:rsid w:val="00C00856"/>
    <w:rsid w:val="00C00DD6"/>
    <w:rsid w:val="00C01138"/>
    <w:rsid w:val="00C01714"/>
    <w:rsid w:val="00C0188D"/>
    <w:rsid w:val="00C0369F"/>
    <w:rsid w:val="00C040CB"/>
    <w:rsid w:val="00C05310"/>
    <w:rsid w:val="00C053C0"/>
    <w:rsid w:val="00C0548B"/>
    <w:rsid w:val="00C0586F"/>
    <w:rsid w:val="00C05ED1"/>
    <w:rsid w:val="00C069C7"/>
    <w:rsid w:val="00C07BC5"/>
    <w:rsid w:val="00C1009C"/>
    <w:rsid w:val="00C100A5"/>
    <w:rsid w:val="00C102A9"/>
    <w:rsid w:val="00C10E38"/>
    <w:rsid w:val="00C1108B"/>
    <w:rsid w:val="00C11F8B"/>
    <w:rsid w:val="00C12261"/>
    <w:rsid w:val="00C12D15"/>
    <w:rsid w:val="00C1334C"/>
    <w:rsid w:val="00C13952"/>
    <w:rsid w:val="00C13B2A"/>
    <w:rsid w:val="00C145AC"/>
    <w:rsid w:val="00C14A5B"/>
    <w:rsid w:val="00C14BBB"/>
    <w:rsid w:val="00C14F61"/>
    <w:rsid w:val="00C14FD3"/>
    <w:rsid w:val="00C157F2"/>
    <w:rsid w:val="00C15A2E"/>
    <w:rsid w:val="00C15A97"/>
    <w:rsid w:val="00C15CDD"/>
    <w:rsid w:val="00C16542"/>
    <w:rsid w:val="00C17944"/>
    <w:rsid w:val="00C17F0B"/>
    <w:rsid w:val="00C20B58"/>
    <w:rsid w:val="00C20E2C"/>
    <w:rsid w:val="00C21B2A"/>
    <w:rsid w:val="00C21BC9"/>
    <w:rsid w:val="00C2268A"/>
    <w:rsid w:val="00C22B98"/>
    <w:rsid w:val="00C22EEA"/>
    <w:rsid w:val="00C22FBB"/>
    <w:rsid w:val="00C230F3"/>
    <w:rsid w:val="00C239BA"/>
    <w:rsid w:val="00C23C4B"/>
    <w:rsid w:val="00C24072"/>
    <w:rsid w:val="00C25049"/>
    <w:rsid w:val="00C257E1"/>
    <w:rsid w:val="00C25E29"/>
    <w:rsid w:val="00C25E6E"/>
    <w:rsid w:val="00C262CA"/>
    <w:rsid w:val="00C26981"/>
    <w:rsid w:val="00C26B93"/>
    <w:rsid w:val="00C26F06"/>
    <w:rsid w:val="00C2711D"/>
    <w:rsid w:val="00C271BC"/>
    <w:rsid w:val="00C27835"/>
    <w:rsid w:val="00C27909"/>
    <w:rsid w:val="00C308B2"/>
    <w:rsid w:val="00C31CC8"/>
    <w:rsid w:val="00C320A2"/>
    <w:rsid w:val="00C3220E"/>
    <w:rsid w:val="00C323F5"/>
    <w:rsid w:val="00C32526"/>
    <w:rsid w:val="00C3258A"/>
    <w:rsid w:val="00C3325F"/>
    <w:rsid w:val="00C333A4"/>
    <w:rsid w:val="00C33BED"/>
    <w:rsid w:val="00C33FAC"/>
    <w:rsid w:val="00C345AA"/>
    <w:rsid w:val="00C345BE"/>
    <w:rsid w:val="00C34682"/>
    <w:rsid w:val="00C35210"/>
    <w:rsid w:val="00C35D9D"/>
    <w:rsid w:val="00C36285"/>
    <w:rsid w:val="00C36467"/>
    <w:rsid w:val="00C36DE8"/>
    <w:rsid w:val="00C36E80"/>
    <w:rsid w:val="00C37019"/>
    <w:rsid w:val="00C372C6"/>
    <w:rsid w:val="00C37377"/>
    <w:rsid w:val="00C4096B"/>
    <w:rsid w:val="00C4114B"/>
    <w:rsid w:val="00C411EF"/>
    <w:rsid w:val="00C41335"/>
    <w:rsid w:val="00C4162B"/>
    <w:rsid w:val="00C41880"/>
    <w:rsid w:val="00C41B8F"/>
    <w:rsid w:val="00C41C47"/>
    <w:rsid w:val="00C422D8"/>
    <w:rsid w:val="00C43CC1"/>
    <w:rsid w:val="00C44284"/>
    <w:rsid w:val="00C442EB"/>
    <w:rsid w:val="00C446CE"/>
    <w:rsid w:val="00C45260"/>
    <w:rsid w:val="00C45F7D"/>
    <w:rsid w:val="00C45FD6"/>
    <w:rsid w:val="00C46335"/>
    <w:rsid w:val="00C46AD3"/>
    <w:rsid w:val="00C46E85"/>
    <w:rsid w:val="00C47134"/>
    <w:rsid w:val="00C47640"/>
    <w:rsid w:val="00C47C67"/>
    <w:rsid w:val="00C50067"/>
    <w:rsid w:val="00C5025C"/>
    <w:rsid w:val="00C506BC"/>
    <w:rsid w:val="00C50E2E"/>
    <w:rsid w:val="00C5196E"/>
    <w:rsid w:val="00C51B32"/>
    <w:rsid w:val="00C51C27"/>
    <w:rsid w:val="00C52B55"/>
    <w:rsid w:val="00C52D64"/>
    <w:rsid w:val="00C530B5"/>
    <w:rsid w:val="00C53207"/>
    <w:rsid w:val="00C536C6"/>
    <w:rsid w:val="00C53BDE"/>
    <w:rsid w:val="00C53C7B"/>
    <w:rsid w:val="00C53EF7"/>
    <w:rsid w:val="00C544CF"/>
    <w:rsid w:val="00C54BBC"/>
    <w:rsid w:val="00C55414"/>
    <w:rsid w:val="00C5572B"/>
    <w:rsid w:val="00C56E87"/>
    <w:rsid w:val="00C570A2"/>
    <w:rsid w:val="00C5794B"/>
    <w:rsid w:val="00C60C93"/>
    <w:rsid w:val="00C60F73"/>
    <w:rsid w:val="00C617E4"/>
    <w:rsid w:val="00C61F4D"/>
    <w:rsid w:val="00C62140"/>
    <w:rsid w:val="00C621AF"/>
    <w:rsid w:val="00C62623"/>
    <w:rsid w:val="00C62E16"/>
    <w:rsid w:val="00C63008"/>
    <w:rsid w:val="00C6366F"/>
    <w:rsid w:val="00C6371D"/>
    <w:rsid w:val="00C639AD"/>
    <w:rsid w:val="00C63A0F"/>
    <w:rsid w:val="00C63B44"/>
    <w:rsid w:val="00C64026"/>
    <w:rsid w:val="00C64FEC"/>
    <w:rsid w:val="00C65C90"/>
    <w:rsid w:val="00C65CA8"/>
    <w:rsid w:val="00C6620C"/>
    <w:rsid w:val="00C66687"/>
    <w:rsid w:val="00C66A9D"/>
    <w:rsid w:val="00C6727E"/>
    <w:rsid w:val="00C678AF"/>
    <w:rsid w:val="00C67E52"/>
    <w:rsid w:val="00C70077"/>
    <w:rsid w:val="00C7142D"/>
    <w:rsid w:val="00C71785"/>
    <w:rsid w:val="00C719FF"/>
    <w:rsid w:val="00C71A56"/>
    <w:rsid w:val="00C72725"/>
    <w:rsid w:val="00C72AE3"/>
    <w:rsid w:val="00C72DDD"/>
    <w:rsid w:val="00C7330A"/>
    <w:rsid w:val="00C737D2"/>
    <w:rsid w:val="00C738C3"/>
    <w:rsid w:val="00C74A99"/>
    <w:rsid w:val="00C74B1B"/>
    <w:rsid w:val="00C76664"/>
    <w:rsid w:val="00C80184"/>
    <w:rsid w:val="00C8063A"/>
    <w:rsid w:val="00C8084E"/>
    <w:rsid w:val="00C8181D"/>
    <w:rsid w:val="00C8237B"/>
    <w:rsid w:val="00C8275B"/>
    <w:rsid w:val="00C82BA5"/>
    <w:rsid w:val="00C83325"/>
    <w:rsid w:val="00C84BCA"/>
    <w:rsid w:val="00C84DBB"/>
    <w:rsid w:val="00C85543"/>
    <w:rsid w:val="00C8564F"/>
    <w:rsid w:val="00C85E9D"/>
    <w:rsid w:val="00C86D8D"/>
    <w:rsid w:val="00C8794F"/>
    <w:rsid w:val="00C87D36"/>
    <w:rsid w:val="00C90065"/>
    <w:rsid w:val="00C904B1"/>
    <w:rsid w:val="00C9066A"/>
    <w:rsid w:val="00C90797"/>
    <w:rsid w:val="00C90865"/>
    <w:rsid w:val="00C90884"/>
    <w:rsid w:val="00C90A30"/>
    <w:rsid w:val="00C911CB"/>
    <w:rsid w:val="00C913DE"/>
    <w:rsid w:val="00C916CD"/>
    <w:rsid w:val="00C91AAB"/>
    <w:rsid w:val="00C920FB"/>
    <w:rsid w:val="00C92545"/>
    <w:rsid w:val="00C925BB"/>
    <w:rsid w:val="00C93170"/>
    <w:rsid w:val="00C9317E"/>
    <w:rsid w:val="00C93A2B"/>
    <w:rsid w:val="00C93D8A"/>
    <w:rsid w:val="00C944B7"/>
    <w:rsid w:val="00C95058"/>
    <w:rsid w:val="00C9535F"/>
    <w:rsid w:val="00C955A1"/>
    <w:rsid w:val="00C95A63"/>
    <w:rsid w:val="00C9617C"/>
    <w:rsid w:val="00C965C3"/>
    <w:rsid w:val="00C969B2"/>
    <w:rsid w:val="00C977FE"/>
    <w:rsid w:val="00C978CC"/>
    <w:rsid w:val="00C97A59"/>
    <w:rsid w:val="00C97C97"/>
    <w:rsid w:val="00CA10B8"/>
    <w:rsid w:val="00CA11A8"/>
    <w:rsid w:val="00CA12A1"/>
    <w:rsid w:val="00CA151A"/>
    <w:rsid w:val="00CA246B"/>
    <w:rsid w:val="00CA295C"/>
    <w:rsid w:val="00CA2AA3"/>
    <w:rsid w:val="00CA2B3F"/>
    <w:rsid w:val="00CA34C1"/>
    <w:rsid w:val="00CA3D83"/>
    <w:rsid w:val="00CA3EA5"/>
    <w:rsid w:val="00CA4D6C"/>
    <w:rsid w:val="00CA553E"/>
    <w:rsid w:val="00CA5EF2"/>
    <w:rsid w:val="00CA5F13"/>
    <w:rsid w:val="00CA6381"/>
    <w:rsid w:val="00CA6571"/>
    <w:rsid w:val="00CA6950"/>
    <w:rsid w:val="00CA7177"/>
    <w:rsid w:val="00CA7FD0"/>
    <w:rsid w:val="00CB02CE"/>
    <w:rsid w:val="00CB0DF8"/>
    <w:rsid w:val="00CB1833"/>
    <w:rsid w:val="00CB1985"/>
    <w:rsid w:val="00CB2619"/>
    <w:rsid w:val="00CB4779"/>
    <w:rsid w:val="00CB49D0"/>
    <w:rsid w:val="00CB51B9"/>
    <w:rsid w:val="00CB54F2"/>
    <w:rsid w:val="00CB5A7A"/>
    <w:rsid w:val="00CB5D03"/>
    <w:rsid w:val="00CB5E40"/>
    <w:rsid w:val="00CB6294"/>
    <w:rsid w:val="00CB6577"/>
    <w:rsid w:val="00CB66CE"/>
    <w:rsid w:val="00CB6CCF"/>
    <w:rsid w:val="00CB6F0C"/>
    <w:rsid w:val="00CB6F93"/>
    <w:rsid w:val="00CB702C"/>
    <w:rsid w:val="00CB71F1"/>
    <w:rsid w:val="00CB7BF3"/>
    <w:rsid w:val="00CB7D93"/>
    <w:rsid w:val="00CC025D"/>
    <w:rsid w:val="00CC10E4"/>
    <w:rsid w:val="00CC1A41"/>
    <w:rsid w:val="00CC1AF3"/>
    <w:rsid w:val="00CC2387"/>
    <w:rsid w:val="00CC26F3"/>
    <w:rsid w:val="00CC36E2"/>
    <w:rsid w:val="00CC4484"/>
    <w:rsid w:val="00CC491D"/>
    <w:rsid w:val="00CC4BED"/>
    <w:rsid w:val="00CC4C2E"/>
    <w:rsid w:val="00CC5388"/>
    <w:rsid w:val="00CC53F2"/>
    <w:rsid w:val="00CC541D"/>
    <w:rsid w:val="00CC557E"/>
    <w:rsid w:val="00CC5D34"/>
    <w:rsid w:val="00CC5E62"/>
    <w:rsid w:val="00CC60A9"/>
    <w:rsid w:val="00CC6520"/>
    <w:rsid w:val="00CC6B86"/>
    <w:rsid w:val="00CC6E5F"/>
    <w:rsid w:val="00CC70F0"/>
    <w:rsid w:val="00CC7D99"/>
    <w:rsid w:val="00CC7E6E"/>
    <w:rsid w:val="00CD0327"/>
    <w:rsid w:val="00CD063D"/>
    <w:rsid w:val="00CD09C2"/>
    <w:rsid w:val="00CD1559"/>
    <w:rsid w:val="00CD196D"/>
    <w:rsid w:val="00CD1A1A"/>
    <w:rsid w:val="00CD1AAF"/>
    <w:rsid w:val="00CD1C81"/>
    <w:rsid w:val="00CD1E77"/>
    <w:rsid w:val="00CD1EA5"/>
    <w:rsid w:val="00CD28E3"/>
    <w:rsid w:val="00CD3A75"/>
    <w:rsid w:val="00CD3F15"/>
    <w:rsid w:val="00CD491B"/>
    <w:rsid w:val="00CD4C81"/>
    <w:rsid w:val="00CD4F53"/>
    <w:rsid w:val="00CD5201"/>
    <w:rsid w:val="00CD6096"/>
    <w:rsid w:val="00CD642C"/>
    <w:rsid w:val="00CD6494"/>
    <w:rsid w:val="00CD6807"/>
    <w:rsid w:val="00CD691C"/>
    <w:rsid w:val="00CD694F"/>
    <w:rsid w:val="00CD6EBB"/>
    <w:rsid w:val="00CD7296"/>
    <w:rsid w:val="00CD73E7"/>
    <w:rsid w:val="00CD75A7"/>
    <w:rsid w:val="00CD76D4"/>
    <w:rsid w:val="00CD7BB6"/>
    <w:rsid w:val="00CE0165"/>
    <w:rsid w:val="00CE07CF"/>
    <w:rsid w:val="00CE089F"/>
    <w:rsid w:val="00CE1A85"/>
    <w:rsid w:val="00CE1BBE"/>
    <w:rsid w:val="00CE2040"/>
    <w:rsid w:val="00CE226D"/>
    <w:rsid w:val="00CE2342"/>
    <w:rsid w:val="00CE2B75"/>
    <w:rsid w:val="00CE382C"/>
    <w:rsid w:val="00CE3A8B"/>
    <w:rsid w:val="00CE4064"/>
    <w:rsid w:val="00CE4527"/>
    <w:rsid w:val="00CE45D3"/>
    <w:rsid w:val="00CE492C"/>
    <w:rsid w:val="00CE4E64"/>
    <w:rsid w:val="00CE4EB0"/>
    <w:rsid w:val="00CE5909"/>
    <w:rsid w:val="00CE6E63"/>
    <w:rsid w:val="00CE7C3D"/>
    <w:rsid w:val="00CF005F"/>
    <w:rsid w:val="00CF076A"/>
    <w:rsid w:val="00CF0C37"/>
    <w:rsid w:val="00CF0E79"/>
    <w:rsid w:val="00CF16CD"/>
    <w:rsid w:val="00CF17DE"/>
    <w:rsid w:val="00CF1AC0"/>
    <w:rsid w:val="00CF217D"/>
    <w:rsid w:val="00CF21EB"/>
    <w:rsid w:val="00CF2E8F"/>
    <w:rsid w:val="00CF37B2"/>
    <w:rsid w:val="00CF3E09"/>
    <w:rsid w:val="00CF3F1D"/>
    <w:rsid w:val="00CF3F2E"/>
    <w:rsid w:val="00CF426D"/>
    <w:rsid w:val="00CF42FD"/>
    <w:rsid w:val="00CF4355"/>
    <w:rsid w:val="00CF4AF9"/>
    <w:rsid w:val="00CF4D26"/>
    <w:rsid w:val="00CF4F64"/>
    <w:rsid w:val="00CF53FC"/>
    <w:rsid w:val="00CF6AC8"/>
    <w:rsid w:val="00CF6E95"/>
    <w:rsid w:val="00CF6F73"/>
    <w:rsid w:val="00CF71C8"/>
    <w:rsid w:val="00CF7D07"/>
    <w:rsid w:val="00D004E1"/>
    <w:rsid w:val="00D027F0"/>
    <w:rsid w:val="00D028A7"/>
    <w:rsid w:val="00D02A97"/>
    <w:rsid w:val="00D02D0C"/>
    <w:rsid w:val="00D02DBF"/>
    <w:rsid w:val="00D02EB8"/>
    <w:rsid w:val="00D0349C"/>
    <w:rsid w:val="00D037E9"/>
    <w:rsid w:val="00D04040"/>
    <w:rsid w:val="00D04973"/>
    <w:rsid w:val="00D05094"/>
    <w:rsid w:val="00D053D8"/>
    <w:rsid w:val="00D0611C"/>
    <w:rsid w:val="00D0661A"/>
    <w:rsid w:val="00D0771C"/>
    <w:rsid w:val="00D07826"/>
    <w:rsid w:val="00D1017D"/>
    <w:rsid w:val="00D10E0E"/>
    <w:rsid w:val="00D10F62"/>
    <w:rsid w:val="00D11773"/>
    <w:rsid w:val="00D118AD"/>
    <w:rsid w:val="00D130A9"/>
    <w:rsid w:val="00D130D6"/>
    <w:rsid w:val="00D13444"/>
    <w:rsid w:val="00D13AB9"/>
    <w:rsid w:val="00D13B3F"/>
    <w:rsid w:val="00D13C59"/>
    <w:rsid w:val="00D13EC9"/>
    <w:rsid w:val="00D14855"/>
    <w:rsid w:val="00D15299"/>
    <w:rsid w:val="00D15493"/>
    <w:rsid w:val="00D163D3"/>
    <w:rsid w:val="00D16B0D"/>
    <w:rsid w:val="00D16BDF"/>
    <w:rsid w:val="00D16FC4"/>
    <w:rsid w:val="00D17D2C"/>
    <w:rsid w:val="00D207AE"/>
    <w:rsid w:val="00D20993"/>
    <w:rsid w:val="00D211F7"/>
    <w:rsid w:val="00D2148F"/>
    <w:rsid w:val="00D2180F"/>
    <w:rsid w:val="00D21A2B"/>
    <w:rsid w:val="00D2200F"/>
    <w:rsid w:val="00D22525"/>
    <w:rsid w:val="00D23348"/>
    <w:rsid w:val="00D235D7"/>
    <w:rsid w:val="00D25979"/>
    <w:rsid w:val="00D25AC9"/>
    <w:rsid w:val="00D25AED"/>
    <w:rsid w:val="00D25FFD"/>
    <w:rsid w:val="00D26285"/>
    <w:rsid w:val="00D266E4"/>
    <w:rsid w:val="00D26E41"/>
    <w:rsid w:val="00D27203"/>
    <w:rsid w:val="00D2723E"/>
    <w:rsid w:val="00D273EA"/>
    <w:rsid w:val="00D275A5"/>
    <w:rsid w:val="00D27921"/>
    <w:rsid w:val="00D27B0C"/>
    <w:rsid w:val="00D30595"/>
    <w:rsid w:val="00D308B2"/>
    <w:rsid w:val="00D30AD4"/>
    <w:rsid w:val="00D30DAF"/>
    <w:rsid w:val="00D30F85"/>
    <w:rsid w:val="00D31088"/>
    <w:rsid w:val="00D31500"/>
    <w:rsid w:val="00D31B4A"/>
    <w:rsid w:val="00D32231"/>
    <w:rsid w:val="00D3234E"/>
    <w:rsid w:val="00D3244D"/>
    <w:rsid w:val="00D3248A"/>
    <w:rsid w:val="00D32847"/>
    <w:rsid w:val="00D32BA0"/>
    <w:rsid w:val="00D32DD2"/>
    <w:rsid w:val="00D332E3"/>
    <w:rsid w:val="00D338CA"/>
    <w:rsid w:val="00D338CD"/>
    <w:rsid w:val="00D33A9E"/>
    <w:rsid w:val="00D34029"/>
    <w:rsid w:val="00D3403D"/>
    <w:rsid w:val="00D34419"/>
    <w:rsid w:val="00D349ED"/>
    <w:rsid w:val="00D35640"/>
    <w:rsid w:val="00D35D30"/>
    <w:rsid w:val="00D35E5C"/>
    <w:rsid w:val="00D36BE2"/>
    <w:rsid w:val="00D37EC0"/>
    <w:rsid w:val="00D40ADA"/>
    <w:rsid w:val="00D40E30"/>
    <w:rsid w:val="00D41151"/>
    <w:rsid w:val="00D42404"/>
    <w:rsid w:val="00D42DD5"/>
    <w:rsid w:val="00D42F55"/>
    <w:rsid w:val="00D430F4"/>
    <w:rsid w:val="00D43A06"/>
    <w:rsid w:val="00D44223"/>
    <w:rsid w:val="00D44282"/>
    <w:rsid w:val="00D44A12"/>
    <w:rsid w:val="00D44E70"/>
    <w:rsid w:val="00D45529"/>
    <w:rsid w:val="00D4581C"/>
    <w:rsid w:val="00D46206"/>
    <w:rsid w:val="00D4629A"/>
    <w:rsid w:val="00D4651C"/>
    <w:rsid w:val="00D466E5"/>
    <w:rsid w:val="00D46A7E"/>
    <w:rsid w:val="00D47025"/>
    <w:rsid w:val="00D470BE"/>
    <w:rsid w:val="00D47114"/>
    <w:rsid w:val="00D50104"/>
    <w:rsid w:val="00D504E4"/>
    <w:rsid w:val="00D50B5F"/>
    <w:rsid w:val="00D50E16"/>
    <w:rsid w:val="00D510BE"/>
    <w:rsid w:val="00D5157F"/>
    <w:rsid w:val="00D51A0F"/>
    <w:rsid w:val="00D51AC6"/>
    <w:rsid w:val="00D51EAE"/>
    <w:rsid w:val="00D539BF"/>
    <w:rsid w:val="00D540AD"/>
    <w:rsid w:val="00D547B5"/>
    <w:rsid w:val="00D547C7"/>
    <w:rsid w:val="00D54910"/>
    <w:rsid w:val="00D54A9E"/>
    <w:rsid w:val="00D56687"/>
    <w:rsid w:val="00D56844"/>
    <w:rsid w:val="00D56B15"/>
    <w:rsid w:val="00D57802"/>
    <w:rsid w:val="00D603B5"/>
    <w:rsid w:val="00D60694"/>
    <w:rsid w:val="00D6088A"/>
    <w:rsid w:val="00D6089C"/>
    <w:rsid w:val="00D609A0"/>
    <w:rsid w:val="00D60A0D"/>
    <w:rsid w:val="00D60F87"/>
    <w:rsid w:val="00D6104D"/>
    <w:rsid w:val="00D62E11"/>
    <w:rsid w:val="00D62F4E"/>
    <w:rsid w:val="00D62FB1"/>
    <w:rsid w:val="00D63902"/>
    <w:rsid w:val="00D658F0"/>
    <w:rsid w:val="00D6620C"/>
    <w:rsid w:val="00D662ED"/>
    <w:rsid w:val="00D663B9"/>
    <w:rsid w:val="00D66B09"/>
    <w:rsid w:val="00D66EA1"/>
    <w:rsid w:val="00D6749E"/>
    <w:rsid w:val="00D67AF1"/>
    <w:rsid w:val="00D67DC0"/>
    <w:rsid w:val="00D70041"/>
    <w:rsid w:val="00D705A0"/>
    <w:rsid w:val="00D706C2"/>
    <w:rsid w:val="00D70780"/>
    <w:rsid w:val="00D7098A"/>
    <w:rsid w:val="00D70A2D"/>
    <w:rsid w:val="00D71B37"/>
    <w:rsid w:val="00D7201B"/>
    <w:rsid w:val="00D72D2F"/>
    <w:rsid w:val="00D7350D"/>
    <w:rsid w:val="00D7419B"/>
    <w:rsid w:val="00D7424D"/>
    <w:rsid w:val="00D74D17"/>
    <w:rsid w:val="00D74DD1"/>
    <w:rsid w:val="00D7527A"/>
    <w:rsid w:val="00D75963"/>
    <w:rsid w:val="00D761EE"/>
    <w:rsid w:val="00D76388"/>
    <w:rsid w:val="00D768FC"/>
    <w:rsid w:val="00D772D7"/>
    <w:rsid w:val="00D8047E"/>
    <w:rsid w:val="00D81246"/>
    <w:rsid w:val="00D81DAF"/>
    <w:rsid w:val="00D82A54"/>
    <w:rsid w:val="00D8300B"/>
    <w:rsid w:val="00D831C5"/>
    <w:rsid w:val="00D8330C"/>
    <w:rsid w:val="00D83619"/>
    <w:rsid w:val="00D83725"/>
    <w:rsid w:val="00D83FDF"/>
    <w:rsid w:val="00D84933"/>
    <w:rsid w:val="00D84B68"/>
    <w:rsid w:val="00D85672"/>
    <w:rsid w:val="00D85CC2"/>
    <w:rsid w:val="00D85DCB"/>
    <w:rsid w:val="00D8612C"/>
    <w:rsid w:val="00D86CB6"/>
    <w:rsid w:val="00D86DB0"/>
    <w:rsid w:val="00D876AD"/>
    <w:rsid w:val="00D87EE6"/>
    <w:rsid w:val="00D90828"/>
    <w:rsid w:val="00D90BC6"/>
    <w:rsid w:val="00D90D89"/>
    <w:rsid w:val="00D90DDC"/>
    <w:rsid w:val="00D90F78"/>
    <w:rsid w:val="00D916CF"/>
    <w:rsid w:val="00D91F8B"/>
    <w:rsid w:val="00D92372"/>
    <w:rsid w:val="00D923B5"/>
    <w:rsid w:val="00D924D1"/>
    <w:rsid w:val="00D925E8"/>
    <w:rsid w:val="00D92A3F"/>
    <w:rsid w:val="00D92F96"/>
    <w:rsid w:val="00D9361D"/>
    <w:rsid w:val="00D93A3A"/>
    <w:rsid w:val="00D93BEC"/>
    <w:rsid w:val="00D9402B"/>
    <w:rsid w:val="00D94730"/>
    <w:rsid w:val="00D947B1"/>
    <w:rsid w:val="00D957DE"/>
    <w:rsid w:val="00D95F83"/>
    <w:rsid w:val="00D962B3"/>
    <w:rsid w:val="00D964DA"/>
    <w:rsid w:val="00D9668A"/>
    <w:rsid w:val="00D96695"/>
    <w:rsid w:val="00D96C3B"/>
    <w:rsid w:val="00D9729E"/>
    <w:rsid w:val="00D97490"/>
    <w:rsid w:val="00DA0A03"/>
    <w:rsid w:val="00DA0AEF"/>
    <w:rsid w:val="00DA0D78"/>
    <w:rsid w:val="00DA16B6"/>
    <w:rsid w:val="00DA26F6"/>
    <w:rsid w:val="00DA3477"/>
    <w:rsid w:val="00DA40B4"/>
    <w:rsid w:val="00DA45C1"/>
    <w:rsid w:val="00DA465B"/>
    <w:rsid w:val="00DA4717"/>
    <w:rsid w:val="00DA4C58"/>
    <w:rsid w:val="00DA51DF"/>
    <w:rsid w:val="00DA522E"/>
    <w:rsid w:val="00DA525B"/>
    <w:rsid w:val="00DA7592"/>
    <w:rsid w:val="00DA764E"/>
    <w:rsid w:val="00DA7A49"/>
    <w:rsid w:val="00DB0200"/>
    <w:rsid w:val="00DB0E83"/>
    <w:rsid w:val="00DB0EDB"/>
    <w:rsid w:val="00DB0FBE"/>
    <w:rsid w:val="00DB11B1"/>
    <w:rsid w:val="00DB1745"/>
    <w:rsid w:val="00DB1988"/>
    <w:rsid w:val="00DB1E4C"/>
    <w:rsid w:val="00DB2FC0"/>
    <w:rsid w:val="00DB308D"/>
    <w:rsid w:val="00DB30EE"/>
    <w:rsid w:val="00DB32EB"/>
    <w:rsid w:val="00DB35E8"/>
    <w:rsid w:val="00DB36AC"/>
    <w:rsid w:val="00DB38B2"/>
    <w:rsid w:val="00DB3965"/>
    <w:rsid w:val="00DB3AFD"/>
    <w:rsid w:val="00DB3EC0"/>
    <w:rsid w:val="00DB40AA"/>
    <w:rsid w:val="00DB4711"/>
    <w:rsid w:val="00DB47A1"/>
    <w:rsid w:val="00DB4ADC"/>
    <w:rsid w:val="00DB4D5F"/>
    <w:rsid w:val="00DB4DB2"/>
    <w:rsid w:val="00DB5A6E"/>
    <w:rsid w:val="00DB5A82"/>
    <w:rsid w:val="00DB5B81"/>
    <w:rsid w:val="00DB5D9E"/>
    <w:rsid w:val="00DB6349"/>
    <w:rsid w:val="00DB661A"/>
    <w:rsid w:val="00DB7722"/>
    <w:rsid w:val="00DB792E"/>
    <w:rsid w:val="00DB7A09"/>
    <w:rsid w:val="00DB7C3D"/>
    <w:rsid w:val="00DB7F11"/>
    <w:rsid w:val="00DB7F82"/>
    <w:rsid w:val="00DC05A6"/>
    <w:rsid w:val="00DC0608"/>
    <w:rsid w:val="00DC0F07"/>
    <w:rsid w:val="00DC0F10"/>
    <w:rsid w:val="00DC10AF"/>
    <w:rsid w:val="00DC1714"/>
    <w:rsid w:val="00DC1785"/>
    <w:rsid w:val="00DC179C"/>
    <w:rsid w:val="00DC1AFF"/>
    <w:rsid w:val="00DC1FA5"/>
    <w:rsid w:val="00DC2D0C"/>
    <w:rsid w:val="00DC3631"/>
    <w:rsid w:val="00DC3ECD"/>
    <w:rsid w:val="00DC4EB5"/>
    <w:rsid w:val="00DC539E"/>
    <w:rsid w:val="00DC53CD"/>
    <w:rsid w:val="00DC5A6C"/>
    <w:rsid w:val="00DC5CE2"/>
    <w:rsid w:val="00DC653C"/>
    <w:rsid w:val="00DC67F3"/>
    <w:rsid w:val="00DC7526"/>
    <w:rsid w:val="00DC7913"/>
    <w:rsid w:val="00DD04D8"/>
    <w:rsid w:val="00DD079F"/>
    <w:rsid w:val="00DD1CFC"/>
    <w:rsid w:val="00DD1F0C"/>
    <w:rsid w:val="00DD2A19"/>
    <w:rsid w:val="00DD2B66"/>
    <w:rsid w:val="00DD2B91"/>
    <w:rsid w:val="00DD3B59"/>
    <w:rsid w:val="00DD3E84"/>
    <w:rsid w:val="00DD4BDD"/>
    <w:rsid w:val="00DD4FBD"/>
    <w:rsid w:val="00DD5180"/>
    <w:rsid w:val="00DD597D"/>
    <w:rsid w:val="00DD673C"/>
    <w:rsid w:val="00DD6BB7"/>
    <w:rsid w:val="00DD6F2C"/>
    <w:rsid w:val="00DD7619"/>
    <w:rsid w:val="00DE0108"/>
    <w:rsid w:val="00DE0112"/>
    <w:rsid w:val="00DE09CB"/>
    <w:rsid w:val="00DE0EC4"/>
    <w:rsid w:val="00DE1228"/>
    <w:rsid w:val="00DE13F1"/>
    <w:rsid w:val="00DE18AA"/>
    <w:rsid w:val="00DE2CBA"/>
    <w:rsid w:val="00DE2D01"/>
    <w:rsid w:val="00DE3027"/>
    <w:rsid w:val="00DE35C8"/>
    <w:rsid w:val="00DE362C"/>
    <w:rsid w:val="00DE3CDE"/>
    <w:rsid w:val="00DE41E3"/>
    <w:rsid w:val="00DE4402"/>
    <w:rsid w:val="00DE4A60"/>
    <w:rsid w:val="00DE4B51"/>
    <w:rsid w:val="00DE4C26"/>
    <w:rsid w:val="00DE4CDB"/>
    <w:rsid w:val="00DE5CD5"/>
    <w:rsid w:val="00DE6653"/>
    <w:rsid w:val="00DE685C"/>
    <w:rsid w:val="00DE6870"/>
    <w:rsid w:val="00DE6EA1"/>
    <w:rsid w:val="00DE74C8"/>
    <w:rsid w:val="00DE7566"/>
    <w:rsid w:val="00DE7C41"/>
    <w:rsid w:val="00DF06A2"/>
    <w:rsid w:val="00DF0F99"/>
    <w:rsid w:val="00DF11DE"/>
    <w:rsid w:val="00DF169A"/>
    <w:rsid w:val="00DF1BD7"/>
    <w:rsid w:val="00DF2728"/>
    <w:rsid w:val="00DF29CC"/>
    <w:rsid w:val="00DF2DF4"/>
    <w:rsid w:val="00DF32E3"/>
    <w:rsid w:val="00DF3BE9"/>
    <w:rsid w:val="00DF477C"/>
    <w:rsid w:val="00DF47BB"/>
    <w:rsid w:val="00DF4B01"/>
    <w:rsid w:val="00DF604F"/>
    <w:rsid w:val="00DF6166"/>
    <w:rsid w:val="00DF633C"/>
    <w:rsid w:val="00DF6369"/>
    <w:rsid w:val="00DF6971"/>
    <w:rsid w:val="00DF78ED"/>
    <w:rsid w:val="00E01180"/>
    <w:rsid w:val="00E01609"/>
    <w:rsid w:val="00E02DB6"/>
    <w:rsid w:val="00E03258"/>
    <w:rsid w:val="00E03689"/>
    <w:rsid w:val="00E045E6"/>
    <w:rsid w:val="00E05366"/>
    <w:rsid w:val="00E0564B"/>
    <w:rsid w:val="00E05C48"/>
    <w:rsid w:val="00E061BD"/>
    <w:rsid w:val="00E061C0"/>
    <w:rsid w:val="00E069F1"/>
    <w:rsid w:val="00E06E6C"/>
    <w:rsid w:val="00E06ED9"/>
    <w:rsid w:val="00E0733D"/>
    <w:rsid w:val="00E076F0"/>
    <w:rsid w:val="00E10577"/>
    <w:rsid w:val="00E105BF"/>
    <w:rsid w:val="00E105F6"/>
    <w:rsid w:val="00E10F71"/>
    <w:rsid w:val="00E1188B"/>
    <w:rsid w:val="00E11B1B"/>
    <w:rsid w:val="00E11B27"/>
    <w:rsid w:val="00E11CB9"/>
    <w:rsid w:val="00E122E8"/>
    <w:rsid w:val="00E12E8D"/>
    <w:rsid w:val="00E12F70"/>
    <w:rsid w:val="00E13080"/>
    <w:rsid w:val="00E1398E"/>
    <w:rsid w:val="00E14242"/>
    <w:rsid w:val="00E145D9"/>
    <w:rsid w:val="00E14BAC"/>
    <w:rsid w:val="00E15456"/>
    <w:rsid w:val="00E15A97"/>
    <w:rsid w:val="00E15C7F"/>
    <w:rsid w:val="00E15E8F"/>
    <w:rsid w:val="00E15FBF"/>
    <w:rsid w:val="00E160FD"/>
    <w:rsid w:val="00E1628D"/>
    <w:rsid w:val="00E164DB"/>
    <w:rsid w:val="00E16B16"/>
    <w:rsid w:val="00E1702F"/>
    <w:rsid w:val="00E17F8F"/>
    <w:rsid w:val="00E203DD"/>
    <w:rsid w:val="00E23355"/>
    <w:rsid w:val="00E23536"/>
    <w:rsid w:val="00E246EB"/>
    <w:rsid w:val="00E248C6"/>
    <w:rsid w:val="00E24C9F"/>
    <w:rsid w:val="00E25570"/>
    <w:rsid w:val="00E2590C"/>
    <w:rsid w:val="00E266F0"/>
    <w:rsid w:val="00E26970"/>
    <w:rsid w:val="00E26D2A"/>
    <w:rsid w:val="00E27628"/>
    <w:rsid w:val="00E27C3D"/>
    <w:rsid w:val="00E27EEA"/>
    <w:rsid w:val="00E301A9"/>
    <w:rsid w:val="00E30265"/>
    <w:rsid w:val="00E306DA"/>
    <w:rsid w:val="00E30886"/>
    <w:rsid w:val="00E3095C"/>
    <w:rsid w:val="00E30ECA"/>
    <w:rsid w:val="00E31517"/>
    <w:rsid w:val="00E31A03"/>
    <w:rsid w:val="00E321EB"/>
    <w:rsid w:val="00E3238B"/>
    <w:rsid w:val="00E325A1"/>
    <w:rsid w:val="00E327D3"/>
    <w:rsid w:val="00E328F3"/>
    <w:rsid w:val="00E32FD2"/>
    <w:rsid w:val="00E33EE7"/>
    <w:rsid w:val="00E346CA"/>
    <w:rsid w:val="00E35B4E"/>
    <w:rsid w:val="00E35CA2"/>
    <w:rsid w:val="00E36070"/>
    <w:rsid w:val="00E36302"/>
    <w:rsid w:val="00E37A7A"/>
    <w:rsid w:val="00E37E66"/>
    <w:rsid w:val="00E37F3A"/>
    <w:rsid w:val="00E4010D"/>
    <w:rsid w:val="00E4096C"/>
    <w:rsid w:val="00E41AE4"/>
    <w:rsid w:val="00E41F49"/>
    <w:rsid w:val="00E43697"/>
    <w:rsid w:val="00E43BC4"/>
    <w:rsid w:val="00E44379"/>
    <w:rsid w:val="00E44A8D"/>
    <w:rsid w:val="00E44DBC"/>
    <w:rsid w:val="00E4527B"/>
    <w:rsid w:val="00E4528B"/>
    <w:rsid w:val="00E46114"/>
    <w:rsid w:val="00E462EF"/>
    <w:rsid w:val="00E46DC3"/>
    <w:rsid w:val="00E47098"/>
    <w:rsid w:val="00E475F1"/>
    <w:rsid w:val="00E500A9"/>
    <w:rsid w:val="00E5029B"/>
    <w:rsid w:val="00E505C4"/>
    <w:rsid w:val="00E517CD"/>
    <w:rsid w:val="00E51BDC"/>
    <w:rsid w:val="00E51FEA"/>
    <w:rsid w:val="00E52194"/>
    <w:rsid w:val="00E52472"/>
    <w:rsid w:val="00E525A0"/>
    <w:rsid w:val="00E525C9"/>
    <w:rsid w:val="00E52651"/>
    <w:rsid w:val="00E52690"/>
    <w:rsid w:val="00E5283B"/>
    <w:rsid w:val="00E52DAD"/>
    <w:rsid w:val="00E52EEC"/>
    <w:rsid w:val="00E5342D"/>
    <w:rsid w:val="00E539FA"/>
    <w:rsid w:val="00E53A1B"/>
    <w:rsid w:val="00E54A43"/>
    <w:rsid w:val="00E54C7C"/>
    <w:rsid w:val="00E54E2E"/>
    <w:rsid w:val="00E55217"/>
    <w:rsid w:val="00E5535E"/>
    <w:rsid w:val="00E553AD"/>
    <w:rsid w:val="00E55B4C"/>
    <w:rsid w:val="00E56A46"/>
    <w:rsid w:val="00E57485"/>
    <w:rsid w:val="00E57A40"/>
    <w:rsid w:val="00E60202"/>
    <w:rsid w:val="00E602A6"/>
    <w:rsid w:val="00E604A4"/>
    <w:rsid w:val="00E60639"/>
    <w:rsid w:val="00E60661"/>
    <w:rsid w:val="00E60E94"/>
    <w:rsid w:val="00E60F5F"/>
    <w:rsid w:val="00E618A3"/>
    <w:rsid w:val="00E61F68"/>
    <w:rsid w:val="00E620C5"/>
    <w:rsid w:val="00E624F1"/>
    <w:rsid w:val="00E62B17"/>
    <w:rsid w:val="00E62B34"/>
    <w:rsid w:val="00E6337A"/>
    <w:rsid w:val="00E63BB1"/>
    <w:rsid w:val="00E649D2"/>
    <w:rsid w:val="00E65ECF"/>
    <w:rsid w:val="00E660A9"/>
    <w:rsid w:val="00E66571"/>
    <w:rsid w:val="00E66C18"/>
    <w:rsid w:val="00E67C87"/>
    <w:rsid w:val="00E7038C"/>
    <w:rsid w:val="00E70658"/>
    <w:rsid w:val="00E709D7"/>
    <w:rsid w:val="00E70D67"/>
    <w:rsid w:val="00E72660"/>
    <w:rsid w:val="00E72A27"/>
    <w:rsid w:val="00E733B9"/>
    <w:rsid w:val="00E75204"/>
    <w:rsid w:val="00E75693"/>
    <w:rsid w:val="00E75C57"/>
    <w:rsid w:val="00E75F64"/>
    <w:rsid w:val="00E76131"/>
    <w:rsid w:val="00E7633B"/>
    <w:rsid w:val="00E76AEF"/>
    <w:rsid w:val="00E770AE"/>
    <w:rsid w:val="00E777E7"/>
    <w:rsid w:val="00E77876"/>
    <w:rsid w:val="00E77B04"/>
    <w:rsid w:val="00E77FFE"/>
    <w:rsid w:val="00E8020D"/>
    <w:rsid w:val="00E80C9D"/>
    <w:rsid w:val="00E82E2A"/>
    <w:rsid w:val="00E831EE"/>
    <w:rsid w:val="00E834F5"/>
    <w:rsid w:val="00E8376E"/>
    <w:rsid w:val="00E83B7B"/>
    <w:rsid w:val="00E83D6E"/>
    <w:rsid w:val="00E83E2A"/>
    <w:rsid w:val="00E8492D"/>
    <w:rsid w:val="00E850D2"/>
    <w:rsid w:val="00E85E1A"/>
    <w:rsid w:val="00E861FE"/>
    <w:rsid w:val="00E865B0"/>
    <w:rsid w:val="00E86766"/>
    <w:rsid w:val="00E867A1"/>
    <w:rsid w:val="00E86C03"/>
    <w:rsid w:val="00E86E39"/>
    <w:rsid w:val="00E92746"/>
    <w:rsid w:val="00E93DEF"/>
    <w:rsid w:val="00E94242"/>
    <w:rsid w:val="00E94452"/>
    <w:rsid w:val="00E94670"/>
    <w:rsid w:val="00E94DD3"/>
    <w:rsid w:val="00E955E6"/>
    <w:rsid w:val="00E95839"/>
    <w:rsid w:val="00E96125"/>
    <w:rsid w:val="00E966F9"/>
    <w:rsid w:val="00E96D19"/>
    <w:rsid w:val="00E96E35"/>
    <w:rsid w:val="00E979BE"/>
    <w:rsid w:val="00E97E61"/>
    <w:rsid w:val="00EA0189"/>
    <w:rsid w:val="00EA0395"/>
    <w:rsid w:val="00EA062B"/>
    <w:rsid w:val="00EA0B7F"/>
    <w:rsid w:val="00EA0CB4"/>
    <w:rsid w:val="00EA0E86"/>
    <w:rsid w:val="00EA1942"/>
    <w:rsid w:val="00EA1CE4"/>
    <w:rsid w:val="00EA20A0"/>
    <w:rsid w:val="00EA2C5B"/>
    <w:rsid w:val="00EA36EE"/>
    <w:rsid w:val="00EA3F10"/>
    <w:rsid w:val="00EA435C"/>
    <w:rsid w:val="00EA43DD"/>
    <w:rsid w:val="00EA4450"/>
    <w:rsid w:val="00EA56BD"/>
    <w:rsid w:val="00EA5A0B"/>
    <w:rsid w:val="00EA61F6"/>
    <w:rsid w:val="00EA65AB"/>
    <w:rsid w:val="00EA65EB"/>
    <w:rsid w:val="00EA6BB3"/>
    <w:rsid w:val="00EA6D63"/>
    <w:rsid w:val="00EB03CD"/>
    <w:rsid w:val="00EB0893"/>
    <w:rsid w:val="00EB253A"/>
    <w:rsid w:val="00EB286A"/>
    <w:rsid w:val="00EB2C06"/>
    <w:rsid w:val="00EB2E95"/>
    <w:rsid w:val="00EB2F6A"/>
    <w:rsid w:val="00EB47A7"/>
    <w:rsid w:val="00EB58BA"/>
    <w:rsid w:val="00EB5CC5"/>
    <w:rsid w:val="00EB5D50"/>
    <w:rsid w:val="00EB619B"/>
    <w:rsid w:val="00EB688F"/>
    <w:rsid w:val="00EB6BE2"/>
    <w:rsid w:val="00EB7182"/>
    <w:rsid w:val="00EB74AE"/>
    <w:rsid w:val="00EC01BE"/>
    <w:rsid w:val="00EC047D"/>
    <w:rsid w:val="00EC049D"/>
    <w:rsid w:val="00EC0767"/>
    <w:rsid w:val="00EC1023"/>
    <w:rsid w:val="00EC16B3"/>
    <w:rsid w:val="00EC2A17"/>
    <w:rsid w:val="00EC2BF4"/>
    <w:rsid w:val="00EC35E3"/>
    <w:rsid w:val="00EC36D4"/>
    <w:rsid w:val="00EC3ADD"/>
    <w:rsid w:val="00EC401B"/>
    <w:rsid w:val="00EC411B"/>
    <w:rsid w:val="00EC48B6"/>
    <w:rsid w:val="00EC56A7"/>
    <w:rsid w:val="00EC5987"/>
    <w:rsid w:val="00EC5B34"/>
    <w:rsid w:val="00EC5E13"/>
    <w:rsid w:val="00EC6588"/>
    <w:rsid w:val="00EC6975"/>
    <w:rsid w:val="00EC74F0"/>
    <w:rsid w:val="00EC7ADD"/>
    <w:rsid w:val="00EC7C9A"/>
    <w:rsid w:val="00EC7D6D"/>
    <w:rsid w:val="00ED0769"/>
    <w:rsid w:val="00ED0D0F"/>
    <w:rsid w:val="00ED1306"/>
    <w:rsid w:val="00ED1A09"/>
    <w:rsid w:val="00ED1EB1"/>
    <w:rsid w:val="00ED2219"/>
    <w:rsid w:val="00ED2316"/>
    <w:rsid w:val="00ED2B59"/>
    <w:rsid w:val="00ED3404"/>
    <w:rsid w:val="00ED35E2"/>
    <w:rsid w:val="00ED3A6B"/>
    <w:rsid w:val="00ED3B7C"/>
    <w:rsid w:val="00ED3E8A"/>
    <w:rsid w:val="00ED3FF9"/>
    <w:rsid w:val="00ED4868"/>
    <w:rsid w:val="00ED4A58"/>
    <w:rsid w:val="00ED4AC1"/>
    <w:rsid w:val="00ED5206"/>
    <w:rsid w:val="00ED5BC6"/>
    <w:rsid w:val="00ED5E6F"/>
    <w:rsid w:val="00ED619C"/>
    <w:rsid w:val="00ED68B5"/>
    <w:rsid w:val="00ED7CFE"/>
    <w:rsid w:val="00EE01A3"/>
    <w:rsid w:val="00EE0752"/>
    <w:rsid w:val="00EE0C8D"/>
    <w:rsid w:val="00EE0CB6"/>
    <w:rsid w:val="00EE0DAB"/>
    <w:rsid w:val="00EE1C21"/>
    <w:rsid w:val="00EE1CE6"/>
    <w:rsid w:val="00EE2057"/>
    <w:rsid w:val="00EE2880"/>
    <w:rsid w:val="00EE29EC"/>
    <w:rsid w:val="00EE2B4E"/>
    <w:rsid w:val="00EE3363"/>
    <w:rsid w:val="00EE37A4"/>
    <w:rsid w:val="00EE4134"/>
    <w:rsid w:val="00EE43E2"/>
    <w:rsid w:val="00EE4508"/>
    <w:rsid w:val="00EE4779"/>
    <w:rsid w:val="00EE5007"/>
    <w:rsid w:val="00EE52DE"/>
    <w:rsid w:val="00EE5612"/>
    <w:rsid w:val="00EE5BE4"/>
    <w:rsid w:val="00EE604B"/>
    <w:rsid w:val="00EE62BE"/>
    <w:rsid w:val="00EE647C"/>
    <w:rsid w:val="00EE688A"/>
    <w:rsid w:val="00EE6ED7"/>
    <w:rsid w:val="00EF00D2"/>
    <w:rsid w:val="00EF0450"/>
    <w:rsid w:val="00EF04BA"/>
    <w:rsid w:val="00EF05ED"/>
    <w:rsid w:val="00EF0F68"/>
    <w:rsid w:val="00EF1FFF"/>
    <w:rsid w:val="00EF2BA2"/>
    <w:rsid w:val="00EF2F71"/>
    <w:rsid w:val="00EF31EE"/>
    <w:rsid w:val="00EF3728"/>
    <w:rsid w:val="00EF3741"/>
    <w:rsid w:val="00EF3EB7"/>
    <w:rsid w:val="00EF49D7"/>
    <w:rsid w:val="00EF4B12"/>
    <w:rsid w:val="00EF4EE1"/>
    <w:rsid w:val="00EF518B"/>
    <w:rsid w:val="00EF5C44"/>
    <w:rsid w:val="00EF5CD4"/>
    <w:rsid w:val="00EF6CE2"/>
    <w:rsid w:val="00EF708D"/>
    <w:rsid w:val="00EF71C7"/>
    <w:rsid w:val="00EF75C8"/>
    <w:rsid w:val="00EF76CC"/>
    <w:rsid w:val="00EF7A34"/>
    <w:rsid w:val="00EF7CD0"/>
    <w:rsid w:val="00F01883"/>
    <w:rsid w:val="00F01C39"/>
    <w:rsid w:val="00F0278E"/>
    <w:rsid w:val="00F031FE"/>
    <w:rsid w:val="00F03456"/>
    <w:rsid w:val="00F0399E"/>
    <w:rsid w:val="00F03DEB"/>
    <w:rsid w:val="00F0409E"/>
    <w:rsid w:val="00F04CEF"/>
    <w:rsid w:val="00F04D98"/>
    <w:rsid w:val="00F04DCB"/>
    <w:rsid w:val="00F04FCB"/>
    <w:rsid w:val="00F06ADD"/>
    <w:rsid w:val="00F06B6F"/>
    <w:rsid w:val="00F07065"/>
    <w:rsid w:val="00F071A4"/>
    <w:rsid w:val="00F074E4"/>
    <w:rsid w:val="00F10778"/>
    <w:rsid w:val="00F116DF"/>
    <w:rsid w:val="00F1197B"/>
    <w:rsid w:val="00F11FD7"/>
    <w:rsid w:val="00F12A14"/>
    <w:rsid w:val="00F12F32"/>
    <w:rsid w:val="00F1340B"/>
    <w:rsid w:val="00F13631"/>
    <w:rsid w:val="00F136FE"/>
    <w:rsid w:val="00F13767"/>
    <w:rsid w:val="00F1501C"/>
    <w:rsid w:val="00F15068"/>
    <w:rsid w:val="00F15291"/>
    <w:rsid w:val="00F156A5"/>
    <w:rsid w:val="00F15D71"/>
    <w:rsid w:val="00F165A0"/>
    <w:rsid w:val="00F16606"/>
    <w:rsid w:val="00F16910"/>
    <w:rsid w:val="00F16FCA"/>
    <w:rsid w:val="00F170A2"/>
    <w:rsid w:val="00F170C7"/>
    <w:rsid w:val="00F174B0"/>
    <w:rsid w:val="00F17AAA"/>
    <w:rsid w:val="00F2056B"/>
    <w:rsid w:val="00F209EB"/>
    <w:rsid w:val="00F20F3A"/>
    <w:rsid w:val="00F215A4"/>
    <w:rsid w:val="00F22709"/>
    <w:rsid w:val="00F22D27"/>
    <w:rsid w:val="00F22D97"/>
    <w:rsid w:val="00F2385C"/>
    <w:rsid w:val="00F23BE8"/>
    <w:rsid w:val="00F24FBB"/>
    <w:rsid w:val="00F251C8"/>
    <w:rsid w:val="00F254A6"/>
    <w:rsid w:val="00F25691"/>
    <w:rsid w:val="00F25EAF"/>
    <w:rsid w:val="00F26312"/>
    <w:rsid w:val="00F26510"/>
    <w:rsid w:val="00F265F0"/>
    <w:rsid w:val="00F30157"/>
    <w:rsid w:val="00F30F93"/>
    <w:rsid w:val="00F310DC"/>
    <w:rsid w:val="00F32A73"/>
    <w:rsid w:val="00F32D60"/>
    <w:rsid w:val="00F32FD8"/>
    <w:rsid w:val="00F33128"/>
    <w:rsid w:val="00F33C0A"/>
    <w:rsid w:val="00F340F0"/>
    <w:rsid w:val="00F34109"/>
    <w:rsid w:val="00F342E2"/>
    <w:rsid w:val="00F343E6"/>
    <w:rsid w:val="00F348FB"/>
    <w:rsid w:val="00F34A54"/>
    <w:rsid w:val="00F34A69"/>
    <w:rsid w:val="00F34BC0"/>
    <w:rsid w:val="00F35180"/>
    <w:rsid w:val="00F35275"/>
    <w:rsid w:val="00F355D0"/>
    <w:rsid w:val="00F35B47"/>
    <w:rsid w:val="00F362C5"/>
    <w:rsid w:val="00F36388"/>
    <w:rsid w:val="00F3658D"/>
    <w:rsid w:val="00F36608"/>
    <w:rsid w:val="00F36659"/>
    <w:rsid w:val="00F3678F"/>
    <w:rsid w:val="00F3695A"/>
    <w:rsid w:val="00F36AD7"/>
    <w:rsid w:val="00F379B8"/>
    <w:rsid w:val="00F37A11"/>
    <w:rsid w:val="00F37CD9"/>
    <w:rsid w:val="00F37E55"/>
    <w:rsid w:val="00F4019E"/>
    <w:rsid w:val="00F40335"/>
    <w:rsid w:val="00F40EC8"/>
    <w:rsid w:val="00F40F53"/>
    <w:rsid w:val="00F419EE"/>
    <w:rsid w:val="00F41D71"/>
    <w:rsid w:val="00F41DDA"/>
    <w:rsid w:val="00F420CD"/>
    <w:rsid w:val="00F42104"/>
    <w:rsid w:val="00F428C2"/>
    <w:rsid w:val="00F42F24"/>
    <w:rsid w:val="00F42FCD"/>
    <w:rsid w:val="00F43091"/>
    <w:rsid w:val="00F438CF"/>
    <w:rsid w:val="00F43937"/>
    <w:rsid w:val="00F43FEA"/>
    <w:rsid w:val="00F4408C"/>
    <w:rsid w:val="00F441C3"/>
    <w:rsid w:val="00F44462"/>
    <w:rsid w:val="00F447B6"/>
    <w:rsid w:val="00F44ABB"/>
    <w:rsid w:val="00F44B33"/>
    <w:rsid w:val="00F44F8B"/>
    <w:rsid w:val="00F450CC"/>
    <w:rsid w:val="00F45A77"/>
    <w:rsid w:val="00F45ACC"/>
    <w:rsid w:val="00F45BD3"/>
    <w:rsid w:val="00F46DEF"/>
    <w:rsid w:val="00F46DF8"/>
    <w:rsid w:val="00F46FF8"/>
    <w:rsid w:val="00F50221"/>
    <w:rsid w:val="00F50DCC"/>
    <w:rsid w:val="00F51C75"/>
    <w:rsid w:val="00F51DC6"/>
    <w:rsid w:val="00F52DF2"/>
    <w:rsid w:val="00F53005"/>
    <w:rsid w:val="00F53393"/>
    <w:rsid w:val="00F53679"/>
    <w:rsid w:val="00F53816"/>
    <w:rsid w:val="00F53962"/>
    <w:rsid w:val="00F54163"/>
    <w:rsid w:val="00F541CB"/>
    <w:rsid w:val="00F54A01"/>
    <w:rsid w:val="00F54BB0"/>
    <w:rsid w:val="00F55534"/>
    <w:rsid w:val="00F555FE"/>
    <w:rsid w:val="00F55849"/>
    <w:rsid w:val="00F55DE6"/>
    <w:rsid w:val="00F57208"/>
    <w:rsid w:val="00F577C5"/>
    <w:rsid w:val="00F57931"/>
    <w:rsid w:val="00F61AD8"/>
    <w:rsid w:val="00F61FA9"/>
    <w:rsid w:val="00F6226C"/>
    <w:rsid w:val="00F6251A"/>
    <w:rsid w:val="00F6271F"/>
    <w:rsid w:val="00F6329B"/>
    <w:rsid w:val="00F63597"/>
    <w:rsid w:val="00F63B46"/>
    <w:rsid w:val="00F63DD3"/>
    <w:rsid w:val="00F63DEF"/>
    <w:rsid w:val="00F64684"/>
    <w:rsid w:val="00F649C7"/>
    <w:rsid w:val="00F64ACC"/>
    <w:rsid w:val="00F659DC"/>
    <w:rsid w:val="00F660FD"/>
    <w:rsid w:val="00F6707A"/>
    <w:rsid w:val="00F67717"/>
    <w:rsid w:val="00F70266"/>
    <w:rsid w:val="00F70643"/>
    <w:rsid w:val="00F7071E"/>
    <w:rsid w:val="00F7090C"/>
    <w:rsid w:val="00F70A6D"/>
    <w:rsid w:val="00F7182E"/>
    <w:rsid w:val="00F71BEF"/>
    <w:rsid w:val="00F726E4"/>
    <w:rsid w:val="00F72BB4"/>
    <w:rsid w:val="00F72D2D"/>
    <w:rsid w:val="00F73226"/>
    <w:rsid w:val="00F7370B"/>
    <w:rsid w:val="00F73868"/>
    <w:rsid w:val="00F73F01"/>
    <w:rsid w:val="00F741E3"/>
    <w:rsid w:val="00F749A9"/>
    <w:rsid w:val="00F74BE3"/>
    <w:rsid w:val="00F74F48"/>
    <w:rsid w:val="00F759E9"/>
    <w:rsid w:val="00F75C65"/>
    <w:rsid w:val="00F762DE"/>
    <w:rsid w:val="00F7643F"/>
    <w:rsid w:val="00F765FE"/>
    <w:rsid w:val="00F768D3"/>
    <w:rsid w:val="00F77190"/>
    <w:rsid w:val="00F7776E"/>
    <w:rsid w:val="00F7784C"/>
    <w:rsid w:val="00F778CF"/>
    <w:rsid w:val="00F77983"/>
    <w:rsid w:val="00F80012"/>
    <w:rsid w:val="00F80081"/>
    <w:rsid w:val="00F8022C"/>
    <w:rsid w:val="00F80520"/>
    <w:rsid w:val="00F805D2"/>
    <w:rsid w:val="00F806B3"/>
    <w:rsid w:val="00F8108E"/>
    <w:rsid w:val="00F811E8"/>
    <w:rsid w:val="00F816C0"/>
    <w:rsid w:val="00F81E52"/>
    <w:rsid w:val="00F826C1"/>
    <w:rsid w:val="00F82772"/>
    <w:rsid w:val="00F82C43"/>
    <w:rsid w:val="00F8304C"/>
    <w:rsid w:val="00F8312C"/>
    <w:rsid w:val="00F83362"/>
    <w:rsid w:val="00F836EB"/>
    <w:rsid w:val="00F8434B"/>
    <w:rsid w:val="00F84BDA"/>
    <w:rsid w:val="00F85209"/>
    <w:rsid w:val="00F85794"/>
    <w:rsid w:val="00F85BAD"/>
    <w:rsid w:val="00F86204"/>
    <w:rsid w:val="00F866A6"/>
    <w:rsid w:val="00F867C4"/>
    <w:rsid w:val="00F86A34"/>
    <w:rsid w:val="00F86BC6"/>
    <w:rsid w:val="00F87104"/>
    <w:rsid w:val="00F87385"/>
    <w:rsid w:val="00F8740D"/>
    <w:rsid w:val="00F87925"/>
    <w:rsid w:val="00F879EB"/>
    <w:rsid w:val="00F87BA7"/>
    <w:rsid w:val="00F87C19"/>
    <w:rsid w:val="00F90160"/>
    <w:rsid w:val="00F90687"/>
    <w:rsid w:val="00F90771"/>
    <w:rsid w:val="00F9191F"/>
    <w:rsid w:val="00F9222C"/>
    <w:rsid w:val="00F92586"/>
    <w:rsid w:val="00F93121"/>
    <w:rsid w:val="00F93EBC"/>
    <w:rsid w:val="00F94A25"/>
    <w:rsid w:val="00F94F29"/>
    <w:rsid w:val="00F95507"/>
    <w:rsid w:val="00F956A4"/>
    <w:rsid w:val="00F95A04"/>
    <w:rsid w:val="00F95FD7"/>
    <w:rsid w:val="00F9640A"/>
    <w:rsid w:val="00F9688F"/>
    <w:rsid w:val="00F9735D"/>
    <w:rsid w:val="00FA04B2"/>
    <w:rsid w:val="00FA0AAE"/>
    <w:rsid w:val="00FA0B1F"/>
    <w:rsid w:val="00FA0C08"/>
    <w:rsid w:val="00FA0C0C"/>
    <w:rsid w:val="00FA12AC"/>
    <w:rsid w:val="00FA13AD"/>
    <w:rsid w:val="00FA166A"/>
    <w:rsid w:val="00FA1B42"/>
    <w:rsid w:val="00FA2361"/>
    <w:rsid w:val="00FA267C"/>
    <w:rsid w:val="00FA2C0C"/>
    <w:rsid w:val="00FA399B"/>
    <w:rsid w:val="00FA4701"/>
    <w:rsid w:val="00FA5034"/>
    <w:rsid w:val="00FA6830"/>
    <w:rsid w:val="00FA6BE1"/>
    <w:rsid w:val="00FA748E"/>
    <w:rsid w:val="00FA7596"/>
    <w:rsid w:val="00FA7C57"/>
    <w:rsid w:val="00FB0562"/>
    <w:rsid w:val="00FB06FE"/>
    <w:rsid w:val="00FB0D0E"/>
    <w:rsid w:val="00FB26AE"/>
    <w:rsid w:val="00FB2A9B"/>
    <w:rsid w:val="00FB38A1"/>
    <w:rsid w:val="00FB3E9A"/>
    <w:rsid w:val="00FB4138"/>
    <w:rsid w:val="00FB48A5"/>
    <w:rsid w:val="00FB4D88"/>
    <w:rsid w:val="00FB4F80"/>
    <w:rsid w:val="00FB5307"/>
    <w:rsid w:val="00FB5790"/>
    <w:rsid w:val="00FB611C"/>
    <w:rsid w:val="00FB66F9"/>
    <w:rsid w:val="00FB6817"/>
    <w:rsid w:val="00FB6833"/>
    <w:rsid w:val="00FB7490"/>
    <w:rsid w:val="00FB7B63"/>
    <w:rsid w:val="00FC05E8"/>
    <w:rsid w:val="00FC0669"/>
    <w:rsid w:val="00FC09DA"/>
    <w:rsid w:val="00FC14D7"/>
    <w:rsid w:val="00FC1BBD"/>
    <w:rsid w:val="00FC1C9D"/>
    <w:rsid w:val="00FC262A"/>
    <w:rsid w:val="00FC2BA6"/>
    <w:rsid w:val="00FC303F"/>
    <w:rsid w:val="00FC332A"/>
    <w:rsid w:val="00FC34FB"/>
    <w:rsid w:val="00FC37CE"/>
    <w:rsid w:val="00FC3965"/>
    <w:rsid w:val="00FC4022"/>
    <w:rsid w:val="00FC4034"/>
    <w:rsid w:val="00FC4050"/>
    <w:rsid w:val="00FC4DAD"/>
    <w:rsid w:val="00FC4F7F"/>
    <w:rsid w:val="00FC53D1"/>
    <w:rsid w:val="00FC5B7A"/>
    <w:rsid w:val="00FC5BE9"/>
    <w:rsid w:val="00FC5CDD"/>
    <w:rsid w:val="00FC63D6"/>
    <w:rsid w:val="00FC641A"/>
    <w:rsid w:val="00FC6B27"/>
    <w:rsid w:val="00FC7037"/>
    <w:rsid w:val="00FC73CB"/>
    <w:rsid w:val="00FC7838"/>
    <w:rsid w:val="00FC78CB"/>
    <w:rsid w:val="00FC7CED"/>
    <w:rsid w:val="00FC7E6C"/>
    <w:rsid w:val="00FD1546"/>
    <w:rsid w:val="00FD1656"/>
    <w:rsid w:val="00FD286B"/>
    <w:rsid w:val="00FD2D22"/>
    <w:rsid w:val="00FD34F0"/>
    <w:rsid w:val="00FD39E4"/>
    <w:rsid w:val="00FD3A95"/>
    <w:rsid w:val="00FD484D"/>
    <w:rsid w:val="00FD5876"/>
    <w:rsid w:val="00FD64C6"/>
    <w:rsid w:val="00FD6B58"/>
    <w:rsid w:val="00FE0E21"/>
    <w:rsid w:val="00FE1364"/>
    <w:rsid w:val="00FE1642"/>
    <w:rsid w:val="00FE1E46"/>
    <w:rsid w:val="00FE2644"/>
    <w:rsid w:val="00FE266C"/>
    <w:rsid w:val="00FE2C1B"/>
    <w:rsid w:val="00FE3544"/>
    <w:rsid w:val="00FE3AB8"/>
    <w:rsid w:val="00FE3B37"/>
    <w:rsid w:val="00FE3CA4"/>
    <w:rsid w:val="00FE42A2"/>
    <w:rsid w:val="00FE4514"/>
    <w:rsid w:val="00FE4D60"/>
    <w:rsid w:val="00FE605F"/>
    <w:rsid w:val="00FE610F"/>
    <w:rsid w:val="00FE631E"/>
    <w:rsid w:val="00FE6D87"/>
    <w:rsid w:val="00FE743D"/>
    <w:rsid w:val="00FE7532"/>
    <w:rsid w:val="00FE7A75"/>
    <w:rsid w:val="00FE7C31"/>
    <w:rsid w:val="00FF0109"/>
    <w:rsid w:val="00FF0886"/>
    <w:rsid w:val="00FF0B48"/>
    <w:rsid w:val="00FF159E"/>
    <w:rsid w:val="00FF1845"/>
    <w:rsid w:val="00FF1F0F"/>
    <w:rsid w:val="00FF2360"/>
    <w:rsid w:val="00FF23BD"/>
    <w:rsid w:val="00FF2FF6"/>
    <w:rsid w:val="00FF4121"/>
    <w:rsid w:val="00FF468E"/>
    <w:rsid w:val="00FF4762"/>
    <w:rsid w:val="00FF5316"/>
    <w:rsid w:val="00FF5F54"/>
    <w:rsid w:val="00FF65FC"/>
    <w:rsid w:val="00FF7176"/>
    <w:rsid w:val="00FF7AF5"/>
    <w:rsid w:val="00FF7B39"/>
    <w:rsid w:val="43234D08"/>
    <w:rsid w:val="57C79705"/>
    <w:rsid w:val="590084D8"/>
    <w:rsid w:val="62B26A07"/>
    <w:rsid w:val="747AE8E8"/>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78">
      <o:colormru v:ext="edit" colors="#8594c5,#09f,#eaeaea"/>
    </o:shapedefaults>
    <o:shapelayout v:ext="edit">
      <o:idmap v:ext="edit" data="2"/>
    </o:shapelayout>
  </w:shapeDefaults>
  <w:decimalSymbol w:val="."/>
  <w:listSeparator w:val=","/>
  <w14:docId w14:val="0CDFB4ED"/>
  <w15:docId w15:val="{B58C0D9D-6308-46C4-8D0C-FFDA50E39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qFormat="1"/>
    <w:lsdException w:name="header" w:uiPriority="99"/>
    <w:lsdException w:name="footer" w:uiPriority="99"/>
    <w:lsdException w:name="caption" w:semiHidden="1" w:unhideWhenUsed="1"/>
    <w:lsdException w:name="footnote reference" w:uiPriority="99" w:qFormat="1"/>
    <w:lsdException w:name="annotation reference" w:uiPriority="99"/>
    <w:lsdException w:name="Default Paragraph Font" w:uiPriority="1"/>
    <w:lsdException w:name="Subtitle" w:qFormat="1"/>
    <w:lsdException w:name="Hyperlink" w:uiPriority="99"/>
    <w:lsdException w:name="Strong" w:uiPriority="22" w:qFormat="1"/>
    <w:lsdException w:name="Normal (Web)" w:uiPriority="99"/>
    <w:lsdException w:name="HTML Keyboard"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C69B9"/>
    <w:pPr>
      <w:spacing w:after="120"/>
      <w:jc w:val="both"/>
    </w:pPr>
    <w:rPr>
      <w:rFonts w:ascii="Verdana" w:hAnsi="Verdana"/>
      <w:color w:val="333333"/>
      <w:szCs w:val="24"/>
      <w:lang w:val="fr-LU" w:eastAsia="fr-LU"/>
    </w:rPr>
  </w:style>
  <w:style w:type="paragraph" w:styleId="Heading1">
    <w:name w:val="heading 1"/>
    <w:basedOn w:val="Normal"/>
    <w:next w:val="Normal"/>
    <w:link w:val="Heading1Char"/>
    <w:autoRedefine/>
    <w:qFormat/>
    <w:rsid w:val="00FB3E9A"/>
    <w:pPr>
      <w:keepNext/>
      <w:pageBreakBefore/>
      <w:numPr>
        <w:numId w:val="95"/>
      </w:numPr>
      <w:spacing w:before="240" w:after="60"/>
      <w:outlineLvl w:val="0"/>
    </w:pPr>
    <w:rPr>
      <w:rFonts w:cs="Arial"/>
      <w:b/>
      <w:bCs/>
      <w:color w:val="4958A0"/>
      <w:kern w:val="32"/>
      <w:sz w:val="32"/>
      <w:szCs w:val="32"/>
    </w:rPr>
  </w:style>
  <w:style w:type="paragraph" w:styleId="Heading2">
    <w:name w:val="heading 2"/>
    <w:basedOn w:val="Normal"/>
    <w:next w:val="BodyText"/>
    <w:link w:val="Heading2Char"/>
    <w:qFormat/>
    <w:rsid w:val="00481EB7"/>
    <w:pPr>
      <w:keepNext/>
      <w:numPr>
        <w:ilvl w:val="1"/>
        <w:numId w:val="95"/>
      </w:numPr>
      <w:spacing w:before="240"/>
      <w:ind w:left="576"/>
      <w:outlineLvl w:val="1"/>
    </w:pPr>
    <w:rPr>
      <w:rFonts w:cs="Arial"/>
      <w:bCs/>
      <w:iCs/>
      <w:color w:val="4958A0"/>
      <w:sz w:val="28"/>
      <w:szCs w:val="28"/>
    </w:rPr>
  </w:style>
  <w:style w:type="paragraph" w:styleId="Heading3">
    <w:name w:val="heading 3"/>
    <w:basedOn w:val="Normal"/>
    <w:next w:val="BodyText"/>
    <w:link w:val="Heading3Char"/>
    <w:qFormat/>
    <w:rsid w:val="00481EB7"/>
    <w:pPr>
      <w:keepNext/>
      <w:numPr>
        <w:ilvl w:val="2"/>
        <w:numId w:val="95"/>
      </w:numPr>
      <w:spacing w:before="120" w:after="60"/>
      <w:outlineLvl w:val="2"/>
    </w:pPr>
    <w:rPr>
      <w:rFonts w:cs="Arial"/>
      <w:bCs/>
      <w:i/>
      <w:color w:val="4958A0"/>
      <w:sz w:val="24"/>
      <w:szCs w:val="26"/>
      <w:lang w:val="en-GB"/>
    </w:rPr>
  </w:style>
  <w:style w:type="paragraph" w:styleId="Heading4">
    <w:name w:val="heading 4"/>
    <w:basedOn w:val="Normal"/>
    <w:next w:val="Normal"/>
    <w:link w:val="Heading4Char"/>
    <w:unhideWhenUsed/>
    <w:qFormat/>
    <w:rsid w:val="000725AA"/>
    <w:pPr>
      <w:keepNext/>
      <w:numPr>
        <w:ilvl w:val="3"/>
        <w:numId w:val="95"/>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95"/>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4745AA"/>
    <w:pPr>
      <w:numPr>
        <w:ilvl w:val="5"/>
        <w:numId w:val="95"/>
      </w:numPr>
      <w:spacing w:before="240" w:after="60"/>
      <w:outlineLvl w:val="5"/>
    </w:pPr>
    <w:rPr>
      <w:rFonts w:ascii="Calibri" w:eastAsia="Yu Mincho" w:hAnsi="Calibri" w:cs="Arial"/>
      <w:b/>
      <w:bCs/>
      <w:sz w:val="22"/>
      <w:szCs w:val="22"/>
    </w:rPr>
  </w:style>
  <w:style w:type="paragraph" w:styleId="Heading7">
    <w:name w:val="heading 7"/>
    <w:basedOn w:val="Normal"/>
    <w:next w:val="Normal"/>
    <w:link w:val="Heading7Char"/>
    <w:semiHidden/>
    <w:unhideWhenUsed/>
    <w:qFormat/>
    <w:rsid w:val="004745AA"/>
    <w:pPr>
      <w:numPr>
        <w:ilvl w:val="6"/>
        <w:numId w:val="95"/>
      </w:numPr>
      <w:spacing w:before="240" w:after="60"/>
      <w:outlineLvl w:val="6"/>
    </w:pPr>
    <w:rPr>
      <w:rFonts w:ascii="Calibri" w:eastAsia="Yu Mincho" w:hAnsi="Calibri" w:cs="Arial"/>
      <w:sz w:val="24"/>
    </w:rPr>
  </w:style>
  <w:style w:type="paragraph" w:styleId="Heading8">
    <w:name w:val="heading 8"/>
    <w:basedOn w:val="Normal"/>
    <w:next w:val="Normal"/>
    <w:link w:val="Heading8Char"/>
    <w:semiHidden/>
    <w:unhideWhenUsed/>
    <w:qFormat/>
    <w:rsid w:val="004745AA"/>
    <w:pPr>
      <w:numPr>
        <w:ilvl w:val="7"/>
        <w:numId w:val="95"/>
      </w:numPr>
      <w:spacing w:before="240" w:after="60"/>
      <w:outlineLvl w:val="7"/>
    </w:pPr>
    <w:rPr>
      <w:rFonts w:ascii="Calibri" w:eastAsia="Yu Mincho" w:hAnsi="Calibri" w:cs="Arial"/>
      <w:i/>
      <w:iCs/>
      <w:sz w:val="24"/>
    </w:rPr>
  </w:style>
  <w:style w:type="paragraph" w:styleId="Heading9">
    <w:name w:val="heading 9"/>
    <w:basedOn w:val="Normal"/>
    <w:next w:val="Normal"/>
    <w:link w:val="Heading9Char"/>
    <w:semiHidden/>
    <w:unhideWhenUsed/>
    <w:qFormat/>
    <w:rsid w:val="004745AA"/>
    <w:pPr>
      <w:numPr>
        <w:ilvl w:val="8"/>
        <w:numId w:val="95"/>
      </w:numPr>
      <w:spacing w:before="240" w:after="60"/>
      <w:outlineLvl w:val="8"/>
    </w:pPr>
    <w:rPr>
      <w:rFonts w:ascii="Calibri Light" w:eastAsia="Yu Gothic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6"/>
      </w:numPr>
    </w:pPr>
  </w:style>
  <w:style w:type="paragraph" w:styleId="ListBullet2">
    <w:name w:val="List Bullet 2"/>
    <w:basedOn w:val="Normal"/>
    <w:link w:val="ListBullet2Char"/>
    <w:rsid w:val="00EB58BA"/>
    <w:pPr>
      <w:numPr>
        <w:numId w:val="17"/>
      </w:numPr>
      <w:spacing w:before="60" w:after="60"/>
      <w:jc w:val="left"/>
    </w:pPr>
  </w:style>
  <w:style w:type="paragraph" w:styleId="ListNumber2">
    <w:name w:val="List Number 2"/>
    <w:basedOn w:val="Normal"/>
    <w:rsid w:val="00A579C8"/>
    <w:pPr>
      <w:numPr>
        <w:numId w:val="7"/>
      </w:numPr>
      <w:spacing w:before="80" w:after="80"/>
    </w:pPr>
  </w:style>
  <w:style w:type="paragraph" w:styleId="ListNumber4">
    <w:name w:val="List Number 4"/>
    <w:basedOn w:val="Normal"/>
    <w:rsid w:val="00A579C8"/>
    <w:pPr>
      <w:numPr>
        <w:numId w:val="9"/>
      </w:numPr>
    </w:pPr>
  </w:style>
  <w:style w:type="paragraph" w:styleId="ListNumber3">
    <w:name w:val="List Number 3"/>
    <w:basedOn w:val="Normal"/>
    <w:rsid w:val="00A579C8"/>
    <w:pPr>
      <w:numPr>
        <w:numId w:val="8"/>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10"/>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481EB7"/>
    <w:rPr>
      <w:rFonts w:ascii="Verdana" w:hAnsi="Verdana" w:cs="Arial"/>
      <w:bCs/>
      <w:iCs/>
      <w:color w:val="4958A0"/>
      <w:sz w:val="28"/>
      <w:szCs w:val="28"/>
      <w:lang w:val="fr-LU" w:eastAsia="fr-LU"/>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13"/>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aliases w:val="footnote text,ALTS FOOTNOTE,Footnote Text Char3,Footnote Text Char2 Char,Footnote Text Char Char Char1 Char,Footnote Text Char1 Char1 Char,Footnote Text Char Char Char2,Podrozdział,Footnote Text Char1 Char,Footnote Text Char Char Cha,Plonk"/>
    <w:basedOn w:val="Normal"/>
    <w:link w:val="FootnoteTextChar"/>
    <w:uiPriority w:val="99"/>
    <w:qFormat/>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14"/>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bidi="ar-SA"/>
    </w:rPr>
  </w:style>
  <w:style w:type="character" w:customStyle="1" w:styleId="StyleListBullet2Char">
    <w:name w:val="Style List Bullet 2 + Char"/>
    <w:link w:val="StyleListBullet2"/>
    <w:rsid w:val="00A579C8"/>
    <w:rPr>
      <w:rFonts w:ascii="Verdana" w:hAnsi="Verdana"/>
      <w:color w:val="333333"/>
      <w:szCs w:val="24"/>
      <w:lang w:val="en-GB" w:eastAsia="en-GB" w:bidi="ar-SA"/>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FB3E9A"/>
    <w:rPr>
      <w:rFonts w:ascii="Verdana" w:hAnsi="Verdana" w:cs="Arial"/>
      <w:b/>
      <w:bCs/>
      <w:color w:val="4958A0"/>
      <w:kern w:val="32"/>
      <w:sz w:val="32"/>
      <w:szCs w:val="32"/>
      <w:lang w:val="fr-LU" w:eastAsia="fr-LU"/>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nhideWhenUsed/>
    <w:rsid w:val="003730DF"/>
    <w:pPr>
      <w:spacing w:before="120"/>
    </w:pPr>
    <w:rPr>
      <w:rFonts w:ascii="Arial" w:hAnsi="Arial"/>
      <w:color w:val="000000"/>
      <w:szCs w:val="20"/>
      <w:lang w:eastAsia="fr-FR"/>
    </w:rPr>
  </w:style>
  <w:style w:type="character" w:customStyle="1" w:styleId="CommentTextChar">
    <w:name w:val="Comment Text Char"/>
    <w:link w:val="CommentText"/>
    <w:rsid w:val="003730DF"/>
    <w:rPr>
      <w:rFonts w:ascii="Arial" w:hAnsi="Arial"/>
      <w:color w:val="000000"/>
      <w:lang w:val="en-GB" w:eastAsia="fr-FR"/>
    </w:rPr>
  </w:style>
  <w:style w:type="paragraph" w:styleId="ListParagraph">
    <w:name w:val="List Paragraph"/>
    <w:aliases w:val="List Paragraph_Sections,1st level - Bullet List Paragraph,Lettre d'introduction,Paragrafo elenco,List Paragraph1,Medium Grid 1 - Accent 21"/>
    <w:basedOn w:val="Normal"/>
    <w:link w:val="ListParagraphChar"/>
    <w:uiPriority w:val="34"/>
    <w:qFormat/>
    <w:rsid w:val="003730DF"/>
    <w:pPr>
      <w:numPr>
        <w:numId w:val="24"/>
      </w:numPr>
      <w:spacing w:before="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Paragrafo elenco Char,List Paragraph1 Char,Medium Grid 1 - Accent 21 Char"/>
    <w:link w:val="ListParagraph"/>
    <w:uiPriority w:val="34"/>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C6DB4"/>
    <w:pPr>
      <w:tabs>
        <w:tab w:val="right" w:leader="dot" w:pos="8777"/>
      </w:tabs>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rsid w:val="00726E07"/>
    <w:rPr>
      <w:b/>
      <w:bCs/>
      <w:color w:val="auto"/>
      <w:szCs w:val="20"/>
      <w:lang w:eastAsia="en-US"/>
    </w:rPr>
  </w:style>
  <w:style w:type="character" w:styleId="Emphasis">
    <w:name w:val="Emphasis"/>
    <w:rsid w:val="00DF2728"/>
    <w:rPr>
      <w:i/>
      <w:iCs/>
    </w:rPr>
  </w:style>
  <w:style w:type="paragraph" w:customStyle="1" w:styleId="tabletext">
    <w:name w:val="table text"/>
    <w:basedOn w:val="Normal"/>
    <w:autoRedefine/>
    <w:semiHidden/>
    <w:rsid w:val="006C70E6"/>
    <w:pPr>
      <w:keepLines/>
      <w:widowControl w:val="0"/>
      <w:spacing w:after="0"/>
      <w:contextualSpacing/>
      <w:jc w:val="left"/>
    </w:pPr>
    <w:rPr>
      <w:color w:val="auto"/>
      <w:lang w:val="en-GB"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DB0E83"/>
    <w:pPr>
      <w:spacing w:before="120" w:after="180"/>
    </w:pPr>
    <w:rPr>
      <w:color w:val="D3870B"/>
      <w:sz w:val="22"/>
    </w:rPr>
  </w:style>
  <w:style w:type="character" w:customStyle="1" w:styleId="SubtitleChar">
    <w:name w:val="Subtitle Char"/>
    <w:link w:val="Subtitle"/>
    <w:rsid w:val="00DB0E83"/>
    <w:rPr>
      <w:rFonts w:ascii="Verdana" w:hAnsi="Verdana"/>
      <w:color w:val="D3870B"/>
      <w:sz w:val="22"/>
      <w:szCs w:val="24"/>
      <w:lang w:val="fr-LU" w:eastAsia="fr-LU"/>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unhideWhenUsed/>
    <w:rsid w:val="00675BA7"/>
    <w:rPr>
      <w:color w:val="605E5C"/>
      <w:shd w:val="clear" w:color="auto" w:fill="E1DFDD"/>
    </w:rPr>
  </w:style>
  <w:style w:type="character" w:styleId="FollowedHyperlink">
    <w:name w:val="FollowedHyperlink"/>
    <w:rsid w:val="00C20B58"/>
    <w:rPr>
      <w:color w:val="954F72"/>
      <w:u w:val="single"/>
    </w:rPr>
  </w:style>
  <w:style w:type="paragraph" w:customStyle="1" w:styleId="Style3">
    <w:name w:val="Style3"/>
    <w:basedOn w:val="Normal"/>
    <w:link w:val="Style3Char"/>
    <w:qFormat/>
    <w:rsid w:val="001F4272"/>
    <w:pPr>
      <w:numPr>
        <w:numId w:val="31"/>
      </w:numPr>
    </w:pPr>
    <w:rPr>
      <w:lang w:val="en-GB"/>
    </w:rPr>
  </w:style>
  <w:style w:type="numbering" w:customStyle="1" w:styleId="BulletedListFirstLevel">
    <w:name w:val="Bulleted List First Level"/>
    <w:rsid w:val="00A33F2A"/>
    <w:pPr>
      <w:numPr>
        <w:numId w:val="34"/>
      </w:numPr>
    </w:pPr>
  </w:style>
  <w:style w:type="character" w:customStyle="1" w:styleId="Style3Char">
    <w:name w:val="Style3 Char"/>
    <w:link w:val="Style3"/>
    <w:rsid w:val="001F4272"/>
    <w:rPr>
      <w:rFonts w:ascii="Verdana" w:hAnsi="Verdana"/>
      <w:color w:val="333333"/>
      <w:szCs w:val="24"/>
      <w:lang w:eastAsia="fr-LU"/>
    </w:rPr>
  </w:style>
  <w:style w:type="character" w:customStyle="1" w:styleId="FootnoteTextChar">
    <w:name w:val="Footnote Text Char"/>
    <w:aliases w:val="footnote text Char,ALTS FOOTNOTE Char,Footnote Text Char3 Char,Footnote Text Char2 Char Char,Footnote Text Char Char Char1 Char Char,Footnote Text Char1 Char1 Char Char,Footnote Text Char Char Char2 Char,Podrozdział Char,Plonk Char"/>
    <w:link w:val="FootnoteText"/>
    <w:uiPriority w:val="99"/>
    <w:qFormat/>
    <w:locked/>
    <w:rsid w:val="000725AA"/>
    <w:rPr>
      <w:rFonts w:ascii="Verdana" w:hAnsi="Verdana"/>
      <w:color w:val="333333"/>
      <w:lang w:val="fr-LU" w:eastAsia="fr-LU"/>
    </w:rPr>
  </w:style>
  <w:style w:type="character" w:customStyle="1" w:styleId="HEAD2Char">
    <w:name w:val="HEAD 2 Char"/>
    <w:link w:val="HEAD2"/>
    <w:locked/>
    <w:rsid w:val="003E2AD4"/>
    <w:rPr>
      <w:rFonts w:ascii="Verdana" w:hAnsi="Verdana"/>
      <w:bCs/>
      <w:color w:val="0070C0"/>
      <w:sz w:val="24"/>
      <w:szCs w:val="24"/>
      <w:lang w:eastAsia="el-GR"/>
    </w:rPr>
  </w:style>
  <w:style w:type="paragraph" w:customStyle="1" w:styleId="HEAD2">
    <w:name w:val="HEAD 2"/>
    <w:basedOn w:val="Heading4"/>
    <w:next w:val="Normal"/>
    <w:link w:val="HEAD2Char"/>
    <w:autoRedefine/>
    <w:qFormat/>
    <w:rsid w:val="003E2AD4"/>
    <w:pPr>
      <w:keepLines/>
      <w:spacing w:before="360" w:after="360"/>
      <w:jc w:val="left"/>
    </w:pPr>
    <w:rPr>
      <w:rFonts w:ascii="Verdana" w:hAnsi="Verdana"/>
      <w:b w:val="0"/>
      <w:color w:val="0070C0"/>
      <w:sz w:val="24"/>
      <w:szCs w:val="24"/>
      <w:lang w:val="en-GB" w:eastAsia="el-GR"/>
    </w:rPr>
  </w:style>
  <w:style w:type="character" w:styleId="FootnoteReference">
    <w:name w:val="footnote reference"/>
    <w:aliases w:val="Footnote Reference Superscript,BVI fnr,Footnote symbol,Footnote reference number,number,note TESI,SUPERS,EN Footnote Reference,Times 10 Point,Exposant 3 Point,Footnote Reference_LVL6,Footnote Reference_LVL61,Voetnootverwijzing,callout"/>
    <w:link w:val="FootnotesymbolCarZchn"/>
    <w:uiPriority w:val="99"/>
    <w:unhideWhenUsed/>
    <w:qFormat/>
    <w:rsid w:val="000725AA"/>
    <w:rPr>
      <w:vertAlign w:val="superscript"/>
    </w:rPr>
  </w:style>
  <w:style w:type="paragraph" w:customStyle="1" w:styleId="FootnotesymbolCarZchn">
    <w:name w:val="Footnote symbol Car Zchn"/>
    <w:aliases w:val="Footnote Car Zchn,Times 10 Point Car Zchn,Exposant 3 Point Car Zchn,Footnote Reference Superscript Car Zchn,Char Char Char Char Char Car Zchn,BVI fnr Car Zchn,SUPERS Car Zchn"/>
    <w:basedOn w:val="Normal"/>
    <w:link w:val="FootnoteReference"/>
    <w:uiPriority w:val="99"/>
    <w:qFormat/>
    <w:rsid w:val="000725AA"/>
    <w:pPr>
      <w:spacing w:after="160" w:line="240" w:lineRule="exact"/>
    </w:pPr>
    <w:rPr>
      <w:rFonts w:ascii="Times New Roman" w:hAnsi="Times New Roman"/>
      <w:color w:val="auto"/>
      <w:szCs w:val="20"/>
      <w:vertAlign w:val="superscript"/>
      <w:lang w:val="en-GB" w:eastAsia="en-GB"/>
    </w:rPr>
  </w:style>
  <w:style w:type="character" w:customStyle="1" w:styleId="Heading4Char">
    <w:name w:val="Heading 4 Char"/>
    <w:link w:val="Heading4"/>
    <w:rsid w:val="000725AA"/>
    <w:rPr>
      <w:rFonts w:ascii="Calibri" w:eastAsia="Times New Roman" w:hAnsi="Calibri" w:cs="Times New Roman"/>
      <w:b/>
      <w:bCs/>
      <w:color w:val="333333"/>
      <w:sz w:val="28"/>
      <w:szCs w:val="28"/>
      <w:lang w:val="fr-LU" w:eastAsia="fr-LU"/>
    </w:rPr>
  </w:style>
  <w:style w:type="character" w:customStyle="1" w:styleId="normaltextrun">
    <w:name w:val="normaltextrun"/>
    <w:rsid w:val="00ED3404"/>
  </w:style>
  <w:style w:type="character" w:customStyle="1" w:styleId="eop">
    <w:name w:val="eop"/>
    <w:rsid w:val="00ED3404"/>
  </w:style>
  <w:style w:type="paragraph" w:styleId="NormalWeb">
    <w:name w:val="Normal (Web)"/>
    <w:basedOn w:val="Normal"/>
    <w:uiPriority w:val="99"/>
    <w:unhideWhenUsed/>
    <w:rsid w:val="00F215A4"/>
    <w:pPr>
      <w:spacing w:before="100" w:beforeAutospacing="1" w:after="100" w:afterAutospacing="1"/>
      <w:jc w:val="left"/>
    </w:pPr>
    <w:rPr>
      <w:rFonts w:ascii="Times New Roman" w:hAnsi="Times New Roman"/>
      <w:color w:val="auto"/>
      <w:sz w:val="24"/>
      <w:lang w:val="en-GB" w:eastAsia="en-GB"/>
    </w:rPr>
  </w:style>
  <w:style w:type="character" w:customStyle="1" w:styleId="scxw108525620">
    <w:name w:val="scxw108525620"/>
    <w:rsid w:val="000A175F"/>
  </w:style>
  <w:style w:type="paragraph" w:customStyle="1" w:styleId="paragraph">
    <w:name w:val="paragraph"/>
    <w:basedOn w:val="Normal"/>
    <w:rsid w:val="00B26F52"/>
    <w:pPr>
      <w:spacing w:before="100" w:beforeAutospacing="1" w:after="100" w:afterAutospacing="1"/>
      <w:jc w:val="left"/>
    </w:pPr>
    <w:rPr>
      <w:rFonts w:ascii="Times New Roman" w:hAnsi="Times New Roman"/>
      <w:color w:val="auto"/>
      <w:sz w:val="24"/>
      <w:lang w:val="en-GB" w:eastAsia="en-GB"/>
    </w:rPr>
  </w:style>
  <w:style w:type="paragraph" w:styleId="Revision">
    <w:name w:val="Revision"/>
    <w:hidden/>
    <w:uiPriority w:val="99"/>
    <w:semiHidden/>
    <w:rsid w:val="00026849"/>
    <w:rPr>
      <w:rFonts w:ascii="Verdana" w:hAnsi="Verdana"/>
      <w:color w:val="333333"/>
      <w:szCs w:val="24"/>
      <w:lang w:val="fr-LU" w:eastAsia="fr-LU"/>
    </w:rPr>
  </w:style>
  <w:style w:type="character" w:customStyle="1" w:styleId="Heading3Char">
    <w:name w:val="Heading 3 Char"/>
    <w:link w:val="Heading3"/>
    <w:rsid w:val="00481EB7"/>
    <w:rPr>
      <w:rFonts w:ascii="Verdana" w:hAnsi="Verdana" w:cs="Arial"/>
      <w:bCs/>
      <w:i/>
      <w:color w:val="4958A0"/>
      <w:sz w:val="24"/>
      <w:szCs w:val="26"/>
      <w:lang w:val="en-GB" w:eastAsia="fr-LU"/>
    </w:rPr>
  </w:style>
  <w:style w:type="character" w:customStyle="1" w:styleId="Mention1">
    <w:name w:val="Mention1"/>
    <w:uiPriority w:val="99"/>
    <w:unhideWhenUsed/>
    <w:rsid w:val="0075702A"/>
    <w:rPr>
      <w:color w:val="2B579A"/>
      <w:shd w:val="clear" w:color="auto" w:fill="E1DFDD"/>
    </w:rPr>
  </w:style>
  <w:style w:type="character" w:customStyle="1" w:styleId="Heading6Char">
    <w:name w:val="Heading 6 Char"/>
    <w:link w:val="Heading6"/>
    <w:semiHidden/>
    <w:rsid w:val="004745AA"/>
    <w:rPr>
      <w:rFonts w:ascii="Calibri" w:eastAsia="Yu Mincho" w:hAnsi="Calibri" w:cs="Arial"/>
      <w:b/>
      <w:bCs/>
      <w:color w:val="333333"/>
      <w:sz w:val="22"/>
      <w:szCs w:val="22"/>
      <w:lang w:val="fr-LU" w:eastAsia="fr-LU"/>
    </w:rPr>
  </w:style>
  <w:style w:type="character" w:customStyle="1" w:styleId="Heading7Char">
    <w:name w:val="Heading 7 Char"/>
    <w:link w:val="Heading7"/>
    <w:semiHidden/>
    <w:rsid w:val="004745AA"/>
    <w:rPr>
      <w:rFonts w:ascii="Calibri" w:eastAsia="Yu Mincho" w:hAnsi="Calibri" w:cs="Arial"/>
      <w:color w:val="333333"/>
      <w:sz w:val="24"/>
      <w:szCs w:val="24"/>
      <w:lang w:val="fr-LU" w:eastAsia="fr-LU"/>
    </w:rPr>
  </w:style>
  <w:style w:type="character" w:customStyle="1" w:styleId="Heading8Char">
    <w:name w:val="Heading 8 Char"/>
    <w:link w:val="Heading8"/>
    <w:semiHidden/>
    <w:rsid w:val="004745AA"/>
    <w:rPr>
      <w:rFonts w:ascii="Calibri" w:eastAsia="Yu Mincho" w:hAnsi="Calibri" w:cs="Arial"/>
      <w:i/>
      <w:iCs/>
      <w:color w:val="333333"/>
      <w:sz w:val="24"/>
      <w:szCs w:val="24"/>
      <w:lang w:val="fr-LU" w:eastAsia="fr-LU"/>
    </w:rPr>
  </w:style>
  <w:style w:type="character" w:customStyle="1" w:styleId="Heading9Char">
    <w:name w:val="Heading 9 Char"/>
    <w:link w:val="Heading9"/>
    <w:semiHidden/>
    <w:rsid w:val="004745AA"/>
    <w:rPr>
      <w:rFonts w:ascii="Calibri Light" w:eastAsia="Yu Gothic Light" w:hAnsi="Calibri Light" w:cs="Times New Roman"/>
      <w:color w:val="333333"/>
      <w:sz w:val="22"/>
      <w:szCs w:val="22"/>
      <w:lang w:val="fr-LU" w:eastAsia="fr-LU"/>
    </w:rPr>
  </w:style>
  <w:style w:type="character" w:customStyle="1" w:styleId="UnresolvedMention2">
    <w:name w:val="Unresolved Mention2"/>
    <w:uiPriority w:val="99"/>
    <w:semiHidden/>
    <w:unhideWhenUsed/>
    <w:rsid w:val="008B5F8A"/>
    <w:rPr>
      <w:color w:val="605E5C"/>
      <w:shd w:val="clear" w:color="auto" w:fill="E1DFDD"/>
    </w:rPr>
  </w:style>
  <w:style w:type="paragraph" w:customStyle="1" w:styleId="BulletPoints">
    <w:name w:val="Bullet Points"/>
    <w:basedOn w:val="Normal"/>
    <w:link w:val="BulletPointsChar"/>
    <w:autoRedefine/>
    <w:qFormat/>
    <w:rsid w:val="00F3678F"/>
    <w:pPr>
      <w:numPr>
        <w:numId w:val="100"/>
      </w:numPr>
      <w:spacing w:after="0"/>
      <w:ind w:left="714" w:hanging="357"/>
    </w:pPr>
    <w:rPr>
      <w:lang w:val="en-GB" w:eastAsia="en-GB"/>
    </w:rPr>
  </w:style>
  <w:style w:type="character" w:customStyle="1" w:styleId="BulletPointsChar">
    <w:name w:val="Bullet Points Char"/>
    <w:link w:val="BulletPoints"/>
    <w:rsid w:val="00F3678F"/>
    <w:rPr>
      <w:rFonts w:ascii="Verdana" w:hAnsi="Verdana"/>
      <w:color w:val="333333"/>
      <w:szCs w:val="24"/>
      <w:lang w:val="en-GB" w:eastAsia="en-GB"/>
    </w:rPr>
  </w:style>
  <w:style w:type="character" w:styleId="UnresolvedMention">
    <w:name w:val="Unresolved Mention"/>
    <w:basedOn w:val="DefaultParagraphFont"/>
    <w:uiPriority w:val="99"/>
    <w:semiHidden/>
    <w:unhideWhenUsed/>
    <w:rsid w:val="00011C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3189">
      <w:bodyDiv w:val="1"/>
      <w:marLeft w:val="0"/>
      <w:marRight w:val="0"/>
      <w:marTop w:val="0"/>
      <w:marBottom w:val="0"/>
      <w:divBdr>
        <w:top w:val="none" w:sz="0" w:space="0" w:color="auto"/>
        <w:left w:val="none" w:sz="0" w:space="0" w:color="auto"/>
        <w:bottom w:val="none" w:sz="0" w:space="0" w:color="auto"/>
        <w:right w:val="none" w:sz="0" w:space="0" w:color="auto"/>
      </w:divBdr>
    </w:div>
    <w:div w:id="31808246">
      <w:bodyDiv w:val="1"/>
      <w:marLeft w:val="0"/>
      <w:marRight w:val="0"/>
      <w:marTop w:val="0"/>
      <w:marBottom w:val="0"/>
      <w:divBdr>
        <w:top w:val="none" w:sz="0" w:space="0" w:color="auto"/>
        <w:left w:val="none" w:sz="0" w:space="0" w:color="auto"/>
        <w:bottom w:val="none" w:sz="0" w:space="0" w:color="auto"/>
        <w:right w:val="none" w:sz="0" w:space="0" w:color="auto"/>
      </w:divBdr>
    </w:div>
    <w:div w:id="43523526">
      <w:bodyDiv w:val="1"/>
      <w:marLeft w:val="0"/>
      <w:marRight w:val="0"/>
      <w:marTop w:val="0"/>
      <w:marBottom w:val="0"/>
      <w:divBdr>
        <w:top w:val="none" w:sz="0" w:space="0" w:color="auto"/>
        <w:left w:val="none" w:sz="0" w:space="0" w:color="auto"/>
        <w:bottom w:val="none" w:sz="0" w:space="0" w:color="auto"/>
        <w:right w:val="none" w:sz="0" w:space="0" w:color="auto"/>
      </w:divBdr>
    </w:div>
    <w:div w:id="49765366">
      <w:bodyDiv w:val="1"/>
      <w:marLeft w:val="0"/>
      <w:marRight w:val="0"/>
      <w:marTop w:val="0"/>
      <w:marBottom w:val="0"/>
      <w:divBdr>
        <w:top w:val="none" w:sz="0" w:space="0" w:color="auto"/>
        <w:left w:val="none" w:sz="0" w:space="0" w:color="auto"/>
        <w:bottom w:val="none" w:sz="0" w:space="0" w:color="auto"/>
        <w:right w:val="none" w:sz="0" w:space="0" w:color="auto"/>
      </w:divBdr>
    </w:div>
    <w:div w:id="57678214">
      <w:bodyDiv w:val="1"/>
      <w:marLeft w:val="0"/>
      <w:marRight w:val="0"/>
      <w:marTop w:val="0"/>
      <w:marBottom w:val="0"/>
      <w:divBdr>
        <w:top w:val="none" w:sz="0" w:space="0" w:color="auto"/>
        <w:left w:val="none" w:sz="0" w:space="0" w:color="auto"/>
        <w:bottom w:val="none" w:sz="0" w:space="0" w:color="auto"/>
        <w:right w:val="none" w:sz="0" w:space="0" w:color="auto"/>
      </w:divBdr>
    </w:div>
    <w:div w:id="86538993">
      <w:bodyDiv w:val="1"/>
      <w:marLeft w:val="0"/>
      <w:marRight w:val="0"/>
      <w:marTop w:val="0"/>
      <w:marBottom w:val="0"/>
      <w:divBdr>
        <w:top w:val="none" w:sz="0" w:space="0" w:color="auto"/>
        <w:left w:val="none" w:sz="0" w:space="0" w:color="auto"/>
        <w:bottom w:val="none" w:sz="0" w:space="0" w:color="auto"/>
        <w:right w:val="none" w:sz="0" w:space="0" w:color="auto"/>
      </w:divBdr>
    </w:div>
    <w:div w:id="91165061">
      <w:bodyDiv w:val="1"/>
      <w:marLeft w:val="0"/>
      <w:marRight w:val="0"/>
      <w:marTop w:val="0"/>
      <w:marBottom w:val="0"/>
      <w:divBdr>
        <w:top w:val="none" w:sz="0" w:space="0" w:color="auto"/>
        <w:left w:val="none" w:sz="0" w:space="0" w:color="auto"/>
        <w:bottom w:val="none" w:sz="0" w:space="0" w:color="auto"/>
        <w:right w:val="none" w:sz="0" w:space="0" w:color="auto"/>
      </w:divBdr>
    </w:div>
    <w:div w:id="96486555">
      <w:bodyDiv w:val="1"/>
      <w:marLeft w:val="0"/>
      <w:marRight w:val="0"/>
      <w:marTop w:val="0"/>
      <w:marBottom w:val="0"/>
      <w:divBdr>
        <w:top w:val="none" w:sz="0" w:space="0" w:color="auto"/>
        <w:left w:val="none" w:sz="0" w:space="0" w:color="auto"/>
        <w:bottom w:val="none" w:sz="0" w:space="0" w:color="auto"/>
        <w:right w:val="none" w:sz="0" w:space="0" w:color="auto"/>
      </w:divBdr>
    </w:div>
    <w:div w:id="97722157">
      <w:bodyDiv w:val="1"/>
      <w:marLeft w:val="0"/>
      <w:marRight w:val="0"/>
      <w:marTop w:val="0"/>
      <w:marBottom w:val="0"/>
      <w:divBdr>
        <w:top w:val="none" w:sz="0" w:space="0" w:color="auto"/>
        <w:left w:val="none" w:sz="0" w:space="0" w:color="auto"/>
        <w:bottom w:val="none" w:sz="0" w:space="0" w:color="auto"/>
        <w:right w:val="none" w:sz="0" w:space="0" w:color="auto"/>
      </w:divBdr>
    </w:div>
    <w:div w:id="103352715">
      <w:bodyDiv w:val="1"/>
      <w:marLeft w:val="0"/>
      <w:marRight w:val="0"/>
      <w:marTop w:val="0"/>
      <w:marBottom w:val="0"/>
      <w:divBdr>
        <w:top w:val="none" w:sz="0" w:space="0" w:color="auto"/>
        <w:left w:val="none" w:sz="0" w:space="0" w:color="auto"/>
        <w:bottom w:val="none" w:sz="0" w:space="0" w:color="auto"/>
        <w:right w:val="none" w:sz="0" w:space="0" w:color="auto"/>
      </w:divBdr>
    </w:div>
    <w:div w:id="107050321">
      <w:bodyDiv w:val="1"/>
      <w:marLeft w:val="0"/>
      <w:marRight w:val="0"/>
      <w:marTop w:val="0"/>
      <w:marBottom w:val="0"/>
      <w:divBdr>
        <w:top w:val="none" w:sz="0" w:space="0" w:color="auto"/>
        <w:left w:val="none" w:sz="0" w:space="0" w:color="auto"/>
        <w:bottom w:val="none" w:sz="0" w:space="0" w:color="auto"/>
        <w:right w:val="none" w:sz="0" w:space="0" w:color="auto"/>
      </w:divBdr>
    </w:div>
    <w:div w:id="114905990">
      <w:bodyDiv w:val="1"/>
      <w:marLeft w:val="0"/>
      <w:marRight w:val="0"/>
      <w:marTop w:val="0"/>
      <w:marBottom w:val="0"/>
      <w:divBdr>
        <w:top w:val="none" w:sz="0" w:space="0" w:color="auto"/>
        <w:left w:val="none" w:sz="0" w:space="0" w:color="auto"/>
        <w:bottom w:val="none" w:sz="0" w:space="0" w:color="auto"/>
        <w:right w:val="none" w:sz="0" w:space="0" w:color="auto"/>
      </w:divBdr>
    </w:div>
    <w:div w:id="115953588">
      <w:bodyDiv w:val="1"/>
      <w:marLeft w:val="0"/>
      <w:marRight w:val="0"/>
      <w:marTop w:val="0"/>
      <w:marBottom w:val="0"/>
      <w:divBdr>
        <w:top w:val="none" w:sz="0" w:space="0" w:color="auto"/>
        <w:left w:val="none" w:sz="0" w:space="0" w:color="auto"/>
        <w:bottom w:val="none" w:sz="0" w:space="0" w:color="auto"/>
        <w:right w:val="none" w:sz="0" w:space="0" w:color="auto"/>
      </w:divBdr>
    </w:div>
    <w:div w:id="117073830">
      <w:bodyDiv w:val="1"/>
      <w:marLeft w:val="0"/>
      <w:marRight w:val="0"/>
      <w:marTop w:val="0"/>
      <w:marBottom w:val="0"/>
      <w:divBdr>
        <w:top w:val="none" w:sz="0" w:space="0" w:color="auto"/>
        <w:left w:val="none" w:sz="0" w:space="0" w:color="auto"/>
        <w:bottom w:val="none" w:sz="0" w:space="0" w:color="auto"/>
        <w:right w:val="none" w:sz="0" w:space="0" w:color="auto"/>
      </w:divBdr>
    </w:div>
    <w:div w:id="121461777">
      <w:bodyDiv w:val="1"/>
      <w:marLeft w:val="0"/>
      <w:marRight w:val="0"/>
      <w:marTop w:val="0"/>
      <w:marBottom w:val="0"/>
      <w:divBdr>
        <w:top w:val="none" w:sz="0" w:space="0" w:color="auto"/>
        <w:left w:val="none" w:sz="0" w:space="0" w:color="auto"/>
        <w:bottom w:val="none" w:sz="0" w:space="0" w:color="auto"/>
        <w:right w:val="none" w:sz="0" w:space="0" w:color="auto"/>
      </w:divBdr>
    </w:div>
    <w:div w:id="128937965">
      <w:bodyDiv w:val="1"/>
      <w:marLeft w:val="0"/>
      <w:marRight w:val="0"/>
      <w:marTop w:val="0"/>
      <w:marBottom w:val="0"/>
      <w:divBdr>
        <w:top w:val="none" w:sz="0" w:space="0" w:color="auto"/>
        <w:left w:val="none" w:sz="0" w:space="0" w:color="auto"/>
        <w:bottom w:val="none" w:sz="0" w:space="0" w:color="auto"/>
        <w:right w:val="none" w:sz="0" w:space="0" w:color="auto"/>
      </w:divBdr>
    </w:div>
    <w:div w:id="133719194">
      <w:bodyDiv w:val="1"/>
      <w:marLeft w:val="0"/>
      <w:marRight w:val="0"/>
      <w:marTop w:val="0"/>
      <w:marBottom w:val="0"/>
      <w:divBdr>
        <w:top w:val="none" w:sz="0" w:space="0" w:color="auto"/>
        <w:left w:val="none" w:sz="0" w:space="0" w:color="auto"/>
        <w:bottom w:val="none" w:sz="0" w:space="0" w:color="auto"/>
        <w:right w:val="none" w:sz="0" w:space="0" w:color="auto"/>
      </w:divBdr>
    </w:div>
    <w:div w:id="180895341">
      <w:bodyDiv w:val="1"/>
      <w:marLeft w:val="0"/>
      <w:marRight w:val="0"/>
      <w:marTop w:val="0"/>
      <w:marBottom w:val="0"/>
      <w:divBdr>
        <w:top w:val="none" w:sz="0" w:space="0" w:color="auto"/>
        <w:left w:val="none" w:sz="0" w:space="0" w:color="auto"/>
        <w:bottom w:val="none" w:sz="0" w:space="0" w:color="auto"/>
        <w:right w:val="none" w:sz="0" w:space="0" w:color="auto"/>
      </w:divBdr>
    </w:div>
    <w:div w:id="181167382">
      <w:bodyDiv w:val="1"/>
      <w:marLeft w:val="0"/>
      <w:marRight w:val="0"/>
      <w:marTop w:val="0"/>
      <w:marBottom w:val="0"/>
      <w:divBdr>
        <w:top w:val="none" w:sz="0" w:space="0" w:color="auto"/>
        <w:left w:val="none" w:sz="0" w:space="0" w:color="auto"/>
        <w:bottom w:val="none" w:sz="0" w:space="0" w:color="auto"/>
        <w:right w:val="none" w:sz="0" w:space="0" w:color="auto"/>
      </w:divBdr>
    </w:div>
    <w:div w:id="186524550">
      <w:bodyDiv w:val="1"/>
      <w:marLeft w:val="0"/>
      <w:marRight w:val="0"/>
      <w:marTop w:val="0"/>
      <w:marBottom w:val="0"/>
      <w:divBdr>
        <w:top w:val="none" w:sz="0" w:space="0" w:color="auto"/>
        <w:left w:val="none" w:sz="0" w:space="0" w:color="auto"/>
        <w:bottom w:val="none" w:sz="0" w:space="0" w:color="auto"/>
        <w:right w:val="none" w:sz="0" w:space="0" w:color="auto"/>
      </w:divBdr>
    </w:div>
    <w:div w:id="197201299">
      <w:bodyDiv w:val="1"/>
      <w:marLeft w:val="0"/>
      <w:marRight w:val="0"/>
      <w:marTop w:val="0"/>
      <w:marBottom w:val="0"/>
      <w:divBdr>
        <w:top w:val="none" w:sz="0" w:space="0" w:color="auto"/>
        <w:left w:val="none" w:sz="0" w:space="0" w:color="auto"/>
        <w:bottom w:val="none" w:sz="0" w:space="0" w:color="auto"/>
        <w:right w:val="none" w:sz="0" w:space="0" w:color="auto"/>
      </w:divBdr>
    </w:div>
    <w:div w:id="211118850">
      <w:bodyDiv w:val="1"/>
      <w:marLeft w:val="0"/>
      <w:marRight w:val="0"/>
      <w:marTop w:val="0"/>
      <w:marBottom w:val="0"/>
      <w:divBdr>
        <w:top w:val="none" w:sz="0" w:space="0" w:color="auto"/>
        <w:left w:val="none" w:sz="0" w:space="0" w:color="auto"/>
        <w:bottom w:val="none" w:sz="0" w:space="0" w:color="auto"/>
        <w:right w:val="none" w:sz="0" w:space="0" w:color="auto"/>
      </w:divBdr>
    </w:div>
    <w:div w:id="211161750">
      <w:bodyDiv w:val="1"/>
      <w:marLeft w:val="0"/>
      <w:marRight w:val="0"/>
      <w:marTop w:val="0"/>
      <w:marBottom w:val="0"/>
      <w:divBdr>
        <w:top w:val="none" w:sz="0" w:space="0" w:color="auto"/>
        <w:left w:val="none" w:sz="0" w:space="0" w:color="auto"/>
        <w:bottom w:val="none" w:sz="0" w:space="0" w:color="auto"/>
        <w:right w:val="none" w:sz="0" w:space="0" w:color="auto"/>
      </w:divBdr>
    </w:div>
    <w:div w:id="227419638">
      <w:bodyDiv w:val="1"/>
      <w:marLeft w:val="0"/>
      <w:marRight w:val="0"/>
      <w:marTop w:val="0"/>
      <w:marBottom w:val="0"/>
      <w:divBdr>
        <w:top w:val="none" w:sz="0" w:space="0" w:color="auto"/>
        <w:left w:val="none" w:sz="0" w:space="0" w:color="auto"/>
        <w:bottom w:val="none" w:sz="0" w:space="0" w:color="auto"/>
        <w:right w:val="none" w:sz="0" w:space="0" w:color="auto"/>
      </w:divBdr>
    </w:div>
    <w:div w:id="227882538">
      <w:bodyDiv w:val="1"/>
      <w:marLeft w:val="0"/>
      <w:marRight w:val="0"/>
      <w:marTop w:val="0"/>
      <w:marBottom w:val="0"/>
      <w:divBdr>
        <w:top w:val="none" w:sz="0" w:space="0" w:color="auto"/>
        <w:left w:val="none" w:sz="0" w:space="0" w:color="auto"/>
        <w:bottom w:val="none" w:sz="0" w:space="0" w:color="auto"/>
        <w:right w:val="none" w:sz="0" w:space="0" w:color="auto"/>
      </w:divBdr>
    </w:div>
    <w:div w:id="237256447">
      <w:bodyDiv w:val="1"/>
      <w:marLeft w:val="0"/>
      <w:marRight w:val="0"/>
      <w:marTop w:val="0"/>
      <w:marBottom w:val="0"/>
      <w:divBdr>
        <w:top w:val="none" w:sz="0" w:space="0" w:color="auto"/>
        <w:left w:val="none" w:sz="0" w:space="0" w:color="auto"/>
        <w:bottom w:val="none" w:sz="0" w:space="0" w:color="auto"/>
        <w:right w:val="none" w:sz="0" w:space="0" w:color="auto"/>
      </w:divBdr>
      <w:divsChild>
        <w:div w:id="1248736631">
          <w:marLeft w:val="0"/>
          <w:marRight w:val="0"/>
          <w:marTop w:val="0"/>
          <w:marBottom w:val="0"/>
          <w:divBdr>
            <w:top w:val="none" w:sz="0" w:space="0" w:color="auto"/>
            <w:left w:val="none" w:sz="0" w:space="0" w:color="auto"/>
            <w:bottom w:val="none" w:sz="0" w:space="0" w:color="auto"/>
            <w:right w:val="none" w:sz="0" w:space="0" w:color="auto"/>
          </w:divBdr>
          <w:divsChild>
            <w:div w:id="197551683">
              <w:marLeft w:val="0"/>
              <w:marRight w:val="0"/>
              <w:marTop w:val="0"/>
              <w:marBottom w:val="0"/>
              <w:divBdr>
                <w:top w:val="none" w:sz="0" w:space="0" w:color="auto"/>
                <w:left w:val="none" w:sz="0" w:space="0" w:color="auto"/>
                <w:bottom w:val="none" w:sz="0" w:space="0" w:color="auto"/>
                <w:right w:val="none" w:sz="0" w:space="0" w:color="auto"/>
              </w:divBdr>
              <w:divsChild>
                <w:div w:id="833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683908">
      <w:bodyDiv w:val="1"/>
      <w:marLeft w:val="0"/>
      <w:marRight w:val="0"/>
      <w:marTop w:val="0"/>
      <w:marBottom w:val="0"/>
      <w:divBdr>
        <w:top w:val="none" w:sz="0" w:space="0" w:color="auto"/>
        <w:left w:val="none" w:sz="0" w:space="0" w:color="auto"/>
        <w:bottom w:val="none" w:sz="0" w:space="0" w:color="auto"/>
        <w:right w:val="none" w:sz="0" w:space="0" w:color="auto"/>
      </w:divBdr>
    </w:div>
    <w:div w:id="292564207">
      <w:bodyDiv w:val="1"/>
      <w:marLeft w:val="0"/>
      <w:marRight w:val="0"/>
      <w:marTop w:val="0"/>
      <w:marBottom w:val="0"/>
      <w:divBdr>
        <w:top w:val="none" w:sz="0" w:space="0" w:color="auto"/>
        <w:left w:val="none" w:sz="0" w:space="0" w:color="auto"/>
        <w:bottom w:val="none" w:sz="0" w:space="0" w:color="auto"/>
        <w:right w:val="none" w:sz="0" w:space="0" w:color="auto"/>
      </w:divBdr>
    </w:div>
    <w:div w:id="308823823">
      <w:bodyDiv w:val="1"/>
      <w:marLeft w:val="0"/>
      <w:marRight w:val="0"/>
      <w:marTop w:val="0"/>
      <w:marBottom w:val="0"/>
      <w:divBdr>
        <w:top w:val="none" w:sz="0" w:space="0" w:color="auto"/>
        <w:left w:val="none" w:sz="0" w:space="0" w:color="auto"/>
        <w:bottom w:val="none" w:sz="0" w:space="0" w:color="auto"/>
        <w:right w:val="none" w:sz="0" w:space="0" w:color="auto"/>
      </w:divBdr>
    </w:div>
    <w:div w:id="309750414">
      <w:bodyDiv w:val="1"/>
      <w:marLeft w:val="0"/>
      <w:marRight w:val="0"/>
      <w:marTop w:val="0"/>
      <w:marBottom w:val="0"/>
      <w:divBdr>
        <w:top w:val="none" w:sz="0" w:space="0" w:color="auto"/>
        <w:left w:val="none" w:sz="0" w:space="0" w:color="auto"/>
        <w:bottom w:val="none" w:sz="0" w:space="0" w:color="auto"/>
        <w:right w:val="none" w:sz="0" w:space="0" w:color="auto"/>
      </w:divBdr>
    </w:div>
    <w:div w:id="312413933">
      <w:bodyDiv w:val="1"/>
      <w:marLeft w:val="0"/>
      <w:marRight w:val="0"/>
      <w:marTop w:val="0"/>
      <w:marBottom w:val="0"/>
      <w:divBdr>
        <w:top w:val="none" w:sz="0" w:space="0" w:color="auto"/>
        <w:left w:val="none" w:sz="0" w:space="0" w:color="auto"/>
        <w:bottom w:val="none" w:sz="0" w:space="0" w:color="auto"/>
        <w:right w:val="none" w:sz="0" w:space="0" w:color="auto"/>
      </w:divBdr>
    </w:div>
    <w:div w:id="325014851">
      <w:bodyDiv w:val="1"/>
      <w:marLeft w:val="0"/>
      <w:marRight w:val="0"/>
      <w:marTop w:val="0"/>
      <w:marBottom w:val="0"/>
      <w:divBdr>
        <w:top w:val="none" w:sz="0" w:space="0" w:color="auto"/>
        <w:left w:val="none" w:sz="0" w:space="0" w:color="auto"/>
        <w:bottom w:val="none" w:sz="0" w:space="0" w:color="auto"/>
        <w:right w:val="none" w:sz="0" w:space="0" w:color="auto"/>
      </w:divBdr>
    </w:div>
    <w:div w:id="329795284">
      <w:bodyDiv w:val="1"/>
      <w:marLeft w:val="0"/>
      <w:marRight w:val="0"/>
      <w:marTop w:val="0"/>
      <w:marBottom w:val="0"/>
      <w:divBdr>
        <w:top w:val="none" w:sz="0" w:space="0" w:color="auto"/>
        <w:left w:val="none" w:sz="0" w:space="0" w:color="auto"/>
        <w:bottom w:val="none" w:sz="0" w:space="0" w:color="auto"/>
        <w:right w:val="none" w:sz="0" w:space="0" w:color="auto"/>
      </w:divBdr>
    </w:div>
    <w:div w:id="335034982">
      <w:bodyDiv w:val="1"/>
      <w:marLeft w:val="0"/>
      <w:marRight w:val="0"/>
      <w:marTop w:val="0"/>
      <w:marBottom w:val="0"/>
      <w:divBdr>
        <w:top w:val="none" w:sz="0" w:space="0" w:color="auto"/>
        <w:left w:val="none" w:sz="0" w:space="0" w:color="auto"/>
        <w:bottom w:val="none" w:sz="0" w:space="0" w:color="auto"/>
        <w:right w:val="none" w:sz="0" w:space="0" w:color="auto"/>
      </w:divBdr>
    </w:div>
    <w:div w:id="338772904">
      <w:bodyDiv w:val="1"/>
      <w:marLeft w:val="0"/>
      <w:marRight w:val="0"/>
      <w:marTop w:val="0"/>
      <w:marBottom w:val="0"/>
      <w:divBdr>
        <w:top w:val="none" w:sz="0" w:space="0" w:color="auto"/>
        <w:left w:val="none" w:sz="0" w:space="0" w:color="auto"/>
        <w:bottom w:val="none" w:sz="0" w:space="0" w:color="auto"/>
        <w:right w:val="none" w:sz="0" w:space="0" w:color="auto"/>
      </w:divBdr>
    </w:div>
    <w:div w:id="353464158">
      <w:bodyDiv w:val="1"/>
      <w:marLeft w:val="0"/>
      <w:marRight w:val="0"/>
      <w:marTop w:val="0"/>
      <w:marBottom w:val="0"/>
      <w:divBdr>
        <w:top w:val="none" w:sz="0" w:space="0" w:color="auto"/>
        <w:left w:val="none" w:sz="0" w:space="0" w:color="auto"/>
        <w:bottom w:val="none" w:sz="0" w:space="0" w:color="auto"/>
        <w:right w:val="none" w:sz="0" w:space="0" w:color="auto"/>
      </w:divBdr>
    </w:div>
    <w:div w:id="376319079">
      <w:bodyDiv w:val="1"/>
      <w:marLeft w:val="0"/>
      <w:marRight w:val="0"/>
      <w:marTop w:val="0"/>
      <w:marBottom w:val="0"/>
      <w:divBdr>
        <w:top w:val="none" w:sz="0" w:space="0" w:color="auto"/>
        <w:left w:val="none" w:sz="0" w:space="0" w:color="auto"/>
        <w:bottom w:val="none" w:sz="0" w:space="0" w:color="auto"/>
        <w:right w:val="none" w:sz="0" w:space="0" w:color="auto"/>
      </w:divBdr>
    </w:div>
    <w:div w:id="381289257">
      <w:bodyDiv w:val="1"/>
      <w:marLeft w:val="0"/>
      <w:marRight w:val="0"/>
      <w:marTop w:val="0"/>
      <w:marBottom w:val="0"/>
      <w:divBdr>
        <w:top w:val="none" w:sz="0" w:space="0" w:color="auto"/>
        <w:left w:val="none" w:sz="0" w:space="0" w:color="auto"/>
        <w:bottom w:val="none" w:sz="0" w:space="0" w:color="auto"/>
        <w:right w:val="none" w:sz="0" w:space="0" w:color="auto"/>
      </w:divBdr>
    </w:div>
    <w:div w:id="381292402">
      <w:bodyDiv w:val="1"/>
      <w:marLeft w:val="0"/>
      <w:marRight w:val="0"/>
      <w:marTop w:val="0"/>
      <w:marBottom w:val="0"/>
      <w:divBdr>
        <w:top w:val="none" w:sz="0" w:space="0" w:color="auto"/>
        <w:left w:val="none" w:sz="0" w:space="0" w:color="auto"/>
        <w:bottom w:val="none" w:sz="0" w:space="0" w:color="auto"/>
        <w:right w:val="none" w:sz="0" w:space="0" w:color="auto"/>
      </w:divBdr>
    </w:div>
    <w:div w:id="388266405">
      <w:bodyDiv w:val="1"/>
      <w:marLeft w:val="0"/>
      <w:marRight w:val="0"/>
      <w:marTop w:val="0"/>
      <w:marBottom w:val="0"/>
      <w:divBdr>
        <w:top w:val="none" w:sz="0" w:space="0" w:color="auto"/>
        <w:left w:val="none" w:sz="0" w:space="0" w:color="auto"/>
        <w:bottom w:val="none" w:sz="0" w:space="0" w:color="auto"/>
        <w:right w:val="none" w:sz="0" w:space="0" w:color="auto"/>
      </w:divBdr>
    </w:div>
    <w:div w:id="461122805">
      <w:bodyDiv w:val="1"/>
      <w:marLeft w:val="0"/>
      <w:marRight w:val="0"/>
      <w:marTop w:val="0"/>
      <w:marBottom w:val="0"/>
      <w:divBdr>
        <w:top w:val="none" w:sz="0" w:space="0" w:color="auto"/>
        <w:left w:val="none" w:sz="0" w:space="0" w:color="auto"/>
        <w:bottom w:val="none" w:sz="0" w:space="0" w:color="auto"/>
        <w:right w:val="none" w:sz="0" w:space="0" w:color="auto"/>
      </w:divBdr>
    </w:div>
    <w:div w:id="463692706">
      <w:bodyDiv w:val="1"/>
      <w:marLeft w:val="0"/>
      <w:marRight w:val="0"/>
      <w:marTop w:val="0"/>
      <w:marBottom w:val="0"/>
      <w:divBdr>
        <w:top w:val="none" w:sz="0" w:space="0" w:color="auto"/>
        <w:left w:val="none" w:sz="0" w:space="0" w:color="auto"/>
        <w:bottom w:val="none" w:sz="0" w:space="0" w:color="auto"/>
        <w:right w:val="none" w:sz="0" w:space="0" w:color="auto"/>
      </w:divBdr>
    </w:div>
    <w:div w:id="466436642">
      <w:bodyDiv w:val="1"/>
      <w:marLeft w:val="0"/>
      <w:marRight w:val="0"/>
      <w:marTop w:val="0"/>
      <w:marBottom w:val="0"/>
      <w:divBdr>
        <w:top w:val="none" w:sz="0" w:space="0" w:color="auto"/>
        <w:left w:val="none" w:sz="0" w:space="0" w:color="auto"/>
        <w:bottom w:val="none" w:sz="0" w:space="0" w:color="auto"/>
        <w:right w:val="none" w:sz="0" w:space="0" w:color="auto"/>
      </w:divBdr>
    </w:div>
    <w:div w:id="471335830">
      <w:bodyDiv w:val="1"/>
      <w:marLeft w:val="0"/>
      <w:marRight w:val="0"/>
      <w:marTop w:val="0"/>
      <w:marBottom w:val="0"/>
      <w:divBdr>
        <w:top w:val="none" w:sz="0" w:space="0" w:color="auto"/>
        <w:left w:val="none" w:sz="0" w:space="0" w:color="auto"/>
        <w:bottom w:val="none" w:sz="0" w:space="0" w:color="auto"/>
        <w:right w:val="none" w:sz="0" w:space="0" w:color="auto"/>
      </w:divBdr>
    </w:div>
    <w:div w:id="472605413">
      <w:bodyDiv w:val="1"/>
      <w:marLeft w:val="0"/>
      <w:marRight w:val="0"/>
      <w:marTop w:val="0"/>
      <w:marBottom w:val="0"/>
      <w:divBdr>
        <w:top w:val="none" w:sz="0" w:space="0" w:color="auto"/>
        <w:left w:val="none" w:sz="0" w:space="0" w:color="auto"/>
        <w:bottom w:val="none" w:sz="0" w:space="0" w:color="auto"/>
        <w:right w:val="none" w:sz="0" w:space="0" w:color="auto"/>
      </w:divBdr>
    </w:div>
    <w:div w:id="478771798">
      <w:bodyDiv w:val="1"/>
      <w:marLeft w:val="0"/>
      <w:marRight w:val="0"/>
      <w:marTop w:val="0"/>
      <w:marBottom w:val="0"/>
      <w:divBdr>
        <w:top w:val="none" w:sz="0" w:space="0" w:color="auto"/>
        <w:left w:val="none" w:sz="0" w:space="0" w:color="auto"/>
        <w:bottom w:val="none" w:sz="0" w:space="0" w:color="auto"/>
        <w:right w:val="none" w:sz="0" w:space="0" w:color="auto"/>
      </w:divBdr>
    </w:div>
    <w:div w:id="484585912">
      <w:bodyDiv w:val="1"/>
      <w:marLeft w:val="0"/>
      <w:marRight w:val="0"/>
      <w:marTop w:val="0"/>
      <w:marBottom w:val="0"/>
      <w:divBdr>
        <w:top w:val="none" w:sz="0" w:space="0" w:color="auto"/>
        <w:left w:val="none" w:sz="0" w:space="0" w:color="auto"/>
        <w:bottom w:val="none" w:sz="0" w:space="0" w:color="auto"/>
        <w:right w:val="none" w:sz="0" w:space="0" w:color="auto"/>
      </w:divBdr>
    </w:div>
    <w:div w:id="487986180">
      <w:bodyDiv w:val="1"/>
      <w:marLeft w:val="0"/>
      <w:marRight w:val="0"/>
      <w:marTop w:val="0"/>
      <w:marBottom w:val="0"/>
      <w:divBdr>
        <w:top w:val="none" w:sz="0" w:space="0" w:color="auto"/>
        <w:left w:val="none" w:sz="0" w:space="0" w:color="auto"/>
        <w:bottom w:val="none" w:sz="0" w:space="0" w:color="auto"/>
        <w:right w:val="none" w:sz="0" w:space="0" w:color="auto"/>
      </w:divBdr>
    </w:div>
    <w:div w:id="495416622">
      <w:bodyDiv w:val="1"/>
      <w:marLeft w:val="0"/>
      <w:marRight w:val="0"/>
      <w:marTop w:val="0"/>
      <w:marBottom w:val="0"/>
      <w:divBdr>
        <w:top w:val="none" w:sz="0" w:space="0" w:color="auto"/>
        <w:left w:val="none" w:sz="0" w:space="0" w:color="auto"/>
        <w:bottom w:val="none" w:sz="0" w:space="0" w:color="auto"/>
        <w:right w:val="none" w:sz="0" w:space="0" w:color="auto"/>
      </w:divBdr>
    </w:div>
    <w:div w:id="570309725">
      <w:bodyDiv w:val="1"/>
      <w:marLeft w:val="0"/>
      <w:marRight w:val="0"/>
      <w:marTop w:val="0"/>
      <w:marBottom w:val="0"/>
      <w:divBdr>
        <w:top w:val="none" w:sz="0" w:space="0" w:color="auto"/>
        <w:left w:val="none" w:sz="0" w:space="0" w:color="auto"/>
        <w:bottom w:val="none" w:sz="0" w:space="0" w:color="auto"/>
        <w:right w:val="none" w:sz="0" w:space="0" w:color="auto"/>
      </w:divBdr>
    </w:div>
    <w:div w:id="580994583">
      <w:bodyDiv w:val="1"/>
      <w:marLeft w:val="0"/>
      <w:marRight w:val="0"/>
      <w:marTop w:val="0"/>
      <w:marBottom w:val="0"/>
      <w:divBdr>
        <w:top w:val="none" w:sz="0" w:space="0" w:color="auto"/>
        <w:left w:val="none" w:sz="0" w:space="0" w:color="auto"/>
        <w:bottom w:val="none" w:sz="0" w:space="0" w:color="auto"/>
        <w:right w:val="none" w:sz="0" w:space="0" w:color="auto"/>
      </w:divBdr>
      <w:divsChild>
        <w:div w:id="963775893">
          <w:marLeft w:val="0"/>
          <w:marRight w:val="0"/>
          <w:marTop w:val="0"/>
          <w:marBottom w:val="0"/>
          <w:divBdr>
            <w:top w:val="none" w:sz="0" w:space="0" w:color="auto"/>
            <w:left w:val="none" w:sz="0" w:space="0" w:color="auto"/>
            <w:bottom w:val="none" w:sz="0" w:space="0" w:color="auto"/>
            <w:right w:val="none" w:sz="0" w:space="0" w:color="auto"/>
          </w:divBdr>
        </w:div>
        <w:div w:id="1243829789">
          <w:marLeft w:val="0"/>
          <w:marRight w:val="0"/>
          <w:marTop w:val="0"/>
          <w:marBottom w:val="0"/>
          <w:divBdr>
            <w:top w:val="none" w:sz="0" w:space="0" w:color="auto"/>
            <w:left w:val="none" w:sz="0" w:space="0" w:color="auto"/>
            <w:bottom w:val="none" w:sz="0" w:space="0" w:color="auto"/>
            <w:right w:val="none" w:sz="0" w:space="0" w:color="auto"/>
          </w:divBdr>
        </w:div>
      </w:divsChild>
    </w:div>
    <w:div w:id="588537750">
      <w:bodyDiv w:val="1"/>
      <w:marLeft w:val="0"/>
      <w:marRight w:val="0"/>
      <w:marTop w:val="0"/>
      <w:marBottom w:val="0"/>
      <w:divBdr>
        <w:top w:val="none" w:sz="0" w:space="0" w:color="auto"/>
        <w:left w:val="none" w:sz="0" w:space="0" w:color="auto"/>
        <w:bottom w:val="none" w:sz="0" w:space="0" w:color="auto"/>
        <w:right w:val="none" w:sz="0" w:space="0" w:color="auto"/>
      </w:divBdr>
    </w:div>
    <w:div w:id="596408927">
      <w:bodyDiv w:val="1"/>
      <w:marLeft w:val="0"/>
      <w:marRight w:val="0"/>
      <w:marTop w:val="0"/>
      <w:marBottom w:val="0"/>
      <w:divBdr>
        <w:top w:val="none" w:sz="0" w:space="0" w:color="auto"/>
        <w:left w:val="none" w:sz="0" w:space="0" w:color="auto"/>
        <w:bottom w:val="none" w:sz="0" w:space="0" w:color="auto"/>
        <w:right w:val="none" w:sz="0" w:space="0" w:color="auto"/>
      </w:divBdr>
    </w:div>
    <w:div w:id="599485321">
      <w:bodyDiv w:val="1"/>
      <w:marLeft w:val="0"/>
      <w:marRight w:val="0"/>
      <w:marTop w:val="0"/>
      <w:marBottom w:val="0"/>
      <w:divBdr>
        <w:top w:val="none" w:sz="0" w:space="0" w:color="auto"/>
        <w:left w:val="none" w:sz="0" w:space="0" w:color="auto"/>
        <w:bottom w:val="none" w:sz="0" w:space="0" w:color="auto"/>
        <w:right w:val="none" w:sz="0" w:space="0" w:color="auto"/>
      </w:divBdr>
    </w:div>
    <w:div w:id="665204313">
      <w:bodyDiv w:val="1"/>
      <w:marLeft w:val="0"/>
      <w:marRight w:val="0"/>
      <w:marTop w:val="0"/>
      <w:marBottom w:val="0"/>
      <w:divBdr>
        <w:top w:val="none" w:sz="0" w:space="0" w:color="auto"/>
        <w:left w:val="none" w:sz="0" w:space="0" w:color="auto"/>
        <w:bottom w:val="none" w:sz="0" w:space="0" w:color="auto"/>
        <w:right w:val="none" w:sz="0" w:space="0" w:color="auto"/>
      </w:divBdr>
    </w:div>
    <w:div w:id="672417457">
      <w:bodyDiv w:val="1"/>
      <w:marLeft w:val="0"/>
      <w:marRight w:val="0"/>
      <w:marTop w:val="0"/>
      <w:marBottom w:val="0"/>
      <w:divBdr>
        <w:top w:val="none" w:sz="0" w:space="0" w:color="auto"/>
        <w:left w:val="none" w:sz="0" w:space="0" w:color="auto"/>
        <w:bottom w:val="none" w:sz="0" w:space="0" w:color="auto"/>
        <w:right w:val="none" w:sz="0" w:space="0" w:color="auto"/>
      </w:divBdr>
    </w:div>
    <w:div w:id="684096737">
      <w:bodyDiv w:val="1"/>
      <w:marLeft w:val="0"/>
      <w:marRight w:val="0"/>
      <w:marTop w:val="0"/>
      <w:marBottom w:val="0"/>
      <w:divBdr>
        <w:top w:val="none" w:sz="0" w:space="0" w:color="auto"/>
        <w:left w:val="none" w:sz="0" w:space="0" w:color="auto"/>
        <w:bottom w:val="none" w:sz="0" w:space="0" w:color="auto"/>
        <w:right w:val="none" w:sz="0" w:space="0" w:color="auto"/>
      </w:divBdr>
    </w:div>
    <w:div w:id="691565432">
      <w:bodyDiv w:val="1"/>
      <w:marLeft w:val="0"/>
      <w:marRight w:val="0"/>
      <w:marTop w:val="0"/>
      <w:marBottom w:val="0"/>
      <w:divBdr>
        <w:top w:val="none" w:sz="0" w:space="0" w:color="auto"/>
        <w:left w:val="none" w:sz="0" w:space="0" w:color="auto"/>
        <w:bottom w:val="none" w:sz="0" w:space="0" w:color="auto"/>
        <w:right w:val="none" w:sz="0" w:space="0" w:color="auto"/>
      </w:divBdr>
    </w:div>
    <w:div w:id="700711954">
      <w:bodyDiv w:val="1"/>
      <w:marLeft w:val="0"/>
      <w:marRight w:val="0"/>
      <w:marTop w:val="0"/>
      <w:marBottom w:val="0"/>
      <w:divBdr>
        <w:top w:val="none" w:sz="0" w:space="0" w:color="auto"/>
        <w:left w:val="none" w:sz="0" w:space="0" w:color="auto"/>
        <w:bottom w:val="none" w:sz="0" w:space="0" w:color="auto"/>
        <w:right w:val="none" w:sz="0" w:space="0" w:color="auto"/>
      </w:divBdr>
    </w:div>
    <w:div w:id="708533743">
      <w:bodyDiv w:val="1"/>
      <w:marLeft w:val="0"/>
      <w:marRight w:val="0"/>
      <w:marTop w:val="0"/>
      <w:marBottom w:val="0"/>
      <w:divBdr>
        <w:top w:val="none" w:sz="0" w:space="0" w:color="auto"/>
        <w:left w:val="none" w:sz="0" w:space="0" w:color="auto"/>
        <w:bottom w:val="none" w:sz="0" w:space="0" w:color="auto"/>
        <w:right w:val="none" w:sz="0" w:space="0" w:color="auto"/>
      </w:divBdr>
    </w:div>
    <w:div w:id="716662440">
      <w:bodyDiv w:val="1"/>
      <w:marLeft w:val="0"/>
      <w:marRight w:val="0"/>
      <w:marTop w:val="0"/>
      <w:marBottom w:val="0"/>
      <w:divBdr>
        <w:top w:val="none" w:sz="0" w:space="0" w:color="auto"/>
        <w:left w:val="none" w:sz="0" w:space="0" w:color="auto"/>
        <w:bottom w:val="none" w:sz="0" w:space="0" w:color="auto"/>
        <w:right w:val="none" w:sz="0" w:space="0" w:color="auto"/>
      </w:divBdr>
    </w:div>
    <w:div w:id="728845867">
      <w:bodyDiv w:val="1"/>
      <w:marLeft w:val="0"/>
      <w:marRight w:val="0"/>
      <w:marTop w:val="0"/>
      <w:marBottom w:val="0"/>
      <w:divBdr>
        <w:top w:val="none" w:sz="0" w:space="0" w:color="auto"/>
        <w:left w:val="none" w:sz="0" w:space="0" w:color="auto"/>
        <w:bottom w:val="none" w:sz="0" w:space="0" w:color="auto"/>
        <w:right w:val="none" w:sz="0" w:space="0" w:color="auto"/>
      </w:divBdr>
    </w:div>
    <w:div w:id="746193452">
      <w:bodyDiv w:val="1"/>
      <w:marLeft w:val="0"/>
      <w:marRight w:val="0"/>
      <w:marTop w:val="0"/>
      <w:marBottom w:val="0"/>
      <w:divBdr>
        <w:top w:val="none" w:sz="0" w:space="0" w:color="auto"/>
        <w:left w:val="none" w:sz="0" w:space="0" w:color="auto"/>
        <w:bottom w:val="none" w:sz="0" w:space="0" w:color="auto"/>
        <w:right w:val="none" w:sz="0" w:space="0" w:color="auto"/>
      </w:divBdr>
    </w:div>
    <w:div w:id="749470216">
      <w:bodyDiv w:val="1"/>
      <w:marLeft w:val="0"/>
      <w:marRight w:val="0"/>
      <w:marTop w:val="0"/>
      <w:marBottom w:val="0"/>
      <w:divBdr>
        <w:top w:val="none" w:sz="0" w:space="0" w:color="auto"/>
        <w:left w:val="none" w:sz="0" w:space="0" w:color="auto"/>
        <w:bottom w:val="none" w:sz="0" w:space="0" w:color="auto"/>
        <w:right w:val="none" w:sz="0" w:space="0" w:color="auto"/>
      </w:divBdr>
    </w:div>
    <w:div w:id="751974362">
      <w:bodyDiv w:val="1"/>
      <w:marLeft w:val="0"/>
      <w:marRight w:val="0"/>
      <w:marTop w:val="0"/>
      <w:marBottom w:val="0"/>
      <w:divBdr>
        <w:top w:val="none" w:sz="0" w:space="0" w:color="auto"/>
        <w:left w:val="none" w:sz="0" w:space="0" w:color="auto"/>
        <w:bottom w:val="none" w:sz="0" w:space="0" w:color="auto"/>
        <w:right w:val="none" w:sz="0" w:space="0" w:color="auto"/>
      </w:divBdr>
    </w:div>
    <w:div w:id="753627373">
      <w:bodyDiv w:val="1"/>
      <w:marLeft w:val="0"/>
      <w:marRight w:val="0"/>
      <w:marTop w:val="0"/>
      <w:marBottom w:val="0"/>
      <w:divBdr>
        <w:top w:val="none" w:sz="0" w:space="0" w:color="auto"/>
        <w:left w:val="none" w:sz="0" w:space="0" w:color="auto"/>
        <w:bottom w:val="none" w:sz="0" w:space="0" w:color="auto"/>
        <w:right w:val="none" w:sz="0" w:space="0" w:color="auto"/>
      </w:divBdr>
    </w:div>
    <w:div w:id="761950278">
      <w:bodyDiv w:val="1"/>
      <w:marLeft w:val="0"/>
      <w:marRight w:val="0"/>
      <w:marTop w:val="0"/>
      <w:marBottom w:val="0"/>
      <w:divBdr>
        <w:top w:val="none" w:sz="0" w:space="0" w:color="auto"/>
        <w:left w:val="none" w:sz="0" w:space="0" w:color="auto"/>
        <w:bottom w:val="none" w:sz="0" w:space="0" w:color="auto"/>
        <w:right w:val="none" w:sz="0" w:space="0" w:color="auto"/>
      </w:divBdr>
    </w:div>
    <w:div w:id="772825529">
      <w:bodyDiv w:val="1"/>
      <w:marLeft w:val="0"/>
      <w:marRight w:val="0"/>
      <w:marTop w:val="0"/>
      <w:marBottom w:val="0"/>
      <w:divBdr>
        <w:top w:val="none" w:sz="0" w:space="0" w:color="auto"/>
        <w:left w:val="none" w:sz="0" w:space="0" w:color="auto"/>
        <w:bottom w:val="none" w:sz="0" w:space="0" w:color="auto"/>
        <w:right w:val="none" w:sz="0" w:space="0" w:color="auto"/>
      </w:divBdr>
    </w:div>
    <w:div w:id="778336831">
      <w:bodyDiv w:val="1"/>
      <w:marLeft w:val="0"/>
      <w:marRight w:val="0"/>
      <w:marTop w:val="0"/>
      <w:marBottom w:val="0"/>
      <w:divBdr>
        <w:top w:val="none" w:sz="0" w:space="0" w:color="auto"/>
        <w:left w:val="none" w:sz="0" w:space="0" w:color="auto"/>
        <w:bottom w:val="none" w:sz="0" w:space="0" w:color="auto"/>
        <w:right w:val="none" w:sz="0" w:space="0" w:color="auto"/>
      </w:divBdr>
    </w:div>
    <w:div w:id="786700094">
      <w:bodyDiv w:val="1"/>
      <w:marLeft w:val="0"/>
      <w:marRight w:val="0"/>
      <w:marTop w:val="0"/>
      <w:marBottom w:val="0"/>
      <w:divBdr>
        <w:top w:val="none" w:sz="0" w:space="0" w:color="auto"/>
        <w:left w:val="none" w:sz="0" w:space="0" w:color="auto"/>
        <w:bottom w:val="none" w:sz="0" w:space="0" w:color="auto"/>
        <w:right w:val="none" w:sz="0" w:space="0" w:color="auto"/>
      </w:divBdr>
    </w:div>
    <w:div w:id="788664836">
      <w:bodyDiv w:val="1"/>
      <w:marLeft w:val="0"/>
      <w:marRight w:val="0"/>
      <w:marTop w:val="0"/>
      <w:marBottom w:val="0"/>
      <w:divBdr>
        <w:top w:val="none" w:sz="0" w:space="0" w:color="auto"/>
        <w:left w:val="none" w:sz="0" w:space="0" w:color="auto"/>
        <w:bottom w:val="none" w:sz="0" w:space="0" w:color="auto"/>
        <w:right w:val="none" w:sz="0" w:space="0" w:color="auto"/>
      </w:divBdr>
    </w:div>
    <w:div w:id="789085769">
      <w:bodyDiv w:val="1"/>
      <w:marLeft w:val="0"/>
      <w:marRight w:val="0"/>
      <w:marTop w:val="0"/>
      <w:marBottom w:val="0"/>
      <w:divBdr>
        <w:top w:val="none" w:sz="0" w:space="0" w:color="auto"/>
        <w:left w:val="none" w:sz="0" w:space="0" w:color="auto"/>
        <w:bottom w:val="none" w:sz="0" w:space="0" w:color="auto"/>
        <w:right w:val="none" w:sz="0" w:space="0" w:color="auto"/>
      </w:divBdr>
    </w:div>
    <w:div w:id="793182561">
      <w:bodyDiv w:val="1"/>
      <w:marLeft w:val="0"/>
      <w:marRight w:val="0"/>
      <w:marTop w:val="0"/>
      <w:marBottom w:val="0"/>
      <w:divBdr>
        <w:top w:val="none" w:sz="0" w:space="0" w:color="auto"/>
        <w:left w:val="none" w:sz="0" w:space="0" w:color="auto"/>
        <w:bottom w:val="none" w:sz="0" w:space="0" w:color="auto"/>
        <w:right w:val="none" w:sz="0" w:space="0" w:color="auto"/>
      </w:divBdr>
    </w:div>
    <w:div w:id="804392412">
      <w:bodyDiv w:val="1"/>
      <w:marLeft w:val="0"/>
      <w:marRight w:val="0"/>
      <w:marTop w:val="0"/>
      <w:marBottom w:val="0"/>
      <w:divBdr>
        <w:top w:val="none" w:sz="0" w:space="0" w:color="auto"/>
        <w:left w:val="none" w:sz="0" w:space="0" w:color="auto"/>
        <w:bottom w:val="none" w:sz="0" w:space="0" w:color="auto"/>
        <w:right w:val="none" w:sz="0" w:space="0" w:color="auto"/>
      </w:divBdr>
    </w:div>
    <w:div w:id="809903325">
      <w:bodyDiv w:val="1"/>
      <w:marLeft w:val="0"/>
      <w:marRight w:val="0"/>
      <w:marTop w:val="0"/>
      <w:marBottom w:val="0"/>
      <w:divBdr>
        <w:top w:val="none" w:sz="0" w:space="0" w:color="auto"/>
        <w:left w:val="none" w:sz="0" w:space="0" w:color="auto"/>
        <w:bottom w:val="none" w:sz="0" w:space="0" w:color="auto"/>
        <w:right w:val="none" w:sz="0" w:space="0" w:color="auto"/>
      </w:divBdr>
    </w:div>
    <w:div w:id="821388639">
      <w:bodyDiv w:val="1"/>
      <w:marLeft w:val="0"/>
      <w:marRight w:val="0"/>
      <w:marTop w:val="0"/>
      <w:marBottom w:val="0"/>
      <w:divBdr>
        <w:top w:val="none" w:sz="0" w:space="0" w:color="auto"/>
        <w:left w:val="none" w:sz="0" w:space="0" w:color="auto"/>
        <w:bottom w:val="none" w:sz="0" w:space="0" w:color="auto"/>
        <w:right w:val="none" w:sz="0" w:space="0" w:color="auto"/>
      </w:divBdr>
      <w:divsChild>
        <w:div w:id="692388443">
          <w:marLeft w:val="0"/>
          <w:marRight w:val="0"/>
          <w:marTop w:val="0"/>
          <w:marBottom w:val="0"/>
          <w:divBdr>
            <w:top w:val="none" w:sz="0" w:space="0" w:color="auto"/>
            <w:left w:val="none" w:sz="0" w:space="0" w:color="auto"/>
            <w:bottom w:val="none" w:sz="0" w:space="0" w:color="auto"/>
            <w:right w:val="none" w:sz="0" w:space="0" w:color="auto"/>
          </w:divBdr>
          <w:divsChild>
            <w:div w:id="1578638222">
              <w:marLeft w:val="0"/>
              <w:marRight w:val="0"/>
              <w:marTop w:val="0"/>
              <w:marBottom w:val="0"/>
              <w:divBdr>
                <w:top w:val="none" w:sz="0" w:space="0" w:color="auto"/>
                <w:left w:val="none" w:sz="0" w:space="0" w:color="auto"/>
                <w:bottom w:val="none" w:sz="0" w:space="0" w:color="auto"/>
                <w:right w:val="none" w:sz="0" w:space="0" w:color="auto"/>
              </w:divBdr>
              <w:divsChild>
                <w:div w:id="212723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32896">
      <w:bodyDiv w:val="1"/>
      <w:marLeft w:val="0"/>
      <w:marRight w:val="0"/>
      <w:marTop w:val="0"/>
      <w:marBottom w:val="0"/>
      <w:divBdr>
        <w:top w:val="none" w:sz="0" w:space="0" w:color="auto"/>
        <w:left w:val="none" w:sz="0" w:space="0" w:color="auto"/>
        <w:bottom w:val="none" w:sz="0" w:space="0" w:color="auto"/>
        <w:right w:val="none" w:sz="0" w:space="0" w:color="auto"/>
      </w:divBdr>
    </w:div>
    <w:div w:id="919407640">
      <w:bodyDiv w:val="1"/>
      <w:marLeft w:val="0"/>
      <w:marRight w:val="0"/>
      <w:marTop w:val="0"/>
      <w:marBottom w:val="0"/>
      <w:divBdr>
        <w:top w:val="none" w:sz="0" w:space="0" w:color="auto"/>
        <w:left w:val="none" w:sz="0" w:space="0" w:color="auto"/>
        <w:bottom w:val="none" w:sz="0" w:space="0" w:color="auto"/>
        <w:right w:val="none" w:sz="0" w:space="0" w:color="auto"/>
      </w:divBdr>
    </w:div>
    <w:div w:id="921643612">
      <w:bodyDiv w:val="1"/>
      <w:marLeft w:val="0"/>
      <w:marRight w:val="0"/>
      <w:marTop w:val="0"/>
      <w:marBottom w:val="0"/>
      <w:divBdr>
        <w:top w:val="none" w:sz="0" w:space="0" w:color="auto"/>
        <w:left w:val="none" w:sz="0" w:space="0" w:color="auto"/>
        <w:bottom w:val="none" w:sz="0" w:space="0" w:color="auto"/>
        <w:right w:val="none" w:sz="0" w:space="0" w:color="auto"/>
      </w:divBdr>
    </w:div>
    <w:div w:id="953947863">
      <w:bodyDiv w:val="1"/>
      <w:marLeft w:val="0"/>
      <w:marRight w:val="0"/>
      <w:marTop w:val="0"/>
      <w:marBottom w:val="0"/>
      <w:divBdr>
        <w:top w:val="none" w:sz="0" w:space="0" w:color="auto"/>
        <w:left w:val="none" w:sz="0" w:space="0" w:color="auto"/>
        <w:bottom w:val="none" w:sz="0" w:space="0" w:color="auto"/>
        <w:right w:val="none" w:sz="0" w:space="0" w:color="auto"/>
      </w:divBdr>
    </w:div>
    <w:div w:id="957182122">
      <w:bodyDiv w:val="1"/>
      <w:marLeft w:val="0"/>
      <w:marRight w:val="0"/>
      <w:marTop w:val="0"/>
      <w:marBottom w:val="0"/>
      <w:divBdr>
        <w:top w:val="none" w:sz="0" w:space="0" w:color="auto"/>
        <w:left w:val="none" w:sz="0" w:space="0" w:color="auto"/>
        <w:bottom w:val="none" w:sz="0" w:space="0" w:color="auto"/>
        <w:right w:val="none" w:sz="0" w:space="0" w:color="auto"/>
      </w:divBdr>
    </w:div>
    <w:div w:id="982001599">
      <w:bodyDiv w:val="1"/>
      <w:marLeft w:val="0"/>
      <w:marRight w:val="0"/>
      <w:marTop w:val="0"/>
      <w:marBottom w:val="0"/>
      <w:divBdr>
        <w:top w:val="none" w:sz="0" w:space="0" w:color="auto"/>
        <w:left w:val="none" w:sz="0" w:space="0" w:color="auto"/>
        <w:bottom w:val="none" w:sz="0" w:space="0" w:color="auto"/>
        <w:right w:val="none" w:sz="0" w:space="0" w:color="auto"/>
      </w:divBdr>
    </w:div>
    <w:div w:id="1019040515">
      <w:bodyDiv w:val="1"/>
      <w:marLeft w:val="0"/>
      <w:marRight w:val="0"/>
      <w:marTop w:val="0"/>
      <w:marBottom w:val="0"/>
      <w:divBdr>
        <w:top w:val="none" w:sz="0" w:space="0" w:color="auto"/>
        <w:left w:val="none" w:sz="0" w:space="0" w:color="auto"/>
        <w:bottom w:val="none" w:sz="0" w:space="0" w:color="auto"/>
        <w:right w:val="none" w:sz="0" w:space="0" w:color="auto"/>
      </w:divBdr>
    </w:div>
    <w:div w:id="1019551468">
      <w:bodyDiv w:val="1"/>
      <w:marLeft w:val="0"/>
      <w:marRight w:val="0"/>
      <w:marTop w:val="0"/>
      <w:marBottom w:val="0"/>
      <w:divBdr>
        <w:top w:val="none" w:sz="0" w:space="0" w:color="auto"/>
        <w:left w:val="none" w:sz="0" w:space="0" w:color="auto"/>
        <w:bottom w:val="none" w:sz="0" w:space="0" w:color="auto"/>
        <w:right w:val="none" w:sz="0" w:space="0" w:color="auto"/>
      </w:divBdr>
    </w:div>
    <w:div w:id="1033264710">
      <w:bodyDiv w:val="1"/>
      <w:marLeft w:val="0"/>
      <w:marRight w:val="0"/>
      <w:marTop w:val="0"/>
      <w:marBottom w:val="0"/>
      <w:divBdr>
        <w:top w:val="none" w:sz="0" w:space="0" w:color="auto"/>
        <w:left w:val="none" w:sz="0" w:space="0" w:color="auto"/>
        <w:bottom w:val="none" w:sz="0" w:space="0" w:color="auto"/>
        <w:right w:val="none" w:sz="0" w:space="0" w:color="auto"/>
      </w:divBdr>
    </w:div>
    <w:div w:id="1044216055">
      <w:bodyDiv w:val="1"/>
      <w:marLeft w:val="0"/>
      <w:marRight w:val="0"/>
      <w:marTop w:val="0"/>
      <w:marBottom w:val="0"/>
      <w:divBdr>
        <w:top w:val="none" w:sz="0" w:space="0" w:color="auto"/>
        <w:left w:val="none" w:sz="0" w:space="0" w:color="auto"/>
        <w:bottom w:val="none" w:sz="0" w:space="0" w:color="auto"/>
        <w:right w:val="none" w:sz="0" w:space="0" w:color="auto"/>
      </w:divBdr>
    </w:div>
    <w:div w:id="1044718717">
      <w:bodyDiv w:val="1"/>
      <w:marLeft w:val="0"/>
      <w:marRight w:val="0"/>
      <w:marTop w:val="0"/>
      <w:marBottom w:val="0"/>
      <w:divBdr>
        <w:top w:val="none" w:sz="0" w:space="0" w:color="auto"/>
        <w:left w:val="none" w:sz="0" w:space="0" w:color="auto"/>
        <w:bottom w:val="none" w:sz="0" w:space="0" w:color="auto"/>
        <w:right w:val="none" w:sz="0" w:space="0" w:color="auto"/>
      </w:divBdr>
    </w:div>
    <w:div w:id="1066758281">
      <w:bodyDiv w:val="1"/>
      <w:marLeft w:val="0"/>
      <w:marRight w:val="0"/>
      <w:marTop w:val="0"/>
      <w:marBottom w:val="0"/>
      <w:divBdr>
        <w:top w:val="none" w:sz="0" w:space="0" w:color="auto"/>
        <w:left w:val="none" w:sz="0" w:space="0" w:color="auto"/>
        <w:bottom w:val="none" w:sz="0" w:space="0" w:color="auto"/>
        <w:right w:val="none" w:sz="0" w:space="0" w:color="auto"/>
      </w:divBdr>
    </w:div>
    <w:div w:id="1067336266">
      <w:bodyDiv w:val="1"/>
      <w:marLeft w:val="0"/>
      <w:marRight w:val="0"/>
      <w:marTop w:val="0"/>
      <w:marBottom w:val="0"/>
      <w:divBdr>
        <w:top w:val="none" w:sz="0" w:space="0" w:color="auto"/>
        <w:left w:val="none" w:sz="0" w:space="0" w:color="auto"/>
        <w:bottom w:val="none" w:sz="0" w:space="0" w:color="auto"/>
        <w:right w:val="none" w:sz="0" w:space="0" w:color="auto"/>
      </w:divBdr>
    </w:div>
    <w:div w:id="1075250848">
      <w:bodyDiv w:val="1"/>
      <w:marLeft w:val="0"/>
      <w:marRight w:val="0"/>
      <w:marTop w:val="0"/>
      <w:marBottom w:val="0"/>
      <w:divBdr>
        <w:top w:val="none" w:sz="0" w:space="0" w:color="auto"/>
        <w:left w:val="none" w:sz="0" w:space="0" w:color="auto"/>
        <w:bottom w:val="none" w:sz="0" w:space="0" w:color="auto"/>
        <w:right w:val="none" w:sz="0" w:space="0" w:color="auto"/>
      </w:divBdr>
    </w:div>
    <w:div w:id="1083453927">
      <w:bodyDiv w:val="1"/>
      <w:marLeft w:val="0"/>
      <w:marRight w:val="0"/>
      <w:marTop w:val="0"/>
      <w:marBottom w:val="0"/>
      <w:divBdr>
        <w:top w:val="none" w:sz="0" w:space="0" w:color="auto"/>
        <w:left w:val="none" w:sz="0" w:space="0" w:color="auto"/>
        <w:bottom w:val="none" w:sz="0" w:space="0" w:color="auto"/>
        <w:right w:val="none" w:sz="0" w:space="0" w:color="auto"/>
      </w:divBdr>
    </w:div>
    <w:div w:id="1085148068">
      <w:bodyDiv w:val="1"/>
      <w:marLeft w:val="0"/>
      <w:marRight w:val="0"/>
      <w:marTop w:val="0"/>
      <w:marBottom w:val="0"/>
      <w:divBdr>
        <w:top w:val="none" w:sz="0" w:space="0" w:color="auto"/>
        <w:left w:val="none" w:sz="0" w:space="0" w:color="auto"/>
        <w:bottom w:val="none" w:sz="0" w:space="0" w:color="auto"/>
        <w:right w:val="none" w:sz="0" w:space="0" w:color="auto"/>
      </w:divBdr>
    </w:div>
    <w:div w:id="1092432116">
      <w:bodyDiv w:val="1"/>
      <w:marLeft w:val="0"/>
      <w:marRight w:val="0"/>
      <w:marTop w:val="0"/>
      <w:marBottom w:val="0"/>
      <w:divBdr>
        <w:top w:val="none" w:sz="0" w:space="0" w:color="auto"/>
        <w:left w:val="none" w:sz="0" w:space="0" w:color="auto"/>
        <w:bottom w:val="none" w:sz="0" w:space="0" w:color="auto"/>
        <w:right w:val="none" w:sz="0" w:space="0" w:color="auto"/>
      </w:divBdr>
    </w:div>
    <w:div w:id="1092552727">
      <w:bodyDiv w:val="1"/>
      <w:marLeft w:val="0"/>
      <w:marRight w:val="0"/>
      <w:marTop w:val="0"/>
      <w:marBottom w:val="0"/>
      <w:divBdr>
        <w:top w:val="none" w:sz="0" w:space="0" w:color="auto"/>
        <w:left w:val="none" w:sz="0" w:space="0" w:color="auto"/>
        <w:bottom w:val="none" w:sz="0" w:space="0" w:color="auto"/>
        <w:right w:val="none" w:sz="0" w:space="0" w:color="auto"/>
      </w:divBdr>
    </w:div>
    <w:div w:id="1099570974">
      <w:bodyDiv w:val="1"/>
      <w:marLeft w:val="0"/>
      <w:marRight w:val="0"/>
      <w:marTop w:val="0"/>
      <w:marBottom w:val="0"/>
      <w:divBdr>
        <w:top w:val="none" w:sz="0" w:space="0" w:color="auto"/>
        <w:left w:val="none" w:sz="0" w:space="0" w:color="auto"/>
        <w:bottom w:val="none" w:sz="0" w:space="0" w:color="auto"/>
        <w:right w:val="none" w:sz="0" w:space="0" w:color="auto"/>
      </w:divBdr>
    </w:div>
    <w:div w:id="1107312733">
      <w:bodyDiv w:val="1"/>
      <w:marLeft w:val="0"/>
      <w:marRight w:val="0"/>
      <w:marTop w:val="0"/>
      <w:marBottom w:val="0"/>
      <w:divBdr>
        <w:top w:val="none" w:sz="0" w:space="0" w:color="auto"/>
        <w:left w:val="none" w:sz="0" w:space="0" w:color="auto"/>
        <w:bottom w:val="none" w:sz="0" w:space="0" w:color="auto"/>
        <w:right w:val="none" w:sz="0" w:space="0" w:color="auto"/>
      </w:divBdr>
    </w:div>
    <w:div w:id="1113130187">
      <w:bodyDiv w:val="1"/>
      <w:marLeft w:val="0"/>
      <w:marRight w:val="0"/>
      <w:marTop w:val="0"/>
      <w:marBottom w:val="0"/>
      <w:divBdr>
        <w:top w:val="none" w:sz="0" w:space="0" w:color="auto"/>
        <w:left w:val="none" w:sz="0" w:space="0" w:color="auto"/>
        <w:bottom w:val="none" w:sz="0" w:space="0" w:color="auto"/>
        <w:right w:val="none" w:sz="0" w:space="0" w:color="auto"/>
      </w:divBdr>
    </w:div>
    <w:div w:id="1133065258">
      <w:bodyDiv w:val="1"/>
      <w:marLeft w:val="0"/>
      <w:marRight w:val="0"/>
      <w:marTop w:val="0"/>
      <w:marBottom w:val="0"/>
      <w:divBdr>
        <w:top w:val="none" w:sz="0" w:space="0" w:color="auto"/>
        <w:left w:val="none" w:sz="0" w:space="0" w:color="auto"/>
        <w:bottom w:val="none" w:sz="0" w:space="0" w:color="auto"/>
        <w:right w:val="none" w:sz="0" w:space="0" w:color="auto"/>
      </w:divBdr>
    </w:div>
    <w:div w:id="1141776472">
      <w:bodyDiv w:val="1"/>
      <w:marLeft w:val="0"/>
      <w:marRight w:val="0"/>
      <w:marTop w:val="0"/>
      <w:marBottom w:val="0"/>
      <w:divBdr>
        <w:top w:val="none" w:sz="0" w:space="0" w:color="auto"/>
        <w:left w:val="none" w:sz="0" w:space="0" w:color="auto"/>
        <w:bottom w:val="none" w:sz="0" w:space="0" w:color="auto"/>
        <w:right w:val="none" w:sz="0" w:space="0" w:color="auto"/>
      </w:divBdr>
    </w:div>
    <w:div w:id="1144855548">
      <w:bodyDiv w:val="1"/>
      <w:marLeft w:val="0"/>
      <w:marRight w:val="0"/>
      <w:marTop w:val="0"/>
      <w:marBottom w:val="0"/>
      <w:divBdr>
        <w:top w:val="none" w:sz="0" w:space="0" w:color="auto"/>
        <w:left w:val="none" w:sz="0" w:space="0" w:color="auto"/>
        <w:bottom w:val="none" w:sz="0" w:space="0" w:color="auto"/>
        <w:right w:val="none" w:sz="0" w:space="0" w:color="auto"/>
      </w:divBdr>
    </w:div>
    <w:div w:id="1157300793">
      <w:bodyDiv w:val="1"/>
      <w:marLeft w:val="0"/>
      <w:marRight w:val="0"/>
      <w:marTop w:val="0"/>
      <w:marBottom w:val="0"/>
      <w:divBdr>
        <w:top w:val="none" w:sz="0" w:space="0" w:color="auto"/>
        <w:left w:val="none" w:sz="0" w:space="0" w:color="auto"/>
        <w:bottom w:val="none" w:sz="0" w:space="0" w:color="auto"/>
        <w:right w:val="none" w:sz="0" w:space="0" w:color="auto"/>
      </w:divBdr>
    </w:div>
    <w:div w:id="1161115385">
      <w:bodyDiv w:val="1"/>
      <w:marLeft w:val="0"/>
      <w:marRight w:val="0"/>
      <w:marTop w:val="0"/>
      <w:marBottom w:val="0"/>
      <w:divBdr>
        <w:top w:val="none" w:sz="0" w:space="0" w:color="auto"/>
        <w:left w:val="none" w:sz="0" w:space="0" w:color="auto"/>
        <w:bottom w:val="none" w:sz="0" w:space="0" w:color="auto"/>
        <w:right w:val="none" w:sz="0" w:space="0" w:color="auto"/>
      </w:divBdr>
    </w:div>
    <w:div w:id="1164467532">
      <w:bodyDiv w:val="1"/>
      <w:marLeft w:val="0"/>
      <w:marRight w:val="0"/>
      <w:marTop w:val="0"/>
      <w:marBottom w:val="0"/>
      <w:divBdr>
        <w:top w:val="none" w:sz="0" w:space="0" w:color="auto"/>
        <w:left w:val="none" w:sz="0" w:space="0" w:color="auto"/>
        <w:bottom w:val="none" w:sz="0" w:space="0" w:color="auto"/>
        <w:right w:val="none" w:sz="0" w:space="0" w:color="auto"/>
      </w:divBdr>
    </w:div>
    <w:div w:id="1199317789">
      <w:bodyDiv w:val="1"/>
      <w:marLeft w:val="0"/>
      <w:marRight w:val="0"/>
      <w:marTop w:val="0"/>
      <w:marBottom w:val="0"/>
      <w:divBdr>
        <w:top w:val="none" w:sz="0" w:space="0" w:color="auto"/>
        <w:left w:val="none" w:sz="0" w:space="0" w:color="auto"/>
        <w:bottom w:val="none" w:sz="0" w:space="0" w:color="auto"/>
        <w:right w:val="none" w:sz="0" w:space="0" w:color="auto"/>
      </w:divBdr>
    </w:div>
    <w:div w:id="1204252777">
      <w:bodyDiv w:val="1"/>
      <w:marLeft w:val="0"/>
      <w:marRight w:val="0"/>
      <w:marTop w:val="0"/>
      <w:marBottom w:val="0"/>
      <w:divBdr>
        <w:top w:val="none" w:sz="0" w:space="0" w:color="auto"/>
        <w:left w:val="none" w:sz="0" w:space="0" w:color="auto"/>
        <w:bottom w:val="none" w:sz="0" w:space="0" w:color="auto"/>
        <w:right w:val="none" w:sz="0" w:space="0" w:color="auto"/>
      </w:divBdr>
    </w:div>
    <w:div w:id="1206218431">
      <w:bodyDiv w:val="1"/>
      <w:marLeft w:val="0"/>
      <w:marRight w:val="0"/>
      <w:marTop w:val="0"/>
      <w:marBottom w:val="0"/>
      <w:divBdr>
        <w:top w:val="none" w:sz="0" w:space="0" w:color="auto"/>
        <w:left w:val="none" w:sz="0" w:space="0" w:color="auto"/>
        <w:bottom w:val="none" w:sz="0" w:space="0" w:color="auto"/>
        <w:right w:val="none" w:sz="0" w:space="0" w:color="auto"/>
      </w:divBdr>
    </w:div>
    <w:div w:id="1208837149">
      <w:bodyDiv w:val="1"/>
      <w:marLeft w:val="0"/>
      <w:marRight w:val="0"/>
      <w:marTop w:val="0"/>
      <w:marBottom w:val="0"/>
      <w:divBdr>
        <w:top w:val="none" w:sz="0" w:space="0" w:color="auto"/>
        <w:left w:val="none" w:sz="0" w:space="0" w:color="auto"/>
        <w:bottom w:val="none" w:sz="0" w:space="0" w:color="auto"/>
        <w:right w:val="none" w:sz="0" w:space="0" w:color="auto"/>
      </w:divBdr>
    </w:div>
    <w:div w:id="1220360321">
      <w:bodyDiv w:val="1"/>
      <w:marLeft w:val="0"/>
      <w:marRight w:val="0"/>
      <w:marTop w:val="0"/>
      <w:marBottom w:val="0"/>
      <w:divBdr>
        <w:top w:val="none" w:sz="0" w:space="0" w:color="auto"/>
        <w:left w:val="none" w:sz="0" w:space="0" w:color="auto"/>
        <w:bottom w:val="none" w:sz="0" w:space="0" w:color="auto"/>
        <w:right w:val="none" w:sz="0" w:space="0" w:color="auto"/>
      </w:divBdr>
    </w:div>
    <w:div w:id="1235581986">
      <w:bodyDiv w:val="1"/>
      <w:marLeft w:val="0"/>
      <w:marRight w:val="0"/>
      <w:marTop w:val="0"/>
      <w:marBottom w:val="0"/>
      <w:divBdr>
        <w:top w:val="none" w:sz="0" w:space="0" w:color="auto"/>
        <w:left w:val="none" w:sz="0" w:space="0" w:color="auto"/>
        <w:bottom w:val="none" w:sz="0" w:space="0" w:color="auto"/>
        <w:right w:val="none" w:sz="0" w:space="0" w:color="auto"/>
      </w:divBdr>
    </w:div>
    <w:div w:id="1265577153">
      <w:bodyDiv w:val="1"/>
      <w:marLeft w:val="0"/>
      <w:marRight w:val="0"/>
      <w:marTop w:val="0"/>
      <w:marBottom w:val="0"/>
      <w:divBdr>
        <w:top w:val="none" w:sz="0" w:space="0" w:color="auto"/>
        <w:left w:val="none" w:sz="0" w:space="0" w:color="auto"/>
        <w:bottom w:val="none" w:sz="0" w:space="0" w:color="auto"/>
        <w:right w:val="none" w:sz="0" w:space="0" w:color="auto"/>
      </w:divBdr>
    </w:div>
    <w:div w:id="1266494981">
      <w:bodyDiv w:val="1"/>
      <w:marLeft w:val="0"/>
      <w:marRight w:val="0"/>
      <w:marTop w:val="0"/>
      <w:marBottom w:val="0"/>
      <w:divBdr>
        <w:top w:val="none" w:sz="0" w:space="0" w:color="auto"/>
        <w:left w:val="none" w:sz="0" w:space="0" w:color="auto"/>
        <w:bottom w:val="none" w:sz="0" w:space="0" w:color="auto"/>
        <w:right w:val="none" w:sz="0" w:space="0" w:color="auto"/>
      </w:divBdr>
    </w:div>
    <w:div w:id="1283537547">
      <w:bodyDiv w:val="1"/>
      <w:marLeft w:val="0"/>
      <w:marRight w:val="0"/>
      <w:marTop w:val="0"/>
      <w:marBottom w:val="0"/>
      <w:divBdr>
        <w:top w:val="none" w:sz="0" w:space="0" w:color="auto"/>
        <w:left w:val="none" w:sz="0" w:space="0" w:color="auto"/>
        <w:bottom w:val="none" w:sz="0" w:space="0" w:color="auto"/>
        <w:right w:val="none" w:sz="0" w:space="0" w:color="auto"/>
      </w:divBdr>
    </w:div>
    <w:div w:id="1285423902">
      <w:bodyDiv w:val="1"/>
      <w:marLeft w:val="0"/>
      <w:marRight w:val="0"/>
      <w:marTop w:val="0"/>
      <w:marBottom w:val="0"/>
      <w:divBdr>
        <w:top w:val="none" w:sz="0" w:space="0" w:color="auto"/>
        <w:left w:val="none" w:sz="0" w:space="0" w:color="auto"/>
        <w:bottom w:val="none" w:sz="0" w:space="0" w:color="auto"/>
        <w:right w:val="none" w:sz="0" w:space="0" w:color="auto"/>
      </w:divBdr>
    </w:div>
    <w:div w:id="1289513661">
      <w:bodyDiv w:val="1"/>
      <w:marLeft w:val="0"/>
      <w:marRight w:val="0"/>
      <w:marTop w:val="0"/>
      <w:marBottom w:val="0"/>
      <w:divBdr>
        <w:top w:val="none" w:sz="0" w:space="0" w:color="auto"/>
        <w:left w:val="none" w:sz="0" w:space="0" w:color="auto"/>
        <w:bottom w:val="none" w:sz="0" w:space="0" w:color="auto"/>
        <w:right w:val="none" w:sz="0" w:space="0" w:color="auto"/>
      </w:divBdr>
    </w:div>
    <w:div w:id="1295209614">
      <w:bodyDiv w:val="1"/>
      <w:marLeft w:val="0"/>
      <w:marRight w:val="0"/>
      <w:marTop w:val="0"/>
      <w:marBottom w:val="0"/>
      <w:divBdr>
        <w:top w:val="none" w:sz="0" w:space="0" w:color="auto"/>
        <w:left w:val="none" w:sz="0" w:space="0" w:color="auto"/>
        <w:bottom w:val="none" w:sz="0" w:space="0" w:color="auto"/>
        <w:right w:val="none" w:sz="0" w:space="0" w:color="auto"/>
      </w:divBdr>
    </w:div>
    <w:div w:id="1308125431">
      <w:bodyDiv w:val="1"/>
      <w:marLeft w:val="0"/>
      <w:marRight w:val="0"/>
      <w:marTop w:val="0"/>
      <w:marBottom w:val="0"/>
      <w:divBdr>
        <w:top w:val="none" w:sz="0" w:space="0" w:color="auto"/>
        <w:left w:val="none" w:sz="0" w:space="0" w:color="auto"/>
        <w:bottom w:val="none" w:sz="0" w:space="0" w:color="auto"/>
        <w:right w:val="none" w:sz="0" w:space="0" w:color="auto"/>
      </w:divBdr>
    </w:div>
    <w:div w:id="1314717767">
      <w:bodyDiv w:val="1"/>
      <w:marLeft w:val="0"/>
      <w:marRight w:val="0"/>
      <w:marTop w:val="0"/>
      <w:marBottom w:val="0"/>
      <w:divBdr>
        <w:top w:val="none" w:sz="0" w:space="0" w:color="auto"/>
        <w:left w:val="none" w:sz="0" w:space="0" w:color="auto"/>
        <w:bottom w:val="none" w:sz="0" w:space="0" w:color="auto"/>
        <w:right w:val="none" w:sz="0" w:space="0" w:color="auto"/>
      </w:divBdr>
    </w:div>
    <w:div w:id="1323853481">
      <w:bodyDiv w:val="1"/>
      <w:marLeft w:val="0"/>
      <w:marRight w:val="0"/>
      <w:marTop w:val="0"/>
      <w:marBottom w:val="0"/>
      <w:divBdr>
        <w:top w:val="none" w:sz="0" w:space="0" w:color="auto"/>
        <w:left w:val="none" w:sz="0" w:space="0" w:color="auto"/>
        <w:bottom w:val="none" w:sz="0" w:space="0" w:color="auto"/>
        <w:right w:val="none" w:sz="0" w:space="0" w:color="auto"/>
      </w:divBdr>
    </w:div>
    <w:div w:id="1339894173">
      <w:bodyDiv w:val="1"/>
      <w:marLeft w:val="0"/>
      <w:marRight w:val="0"/>
      <w:marTop w:val="0"/>
      <w:marBottom w:val="0"/>
      <w:divBdr>
        <w:top w:val="none" w:sz="0" w:space="0" w:color="auto"/>
        <w:left w:val="none" w:sz="0" w:space="0" w:color="auto"/>
        <w:bottom w:val="none" w:sz="0" w:space="0" w:color="auto"/>
        <w:right w:val="none" w:sz="0" w:space="0" w:color="auto"/>
      </w:divBdr>
    </w:div>
    <w:div w:id="1361933580">
      <w:bodyDiv w:val="1"/>
      <w:marLeft w:val="0"/>
      <w:marRight w:val="0"/>
      <w:marTop w:val="0"/>
      <w:marBottom w:val="0"/>
      <w:divBdr>
        <w:top w:val="none" w:sz="0" w:space="0" w:color="auto"/>
        <w:left w:val="none" w:sz="0" w:space="0" w:color="auto"/>
        <w:bottom w:val="none" w:sz="0" w:space="0" w:color="auto"/>
        <w:right w:val="none" w:sz="0" w:space="0" w:color="auto"/>
      </w:divBdr>
    </w:div>
    <w:div w:id="1369837644">
      <w:bodyDiv w:val="1"/>
      <w:marLeft w:val="0"/>
      <w:marRight w:val="0"/>
      <w:marTop w:val="0"/>
      <w:marBottom w:val="0"/>
      <w:divBdr>
        <w:top w:val="none" w:sz="0" w:space="0" w:color="auto"/>
        <w:left w:val="none" w:sz="0" w:space="0" w:color="auto"/>
        <w:bottom w:val="none" w:sz="0" w:space="0" w:color="auto"/>
        <w:right w:val="none" w:sz="0" w:space="0" w:color="auto"/>
      </w:divBdr>
    </w:div>
    <w:div w:id="1395349030">
      <w:bodyDiv w:val="1"/>
      <w:marLeft w:val="0"/>
      <w:marRight w:val="0"/>
      <w:marTop w:val="0"/>
      <w:marBottom w:val="0"/>
      <w:divBdr>
        <w:top w:val="none" w:sz="0" w:space="0" w:color="auto"/>
        <w:left w:val="none" w:sz="0" w:space="0" w:color="auto"/>
        <w:bottom w:val="none" w:sz="0" w:space="0" w:color="auto"/>
        <w:right w:val="none" w:sz="0" w:space="0" w:color="auto"/>
      </w:divBdr>
    </w:div>
    <w:div w:id="1399935873">
      <w:bodyDiv w:val="1"/>
      <w:marLeft w:val="0"/>
      <w:marRight w:val="0"/>
      <w:marTop w:val="0"/>
      <w:marBottom w:val="0"/>
      <w:divBdr>
        <w:top w:val="none" w:sz="0" w:space="0" w:color="auto"/>
        <w:left w:val="none" w:sz="0" w:space="0" w:color="auto"/>
        <w:bottom w:val="none" w:sz="0" w:space="0" w:color="auto"/>
        <w:right w:val="none" w:sz="0" w:space="0" w:color="auto"/>
      </w:divBdr>
    </w:div>
    <w:div w:id="1431583225">
      <w:bodyDiv w:val="1"/>
      <w:marLeft w:val="0"/>
      <w:marRight w:val="0"/>
      <w:marTop w:val="0"/>
      <w:marBottom w:val="0"/>
      <w:divBdr>
        <w:top w:val="none" w:sz="0" w:space="0" w:color="auto"/>
        <w:left w:val="none" w:sz="0" w:space="0" w:color="auto"/>
        <w:bottom w:val="none" w:sz="0" w:space="0" w:color="auto"/>
        <w:right w:val="none" w:sz="0" w:space="0" w:color="auto"/>
      </w:divBdr>
    </w:div>
    <w:div w:id="1449471262">
      <w:bodyDiv w:val="1"/>
      <w:marLeft w:val="0"/>
      <w:marRight w:val="0"/>
      <w:marTop w:val="0"/>
      <w:marBottom w:val="0"/>
      <w:divBdr>
        <w:top w:val="none" w:sz="0" w:space="0" w:color="auto"/>
        <w:left w:val="none" w:sz="0" w:space="0" w:color="auto"/>
        <w:bottom w:val="none" w:sz="0" w:space="0" w:color="auto"/>
        <w:right w:val="none" w:sz="0" w:space="0" w:color="auto"/>
      </w:divBdr>
    </w:div>
    <w:div w:id="1451899327">
      <w:bodyDiv w:val="1"/>
      <w:marLeft w:val="0"/>
      <w:marRight w:val="0"/>
      <w:marTop w:val="0"/>
      <w:marBottom w:val="0"/>
      <w:divBdr>
        <w:top w:val="none" w:sz="0" w:space="0" w:color="auto"/>
        <w:left w:val="none" w:sz="0" w:space="0" w:color="auto"/>
        <w:bottom w:val="none" w:sz="0" w:space="0" w:color="auto"/>
        <w:right w:val="none" w:sz="0" w:space="0" w:color="auto"/>
      </w:divBdr>
    </w:div>
    <w:div w:id="1474561400">
      <w:bodyDiv w:val="1"/>
      <w:marLeft w:val="0"/>
      <w:marRight w:val="0"/>
      <w:marTop w:val="0"/>
      <w:marBottom w:val="0"/>
      <w:divBdr>
        <w:top w:val="none" w:sz="0" w:space="0" w:color="auto"/>
        <w:left w:val="none" w:sz="0" w:space="0" w:color="auto"/>
        <w:bottom w:val="none" w:sz="0" w:space="0" w:color="auto"/>
        <w:right w:val="none" w:sz="0" w:space="0" w:color="auto"/>
      </w:divBdr>
    </w:div>
    <w:div w:id="1477066721">
      <w:bodyDiv w:val="1"/>
      <w:marLeft w:val="0"/>
      <w:marRight w:val="0"/>
      <w:marTop w:val="0"/>
      <w:marBottom w:val="0"/>
      <w:divBdr>
        <w:top w:val="none" w:sz="0" w:space="0" w:color="auto"/>
        <w:left w:val="none" w:sz="0" w:space="0" w:color="auto"/>
        <w:bottom w:val="none" w:sz="0" w:space="0" w:color="auto"/>
        <w:right w:val="none" w:sz="0" w:space="0" w:color="auto"/>
      </w:divBdr>
    </w:div>
    <w:div w:id="1502816686">
      <w:bodyDiv w:val="1"/>
      <w:marLeft w:val="0"/>
      <w:marRight w:val="0"/>
      <w:marTop w:val="0"/>
      <w:marBottom w:val="0"/>
      <w:divBdr>
        <w:top w:val="none" w:sz="0" w:space="0" w:color="auto"/>
        <w:left w:val="none" w:sz="0" w:space="0" w:color="auto"/>
        <w:bottom w:val="none" w:sz="0" w:space="0" w:color="auto"/>
        <w:right w:val="none" w:sz="0" w:space="0" w:color="auto"/>
      </w:divBdr>
    </w:div>
    <w:div w:id="1505590003">
      <w:bodyDiv w:val="1"/>
      <w:marLeft w:val="0"/>
      <w:marRight w:val="0"/>
      <w:marTop w:val="0"/>
      <w:marBottom w:val="0"/>
      <w:divBdr>
        <w:top w:val="none" w:sz="0" w:space="0" w:color="auto"/>
        <w:left w:val="none" w:sz="0" w:space="0" w:color="auto"/>
        <w:bottom w:val="none" w:sz="0" w:space="0" w:color="auto"/>
        <w:right w:val="none" w:sz="0" w:space="0" w:color="auto"/>
      </w:divBdr>
    </w:div>
    <w:div w:id="1515924681">
      <w:bodyDiv w:val="1"/>
      <w:marLeft w:val="0"/>
      <w:marRight w:val="0"/>
      <w:marTop w:val="0"/>
      <w:marBottom w:val="0"/>
      <w:divBdr>
        <w:top w:val="none" w:sz="0" w:space="0" w:color="auto"/>
        <w:left w:val="none" w:sz="0" w:space="0" w:color="auto"/>
        <w:bottom w:val="none" w:sz="0" w:space="0" w:color="auto"/>
        <w:right w:val="none" w:sz="0" w:space="0" w:color="auto"/>
      </w:divBdr>
    </w:div>
    <w:div w:id="1516119007">
      <w:bodyDiv w:val="1"/>
      <w:marLeft w:val="0"/>
      <w:marRight w:val="0"/>
      <w:marTop w:val="0"/>
      <w:marBottom w:val="0"/>
      <w:divBdr>
        <w:top w:val="none" w:sz="0" w:space="0" w:color="auto"/>
        <w:left w:val="none" w:sz="0" w:space="0" w:color="auto"/>
        <w:bottom w:val="none" w:sz="0" w:space="0" w:color="auto"/>
        <w:right w:val="none" w:sz="0" w:space="0" w:color="auto"/>
      </w:divBdr>
    </w:div>
    <w:div w:id="1516650851">
      <w:bodyDiv w:val="1"/>
      <w:marLeft w:val="0"/>
      <w:marRight w:val="0"/>
      <w:marTop w:val="0"/>
      <w:marBottom w:val="0"/>
      <w:divBdr>
        <w:top w:val="none" w:sz="0" w:space="0" w:color="auto"/>
        <w:left w:val="none" w:sz="0" w:space="0" w:color="auto"/>
        <w:bottom w:val="none" w:sz="0" w:space="0" w:color="auto"/>
        <w:right w:val="none" w:sz="0" w:space="0" w:color="auto"/>
      </w:divBdr>
    </w:div>
    <w:div w:id="1523205805">
      <w:bodyDiv w:val="1"/>
      <w:marLeft w:val="0"/>
      <w:marRight w:val="0"/>
      <w:marTop w:val="0"/>
      <w:marBottom w:val="0"/>
      <w:divBdr>
        <w:top w:val="none" w:sz="0" w:space="0" w:color="auto"/>
        <w:left w:val="none" w:sz="0" w:space="0" w:color="auto"/>
        <w:bottom w:val="none" w:sz="0" w:space="0" w:color="auto"/>
        <w:right w:val="none" w:sz="0" w:space="0" w:color="auto"/>
      </w:divBdr>
    </w:div>
    <w:div w:id="1531914073">
      <w:bodyDiv w:val="1"/>
      <w:marLeft w:val="0"/>
      <w:marRight w:val="0"/>
      <w:marTop w:val="0"/>
      <w:marBottom w:val="0"/>
      <w:divBdr>
        <w:top w:val="none" w:sz="0" w:space="0" w:color="auto"/>
        <w:left w:val="none" w:sz="0" w:space="0" w:color="auto"/>
        <w:bottom w:val="none" w:sz="0" w:space="0" w:color="auto"/>
        <w:right w:val="none" w:sz="0" w:space="0" w:color="auto"/>
      </w:divBdr>
    </w:div>
    <w:div w:id="1554072713">
      <w:bodyDiv w:val="1"/>
      <w:marLeft w:val="0"/>
      <w:marRight w:val="0"/>
      <w:marTop w:val="0"/>
      <w:marBottom w:val="0"/>
      <w:divBdr>
        <w:top w:val="none" w:sz="0" w:space="0" w:color="auto"/>
        <w:left w:val="none" w:sz="0" w:space="0" w:color="auto"/>
        <w:bottom w:val="none" w:sz="0" w:space="0" w:color="auto"/>
        <w:right w:val="none" w:sz="0" w:space="0" w:color="auto"/>
      </w:divBdr>
    </w:div>
    <w:div w:id="1570188351">
      <w:bodyDiv w:val="1"/>
      <w:marLeft w:val="0"/>
      <w:marRight w:val="0"/>
      <w:marTop w:val="0"/>
      <w:marBottom w:val="0"/>
      <w:divBdr>
        <w:top w:val="none" w:sz="0" w:space="0" w:color="auto"/>
        <w:left w:val="none" w:sz="0" w:space="0" w:color="auto"/>
        <w:bottom w:val="none" w:sz="0" w:space="0" w:color="auto"/>
        <w:right w:val="none" w:sz="0" w:space="0" w:color="auto"/>
      </w:divBdr>
    </w:div>
    <w:div w:id="1580599024">
      <w:bodyDiv w:val="1"/>
      <w:marLeft w:val="0"/>
      <w:marRight w:val="0"/>
      <w:marTop w:val="0"/>
      <w:marBottom w:val="0"/>
      <w:divBdr>
        <w:top w:val="none" w:sz="0" w:space="0" w:color="auto"/>
        <w:left w:val="none" w:sz="0" w:space="0" w:color="auto"/>
        <w:bottom w:val="none" w:sz="0" w:space="0" w:color="auto"/>
        <w:right w:val="none" w:sz="0" w:space="0" w:color="auto"/>
      </w:divBdr>
    </w:div>
    <w:div w:id="1581257319">
      <w:bodyDiv w:val="1"/>
      <w:marLeft w:val="0"/>
      <w:marRight w:val="0"/>
      <w:marTop w:val="0"/>
      <w:marBottom w:val="0"/>
      <w:divBdr>
        <w:top w:val="none" w:sz="0" w:space="0" w:color="auto"/>
        <w:left w:val="none" w:sz="0" w:space="0" w:color="auto"/>
        <w:bottom w:val="none" w:sz="0" w:space="0" w:color="auto"/>
        <w:right w:val="none" w:sz="0" w:space="0" w:color="auto"/>
      </w:divBdr>
    </w:div>
    <w:div w:id="1604266703">
      <w:bodyDiv w:val="1"/>
      <w:marLeft w:val="0"/>
      <w:marRight w:val="0"/>
      <w:marTop w:val="0"/>
      <w:marBottom w:val="0"/>
      <w:divBdr>
        <w:top w:val="none" w:sz="0" w:space="0" w:color="auto"/>
        <w:left w:val="none" w:sz="0" w:space="0" w:color="auto"/>
        <w:bottom w:val="none" w:sz="0" w:space="0" w:color="auto"/>
        <w:right w:val="none" w:sz="0" w:space="0" w:color="auto"/>
      </w:divBdr>
    </w:div>
    <w:div w:id="1611283622">
      <w:bodyDiv w:val="1"/>
      <w:marLeft w:val="0"/>
      <w:marRight w:val="0"/>
      <w:marTop w:val="0"/>
      <w:marBottom w:val="0"/>
      <w:divBdr>
        <w:top w:val="none" w:sz="0" w:space="0" w:color="auto"/>
        <w:left w:val="none" w:sz="0" w:space="0" w:color="auto"/>
        <w:bottom w:val="none" w:sz="0" w:space="0" w:color="auto"/>
        <w:right w:val="none" w:sz="0" w:space="0" w:color="auto"/>
      </w:divBdr>
    </w:div>
    <w:div w:id="1614557631">
      <w:bodyDiv w:val="1"/>
      <w:marLeft w:val="0"/>
      <w:marRight w:val="0"/>
      <w:marTop w:val="0"/>
      <w:marBottom w:val="0"/>
      <w:divBdr>
        <w:top w:val="none" w:sz="0" w:space="0" w:color="auto"/>
        <w:left w:val="none" w:sz="0" w:space="0" w:color="auto"/>
        <w:bottom w:val="none" w:sz="0" w:space="0" w:color="auto"/>
        <w:right w:val="none" w:sz="0" w:space="0" w:color="auto"/>
      </w:divBdr>
    </w:div>
    <w:div w:id="1615405537">
      <w:bodyDiv w:val="1"/>
      <w:marLeft w:val="0"/>
      <w:marRight w:val="0"/>
      <w:marTop w:val="0"/>
      <w:marBottom w:val="0"/>
      <w:divBdr>
        <w:top w:val="none" w:sz="0" w:space="0" w:color="auto"/>
        <w:left w:val="none" w:sz="0" w:space="0" w:color="auto"/>
        <w:bottom w:val="none" w:sz="0" w:space="0" w:color="auto"/>
        <w:right w:val="none" w:sz="0" w:space="0" w:color="auto"/>
      </w:divBdr>
    </w:div>
    <w:div w:id="1616867760">
      <w:bodyDiv w:val="1"/>
      <w:marLeft w:val="0"/>
      <w:marRight w:val="0"/>
      <w:marTop w:val="0"/>
      <w:marBottom w:val="0"/>
      <w:divBdr>
        <w:top w:val="none" w:sz="0" w:space="0" w:color="auto"/>
        <w:left w:val="none" w:sz="0" w:space="0" w:color="auto"/>
        <w:bottom w:val="none" w:sz="0" w:space="0" w:color="auto"/>
        <w:right w:val="none" w:sz="0" w:space="0" w:color="auto"/>
      </w:divBdr>
    </w:div>
    <w:div w:id="1624002078">
      <w:bodyDiv w:val="1"/>
      <w:marLeft w:val="0"/>
      <w:marRight w:val="0"/>
      <w:marTop w:val="0"/>
      <w:marBottom w:val="0"/>
      <w:divBdr>
        <w:top w:val="none" w:sz="0" w:space="0" w:color="auto"/>
        <w:left w:val="none" w:sz="0" w:space="0" w:color="auto"/>
        <w:bottom w:val="none" w:sz="0" w:space="0" w:color="auto"/>
        <w:right w:val="none" w:sz="0" w:space="0" w:color="auto"/>
      </w:divBdr>
    </w:div>
    <w:div w:id="1643273274">
      <w:bodyDiv w:val="1"/>
      <w:marLeft w:val="0"/>
      <w:marRight w:val="0"/>
      <w:marTop w:val="0"/>
      <w:marBottom w:val="0"/>
      <w:divBdr>
        <w:top w:val="none" w:sz="0" w:space="0" w:color="auto"/>
        <w:left w:val="none" w:sz="0" w:space="0" w:color="auto"/>
        <w:bottom w:val="none" w:sz="0" w:space="0" w:color="auto"/>
        <w:right w:val="none" w:sz="0" w:space="0" w:color="auto"/>
      </w:divBdr>
    </w:div>
    <w:div w:id="1646860644">
      <w:bodyDiv w:val="1"/>
      <w:marLeft w:val="0"/>
      <w:marRight w:val="0"/>
      <w:marTop w:val="0"/>
      <w:marBottom w:val="0"/>
      <w:divBdr>
        <w:top w:val="none" w:sz="0" w:space="0" w:color="auto"/>
        <w:left w:val="none" w:sz="0" w:space="0" w:color="auto"/>
        <w:bottom w:val="none" w:sz="0" w:space="0" w:color="auto"/>
        <w:right w:val="none" w:sz="0" w:space="0" w:color="auto"/>
      </w:divBdr>
    </w:div>
    <w:div w:id="1666326353">
      <w:bodyDiv w:val="1"/>
      <w:marLeft w:val="0"/>
      <w:marRight w:val="0"/>
      <w:marTop w:val="0"/>
      <w:marBottom w:val="0"/>
      <w:divBdr>
        <w:top w:val="none" w:sz="0" w:space="0" w:color="auto"/>
        <w:left w:val="none" w:sz="0" w:space="0" w:color="auto"/>
        <w:bottom w:val="none" w:sz="0" w:space="0" w:color="auto"/>
        <w:right w:val="none" w:sz="0" w:space="0" w:color="auto"/>
      </w:divBdr>
    </w:div>
    <w:div w:id="1681662108">
      <w:bodyDiv w:val="1"/>
      <w:marLeft w:val="0"/>
      <w:marRight w:val="0"/>
      <w:marTop w:val="0"/>
      <w:marBottom w:val="0"/>
      <w:divBdr>
        <w:top w:val="none" w:sz="0" w:space="0" w:color="auto"/>
        <w:left w:val="none" w:sz="0" w:space="0" w:color="auto"/>
        <w:bottom w:val="none" w:sz="0" w:space="0" w:color="auto"/>
        <w:right w:val="none" w:sz="0" w:space="0" w:color="auto"/>
      </w:divBdr>
    </w:div>
    <w:div w:id="1688022397">
      <w:bodyDiv w:val="1"/>
      <w:marLeft w:val="0"/>
      <w:marRight w:val="0"/>
      <w:marTop w:val="0"/>
      <w:marBottom w:val="0"/>
      <w:divBdr>
        <w:top w:val="none" w:sz="0" w:space="0" w:color="auto"/>
        <w:left w:val="none" w:sz="0" w:space="0" w:color="auto"/>
        <w:bottom w:val="none" w:sz="0" w:space="0" w:color="auto"/>
        <w:right w:val="none" w:sz="0" w:space="0" w:color="auto"/>
      </w:divBdr>
    </w:div>
    <w:div w:id="1697316978">
      <w:bodyDiv w:val="1"/>
      <w:marLeft w:val="0"/>
      <w:marRight w:val="0"/>
      <w:marTop w:val="0"/>
      <w:marBottom w:val="0"/>
      <w:divBdr>
        <w:top w:val="none" w:sz="0" w:space="0" w:color="auto"/>
        <w:left w:val="none" w:sz="0" w:space="0" w:color="auto"/>
        <w:bottom w:val="none" w:sz="0" w:space="0" w:color="auto"/>
        <w:right w:val="none" w:sz="0" w:space="0" w:color="auto"/>
      </w:divBdr>
    </w:div>
    <w:div w:id="1698310569">
      <w:bodyDiv w:val="1"/>
      <w:marLeft w:val="0"/>
      <w:marRight w:val="0"/>
      <w:marTop w:val="0"/>
      <w:marBottom w:val="0"/>
      <w:divBdr>
        <w:top w:val="none" w:sz="0" w:space="0" w:color="auto"/>
        <w:left w:val="none" w:sz="0" w:space="0" w:color="auto"/>
        <w:bottom w:val="none" w:sz="0" w:space="0" w:color="auto"/>
        <w:right w:val="none" w:sz="0" w:space="0" w:color="auto"/>
      </w:divBdr>
    </w:div>
    <w:div w:id="1698658061">
      <w:bodyDiv w:val="1"/>
      <w:marLeft w:val="0"/>
      <w:marRight w:val="0"/>
      <w:marTop w:val="0"/>
      <w:marBottom w:val="0"/>
      <w:divBdr>
        <w:top w:val="none" w:sz="0" w:space="0" w:color="auto"/>
        <w:left w:val="none" w:sz="0" w:space="0" w:color="auto"/>
        <w:bottom w:val="none" w:sz="0" w:space="0" w:color="auto"/>
        <w:right w:val="none" w:sz="0" w:space="0" w:color="auto"/>
      </w:divBdr>
    </w:div>
    <w:div w:id="1709183279">
      <w:bodyDiv w:val="1"/>
      <w:marLeft w:val="0"/>
      <w:marRight w:val="0"/>
      <w:marTop w:val="0"/>
      <w:marBottom w:val="0"/>
      <w:divBdr>
        <w:top w:val="none" w:sz="0" w:space="0" w:color="auto"/>
        <w:left w:val="none" w:sz="0" w:space="0" w:color="auto"/>
        <w:bottom w:val="none" w:sz="0" w:space="0" w:color="auto"/>
        <w:right w:val="none" w:sz="0" w:space="0" w:color="auto"/>
      </w:divBdr>
    </w:div>
    <w:div w:id="1710374121">
      <w:bodyDiv w:val="1"/>
      <w:marLeft w:val="0"/>
      <w:marRight w:val="0"/>
      <w:marTop w:val="0"/>
      <w:marBottom w:val="0"/>
      <w:divBdr>
        <w:top w:val="none" w:sz="0" w:space="0" w:color="auto"/>
        <w:left w:val="none" w:sz="0" w:space="0" w:color="auto"/>
        <w:bottom w:val="none" w:sz="0" w:space="0" w:color="auto"/>
        <w:right w:val="none" w:sz="0" w:space="0" w:color="auto"/>
      </w:divBdr>
    </w:div>
    <w:div w:id="1712800370">
      <w:bodyDiv w:val="1"/>
      <w:marLeft w:val="0"/>
      <w:marRight w:val="0"/>
      <w:marTop w:val="0"/>
      <w:marBottom w:val="0"/>
      <w:divBdr>
        <w:top w:val="none" w:sz="0" w:space="0" w:color="auto"/>
        <w:left w:val="none" w:sz="0" w:space="0" w:color="auto"/>
        <w:bottom w:val="none" w:sz="0" w:space="0" w:color="auto"/>
        <w:right w:val="none" w:sz="0" w:space="0" w:color="auto"/>
      </w:divBdr>
    </w:div>
    <w:div w:id="1713731657">
      <w:bodyDiv w:val="1"/>
      <w:marLeft w:val="0"/>
      <w:marRight w:val="0"/>
      <w:marTop w:val="0"/>
      <w:marBottom w:val="0"/>
      <w:divBdr>
        <w:top w:val="none" w:sz="0" w:space="0" w:color="auto"/>
        <w:left w:val="none" w:sz="0" w:space="0" w:color="auto"/>
        <w:bottom w:val="none" w:sz="0" w:space="0" w:color="auto"/>
        <w:right w:val="none" w:sz="0" w:space="0" w:color="auto"/>
      </w:divBdr>
    </w:div>
    <w:div w:id="1723602213">
      <w:bodyDiv w:val="1"/>
      <w:marLeft w:val="0"/>
      <w:marRight w:val="0"/>
      <w:marTop w:val="0"/>
      <w:marBottom w:val="0"/>
      <w:divBdr>
        <w:top w:val="none" w:sz="0" w:space="0" w:color="auto"/>
        <w:left w:val="none" w:sz="0" w:space="0" w:color="auto"/>
        <w:bottom w:val="none" w:sz="0" w:space="0" w:color="auto"/>
        <w:right w:val="none" w:sz="0" w:space="0" w:color="auto"/>
      </w:divBdr>
    </w:div>
    <w:div w:id="1723751626">
      <w:bodyDiv w:val="1"/>
      <w:marLeft w:val="0"/>
      <w:marRight w:val="0"/>
      <w:marTop w:val="0"/>
      <w:marBottom w:val="0"/>
      <w:divBdr>
        <w:top w:val="none" w:sz="0" w:space="0" w:color="auto"/>
        <w:left w:val="none" w:sz="0" w:space="0" w:color="auto"/>
        <w:bottom w:val="none" w:sz="0" w:space="0" w:color="auto"/>
        <w:right w:val="none" w:sz="0" w:space="0" w:color="auto"/>
      </w:divBdr>
    </w:div>
    <w:div w:id="1725788168">
      <w:bodyDiv w:val="1"/>
      <w:marLeft w:val="0"/>
      <w:marRight w:val="0"/>
      <w:marTop w:val="0"/>
      <w:marBottom w:val="0"/>
      <w:divBdr>
        <w:top w:val="none" w:sz="0" w:space="0" w:color="auto"/>
        <w:left w:val="none" w:sz="0" w:space="0" w:color="auto"/>
        <w:bottom w:val="none" w:sz="0" w:space="0" w:color="auto"/>
        <w:right w:val="none" w:sz="0" w:space="0" w:color="auto"/>
      </w:divBdr>
    </w:div>
    <w:div w:id="1731075698">
      <w:bodyDiv w:val="1"/>
      <w:marLeft w:val="0"/>
      <w:marRight w:val="0"/>
      <w:marTop w:val="0"/>
      <w:marBottom w:val="0"/>
      <w:divBdr>
        <w:top w:val="none" w:sz="0" w:space="0" w:color="auto"/>
        <w:left w:val="none" w:sz="0" w:space="0" w:color="auto"/>
        <w:bottom w:val="none" w:sz="0" w:space="0" w:color="auto"/>
        <w:right w:val="none" w:sz="0" w:space="0" w:color="auto"/>
      </w:divBdr>
    </w:div>
    <w:div w:id="1733113116">
      <w:bodyDiv w:val="1"/>
      <w:marLeft w:val="0"/>
      <w:marRight w:val="0"/>
      <w:marTop w:val="0"/>
      <w:marBottom w:val="0"/>
      <w:divBdr>
        <w:top w:val="none" w:sz="0" w:space="0" w:color="auto"/>
        <w:left w:val="none" w:sz="0" w:space="0" w:color="auto"/>
        <w:bottom w:val="none" w:sz="0" w:space="0" w:color="auto"/>
        <w:right w:val="none" w:sz="0" w:space="0" w:color="auto"/>
      </w:divBdr>
    </w:div>
    <w:div w:id="1734230281">
      <w:bodyDiv w:val="1"/>
      <w:marLeft w:val="0"/>
      <w:marRight w:val="0"/>
      <w:marTop w:val="0"/>
      <w:marBottom w:val="0"/>
      <w:divBdr>
        <w:top w:val="none" w:sz="0" w:space="0" w:color="auto"/>
        <w:left w:val="none" w:sz="0" w:space="0" w:color="auto"/>
        <w:bottom w:val="none" w:sz="0" w:space="0" w:color="auto"/>
        <w:right w:val="none" w:sz="0" w:space="0" w:color="auto"/>
      </w:divBdr>
    </w:div>
    <w:div w:id="1743217771">
      <w:bodyDiv w:val="1"/>
      <w:marLeft w:val="0"/>
      <w:marRight w:val="0"/>
      <w:marTop w:val="0"/>
      <w:marBottom w:val="0"/>
      <w:divBdr>
        <w:top w:val="none" w:sz="0" w:space="0" w:color="auto"/>
        <w:left w:val="none" w:sz="0" w:space="0" w:color="auto"/>
        <w:bottom w:val="none" w:sz="0" w:space="0" w:color="auto"/>
        <w:right w:val="none" w:sz="0" w:space="0" w:color="auto"/>
      </w:divBdr>
    </w:div>
    <w:div w:id="1768116244">
      <w:bodyDiv w:val="1"/>
      <w:marLeft w:val="0"/>
      <w:marRight w:val="0"/>
      <w:marTop w:val="0"/>
      <w:marBottom w:val="0"/>
      <w:divBdr>
        <w:top w:val="none" w:sz="0" w:space="0" w:color="auto"/>
        <w:left w:val="none" w:sz="0" w:space="0" w:color="auto"/>
        <w:bottom w:val="none" w:sz="0" w:space="0" w:color="auto"/>
        <w:right w:val="none" w:sz="0" w:space="0" w:color="auto"/>
      </w:divBdr>
    </w:div>
    <w:div w:id="1771583573">
      <w:bodyDiv w:val="1"/>
      <w:marLeft w:val="0"/>
      <w:marRight w:val="0"/>
      <w:marTop w:val="0"/>
      <w:marBottom w:val="0"/>
      <w:divBdr>
        <w:top w:val="none" w:sz="0" w:space="0" w:color="auto"/>
        <w:left w:val="none" w:sz="0" w:space="0" w:color="auto"/>
        <w:bottom w:val="none" w:sz="0" w:space="0" w:color="auto"/>
        <w:right w:val="none" w:sz="0" w:space="0" w:color="auto"/>
      </w:divBdr>
    </w:div>
    <w:div w:id="1778482707">
      <w:bodyDiv w:val="1"/>
      <w:marLeft w:val="0"/>
      <w:marRight w:val="0"/>
      <w:marTop w:val="0"/>
      <w:marBottom w:val="0"/>
      <w:divBdr>
        <w:top w:val="none" w:sz="0" w:space="0" w:color="auto"/>
        <w:left w:val="none" w:sz="0" w:space="0" w:color="auto"/>
        <w:bottom w:val="none" w:sz="0" w:space="0" w:color="auto"/>
        <w:right w:val="none" w:sz="0" w:space="0" w:color="auto"/>
      </w:divBdr>
    </w:div>
    <w:div w:id="1782066341">
      <w:bodyDiv w:val="1"/>
      <w:marLeft w:val="0"/>
      <w:marRight w:val="0"/>
      <w:marTop w:val="0"/>
      <w:marBottom w:val="0"/>
      <w:divBdr>
        <w:top w:val="none" w:sz="0" w:space="0" w:color="auto"/>
        <w:left w:val="none" w:sz="0" w:space="0" w:color="auto"/>
        <w:bottom w:val="none" w:sz="0" w:space="0" w:color="auto"/>
        <w:right w:val="none" w:sz="0" w:space="0" w:color="auto"/>
      </w:divBdr>
    </w:div>
    <w:div w:id="1782870909">
      <w:bodyDiv w:val="1"/>
      <w:marLeft w:val="0"/>
      <w:marRight w:val="0"/>
      <w:marTop w:val="0"/>
      <w:marBottom w:val="0"/>
      <w:divBdr>
        <w:top w:val="none" w:sz="0" w:space="0" w:color="auto"/>
        <w:left w:val="none" w:sz="0" w:space="0" w:color="auto"/>
        <w:bottom w:val="none" w:sz="0" w:space="0" w:color="auto"/>
        <w:right w:val="none" w:sz="0" w:space="0" w:color="auto"/>
      </w:divBdr>
    </w:div>
    <w:div w:id="1789472893">
      <w:bodyDiv w:val="1"/>
      <w:marLeft w:val="0"/>
      <w:marRight w:val="0"/>
      <w:marTop w:val="0"/>
      <w:marBottom w:val="0"/>
      <w:divBdr>
        <w:top w:val="none" w:sz="0" w:space="0" w:color="auto"/>
        <w:left w:val="none" w:sz="0" w:space="0" w:color="auto"/>
        <w:bottom w:val="none" w:sz="0" w:space="0" w:color="auto"/>
        <w:right w:val="none" w:sz="0" w:space="0" w:color="auto"/>
      </w:divBdr>
    </w:div>
    <w:div w:id="1800489426">
      <w:bodyDiv w:val="1"/>
      <w:marLeft w:val="0"/>
      <w:marRight w:val="0"/>
      <w:marTop w:val="0"/>
      <w:marBottom w:val="0"/>
      <w:divBdr>
        <w:top w:val="none" w:sz="0" w:space="0" w:color="auto"/>
        <w:left w:val="none" w:sz="0" w:space="0" w:color="auto"/>
        <w:bottom w:val="none" w:sz="0" w:space="0" w:color="auto"/>
        <w:right w:val="none" w:sz="0" w:space="0" w:color="auto"/>
      </w:divBdr>
    </w:div>
    <w:div w:id="1822036570">
      <w:bodyDiv w:val="1"/>
      <w:marLeft w:val="0"/>
      <w:marRight w:val="0"/>
      <w:marTop w:val="0"/>
      <w:marBottom w:val="0"/>
      <w:divBdr>
        <w:top w:val="none" w:sz="0" w:space="0" w:color="auto"/>
        <w:left w:val="none" w:sz="0" w:space="0" w:color="auto"/>
        <w:bottom w:val="none" w:sz="0" w:space="0" w:color="auto"/>
        <w:right w:val="none" w:sz="0" w:space="0" w:color="auto"/>
      </w:divBdr>
    </w:div>
    <w:div w:id="1834225828">
      <w:bodyDiv w:val="1"/>
      <w:marLeft w:val="0"/>
      <w:marRight w:val="0"/>
      <w:marTop w:val="0"/>
      <w:marBottom w:val="0"/>
      <w:divBdr>
        <w:top w:val="none" w:sz="0" w:space="0" w:color="auto"/>
        <w:left w:val="none" w:sz="0" w:space="0" w:color="auto"/>
        <w:bottom w:val="none" w:sz="0" w:space="0" w:color="auto"/>
        <w:right w:val="none" w:sz="0" w:space="0" w:color="auto"/>
      </w:divBdr>
    </w:div>
    <w:div w:id="1836534635">
      <w:bodyDiv w:val="1"/>
      <w:marLeft w:val="0"/>
      <w:marRight w:val="0"/>
      <w:marTop w:val="0"/>
      <w:marBottom w:val="0"/>
      <w:divBdr>
        <w:top w:val="none" w:sz="0" w:space="0" w:color="auto"/>
        <w:left w:val="none" w:sz="0" w:space="0" w:color="auto"/>
        <w:bottom w:val="none" w:sz="0" w:space="0" w:color="auto"/>
        <w:right w:val="none" w:sz="0" w:space="0" w:color="auto"/>
      </w:divBdr>
    </w:div>
    <w:div w:id="1836919057">
      <w:bodyDiv w:val="1"/>
      <w:marLeft w:val="0"/>
      <w:marRight w:val="0"/>
      <w:marTop w:val="0"/>
      <w:marBottom w:val="0"/>
      <w:divBdr>
        <w:top w:val="none" w:sz="0" w:space="0" w:color="auto"/>
        <w:left w:val="none" w:sz="0" w:space="0" w:color="auto"/>
        <w:bottom w:val="none" w:sz="0" w:space="0" w:color="auto"/>
        <w:right w:val="none" w:sz="0" w:space="0" w:color="auto"/>
      </w:divBdr>
    </w:div>
    <w:div w:id="1837725832">
      <w:bodyDiv w:val="1"/>
      <w:marLeft w:val="0"/>
      <w:marRight w:val="0"/>
      <w:marTop w:val="0"/>
      <w:marBottom w:val="0"/>
      <w:divBdr>
        <w:top w:val="none" w:sz="0" w:space="0" w:color="auto"/>
        <w:left w:val="none" w:sz="0" w:space="0" w:color="auto"/>
        <w:bottom w:val="none" w:sz="0" w:space="0" w:color="auto"/>
        <w:right w:val="none" w:sz="0" w:space="0" w:color="auto"/>
      </w:divBdr>
    </w:div>
    <w:div w:id="1856919738">
      <w:bodyDiv w:val="1"/>
      <w:marLeft w:val="0"/>
      <w:marRight w:val="0"/>
      <w:marTop w:val="0"/>
      <w:marBottom w:val="0"/>
      <w:divBdr>
        <w:top w:val="none" w:sz="0" w:space="0" w:color="auto"/>
        <w:left w:val="none" w:sz="0" w:space="0" w:color="auto"/>
        <w:bottom w:val="none" w:sz="0" w:space="0" w:color="auto"/>
        <w:right w:val="none" w:sz="0" w:space="0" w:color="auto"/>
      </w:divBdr>
    </w:div>
    <w:div w:id="1874727251">
      <w:bodyDiv w:val="1"/>
      <w:marLeft w:val="0"/>
      <w:marRight w:val="0"/>
      <w:marTop w:val="0"/>
      <w:marBottom w:val="0"/>
      <w:divBdr>
        <w:top w:val="none" w:sz="0" w:space="0" w:color="auto"/>
        <w:left w:val="none" w:sz="0" w:space="0" w:color="auto"/>
        <w:bottom w:val="none" w:sz="0" w:space="0" w:color="auto"/>
        <w:right w:val="none" w:sz="0" w:space="0" w:color="auto"/>
      </w:divBdr>
    </w:div>
    <w:div w:id="1879001841">
      <w:bodyDiv w:val="1"/>
      <w:marLeft w:val="0"/>
      <w:marRight w:val="0"/>
      <w:marTop w:val="0"/>
      <w:marBottom w:val="0"/>
      <w:divBdr>
        <w:top w:val="none" w:sz="0" w:space="0" w:color="auto"/>
        <w:left w:val="none" w:sz="0" w:space="0" w:color="auto"/>
        <w:bottom w:val="none" w:sz="0" w:space="0" w:color="auto"/>
        <w:right w:val="none" w:sz="0" w:space="0" w:color="auto"/>
      </w:divBdr>
    </w:div>
    <w:div w:id="1883974825">
      <w:bodyDiv w:val="1"/>
      <w:marLeft w:val="0"/>
      <w:marRight w:val="0"/>
      <w:marTop w:val="0"/>
      <w:marBottom w:val="0"/>
      <w:divBdr>
        <w:top w:val="none" w:sz="0" w:space="0" w:color="auto"/>
        <w:left w:val="none" w:sz="0" w:space="0" w:color="auto"/>
        <w:bottom w:val="none" w:sz="0" w:space="0" w:color="auto"/>
        <w:right w:val="none" w:sz="0" w:space="0" w:color="auto"/>
      </w:divBdr>
    </w:div>
    <w:div w:id="1895117300">
      <w:bodyDiv w:val="1"/>
      <w:marLeft w:val="0"/>
      <w:marRight w:val="0"/>
      <w:marTop w:val="0"/>
      <w:marBottom w:val="0"/>
      <w:divBdr>
        <w:top w:val="none" w:sz="0" w:space="0" w:color="auto"/>
        <w:left w:val="none" w:sz="0" w:space="0" w:color="auto"/>
        <w:bottom w:val="none" w:sz="0" w:space="0" w:color="auto"/>
        <w:right w:val="none" w:sz="0" w:space="0" w:color="auto"/>
      </w:divBdr>
    </w:div>
    <w:div w:id="1907186971">
      <w:bodyDiv w:val="1"/>
      <w:marLeft w:val="0"/>
      <w:marRight w:val="0"/>
      <w:marTop w:val="0"/>
      <w:marBottom w:val="0"/>
      <w:divBdr>
        <w:top w:val="none" w:sz="0" w:space="0" w:color="auto"/>
        <w:left w:val="none" w:sz="0" w:space="0" w:color="auto"/>
        <w:bottom w:val="none" w:sz="0" w:space="0" w:color="auto"/>
        <w:right w:val="none" w:sz="0" w:space="0" w:color="auto"/>
      </w:divBdr>
    </w:div>
    <w:div w:id="1914269261">
      <w:bodyDiv w:val="1"/>
      <w:marLeft w:val="0"/>
      <w:marRight w:val="0"/>
      <w:marTop w:val="0"/>
      <w:marBottom w:val="0"/>
      <w:divBdr>
        <w:top w:val="none" w:sz="0" w:space="0" w:color="auto"/>
        <w:left w:val="none" w:sz="0" w:space="0" w:color="auto"/>
        <w:bottom w:val="none" w:sz="0" w:space="0" w:color="auto"/>
        <w:right w:val="none" w:sz="0" w:space="0" w:color="auto"/>
      </w:divBdr>
    </w:div>
    <w:div w:id="1925334794">
      <w:bodyDiv w:val="1"/>
      <w:marLeft w:val="0"/>
      <w:marRight w:val="0"/>
      <w:marTop w:val="0"/>
      <w:marBottom w:val="0"/>
      <w:divBdr>
        <w:top w:val="none" w:sz="0" w:space="0" w:color="auto"/>
        <w:left w:val="none" w:sz="0" w:space="0" w:color="auto"/>
        <w:bottom w:val="none" w:sz="0" w:space="0" w:color="auto"/>
        <w:right w:val="none" w:sz="0" w:space="0" w:color="auto"/>
      </w:divBdr>
    </w:div>
    <w:div w:id="1934363276">
      <w:bodyDiv w:val="1"/>
      <w:marLeft w:val="0"/>
      <w:marRight w:val="0"/>
      <w:marTop w:val="0"/>
      <w:marBottom w:val="0"/>
      <w:divBdr>
        <w:top w:val="none" w:sz="0" w:space="0" w:color="auto"/>
        <w:left w:val="none" w:sz="0" w:space="0" w:color="auto"/>
        <w:bottom w:val="none" w:sz="0" w:space="0" w:color="auto"/>
        <w:right w:val="none" w:sz="0" w:space="0" w:color="auto"/>
      </w:divBdr>
    </w:div>
    <w:div w:id="1958102082">
      <w:bodyDiv w:val="1"/>
      <w:marLeft w:val="0"/>
      <w:marRight w:val="0"/>
      <w:marTop w:val="0"/>
      <w:marBottom w:val="0"/>
      <w:divBdr>
        <w:top w:val="none" w:sz="0" w:space="0" w:color="auto"/>
        <w:left w:val="none" w:sz="0" w:space="0" w:color="auto"/>
        <w:bottom w:val="none" w:sz="0" w:space="0" w:color="auto"/>
        <w:right w:val="none" w:sz="0" w:space="0" w:color="auto"/>
      </w:divBdr>
    </w:div>
    <w:div w:id="1972128839">
      <w:bodyDiv w:val="1"/>
      <w:marLeft w:val="0"/>
      <w:marRight w:val="0"/>
      <w:marTop w:val="0"/>
      <w:marBottom w:val="0"/>
      <w:divBdr>
        <w:top w:val="none" w:sz="0" w:space="0" w:color="auto"/>
        <w:left w:val="none" w:sz="0" w:space="0" w:color="auto"/>
        <w:bottom w:val="none" w:sz="0" w:space="0" w:color="auto"/>
        <w:right w:val="none" w:sz="0" w:space="0" w:color="auto"/>
      </w:divBdr>
    </w:div>
    <w:div w:id="1983927569">
      <w:bodyDiv w:val="1"/>
      <w:marLeft w:val="0"/>
      <w:marRight w:val="0"/>
      <w:marTop w:val="0"/>
      <w:marBottom w:val="0"/>
      <w:divBdr>
        <w:top w:val="none" w:sz="0" w:space="0" w:color="auto"/>
        <w:left w:val="none" w:sz="0" w:space="0" w:color="auto"/>
        <w:bottom w:val="none" w:sz="0" w:space="0" w:color="auto"/>
        <w:right w:val="none" w:sz="0" w:space="0" w:color="auto"/>
      </w:divBdr>
    </w:div>
    <w:div w:id="2026403289">
      <w:bodyDiv w:val="1"/>
      <w:marLeft w:val="0"/>
      <w:marRight w:val="0"/>
      <w:marTop w:val="0"/>
      <w:marBottom w:val="0"/>
      <w:divBdr>
        <w:top w:val="none" w:sz="0" w:space="0" w:color="auto"/>
        <w:left w:val="none" w:sz="0" w:space="0" w:color="auto"/>
        <w:bottom w:val="none" w:sz="0" w:space="0" w:color="auto"/>
        <w:right w:val="none" w:sz="0" w:space="0" w:color="auto"/>
      </w:divBdr>
    </w:div>
    <w:div w:id="2027243185">
      <w:bodyDiv w:val="1"/>
      <w:marLeft w:val="0"/>
      <w:marRight w:val="0"/>
      <w:marTop w:val="0"/>
      <w:marBottom w:val="0"/>
      <w:divBdr>
        <w:top w:val="none" w:sz="0" w:space="0" w:color="auto"/>
        <w:left w:val="none" w:sz="0" w:space="0" w:color="auto"/>
        <w:bottom w:val="none" w:sz="0" w:space="0" w:color="auto"/>
        <w:right w:val="none" w:sz="0" w:space="0" w:color="auto"/>
      </w:divBdr>
    </w:div>
    <w:div w:id="2034575879">
      <w:bodyDiv w:val="1"/>
      <w:marLeft w:val="0"/>
      <w:marRight w:val="0"/>
      <w:marTop w:val="0"/>
      <w:marBottom w:val="0"/>
      <w:divBdr>
        <w:top w:val="none" w:sz="0" w:space="0" w:color="auto"/>
        <w:left w:val="none" w:sz="0" w:space="0" w:color="auto"/>
        <w:bottom w:val="none" w:sz="0" w:space="0" w:color="auto"/>
        <w:right w:val="none" w:sz="0" w:space="0" w:color="auto"/>
      </w:divBdr>
    </w:div>
    <w:div w:id="2040885453">
      <w:bodyDiv w:val="1"/>
      <w:marLeft w:val="0"/>
      <w:marRight w:val="0"/>
      <w:marTop w:val="0"/>
      <w:marBottom w:val="0"/>
      <w:divBdr>
        <w:top w:val="none" w:sz="0" w:space="0" w:color="auto"/>
        <w:left w:val="none" w:sz="0" w:space="0" w:color="auto"/>
        <w:bottom w:val="none" w:sz="0" w:space="0" w:color="auto"/>
        <w:right w:val="none" w:sz="0" w:space="0" w:color="auto"/>
      </w:divBdr>
    </w:div>
    <w:div w:id="2042707641">
      <w:bodyDiv w:val="1"/>
      <w:marLeft w:val="0"/>
      <w:marRight w:val="0"/>
      <w:marTop w:val="0"/>
      <w:marBottom w:val="0"/>
      <w:divBdr>
        <w:top w:val="none" w:sz="0" w:space="0" w:color="auto"/>
        <w:left w:val="none" w:sz="0" w:space="0" w:color="auto"/>
        <w:bottom w:val="none" w:sz="0" w:space="0" w:color="auto"/>
        <w:right w:val="none" w:sz="0" w:space="0" w:color="auto"/>
      </w:divBdr>
    </w:div>
    <w:div w:id="2050059335">
      <w:bodyDiv w:val="1"/>
      <w:marLeft w:val="0"/>
      <w:marRight w:val="0"/>
      <w:marTop w:val="0"/>
      <w:marBottom w:val="0"/>
      <w:divBdr>
        <w:top w:val="none" w:sz="0" w:space="0" w:color="auto"/>
        <w:left w:val="none" w:sz="0" w:space="0" w:color="auto"/>
        <w:bottom w:val="none" w:sz="0" w:space="0" w:color="auto"/>
        <w:right w:val="none" w:sz="0" w:space="0" w:color="auto"/>
      </w:divBdr>
    </w:div>
    <w:div w:id="2051301552">
      <w:bodyDiv w:val="1"/>
      <w:marLeft w:val="0"/>
      <w:marRight w:val="0"/>
      <w:marTop w:val="0"/>
      <w:marBottom w:val="0"/>
      <w:divBdr>
        <w:top w:val="none" w:sz="0" w:space="0" w:color="auto"/>
        <w:left w:val="none" w:sz="0" w:space="0" w:color="auto"/>
        <w:bottom w:val="none" w:sz="0" w:space="0" w:color="auto"/>
        <w:right w:val="none" w:sz="0" w:space="0" w:color="auto"/>
      </w:divBdr>
    </w:div>
    <w:div w:id="2088721298">
      <w:bodyDiv w:val="1"/>
      <w:marLeft w:val="0"/>
      <w:marRight w:val="0"/>
      <w:marTop w:val="0"/>
      <w:marBottom w:val="0"/>
      <w:divBdr>
        <w:top w:val="none" w:sz="0" w:space="0" w:color="auto"/>
        <w:left w:val="none" w:sz="0" w:space="0" w:color="auto"/>
        <w:bottom w:val="none" w:sz="0" w:space="0" w:color="auto"/>
        <w:right w:val="none" w:sz="0" w:space="0" w:color="auto"/>
      </w:divBdr>
    </w:div>
    <w:div w:id="2105179958">
      <w:bodyDiv w:val="1"/>
      <w:marLeft w:val="0"/>
      <w:marRight w:val="0"/>
      <w:marTop w:val="0"/>
      <w:marBottom w:val="0"/>
      <w:divBdr>
        <w:top w:val="none" w:sz="0" w:space="0" w:color="auto"/>
        <w:left w:val="none" w:sz="0" w:space="0" w:color="auto"/>
        <w:bottom w:val="none" w:sz="0" w:space="0" w:color="auto"/>
        <w:right w:val="none" w:sz="0" w:space="0" w:color="auto"/>
      </w:divBdr>
    </w:div>
    <w:div w:id="2108036414">
      <w:bodyDiv w:val="1"/>
      <w:marLeft w:val="0"/>
      <w:marRight w:val="0"/>
      <w:marTop w:val="0"/>
      <w:marBottom w:val="0"/>
      <w:divBdr>
        <w:top w:val="none" w:sz="0" w:space="0" w:color="auto"/>
        <w:left w:val="none" w:sz="0" w:space="0" w:color="auto"/>
        <w:bottom w:val="none" w:sz="0" w:space="0" w:color="auto"/>
        <w:right w:val="none" w:sz="0" w:space="0" w:color="auto"/>
      </w:divBdr>
    </w:div>
    <w:div w:id="2133590387">
      <w:bodyDiv w:val="1"/>
      <w:marLeft w:val="0"/>
      <w:marRight w:val="0"/>
      <w:marTop w:val="0"/>
      <w:marBottom w:val="0"/>
      <w:divBdr>
        <w:top w:val="none" w:sz="0" w:space="0" w:color="auto"/>
        <w:left w:val="none" w:sz="0" w:space="0" w:color="auto"/>
        <w:bottom w:val="none" w:sz="0" w:space="0" w:color="auto"/>
        <w:right w:val="none" w:sz="0" w:space="0" w:color="auto"/>
      </w:divBdr>
    </w:div>
    <w:div w:id="21450056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ec.europa.eu/transparency/expert-groups-register/screen/expert-groups/consult?lang=en&amp;groupID=3714" TargetMode="External"/><Relationship Id="rId21" Type="http://schemas.openxmlformats.org/officeDocument/2006/relationships/hyperlink" Target="https://ec.europa.eu/info/sites/info/files/communication-enforcement-implementation-single-market-rules_en_0.pdf" TargetMode="External"/><Relationship Id="rId42" Type="http://schemas.openxmlformats.org/officeDocument/2006/relationships/hyperlink" Target="https://ec.europa.eu/isa2/sites/isa/files/eif_brochure_final.pdf" TargetMode="External"/><Relationship Id="rId63" Type="http://schemas.openxmlformats.org/officeDocument/2006/relationships/hyperlink" Target="https://ec.europa.eu/commission/2014-2019/ansip_en" TargetMode="External"/><Relationship Id="rId84" Type="http://schemas.openxmlformats.org/officeDocument/2006/relationships/hyperlink" Target="https://ec.europa.eu/digital-single-market/en/content/egovernment-and-trust-unit-h4" TargetMode="External"/><Relationship Id="rId138" Type="http://schemas.openxmlformats.org/officeDocument/2006/relationships/hyperlink" Target="https://ec.europa.eu/info/law/better-regulation/have-your-say/initiatives/13099-Standardisation-strategy_en" TargetMode="External"/><Relationship Id="rId159" Type="http://schemas.openxmlformats.org/officeDocument/2006/relationships/hyperlink" Target="http://eur-lex.europa.eu/legal-content/EN/ALL/?uri=CELEX:32006L0123" TargetMode="External"/><Relationship Id="rId170" Type="http://schemas.openxmlformats.org/officeDocument/2006/relationships/hyperlink" Target="https://ec.europa.eu/digital-single-market/news-redirect/621219" TargetMode="External"/><Relationship Id="rId191" Type="http://schemas.openxmlformats.org/officeDocument/2006/relationships/hyperlink" Target="https://e-justice.europa.eu/content_business_registers_in_member_states-106-en.do?clang=en" TargetMode="External"/><Relationship Id="rId205" Type="http://schemas.openxmlformats.org/officeDocument/2006/relationships/hyperlink" Target="https://ec.europa.eu/regional_policy/en/newsroom/coronavirus-response/react-eu" TargetMode="External"/><Relationship Id="rId226" Type="http://schemas.openxmlformats.org/officeDocument/2006/relationships/hyperlink" Target="https://www.geant.org/About" TargetMode="External"/><Relationship Id="rId247" Type="http://schemas.openxmlformats.org/officeDocument/2006/relationships/hyperlink" Target="https://lu.wavestone.com/en/" TargetMode="External"/><Relationship Id="rId107" Type="http://schemas.openxmlformats.org/officeDocument/2006/relationships/hyperlink" Target="https://ec.europa.eu/digital-single-market/en/news/communication-eu-egovernment-action-plan-2016-2020-accelerating-digital-transformation" TargetMode="External"/><Relationship Id="rId11" Type="http://schemas.openxmlformats.org/officeDocument/2006/relationships/image" Target="media/image1.jpeg"/><Relationship Id="rId32" Type="http://schemas.openxmlformats.org/officeDocument/2006/relationships/hyperlink" Target="http://ec.europa.eu/eurostat/data/database" TargetMode="External"/><Relationship Id="rId53" Type="http://schemas.openxmlformats.org/officeDocument/2006/relationships/header" Target="header1.xml"/><Relationship Id="rId74" Type="http://schemas.openxmlformats.org/officeDocument/2006/relationships/hyperlink" Target="https://digital-strategy.ec.europa.eu/en/activities/digital-programme" TargetMode="External"/><Relationship Id="rId128" Type="http://schemas.openxmlformats.org/officeDocument/2006/relationships/hyperlink" Target="https://ec.europa.eu/info/sites/info/files/communication-sme-strategy-march-2020_en.pdf" TargetMode="External"/><Relationship Id="rId149" Type="http://schemas.openxmlformats.org/officeDocument/2006/relationships/hyperlink" Target="https://digital-strategy.ec.europa.eu/en/library/digital-europe-programme-proposed-eu75-billion-funding-2021-2027" TargetMode="External"/><Relationship Id="rId5" Type="http://schemas.openxmlformats.org/officeDocument/2006/relationships/numbering" Target="numbering.xml"/><Relationship Id="rId95" Type="http://schemas.openxmlformats.org/officeDocument/2006/relationships/hyperlink" Target="http://ec.europa.eu/dgs/internal_audit/index_en.htm" TargetMode="External"/><Relationship Id="rId160" Type="http://schemas.openxmlformats.org/officeDocument/2006/relationships/hyperlink" Target="http://ec.europa.eu/growth/tools-databases/newsroom/cf/itemdetail.cfm?item_id=8342" TargetMode="External"/><Relationship Id="rId181" Type="http://schemas.openxmlformats.org/officeDocument/2006/relationships/hyperlink" Target="http://eur-lex.europa.eu/legal-content/EN/TXT/PDF/?uri=CELEX:32016L1148&amp;qid=1482413313776&amp;from=en" TargetMode="External"/><Relationship Id="rId216" Type="http://schemas.openxmlformats.org/officeDocument/2006/relationships/image" Target="media/image27.jpeg"/><Relationship Id="rId237" Type="http://schemas.openxmlformats.org/officeDocument/2006/relationships/hyperlink" Target="https://europa.eu/youreurope/citizens/consumers/index_en.htm" TargetMode="External"/><Relationship Id="rId258" Type="http://schemas.openxmlformats.org/officeDocument/2006/relationships/theme" Target="theme/theme1.xml"/><Relationship Id="rId22" Type="http://schemas.openxmlformats.org/officeDocument/2006/relationships/hyperlink" Target="https://ec.europa.eu/info/sites/info/files/commission-white-paper-artificial-intelligence-feb2020_en.pdf" TargetMode="External"/><Relationship Id="rId43" Type="http://schemas.openxmlformats.org/officeDocument/2006/relationships/image" Target="media/image10.jpeg"/><Relationship Id="rId64" Type="http://schemas.openxmlformats.org/officeDocument/2006/relationships/hyperlink" Target="https://ec.europa.eu/commission/commissioners/2019-2024/breton_en" TargetMode="External"/><Relationship Id="rId118" Type="http://schemas.openxmlformats.org/officeDocument/2006/relationships/hyperlink" Target="https://joinup.ec.europa.eu/collection/nifo-national-interoperability-framework-observatory/news/eif4scc-smart-cities-communities" TargetMode="External"/><Relationship Id="rId139" Type="http://schemas.openxmlformats.org/officeDocument/2006/relationships/hyperlink" Target="https://ec.europa.eu/growth/content/2021-rolling-plan-ict-standardisation-released_en" TargetMode="External"/><Relationship Id="rId85" Type="http://schemas.openxmlformats.org/officeDocument/2006/relationships/hyperlink" Target="https://ec.europa.eu/growth/about-us_en" TargetMode="External"/><Relationship Id="rId150" Type="http://schemas.openxmlformats.org/officeDocument/2006/relationships/hyperlink" Target="https://www.europarl.europa.eu/thinktank/en/document.html?reference=EPRS_BRI(2021)690589" TargetMode="External"/><Relationship Id="rId171" Type="http://schemas.openxmlformats.org/officeDocument/2006/relationships/hyperlink" Target="https://ec.europa.eu/digital-single-market/news-redirect/624153" TargetMode="External"/><Relationship Id="rId192" Type="http://schemas.openxmlformats.org/officeDocument/2006/relationships/hyperlink" Target="http://eur-lex.europa.eu/legal-content/EN/TXT/?uri=uriserv:OJ.L_.2015.144.01.0001.01.ENG" TargetMode="External"/><Relationship Id="rId206" Type="http://schemas.openxmlformats.org/officeDocument/2006/relationships/hyperlink" Target="https://ec.europa.eu/digital-single-market/en/news/digital-europe-programme-proposed-eu92-billion-funding-2021-2027" TargetMode="External"/><Relationship Id="rId227" Type="http://schemas.openxmlformats.org/officeDocument/2006/relationships/image" Target="media/image29.jpeg"/><Relationship Id="rId248" Type="http://schemas.openxmlformats.org/officeDocument/2006/relationships/hyperlink" Target="https://ec.europa.eu/isa2/news/new-level-cooperation-isa%C2%B2-building-interoperable-europe_en" TargetMode="External"/><Relationship Id="rId12" Type="http://schemas.openxmlformats.org/officeDocument/2006/relationships/image" Target="media/image2.png"/><Relationship Id="rId33" Type="http://schemas.openxmlformats.org/officeDocument/2006/relationships/hyperlink" Target="http://ec.europa.eu/eurostat/data/database" TargetMode="External"/><Relationship Id="rId108" Type="http://schemas.openxmlformats.org/officeDocument/2006/relationships/hyperlink" Target="https://ec.europa.eu/info/business-economy-euro/economic-and-fiscal-policy-coordination/eu-economic-governance-monitoring-prevention-correction/european-semester_en" TargetMode="External"/><Relationship Id="rId129" Type="http://schemas.openxmlformats.org/officeDocument/2006/relationships/hyperlink" Target="https://ec.europa.eu/info/sites/info/files/communication-eu-industrial-strategy-march-2020_en.pdf" TargetMode="External"/><Relationship Id="rId54" Type="http://schemas.openxmlformats.org/officeDocument/2006/relationships/footer" Target="footer1.xml"/><Relationship Id="rId75" Type="http://schemas.openxmlformats.org/officeDocument/2006/relationships/hyperlink" Target="http://ec.europa.eu/idabc/" TargetMode="External"/><Relationship Id="rId96" Type="http://schemas.openxmlformats.org/officeDocument/2006/relationships/image" Target="media/image24.jpeg"/><Relationship Id="rId140" Type="http://schemas.openxmlformats.org/officeDocument/2006/relationships/hyperlink" Target="https://ec.europa.eu/info/departments/informatics/open-source-software-strategy_en" TargetMode="External"/><Relationship Id="rId161" Type="http://schemas.openxmlformats.org/officeDocument/2006/relationships/hyperlink" Target="https://eur-lex.europa.eu/legal-content/EN/TXT/?uri=CELEX%3A52020PC0767" TargetMode="External"/><Relationship Id="rId182" Type="http://schemas.openxmlformats.org/officeDocument/2006/relationships/hyperlink" Target="https://ec.europa.eu/info/law/better-regulation/initiatives/ares-2017-4460501_en" TargetMode="External"/><Relationship Id="rId217" Type="http://schemas.openxmlformats.org/officeDocument/2006/relationships/hyperlink" Target="https://joinup.ec.europa.eu/collection/common-assessment-method-standards-and-specifications-camss/about" TargetMode="External"/><Relationship Id="rId6" Type="http://schemas.openxmlformats.org/officeDocument/2006/relationships/styles" Target="styles.xml"/><Relationship Id="rId238" Type="http://schemas.openxmlformats.org/officeDocument/2006/relationships/hyperlink" Target="https://europa.eu/youreurope/business/running-business/index_en.htm" TargetMode="External"/><Relationship Id="rId23" Type="http://schemas.openxmlformats.org/officeDocument/2006/relationships/hyperlink" Target="https://ec.europa.eu/commission/presscorner/detail/en/ip_20_2391" TargetMode="External"/><Relationship Id="rId119" Type="http://schemas.openxmlformats.org/officeDocument/2006/relationships/hyperlink" Target="https://living-in.eu/" TargetMode="External"/><Relationship Id="rId44" Type="http://schemas.openxmlformats.org/officeDocument/2006/relationships/image" Target="media/image11.jpeg"/><Relationship Id="rId65" Type="http://schemas.openxmlformats.org/officeDocument/2006/relationships/image" Target="media/image20.jpeg"/><Relationship Id="rId86" Type="http://schemas.openxmlformats.org/officeDocument/2006/relationships/hyperlink" Target="https://ec.europa.eu/info/departments/internal-market-industry-entrepreneurship-and-smes_en" TargetMode="External"/><Relationship Id="rId130" Type="http://schemas.openxmlformats.org/officeDocument/2006/relationships/hyperlink" Target="https://ec.europa.eu/programmes/horizon2020/en" TargetMode="External"/><Relationship Id="rId151" Type="http://schemas.openxmlformats.org/officeDocument/2006/relationships/hyperlink" Target="https://www.europarl.europa.eu/RegData/etudes/BRIE/2021/689357/EPRS_BRI(2021)689357_EN.pdf" TargetMode="External"/><Relationship Id="rId172" Type="http://schemas.openxmlformats.org/officeDocument/2006/relationships/hyperlink" Target="https://ec.europa.eu/digital-single-market/en/proposal-revision-psi-directive" TargetMode="External"/><Relationship Id="rId193" Type="http://schemas.openxmlformats.org/officeDocument/2006/relationships/hyperlink" Target="https://e-justice.europa.eu/home.do" TargetMode="External"/><Relationship Id="rId207" Type="http://schemas.openxmlformats.org/officeDocument/2006/relationships/hyperlink" Target="https://eur-lex.europa.eu/legal-content/EN/TXT/?uri=celex%3A32013R1316" TargetMode="External"/><Relationship Id="rId228" Type="http://schemas.openxmlformats.org/officeDocument/2006/relationships/hyperlink" Target="https://europa.eu/youreurope/citizens/index_en.htm" TargetMode="External"/><Relationship Id="rId249" Type="http://schemas.openxmlformats.org/officeDocument/2006/relationships/hyperlink" Target="https://digital-strategy.ec.europa.eu/en/activities/digital-programme" TargetMode="External"/><Relationship Id="rId13" Type="http://schemas.openxmlformats.org/officeDocument/2006/relationships/image" Target="media/image3.png"/><Relationship Id="rId109" Type="http://schemas.openxmlformats.org/officeDocument/2006/relationships/hyperlink" Target="https://ec.europa.eu/info/sites/info/files/communication-shaping-europes-digital-future-feb2020_en_4.pdf" TargetMode="External"/><Relationship Id="rId34" Type="http://schemas.openxmlformats.org/officeDocument/2006/relationships/image" Target="media/image6.jpeg"/><Relationship Id="rId55" Type="http://schemas.openxmlformats.org/officeDocument/2006/relationships/image" Target="media/image17.jpeg"/><Relationship Id="rId76" Type="http://schemas.openxmlformats.org/officeDocument/2006/relationships/hyperlink" Target="http://ec.europa.eu/isa/index_en.htm" TargetMode="External"/><Relationship Id="rId97" Type="http://schemas.openxmlformats.org/officeDocument/2006/relationships/hyperlink" Target="https://ec.europa.eu/info/sites/info/files/communication-shaping-europes-digital-future-feb2020_en_4.pdf" TargetMode="External"/><Relationship Id="rId120" Type="http://schemas.openxmlformats.org/officeDocument/2006/relationships/hyperlink" Target="https://ec.europa.eu/info/sites/info/files/communication-european-strategy-data-19feb2020_en.pdf" TargetMode="External"/><Relationship Id="rId141" Type="http://schemas.openxmlformats.org/officeDocument/2006/relationships/hyperlink" Target="https://ec.europa.eu/home-affairs/sites/default/files/pdf/action_plan_on_integration_and_inclusion_2021-2027.pdf" TargetMode="External"/><Relationship Id="rId7" Type="http://schemas.openxmlformats.org/officeDocument/2006/relationships/settings" Target="settings.xml"/><Relationship Id="rId162" Type="http://schemas.openxmlformats.org/officeDocument/2006/relationships/hyperlink" Target="https://eur-lex.europa.eu/legal-content/EN/TXT/?qid=1582218646923&amp;uri=COM:2020:66:FIN" TargetMode="External"/><Relationship Id="rId183" Type="http://schemas.openxmlformats.org/officeDocument/2006/relationships/hyperlink" Target="http://eur-lex.europa.eu/legal-content/EN/TXT/?uri=uriserv:OJ.L_.2016.119.01.0001.01.ENG&amp;toc=OJ:L:2016:119:TOC" TargetMode="External"/><Relationship Id="rId218" Type="http://schemas.openxmlformats.org/officeDocument/2006/relationships/hyperlink" Target="https://joinup.ec.europa.eu/solution/imaps" TargetMode="External"/><Relationship Id="rId239" Type="http://schemas.openxmlformats.org/officeDocument/2006/relationships/hyperlink" Target="https://europa.eu/youreurope/business/taxation/index_en.htm" TargetMode="External"/><Relationship Id="rId250" Type="http://schemas.openxmlformats.org/officeDocument/2006/relationships/image" Target="media/image31.jpeg"/><Relationship Id="rId24" Type="http://schemas.openxmlformats.org/officeDocument/2006/relationships/hyperlink" Target="https://ec.europa.eu/info/departments/informatics/open-source-software-strategy_en" TargetMode="External"/><Relationship Id="rId45" Type="http://schemas.openxmlformats.org/officeDocument/2006/relationships/image" Target="media/image12.jpeg"/><Relationship Id="rId66" Type="http://schemas.openxmlformats.org/officeDocument/2006/relationships/hyperlink" Target="mailto:cab-breton-contact@ec.europa.eu" TargetMode="External"/><Relationship Id="rId87" Type="http://schemas.openxmlformats.org/officeDocument/2006/relationships/hyperlink" Target="https://ec.europa.eu/cefdigital/wiki/display/CEFDIGITAL/Once+Only+Principle" TargetMode="External"/><Relationship Id="rId110" Type="http://schemas.openxmlformats.org/officeDocument/2006/relationships/hyperlink" Target="https://digital-strategy.ec.europa.eu/en/news/berlin-declaration-digital-society-and-value-based-digital-government" TargetMode="External"/><Relationship Id="rId131" Type="http://schemas.openxmlformats.org/officeDocument/2006/relationships/hyperlink" Target="https://ec.europa.eu/info/funding-tenders/funding-opportunities/funding-programmes/overview-funding-programmes/european-structural-and-investment-funds_en" TargetMode="External"/><Relationship Id="rId152" Type="http://schemas.openxmlformats.org/officeDocument/2006/relationships/hyperlink" Target="https://data.consilium.europa.eu/doc/document/ST-8570-2021-INIT/en/pdf" TargetMode="External"/><Relationship Id="rId173" Type="http://schemas.openxmlformats.org/officeDocument/2006/relationships/hyperlink" Target="http://europa.eu/rapid/press-release_IP-19-525_en.htm" TargetMode="External"/><Relationship Id="rId194" Type="http://schemas.openxmlformats.org/officeDocument/2006/relationships/hyperlink" Target="http://eur-lex.europa.eu/legal-content/EN/TXT/?uri=uriserv%3AOJ.L_.2014.094.01.0065.01.ENG" TargetMode="External"/><Relationship Id="rId208" Type="http://schemas.openxmlformats.org/officeDocument/2006/relationships/hyperlink" Target="https://ec.europa.eu/info/research-and-innovation/funding/funding-opportunities/funding-programmes-and-open-calls/horizon-europe_en" TargetMode="External"/><Relationship Id="rId229" Type="http://schemas.openxmlformats.org/officeDocument/2006/relationships/hyperlink" Target="https://europa.eu/youreurope/citizens/index_en.htm" TargetMode="External"/><Relationship Id="rId240" Type="http://schemas.openxmlformats.org/officeDocument/2006/relationships/hyperlink" Target="https://europa.eu/youreurope/business/selling-in-eu/index_en.htm" TargetMode="External"/><Relationship Id="rId14" Type="http://schemas.openxmlformats.org/officeDocument/2006/relationships/image" Target="media/image4.png"/><Relationship Id="rId35" Type="http://schemas.openxmlformats.org/officeDocument/2006/relationships/image" Target="media/image7.jpeg"/><Relationship Id="rId56" Type="http://schemas.openxmlformats.org/officeDocument/2006/relationships/hyperlink" Target="https://ec.europa.eu/commission/commissioners/2019-2024/vestager_en" TargetMode="External"/><Relationship Id="rId77" Type="http://schemas.openxmlformats.org/officeDocument/2006/relationships/hyperlink" Target="http://ec.europa.eu/idabc/en/document/5707/3.html" TargetMode="External"/><Relationship Id="rId100" Type="http://schemas.openxmlformats.org/officeDocument/2006/relationships/hyperlink" Target="https://ec.europa.eu/info/sites/info/files/communication-sme-strategy-march-2020_en.pdf" TargetMode="External"/><Relationship Id="rId8" Type="http://schemas.openxmlformats.org/officeDocument/2006/relationships/webSettings" Target="webSettings.xml"/><Relationship Id="rId98" Type="http://schemas.openxmlformats.org/officeDocument/2006/relationships/hyperlink" Target="https://ec.europa.eu/info/strategy/priorities-2019-2024/europe-fit-digital-age/europes-digital-decade-digital-targets-2030_en" TargetMode="External"/><Relationship Id="rId121" Type="http://schemas.openxmlformats.org/officeDocument/2006/relationships/hyperlink" Target="https://eur-lex.europa.eu/legal-content/EN/TXT/?uri=CELEX:52020PC0767" TargetMode="External"/><Relationship Id="rId142" Type="http://schemas.openxmlformats.org/officeDocument/2006/relationships/hyperlink" Target="https://ec.europa.eu/info/sites/info/files/commission-white-paper-artificial-intelligence-feb2020_en.pdf" TargetMode="External"/><Relationship Id="rId163" Type="http://schemas.openxmlformats.org/officeDocument/2006/relationships/hyperlink" Target="https://ec.europa.eu/info/law/better-regulation/have-your-say/initiatives/13045-Data-Act-including-the-review-of-the-Directive-96-9-EC-on-the-legal-protection-of-databases-_fr" TargetMode="External"/><Relationship Id="rId184" Type="http://schemas.openxmlformats.org/officeDocument/2006/relationships/hyperlink" Target="http://eur-lex.europa.eu/legal-content/EN/ALL/?uri=CELEX:31995L0046" TargetMode="External"/><Relationship Id="rId219" Type="http://schemas.openxmlformats.org/officeDocument/2006/relationships/hyperlink" Target="https://joinup.ec.europa.eu/sites/default/files/distribution/access_url/2018-02/402ca761-e487-48e3-8aee-23335200ca42/IMAPS%20v1.1.1%20Questionnaire.pdf" TargetMode="External"/><Relationship Id="rId230" Type="http://schemas.openxmlformats.org/officeDocument/2006/relationships/hyperlink" Target="https://europa.eu/youreurope/citizens/travel/index_en.htm" TargetMode="External"/><Relationship Id="rId251" Type="http://schemas.openxmlformats.org/officeDocument/2006/relationships/image" Target="media/image32.jpeg"/><Relationship Id="rId25" Type="http://schemas.openxmlformats.org/officeDocument/2006/relationships/hyperlink" Target="https://ec.europa.eu/commission/commissioners/2019-2024/vestager_en" TargetMode="External"/><Relationship Id="rId46" Type="http://schemas.openxmlformats.org/officeDocument/2006/relationships/image" Target="media/image13.jpeg"/><Relationship Id="rId67" Type="http://schemas.openxmlformats.org/officeDocument/2006/relationships/hyperlink" Target="https://ec.europa.eu/commission/2014-2019/ansip_en" TargetMode="External"/><Relationship Id="rId88" Type="http://schemas.openxmlformats.org/officeDocument/2006/relationships/image" Target="media/image23.jpeg"/><Relationship Id="rId111" Type="http://schemas.openxmlformats.org/officeDocument/2006/relationships/hyperlink" Target="https://digital-strategy.ec.europa.eu/en/news/ministerial-declaration-egovernment-tallinn-declaration" TargetMode="External"/><Relationship Id="rId132" Type="http://schemas.openxmlformats.org/officeDocument/2006/relationships/hyperlink" Target="https://ec.europa.eu/info/sites/info/files/communication-enforcement-implementation-single-market-rules_en_0.pdf" TargetMode="External"/><Relationship Id="rId153" Type="http://schemas.openxmlformats.org/officeDocument/2006/relationships/hyperlink" Target="https://ec.europa.eu/info/law/better-regulation/have-your-say/initiatives/12685-Modernising-judicial-cooperation-between-EU-countries-use-of-digital-technology_en" TargetMode="External"/><Relationship Id="rId174" Type="http://schemas.openxmlformats.org/officeDocument/2006/relationships/hyperlink" Target="https://www.europeansources.info/record/regulation-eu-2018-1724-establishing-a-single-digital-gateway-to-provide-access-to-information-to-procedures-and-to-assistance-and-problem-solving-services/" TargetMode="External"/><Relationship Id="rId195" Type="http://schemas.openxmlformats.org/officeDocument/2006/relationships/hyperlink" Target="https://ec.europa.eu/growth/single-market/public-procurement/e-procurement/espd_en" TargetMode="External"/><Relationship Id="rId209" Type="http://schemas.openxmlformats.org/officeDocument/2006/relationships/hyperlink" Target="https://ec.europa.eu/esf/main.jsp?catId=62&amp;langId=en" TargetMode="External"/><Relationship Id="rId220" Type="http://schemas.openxmlformats.org/officeDocument/2006/relationships/hyperlink" Target="https://ec.europa.eu/isa2/sites/isa/files/imaps_value_proposition.pdf" TargetMode="External"/><Relationship Id="rId241" Type="http://schemas.openxmlformats.org/officeDocument/2006/relationships/hyperlink" Target="https://europa.eu/youreurope/business/human-resources/index_en.htm" TargetMode="External"/><Relationship Id="rId15" Type="http://schemas.openxmlformats.org/officeDocument/2006/relationships/hyperlink" Target="https://ec.europa.eu/info/news/commission-publishes-analysis-highlight-quality-public-administration-key-success-factor-towards-covid-19-recovery-and-green-and-digital-transitions-2021-apr-29_en" TargetMode="External"/><Relationship Id="rId36" Type="http://schemas.openxmlformats.org/officeDocument/2006/relationships/hyperlink" Target="http://appsso.eurostat.ec.europa.eu/nui/show.do?dataset=isoc_bde15ei&amp;lang=en" TargetMode="External"/><Relationship Id="rId57" Type="http://schemas.openxmlformats.org/officeDocument/2006/relationships/image" Target="media/image18.jpeg"/><Relationship Id="rId78" Type="http://schemas.openxmlformats.org/officeDocument/2006/relationships/hyperlink" Target="https://digital-strategy.ec.europa.eu/en/activities/digital-programme" TargetMode="External"/><Relationship Id="rId99" Type="http://schemas.openxmlformats.org/officeDocument/2006/relationships/hyperlink" Target="https://ec.europa.eu/info/sites/info/files/commission-white-paper-artificial-intelligence-feb2020_en.pdf" TargetMode="External"/><Relationship Id="rId101" Type="http://schemas.openxmlformats.org/officeDocument/2006/relationships/hyperlink" Target="https://ec.europa.eu/info/sites/info/files/communication-enforcement-implementation-single-market-rules_en_0.pdf" TargetMode="External"/><Relationship Id="rId122" Type="http://schemas.openxmlformats.org/officeDocument/2006/relationships/hyperlink" Target="https://ec.europa.eu/commission/presscorner/detail/en/ip_20_2391" TargetMode="External"/><Relationship Id="rId143" Type="http://schemas.openxmlformats.org/officeDocument/2006/relationships/hyperlink" Target="https://ec.europa.eu/info/sites/info/files/communication-shaping-europes-digital-future-feb2020_en_4.pdf" TargetMode="External"/><Relationship Id="rId164" Type="http://schemas.openxmlformats.org/officeDocument/2006/relationships/hyperlink" Target="https://eur-lex.europa.eu/legal-content/EN/TXT/?qid=1561563110433&amp;uri=CELEX:32019L1024" TargetMode="External"/><Relationship Id="rId185" Type="http://schemas.openxmlformats.org/officeDocument/2006/relationships/hyperlink" Target="https://eur-lex.europa.eu/legal-content/EN/TXT/?qid=1552577087456&amp;uri=CELEX:32018R1725" TargetMode="External"/><Relationship Id="rId9" Type="http://schemas.openxmlformats.org/officeDocument/2006/relationships/footnotes" Target="footnotes.xml"/><Relationship Id="rId210" Type="http://schemas.openxmlformats.org/officeDocument/2006/relationships/hyperlink" Target="https://ec.europa.eu/esf/main.jsp?catId=62&amp;langId=en" TargetMode="External"/><Relationship Id="rId26" Type="http://schemas.openxmlformats.org/officeDocument/2006/relationships/hyperlink" Target="https://ec.europa.eu/info/departments/communications-networks-content-and-technology_en" TargetMode="External"/><Relationship Id="rId231" Type="http://schemas.openxmlformats.org/officeDocument/2006/relationships/hyperlink" Target="https://europa.eu/youreurope/citizens/work/index_en.htm" TargetMode="External"/><Relationship Id="rId252" Type="http://schemas.openxmlformats.org/officeDocument/2006/relationships/hyperlink" Target="https://mobile.twitter.com/InteroperableEU" TargetMode="External"/><Relationship Id="rId47" Type="http://schemas.openxmlformats.org/officeDocument/2006/relationships/hyperlink" Target="http://eur-lex.europa.eu/legal-content/EN/TXT/?uri=uriserv:OJ.L_.2014.257.01.0073.01.ENG" TargetMode="External"/><Relationship Id="rId68" Type="http://schemas.openxmlformats.org/officeDocument/2006/relationships/hyperlink" Target="http://ec.europa.eu/dgs/informatics/identity_en.htm" TargetMode="External"/><Relationship Id="rId89" Type="http://schemas.openxmlformats.org/officeDocument/2006/relationships/hyperlink" Target="mailto:%20grow-general-information@ec.europa.eu" TargetMode="External"/><Relationship Id="rId112" Type="http://schemas.openxmlformats.org/officeDocument/2006/relationships/hyperlink" Target="http://eur-lex.europa.eu/resource.html?uri=cellar:2c2f2554-0faf-11e7-8a35-01aa75ed71a1.0017.02/DOC_3&amp;format=PDF" TargetMode="External"/><Relationship Id="rId133" Type="http://schemas.openxmlformats.org/officeDocument/2006/relationships/hyperlink" Target="https://ec.europa.eu/info/sites/info/files/communication-eu-industrial-strategy-march-2020_en.pdf" TargetMode="External"/><Relationship Id="rId154" Type="http://schemas.openxmlformats.org/officeDocument/2006/relationships/hyperlink" Target="https://ec.europa.eu/info/law/better-regulation/have-your-say/initiatives/12830-Consular-protection-review-of-EU-rules_en" TargetMode="External"/><Relationship Id="rId175" Type="http://schemas.openxmlformats.org/officeDocument/2006/relationships/hyperlink" Target="https://eur-lex.europa.eu/legal-content/EN/TXT/?uri=uriserv:OJ.L_.2018.295.01.0001.01.ENG" TargetMode="External"/><Relationship Id="rId196" Type="http://schemas.openxmlformats.org/officeDocument/2006/relationships/hyperlink" Target="http://eur-lex.europa.eu/legal-content/EN/ALL/?uri=CELEX%3A32014L0055" TargetMode="External"/><Relationship Id="rId200" Type="http://schemas.openxmlformats.org/officeDocument/2006/relationships/hyperlink" Target="https://oeil.secure.europarl.europa.eu/oeil/popups/ficheprocedure.do?reference=2021/0106(COD)&amp;l=en" TargetMode="External"/><Relationship Id="rId16" Type="http://schemas.openxmlformats.org/officeDocument/2006/relationships/hyperlink" Target="https://ec.europa.eu/info/sites/default/files/supporting_public_administrations_in_eu_ms_to_deliver_reforms_0.pdf" TargetMode="External"/><Relationship Id="rId221" Type="http://schemas.openxmlformats.org/officeDocument/2006/relationships/hyperlink" Target="https://joinup.ec.europa.eu/community/european_catalogue/og_page/catalogue" TargetMode="External"/><Relationship Id="rId242" Type="http://schemas.openxmlformats.org/officeDocument/2006/relationships/hyperlink" Target="https://europa.eu/youreurope/business/product-requirements/index_en.htm" TargetMode="External"/><Relationship Id="rId37" Type="http://schemas.openxmlformats.org/officeDocument/2006/relationships/hyperlink" Target="http://appsso.eurostat.ec.europa.eu/nui/show.do?dataset=isoc_bde15ei&amp;lang=en" TargetMode="External"/><Relationship Id="rId58" Type="http://schemas.openxmlformats.org/officeDocument/2006/relationships/hyperlink" Target="https://digiplace.sharepoint.com/sites/WAB-EUROPEANCOMMISSION-ABCIVNIFOFOLLOWUP-OFR17-59354/Documents%20partages/D05.03%20Digital%20government%20factsheets%202019/Digital%20Government%20factsheets%202019/EU/margrethe-vestager-contact@ec.europa.eu" TargetMode="External"/><Relationship Id="rId79" Type="http://schemas.openxmlformats.org/officeDocument/2006/relationships/hyperlink" Target="https://ec.europa.eu/info/departments/communications-networks-content-and-technology/what-we-do-communications-networks-content-and-technology_en" TargetMode="External"/><Relationship Id="rId102" Type="http://schemas.openxmlformats.org/officeDocument/2006/relationships/hyperlink" Target="https://ec.europa.eu/info/sites/info/files/communication-eu-industrial-strategy-march-2020_en.pdf" TargetMode="External"/><Relationship Id="rId123" Type="http://schemas.openxmlformats.org/officeDocument/2006/relationships/hyperlink" Target="https://digital-strategy.ec.europa.eu/en/library/proposal-directive-measures-high-common-level-cybersecurity-across-union" TargetMode="External"/><Relationship Id="rId144" Type="http://schemas.openxmlformats.org/officeDocument/2006/relationships/hyperlink" Target="https://digital-strategy.ec.europa.eu/en/library/communication-fostering-european-approach-artificial-intelligence" TargetMode="External"/><Relationship Id="rId90" Type="http://schemas.openxmlformats.org/officeDocument/2006/relationships/hyperlink" Target="https://ec.europa.eu/digital-single-market/en/who-we-are-dg-connect" TargetMode="External"/><Relationship Id="rId165" Type="http://schemas.openxmlformats.org/officeDocument/2006/relationships/hyperlink" Target="http://eur-lex.europa.eu/legal-content/en/ALL/?uri=CELEX:32003L0098" TargetMode="External"/><Relationship Id="rId186" Type="http://schemas.openxmlformats.org/officeDocument/2006/relationships/hyperlink" Target="https://europa.eu/european-union/about-eu/institutions-bodies/european-data-protection-supervisor_en" TargetMode="External"/><Relationship Id="rId211" Type="http://schemas.openxmlformats.org/officeDocument/2006/relationships/hyperlink" Target="https://ec.europa.eu/info/strategy/priorities-2019-2024/economy-works-people/jobs-growth-and-investment/european-pillar-social-rights/european-pillar-social-rights-20-principles_en" TargetMode="External"/><Relationship Id="rId232" Type="http://schemas.openxmlformats.org/officeDocument/2006/relationships/hyperlink" Target="https://europa.eu/youreurope/citizens/vehicles/index_en.htm" TargetMode="External"/><Relationship Id="rId253" Type="http://schemas.openxmlformats.org/officeDocument/2006/relationships/hyperlink" Target="https://twitter.com/Joinup_eu" TargetMode="External"/><Relationship Id="rId27" Type="http://schemas.openxmlformats.org/officeDocument/2006/relationships/hyperlink" Target="https://ec.europa.eu/info/departments/informatics_en" TargetMode="External"/><Relationship Id="rId48" Type="http://schemas.openxmlformats.org/officeDocument/2006/relationships/hyperlink" Target="https://joinup.ec.europa.eu/collection/nifo-national-interoperability-framework-observatory/news/state-play-report-2021-now-live" TargetMode="External"/><Relationship Id="rId69" Type="http://schemas.openxmlformats.org/officeDocument/2006/relationships/hyperlink" Target="https://ec.europa.eu/info/departments/informatics_en" TargetMode="External"/><Relationship Id="rId113" Type="http://schemas.openxmlformats.org/officeDocument/2006/relationships/hyperlink" Target="http://eur-lex.europa.eu/resource.html?uri=cellar:2c2f2554-0faf-11e7-8a35-01aa75ed71a1.0017.02/DOC_2&amp;format=PDF" TargetMode="External"/><Relationship Id="rId134" Type="http://schemas.openxmlformats.org/officeDocument/2006/relationships/hyperlink" Target="https://ec.europa.eu/commission/presscorner/detail/en/ip_21_1884" TargetMode="External"/><Relationship Id="rId80" Type="http://schemas.openxmlformats.org/officeDocument/2006/relationships/hyperlink" Target="https://ec.europa.eu/info/departments/communications-networks-content-and-technology_en" TargetMode="External"/><Relationship Id="rId155" Type="http://schemas.openxmlformats.org/officeDocument/2006/relationships/hyperlink" Target="https://ec.europa.eu/info/law/better-regulation/have-your-say/initiatives/12698-Joint-Investigation-Teams-platform-_en" TargetMode="External"/><Relationship Id="rId176" Type="http://schemas.openxmlformats.org/officeDocument/2006/relationships/hyperlink" Target="https://ec.europa.eu/digital-single-market/en/news/communication-building-european-data-economy" TargetMode="External"/><Relationship Id="rId197" Type="http://schemas.openxmlformats.org/officeDocument/2006/relationships/hyperlink" Target="https://eur-lex.europa.eu/eli/reg_impl/2019/1780/oj" TargetMode="External"/><Relationship Id="rId201" Type="http://schemas.openxmlformats.org/officeDocument/2006/relationships/image" Target="media/image26.jpeg"/><Relationship Id="rId222" Type="http://schemas.openxmlformats.org/officeDocument/2006/relationships/hyperlink" Target="https://joinup.ec.europa.eu/collection/ict-standards-procurement/catalogue" TargetMode="External"/><Relationship Id="rId243" Type="http://schemas.openxmlformats.org/officeDocument/2006/relationships/hyperlink" Target="https://europa.eu/youreurope/business/finance-funding/index_en.htm" TargetMode="External"/><Relationship Id="rId17" Type="http://schemas.openxmlformats.org/officeDocument/2006/relationships/hyperlink" Target="https://ec.europa.eu/info/sites/info/files/communication-shaping-europes-digital-future-feb2020_en_4.pdf" TargetMode="External"/><Relationship Id="rId38" Type="http://schemas.openxmlformats.org/officeDocument/2006/relationships/image" Target="media/image8.jpeg"/><Relationship Id="rId59" Type="http://schemas.openxmlformats.org/officeDocument/2006/relationships/hyperlink" Target="https://ec.europa.eu/commission/2014-2019/ansip_en" TargetMode="External"/><Relationship Id="rId103" Type="http://schemas.openxmlformats.org/officeDocument/2006/relationships/hyperlink" Target="https://ec.europa.eu/info/sites/info/files/communication-european-strategy-data-19feb2020_en.pdf" TargetMode="External"/><Relationship Id="rId124" Type="http://schemas.openxmlformats.org/officeDocument/2006/relationships/hyperlink" Target="https://ec.europa.eu/home-affairs/news/commission-proposes-new-directive-enhance-resilience-critical-entities-providing-essential_en" TargetMode="External"/><Relationship Id="rId70" Type="http://schemas.openxmlformats.org/officeDocument/2006/relationships/hyperlink" Target="https://digital-strategy.ec.europa.eu/en/activities/digital-programme" TargetMode="External"/><Relationship Id="rId91" Type="http://schemas.openxmlformats.org/officeDocument/2006/relationships/hyperlink" Target="http://ec.europa.eu/justice/index_en.htm" TargetMode="External"/><Relationship Id="rId145" Type="http://schemas.openxmlformats.org/officeDocument/2006/relationships/hyperlink" Target="https://eur-lex.europa.eu/legal-content/EN/TXT/?uri=CELEX%3A52020DC0789" TargetMode="External"/><Relationship Id="rId166" Type="http://schemas.openxmlformats.org/officeDocument/2006/relationships/hyperlink" Target="http://eur-lex.europa.eu/legal-content/FR/ALL/?uri=CELEX:32013L0037" TargetMode="External"/><Relationship Id="rId187" Type="http://schemas.openxmlformats.org/officeDocument/2006/relationships/hyperlink" Target="http://ec.europa.eu/justice/data-protection/bodies/supervisor/index_en.htm" TargetMode="External"/><Relationship Id="rId1" Type="http://schemas.openxmlformats.org/officeDocument/2006/relationships/customXml" Target="../customXml/item1.xml"/><Relationship Id="rId212" Type="http://schemas.openxmlformats.org/officeDocument/2006/relationships/hyperlink" Target="http://www.consilium.europa.eu/en/press/press-releases/2017/05/11-structural-reform/" TargetMode="External"/><Relationship Id="rId233" Type="http://schemas.openxmlformats.org/officeDocument/2006/relationships/hyperlink" Target="https://europa.eu/youreurope/citizens/residence/index_en.htm" TargetMode="External"/><Relationship Id="rId254" Type="http://schemas.openxmlformats.org/officeDocument/2006/relationships/image" Target="media/image33.jpeg"/><Relationship Id="rId28" Type="http://schemas.openxmlformats.org/officeDocument/2006/relationships/hyperlink" Target="https://digital-strategy.ec.europa.eu/en/activities/digital-programme" TargetMode="External"/><Relationship Id="rId49" Type="http://schemas.openxmlformats.org/officeDocument/2006/relationships/hyperlink" Target="https://joinup.ec.europa.eu/collection/nifo-national-interoperability-framework-observatory/eif-monitoring" TargetMode="External"/><Relationship Id="rId114" Type="http://schemas.openxmlformats.org/officeDocument/2006/relationships/hyperlink" Target="https://ec.europa.eu/isa2/isa2_en" TargetMode="External"/><Relationship Id="rId60" Type="http://schemas.openxmlformats.org/officeDocument/2006/relationships/hyperlink" Target="https://ec.europa.eu/commission/commissioners/2019-2024/hahn_en" TargetMode="External"/><Relationship Id="rId81" Type="http://schemas.openxmlformats.org/officeDocument/2006/relationships/image" Target="media/image22.jpeg"/><Relationship Id="rId135" Type="http://schemas.openxmlformats.org/officeDocument/2006/relationships/hyperlink" Target="https://ec.europa.eu/digital-single-market/news-redirect/30496" TargetMode="External"/><Relationship Id="rId156" Type="http://schemas.openxmlformats.org/officeDocument/2006/relationships/hyperlink" Target="https://ec.europa.eu/info/law/better-regulation/have-your-say/initiatives/12856-Fighting-organised-crime-strengthening-the-mandate-of-EU-Asset-Recovery-Offices_en" TargetMode="External"/><Relationship Id="rId177" Type="http://schemas.openxmlformats.org/officeDocument/2006/relationships/hyperlink" Target="https://eur-lex.europa.eu/legal-content/EN/TXT/?uri=CELEX:32018R1807" TargetMode="External"/><Relationship Id="rId198" Type="http://schemas.openxmlformats.org/officeDocument/2006/relationships/hyperlink" Target="https://ted.europa.eu/TED/browse/browseByMap.do" TargetMode="External"/><Relationship Id="rId202" Type="http://schemas.openxmlformats.org/officeDocument/2006/relationships/hyperlink" Target="https://ec.europa.eu/info/business-economy-euro/recovery-coronavirus/recovery-and-resilience-facility_en" TargetMode="External"/><Relationship Id="rId223" Type="http://schemas.openxmlformats.org/officeDocument/2006/relationships/hyperlink" Target="https://ec.europa.eu/isa2/solutions/core-vocabularies_en" TargetMode="External"/><Relationship Id="rId244" Type="http://schemas.openxmlformats.org/officeDocument/2006/relationships/hyperlink" Target="https://europa.eu/youreurope/business/dealing-with-customers/index_en.htm" TargetMode="External"/><Relationship Id="rId18" Type="http://schemas.openxmlformats.org/officeDocument/2006/relationships/hyperlink" Target="https://digital-strategy.ec.europa.eu/en/news/berlin-declaration-digital-society-and-value-based-digital-government" TargetMode="External"/><Relationship Id="rId39" Type="http://schemas.openxmlformats.org/officeDocument/2006/relationships/image" Target="media/image9.jpeg"/><Relationship Id="rId50" Type="http://schemas.openxmlformats.org/officeDocument/2006/relationships/hyperlink" Target="https://ec.europa.eu/digital-single-market/en/news/egovernment-benchmark-2019-trust-government-increasingly-important-people" TargetMode="External"/><Relationship Id="rId104" Type="http://schemas.openxmlformats.org/officeDocument/2006/relationships/hyperlink" Target="https://ec.europa.eu/info/strategy/priorities-2019-2024/europe-fit-digital-age_en" TargetMode="External"/><Relationship Id="rId125" Type="http://schemas.openxmlformats.org/officeDocument/2006/relationships/hyperlink" Target="https://ec.europa.eu/commission/presscorner/detail/en/ip_20_2406" TargetMode="External"/><Relationship Id="rId146" Type="http://schemas.openxmlformats.org/officeDocument/2006/relationships/hyperlink" Target="https://ec.europa.eu/info/law/better-regulation/have-your-say/initiatives/13046-A-Drone-Strategy-20-for-Europe_en" TargetMode="External"/><Relationship Id="rId167" Type="http://schemas.openxmlformats.org/officeDocument/2006/relationships/hyperlink" Target="http://eur-lex.europa.eu/LexUriServ/LexUriServ.do?uri=CELEX:32003L0098:EN:HTML" TargetMode="External"/><Relationship Id="rId188" Type="http://schemas.openxmlformats.org/officeDocument/2006/relationships/hyperlink" Target="https://ec.europa.eu/info/law/better-regulation/have-your-say/initiatives/12928-Screening-of-foreign-direct-investment-list-of-projects-&amp;-programmes-of-EU-interest-update-_en" TargetMode="External"/><Relationship Id="rId71" Type="http://schemas.openxmlformats.org/officeDocument/2006/relationships/image" Target="media/image21.jpeg"/><Relationship Id="rId92" Type="http://schemas.openxmlformats.org/officeDocument/2006/relationships/hyperlink" Target="http://ec.europa.eu/social/home.jsp" TargetMode="External"/><Relationship Id="rId213" Type="http://schemas.openxmlformats.org/officeDocument/2006/relationships/hyperlink" Target="https://ec.europa.eu/info/mission-statement-structural-reform-support-service_en" TargetMode="External"/><Relationship Id="rId234" Type="http://schemas.openxmlformats.org/officeDocument/2006/relationships/hyperlink" Target="https://europa.eu/youreurope/citizens/education/index_en.htm" TargetMode="External"/><Relationship Id="rId2" Type="http://schemas.openxmlformats.org/officeDocument/2006/relationships/customXml" Target="../customXml/item2.xml"/><Relationship Id="rId29" Type="http://schemas.openxmlformats.org/officeDocument/2006/relationships/hyperlink" Target="https://ec.europa.eu/info/research-and-innovation/funding/funding-opportunities/funding-programmes-and-open-calls/horizon-europe_en" TargetMode="External"/><Relationship Id="rId255" Type="http://schemas.openxmlformats.org/officeDocument/2006/relationships/hyperlink" Target="https://www.linkedin.com/in/interoperableeurope/" TargetMode="External"/><Relationship Id="rId40" Type="http://schemas.openxmlformats.org/officeDocument/2006/relationships/hyperlink" Target="http://appsso.eurostat.ec.europa.eu/nui/show.do?dataset=isoc_bde15ei&amp;lang=en" TargetMode="External"/><Relationship Id="rId115" Type="http://schemas.openxmlformats.org/officeDocument/2006/relationships/hyperlink" Target="https://ec.europa.eu/isa2/eif_en" TargetMode="External"/><Relationship Id="rId136" Type="http://schemas.openxmlformats.org/officeDocument/2006/relationships/hyperlink" Target="https://ec.europa.eu/digital-single-market/en/digitising-european-industry" TargetMode="External"/><Relationship Id="rId157" Type="http://schemas.openxmlformats.org/officeDocument/2006/relationships/hyperlink" Target="https://eur-lex.europa.eu/legal-content/EN/TXT/?uri=CELEX%3A32014L0042" TargetMode="External"/><Relationship Id="rId178" Type="http://schemas.openxmlformats.org/officeDocument/2006/relationships/hyperlink" Target="http://eur-lex.europa.eu/legal-content/EN/TXT/?uri=uriserv:OJ.L_.2014.257.01.0073.01.ENG" TargetMode="External"/><Relationship Id="rId61" Type="http://schemas.openxmlformats.org/officeDocument/2006/relationships/image" Target="media/image19.jpeg"/><Relationship Id="rId82" Type="http://schemas.openxmlformats.org/officeDocument/2006/relationships/hyperlink" Target="mailto:%20cnect-desk@ec.europa.eu" TargetMode="External"/><Relationship Id="rId199" Type="http://schemas.openxmlformats.org/officeDocument/2006/relationships/hyperlink" Target="https://digital-strategy.ec.europa.eu/en/policies/web-accessibility" TargetMode="External"/><Relationship Id="rId203" Type="http://schemas.openxmlformats.org/officeDocument/2006/relationships/hyperlink" Target="https://eur-lex.europa.eu/legal-content/EN/TXT/?uri=CELEX%3A32021R0241" TargetMode="External"/><Relationship Id="rId19" Type="http://schemas.openxmlformats.org/officeDocument/2006/relationships/hyperlink" Target="https://ec.europa.eu/info/sites/info/files/communication-european-strategy-data-19feb2020_en.pdf" TargetMode="External"/><Relationship Id="rId224" Type="http://schemas.openxmlformats.org/officeDocument/2006/relationships/image" Target="media/image28.jpeg"/><Relationship Id="rId245" Type="http://schemas.openxmlformats.org/officeDocument/2006/relationships/hyperlink" Target="https://lu.wavestone.com/en/" TargetMode="External"/><Relationship Id="rId30" Type="http://schemas.openxmlformats.org/officeDocument/2006/relationships/hyperlink" Target="https://ec.europa.eu/inea/en/connecting-europe-facility" TargetMode="External"/><Relationship Id="rId105" Type="http://schemas.openxmlformats.org/officeDocument/2006/relationships/hyperlink" Target="https://digital-strategy.ec.europa.eu/en/news/berlin-declaration-digital-society-and-value-based-digital-government" TargetMode="External"/><Relationship Id="rId126" Type="http://schemas.openxmlformats.org/officeDocument/2006/relationships/hyperlink" Target="https://ec.europa.eu/commission/presscorner/detail/en/IP_20_2345" TargetMode="External"/><Relationship Id="rId147" Type="http://schemas.openxmlformats.org/officeDocument/2006/relationships/image" Target="media/image25.jpeg"/><Relationship Id="rId168" Type="http://schemas.openxmlformats.org/officeDocument/2006/relationships/hyperlink" Target="http://eur-lex.europa.eu/LexUriServ/LexUriServ.do?uri=OJ:L:2013:175:0001:0008:EN:PDF" TargetMode="External"/><Relationship Id="rId51" Type="http://schemas.openxmlformats.org/officeDocument/2006/relationships/image" Target="media/image14.jpeg"/><Relationship Id="rId72" Type="http://schemas.openxmlformats.org/officeDocument/2006/relationships/hyperlink" Target="https://digiplace.sharepoint.com/sites/WAB-EUROPEANCOMMISSION-ABCIVNIFOFOLLOWUP-OFR17-59354/Documents%20partages/D05.03%20Digital%20government%20factsheets%202019/Digital%20Government%20factsheets%202019/EU/DIGIT-COMM-TEAM@ec.europa.eu" TargetMode="External"/><Relationship Id="rId93" Type="http://schemas.openxmlformats.org/officeDocument/2006/relationships/hyperlink" Target="http://ec.europa.eu/dgs/regional_policy/index_en.htm" TargetMode="External"/><Relationship Id="rId189" Type="http://schemas.openxmlformats.org/officeDocument/2006/relationships/hyperlink" Target="https://eur-lex.europa.eu/legal-content/EN/TXT/?uri=CELEX%3A02019R0452-20200919" TargetMode="External"/><Relationship Id="rId3" Type="http://schemas.openxmlformats.org/officeDocument/2006/relationships/customXml" Target="../customXml/item3.xml"/><Relationship Id="rId214" Type="http://schemas.openxmlformats.org/officeDocument/2006/relationships/hyperlink" Target="https://ec.europa.eu/info/sites/info/files/annex_to_annual_work_programme_of_the_structural_reform_support_programme.pdf" TargetMode="External"/><Relationship Id="rId235" Type="http://schemas.openxmlformats.org/officeDocument/2006/relationships/hyperlink" Target="https://europa.eu/youreurope/citizens/health/index_en.htm" TargetMode="External"/><Relationship Id="rId256" Type="http://schemas.openxmlformats.org/officeDocument/2006/relationships/footer" Target="footer2.xml"/><Relationship Id="rId116" Type="http://schemas.openxmlformats.org/officeDocument/2006/relationships/hyperlink" Target="https://eur-lex.europa.eu/eli/dec/2015/2240/oj" TargetMode="External"/><Relationship Id="rId137" Type="http://schemas.openxmlformats.org/officeDocument/2006/relationships/hyperlink" Target="http://eur-lex.europa.eu/resource.html?uri=cellar:2c2f2554-0faf-11e7-8a35-01aa75ed71a1.0017.02/DOC_2&amp;format=PDF" TargetMode="External"/><Relationship Id="rId158" Type="http://schemas.openxmlformats.org/officeDocument/2006/relationships/hyperlink" Target="https://eur-lex.europa.eu/legal-content/EN/TXT/?uri=CELEX%3A32007D0845" TargetMode="External"/><Relationship Id="rId20" Type="http://schemas.openxmlformats.org/officeDocument/2006/relationships/hyperlink" Target="https://ec.europa.eu/info/sites/info/files/communication-sme-strategy-march-2020_en.pdf" TargetMode="External"/><Relationship Id="rId41" Type="http://schemas.openxmlformats.org/officeDocument/2006/relationships/hyperlink" Target="http://appsso.eurostat.ec.europa.eu/nui/show.do?dataset=isoc_bde15ei&amp;lang=en" TargetMode="External"/><Relationship Id="rId62" Type="http://schemas.openxmlformats.org/officeDocument/2006/relationships/hyperlink" Target="mailto:cab-hahn-contact@ec.europa.eu" TargetMode="External"/><Relationship Id="rId83" Type="http://schemas.openxmlformats.org/officeDocument/2006/relationships/hyperlink" Target="https://ec.europa.eu/digital-single-market/en/who-we-are-dg-connect" TargetMode="External"/><Relationship Id="rId179" Type="http://schemas.openxmlformats.org/officeDocument/2006/relationships/hyperlink" Target="https://eur-lex.europa.eu/legal-content/EN/TXT/?uri=CELEX%3A52021PC0281" TargetMode="External"/><Relationship Id="rId190" Type="http://schemas.openxmlformats.org/officeDocument/2006/relationships/hyperlink" Target="http://eur-lex.europa.eu/legal-content/EN/TXT/PDF/?uri=CELEX:32012L0017" TargetMode="External"/><Relationship Id="rId204" Type="http://schemas.openxmlformats.org/officeDocument/2006/relationships/hyperlink" Target="https://europa.eu/investeu/about-investeu_en" TargetMode="External"/><Relationship Id="rId225" Type="http://schemas.openxmlformats.org/officeDocument/2006/relationships/hyperlink" Target="https://ec.europa.eu/isa2/solutions/testa_en" TargetMode="External"/><Relationship Id="rId246" Type="http://schemas.openxmlformats.org/officeDocument/2006/relationships/image" Target="media/image30.png"/><Relationship Id="rId106" Type="http://schemas.openxmlformats.org/officeDocument/2006/relationships/hyperlink" Target="https://digital-strategy.ec.europa.eu/en/news/ministerial-declaration-egovernment-tallinn-declaration" TargetMode="External"/><Relationship Id="rId127" Type="http://schemas.openxmlformats.org/officeDocument/2006/relationships/hyperlink" Target="https://ec.europa.eu/commission/presscorner/detail/en/IP_20_2319" TargetMode="External"/><Relationship Id="rId10" Type="http://schemas.openxmlformats.org/officeDocument/2006/relationships/endnotes" Target="endnotes.xml"/><Relationship Id="rId31" Type="http://schemas.openxmlformats.org/officeDocument/2006/relationships/image" Target="media/image5.jpeg"/><Relationship Id="rId52" Type="http://schemas.openxmlformats.org/officeDocument/2006/relationships/hyperlink" Target="https://digital-strategy.ec.europa.eu/en/library/egovernment-benchmark-2021" TargetMode="External"/><Relationship Id="rId73" Type="http://schemas.openxmlformats.org/officeDocument/2006/relationships/hyperlink" Target="https://ec.europa.eu/digital-single-market/en/who-we-are-dg-connect" TargetMode="External"/><Relationship Id="rId94" Type="http://schemas.openxmlformats.org/officeDocument/2006/relationships/hyperlink" Target="https://ec.europa.eu/info/funding-tenders/funding-opportunities/funding-programmes/overview-funding-programmes/structural-reform-support-programme-srsp_en" TargetMode="External"/><Relationship Id="rId148" Type="http://schemas.openxmlformats.org/officeDocument/2006/relationships/hyperlink" Target="https://www.consilium.europa.eu/en/policies/the-eu-budget/long-term-eu-budget-2021-2027/" TargetMode="External"/><Relationship Id="rId169" Type="http://schemas.openxmlformats.org/officeDocument/2006/relationships/hyperlink" Target="https://ec.europa.eu/info/consultations/public-consultation-review-directive-re-use-public-sector-information-psi-directive_en" TargetMode="External"/><Relationship Id="rId4" Type="http://schemas.openxmlformats.org/officeDocument/2006/relationships/customXml" Target="../customXml/item4.xml"/><Relationship Id="rId180" Type="http://schemas.openxmlformats.org/officeDocument/2006/relationships/hyperlink" Target="https://digital-strategy.ec.europa.eu/en/library/proposal-directive-measures-high-common-level-cybersecurity-across-union" TargetMode="External"/><Relationship Id="rId215" Type="http://schemas.openxmlformats.org/officeDocument/2006/relationships/hyperlink" Target="https://eic.ec.europa.eu/index_en" TargetMode="External"/><Relationship Id="rId236" Type="http://schemas.openxmlformats.org/officeDocument/2006/relationships/hyperlink" Target="https://europa.eu/youreurope/citizens/family/index_en.htm" TargetMode="External"/><Relationship Id="rId25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isda\Desktop\DG%20EMPL\03.colour_Social%20Europe_word%20doc%20template_E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B747FE5AE660E4BB4E105A0331D1EC6" ma:contentTypeVersion="13" ma:contentTypeDescription="Crée un document." ma:contentTypeScope="" ma:versionID="ca04a781dbbb2bba1881192789ce03c1">
  <xsd:schema xmlns:xsd="http://www.w3.org/2001/XMLSchema" xmlns:xs="http://www.w3.org/2001/XMLSchema" xmlns:p="http://schemas.microsoft.com/office/2006/metadata/properties" xmlns:ns2="2e5c234f-909d-4ce6-92b2-c6e4fbf91ab0" xmlns:ns3="e0ece55d-76c7-482a-878f-ff6c0928ded1" targetNamespace="http://schemas.microsoft.com/office/2006/metadata/properties" ma:root="true" ma:fieldsID="61ba6762d0284d12f27723ad08e278f2" ns2:_="" ns3:_="">
    <xsd:import namespace="2e5c234f-909d-4ce6-92b2-c6e4fbf91ab0"/>
    <xsd:import namespace="e0ece55d-76c7-482a-878f-ff6c0928ded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3:SharedWithUsers" minOccurs="0"/>
                <xsd:element ref="ns3:SharedWithDetails" minOccurs="0"/>
                <xsd:element ref="ns2:MediaServiceOCR" minOccurs="0"/>
                <xsd:element ref="ns2:MediaServiceDateTaken"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5c234f-909d-4ce6-92b2-c6e4fbf91a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0ece55d-76c7-482a-878f-ff6c0928ded1" elementFormDefault="qualified">
    <xsd:import namespace="http://schemas.microsoft.com/office/2006/documentManagement/types"/>
    <xsd:import namespace="http://schemas.microsoft.com/office/infopath/2007/PartnerControls"/>
    <xsd:element name="SharedWithUsers" ma:index="1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057D429-4214-4F6C-9CC2-1E6C8F0B0088}">
  <ds:schemaRefs>
    <ds:schemaRef ds:uri="http://schemas.microsoft.com/office/2006/documentManagement/types"/>
    <ds:schemaRef ds:uri="2e5c234f-909d-4ce6-92b2-c6e4fbf91ab0"/>
    <ds:schemaRef ds:uri="http://purl.org/dc/dcmitype/"/>
    <ds:schemaRef ds:uri="e0ece55d-76c7-482a-878f-ff6c0928ded1"/>
    <ds:schemaRef ds:uri="http://purl.org/dc/elements/1.1/"/>
    <ds:schemaRef ds:uri="http://purl.org/dc/terms/"/>
    <ds:schemaRef ds:uri="http://www.w3.org/XML/1998/namespace"/>
    <ds:schemaRef ds:uri="http://schemas.microsoft.com/office/infopath/2007/PartnerControls"/>
    <ds:schemaRef ds:uri="http://schemas.openxmlformats.org/package/2006/metadata/core-properties"/>
    <ds:schemaRef ds:uri="http://schemas.microsoft.com/office/2006/metadata/properties"/>
  </ds:schemaRefs>
</ds:datastoreItem>
</file>

<file path=customXml/itemProps2.xml><?xml version="1.0" encoding="utf-8"?>
<ds:datastoreItem xmlns:ds="http://schemas.openxmlformats.org/officeDocument/2006/customXml" ds:itemID="{74574447-0361-4A7B-8F8B-7D45E3E3C288}">
  <ds:schemaRefs>
    <ds:schemaRef ds:uri="http://schemas.openxmlformats.org/officeDocument/2006/bibliography"/>
  </ds:schemaRefs>
</ds:datastoreItem>
</file>

<file path=customXml/itemProps3.xml><?xml version="1.0" encoding="utf-8"?>
<ds:datastoreItem xmlns:ds="http://schemas.openxmlformats.org/officeDocument/2006/customXml" ds:itemID="{92DCF4E2-3849-4DD7-A210-53F839148BDC}">
  <ds:schemaRefs>
    <ds:schemaRef ds:uri="http://schemas.microsoft.com/sharepoint/v3/contenttype/forms"/>
  </ds:schemaRefs>
</ds:datastoreItem>
</file>

<file path=customXml/itemProps4.xml><?xml version="1.0" encoding="utf-8"?>
<ds:datastoreItem xmlns:ds="http://schemas.openxmlformats.org/officeDocument/2006/customXml" ds:itemID="{518AF2BB-1010-4BAE-827C-C1DD3AE4C7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5c234f-909d-4ce6-92b2-c6e4fbf91ab0"/>
    <ds:schemaRef ds:uri="e0ece55d-76c7-482a-878f-ff6c0928de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03.colour_Social Europe_word doc template_EN.dot</Template>
  <TotalTime>4721</TotalTime>
  <Pages>52</Pages>
  <Words>22602</Words>
  <Characters>128835</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151135</CharactersWithSpaces>
  <SharedDoc>false</SharedDoc>
  <HLinks>
    <vt:vector size="1350" baseType="variant">
      <vt:variant>
        <vt:i4>5242950</vt:i4>
      </vt:variant>
      <vt:variant>
        <vt:i4>974</vt:i4>
      </vt:variant>
      <vt:variant>
        <vt:i4>0</vt:i4>
      </vt:variant>
      <vt:variant>
        <vt:i4>5</vt:i4>
      </vt:variant>
      <vt:variant>
        <vt:lpwstr>https://www.linkedin.com/in/isa2programme</vt:lpwstr>
      </vt:variant>
      <vt:variant>
        <vt:lpwstr/>
      </vt:variant>
      <vt:variant>
        <vt:i4>852092</vt:i4>
      </vt:variant>
      <vt:variant>
        <vt:i4>971</vt:i4>
      </vt:variant>
      <vt:variant>
        <vt:i4>0</vt:i4>
      </vt:variant>
      <vt:variant>
        <vt:i4>5</vt:i4>
      </vt:variant>
      <vt:variant>
        <vt:lpwstr>https://twitter.com/Joinup_eu</vt:lpwstr>
      </vt:variant>
      <vt:variant>
        <vt:lpwstr/>
      </vt:variant>
      <vt:variant>
        <vt:i4>6553628</vt:i4>
      </vt:variant>
      <vt:variant>
        <vt:i4>968</vt:i4>
      </vt:variant>
      <vt:variant>
        <vt:i4>0</vt:i4>
      </vt:variant>
      <vt:variant>
        <vt:i4>5</vt:i4>
      </vt:variant>
      <vt:variant>
        <vt:lpwstr>https://twitter.com/EU_ISA2</vt:lpwstr>
      </vt:variant>
      <vt:variant>
        <vt:lpwstr/>
      </vt:variant>
      <vt:variant>
        <vt:i4>7667806</vt:i4>
      </vt:variant>
      <vt:variant>
        <vt:i4>965</vt:i4>
      </vt:variant>
      <vt:variant>
        <vt:i4>0</vt:i4>
      </vt:variant>
      <vt:variant>
        <vt:i4>5</vt:i4>
      </vt:variant>
      <vt:variant>
        <vt:lpwstr>mailto:isa2@ec.europa.eu</vt:lpwstr>
      </vt:variant>
      <vt:variant>
        <vt:lpwstr/>
      </vt:variant>
      <vt:variant>
        <vt:i4>393249</vt:i4>
      </vt:variant>
      <vt:variant>
        <vt:i4>962</vt:i4>
      </vt:variant>
      <vt:variant>
        <vt:i4>0</vt:i4>
      </vt:variant>
      <vt:variant>
        <vt:i4>5</vt:i4>
      </vt:variant>
      <vt:variant>
        <vt:lpwstr>https://ec.europa.eu/isa2/home_en</vt:lpwstr>
      </vt:variant>
      <vt:variant>
        <vt:lpwstr/>
      </vt:variant>
      <vt:variant>
        <vt:i4>5767196</vt:i4>
      </vt:variant>
      <vt:variant>
        <vt:i4>959</vt:i4>
      </vt:variant>
      <vt:variant>
        <vt:i4>0</vt:i4>
      </vt:variant>
      <vt:variant>
        <vt:i4>5</vt:i4>
      </vt:variant>
      <vt:variant>
        <vt:lpwstr>https://lu.wavestone.com/en/</vt:lpwstr>
      </vt:variant>
      <vt:variant>
        <vt:lpwstr/>
      </vt:variant>
      <vt:variant>
        <vt:i4>589940</vt:i4>
      </vt:variant>
      <vt:variant>
        <vt:i4>956</vt:i4>
      </vt:variant>
      <vt:variant>
        <vt:i4>0</vt:i4>
      </vt:variant>
      <vt:variant>
        <vt:i4>5</vt:i4>
      </vt:variant>
      <vt:variant>
        <vt:lpwstr>https://europa.eu/youreurope/business/dealing-with-customers/index_en.htm</vt:lpwstr>
      </vt:variant>
      <vt:variant>
        <vt:lpwstr/>
      </vt:variant>
      <vt:variant>
        <vt:i4>4718717</vt:i4>
      </vt:variant>
      <vt:variant>
        <vt:i4>953</vt:i4>
      </vt:variant>
      <vt:variant>
        <vt:i4>0</vt:i4>
      </vt:variant>
      <vt:variant>
        <vt:i4>5</vt:i4>
      </vt:variant>
      <vt:variant>
        <vt:lpwstr>https://europa.eu/youreurope/business/finance-funding/index_en.htm</vt:lpwstr>
      </vt:variant>
      <vt:variant>
        <vt:lpwstr/>
      </vt:variant>
      <vt:variant>
        <vt:i4>6357071</vt:i4>
      </vt:variant>
      <vt:variant>
        <vt:i4>950</vt:i4>
      </vt:variant>
      <vt:variant>
        <vt:i4>0</vt:i4>
      </vt:variant>
      <vt:variant>
        <vt:i4>5</vt:i4>
      </vt:variant>
      <vt:variant>
        <vt:lpwstr>https://europa.eu/youreurope/business/product-requirements/index_en.htm</vt:lpwstr>
      </vt:variant>
      <vt:variant>
        <vt:lpwstr/>
      </vt:variant>
      <vt:variant>
        <vt:i4>5570679</vt:i4>
      </vt:variant>
      <vt:variant>
        <vt:i4>947</vt:i4>
      </vt:variant>
      <vt:variant>
        <vt:i4>0</vt:i4>
      </vt:variant>
      <vt:variant>
        <vt:i4>5</vt:i4>
      </vt:variant>
      <vt:variant>
        <vt:lpwstr>https://europa.eu/youreurope/business/human-resources/index_en.htm</vt:lpwstr>
      </vt:variant>
      <vt:variant>
        <vt:lpwstr/>
      </vt:variant>
      <vt:variant>
        <vt:i4>3145816</vt:i4>
      </vt:variant>
      <vt:variant>
        <vt:i4>944</vt:i4>
      </vt:variant>
      <vt:variant>
        <vt:i4>0</vt:i4>
      </vt:variant>
      <vt:variant>
        <vt:i4>5</vt:i4>
      </vt:variant>
      <vt:variant>
        <vt:lpwstr>https://europa.eu/youreurope/business/selling-in-eu/index_en.htm</vt:lpwstr>
      </vt:variant>
      <vt:variant>
        <vt:lpwstr/>
      </vt:variant>
      <vt:variant>
        <vt:i4>2883672</vt:i4>
      </vt:variant>
      <vt:variant>
        <vt:i4>941</vt:i4>
      </vt:variant>
      <vt:variant>
        <vt:i4>0</vt:i4>
      </vt:variant>
      <vt:variant>
        <vt:i4>5</vt:i4>
      </vt:variant>
      <vt:variant>
        <vt:lpwstr>https://europa.eu/youreurope/business/taxation/index_en.htm</vt:lpwstr>
      </vt:variant>
      <vt:variant>
        <vt:lpwstr/>
      </vt:variant>
      <vt:variant>
        <vt:i4>7929937</vt:i4>
      </vt:variant>
      <vt:variant>
        <vt:i4>938</vt:i4>
      </vt:variant>
      <vt:variant>
        <vt:i4>0</vt:i4>
      </vt:variant>
      <vt:variant>
        <vt:i4>5</vt:i4>
      </vt:variant>
      <vt:variant>
        <vt:lpwstr>https://europa.eu/youreurope/business/running-business/index_en.htm</vt:lpwstr>
      </vt:variant>
      <vt:variant>
        <vt:lpwstr/>
      </vt:variant>
      <vt:variant>
        <vt:i4>8192010</vt:i4>
      </vt:variant>
      <vt:variant>
        <vt:i4>935</vt:i4>
      </vt:variant>
      <vt:variant>
        <vt:i4>0</vt:i4>
      </vt:variant>
      <vt:variant>
        <vt:i4>5</vt:i4>
      </vt:variant>
      <vt:variant>
        <vt:lpwstr>https://europa.eu/youreurope/citizens/consumers/index_en.htm</vt:lpwstr>
      </vt:variant>
      <vt:variant>
        <vt:lpwstr/>
      </vt:variant>
      <vt:variant>
        <vt:i4>5570612</vt:i4>
      </vt:variant>
      <vt:variant>
        <vt:i4>932</vt:i4>
      </vt:variant>
      <vt:variant>
        <vt:i4>0</vt:i4>
      </vt:variant>
      <vt:variant>
        <vt:i4>5</vt:i4>
      </vt:variant>
      <vt:variant>
        <vt:lpwstr>https://europa.eu/youreurope/citizens/family/index_en.htm</vt:lpwstr>
      </vt:variant>
      <vt:variant>
        <vt:lpwstr/>
      </vt:variant>
      <vt:variant>
        <vt:i4>4522030</vt:i4>
      </vt:variant>
      <vt:variant>
        <vt:i4>929</vt:i4>
      </vt:variant>
      <vt:variant>
        <vt:i4>0</vt:i4>
      </vt:variant>
      <vt:variant>
        <vt:i4>5</vt:i4>
      </vt:variant>
      <vt:variant>
        <vt:lpwstr>https://europa.eu/youreurope/citizens/health/index_en.htm</vt:lpwstr>
      </vt:variant>
      <vt:variant>
        <vt:lpwstr/>
      </vt:variant>
      <vt:variant>
        <vt:i4>6422546</vt:i4>
      </vt:variant>
      <vt:variant>
        <vt:i4>926</vt:i4>
      </vt:variant>
      <vt:variant>
        <vt:i4>0</vt:i4>
      </vt:variant>
      <vt:variant>
        <vt:i4>5</vt:i4>
      </vt:variant>
      <vt:variant>
        <vt:lpwstr>https://europa.eu/youreurope/citizens/education/index_en.htm</vt:lpwstr>
      </vt:variant>
      <vt:variant>
        <vt:lpwstr/>
      </vt:variant>
      <vt:variant>
        <vt:i4>7602186</vt:i4>
      </vt:variant>
      <vt:variant>
        <vt:i4>923</vt:i4>
      </vt:variant>
      <vt:variant>
        <vt:i4>0</vt:i4>
      </vt:variant>
      <vt:variant>
        <vt:i4>5</vt:i4>
      </vt:variant>
      <vt:variant>
        <vt:lpwstr>https://europa.eu/youreurope/citizens/residence/index_en.htm</vt:lpwstr>
      </vt:variant>
      <vt:variant>
        <vt:lpwstr/>
      </vt:variant>
      <vt:variant>
        <vt:i4>3604555</vt:i4>
      </vt:variant>
      <vt:variant>
        <vt:i4>920</vt:i4>
      </vt:variant>
      <vt:variant>
        <vt:i4>0</vt:i4>
      </vt:variant>
      <vt:variant>
        <vt:i4>5</vt:i4>
      </vt:variant>
      <vt:variant>
        <vt:lpwstr>https://europa.eu/youreurope/citizens/vehicles/index_en.htm</vt:lpwstr>
      </vt:variant>
      <vt:variant>
        <vt:lpwstr/>
      </vt:variant>
      <vt:variant>
        <vt:i4>2097238</vt:i4>
      </vt:variant>
      <vt:variant>
        <vt:i4>917</vt:i4>
      </vt:variant>
      <vt:variant>
        <vt:i4>0</vt:i4>
      </vt:variant>
      <vt:variant>
        <vt:i4>5</vt:i4>
      </vt:variant>
      <vt:variant>
        <vt:lpwstr>https://europa.eu/youreurope/citizens/work/index_en.htm</vt:lpwstr>
      </vt:variant>
      <vt:variant>
        <vt:lpwstr/>
      </vt:variant>
      <vt:variant>
        <vt:i4>4980771</vt:i4>
      </vt:variant>
      <vt:variant>
        <vt:i4>914</vt:i4>
      </vt:variant>
      <vt:variant>
        <vt:i4>0</vt:i4>
      </vt:variant>
      <vt:variant>
        <vt:i4>5</vt:i4>
      </vt:variant>
      <vt:variant>
        <vt:lpwstr>https://europa.eu/youreurope/citizens/travel/index_en.htm</vt:lpwstr>
      </vt:variant>
      <vt:variant>
        <vt:lpwstr/>
      </vt:variant>
      <vt:variant>
        <vt:i4>5308516</vt:i4>
      </vt:variant>
      <vt:variant>
        <vt:i4>911</vt:i4>
      </vt:variant>
      <vt:variant>
        <vt:i4>0</vt:i4>
      </vt:variant>
      <vt:variant>
        <vt:i4>5</vt:i4>
      </vt:variant>
      <vt:variant>
        <vt:lpwstr>https://europa.eu/youreurope/citizens/index_en.htm</vt:lpwstr>
      </vt:variant>
      <vt:variant>
        <vt:lpwstr/>
      </vt:variant>
      <vt:variant>
        <vt:i4>5308516</vt:i4>
      </vt:variant>
      <vt:variant>
        <vt:i4>908</vt:i4>
      </vt:variant>
      <vt:variant>
        <vt:i4>0</vt:i4>
      </vt:variant>
      <vt:variant>
        <vt:i4>5</vt:i4>
      </vt:variant>
      <vt:variant>
        <vt:lpwstr>https://europa.eu/youreurope/citizens/index_en.htm</vt:lpwstr>
      </vt:variant>
      <vt:variant>
        <vt:lpwstr/>
      </vt:variant>
      <vt:variant>
        <vt:i4>983073</vt:i4>
      </vt:variant>
      <vt:variant>
        <vt:i4>905</vt:i4>
      </vt:variant>
      <vt:variant>
        <vt:i4>0</vt:i4>
      </vt:variant>
      <vt:variant>
        <vt:i4>5</vt:i4>
      </vt:variant>
      <vt:variant>
        <vt:lpwstr>https://ec.europa.eu/info/law/better-regulation/have-your-say/initiatives/12951-Conversion-to-a-Farm-Sustainability-Data-Network-FSDN-_en</vt:lpwstr>
      </vt:variant>
      <vt:variant>
        <vt:lpwstr/>
      </vt:variant>
      <vt:variant>
        <vt:i4>2555956</vt:i4>
      </vt:variant>
      <vt:variant>
        <vt:i4>902</vt:i4>
      </vt:variant>
      <vt:variant>
        <vt:i4>0</vt:i4>
      </vt:variant>
      <vt:variant>
        <vt:i4>5</vt:i4>
      </vt:variant>
      <vt:variant>
        <vt:lpwstr>https://www.geant.org/About</vt:lpwstr>
      </vt:variant>
      <vt:variant>
        <vt:lpwstr/>
      </vt:variant>
      <vt:variant>
        <vt:i4>8060943</vt:i4>
      </vt:variant>
      <vt:variant>
        <vt:i4>899</vt:i4>
      </vt:variant>
      <vt:variant>
        <vt:i4>0</vt:i4>
      </vt:variant>
      <vt:variant>
        <vt:i4>5</vt:i4>
      </vt:variant>
      <vt:variant>
        <vt:lpwstr>https://ec.europa.eu/isa2/solutions/testa_en</vt:lpwstr>
      </vt:variant>
      <vt:variant>
        <vt:lpwstr/>
      </vt:variant>
      <vt:variant>
        <vt:i4>7077973</vt:i4>
      </vt:variant>
      <vt:variant>
        <vt:i4>896</vt:i4>
      </vt:variant>
      <vt:variant>
        <vt:i4>0</vt:i4>
      </vt:variant>
      <vt:variant>
        <vt:i4>5</vt:i4>
      </vt:variant>
      <vt:variant>
        <vt:lpwstr>https://ec.europa.eu/isa2/solutions/core-vocabularies_en</vt:lpwstr>
      </vt:variant>
      <vt:variant>
        <vt:lpwstr/>
      </vt:variant>
      <vt:variant>
        <vt:i4>7340080</vt:i4>
      </vt:variant>
      <vt:variant>
        <vt:i4>893</vt:i4>
      </vt:variant>
      <vt:variant>
        <vt:i4>0</vt:i4>
      </vt:variant>
      <vt:variant>
        <vt:i4>5</vt:i4>
      </vt:variant>
      <vt:variant>
        <vt:lpwstr>https://joinup.ec.europa.eu/collection/ict-standards-procurement/catalogue</vt:lpwstr>
      </vt:variant>
      <vt:variant>
        <vt:lpwstr/>
      </vt:variant>
      <vt:variant>
        <vt:i4>524293</vt:i4>
      </vt:variant>
      <vt:variant>
        <vt:i4>890</vt:i4>
      </vt:variant>
      <vt:variant>
        <vt:i4>0</vt:i4>
      </vt:variant>
      <vt:variant>
        <vt:i4>5</vt:i4>
      </vt:variant>
      <vt:variant>
        <vt:lpwstr>https://joinup.ec.europa.eu/community/european_catalogue/og_page/catalogue</vt:lpwstr>
      </vt:variant>
      <vt:variant>
        <vt:lpwstr/>
      </vt:variant>
      <vt:variant>
        <vt:i4>1835028</vt:i4>
      </vt:variant>
      <vt:variant>
        <vt:i4>887</vt:i4>
      </vt:variant>
      <vt:variant>
        <vt:i4>0</vt:i4>
      </vt:variant>
      <vt:variant>
        <vt:i4>5</vt:i4>
      </vt:variant>
      <vt:variant>
        <vt:lpwstr>https://ec.europa.eu/isa2/sites/isa/files/imaps_value_proposition.pdf</vt:lpwstr>
      </vt:variant>
      <vt:variant>
        <vt:lpwstr/>
      </vt:variant>
      <vt:variant>
        <vt:i4>4522080</vt:i4>
      </vt:variant>
      <vt:variant>
        <vt:i4>884</vt:i4>
      </vt:variant>
      <vt:variant>
        <vt:i4>0</vt:i4>
      </vt:variant>
      <vt:variant>
        <vt:i4>5</vt:i4>
      </vt:variant>
      <vt:variant>
        <vt:lpwstr>https://joinup.ec.europa.eu/sites/default/files/distribution/access_url/2018-02/402ca761-e487-48e3-8aee-23335200ca42/IMAPS v1.1.1 Questionnaire.pdf</vt:lpwstr>
      </vt:variant>
      <vt:variant>
        <vt:lpwstr/>
      </vt:variant>
      <vt:variant>
        <vt:i4>8126577</vt:i4>
      </vt:variant>
      <vt:variant>
        <vt:i4>881</vt:i4>
      </vt:variant>
      <vt:variant>
        <vt:i4>0</vt:i4>
      </vt:variant>
      <vt:variant>
        <vt:i4>5</vt:i4>
      </vt:variant>
      <vt:variant>
        <vt:lpwstr>https://joinup.ec.europa.eu/solution/imaps</vt:lpwstr>
      </vt:variant>
      <vt:variant>
        <vt:lpwstr/>
      </vt:variant>
      <vt:variant>
        <vt:i4>1441878</vt:i4>
      </vt:variant>
      <vt:variant>
        <vt:i4>878</vt:i4>
      </vt:variant>
      <vt:variant>
        <vt:i4>0</vt:i4>
      </vt:variant>
      <vt:variant>
        <vt:i4>5</vt:i4>
      </vt:variant>
      <vt:variant>
        <vt:lpwstr>https://joinup.ec.europa.eu/collection/common-assessment-method-standards-and-specifications-camss/about</vt:lpwstr>
      </vt:variant>
      <vt:variant>
        <vt:lpwstr/>
      </vt:variant>
      <vt:variant>
        <vt:i4>1638504</vt:i4>
      </vt:variant>
      <vt:variant>
        <vt:i4>848</vt:i4>
      </vt:variant>
      <vt:variant>
        <vt:i4>0</vt:i4>
      </vt:variant>
      <vt:variant>
        <vt:i4>5</vt:i4>
      </vt:variant>
      <vt:variant>
        <vt:lpwstr>https://eic.ec.europa.eu/index_en</vt:lpwstr>
      </vt:variant>
      <vt:variant>
        <vt:lpwstr/>
      </vt:variant>
      <vt:variant>
        <vt:i4>7077993</vt:i4>
      </vt:variant>
      <vt:variant>
        <vt:i4>845</vt:i4>
      </vt:variant>
      <vt:variant>
        <vt:i4>0</vt:i4>
      </vt:variant>
      <vt:variant>
        <vt:i4>5</vt:i4>
      </vt:variant>
      <vt:variant>
        <vt:lpwstr>https://eur-lex.europa.eu/legal-content/EN/TXT/?uri=CELEX%3A02019R0452-20200919</vt:lpwstr>
      </vt:variant>
      <vt:variant>
        <vt:lpwstr/>
      </vt:variant>
      <vt:variant>
        <vt:i4>721014</vt:i4>
      </vt:variant>
      <vt:variant>
        <vt:i4>842</vt:i4>
      </vt:variant>
      <vt:variant>
        <vt:i4>0</vt:i4>
      </vt:variant>
      <vt:variant>
        <vt:i4>5</vt:i4>
      </vt:variant>
      <vt:variant>
        <vt:lpwstr>https://ec.europa.eu/info/law/better-regulation/have-your-say/initiatives/12928-Screening-of-foreign-direct-investment-list-of-projects-&amp;-programmes-of-EU-interest-update-_en</vt:lpwstr>
      </vt:variant>
      <vt:variant>
        <vt:lpwstr/>
      </vt:variant>
      <vt:variant>
        <vt:i4>3735642</vt:i4>
      </vt:variant>
      <vt:variant>
        <vt:i4>839</vt:i4>
      </vt:variant>
      <vt:variant>
        <vt:i4>0</vt:i4>
      </vt:variant>
      <vt:variant>
        <vt:i4>5</vt:i4>
      </vt:variant>
      <vt:variant>
        <vt:lpwstr>https://ec.europa.eu/info/law/better-regulation/have-your-say/initiatives/13115-Evaluation-of-the-Joint-Harmonised-EU-Programme-of-Business-and-Consumer-Surveys_en</vt:lpwstr>
      </vt:variant>
      <vt:variant>
        <vt:lpwstr/>
      </vt:variant>
      <vt:variant>
        <vt:i4>1769585</vt:i4>
      </vt:variant>
      <vt:variant>
        <vt:i4>836</vt:i4>
      </vt:variant>
      <vt:variant>
        <vt:i4>0</vt:i4>
      </vt:variant>
      <vt:variant>
        <vt:i4>5</vt:i4>
      </vt:variant>
      <vt:variant>
        <vt:lpwstr>https://ec.europa.eu/info/business-economy-euro/indicators-statistics/economic-databases/business-and-consumer-surveys_en</vt:lpwstr>
      </vt:variant>
      <vt:variant>
        <vt:lpwstr/>
      </vt:variant>
      <vt:variant>
        <vt:i4>5242889</vt:i4>
      </vt:variant>
      <vt:variant>
        <vt:i4>833</vt:i4>
      </vt:variant>
      <vt:variant>
        <vt:i4>0</vt:i4>
      </vt:variant>
      <vt:variant>
        <vt:i4>5</vt:i4>
      </vt:variant>
      <vt:variant>
        <vt:lpwstr>https://ec.europa.eu/info/sites/info/files/annex_to_annual_work_programme_of_the_structural_reform_support_programme.pdf</vt:lpwstr>
      </vt:variant>
      <vt:variant>
        <vt:lpwstr/>
      </vt:variant>
      <vt:variant>
        <vt:i4>2293768</vt:i4>
      </vt:variant>
      <vt:variant>
        <vt:i4>830</vt:i4>
      </vt:variant>
      <vt:variant>
        <vt:i4>0</vt:i4>
      </vt:variant>
      <vt:variant>
        <vt:i4>5</vt:i4>
      </vt:variant>
      <vt:variant>
        <vt:lpwstr>https://ec.europa.eu/info/mission-statement-structural-reform-support-service_en</vt:lpwstr>
      </vt:variant>
      <vt:variant>
        <vt:lpwstr/>
      </vt:variant>
      <vt:variant>
        <vt:i4>1572868</vt:i4>
      </vt:variant>
      <vt:variant>
        <vt:i4>827</vt:i4>
      </vt:variant>
      <vt:variant>
        <vt:i4>0</vt:i4>
      </vt:variant>
      <vt:variant>
        <vt:i4>5</vt:i4>
      </vt:variant>
      <vt:variant>
        <vt:lpwstr>http://www.consilium.europa.eu/en/press/press-releases/2017/05/11-structural-reform/</vt:lpwstr>
      </vt:variant>
      <vt:variant>
        <vt:lpwstr/>
      </vt:variant>
      <vt:variant>
        <vt:i4>6488068</vt:i4>
      </vt:variant>
      <vt:variant>
        <vt:i4>824</vt:i4>
      </vt:variant>
      <vt:variant>
        <vt:i4>0</vt:i4>
      </vt:variant>
      <vt:variant>
        <vt:i4>5</vt:i4>
      </vt:variant>
      <vt:variant>
        <vt:lpwstr>https://ec.europa.eu/info/strategy/priorities-2019-2024/economy-works-people/jobs-growth-and-investment/european-pillar-social-rights/european-pillar-social-rights-20-principles_en</vt:lpwstr>
      </vt:variant>
      <vt:variant>
        <vt:lpwstr/>
      </vt:variant>
      <vt:variant>
        <vt:i4>1310743</vt:i4>
      </vt:variant>
      <vt:variant>
        <vt:i4>821</vt:i4>
      </vt:variant>
      <vt:variant>
        <vt:i4>0</vt:i4>
      </vt:variant>
      <vt:variant>
        <vt:i4>5</vt:i4>
      </vt:variant>
      <vt:variant>
        <vt:lpwstr>https://ec.europa.eu/esf/main.jsp?catId=62&amp;langId=en</vt:lpwstr>
      </vt:variant>
      <vt:variant>
        <vt:lpwstr/>
      </vt:variant>
      <vt:variant>
        <vt:i4>1310743</vt:i4>
      </vt:variant>
      <vt:variant>
        <vt:i4>818</vt:i4>
      </vt:variant>
      <vt:variant>
        <vt:i4>0</vt:i4>
      </vt:variant>
      <vt:variant>
        <vt:i4>5</vt:i4>
      </vt:variant>
      <vt:variant>
        <vt:lpwstr>https://ec.europa.eu/esf/main.jsp?catId=62&amp;langId=en</vt:lpwstr>
      </vt:variant>
      <vt:variant>
        <vt:lpwstr/>
      </vt:variant>
      <vt:variant>
        <vt:i4>7012355</vt:i4>
      </vt:variant>
      <vt:variant>
        <vt:i4>815</vt:i4>
      </vt:variant>
      <vt:variant>
        <vt:i4>0</vt:i4>
      </vt:variant>
      <vt:variant>
        <vt:i4>5</vt:i4>
      </vt:variant>
      <vt:variant>
        <vt:lpwstr>https://ec.europa.eu/info/research-and-innovation/funding/funding-opportunities/funding-programmes-and-open-calls/horizon-europe_en</vt:lpwstr>
      </vt:variant>
      <vt:variant>
        <vt:lpwstr/>
      </vt:variant>
      <vt:variant>
        <vt:i4>7209073</vt:i4>
      </vt:variant>
      <vt:variant>
        <vt:i4>812</vt:i4>
      </vt:variant>
      <vt:variant>
        <vt:i4>0</vt:i4>
      </vt:variant>
      <vt:variant>
        <vt:i4>5</vt:i4>
      </vt:variant>
      <vt:variant>
        <vt:lpwstr>https://eur-lex.europa.eu/legal-content/EN/TXT/?uri=celex%3A32013R1316</vt:lpwstr>
      </vt:variant>
      <vt:variant>
        <vt:lpwstr/>
      </vt:variant>
      <vt:variant>
        <vt:i4>4063275</vt:i4>
      </vt:variant>
      <vt:variant>
        <vt:i4>809</vt:i4>
      </vt:variant>
      <vt:variant>
        <vt:i4>0</vt:i4>
      </vt:variant>
      <vt:variant>
        <vt:i4>5</vt:i4>
      </vt:variant>
      <vt:variant>
        <vt:lpwstr>https://ec.europa.eu/digital-single-market/en/news/digital-europe-programme-proposed-eu92-billion-funding-2021-2027</vt:lpwstr>
      </vt:variant>
      <vt:variant>
        <vt:lpwstr/>
      </vt:variant>
      <vt:variant>
        <vt:i4>5177453</vt:i4>
      </vt:variant>
      <vt:variant>
        <vt:i4>806</vt:i4>
      </vt:variant>
      <vt:variant>
        <vt:i4>0</vt:i4>
      </vt:variant>
      <vt:variant>
        <vt:i4>5</vt:i4>
      </vt:variant>
      <vt:variant>
        <vt:lpwstr>https://ec.europa.eu/regional_policy/en/newsroom/coronavirus-response/react-eu</vt:lpwstr>
      </vt:variant>
      <vt:variant>
        <vt:lpwstr/>
      </vt:variant>
      <vt:variant>
        <vt:i4>6815759</vt:i4>
      </vt:variant>
      <vt:variant>
        <vt:i4>803</vt:i4>
      </vt:variant>
      <vt:variant>
        <vt:i4>0</vt:i4>
      </vt:variant>
      <vt:variant>
        <vt:i4>5</vt:i4>
      </vt:variant>
      <vt:variant>
        <vt:lpwstr>https://europa.eu/investeu/about-investeu_en</vt:lpwstr>
      </vt:variant>
      <vt:variant>
        <vt:lpwstr/>
      </vt:variant>
      <vt:variant>
        <vt:i4>7012471</vt:i4>
      </vt:variant>
      <vt:variant>
        <vt:i4>800</vt:i4>
      </vt:variant>
      <vt:variant>
        <vt:i4>0</vt:i4>
      </vt:variant>
      <vt:variant>
        <vt:i4>5</vt:i4>
      </vt:variant>
      <vt:variant>
        <vt:lpwstr>https://eur-lex.europa.eu/legal-content/EN/TXT/?uri=CELEX%3A32021R0241</vt:lpwstr>
      </vt:variant>
      <vt:variant>
        <vt:lpwstr/>
      </vt:variant>
      <vt:variant>
        <vt:i4>6750223</vt:i4>
      </vt:variant>
      <vt:variant>
        <vt:i4>797</vt:i4>
      </vt:variant>
      <vt:variant>
        <vt:i4>0</vt:i4>
      </vt:variant>
      <vt:variant>
        <vt:i4>5</vt:i4>
      </vt:variant>
      <vt:variant>
        <vt:lpwstr>https://ec.europa.eu/info/business-economy-euro/recovery-coronavirus/recovery-and-resilience-facility_en</vt:lpwstr>
      </vt:variant>
      <vt:variant>
        <vt:lpwstr/>
      </vt:variant>
      <vt:variant>
        <vt:i4>4522031</vt:i4>
      </vt:variant>
      <vt:variant>
        <vt:i4>794</vt:i4>
      </vt:variant>
      <vt:variant>
        <vt:i4>0</vt:i4>
      </vt:variant>
      <vt:variant>
        <vt:i4>5</vt:i4>
      </vt:variant>
      <vt:variant>
        <vt:lpwstr>https://ec.europa.eu/info/law/better-regulation/have-your-say/initiatives/13046-A-Drone-Strategy-20-for-Europe_en</vt:lpwstr>
      </vt:variant>
      <vt:variant>
        <vt:lpwstr/>
      </vt:variant>
      <vt:variant>
        <vt:i4>7733280</vt:i4>
      </vt:variant>
      <vt:variant>
        <vt:i4>791</vt:i4>
      </vt:variant>
      <vt:variant>
        <vt:i4>0</vt:i4>
      </vt:variant>
      <vt:variant>
        <vt:i4>5</vt:i4>
      </vt:variant>
      <vt:variant>
        <vt:lpwstr>https://eur-lex.europa.eu/legal-content/EN/TXT/?uri=CELEX%3A52020DC0789</vt:lpwstr>
      </vt:variant>
      <vt:variant>
        <vt:lpwstr/>
      </vt:variant>
      <vt:variant>
        <vt:i4>3014700</vt:i4>
      </vt:variant>
      <vt:variant>
        <vt:i4>788</vt:i4>
      </vt:variant>
      <vt:variant>
        <vt:i4>0</vt:i4>
      </vt:variant>
      <vt:variant>
        <vt:i4>5</vt:i4>
      </vt:variant>
      <vt:variant>
        <vt:lpwstr>https://oeil.secure.europarl.europa.eu/oeil/popups/ficheprocedure.do?reference=2021/0106(COD)&amp;l=en</vt:lpwstr>
      </vt:variant>
      <vt:variant>
        <vt:lpwstr/>
      </vt:variant>
      <vt:variant>
        <vt:i4>983167</vt:i4>
      </vt:variant>
      <vt:variant>
        <vt:i4>785</vt:i4>
      </vt:variant>
      <vt:variant>
        <vt:i4>0</vt:i4>
      </vt:variant>
      <vt:variant>
        <vt:i4>5</vt:i4>
      </vt:variant>
      <vt:variant>
        <vt:lpwstr>https://eur-lex.europa.eu/eli/reg_impl/2019/1780/oj</vt:lpwstr>
      </vt:variant>
      <vt:variant>
        <vt:lpwstr/>
      </vt:variant>
      <vt:variant>
        <vt:i4>786512</vt:i4>
      </vt:variant>
      <vt:variant>
        <vt:i4>782</vt:i4>
      </vt:variant>
      <vt:variant>
        <vt:i4>0</vt:i4>
      </vt:variant>
      <vt:variant>
        <vt:i4>5</vt:i4>
      </vt:variant>
      <vt:variant>
        <vt:lpwstr>http://eur-lex.europa.eu/legal-content/EN/ALL/?uri=CELEX%3A32014L0055</vt:lpwstr>
      </vt:variant>
      <vt:variant>
        <vt:lpwstr/>
      </vt:variant>
      <vt:variant>
        <vt:i4>1572988</vt:i4>
      </vt:variant>
      <vt:variant>
        <vt:i4>779</vt:i4>
      </vt:variant>
      <vt:variant>
        <vt:i4>0</vt:i4>
      </vt:variant>
      <vt:variant>
        <vt:i4>5</vt:i4>
      </vt:variant>
      <vt:variant>
        <vt:lpwstr>https://ec.europa.eu/growth/single-market/public-procurement/e-procurement/espd_en</vt:lpwstr>
      </vt:variant>
      <vt:variant>
        <vt:lpwstr/>
      </vt:variant>
      <vt:variant>
        <vt:i4>6029362</vt:i4>
      </vt:variant>
      <vt:variant>
        <vt:i4>776</vt:i4>
      </vt:variant>
      <vt:variant>
        <vt:i4>0</vt:i4>
      </vt:variant>
      <vt:variant>
        <vt:i4>5</vt:i4>
      </vt:variant>
      <vt:variant>
        <vt:lpwstr>http://eur-lex.europa.eu/legal-content/EN/TXT/?uri=uriserv%3AOJ.L_.2014.094.01.0065.01.ENG</vt:lpwstr>
      </vt:variant>
      <vt:variant>
        <vt:lpwstr/>
      </vt:variant>
      <vt:variant>
        <vt:i4>3080231</vt:i4>
      </vt:variant>
      <vt:variant>
        <vt:i4>773</vt:i4>
      </vt:variant>
      <vt:variant>
        <vt:i4>0</vt:i4>
      </vt:variant>
      <vt:variant>
        <vt:i4>5</vt:i4>
      </vt:variant>
      <vt:variant>
        <vt:lpwstr>https://e-justice.europa.eu/home.do</vt:lpwstr>
      </vt:variant>
      <vt:variant>
        <vt:lpwstr/>
      </vt:variant>
      <vt:variant>
        <vt:i4>6553672</vt:i4>
      </vt:variant>
      <vt:variant>
        <vt:i4>770</vt:i4>
      </vt:variant>
      <vt:variant>
        <vt:i4>0</vt:i4>
      </vt:variant>
      <vt:variant>
        <vt:i4>5</vt:i4>
      </vt:variant>
      <vt:variant>
        <vt:lpwstr>http://eur-lex.europa.eu/legal-content/EN/TXT/?uri=uriserv:OJ.L_.2015.144.01.0001.01.ENG</vt:lpwstr>
      </vt:variant>
      <vt:variant>
        <vt:lpwstr/>
      </vt:variant>
      <vt:variant>
        <vt:i4>7405586</vt:i4>
      </vt:variant>
      <vt:variant>
        <vt:i4>767</vt:i4>
      </vt:variant>
      <vt:variant>
        <vt:i4>0</vt:i4>
      </vt:variant>
      <vt:variant>
        <vt:i4>5</vt:i4>
      </vt:variant>
      <vt:variant>
        <vt:lpwstr>https://e-justice.europa.eu/content_business_registers_in_member_states-106-en.do?clang=en</vt:lpwstr>
      </vt:variant>
      <vt:variant>
        <vt:lpwstr/>
      </vt:variant>
      <vt:variant>
        <vt:i4>6422581</vt:i4>
      </vt:variant>
      <vt:variant>
        <vt:i4>764</vt:i4>
      </vt:variant>
      <vt:variant>
        <vt:i4>0</vt:i4>
      </vt:variant>
      <vt:variant>
        <vt:i4>5</vt:i4>
      </vt:variant>
      <vt:variant>
        <vt:lpwstr>http://eur-lex.europa.eu/legal-content/EN/TXT/PDF/?uri=CELEX:32012L0017</vt:lpwstr>
      </vt:variant>
      <vt:variant>
        <vt:lpwstr/>
      </vt:variant>
      <vt:variant>
        <vt:i4>4194429</vt:i4>
      </vt:variant>
      <vt:variant>
        <vt:i4>761</vt:i4>
      </vt:variant>
      <vt:variant>
        <vt:i4>0</vt:i4>
      </vt:variant>
      <vt:variant>
        <vt:i4>5</vt:i4>
      </vt:variant>
      <vt:variant>
        <vt:lpwstr>http://ec.europa.eu/justice/data-protection/bodies/supervisor/index_en.htm</vt:lpwstr>
      </vt:variant>
      <vt:variant>
        <vt:lpwstr/>
      </vt:variant>
      <vt:variant>
        <vt:i4>3211274</vt:i4>
      </vt:variant>
      <vt:variant>
        <vt:i4>758</vt:i4>
      </vt:variant>
      <vt:variant>
        <vt:i4>0</vt:i4>
      </vt:variant>
      <vt:variant>
        <vt:i4>5</vt:i4>
      </vt:variant>
      <vt:variant>
        <vt:lpwstr>https://europa.eu/european-union/about-eu/institutions-bodies/european-data-protection-supervisor_en</vt:lpwstr>
      </vt:variant>
      <vt:variant>
        <vt:lpwstr/>
      </vt:variant>
      <vt:variant>
        <vt:i4>6750307</vt:i4>
      </vt:variant>
      <vt:variant>
        <vt:i4>755</vt:i4>
      </vt:variant>
      <vt:variant>
        <vt:i4>0</vt:i4>
      </vt:variant>
      <vt:variant>
        <vt:i4>5</vt:i4>
      </vt:variant>
      <vt:variant>
        <vt:lpwstr>https://eur-lex.europa.eu/legal-content/EN/TXT/?qid=1552577087456&amp;uri=CELEX:32018R1725</vt:lpwstr>
      </vt:variant>
      <vt:variant>
        <vt:lpwstr/>
      </vt:variant>
      <vt:variant>
        <vt:i4>3538981</vt:i4>
      </vt:variant>
      <vt:variant>
        <vt:i4>752</vt:i4>
      </vt:variant>
      <vt:variant>
        <vt:i4>0</vt:i4>
      </vt:variant>
      <vt:variant>
        <vt:i4>5</vt:i4>
      </vt:variant>
      <vt:variant>
        <vt:lpwstr>http://eur-lex.europa.eu/legal-content/EN/ALL/?uri=CELEX:31995L0046</vt:lpwstr>
      </vt:variant>
      <vt:variant>
        <vt:lpwstr/>
      </vt:variant>
      <vt:variant>
        <vt:i4>105</vt:i4>
      </vt:variant>
      <vt:variant>
        <vt:i4>749</vt:i4>
      </vt:variant>
      <vt:variant>
        <vt:i4>0</vt:i4>
      </vt:variant>
      <vt:variant>
        <vt:i4>5</vt:i4>
      </vt:variant>
      <vt:variant>
        <vt:lpwstr>http://eur-lex.europa.eu/legal-content/EN/TXT/?uri=uriserv:OJ.L_.2016.119.01.0001.01.ENG&amp;toc=OJ:L:2016:119:TOC</vt:lpwstr>
      </vt:variant>
      <vt:variant>
        <vt:lpwstr/>
      </vt:variant>
      <vt:variant>
        <vt:i4>8126557</vt:i4>
      </vt:variant>
      <vt:variant>
        <vt:i4>746</vt:i4>
      </vt:variant>
      <vt:variant>
        <vt:i4>0</vt:i4>
      </vt:variant>
      <vt:variant>
        <vt:i4>5</vt:i4>
      </vt:variant>
      <vt:variant>
        <vt:lpwstr>https://ec.europa.eu/info/law/better-regulation/initiatives/ares-2017-4460501_en</vt:lpwstr>
      </vt:variant>
      <vt:variant>
        <vt:lpwstr/>
      </vt:variant>
      <vt:variant>
        <vt:i4>4980755</vt:i4>
      </vt:variant>
      <vt:variant>
        <vt:i4>743</vt:i4>
      </vt:variant>
      <vt:variant>
        <vt:i4>0</vt:i4>
      </vt:variant>
      <vt:variant>
        <vt:i4>5</vt:i4>
      </vt:variant>
      <vt:variant>
        <vt:lpwstr>http://eur-lex.europa.eu/legal-content/EN/TXT/PDF/?uri=CELEX:32016L1148&amp;qid=1482413313776&amp;from=en</vt:lpwstr>
      </vt:variant>
      <vt:variant>
        <vt:lpwstr/>
      </vt:variant>
      <vt:variant>
        <vt:i4>5832773</vt:i4>
      </vt:variant>
      <vt:variant>
        <vt:i4>740</vt:i4>
      </vt:variant>
      <vt:variant>
        <vt:i4>0</vt:i4>
      </vt:variant>
      <vt:variant>
        <vt:i4>5</vt:i4>
      </vt:variant>
      <vt:variant>
        <vt:lpwstr>https://digital-strategy.ec.europa.eu/en/library/proposal-directive-measures-high-common-level-cybersecurity-across-union</vt:lpwstr>
      </vt:variant>
      <vt:variant>
        <vt:lpwstr/>
      </vt:variant>
      <vt:variant>
        <vt:i4>6422564</vt:i4>
      </vt:variant>
      <vt:variant>
        <vt:i4>737</vt:i4>
      </vt:variant>
      <vt:variant>
        <vt:i4>0</vt:i4>
      </vt:variant>
      <vt:variant>
        <vt:i4>5</vt:i4>
      </vt:variant>
      <vt:variant>
        <vt:lpwstr>https://eur-lex.europa.eu/legal-content/EN/TXT/?uri=CELEX%3A52021PC0281</vt:lpwstr>
      </vt:variant>
      <vt:variant>
        <vt:lpwstr/>
      </vt:variant>
      <vt:variant>
        <vt:i4>6422603</vt:i4>
      </vt:variant>
      <vt:variant>
        <vt:i4>734</vt:i4>
      </vt:variant>
      <vt:variant>
        <vt:i4>0</vt:i4>
      </vt:variant>
      <vt:variant>
        <vt:i4>5</vt:i4>
      </vt:variant>
      <vt:variant>
        <vt:lpwstr>http://eur-lex.europa.eu/legal-content/EN/TXT/?uri=uriserv:OJ.L_.2014.257.01.0073.01.ENG</vt:lpwstr>
      </vt:variant>
      <vt:variant>
        <vt:lpwstr/>
      </vt:variant>
      <vt:variant>
        <vt:i4>1704008</vt:i4>
      </vt:variant>
      <vt:variant>
        <vt:i4>731</vt:i4>
      </vt:variant>
      <vt:variant>
        <vt:i4>0</vt:i4>
      </vt:variant>
      <vt:variant>
        <vt:i4>5</vt:i4>
      </vt:variant>
      <vt:variant>
        <vt:lpwstr>https://eur-lex.europa.eu/legal-content/EN/TXT/?uri=CELEX:32018R1807</vt:lpwstr>
      </vt:variant>
      <vt:variant>
        <vt:lpwstr/>
      </vt:variant>
      <vt:variant>
        <vt:i4>4128880</vt:i4>
      </vt:variant>
      <vt:variant>
        <vt:i4>728</vt:i4>
      </vt:variant>
      <vt:variant>
        <vt:i4>0</vt:i4>
      </vt:variant>
      <vt:variant>
        <vt:i4>5</vt:i4>
      </vt:variant>
      <vt:variant>
        <vt:lpwstr>https://ec.europa.eu/digital-single-market/en/news/communication-building-european-data-economy</vt:lpwstr>
      </vt:variant>
      <vt:variant>
        <vt:lpwstr/>
      </vt:variant>
      <vt:variant>
        <vt:i4>7798856</vt:i4>
      </vt:variant>
      <vt:variant>
        <vt:i4>725</vt:i4>
      </vt:variant>
      <vt:variant>
        <vt:i4>0</vt:i4>
      </vt:variant>
      <vt:variant>
        <vt:i4>5</vt:i4>
      </vt:variant>
      <vt:variant>
        <vt:lpwstr>https://eur-lex.europa.eu/legal-content/EN/TXT/?uri=uriserv:OJ.L_.2018.295.01.0001.01.ENG</vt:lpwstr>
      </vt:variant>
      <vt:variant>
        <vt:lpwstr>d1e32-36-1</vt:lpwstr>
      </vt:variant>
      <vt:variant>
        <vt:i4>524306</vt:i4>
      </vt:variant>
      <vt:variant>
        <vt:i4>722</vt:i4>
      </vt:variant>
      <vt:variant>
        <vt:i4>0</vt:i4>
      </vt:variant>
      <vt:variant>
        <vt:i4>5</vt:i4>
      </vt:variant>
      <vt:variant>
        <vt:lpwstr>https://www.europeansources.info/record/regulation-eu-2018-1724-establishing-a-single-digital-gateway-to-provide-access-to-information-to-procedures-and-to-assistance-and-problem-solving-services/</vt:lpwstr>
      </vt:variant>
      <vt:variant>
        <vt:lpwstr/>
      </vt:variant>
      <vt:variant>
        <vt:i4>5177368</vt:i4>
      </vt:variant>
      <vt:variant>
        <vt:i4>719</vt:i4>
      </vt:variant>
      <vt:variant>
        <vt:i4>0</vt:i4>
      </vt:variant>
      <vt:variant>
        <vt:i4>5</vt:i4>
      </vt:variant>
      <vt:variant>
        <vt:lpwstr>http://europa.eu/rapid/press-release_IP-19-525_en.htm</vt:lpwstr>
      </vt:variant>
      <vt:variant>
        <vt:lpwstr/>
      </vt:variant>
      <vt:variant>
        <vt:i4>4522004</vt:i4>
      </vt:variant>
      <vt:variant>
        <vt:i4>716</vt:i4>
      </vt:variant>
      <vt:variant>
        <vt:i4>0</vt:i4>
      </vt:variant>
      <vt:variant>
        <vt:i4>5</vt:i4>
      </vt:variant>
      <vt:variant>
        <vt:lpwstr>https://ec.europa.eu/digital-single-market/en/proposal-revision-psi-directive</vt:lpwstr>
      </vt:variant>
      <vt:variant>
        <vt:lpwstr/>
      </vt:variant>
      <vt:variant>
        <vt:i4>6881397</vt:i4>
      </vt:variant>
      <vt:variant>
        <vt:i4>713</vt:i4>
      </vt:variant>
      <vt:variant>
        <vt:i4>0</vt:i4>
      </vt:variant>
      <vt:variant>
        <vt:i4>5</vt:i4>
      </vt:variant>
      <vt:variant>
        <vt:lpwstr>https://ec.europa.eu/digital-single-market/news-redirect/624153</vt:lpwstr>
      </vt:variant>
      <vt:variant>
        <vt:lpwstr/>
      </vt:variant>
      <vt:variant>
        <vt:i4>6815862</vt:i4>
      </vt:variant>
      <vt:variant>
        <vt:i4>710</vt:i4>
      </vt:variant>
      <vt:variant>
        <vt:i4>0</vt:i4>
      </vt:variant>
      <vt:variant>
        <vt:i4>5</vt:i4>
      </vt:variant>
      <vt:variant>
        <vt:lpwstr>https://ec.europa.eu/digital-single-market/news-redirect/621219</vt:lpwstr>
      </vt:variant>
      <vt:variant>
        <vt:lpwstr/>
      </vt:variant>
      <vt:variant>
        <vt:i4>458798</vt:i4>
      </vt:variant>
      <vt:variant>
        <vt:i4>707</vt:i4>
      </vt:variant>
      <vt:variant>
        <vt:i4>0</vt:i4>
      </vt:variant>
      <vt:variant>
        <vt:i4>5</vt:i4>
      </vt:variant>
      <vt:variant>
        <vt:lpwstr>https://ec.europa.eu/info/consultations/public-consultation-review-directive-re-use-public-sector-information-psi-directive_en</vt:lpwstr>
      </vt:variant>
      <vt:variant>
        <vt:lpwstr/>
      </vt:variant>
      <vt:variant>
        <vt:i4>5439514</vt:i4>
      </vt:variant>
      <vt:variant>
        <vt:i4>704</vt:i4>
      </vt:variant>
      <vt:variant>
        <vt:i4>0</vt:i4>
      </vt:variant>
      <vt:variant>
        <vt:i4>5</vt:i4>
      </vt:variant>
      <vt:variant>
        <vt:lpwstr>http://eur-lex.europa.eu/LexUriServ/LexUriServ.do?uri=OJ:L:2013:175:0001:0008:EN:PDF</vt:lpwstr>
      </vt:variant>
      <vt:variant>
        <vt:lpwstr/>
      </vt:variant>
      <vt:variant>
        <vt:i4>3735652</vt:i4>
      </vt:variant>
      <vt:variant>
        <vt:i4>701</vt:i4>
      </vt:variant>
      <vt:variant>
        <vt:i4>0</vt:i4>
      </vt:variant>
      <vt:variant>
        <vt:i4>5</vt:i4>
      </vt:variant>
      <vt:variant>
        <vt:lpwstr>http://eur-lex.europa.eu/LexUriServ/LexUriServ.do?uri=CELEX:32003L0098:EN:HTML</vt:lpwstr>
      </vt:variant>
      <vt:variant>
        <vt:lpwstr/>
      </vt:variant>
      <vt:variant>
        <vt:i4>3997746</vt:i4>
      </vt:variant>
      <vt:variant>
        <vt:i4>698</vt:i4>
      </vt:variant>
      <vt:variant>
        <vt:i4>0</vt:i4>
      </vt:variant>
      <vt:variant>
        <vt:i4>5</vt:i4>
      </vt:variant>
      <vt:variant>
        <vt:lpwstr>http://eur-lex.europa.eu/legal-content/FR/ALL/?uri=CELEX:32013L0037</vt:lpwstr>
      </vt:variant>
      <vt:variant>
        <vt:lpwstr/>
      </vt:variant>
      <vt:variant>
        <vt:i4>3407919</vt:i4>
      </vt:variant>
      <vt:variant>
        <vt:i4>695</vt:i4>
      </vt:variant>
      <vt:variant>
        <vt:i4>0</vt:i4>
      </vt:variant>
      <vt:variant>
        <vt:i4>5</vt:i4>
      </vt:variant>
      <vt:variant>
        <vt:lpwstr>http://eur-lex.europa.eu/legal-content/en/ALL/?uri=CELEX:32003L0098</vt:lpwstr>
      </vt:variant>
      <vt:variant>
        <vt:lpwstr/>
      </vt:variant>
      <vt:variant>
        <vt:i4>8192105</vt:i4>
      </vt:variant>
      <vt:variant>
        <vt:i4>692</vt:i4>
      </vt:variant>
      <vt:variant>
        <vt:i4>0</vt:i4>
      </vt:variant>
      <vt:variant>
        <vt:i4>5</vt:i4>
      </vt:variant>
      <vt:variant>
        <vt:lpwstr>https://eur-lex.europa.eu/legal-content/EN/TXT/?qid=1561563110433&amp;uri=CELEX:32019L1024</vt:lpwstr>
      </vt:variant>
      <vt:variant>
        <vt:lpwstr/>
      </vt:variant>
      <vt:variant>
        <vt:i4>3866644</vt:i4>
      </vt:variant>
      <vt:variant>
        <vt:i4>689</vt:i4>
      </vt:variant>
      <vt:variant>
        <vt:i4>0</vt:i4>
      </vt:variant>
      <vt:variant>
        <vt:i4>5</vt:i4>
      </vt:variant>
      <vt:variant>
        <vt:lpwstr>https://ec.europa.eu/info/law/better-regulation/have-your-say/initiatives/13045-Data-Act-including-the-review-of-the-Directive-96-9-EC-on-the-legal-protection-of-databases-_fr</vt:lpwstr>
      </vt:variant>
      <vt:variant>
        <vt:lpwstr/>
      </vt:variant>
      <vt:variant>
        <vt:i4>1572937</vt:i4>
      </vt:variant>
      <vt:variant>
        <vt:i4>686</vt:i4>
      </vt:variant>
      <vt:variant>
        <vt:i4>0</vt:i4>
      </vt:variant>
      <vt:variant>
        <vt:i4>5</vt:i4>
      </vt:variant>
      <vt:variant>
        <vt:lpwstr>https://eur-lex.europa.eu/legal-content/EN/TXT/?qid=1582218646923&amp;uri=COM:2020:66:FIN</vt:lpwstr>
      </vt:variant>
      <vt:variant>
        <vt:lpwstr/>
      </vt:variant>
      <vt:variant>
        <vt:i4>7077920</vt:i4>
      </vt:variant>
      <vt:variant>
        <vt:i4>683</vt:i4>
      </vt:variant>
      <vt:variant>
        <vt:i4>0</vt:i4>
      </vt:variant>
      <vt:variant>
        <vt:i4>5</vt:i4>
      </vt:variant>
      <vt:variant>
        <vt:lpwstr>https://eur-lex.europa.eu/legal-content/EN/TXT/?uri=CELEX%3A52020PC0767</vt:lpwstr>
      </vt:variant>
      <vt:variant>
        <vt:lpwstr/>
      </vt:variant>
      <vt:variant>
        <vt:i4>2424860</vt:i4>
      </vt:variant>
      <vt:variant>
        <vt:i4>680</vt:i4>
      </vt:variant>
      <vt:variant>
        <vt:i4>0</vt:i4>
      </vt:variant>
      <vt:variant>
        <vt:i4>5</vt:i4>
      </vt:variant>
      <vt:variant>
        <vt:lpwstr>http://ec.europa.eu/growth/tools-databases/newsroom/cf/itemdetail.cfm?item_id=8342</vt:lpwstr>
      </vt:variant>
      <vt:variant>
        <vt:lpwstr/>
      </vt:variant>
      <vt:variant>
        <vt:i4>3801134</vt:i4>
      </vt:variant>
      <vt:variant>
        <vt:i4>677</vt:i4>
      </vt:variant>
      <vt:variant>
        <vt:i4>0</vt:i4>
      </vt:variant>
      <vt:variant>
        <vt:i4>5</vt:i4>
      </vt:variant>
      <vt:variant>
        <vt:lpwstr>http://eur-lex.europa.eu/legal-content/EN/ALL/?uri=CELEX:32006L0123</vt:lpwstr>
      </vt:variant>
      <vt:variant>
        <vt:lpwstr/>
      </vt:variant>
      <vt:variant>
        <vt:i4>7405681</vt:i4>
      </vt:variant>
      <vt:variant>
        <vt:i4>674</vt:i4>
      </vt:variant>
      <vt:variant>
        <vt:i4>0</vt:i4>
      </vt:variant>
      <vt:variant>
        <vt:i4>5</vt:i4>
      </vt:variant>
      <vt:variant>
        <vt:lpwstr>https://eur-lex.europa.eu/legal-content/EN/TXT/?uri=CELEX%3A32007D0845</vt:lpwstr>
      </vt:variant>
      <vt:variant>
        <vt:lpwstr/>
      </vt:variant>
      <vt:variant>
        <vt:i4>7798898</vt:i4>
      </vt:variant>
      <vt:variant>
        <vt:i4>671</vt:i4>
      </vt:variant>
      <vt:variant>
        <vt:i4>0</vt:i4>
      </vt:variant>
      <vt:variant>
        <vt:i4>5</vt:i4>
      </vt:variant>
      <vt:variant>
        <vt:lpwstr>https://eur-lex.europa.eu/legal-content/EN/TXT/?uri=CELEX%3A32014L0042</vt:lpwstr>
      </vt:variant>
      <vt:variant>
        <vt:lpwstr/>
      </vt:variant>
      <vt:variant>
        <vt:i4>5374056</vt:i4>
      </vt:variant>
      <vt:variant>
        <vt:i4>668</vt:i4>
      </vt:variant>
      <vt:variant>
        <vt:i4>0</vt:i4>
      </vt:variant>
      <vt:variant>
        <vt:i4>5</vt:i4>
      </vt:variant>
      <vt:variant>
        <vt:lpwstr>https://ec.europa.eu/info/law/better-regulation/have-your-say/initiatives/12856-Fighting-organised-crime-strengthening-the-mandate-of-EU-Asset-Recovery-Offices_en</vt:lpwstr>
      </vt:variant>
      <vt:variant>
        <vt:lpwstr/>
      </vt:variant>
      <vt:variant>
        <vt:i4>1507380</vt:i4>
      </vt:variant>
      <vt:variant>
        <vt:i4>665</vt:i4>
      </vt:variant>
      <vt:variant>
        <vt:i4>0</vt:i4>
      </vt:variant>
      <vt:variant>
        <vt:i4>5</vt:i4>
      </vt:variant>
      <vt:variant>
        <vt:lpwstr>https://ec.europa.eu/info/law/better-regulation/have-your-say/initiatives/12698-Joint-Investigation-Teams-platform-_en</vt:lpwstr>
      </vt:variant>
      <vt:variant>
        <vt:lpwstr/>
      </vt:variant>
      <vt:variant>
        <vt:i4>1769590</vt:i4>
      </vt:variant>
      <vt:variant>
        <vt:i4>662</vt:i4>
      </vt:variant>
      <vt:variant>
        <vt:i4>0</vt:i4>
      </vt:variant>
      <vt:variant>
        <vt:i4>5</vt:i4>
      </vt:variant>
      <vt:variant>
        <vt:lpwstr>https://ec.europa.eu/info/law/better-regulation/have-your-say/initiatives/12830-Consular-protection-review-of-EU-rules_en</vt:lpwstr>
      </vt:variant>
      <vt:variant>
        <vt:lpwstr/>
      </vt:variant>
      <vt:variant>
        <vt:i4>5636152</vt:i4>
      </vt:variant>
      <vt:variant>
        <vt:i4>659</vt:i4>
      </vt:variant>
      <vt:variant>
        <vt:i4>0</vt:i4>
      </vt:variant>
      <vt:variant>
        <vt:i4>5</vt:i4>
      </vt:variant>
      <vt:variant>
        <vt:lpwstr>https://ec.europa.eu/info/law/better-regulation/have-your-say/initiatives/12685-Modernising-judicial-cooperation-between-EU-countries-use-of-digital-technology_en</vt:lpwstr>
      </vt:variant>
      <vt:variant>
        <vt:lpwstr/>
      </vt:variant>
      <vt:variant>
        <vt:i4>6357101</vt:i4>
      </vt:variant>
      <vt:variant>
        <vt:i4>656</vt:i4>
      </vt:variant>
      <vt:variant>
        <vt:i4>0</vt:i4>
      </vt:variant>
      <vt:variant>
        <vt:i4>5</vt:i4>
      </vt:variant>
      <vt:variant>
        <vt:lpwstr>https://data.consilium.europa.eu/doc/document/ST-8570-2021-INIT/en/pdf</vt:lpwstr>
      </vt:variant>
      <vt:variant>
        <vt:lpwstr/>
      </vt:variant>
      <vt:variant>
        <vt:i4>2490481</vt:i4>
      </vt:variant>
      <vt:variant>
        <vt:i4>653</vt:i4>
      </vt:variant>
      <vt:variant>
        <vt:i4>0</vt:i4>
      </vt:variant>
      <vt:variant>
        <vt:i4>5</vt:i4>
      </vt:variant>
      <vt:variant>
        <vt:lpwstr>https://www.europarl.europa.eu/RegData/etudes/BRIE/2021/689357/EPRS_BRI(2021)689357_EN.pdf</vt:lpwstr>
      </vt:variant>
      <vt:variant>
        <vt:lpwstr/>
      </vt:variant>
      <vt:variant>
        <vt:i4>4915301</vt:i4>
      </vt:variant>
      <vt:variant>
        <vt:i4>650</vt:i4>
      </vt:variant>
      <vt:variant>
        <vt:i4>0</vt:i4>
      </vt:variant>
      <vt:variant>
        <vt:i4>5</vt:i4>
      </vt:variant>
      <vt:variant>
        <vt:lpwstr>https://www.europarl.europa.eu/thinktank/en/document.html?reference=EPRS_BRI(2021)690589</vt:lpwstr>
      </vt:variant>
      <vt:variant>
        <vt:lpwstr/>
      </vt:variant>
      <vt:variant>
        <vt:i4>5046280</vt:i4>
      </vt:variant>
      <vt:variant>
        <vt:i4>647</vt:i4>
      </vt:variant>
      <vt:variant>
        <vt:i4>0</vt:i4>
      </vt:variant>
      <vt:variant>
        <vt:i4>5</vt:i4>
      </vt:variant>
      <vt:variant>
        <vt:lpwstr>https://digital-strategy.ec.europa.eu/en/library/digital-europe-programme-proposed-eu75-billion-funding-2021-2027</vt:lpwstr>
      </vt:variant>
      <vt:variant>
        <vt:lpwstr/>
      </vt:variant>
      <vt:variant>
        <vt:i4>6488163</vt:i4>
      </vt:variant>
      <vt:variant>
        <vt:i4>644</vt:i4>
      </vt:variant>
      <vt:variant>
        <vt:i4>0</vt:i4>
      </vt:variant>
      <vt:variant>
        <vt:i4>5</vt:i4>
      </vt:variant>
      <vt:variant>
        <vt:lpwstr>https://www.consilium.europa.eu/en/policies/the-eu-budget/long-term-eu-budget-2021-2027/</vt:lpwstr>
      </vt:variant>
      <vt:variant>
        <vt:lpwstr>:~:text=The%20multiannual%20financial%20framework%20(MFF,the%20period%20of%202021%2D2027.&amp;text=The%20MFF%20covers%20the%20following,and%20values%3A%20%E2%82%AC377.8%20billion</vt:lpwstr>
      </vt:variant>
      <vt:variant>
        <vt:i4>2818159</vt:i4>
      </vt:variant>
      <vt:variant>
        <vt:i4>641</vt:i4>
      </vt:variant>
      <vt:variant>
        <vt:i4>0</vt:i4>
      </vt:variant>
      <vt:variant>
        <vt:i4>5</vt:i4>
      </vt:variant>
      <vt:variant>
        <vt:lpwstr>https://digital-strategy.ec.europa.eu/en/library/communication-fostering-european-approach-artificial-intelligence</vt:lpwstr>
      </vt:variant>
      <vt:variant>
        <vt:lpwstr/>
      </vt:variant>
      <vt:variant>
        <vt:i4>6881313</vt:i4>
      </vt:variant>
      <vt:variant>
        <vt:i4>638</vt:i4>
      </vt:variant>
      <vt:variant>
        <vt:i4>0</vt:i4>
      </vt:variant>
      <vt:variant>
        <vt:i4>5</vt:i4>
      </vt:variant>
      <vt:variant>
        <vt:lpwstr>https://ec.europa.eu/info/sites/info/files/communication-shaping-europes-digital-future-feb2020_en_4.pdf</vt:lpwstr>
      </vt:variant>
      <vt:variant>
        <vt:lpwstr/>
      </vt:variant>
      <vt:variant>
        <vt:i4>8192079</vt:i4>
      </vt:variant>
      <vt:variant>
        <vt:i4>635</vt:i4>
      </vt:variant>
      <vt:variant>
        <vt:i4>0</vt:i4>
      </vt:variant>
      <vt:variant>
        <vt:i4>5</vt:i4>
      </vt:variant>
      <vt:variant>
        <vt:lpwstr>https://ec.europa.eu/info/sites/info/files/commission-white-paper-artificial-intelligence-feb2020_en.pdf</vt:lpwstr>
      </vt:variant>
      <vt:variant>
        <vt:lpwstr/>
      </vt:variant>
      <vt:variant>
        <vt:i4>2687012</vt:i4>
      </vt:variant>
      <vt:variant>
        <vt:i4>632</vt:i4>
      </vt:variant>
      <vt:variant>
        <vt:i4>0</vt:i4>
      </vt:variant>
      <vt:variant>
        <vt:i4>5</vt:i4>
      </vt:variant>
      <vt:variant>
        <vt:lpwstr>https://ec.europa.eu/home-affairs/sites/default/files/pdf/action_plan_on_integration_and_inclusion_2021-2027.pdf</vt:lpwstr>
      </vt:variant>
      <vt:variant>
        <vt:lpwstr/>
      </vt:variant>
      <vt:variant>
        <vt:i4>1966117</vt:i4>
      </vt:variant>
      <vt:variant>
        <vt:i4>629</vt:i4>
      </vt:variant>
      <vt:variant>
        <vt:i4>0</vt:i4>
      </vt:variant>
      <vt:variant>
        <vt:i4>5</vt:i4>
      </vt:variant>
      <vt:variant>
        <vt:lpwstr>https://ec.europa.eu/info/departments/informatics/open-source-software-strategy_en</vt:lpwstr>
      </vt:variant>
      <vt:variant>
        <vt:lpwstr/>
      </vt:variant>
      <vt:variant>
        <vt:i4>786551</vt:i4>
      </vt:variant>
      <vt:variant>
        <vt:i4>626</vt:i4>
      </vt:variant>
      <vt:variant>
        <vt:i4>0</vt:i4>
      </vt:variant>
      <vt:variant>
        <vt:i4>5</vt:i4>
      </vt:variant>
      <vt:variant>
        <vt:lpwstr>https://ec.europa.eu/growth/content/2021-rolling-plan-ict-standardisation-released_en</vt:lpwstr>
      </vt:variant>
      <vt:variant>
        <vt:lpwstr/>
      </vt:variant>
      <vt:variant>
        <vt:i4>2097228</vt:i4>
      </vt:variant>
      <vt:variant>
        <vt:i4>623</vt:i4>
      </vt:variant>
      <vt:variant>
        <vt:i4>0</vt:i4>
      </vt:variant>
      <vt:variant>
        <vt:i4>5</vt:i4>
      </vt:variant>
      <vt:variant>
        <vt:lpwstr>http://eur-lex.europa.eu/resource.html?uri=cellar:2c2f2554-0faf-11e7-8a35-01aa75ed71a1.0017.02/DOC_2&amp;format=PDF</vt:lpwstr>
      </vt:variant>
      <vt:variant>
        <vt:lpwstr/>
      </vt:variant>
      <vt:variant>
        <vt:i4>6750332</vt:i4>
      </vt:variant>
      <vt:variant>
        <vt:i4>620</vt:i4>
      </vt:variant>
      <vt:variant>
        <vt:i4>0</vt:i4>
      </vt:variant>
      <vt:variant>
        <vt:i4>5</vt:i4>
      </vt:variant>
      <vt:variant>
        <vt:lpwstr>https://ec.europa.eu/digital-single-market/en/digitising-european-industry</vt:lpwstr>
      </vt:variant>
      <vt:variant>
        <vt:lpwstr/>
      </vt:variant>
      <vt:variant>
        <vt:i4>7274623</vt:i4>
      </vt:variant>
      <vt:variant>
        <vt:i4>617</vt:i4>
      </vt:variant>
      <vt:variant>
        <vt:i4>0</vt:i4>
      </vt:variant>
      <vt:variant>
        <vt:i4>5</vt:i4>
      </vt:variant>
      <vt:variant>
        <vt:lpwstr>https://ec.europa.eu/digital-single-market/news-redirect/30496</vt:lpwstr>
      </vt:variant>
      <vt:variant>
        <vt:lpwstr/>
      </vt:variant>
      <vt:variant>
        <vt:i4>7536751</vt:i4>
      </vt:variant>
      <vt:variant>
        <vt:i4>614</vt:i4>
      </vt:variant>
      <vt:variant>
        <vt:i4>0</vt:i4>
      </vt:variant>
      <vt:variant>
        <vt:i4>5</vt:i4>
      </vt:variant>
      <vt:variant>
        <vt:lpwstr>https://ec.europa.eu/commission/presscorner/detail/en/ip_21_1884</vt:lpwstr>
      </vt:variant>
      <vt:variant>
        <vt:lpwstr/>
      </vt:variant>
      <vt:variant>
        <vt:i4>6029439</vt:i4>
      </vt:variant>
      <vt:variant>
        <vt:i4>611</vt:i4>
      </vt:variant>
      <vt:variant>
        <vt:i4>0</vt:i4>
      </vt:variant>
      <vt:variant>
        <vt:i4>5</vt:i4>
      </vt:variant>
      <vt:variant>
        <vt:lpwstr>https://ec.europa.eu/info/sites/info/files/communication-eu-industrial-strategy-march-2020_en.pdf</vt:lpwstr>
      </vt:variant>
      <vt:variant>
        <vt:lpwstr/>
      </vt:variant>
      <vt:variant>
        <vt:i4>2359394</vt:i4>
      </vt:variant>
      <vt:variant>
        <vt:i4>608</vt:i4>
      </vt:variant>
      <vt:variant>
        <vt:i4>0</vt:i4>
      </vt:variant>
      <vt:variant>
        <vt:i4>5</vt:i4>
      </vt:variant>
      <vt:variant>
        <vt:lpwstr>https://ec.europa.eu/info/sites/info/files/communication-enforcement-implementation-single-market-rules_en_0.pdf</vt:lpwstr>
      </vt:variant>
      <vt:variant>
        <vt:lpwstr/>
      </vt:variant>
      <vt:variant>
        <vt:i4>1703999</vt:i4>
      </vt:variant>
      <vt:variant>
        <vt:i4>605</vt:i4>
      </vt:variant>
      <vt:variant>
        <vt:i4>0</vt:i4>
      </vt:variant>
      <vt:variant>
        <vt:i4>5</vt:i4>
      </vt:variant>
      <vt:variant>
        <vt:lpwstr>https://ec.europa.eu/info/funding-tenders/funding-opportunities/funding-programmes/overview-funding-programmes/european-structural-and-investment-funds_en</vt:lpwstr>
      </vt:variant>
      <vt:variant>
        <vt:lpwstr/>
      </vt:variant>
      <vt:variant>
        <vt:i4>2883643</vt:i4>
      </vt:variant>
      <vt:variant>
        <vt:i4>602</vt:i4>
      </vt:variant>
      <vt:variant>
        <vt:i4>0</vt:i4>
      </vt:variant>
      <vt:variant>
        <vt:i4>5</vt:i4>
      </vt:variant>
      <vt:variant>
        <vt:lpwstr>https://ec.europa.eu/programmes/horizon2020/en</vt:lpwstr>
      </vt:variant>
      <vt:variant>
        <vt:lpwstr/>
      </vt:variant>
      <vt:variant>
        <vt:i4>6029439</vt:i4>
      </vt:variant>
      <vt:variant>
        <vt:i4>599</vt:i4>
      </vt:variant>
      <vt:variant>
        <vt:i4>0</vt:i4>
      </vt:variant>
      <vt:variant>
        <vt:i4>5</vt:i4>
      </vt:variant>
      <vt:variant>
        <vt:lpwstr>https://ec.europa.eu/info/sites/info/files/communication-eu-industrial-strategy-march-2020_en.pdf</vt:lpwstr>
      </vt:variant>
      <vt:variant>
        <vt:lpwstr/>
      </vt:variant>
      <vt:variant>
        <vt:i4>6815754</vt:i4>
      </vt:variant>
      <vt:variant>
        <vt:i4>596</vt:i4>
      </vt:variant>
      <vt:variant>
        <vt:i4>0</vt:i4>
      </vt:variant>
      <vt:variant>
        <vt:i4>5</vt:i4>
      </vt:variant>
      <vt:variant>
        <vt:lpwstr>https://ec.europa.eu/info/sites/info/files/communication-sme-strategy-march-2020_en.pdf</vt:lpwstr>
      </vt:variant>
      <vt:variant>
        <vt:lpwstr/>
      </vt:variant>
      <vt:variant>
        <vt:i4>7667812</vt:i4>
      </vt:variant>
      <vt:variant>
        <vt:i4>593</vt:i4>
      </vt:variant>
      <vt:variant>
        <vt:i4>0</vt:i4>
      </vt:variant>
      <vt:variant>
        <vt:i4>5</vt:i4>
      </vt:variant>
      <vt:variant>
        <vt:lpwstr>https://ec.europa.eu/commission/presscorner/detail/en/IP_20_2319</vt:lpwstr>
      </vt:variant>
      <vt:variant>
        <vt:lpwstr/>
      </vt:variant>
      <vt:variant>
        <vt:i4>7929953</vt:i4>
      </vt:variant>
      <vt:variant>
        <vt:i4>590</vt:i4>
      </vt:variant>
      <vt:variant>
        <vt:i4>0</vt:i4>
      </vt:variant>
      <vt:variant>
        <vt:i4>5</vt:i4>
      </vt:variant>
      <vt:variant>
        <vt:lpwstr>https://ec.europa.eu/commission/presscorner/detail/en/IP_20_2345</vt:lpwstr>
      </vt:variant>
      <vt:variant>
        <vt:lpwstr/>
      </vt:variant>
      <vt:variant>
        <vt:i4>8192101</vt:i4>
      </vt:variant>
      <vt:variant>
        <vt:i4>587</vt:i4>
      </vt:variant>
      <vt:variant>
        <vt:i4>0</vt:i4>
      </vt:variant>
      <vt:variant>
        <vt:i4>5</vt:i4>
      </vt:variant>
      <vt:variant>
        <vt:lpwstr>https://ec.europa.eu/commission/presscorner/detail/en/ip_20_2406</vt:lpwstr>
      </vt:variant>
      <vt:variant>
        <vt:lpwstr/>
      </vt:variant>
      <vt:variant>
        <vt:i4>7012419</vt:i4>
      </vt:variant>
      <vt:variant>
        <vt:i4>584</vt:i4>
      </vt:variant>
      <vt:variant>
        <vt:i4>0</vt:i4>
      </vt:variant>
      <vt:variant>
        <vt:i4>5</vt:i4>
      </vt:variant>
      <vt:variant>
        <vt:lpwstr>https://ec.europa.eu/home-affairs/news/commission-proposes-new-directive-enhance-resilience-critical-entities-providing-essential_en</vt:lpwstr>
      </vt:variant>
      <vt:variant>
        <vt:lpwstr/>
      </vt:variant>
      <vt:variant>
        <vt:i4>5832773</vt:i4>
      </vt:variant>
      <vt:variant>
        <vt:i4>581</vt:i4>
      </vt:variant>
      <vt:variant>
        <vt:i4>0</vt:i4>
      </vt:variant>
      <vt:variant>
        <vt:i4>5</vt:i4>
      </vt:variant>
      <vt:variant>
        <vt:lpwstr>https://digital-strategy.ec.europa.eu/en/library/proposal-directive-measures-high-common-level-cybersecurity-across-union</vt:lpwstr>
      </vt:variant>
      <vt:variant>
        <vt:lpwstr/>
      </vt:variant>
      <vt:variant>
        <vt:i4>8192108</vt:i4>
      </vt:variant>
      <vt:variant>
        <vt:i4>578</vt:i4>
      </vt:variant>
      <vt:variant>
        <vt:i4>0</vt:i4>
      </vt:variant>
      <vt:variant>
        <vt:i4>5</vt:i4>
      </vt:variant>
      <vt:variant>
        <vt:lpwstr>https://ec.europa.eu/commission/presscorner/detail/en/ip_20_2391</vt:lpwstr>
      </vt:variant>
      <vt:variant>
        <vt:lpwstr/>
      </vt:variant>
      <vt:variant>
        <vt:i4>1179667</vt:i4>
      </vt:variant>
      <vt:variant>
        <vt:i4>575</vt:i4>
      </vt:variant>
      <vt:variant>
        <vt:i4>0</vt:i4>
      </vt:variant>
      <vt:variant>
        <vt:i4>5</vt:i4>
      </vt:variant>
      <vt:variant>
        <vt:lpwstr>https://eur-lex.europa.eu/legal-content/EN/TXT/?uri=CELEX:52020PC0767</vt:lpwstr>
      </vt:variant>
      <vt:variant>
        <vt:lpwstr/>
      </vt:variant>
      <vt:variant>
        <vt:i4>2424897</vt:i4>
      </vt:variant>
      <vt:variant>
        <vt:i4>569</vt:i4>
      </vt:variant>
      <vt:variant>
        <vt:i4>0</vt:i4>
      </vt:variant>
      <vt:variant>
        <vt:i4>5</vt:i4>
      </vt:variant>
      <vt:variant>
        <vt:lpwstr>https://ec.europa.eu/info/sites/info/files/communication-european-strategy-data-19feb2020_en.pdf</vt:lpwstr>
      </vt:variant>
      <vt:variant>
        <vt:lpwstr/>
      </vt:variant>
      <vt:variant>
        <vt:i4>4456466</vt:i4>
      </vt:variant>
      <vt:variant>
        <vt:i4>566</vt:i4>
      </vt:variant>
      <vt:variant>
        <vt:i4>0</vt:i4>
      </vt:variant>
      <vt:variant>
        <vt:i4>5</vt:i4>
      </vt:variant>
      <vt:variant>
        <vt:lpwstr>https://living-in.eu/</vt:lpwstr>
      </vt:variant>
      <vt:variant>
        <vt:lpwstr/>
      </vt:variant>
      <vt:variant>
        <vt:i4>4587615</vt:i4>
      </vt:variant>
      <vt:variant>
        <vt:i4>563</vt:i4>
      </vt:variant>
      <vt:variant>
        <vt:i4>0</vt:i4>
      </vt:variant>
      <vt:variant>
        <vt:i4>5</vt:i4>
      </vt:variant>
      <vt:variant>
        <vt:lpwstr>https://joinup.ec.europa.eu/collection/nifo-national-interoperability-framework-observatory/news/eif4scc-smart-cities-communities</vt:lpwstr>
      </vt:variant>
      <vt:variant>
        <vt:lpwstr/>
      </vt:variant>
      <vt:variant>
        <vt:i4>2097228</vt:i4>
      </vt:variant>
      <vt:variant>
        <vt:i4>560</vt:i4>
      </vt:variant>
      <vt:variant>
        <vt:i4>0</vt:i4>
      </vt:variant>
      <vt:variant>
        <vt:i4>5</vt:i4>
      </vt:variant>
      <vt:variant>
        <vt:lpwstr>http://eur-lex.europa.eu/resource.html?uri=cellar:2c2f2554-0faf-11e7-8a35-01aa75ed71a1.0017.02/DOC_2&amp;format=PDF</vt:lpwstr>
      </vt:variant>
      <vt:variant>
        <vt:lpwstr/>
      </vt:variant>
      <vt:variant>
        <vt:i4>2162764</vt:i4>
      </vt:variant>
      <vt:variant>
        <vt:i4>557</vt:i4>
      </vt:variant>
      <vt:variant>
        <vt:i4>0</vt:i4>
      </vt:variant>
      <vt:variant>
        <vt:i4>5</vt:i4>
      </vt:variant>
      <vt:variant>
        <vt:lpwstr>http://eur-lex.europa.eu/resource.html?uri=cellar:2c2f2554-0faf-11e7-8a35-01aa75ed71a1.0017.02/DOC_3&amp;format=PDF</vt:lpwstr>
      </vt:variant>
      <vt:variant>
        <vt:lpwstr/>
      </vt:variant>
      <vt:variant>
        <vt:i4>1179669</vt:i4>
      </vt:variant>
      <vt:variant>
        <vt:i4>554</vt:i4>
      </vt:variant>
      <vt:variant>
        <vt:i4>0</vt:i4>
      </vt:variant>
      <vt:variant>
        <vt:i4>5</vt:i4>
      </vt:variant>
      <vt:variant>
        <vt:lpwstr>https://digital-strategy.ec.europa.eu/en/news/ministerial-declaration-egovernment-tallinn-declaration</vt:lpwstr>
      </vt:variant>
      <vt:variant>
        <vt:lpwstr/>
      </vt:variant>
      <vt:variant>
        <vt:i4>7471216</vt:i4>
      </vt:variant>
      <vt:variant>
        <vt:i4>551</vt:i4>
      </vt:variant>
      <vt:variant>
        <vt:i4>0</vt:i4>
      </vt:variant>
      <vt:variant>
        <vt:i4>5</vt:i4>
      </vt:variant>
      <vt:variant>
        <vt:lpwstr>https://digital-strategy.ec.europa.eu/en/news/berlin-declaration-digital-society-and-value-based-digital-government</vt:lpwstr>
      </vt:variant>
      <vt:variant>
        <vt:lpwstr/>
      </vt:variant>
      <vt:variant>
        <vt:i4>5439586</vt:i4>
      </vt:variant>
      <vt:variant>
        <vt:i4>536</vt:i4>
      </vt:variant>
      <vt:variant>
        <vt:i4>0</vt:i4>
      </vt:variant>
      <vt:variant>
        <vt:i4>5</vt:i4>
      </vt:variant>
      <vt:variant>
        <vt:lpwstr>https://ec.europa.eu/info/strategy/priorities-2019-2024/europe-fit-digital-age/europes-digital-decade-digital-targets-2030_en</vt:lpwstr>
      </vt:variant>
      <vt:variant>
        <vt:lpwstr/>
      </vt:variant>
      <vt:variant>
        <vt:i4>6881313</vt:i4>
      </vt:variant>
      <vt:variant>
        <vt:i4>533</vt:i4>
      </vt:variant>
      <vt:variant>
        <vt:i4>0</vt:i4>
      </vt:variant>
      <vt:variant>
        <vt:i4>5</vt:i4>
      </vt:variant>
      <vt:variant>
        <vt:lpwstr>https://ec.europa.eu/info/sites/info/files/communication-shaping-europes-digital-future-feb2020_en_4.pdf</vt:lpwstr>
      </vt:variant>
      <vt:variant>
        <vt:lpwstr/>
      </vt:variant>
      <vt:variant>
        <vt:i4>2752542</vt:i4>
      </vt:variant>
      <vt:variant>
        <vt:i4>530</vt:i4>
      </vt:variant>
      <vt:variant>
        <vt:i4>0</vt:i4>
      </vt:variant>
      <vt:variant>
        <vt:i4>5</vt:i4>
      </vt:variant>
      <vt:variant>
        <vt:lpwstr>https://ec.europa.eu/info/business-economy-euro/economic-and-fiscal-policy-coordination/eu-economic-governance-monitoring-prevention-correction/european-semester_en</vt:lpwstr>
      </vt:variant>
      <vt:variant>
        <vt:lpwstr/>
      </vt:variant>
      <vt:variant>
        <vt:i4>4259920</vt:i4>
      </vt:variant>
      <vt:variant>
        <vt:i4>527</vt:i4>
      </vt:variant>
      <vt:variant>
        <vt:i4>0</vt:i4>
      </vt:variant>
      <vt:variant>
        <vt:i4>5</vt:i4>
      </vt:variant>
      <vt:variant>
        <vt:lpwstr>https://ec.europa.eu/digital-single-market/en/news/communication-eu-egovernment-action-plan-2016-2020-accelerating-digital-transformation</vt:lpwstr>
      </vt:variant>
      <vt:variant>
        <vt:lpwstr/>
      </vt:variant>
      <vt:variant>
        <vt:i4>1179669</vt:i4>
      </vt:variant>
      <vt:variant>
        <vt:i4>524</vt:i4>
      </vt:variant>
      <vt:variant>
        <vt:i4>0</vt:i4>
      </vt:variant>
      <vt:variant>
        <vt:i4>5</vt:i4>
      </vt:variant>
      <vt:variant>
        <vt:lpwstr>https://digital-strategy.ec.europa.eu/en/news/ministerial-declaration-egovernment-tallinn-declaration</vt:lpwstr>
      </vt:variant>
      <vt:variant>
        <vt:lpwstr/>
      </vt:variant>
      <vt:variant>
        <vt:i4>7471216</vt:i4>
      </vt:variant>
      <vt:variant>
        <vt:i4>521</vt:i4>
      </vt:variant>
      <vt:variant>
        <vt:i4>0</vt:i4>
      </vt:variant>
      <vt:variant>
        <vt:i4>5</vt:i4>
      </vt:variant>
      <vt:variant>
        <vt:lpwstr>https://digital-strategy.ec.europa.eu/en/news/berlin-declaration-digital-society-and-value-based-digital-government</vt:lpwstr>
      </vt:variant>
      <vt:variant>
        <vt:lpwstr/>
      </vt:variant>
      <vt:variant>
        <vt:i4>65592</vt:i4>
      </vt:variant>
      <vt:variant>
        <vt:i4>518</vt:i4>
      </vt:variant>
      <vt:variant>
        <vt:i4>0</vt:i4>
      </vt:variant>
      <vt:variant>
        <vt:i4>5</vt:i4>
      </vt:variant>
      <vt:variant>
        <vt:lpwstr>https://ec.europa.eu/info/strategy/priorities-2019-2024/europe-fit-digital-age_en</vt:lpwstr>
      </vt:variant>
      <vt:variant>
        <vt:lpwstr/>
      </vt:variant>
      <vt:variant>
        <vt:i4>2424897</vt:i4>
      </vt:variant>
      <vt:variant>
        <vt:i4>515</vt:i4>
      </vt:variant>
      <vt:variant>
        <vt:i4>0</vt:i4>
      </vt:variant>
      <vt:variant>
        <vt:i4>5</vt:i4>
      </vt:variant>
      <vt:variant>
        <vt:lpwstr>https://ec.europa.eu/info/sites/info/files/communication-european-strategy-data-19feb2020_en.pdf</vt:lpwstr>
      </vt:variant>
      <vt:variant>
        <vt:lpwstr/>
      </vt:variant>
      <vt:variant>
        <vt:i4>6029439</vt:i4>
      </vt:variant>
      <vt:variant>
        <vt:i4>512</vt:i4>
      </vt:variant>
      <vt:variant>
        <vt:i4>0</vt:i4>
      </vt:variant>
      <vt:variant>
        <vt:i4>5</vt:i4>
      </vt:variant>
      <vt:variant>
        <vt:lpwstr>https://ec.europa.eu/info/sites/info/files/communication-eu-industrial-strategy-march-2020_en.pdf</vt:lpwstr>
      </vt:variant>
      <vt:variant>
        <vt:lpwstr/>
      </vt:variant>
      <vt:variant>
        <vt:i4>2359394</vt:i4>
      </vt:variant>
      <vt:variant>
        <vt:i4>509</vt:i4>
      </vt:variant>
      <vt:variant>
        <vt:i4>0</vt:i4>
      </vt:variant>
      <vt:variant>
        <vt:i4>5</vt:i4>
      </vt:variant>
      <vt:variant>
        <vt:lpwstr>https://ec.europa.eu/info/sites/info/files/communication-enforcement-implementation-single-market-rules_en_0.pdf</vt:lpwstr>
      </vt:variant>
      <vt:variant>
        <vt:lpwstr/>
      </vt:variant>
      <vt:variant>
        <vt:i4>6815754</vt:i4>
      </vt:variant>
      <vt:variant>
        <vt:i4>506</vt:i4>
      </vt:variant>
      <vt:variant>
        <vt:i4>0</vt:i4>
      </vt:variant>
      <vt:variant>
        <vt:i4>5</vt:i4>
      </vt:variant>
      <vt:variant>
        <vt:lpwstr>https://ec.europa.eu/info/sites/info/files/communication-sme-strategy-march-2020_en.pdf</vt:lpwstr>
      </vt:variant>
      <vt:variant>
        <vt:lpwstr/>
      </vt:variant>
      <vt:variant>
        <vt:i4>8192079</vt:i4>
      </vt:variant>
      <vt:variant>
        <vt:i4>503</vt:i4>
      </vt:variant>
      <vt:variant>
        <vt:i4>0</vt:i4>
      </vt:variant>
      <vt:variant>
        <vt:i4>5</vt:i4>
      </vt:variant>
      <vt:variant>
        <vt:lpwstr>https://ec.europa.eu/info/sites/info/files/commission-white-paper-artificial-intelligence-feb2020_en.pdf</vt:lpwstr>
      </vt:variant>
      <vt:variant>
        <vt:lpwstr/>
      </vt:variant>
      <vt:variant>
        <vt:i4>5439586</vt:i4>
      </vt:variant>
      <vt:variant>
        <vt:i4>500</vt:i4>
      </vt:variant>
      <vt:variant>
        <vt:i4>0</vt:i4>
      </vt:variant>
      <vt:variant>
        <vt:i4>5</vt:i4>
      </vt:variant>
      <vt:variant>
        <vt:lpwstr>https://ec.europa.eu/info/strategy/priorities-2019-2024/europe-fit-digital-age/europes-digital-decade-digital-targets-2030_en</vt:lpwstr>
      </vt:variant>
      <vt:variant>
        <vt:lpwstr/>
      </vt:variant>
      <vt:variant>
        <vt:i4>6881313</vt:i4>
      </vt:variant>
      <vt:variant>
        <vt:i4>497</vt:i4>
      </vt:variant>
      <vt:variant>
        <vt:i4>0</vt:i4>
      </vt:variant>
      <vt:variant>
        <vt:i4>5</vt:i4>
      </vt:variant>
      <vt:variant>
        <vt:lpwstr>https://ec.europa.eu/info/sites/info/files/communication-shaping-europes-digital-future-feb2020_en_4.pdf</vt:lpwstr>
      </vt:variant>
      <vt:variant>
        <vt:lpwstr/>
      </vt:variant>
      <vt:variant>
        <vt:i4>2818161</vt:i4>
      </vt:variant>
      <vt:variant>
        <vt:i4>494</vt:i4>
      </vt:variant>
      <vt:variant>
        <vt:i4>0</vt:i4>
      </vt:variant>
      <vt:variant>
        <vt:i4>5</vt:i4>
      </vt:variant>
      <vt:variant>
        <vt:lpwstr>http://ec.europa.eu/dgs/internal_audit/index_en.htm</vt:lpwstr>
      </vt:variant>
      <vt:variant>
        <vt:lpwstr/>
      </vt:variant>
      <vt:variant>
        <vt:i4>5046383</vt:i4>
      </vt:variant>
      <vt:variant>
        <vt:i4>491</vt:i4>
      </vt:variant>
      <vt:variant>
        <vt:i4>0</vt:i4>
      </vt:variant>
      <vt:variant>
        <vt:i4>5</vt:i4>
      </vt:variant>
      <vt:variant>
        <vt:lpwstr>https://ec.europa.eu/info/funding-tenders/funding-opportunities/funding-programmes/overview-funding-programmes/structural-reform-support-programme-srsp_en</vt:lpwstr>
      </vt:variant>
      <vt:variant>
        <vt:lpwstr/>
      </vt:variant>
      <vt:variant>
        <vt:i4>7864368</vt:i4>
      </vt:variant>
      <vt:variant>
        <vt:i4>488</vt:i4>
      </vt:variant>
      <vt:variant>
        <vt:i4>0</vt:i4>
      </vt:variant>
      <vt:variant>
        <vt:i4>5</vt:i4>
      </vt:variant>
      <vt:variant>
        <vt:lpwstr>http://ec.europa.eu/dgs/regional_policy/index_en.htm</vt:lpwstr>
      </vt:variant>
      <vt:variant>
        <vt:lpwstr/>
      </vt:variant>
      <vt:variant>
        <vt:i4>6488168</vt:i4>
      </vt:variant>
      <vt:variant>
        <vt:i4>485</vt:i4>
      </vt:variant>
      <vt:variant>
        <vt:i4>0</vt:i4>
      </vt:variant>
      <vt:variant>
        <vt:i4>5</vt:i4>
      </vt:variant>
      <vt:variant>
        <vt:lpwstr>http://ec.europa.eu/social/home.jsp</vt:lpwstr>
      </vt:variant>
      <vt:variant>
        <vt:lpwstr/>
      </vt:variant>
      <vt:variant>
        <vt:i4>2293769</vt:i4>
      </vt:variant>
      <vt:variant>
        <vt:i4>482</vt:i4>
      </vt:variant>
      <vt:variant>
        <vt:i4>0</vt:i4>
      </vt:variant>
      <vt:variant>
        <vt:i4>5</vt:i4>
      </vt:variant>
      <vt:variant>
        <vt:lpwstr>http://ec.europa.eu/justice/index_en.htm</vt:lpwstr>
      </vt:variant>
      <vt:variant>
        <vt:lpwstr/>
      </vt:variant>
      <vt:variant>
        <vt:i4>3276852</vt:i4>
      </vt:variant>
      <vt:variant>
        <vt:i4>479</vt:i4>
      </vt:variant>
      <vt:variant>
        <vt:i4>0</vt:i4>
      </vt:variant>
      <vt:variant>
        <vt:i4>5</vt:i4>
      </vt:variant>
      <vt:variant>
        <vt:lpwstr>https://ec.europa.eu/digital-single-market/en/who-we-are-dg-connect</vt:lpwstr>
      </vt:variant>
      <vt:variant>
        <vt:lpwstr/>
      </vt:variant>
      <vt:variant>
        <vt:i4>2818060</vt:i4>
      </vt:variant>
      <vt:variant>
        <vt:i4>476</vt:i4>
      </vt:variant>
      <vt:variant>
        <vt:i4>0</vt:i4>
      </vt:variant>
      <vt:variant>
        <vt:i4>5</vt:i4>
      </vt:variant>
      <vt:variant>
        <vt:lpwstr>mailto:%20grow-general-information@ec.europa.eu</vt:lpwstr>
      </vt:variant>
      <vt:variant>
        <vt:lpwstr/>
      </vt:variant>
      <vt:variant>
        <vt:i4>7733348</vt:i4>
      </vt:variant>
      <vt:variant>
        <vt:i4>470</vt:i4>
      </vt:variant>
      <vt:variant>
        <vt:i4>0</vt:i4>
      </vt:variant>
      <vt:variant>
        <vt:i4>5</vt:i4>
      </vt:variant>
      <vt:variant>
        <vt:lpwstr>https://ec.europa.eu/cefdigital/wiki/display/CEFDIGITAL/Once+Only+Principle</vt:lpwstr>
      </vt:variant>
      <vt:variant>
        <vt:lpwstr/>
      </vt:variant>
      <vt:variant>
        <vt:i4>7995419</vt:i4>
      </vt:variant>
      <vt:variant>
        <vt:i4>467</vt:i4>
      </vt:variant>
      <vt:variant>
        <vt:i4>0</vt:i4>
      </vt:variant>
      <vt:variant>
        <vt:i4>5</vt:i4>
      </vt:variant>
      <vt:variant>
        <vt:lpwstr>https://ec.europa.eu/info/departments/internal-market-industry-entrepreneurship-and-smes_en</vt:lpwstr>
      </vt:variant>
      <vt:variant>
        <vt:lpwstr/>
      </vt:variant>
      <vt:variant>
        <vt:i4>3211271</vt:i4>
      </vt:variant>
      <vt:variant>
        <vt:i4>464</vt:i4>
      </vt:variant>
      <vt:variant>
        <vt:i4>0</vt:i4>
      </vt:variant>
      <vt:variant>
        <vt:i4>5</vt:i4>
      </vt:variant>
      <vt:variant>
        <vt:lpwstr>https://ec.europa.eu/growth/about-us_en</vt:lpwstr>
      </vt:variant>
      <vt:variant>
        <vt:lpwstr/>
      </vt:variant>
      <vt:variant>
        <vt:i4>3604587</vt:i4>
      </vt:variant>
      <vt:variant>
        <vt:i4>461</vt:i4>
      </vt:variant>
      <vt:variant>
        <vt:i4>0</vt:i4>
      </vt:variant>
      <vt:variant>
        <vt:i4>5</vt:i4>
      </vt:variant>
      <vt:variant>
        <vt:lpwstr>https://ec.europa.eu/digital-single-market/en/content/egovernment-and-trust-unit-h4</vt:lpwstr>
      </vt:variant>
      <vt:variant>
        <vt:lpwstr/>
      </vt:variant>
      <vt:variant>
        <vt:i4>3276852</vt:i4>
      </vt:variant>
      <vt:variant>
        <vt:i4>458</vt:i4>
      </vt:variant>
      <vt:variant>
        <vt:i4>0</vt:i4>
      </vt:variant>
      <vt:variant>
        <vt:i4>5</vt:i4>
      </vt:variant>
      <vt:variant>
        <vt:lpwstr>https://ec.europa.eu/digital-single-market/en/who-we-are-dg-connect</vt:lpwstr>
      </vt:variant>
      <vt:variant>
        <vt:lpwstr/>
      </vt:variant>
      <vt:variant>
        <vt:i4>786551</vt:i4>
      </vt:variant>
      <vt:variant>
        <vt:i4>455</vt:i4>
      </vt:variant>
      <vt:variant>
        <vt:i4>0</vt:i4>
      </vt:variant>
      <vt:variant>
        <vt:i4>5</vt:i4>
      </vt:variant>
      <vt:variant>
        <vt:lpwstr>mailto:%20cnect-desk@ec.europa.eu</vt:lpwstr>
      </vt:variant>
      <vt:variant>
        <vt:lpwstr/>
      </vt:variant>
      <vt:variant>
        <vt:i4>7733329</vt:i4>
      </vt:variant>
      <vt:variant>
        <vt:i4>452</vt:i4>
      </vt:variant>
      <vt:variant>
        <vt:i4>0</vt:i4>
      </vt:variant>
      <vt:variant>
        <vt:i4>5</vt:i4>
      </vt:variant>
      <vt:variant>
        <vt:lpwstr>https://ec.europa.eu/info/departments/communications-networks-content-and-technology_en</vt:lpwstr>
      </vt:variant>
      <vt:variant>
        <vt:lpwstr>responsibilities</vt:lpwstr>
      </vt:variant>
      <vt:variant>
        <vt:i4>5374068</vt:i4>
      </vt:variant>
      <vt:variant>
        <vt:i4>449</vt:i4>
      </vt:variant>
      <vt:variant>
        <vt:i4>0</vt:i4>
      </vt:variant>
      <vt:variant>
        <vt:i4>5</vt:i4>
      </vt:variant>
      <vt:variant>
        <vt:lpwstr>https://ec.europa.eu/info/departments/communications-networks-content-and-technology/what-we-do-communications-networks-content-and-technology_en</vt:lpwstr>
      </vt:variant>
      <vt:variant>
        <vt:lpwstr/>
      </vt:variant>
      <vt:variant>
        <vt:i4>4718608</vt:i4>
      </vt:variant>
      <vt:variant>
        <vt:i4>446</vt:i4>
      </vt:variant>
      <vt:variant>
        <vt:i4>0</vt:i4>
      </vt:variant>
      <vt:variant>
        <vt:i4>5</vt:i4>
      </vt:variant>
      <vt:variant>
        <vt:lpwstr>https://digital-strategy.ec.europa.eu/en/activities/digital-programme</vt:lpwstr>
      </vt:variant>
      <vt:variant>
        <vt:lpwstr/>
      </vt:variant>
      <vt:variant>
        <vt:i4>720908</vt:i4>
      </vt:variant>
      <vt:variant>
        <vt:i4>440</vt:i4>
      </vt:variant>
      <vt:variant>
        <vt:i4>0</vt:i4>
      </vt:variant>
      <vt:variant>
        <vt:i4>5</vt:i4>
      </vt:variant>
      <vt:variant>
        <vt:lpwstr>http://ec.europa.eu/idabc/en/document/5707/3.html</vt:lpwstr>
      </vt:variant>
      <vt:variant>
        <vt:lpwstr/>
      </vt:variant>
      <vt:variant>
        <vt:i4>3276820</vt:i4>
      </vt:variant>
      <vt:variant>
        <vt:i4>437</vt:i4>
      </vt:variant>
      <vt:variant>
        <vt:i4>0</vt:i4>
      </vt:variant>
      <vt:variant>
        <vt:i4>5</vt:i4>
      </vt:variant>
      <vt:variant>
        <vt:lpwstr>http://ec.europa.eu/isa/index_en.htm</vt:lpwstr>
      </vt:variant>
      <vt:variant>
        <vt:lpwstr/>
      </vt:variant>
      <vt:variant>
        <vt:i4>7864381</vt:i4>
      </vt:variant>
      <vt:variant>
        <vt:i4>434</vt:i4>
      </vt:variant>
      <vt:variant>
        <vt:i4>0</vt:i4>
      </vt:variant>
      <vt:variant>
        <vt:i4>5</vt:i4>
      </vt:variant>
      <vt:variant>
        <vt:lpwstr>http://ec.europa.eu/idabc/</vt:lpwstr>
      </vt:variant>
      <vt:variant>
        <vt:lpwstr/>
      </vt:variant>
      <vt:variant>
        <vt:i4>4718608</vt:i4>
      </vt:variant>
      <vt:variant>
        <vt:i4>431</vt:i4>
      </vt:variant>
      <vt:variant>
        <vt:i4>0</vt:i4>
      </vt:variant>
      <vt:variant>
        <vt:i4>5</vt:i4>
      </vt:variant>
      <vt:variant>
        <vt:lpwstr>https://digital-strategy.ec.europa.eu/en/activities/digital-programme</vt:lpwstr>
      </vt:variant>
      <vt:variant>
        <vt:lpwstr/>
      </vt:variant>
      <vt:variant>
        <vt:i4>3276852</vt:i4>
      </vt:variant>
      <vt:variant>
        <vt:i4>428</vt:i4>
      </vt:variant>
      <vt:variant>
        <vt:i4>0</vt:i4>
      </vt:variant>
      <vt:variant>
        <vt:i4>5</vt:i4>
      </vt:variant>
      <vt:variant>
        <vt:lpwstr>https://ec.europa.eu/digital-single-market/en/who-we-are-dg-connect</vt:lpwstr>
      </vt:variant>
      <vt:variant>
        <vt:lpwstr/>
      </vt:variant>
      <vt:variant>
        <vt:i4>7209030</vt:i4>
      </vt:variant>
      <vt:variant>
        <vt:i4>425</vt:i4>
      </vt:variant>
      <vt:variant>
        <vt:i4>0</vt:i4>
      </vt:variant>
      <vt:variant>
        <vt:i4>5</vt:i4>
      </vt:variant>
      <vt:variant>
        <vt:lpwstr>https://digiplace.sharepoint.com/sites/WAB-EUROPEANCOMMISSION-ABCIVNIFOFOLLOWUP-OFR17-59354/Documents partages/D05.03 Digital government factsheets 2019/Digital Government factsheets 2019/EU/DIGIT-COMM-TEAM@ec.europa.eu</vt:lpwstr>
      </vt:variant>
      <vt:variant>
        <vt:lpwstr/>
      </vt:variant>
      <vt:variant>
        <vt:i4>4718608</vt:i4>
      </vt:variant>
      <vt:variant>
        <vt:i4>422</vt:i4>
      </vt:variant>
      <vt:variant>
        <vt:i4>0</vt:i4>
      </vt:variant>
      <vt:variant>
        <vt:i4>5</vt:i4>
      </vt:variant>
      <vt:variant>
        <vt:lpwstr>https://digital-strategy.ec.europa.eu/en/activities/digital-programme</vt:lpwstr>
      </vt:variant>
      <vt:variant>
        <vt:lpwstr/>
      </vt:variant>
      <vt:variant>
        <vt:i4>6422604</vt:i4>
      </vt:variant>
      <vt:variant>
        <vt:i4>416</vt:i4>
      </vt:variant>
      <vt:variant>
        <vt:i4>0</vt:i4>
      </vt:variant>
      <vt:variant>
        <vt:i4>5</vt:i4>
      </vt:variant>
      <vt:variant>
        <vt:lpwstr>https://ec.europa.eu/info/departments/informatics_en</vt:lpwstr>
      </vt:variant>
      <vt:variant>
        <vt:lpwstr>responsibilities</vt:lpwstr>
      </vt:variant>
      <vt:variant>
        <vt:i4>6815762</vt:i4>
      </vt:variant>
      <vt:variant>
        <vt:i4>413</vt:i4>
      </vt:variant>
      <vt:variant>
        <vt:i4>0</vt:i4>
      </vt:variant>
      <vt:variant>
        <vt:i4>5</vt:i4>
      </vt:variant>
      <vt:variant>
        <vt:lpwstr>http://ec.europa.eu/dgs/informatics/identity_en.htm</vt:lpwstr>
      </vt:variant>
      <vt:variant>
        <vt:lpwstr/>
      </vt:variant>
      <vt:variant>
        <vt:i4>262252</vt:i4>
      </vt:variant>
      <vt:variant>
        <vt:i4>410</vt:i4>
      </vt:variant>
      <vt:variant>
        <vt:i4>0</vt:i4>
      </vt:variant>
      <vt:variant>
        <vt:i4>5</vt:i4>
      </vt:variant>
      <vt:variant>
        <vt:lpwstr>https://ec.europa.eu/commission/2014-2019/ansip_en</vt:lpwstr>
      </vt:variant>
      <vt:variant>
        <vt:lpwstr/>
      </vt:variant>
      <vt:variant>
        <vt:i4>4259875</vt:i4>
      </vt:variant>
      <vt:variant>
        <vt:i4>407</vt:i4>
      </vt:variant>
      <vt:variant>
        <vt:i4>0</vt:i4>
      </vt:variant>
      <vt:variant>
        <vt:i4>5</vt:i4>
      </vt:variant>
      <vt:variant>
        <vt:lpwstr>mailto:cab-breton-contact@ec.europa.eu</vt:lpwstr>
      </vt:variant>
      <vt:variant>
        <vt:lpwstr/>
      </vt:variant>
      <vt:variant>
        <vt:i4>1703996</vt:i4>
      </vt:variant>
      <vt:variant>
        <vt:i4>404</vt:i4>
      </vt:variant>
      <vt:variant>
        <vt:i4>0</vt:i4>
      </vt:variant>
      <vt:variant>
        <vt:i4>5</vt:i4>
      </vt:variant>
      <vt:variant>
        <vt:lpwstr>https://ec.europa.eu/commission/commissioners/2019-2024/breton_en</vt:lpwstr>
      </vt:variant>
      <vt:variant>
        <vt:lpwstr/>
      </vt:variant>
      <vt:variant>
        <vt:i4>262252</vt:i4>
      </vt:variant>
      <vt:variant>
        <vt:i4>401</vt:i4>
      </vt:variant>
      <vt:variant>
        <vt:i4>0</vt:i4>
      </vt:variant>
      <vt:variant>
        <vt:i4>5</vt:i4>
      </vt:variant>
      <vt:variant>
        <vt:lpwstr>https://ec.europa.eu/commission/2014-2019/ansip_en</vt:lpwstr>
      </vt:variant>
      <vt:variant>
        <vt:lpwstr/>
      </vt:variant>
      <vt:variant>
        <vt:i4>2687044</vt:i4>
      </vt:variant>
      <vt:variant>
        <vt:i4>398</vt:i4>
      </vt:variant>
      <vt:variant>
        <vt:i4>0</vt:i4>
      </vt:variant>
      <vt:variant>
        <vt:i4>5</vt:i4>
      </vt:variant>
      <vt:variant>
        <vt:lpwstr>mailto:cab-hahn-contact@ec.europa.eu</vt:lpwstr>
      </vt:variant>
      <vt:variant>
        <vt:lpwstr/>
      </vt:variant>
      <vt:variant>
        <vt:i4>8192084</vt:i4>
      </vt:variant>
      <vt:variant>
        <vt:i4>395</vt:i4>
      </vt:variant>
      <vt:variant>
        <vt:i4>0</vt:i4>
      </vt:variant>
      <vt:variant>
        <vt:i4>5</vt:i4>
      </vt:variant>
      <vt:variant>
        <vt:lpwstr>https://ec.europa.eu/commission/commissioners/2019-2024/hahn_en</vt:lpwstr>
      </vt:variant>
      <vt:variant>
        <vt:lpwstr/>
      </vt:variant>
      <vt:variant>
        <vt:i4>262252</vt:i4>
      </vt:variant>
      <vt:variant>
        <vt:i4>392</vt:i4>
      </vt:variant>
      <vt:variant>
        <vt:i4>0</vt:i4>
      </vt:variant>
      <vt:variant>
        <vt:i4>5</vt:i4>
      </vt:variant>
      <vt:variant>
        <vt:lpwstr>https://ec.europa.eu/commission/2014-2019/ansip_en</vt:lpwstr>
      </vt:variant>
      <vt:variant>
        <vt:lpwstr/>
      </vt:variant>
      <vt:variant>
        <vt:i4>5243001</vt:i4>
      </vt:variant>
      <vt:variant>
        <vt:i4>389</vt:i4>
      </vt:variant>
      <vt:variant>
        <vt:i4>0</vt:i4>
      </vt:variant>
      <vt:variant>
        <vt:i4>5</vt:i4>
      </vt:variant>
      <vt:variant>
        <vt:lpwstr>https://digiplace.sharepoint.com/sites/WAB-EUROPEANCOMMISSION-ABCIVNIFOFOLLOWUP-OFR17-59354/Documents partages/D05.03 Digital government factsheets 2019/Digital Government factsheets 2019/EU/margrethe-vestager-contact@ec.europa.eu</vt:lpwstr>
      </vt:variant>
      <vt:variant>
        <vt:lpwstr/>
      </vt:variant>
      <vt:variant>
        <vt:i4>7733333</vt:i4>
      </vt:variant>
      <vt:variant>
        <vt:i4>129</vt:i4>
      </vt:variant>
      <vt:variant>
        <vt:i4>0</vt:i4>
      </vt:variant>
      <vt:variant>
        <vt:i4>5</vt:i4>
      </vt:variant>
      <vt:variant>
        <vt:lpwstr>https://ec.europa.eu/commission/commissioners/2019-2024/vestager_en</vt:lpwstr>
      </vt:variant>
      <vt:variant>
        <vt:lpwstr/>
      </vt:variant>
      <vt:variant>
        <vt:i4>7078012</vt:i4>
      </vt:variant>
      <vt:variant>
        <vt:i4>126</vt:i4>
      </vt:variant>
      <vt:variant>
        <vt:i4>0</vt:i4>
      </vt:variant>
      <vt:variant>
        <vt:i4>5</vt:i4>
      </vt:variant>
      <vt:variant>
        <vt:lpwstr>https://ec.europa.eu/digital-single-market/en/news/egovernment-benchmark-2020-egovernment-works-people</vt:lpwstr>
      </vt:variant>
      <vt:variant>
        <vt:lpwstr/>
      </vt:variant>
      <vt:variant>
        <vt:i4>5505119</vt:i4>
      </vt:variant>
      <vt:variant>
        <vt:i4>123</vt:i4>
      </vt:variant>
      <vt:variant>
        <vt:i4>0</vt:i4>
      </vt:variant>
      <vt:variant>
        <vt:i4>5</vt:i4>
      </vt:variant>
      <vt:variant>
        <vt:lpwstr>https://ec.europa.eu/digital-single-market/en/news/egovernment-benchmark-2019-trust-government-increasingly-important-people</vt:lpwstr>
      </vt:variant>
      <vt:variant>
        <vt:lpwstr/>
      </vt:variant>
      <vt:variant>
        <vt:i4>2359336</vt:i4>
      </vt:variant>
      <vt:variant>
        <vt:i4>120</vt:i4>
      </vt:variant>
      <vt:variant>
        <vt:i4>0</vt:i4>
      </vt:variant>
      <vt:variant>
        <vt:i4>5</vt:i4>
      </vt:variant>
      <vt:variant>
        <vt:lpwstr>https://joinup.ec.europa.eu/collection/nifo-national-interoperability-framework-observatory/eif-monitoring</vt:lpwstr>
      </vt:variant>
      <vt:variant>
        <vt:lpwstr/>
      </vt:variant>
      <vt:variant>
        <vt:i4>7340151</vt:i4>
      </vt:variant>
      <vt:variant>
        <vt:i4>117</vt:i4>
      </vt:variant>
      <vt:variant>
        <vt:i4>0</vt:i4>
      </vt:variant>
      <vt:variant>
        <vt:i4>5</vt:i4>
      </vt:variant>
      <vt:variant>
        <vt:lpwstr>https://ec.europa.eu/isa2/sites/isa/files/eif_brochure_final.pdf</vt:lpwstr>
      </vt:variant>
      <vt:variant>
        <vt:lpwstr/>
      </vt:variant>
      <vt:variant>
        <vt:i4>5963888</vt:i4>
      </vt:variant>
      <vt:variant>
        <vt:i4>114</vt:i4>
      </vt:variant>
      <vt:variant>
        <vt:i4>0</vt:i4>
      </vt:variant>
      <vt:variant>
        <vt:i4>5</vt:i4>
      </vt:variant>
      <vt:variant>
        <vt:lpwstr>http://appsso.eurostat.ec.europa.eu/nui/show.do?dataset=isoc_bde15ei&amp;lang=en</vt:lpwstr>
      </vt:variant>
      <vt:variant>
        <vt:lpwstr/>
      </vt:variant>
      <vt:variant>
        <vt:i4>5963888</vt:i4>
      </vt:variant>
      <vt:variant>
        <vt:i4>111</vt:i4>
      </vt:variant>
      <vt:variant>
        <vt:i4>0</vt:i4>
      </vt:variant>
      <vt:variant>
        <vt:i4>5</vt:i4>
      </vt:variant>
      <vt:variant>
        <vt:lpwstr>http://appsso.eurostat.ec.europa.eu/nui/show.do?dataset=isoc_bde15ei&amp;lang=en</vt:lpwstr>
      </vt:variant>
      <vt:variant>
        <vt:lpwstr/>
      </vt:variant>
      <vt:variant>
        <vt:i4>5963888</vt:i4>
      </vt:variant>
      <vt:variant>
        <vt:i4>108</vt:i4>
      </vt:variant>
      <vt:variant>
        <vt:i4>0</vt:i4>
      </vt:variant>
      <vt:variant>
        <vt:i4>5</vt:i4>
      </vt:variant>
      <vt:variant>
        <vt:lpwstr>http://appsso.eurostat.ec.europa.eu/nui/show.do?dataset=isoc_bde15ei&amp;lang=en</vt:lpwstr>
      </vt:variant>
      <vt:variant>
        <vt:lpwstr/>
      </vt:variant>
      <vt:variant>
        <vt:i4>5963888</vt:i4>
      </vt:variant>
      <vt:variant>
        <vt:i4>105</vt:i4>
      </vt:variant>
      <vt:variant>
        <vt:i4>0</vt:i4>
      </vt:variant>
      <vt:variant>
        <vt:i4>5</vt:i4>
      </vt:variant>
      <vt:variant>
        <vt:lpwstr>http://appsso.eurostat.ec.europa.eu/nui/show.do?dataset=isoc_bde15ei&amp;lang=en</vt:lpwstr>
      </vt:variant>
      <vt:variant>
        <vt:lpwstr/>
      </vt:variant>
      <vt:variant>
        <vt:i4>7340157</vt:i4>
      </vt:variant>
      <vt:variant>
        <vt:i4>102</vt:i4>
      </vt:variant>
      <vt:variant>
        <vt:i4>0</vt:i4>
      </vt:variant>
      <vt:variant>
        <vt:i4>5</vt:i4>
      </vt:variant>
      <vt:variant>
        <vt:lpwstr>http://ec.europa.eu/eurostat/data/database</vt:lpwstr>
      </vt:variant>
      <vt:variant>
        <vt:lpwstr/>
      </vt:variant>
      <vt:variant>
        <vt:i4>7340157</vt:i4>
      </vt:variant>
      <vt:variant>
        <vt:i4>99</vt:i4>
      </vt:variant>
      <vt:variant>
        <vt:i4>0</vt:i4>
      </vt:variant>
      <vt:variant>
        <vt:i4>5</vt:i4>
      </vt:variant>
      <vt:variant>
        <vt:lpwstr>http://ec.europa.eu/eurostat/data/database</vt:lpwstr>
      </vt:variant>
      <vt:variant>
        <vt:lpwstr/>
      </vt:variant>
      <vt:variant>
        <vt:i4>4063288</vt:i4>
      </vt:variant>
      <vt:variant>
        <vt:i4>93</vt:i4>
      </vt:variant>
      <vt:variant>
        <vt:i4>0</vt:i4>
      </vt:variant>
      <vt:variant>
        <vt:i4>5</vt:i4>
      </vt:variant>
      <vt:variant>
        <vt:lpwstr>https://ec.europa.eu/inea/en/connecting-europe-facility</vt:lpwstr>
      </vt:variant>
      <vt:variant>
        <vt:lpwstr/>
      </vt:variant>
      <vt:variant>
        <vt:i4>7012355</vt:i4>
      </vt:variant>
      <vt:variant>
        <vt:i4>90</vt:i4>
      </vt:variant>
      <vt:variant>
        <vt:i4>0</vt:i4>
      </vt:variant>
      <vt:variant>
        <vt:i4>5</vt:i4>
      </vt:variant>
      <vt:variant>
        <vt:lpwstr>https://ec.europa.eu/info/research-and-innovation/funding/funding-opportunities/funding-programmes-and-open-calls/horizon-europe_en</vt:lpwstr>
      </vt:variant>
      <vt:variant>
        <vt:lpwstr/>
      </vt:variant>
      <vt:variant>
        <vt:i4>4718608</vt:i4>
      </vt:variant>
      <vt:variant>
        <vt:i4>87</vt:i4>
      </vt:variant>
      <vt:variant>
        <vt:i4>0</vt:i4>
      </vt:variant>
      <vt:variant>
        <vt:i4>5</vt:i4>
      </vt:variant>
      <vt:variant>
        <vt:lpwstr>https://digital-strategy.ec.europa.eu/en/activities/digital-programme</vt:lpwstr>
      </vt:variant>
      <vt:variant>
        <vt:lpwstr/>
      </vt:variant>
      <vt:variant>
        <vt:i4>6422604</vt:i4>
      </vt:variant>
      <vt:variant>
        <vt:i4>84</vt:i4>
      </vt:variant>
      <vt:variant>
        <vt:i4>0</vt:i4>
      </vt:variant>
      <vt:variant>
        <vt:i4>5</vt:i4>
      </vt:variant>
      <vt:variant>
        <vt:lpwstr>https://ec.europa.eu/info/departments/informatics_en</vt:lpwstr>
      </vt:variant>
      <vt:variant>
        <vt:lpwstr>responsibilities</vt:lpwstr>
      </vt:variant>
      <vt:variant>
        <vt:i4>8257619</vt:i4>
      </vt:variant>
      <vt:variant>
        <vt:i4>81</vt:i4>
      </vt:variant>
      <vt:variant>
        <vt:i4>0</vt:i4>
      </vt:variant>
      <vt:variant>
        <vt:i4>5</vt:i4>
      </vt:variant>
      <vt:variant>
        <vt:lpwstr>https://ec.europa.eu/info/departments/communications-networks-content-and-technology_en</vt:lpwstr>
      </vt:variant>
      <vt:variant>
        <vt:lpwstr/>
      </vt:variant>
      <vt:variant>
        <vt:i4>7733333</vt:i4>
      </vt:variant>
      <vt:variant>
        <vt:i4>78</vt:i4>
      </vt:variant>
      <vt:variant>
        <vt:i4>0</vt:i4>
      </vt:variant>
      <vt:variant>
        <vt:i4>5</vt:i4>
      </vt:variant>
      <vt:variant>
        <vt:lpwstr>https://ec.europa.eu/commission/commissioners/2019-2024/vestager_en</vt:lpwstr>
      </vt:variant>
      <vt:variant>
        <vt:lpwstr/>
      </vt:variant>
      <vt:variant>
        <vt:i4>1966117</vt:i4>
      </vt:variant>
      <vt:variant>
        <vt:i4>75</vt:i4>
      </vt:variant>
      <vt:variant>
        <vt:i4>0</vt:i4>
      </vt:variant>
      <vt:variant>
        <vt:i4>5</vt:i4>
      </vt:variant>
      <vt:variant>
        <vt:lpwstr>https://ec.europa.eu/info/departments/informatics/open-source-software-strategy_en</vt:lpwstr>
      </vt:variant>
      <vt:variant>
        <vt:lpwstr/>
      </vt:variant>
      <vt:variant>
        <vt:i4>8192108</vt:i4>
      </vt:variant>
      <vt:variant>
        <vt:i4>72</vt:i4>
      </vt:variant>
      <vt:variant>
        <vt:i4>0</vt:i4>
      </vt:variant>
      <vt:variant>
        <vt:i4>5</vt:i4>
      </vt:variant>
      <vt:variant>
        <vt:lpwstr>https://ec.europa.eu/commission/presscorner/detail/en/ip_20_2391</vt:lpwstr>
      </vt:variant>
      <vt:variant>
        <vt:lpwstr/>
      </vt:variant>
      <vt:variant>
        <vt:i4>8192079</vt:i4>
      </vt:variant>
      <vt:variant>
        <vt:i4>69</vt:i4>
      </vt:variant>
      <vt:variant>
        <vt:i4>0</vt:i4>
      </vt:variant>
      <vt:variant>
        <vt:i4>5</vt:i4>
      </vt:variant>
      <vt:variant>
        <vt:lpwstr>https://ec.europa.eu/info/sites/info/files/commission-white-paper-artificial-intelligence-feb2020_en.pdf</vt:lpwstr>
      </vt:variant>
      <vt:variant>
        <vt:lpwstr/>
      </vt:variant>
      <vt:variant>
        <vt:i4>2359394</vt:i4>
      </vt:variant>
      <vt:variant>
        <vt:i4>66</vt:i4>
      </vt:variant>
      <vt:variant>
        <vt:i4>0</vt:i4>
      </vt:variant>
      <vt:variant>
        <vt:i4>5</vt:i4>
      </vt:variant>
      <vt:variant>
        <vt:lpwstr>https://ec.europa.eu/info/sites/info/files/communication-enforcement-implementation-single-market-rules_en_0.pdf</vt:lpwstr>
      </vt:variant>
      <vt:variant>
        <vt:lpwstr/>
      </vt:variant>
      <vt:variant>
        <vt:i4>6815754</vt:i4>
      </vt:variant>
      <vt:variant>
        <vt:i4>63</vt:i4>
      </vt:variant>
      <vt:variant>
        <vt:i4>0</vt:i4>
      </vt:variant>
      <vt:variant>
        <vt:i4>5</vt:i4>
      </vt:variant>
      <vt:variant>
        <vt:lpwstr>https://ec.europa.eu/info/sites/info/files/communication-sme-strategy-march-2020_en.pdf</vt:lpwstr>
      </vt:variant>
      <vt:variant>
        <vt:lpwstr/>
      </vt:variant>
      <vt:variant>
        <vt:i4>2424897</vt:i4>
      </vt:variant>
      <vt:variant>
        <vt:i4>60</vt:i4>
      </vt:variant>
      <vt:variant>
        <vt:i4>0</vt:i4>
      </vt:variant>
      <vt:variant>
        <vt:i4>5</vt:i4>
      </vt:variant>
      <vt:variant>
        <vt:lpwstr>https://ec.europa.eu/info/sites/info/files/communication-european-strategy-data-19feb2020_en.pdf</vt:lpwstr>
      </vt:variant>
      <vt:variant>
        <vt:lpwstr/>
      </vt:variant>
      <vt:variant>
        <vt:i4>7471216</vt:i4>
      </vt:variant>
      <vt:variant>
        <vt:i4>57</vt:i4>
      </vt:variant>
      <vt:variant>
        <vt:i4>0</vt:i4>
      </vt:variant>
      <vt:variant>
        <vt:i4>5</vt:i4>
      </vt:variant>
      <vt:variant>
        <vt:lpwstr>https://digital-strategy.ec.europa.eu/en/news/berlin-declaration-digital-society-and-value-based-digital-government</vt:lpwstr>
      </vt:variant>
      <vt:variant>
        <vt:lpwstr/>
      </vt:variant>
      <vt:variant>
        <vt:i4>6881313</vt:i4>
      </vt:variant>
      <vt:variant>
        <vt:i4>54</vt:i4>
      </vt:variant>
      <vt:variant>
        <vt:i4>0</vt:i4>
      </vt:variant>
      <vt:variant>
        <vt:i4>5</vt:i4>
      </vt:variant>
      <vt:variant>
        <vt:lpwstr>https://ec.europa.eu/info/sites/info/files/communication-shaping-europes-digital-future-feb2020_en_4.pdf</vt:lpwstr>
      </vt:variant>
      <vt:variant>
        <vt:lpwstr/>
      </vt:variant>
      <vt:variant>
        <vt:i4>5767215</vt:i4>
      </vt:variant>
      <vt:variant>
        <vt:i4>51</vt:i4>
      </vt:variant>
      <vt:variant>
        <vt:i4>0</vt:i4>
      </vt:variant>
      <vt:variant>
        <vt:i4>5</vt:i4>
      </vt:variant>
      <vt:variant>
        <vt:lpwstr>https://ec.europa.eu/info/news/commission-publishes-analysis-highlight-quality-public-administration-key-success-factor-towards-covid-19-recovery-and-green-and-digital-transitions-2021-apr-29_en</vt:lpwstr>
      </vt:variant>
      <vt:variant>
        <vt:lpwstr/>
      </vt:variant>
      <vt:variant>
        <vt:i4>1703986</vt:i4>
      </vt:variant>
      <vt:variant>
        <vt:i4>44</vt:i4>
      </vt:variant>
      <vt:variant>
        <vt:i4>0</vt:i4>
      </vt:variant>
      <vt:variant>
        <vt:i4>5</vt:i4>
      </vt:variant>
      <vt:variant>
        <vt:lpwstr/>
      </vt:variant>
      <vt:variant>
        <vt:lpwstr>_Toc44407851</vt:lpwstr>
      </vt:variant>
      <vt:variant>
        <vt:i4>1769522</vt:i4>
      </vt:variant>
      <vt:variant>
        <vt:i4>38</vt:i4>
      </vt:variant>
      <vt:variant>
        <vt:i4>0</vt:i4>
      </vt:variant>
      <vt:variant>
        <vt:i4>5</vt:i4>
      </vt:variant>
      <vt:variant>
        <vt:lpwstr/>
      </vt:variant>
      <vt:variant>
        <vt:lpwstr>_Toc44407850</vt:lpwstr>
      </vt:variant>
      <vt:variant>
        <vt:i4>1179699</vt:i4>
      </vt:variant>
      <vt:variant>
        <vt:i4>32</vt:i4>
      </vt:variant>
      <vt:variant>
        <vt:i4>0</vt:i4>
      </vt:variant>
      <vt:variant>
        <vt:i4>5</vt:i4>
      </vt:variant>
      <vt:variant>
        <vt:lpwstr/>
      </vt:variant>
      <vt:variant>
        <vt:lpwstr>_Toc44407849</vt:lpwstr>
      </vt:variant>
      <vt:variant>
        <vt:i4>1245235</vt:i4>
      </vt:variant>
      <vt:variant>
        <vt:i4>26</vt:i4>
      </vt:variant>
      <vt:variant>
        <vt:i4>0</vt:i4>
      </vt:variant>
      <vt:variant>
        <vt:i4>5</vt:i4>
      </vt:variant>
      <vt:variant>
        <vt:lpwstr/>
      </vt:variant>
      <vt:variant>
        <vt:lpwstr>_Toc44407848</vt:lpwstr>
      </vt:variant>
      <vt:variant>
        <vt:i4>1835059</vt:i4>
      </vt:variant>
      <vt:variant>
        <vt:i4>20</vt:i4>
      </vt:variant>
      <vt:variant>
        <vt:i4>0</vt:i4>
      </vt:variant>
      <vt:variant>
        <vt:i4>5</vt:i4>
      </vt:variant>
      <vt:variant>
        <vt:lpwstr/>
      </vt:variant>
      <vt:variant>
        <vt:lpwstr>_Toc44407847</vt:lpwstr>
      </vt:variant>
      <vt:variant>
        <vt:i4>1900595</vt:i4>
      </vt:variant>
      <vt:variant>
        <vt:i4>14</vt:i4>
      </vt:variant>
      <vt:variant>
        <vt:i4>0</vt:i4>
      </vt:variant>
      <vt:variant>
        <vt:i4>5</vt:i4>
      </vt:variant>
      <vt:variant>
        <vt:lpwstr/>
      </vt:variant>
      <vt:variant>
        <vt:lpwstr>_Toc44407846</vt:lpwstr>
      </vt:variant>
      <vt:variant>
        <vt:i4>1966131</vt:i4>
      </vt:variant>
      <vt:variant>
        <vt:i4>8</vt:i4>
      </vt:variant>
      <vt:variant>
        <vt:i4>0</vt:i4>
      </vt:variant>
      <vt:variant>
        <vt:i4>5</vt:i4>
      </vt:variant>
      <vt:variant>
        <vt:lpwstr/>
      </vt:variant>
      <vt:variant>
        <vt:lpwstr>_Toc44407845</vt:lpwstr>
      </vt:variant>
      <vt:variant>
        <vt:i4>2031667</vt:i4>
      </vt:variant>
      <vt:variant>
        <vt:i4>2</vt:i4>
      </vt:variant>
      <vt:variant>
        <vt:i4>0</vt:i4>
      </vt:variant>
      <vt:variant>
        <vt:i4>5</vt:i4>
      </vt:variant>
      <vt:variant>
        <vt:lpwstr/>
      </vt:variant>
      <vt:variant>
        <vt:lpwstr>_Toc44407844</vt:lpwstr>
      </vt:variant>
      <vt:variant>
        <vt:i4>6946942</vt:i4>
      </vt:variant>
      <vt:variant>
        <vt:i4>33</vt:i4>
      </vt:variant>
      <vt:variant>
        <vt:i4>0</vt:i4>
      </vt:variant>
      <vt:variant>
        <vt:i4>5</vt:i4>
      </vt:variant>
      <vt:variant>
        <vt:lpwstr>https://ec.europa.eu/info/law/better-regulation/have-your-say/initiatives/12951-Conversion-to-a-Farm-Sustainability-Data-Network-FSDN-</vt:lpwstr>
      </vt:variant>
      <vt:variant>
        <vt:lpwstr/>
      </vt:variant>
      <vt:variant>
        <vt:i4>7209052</vt:i4>
      </vt:variant>
      <vt:variant>
        <vt:i4>30</vt:i4>
      </vt:variant>
      <vt:variant>
        <vt:i4>0</vt:i4>
      </vt:variant>
      <vt:variant>
        <vt:i4>5</vt:i4>
      </vt:variant>
      <vt:variant>
        <vt:lpwstr>https://eic.ec.europa.eu/investment-opportunities_en</vt:lpwstr>
      </vt:variant>
      <vt:variant>
        <vt:lpwstr/>
      </vt:variant>
      <vt:variant>
        <vt:i4>721014</vt:i4>
      </vt:variant>
      <vt:variant>
        <vt:i4>27</vt:i4>
      </vt:variant>
      <vt:variant>
        <vt:i4>0</vt:i4>
      </vt:variant>
      <vt:variant>
        <vt:i4>5</vt:i4>
      </vt:variant>
      <vt:variant>
        <vt:lpwstr>https://ec.europa.eu/info/law/better-regulation/have-your-say/initiatives/12928-Screening-of-foreign-direct-investment-list-of-projects-&amp;-programmes-of-EU-interest-update-_en</vt:lpwstr>
      </vt:variant>
      <vt:variant>
        <vt:lpwstr/>
      </vt:variant>
      <vt:variant>
        <vt:i4>3735642</vt:i4>
      </vt:variant>
      <vt:variant>
        <vt:i4>24</vt:i4>
      </vt:variant>
      <vt:variant>
        <vt:i4>0</vt:i4>
      </vt:variant>
      <vt:variant>
        <vt:i4>5</vt:i4>
      </vt:variant>
      <vt:variant>
        <vt:lpwstr>https://ec.europa.eu/info/law/better-regulation/have-your-say/initiatives/13115-Evaluation-of-the-Joint-Harmonised-EU-Programme-of-Business-and-Consumer-Surveys_en</vt:lpwstr>
      </vt:variant>
      <vt:variant>
        <vt:lpwstr/>
      </vt:variant>
      <vt:variant>
        <vt:i4>4522031</vt:i4>
      </vt:variant>
      <vt:variant>
        <vt:i4>21</vt:i4>
      </vt:variant>
      <vt:variant>
        <vt:i4>0</vt:i4>
      </vt:variant>
      <vt:variant>
        <vt:i4>5</vt:i4>
      </vt:variant>
      <vt:variant>
        <vt:lpwstr>https://ec.europa.eu/info/law/better-regulation/have-your-say/initiatives/13046-A-Drone-Strategy-20-for-Europe_en</vt:lpwstr>
      </vt:variant>
      <vt:variant>
        <vt:lpwstr/>
      </vt:variant>
      <vt:variant>
        <vt:i4>655392</vt:i4>
      </vt:variant>
      <vt:variant>
        <vt:i4>18</vt:i4>
      </vt:variant>
      <vt:variant>
        <vt:i4>0</vt:i4>
      </vt:variant>
      <vt:variant>
        <vt:i4>5</vt:i4>
      </vt:variant>
      <vt:variant>
        <vt:lpwstr>https://ec.europa.eu/growth/single-market/public-procurement/digital/eforms_en</vt:lpwstr>
      </vt:variant>
      <vt:variant>
        <vt:lpwstr/>
      </vt:variant>
      <vt:variant>
        <vt:i4>983167</vt:i4>
      </vt:variant>
      <vt:variant>
        <vt:i4>15</vt:i4>
      </vt:variant>
      <vt:variant>
        <vt:i4>0</vt:i4>
      </vt:variant>
      <vt:variant>
        <vt:i4>5</vt:i4>
      </vt:variant>
      <vt:variant>
        <vt:lpwstr>https://eur-lex.europa.eu/eli/reg_impl/2019/1780/oj</vt:lpwstr>
      </vt:variant>
      <vt:variant>
        <vt:lpwstr/>
      </vt:variant>
      <vt:variant>
        <vt:i4>7995490</vt:i4>
      </vt:variant>
      <vt:variant>
        <vt:i4>12</vt:i4>
      </vt:variant>
      <vt:variant>
        <vt:i4>0</vt:i4>
      </vt:variant>
      <vt:variant>
        <vt:i4>5</vt:i4>
      </vt:variant>
      <vt:variant>
        <vt:lpwstr>https://ec.europa.eu/commission/presscorner/detail/en/IP_21_2663</vt:lpwstr>
      </vt:variant>
      <vt:variant>
        <vt:lpwstr/>
      </vt:variant>
      <vt:variant>
        <vt:i4>2293823</vt:i4>
      </vt:variant>
      <vt:variant>
        <vt:i4>9</vt:i4>
      </vt:variant>
      <vt:variant>
        <vt:i4>0</vt:i4>
      </vt:variant>
      <vt:variant>
        <vt:i4>5</vt:i4>
      </vt:variant>
      <vt:variant>
        <vt:lpwstr>https://ec.europa.eu/info/law/better-regulation/have-your-say/initiatives/12856-Asset-Recovery-Offices</vt:lpwstr>
      </vt:variant>
      <vt:variant>
        <vt:lpwstr/>
      </vt:variant>
      <vt:variant>
        <vt:i4>2490492</vt:i4>
      </vt:variant>
      <vt:variant>
        <vt:i4>6</vt:i4>
      </vt:variant>
      <vt:variant>
        <vt:i4>0</vt:i4>
      </vt:variant>
      <vt:variant>
        <vt:i4>5</vt:i4>
      </vt:variant>
      <vt:variant>
        <vt:lpwstr>https://ec.europa.eu/info/law/better-regulation/have-your-say/initiatives/12698-Joint-Investigation-Teams-platform-</vt:lpwstr>
      </vt:variant>
      <vt:variant>
        <vt:lpwstr/>
      </vt:variant>
      <vt:variant>
        <vt:i4>8257577</vt:i4>
      </vt:variant>
      <vt:variant>
        <vt:i4>3</vt:i4>
      </vt:variant>
      <vt:variant>
        <vt:i4>0</vt:i4>
      </vt:variant>
      <vt:variant>
        <vt:i4>5</vt:i4>
      </vt:variant>
      <vt:variant>
        <vt:lpwstr>https://ec.europa.eu/info/law/better-regulation/have-your-say/initiatives/12830-Consular-protection-review-of-EU-rules</vt:lpwstr>
      </vt:variant>
      <vt:variant>
        <vt:lpwstr/>
      </vt:variant>
      <vt:variant>
        <vt:i4>3407969</vt:i4>
      </vt:variant>
      <vt:variant>
        <vt:i4>0</vt:i4>
      </vt:variant>
      <vt:variant>
        <vt:i4>0</vt:i4>
      </vt:variant>
      <vt:variant>
        <vt:i4>5</vt:i4>
      </vt:variant>
      <vt:variant>
        <vt:lpwstr>https://ec.europa.eu/info/law/better-regulation/have-your-say/initiatives/12685-Digitalisation-of-cross-border-judicial-cooperation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DEVENYI Vivien</dc:creator>
  <cp:keywords/>
  <dc:description/>
  <cp:lastModifiedBy>CRAHAY Allegra</cp:lastModifiedBy>
  <cp:revision>682</cp:revision>
  <cp:lastPrinted>2022-03-02T11:36:00Z</cp:lastPrinted>
  <dcterms:created xsi:type="dcterms:W3CDTF">2021-07-19T16:14:00Z</dcterms:created>
  <dcterms:modified xsi:type="dcterms:W3CDTF">2022-07-19T16:12:00Z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0x0101006B747FE5AE660E4BB4E105A0331D1EC6</vt:lpwstr>
  </property>
  <property fmtid="{D5CDD505-2E9C-101B-9397-08002B2CF9AE}" pid="3" name="AuthorIds_UIVersion_1536">
    <vt:lpwstr>32</vt:lpwstr>
  </property>
  <property fmtid="{D5CDD505-2E9C-101B-9397-08002B2CF9AE}" pid="4" name="AuthorIds_UIVersion_512">
    <vt:lpwstr>32</vt:lpwstr>
  </property>
  <property fmtid="{D5CDD505-2E9C-101B-9397-08002B2CF9AE}" pid="5" name="AuthorIds_UIVersion_8704">
    <vt:lpwstr>32</vt:lpwstr>
  </property>
  <property fmtid="{D5CDD505-2E9C-101B-9397-08002B2CF9AE}" pid="6" name="AuthorIds_UIVersion_10240">
    <vt:lpwstr>25</vt:lpwstr>
  </property>
  <property fmtid="{D5CDD505-2E9C-101B-9397-08002B2CF9AE}" pid="7" name="AuthorIds_UIVersion_1024">
    <vt:lpwstr>32</vt:lpwstr>
  </property>
  <property fmtid="{D5CDD505-2E9C-101B-9397-08002B2CF9AE}" pid="8" name="AuthorIds_UIVersion_8192">
    <vt:lpwstr>32,377</vt:lpwstr>
  </property>
  <property fmtid="{D5CDD505-2E9C-101B-9397-08002B2CF9AE}" pid="9" name="AuthorIds_UIVersion_11264">
    <vt:lpwstr>25</vt:lpwstr>
  </property>
  <property fmtid="{D5CDD505-2E9C-101B-9397-08002B2CF9AE}" pid="10" name="TaxKeyword">
    <vt:lpwstr/>
  </property>
  <property fmtid="{D5CDD505-2E9C-101B-9397-08002B2CF9AE}" pid="11" name="WSDocumentType">
    <vt:lpwstr/>
  </property>
</Properties>
</file>