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33BE8" w14:textId="78C5B457" w:rsidR="000B0E45" w:rsidRPr="00667243" w:rsidRDefault="00A76EBD">
      <w:r w:rsidRPr="00667243">
        <w:rPr>
          <w:noProof/>
        </w:rPr>
        <w:drawing>
          <wp:anchor distT="0" distB="0" distL="114300" distR="114300" simplePos="0" relativeHeight="251658249" behindDoc="1" locked="0" layoutInCell="1" allowOverlap="1" wp14:anchorId="7704BCC4" wp14:editId="11655DA1">
            <wp:simplePos x="0" y="0"/>
            <wp:positionH relativeFrom="column">
              <wp:posOffset>-1075055</wp:posOffset>
            </wp:positionH>
            <wp:positionV relativeFrom="paragraph">
              <wp:posOffset>232410</wp:posOffset>
            </wp:positionV>
            <wp:extent cx="7560310" cy="5495290"/>
            <wp:effectExtent l="0" t="0" r="0" b="0"/>
            <wp:wrapNone/>
            <wp:docPr id="29" name="Picture 29" descr="liechtenstein-176128_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echtenstein-176128_1920"/>
                    <pic:cNvPicPr>
                      <a:picLocks noChangeAspect="1" noChangeArrowheads="1"/>
                    </pic:cNvPicPr>
                  </pic:nvPicPr>
                  <pic:blipFill>
                    <a:blip r:embed="rId11">
                      <a:extLst>
                        <a:ext uri="{28A0092B-C50C-407E-A947-70E740481C1C}">
                          <a14:useLocalDpi xmlns:a14="http://schemas.microsoft.com/office/drawing/2010/main" val="0"/>
                        </a:ext>
                      </a:extLst>
                    </a:blip>
                    <a:srcRect t="28807" b="22763"/>
                    <a:stretch>
                      <a:fillRect/>
                    </a:stretch>
                  </pic:blipFill>
                  <pic:spPr bwMode="auto">
                    <a:xfrm>
                      <a:off x="0" y="0"/>
                      <a:ext cx="7560310" cy="5495290"/>
                    </a:xfrm>
                    <a:prstGeom prst="rect">
                      <a:avLst/>
                    </a:prstGeom>
                    <a:noFill/>
                  </pic:spPr>
                </pic:pic>
              </a:graphicData>
            </a:graphic>
            <wp14:sizeRelH relativeFrom="page">
              <wp14:pctWidth>0</wp14:pctWidth>
            </wp14:sizeRelH>
            <wp14:sizeRelV relativeFrom="page">
              <wp14:pctHeight>0</wp14:pctHeight>
            </wp14:sizeRelV>
          </wp:anchor>
        </w:drawing>
      </w:r>
      <w:r w:rsidRPr="00667243">
        <w:rPr>
          <w:noProof/>
        </w:rPr>
        <w:drawing>
          <wp:anchor distT="0" distB="0" distL="114300" distR="114300" simplePos="0" relativeHeight="251658241" behindDoc="0" locked="0" layoutInCell="1" allowOverlap="1" wp14:anchorId="669B1A4F" wp14:editId="77B3D6AD">
            <wp:simplePos x="0" y="0"/>
            <wp:positionH relativeFrom="column">
              <wp:posOffset>1788160</wp:posOffset>
            </wp:positionH>
            <wp:positionV relativeFrom="paragraph">
              <wp:posOffset>-764540</wp:posOffset>
            </wp:positionV>
            <wp:extent cx="2019935" cy="1406525"/>
            <wp:effectExtent l="0" t="0" r="0" b="0"/>
            <wp:wrapNone/>
            <wp:docPr id="9"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17112CAA" w:rsidR="00CD6EBB" w:rsidRPr="00667243" w:rsidRDefault="00CD6EBB"/>
    <w:p w14:paraId="6062DE46" w14:textId="7A2CE76A" w:rsidR="00CD6EBB" w:rsidRPr="00667243" w:rsidRDefault="00CD6EBB"/>
    <w:p w14:paraId="4BF607FC" w14:textId="2CABB897" w:rsidR="00CD6EBB" w:rsidRPr="00667243" w:rsidRDefault="00CD6EBB"/>
    <w:p w14:paraId="389D1F3F" w14:textId="1C0E7AB2" w:rsidR="00CD6EBB" w:rsidRPr="00667243" w:rsidRDefault="00CD6EBB"/>
    <w:p w14:paraId="7EC47F69" w14:textId="78999C64" w:rsidR="00CD6EBB" w:rsidRPr="00667243" w:rsidRDefault="00CD6EBB"/>
    <w:p w14:paraId="5358E2F1" w14:textId="4883ACB1" w:rsidR="00CD6EBB" w:rsidRPr="00667243" w:rsidRDefault="00CD6EBB"/>
    <w:p w14:paraId="140724E0" w14:textId="7AB6BA4B" w:rsidR="00CD6EBB" w:rsidRPr="00667243" w:rsidRDefault="00CD6EBB"/>
    <w:p w14:paraId="711E595F" w14:textId="6B8C2B22" w:rsidR="00CD6EBB" w:rsidRPr="00667243" w:rsidRDefault="00CD6EBB"/>
    <w:p w14:paraId="1C819E45" w14:textId="67AA7D50" w:rsidR="00BE75BE" w:rsidRPr="00667243" w:rsidRDefault="00BE75BE"/>
    <w:p w14:paraId="33A16B60" w14:textId="3C99B57A" w:rsidR="00B41BBD" w:rsidRPr="00667243" w:rsidRDefault="00B41BBD"/>
    <w:p w14:paraId="52A0FF17" w14:textId="77777777" w:rsidR="00B41BBD" w:rsidRPr="00667243" w:rsidRDefault="00B41BBD"/>
    <w:p w14:paraId="0566FE8F" w14:textId="249512CD" w:rsidR="00B41BBD" w:rsidRPr="00667243" w:rsidRDefault="00B41BBD"/>
    <w:p w14:paraId="5B406853" w14:textId="77777777" w:rsidR="00B41BBD" w:rsidRPr="00667243" w:rsidRDefault="00B41BBD"/>
    <w:p w14:paraId="50EF10B8" w14:textId="5A611DDC" w:rsidR="00B41BBD" w:rsidRPr="00667243" w:rsidRDefault="00B41BBD"/>
    <w:p w14:paraId="7E613124" w14:textId="77777777" w:rsidR="00B41BBD" w:rsidRPr="00667243" w:rsidRDefault="00B41BBD"/>
    <w:p w14:paraId="71A72B29" w14:textId="7D1678D4" w:rsidR="00B41BBD" w:rsidRPr="00667243" w:rsidRDefault="00B41BBD"/>
    <w:p w14:paraId="352FB21D" w14:textId="7B42EF21" w:rsidR="00B41BBD" w:rsidRPr="00667243" w:rsidRDefault="00B41BBD"/>
    <w:p w14:paraId="01D0E3DF" w14:textId="77777777" w:rsidR="00B41BBD" w:rsidRPr="00667243" w:rsidRDefault="00B41BBD"/>
    <w:p w14:paraId="45C2939D" w14:textId="76A88E87" w:rsidR="00B41BBD" w:rsidRPr="00667243" w:rsidRDefault="00B41BBD"/>
    <w:p w14:paraId="54A5D151" w14:textId="1F1D4D5D" w:rsidR="00CD6EBB" w:rsidRPr="00667243" w:rsidRDefault="00CD6EBB"/>
    <w:p w14:paraId="785BF4C0" w14:textId="77777777" w:rsidR="00CD6EBB" w:rsidRPr="00667243" w:rsidRDefault="00CD6EBB"/>
    <w:p w14:paraId="7AC97244" w14:textId="22DAD4E1" w:rsidR="00CD6EBB" w:rsidRPr="00667243" w:rsidRDefault="00CD6EBB"/>
    <w:p w14:paraId="1D31991C" w14:textId="77777777" w:rsidR="00CD6EBB" w:rsidRPr="00667243" w:rsidRDefault="00CD6EBB"/>
    <w:p w14:paraId="12CB8B23" w14:textId="3E6BDD0F" w:rsidR="00CD6EBB" w:rsidRPr="00667243" w:rsidRDefault="00A76EBD">
      <w:r w:rsidRPr="00667243">
        <w:rPr>
          <w:noProof/>
        </w:rPr>
        <mc:AlternateContent>
          <mc:Choice Requires="wps">
            <w:drawing>
              <wp:anchor distT="0" distB="0" distL="114300" distR="114300" simplePos="0" relativeHeight="251658240" behindDoc="0" locked="0" layoutInCell="1" allowOverlap="1" wp14:anchorId="452AA158" wp14:editId="7C03F21A">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4152E6" w:rsidRPr="007C077A" w:rsidRDefault="004152E6"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AA158"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43EA6026" w14:textId="77777777" w:rsidR="004152E6" w:rsidRPr="007C077A" w:rsidRDefault="004152E6"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5A56787" w14:textId="77777777" w:rsidR="00CD6EBB" w:rsidRPr="00667243" w:rsidRDefault="00CD6EBB"/>
    <w:p w14:paraId="55816728" w14:textId="246083CB" w:rsidR="00CD6EBB" w:rsidRPr="00667243" w:rsidRDefault="00CD6EBB"/>
    <w:p w14:paraId="605F3D73" w14:textId="7B56B0B4" w:rsidR="00CD6EBB" w:rsidRPr="00667243" w:rsidRDefault="00CD6EBB"/>
    <w:p w14:paraId="40C54F67" w14:textId="0E94CE55" w:rsidR="00CD6EBB" w:rsidRPr="00667243" w:rsidRDefault="00CD6EBB"/>
    <w:p w14:paraId="6C83E819" w14:textId="3B576D26" w:rsidR="00CD6EBB" w:rsidRPr="00667243" w:rsidRDefault="00CD6EBB"/>
    <w:p w14:paraId="1B6C0471" w14:textId="47141620" w:rsidR="00CD6EBB" w:rsidRPr="00667243" w:rsidRDefault="00CD6EBB"/>
    <w:p w14:paraId="19F3122F" w14:textId="51F3EB03" w:rsidR="00CD6EBB" w:rsidRPr="00667243" w:rsidRDefault="00CD6EBB"/>
    <w:p w14:paraId="1D0D5238" w14:textId="5CE79B19" w:rsidR="00B41BBD" w:rsidRPr="00667243" w:rsidRDefault="00B41BBD"/>
    <w:p w14:paraId="2317EA37" w14:textId="5751AA28" w:rsidR="00B41BBD" w:rsidRPr="00667243" w:rsidRDefault="00B41BBD"/>
    <w:p w14:paraId="6780F879" w14:textId="5F18AB80" w:rsidR="00B41BBD" w:rsidRPr="00667243" w:rsidRDefault="00B41BBD"/>
    <w:p w14:paraId="59C93882" w14:textId="6EFA2DEE" w:rsidR="00B41BBD" w:rsidRPr="00667243" w:rsidRDefault="00B41BBD"/>
    <w:p w14:paraId="07C59DD3" w14:textId="3C6648DC" w:rsidR="00726E07" w:rsidRPr="00667243" w:rsidRDefault="00A76EBD" w:rsidP="00726E07">
      <w:pPr>
        <w:pStyle w:val="Caption"/>
      </w:pPr>
      <w:r w:rsidRPr="00667243">
        <w:rPr>
          <w:noProof/>
        </w:rPr>
        <mc:AlternateContent>
          <mc:Choice Requires="wps">
            <w:drawing>
              <wp:anchor distT="0" distB="0" distL="114300" distR="114300" simplePos="0" relativeHeight="251658245" behindDoc="1" locked="0" layoutInCell="1" allowOverlap="1" wp14:anchorId="1F095166" wp14:editId="4AC68197">
                <wp:simplePos x="0" y="0"/>
                <wp:positionH relativeFrom="margin">
                  <wp:posOffset>2337435</wp:posOffset>
                </wp:positionH>
                <wp:positionV relativeFrom="margin">
                  <wp:posOffset>9028430</wp:posOffset>
                </wp:positionV>
                <wp:extent cx="884555" cy="486410"/>
                <wp:effectExtent l="0" t="0" r="0" b="0"/>
                <wp:wrapNone/>
                <wp:docPr id="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34E737A" w14:textId="77777777" w:rsidR="004152E6" w:rsidRPr="007C077A" w:rsidRDefault="004152E6"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095166" id="Text Box 6" o:spid="_x0000_s1027" type="#_x0000_t202" style="position:absolute;left:0;text-align:left;margin-left:184.05pt;margin-top:710.9pt;width:69.65pt;height:38.3pt;z-index:-25165823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" fillcolor="#039" stroked="f" strokeweight=".5pt">
                <v:textbox>
                  <w:txbxContent>
                    <w:p w14:paraId="534E737A" w14:textId="77777777" w:rsidR="004152E6" w:rsidRPr="007C077A" w:rsidRDefault="004152E6"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mc:Fallback>
        </mc:AlternateContent>
      </w:r>
      <w:r w:rsidRPr="00667243">
        <w:rPr>
          <w:noProof/>
        </w:rPr>
        <w:drawing>
          <wp:anchor distT="0" distB="0" distL="114300" distR="114300" simplePos="0" relativeHeight="251658244" behindDoc="1" locked="0" layoutInCell="1" allowOverlap="1" wp14:anchorId="0D9B64EF" wp14:editId="488547AB">
            <wp:simplePos x="0" y="0"/>
            <wp:positionH relativeFrom="column">
              <wp:posOffset>-775970</wp:posOffset>
            </wp:positionH>
            <wp:positionV relativeFrom="paragraph">
              <wp:posOffset>1905000</wp:posOffset>
            </wp:positionV>
            <wp:extent cx="7265670" cy="240284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65670" cy="2402840"/>
                    </a:xfrm>
                    <a:prstGeom prst="rect">
                      <a:avLst/>
                    </a:prstGeom>
                    <a:noFill/>
                  </pic:spPr>
                </pic:pic>
              </a:graphicData>
            </a:graphic>
            <wp14:sizeRelH relativeFrom="page">
              <wp14:pctWidth>0</wp14:pctWidth>
            </wp14:sizeRelH>
            <wp14:sizeRelV relativeFrom="page">
              <wp14:pctHeight>0</wp14:pctHeight>
            </wp14:sizeRelV>
          </wp:anchor>
        </w:drawing>
      </w:r>
      <w:r w:rsidRPr="00667243">
        <w:rPr>
          <w:noProof/>
        </w:rPr>
        <mc:AlternateContent>
          <mc:Choice Requires="wps">
            <w:drawing>
              <wp:anchor distT="45720" distB="45720" distL="114300" distR="114300" simplePos="0" relativeHeight="251658242" behindDoc="0" locked="0" layoutInCell="1" allowOverlap="1" wp14:anchorId="3BE9DEFF" wp14:editId="2EF31C93">
                <wp:simplePos x="0" y="0"/>
                <wp:positionH relativeFrom="column">
                  <wp:posOffset>2720340</wp:posOffset>
                </wp:positionH>
                <wp:positionV relativeFrom="paragraph">
                  <wp:posOffset>276225</wp:posOffset>
                </wp:positionV>
                <wp:extent cx="3273425" cy="219075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3425"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D55AE" w14:textId="524D93B7" w:rsidR="004152E6" w:rsidRPr="006A65E6" w:rsidRDefault="004152E6" w:rsidP="00337934">
                            <w:pPr>
                              <w:jc w:val="right"/>
                              <w:rPr>
                                <w:color w:val="0070C0"/>
                                <w:sz w:val="56"/>
                                <w:szCs w:val="40"/>
                              </w:rPr>
                            </w:pPr>
                            <w:r w:rsidRPr="006A65E6">
                              <w:rPr>
                                <w:color w:val="0070C0"/>
                                <w:sz w:val="56"/>
                                <w:szCs w:val="40"/>
                              </w:rPr>
                              <w:t>Digital Government Factsheet 2019</w:t>
                            </w:r>
                          </w:p>
                          <w:p w14:paraId="0B105842" w14:textId="0D1680FF" w:rsidR="004152E6" w:rsidRPr="006A65E6" w:rsidRDefault="004152E6" w:rsidP="00337934">
                            <w:pPr>
                              <w:jc w:val="right"/>
                              <w:rPr>
                                <w:color w:val="0070C0"/>
                                <w:sz w:val="56"/>
                                <w:szCs w:val="40"/>
                              </w:rPr>
                            </w:pPr>
                          </w:p>
                          <w:p w14:paraId="335F5FC6" w14:textId="23D8809B" w:rsidR="004152E6" w:rsidRPr="006A65E6" w:rsidRDefault="004152E6" w:rsidP="00337934">
                            <w:pPr>
                              <w:jc w:val="right"/>
                              <w:rPr>
                                <w:color w:val="0070C0"/>
                                <w:sz w:val="48"/>
                                <w:szCs w:val="40"/>
                              </w:rPr>
                            </w:pPr>
                            <w:r w:rsidRPr="006A65E6">
                              <w:rPr>
                                <w:color w:val="0070C0"/>
                                <w:sz w:val="48"/>
                                <w:szCs w:val="40"/>
                              </w:rPr>
                              <w:t>Liechtenstein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2" o:spid="_x0000_s1028" type="#_x0000_t202" style="position:absolute;left:0;text-align:left;margin-left:214.2pt;margin-top:21.75pt;width:257.75pt;height:172.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" filled="f" stroked="f">
                <v:textbox style="mso-fit-shape-to-text:t">
                  <w:txbxContent>
                    <w:p w14:paraId="0F6D55AE" w14:textId="524D93B7" w:rsidR="004152E6" w:rsidRPr="006A65E6" w:rsidRDefault="004152E6" w:rsidP="00337934">
                      <w:pPr>
                        <w:jc w:val="right"/>
                        <w:rPr>
                          <w:color w:val="0070C0"/>
                          <w:sz w:val="56"/>
                          <w:szCs w:val="40"/>
                        </w:rPr>
                      </w:pPr>
                      <w:r w:rsidRPr="006A65E6">
                        <w:rPr>
                          <w:color w:val="0070C0"/>
                          <w:sz w:val="56"/>
                          <w:szCs w:val="40"/>
                        </w:rPr>
                        <w:t>Digital Government Factsheet 2019</w:t>
                      </w:r>
                    </w:p>
                    <w:p w14:paraId="0B105842" w14:textId="0D1680FF" w:rsidR="004152E6" w:rsidRPr="006A65E6" w:rsidRDefault="004152E6" w:rsidP="00337934">
                      <w:pPr>
                        <w:jc w:val="right"/>
                        <w:rPr>
                          <w:color w:val="0070C0"/>
                          <w:sz w:val="56"/>
                          <w:szCs w:val="40"/>
                        </w:rPr>
                      </w:pPr>
                    </w:p>
                    <w:p w14:paraId="335F5FC6" w14:textId="23D8809B" w:rsidR="004152E6" w:rsidRPr="006A65E6" w:rsidRDefault="004152E6" w:rsidP="00337934">
                      <w:pPr>
                        <w:jc w:val="right"/>
                        <w:rPr>
                          <w:color w:val="0070C0"/>
                          <w:sz w:val="48"/>
                          <w:szCs w:val="40"/>
                        </w:rPr>
                      </w:pPr>
                      <w:r w:rsidRPr="006A65E6">
                        <w:rPr>
                          <w:color w:val="0070C0"/>
                          <w:sz w:val="48"/>
                          <w:szCs w:val="40"/>
                        </w:rPr>
                        <w:t>Liechtenstein</w:t>
                      </w:r>
                    </w:p>
                  </w:txbxContent>
                </v:textbox>
                <w10:wrap type="square"/>
              </v:shape>
            </w:pict>
          </mc:Fallback>
        </mc:AlternateContent>
      </w:r>
      <w:r w:rsidR="00115D67" w:rsidRPr="00667243">
        <w:br w:type="page"/>
      </w:r>
      <w:r w:rsidR="00726E07" w:rsidRPr="00667243">
        <w:rPr>
          <w:sz w:val="32"/>
        </w:rPr>
        <w:lastRenderedPageBreak/>
        <w:t>Table of Contents</w:t>
      </w:r>
    </w:p>
    <w:p w14:paraId="5FC781F0" w14:textId="77777777" w:rsidR="00D2200F" w:rsidRPr="00667243" w:rsidRDefault="00D2200F"/>
    <w:p w14:paraId="0FB01C2A" w14:textId="76DBA96C" w:rsidR="00903EB9" w:rsidRDefault="000D5835">
      <w:pPr>
        <w:pStyle w:val="TOC1"/>
        <w:rPr>
          <w:rFonts w:asciiTheme="minorHAnsi" w:eastAsiaTheme="minorEastAsia" w:hAnsiTheme="minorHAnsi" w:cstheme="minorBidi"/>
          <w:noProof/>
          <w:color w:val="auto"/>
          <w:sz w:val="22"/>
          <w:szCs w:val="22"/>
          <w:lang w:val="fr-LU" w:eastAsia="fr-LU"/>
        </w:rPr>
      </w:pPr>
      <w:r w:rsidRPr="00667243">
        <w:fldChar w:fldCharType="begin"/>
      </w:r>
      <w:r w:rsidRPr="00667243">
        <w:instrText xml:space="preserve"> TOC \o "1-1" \h \z \u </w:instrText>
      </w:r>
      <w:r w:rsidRPr="00667243">
        <w:fldChar w:fldCharType="separate"/>
      </w:r>
      <w:hyperlink w:anchor="_Toc12884190" w:history="1">
        <w:r w:rsidR="00903EB9" w:rsidRPr="0008775B">
          <w:rPr>
            <w:rStyle w:val="Hyperlink"/>
            <w:noProof/>
          </w:rPr>
          <w:t>Country Profile</w:t>
        </w:r>
        <w:r w:rsidR="00903EB9">
          <w:rPr>
            <w:noProof/>
            <w:webHidden/>
          </w:rPr>
          <w:tab/>
        </w:r>
        <w:r w:rsidR="00903EB9">
          <w:rPr>
            <w:noProof/>
            <w:webHidden/>
          </w:rPr>
          <w:fldChar w:fldCharType="begin"/>
        </w:r>
        <w:r w:rsidR="00903EB9">
          <w:rPr>
            <w:noProof/>
            <w:webHidden/>
          </w:rPr>
          <w:instrText xml:space="preserve"> PAGEREF _Toc12884190 \h </w:instrText>
        </w:r>
        <w:r w:rsidR="00903EB9">
          <w:rPr>
            <w:noProof/>
            <w:webHidden/>
          </w:rPr>
        </w:r>
        <w:r w:rsidR="00903EB9">
          <w:rPr>
            <w:noProof/>
            <w:webHidden/>
          </w:rPr>
          <w:fldChar w:fldCharType="separate"/>
        </w:r>
        <w:r w:rsidR="00B35E46">
          <w:rPr>
            <w:noProof/>
            <w:webHidden/>
          </w:rPr>
          <w:t>3</w:t>
        </w:r>
        <w:r w:rsidR="00903EB9">
          <w:rPr>
            <w:noProof/>
            <w:webHidden/>
          </w:rPr>
          <w:fldChar w:fldCharType="end"/>
        </w:r>
      </w:hyperlink>
    </w:p>
    <w:p w14:paraId="723527CF" w14:textId="2B1FC0A4" w:rsidR="00903EB9" w:rsidRDefault="00903EB9">
      <w:pPr>
        <w:pStyle w:val="TOC1"/>
        <w:rPr>
          <w:rFonts w:asciiTheme="minorHAnsi" w:eastAsiaTheme="minorEastAsia" w:hAnsiTheme="minorHAnsi" w:cstheme="minorBidi"/>
          <w:noProof/>
          <w:color w:val="auto"/>
          <w:sz w:val="22"/>
          <w:szCs w:val="22"/>
          <w:lang w:val="fr-LU" w:eastAsia="fr-LU"/>
        </w:rPr>
      </w:pPr>
      <w:hyperlink w:anchor="_Toc12884191" w:history="1">
        <w:r w:rsidRPr="0008775B">
          <w:rPr>
            <w:rStyle w:val="Hyperlink"/>
            <w:noProof/>
          </w:rPr>
          <w:t>Digital Government Highlights</w:t>
        </w:r>
        <w:r>
          <w:rPr>
            <w:noProof/>
            <w:webHidden/>
          </w:rPr>
          <w:tab/>
        </w:r>
        <w:r>
          <w:rPr>
            <w:noProof/>
            <w:webHidden/>
          </w:rPr>
          <w:fldChar w:fldCharType="begin"/>
        </w:r>
        <w:r>
          <w:rPr>
            <w:noProof/>
            <w:webHidden/>
          </w:rPr>
          <w:instrText xml:space="preserve"> PAGEREF _Toc12884191 \h </w:instrText>
        </w:r>
        <w:r>
          <w:rPr>
            <w:noProof/>
            <w:webHidden/>
          </w:rPr>
        </w:r>
        <w:r>
          <w:rPr>
            <w:noProof/>
            <w:webHidden/>
          </w:rPr>
          <w:fldChar w:fldCharType="separate"/>
        </w:r>
        <w:r w:rsidR="00B35E46">
          <w:rPr>
            <w:noProof/>
            <w:webHidden/>
          </w:rPr>
          <w:t>6</w:t>
        </w:r>
        <w:r>
          <w:rPr>
            <w:noProof/>
            <w:webHidden/>
          </w:rPr>
          <w:fldChar w:fldCharType="end"/>
        </w:r>
      </w:hyperlink>
    </w:p>
    <w:p w14:paraId="7C452502" w14:textId="0F91B614" w:rsidR="00903EB9" w:rsidRDefault="00903EB9">
      <w:pPr>
        <w:pStyle w:val="TOC1"/>
        <w:rPr>
          <w:rFonts w:asciiTheme="minorHAnsi" w:eastAsiaTheme="minorEastAsia" w:hAnsiTheme="minorHAnsi" w:cstheme="minorBidi"/>
          <w:noProof/>
          <w:color w:val="auto"/>
          <w:sz w:val="22"/>
          <w:szCs w:val="22"/>
          <w:lang w:val="fr-LU" w:eastAsia="fr-LU"/>
        </w:rPr>
      </w:pPr>
      <w:hyperlink w:anchor="_Toc12884192" w:history="1">
        <w:r w:rsidRPr="0008775B">
          <w:rPr>
            <w:rStyle w:val="Hyperlink"/>
            <w:noProof/>
          </w:rPr>
          <w:t>Digital Government Political Communications</w:t>
        </w:r>
        <w:r>
          <w:rPr>
            <w:noProof/>
            <w:webHidden/>
          </w:rPr>
          <w:tab/>
        </w:r>
        <w:r>
          <w:rPr>
            <w:noProof/>
            <w:webHidden/>
          </w:rPr>
          <w:fldChar w:fldCharType="begin"/>
        </w:r>
        <w:r>
          <w:rPr>
            <w:noProof/>
            <w:webHidden/>
          </w:rPr>
          <w:instrText xml:space="preserve"> PAGEREF _Toc12884192 \h </w:instrText>
        </w:r>
        <w:r>
          <w:rPr>
            <w:noProof/>
            <w:webHidden/>
          </w:rPr>
        </w:r>
        <w:r>
          <w:rPr>
            <w:noProof/>
            <w:webHidden/>
          </w:rPr>
          <w:fldChar w:fldCharType="separate"/>
        </w:r>
        <w:r w:rsidR="00B35E46">
          <w:rPr>
            <w:noProof/>
            <w:webHidden/>
          </w:rPr>
          <w:t>7</w:t>
        </w:r>
        <w:r>
          <w:rPr>
            <w:noProof/>
            <w:webHidden/>
          </w:rPr>
          <w:fldChar w:fldCharType="end"/>
        </w:r>
      </w:hyperlink>
    </w:p>
    <w:p w14:paraId="03A9C4D4" w14:textId="592BF06C" w:rsidR="00903EB9" w:rsidRDefault="00903EB9">
      <w:pPr>
        <w:pStyle w:val="TOC1"/>
        <w:rPr>
          <w:rFonts w:asciiTheme="minorHAnsi" w:eastAsiaTheme="minorEastAsia" w:hAnsiTheme="minorHAnsi" w:cstheme="minorBidi"/>
          <w:noProof/>
          <w:color w:val="auto"/>
          <w:sz w:val="22"/>
          <w:szCs w:val="22"/>
          <w:lang w:val="fr-LU" w:eastAsia="fr-LU"/>
        </w:rPr>
      </w:pPr>
      <w:hyperlink w:anchor="_Toc12884193" w:history="1">
        <w:r w:rsidRPr="0008775B">
          <w:rPr>
            <w:rStyle w:val="Hyperlink"/>
            <w:noProof/>
          </w:rPr>
          <w:t>Digital Government Legislation</w:t>
        </w:r>
        <w:r>
          <w:rPr>
            <w:noProof/>
            <w:webHidden/>
          </w:rPr>
          <w:tab/>
        </w:r>
        <w:r>
          <w:rPr>
            <w:noProof/>
            <w:webHidden/>
          </w:rPr>
          <w:fldChar w:fldCharType="begin"/>
        </w:r>
        <w:r>
          <w:rPr>
            <w:noProof/>
            <w:webHidden/>
          </w:rPr>
          <w:instrText xml:space="preserve"> PAGEREF _Toc12884193 \h </w:instrText>
        </w:r>
        <w:r>
          <w:rPr>
            <w:noProof/>
            <w:webHidden/>
          </w:rPr>
        </w:r>
        <w:r>
          <w:rPr>
            <w:noProof/>
            <w:webHidden/>
          </w:rPr>
          <w:fldChar w:fldCharType="separate"/>
        </w:r>
        <w:r w:rsidR="00B35E46">
          <w:rPr>
            <w:noProof/>
            <w:webHidden/>
          </w:rPr>
          <w:t>9</w:t>
        </w:r>
        <w:r>
          <w:rPr>
            <w:noProof/>
            <w:webHidden/>
          </w:rPr>
          <w:fldChar w:fldCharType="end"/>
        </w:r>
      </w:hyperlink>
    </w:p>
    <w:p w14:paraId="22F09950" w14:textId="47D51D3F" w:rsidR="00903EB9" w:rsidRDefault="00903EB9">
      <w:pPr>
        <w:pStyle w:val="TOC1"/>
        <w:rPr>
          <w:rFonts w:asciiTheme="minorHAnsi" w:eastAsiaTheme="minorEastAsia" w:hAnsiTheme="minorHAnsi" w:cstheme="minorBidi"/>
          <w:noProof/>
          <w:color w:val="auto"/>
          <w:sz w:val="22"/>
          <w:szCs w:val="22"/>
          <w:lang w:val="fr-LU" w:eastAsia="fr-LU"/>
        </w:rPr>
      </w:pPr>
      <w:hyperlink w:anchor="_Toc12884194" w:history="1">
        <w:r w:rsidRPr="0008775B">
          <w:rPr>
            <w:rStyle w:val="Hyperlink"/>
            <w:noProof/>
          </w:rPr>
          <w:t>Digital Government Governance</w:t>
        </w:r>
        <w:r>
          <w:rPr>
            <w:noProof/>
            <w:webHidden/>
          </w:rPr>
          <w:tab/>
        </w:r>
        <w:r>
          <w:rPr>
            <w:noProof/>
            <w:webHidden/>
          </w:rPr>
          <w:fldChar w:fldCharType="begin"/>
        </w:r>
        <w:r>
          <w:rPr>
            <w:noProof/>
            <w:webHidden/>
          </w:rPr>
          <w:instrText xml:space="preserve"> PAGEREF _Toc12884194 \h </w:instrText>
        </w:r>
        <w:r>
          <w:rPr>
            <w:noProof/>
            <w:webHidden/>
          </w:rPr>
        </w:r>
        <w:r>
          <w:rPr>
            <w:noProof/>
            <w:webHidden/>
          </w:rPr>
          <w:fldChar w:fldCharType="separate"/>
        </w:r>
        <w:r w:rsidR="00B35E46">
          <w:rPr>
            <w:noProof/>
            <w:webHidden/>
          </w:rPr>
          <w:t>13</w:t>
        </w:r>
        <w:r>
          <w:rPr>
            <w:noProof/>
            <w:webHidden/>
          </w:rPr>
          <w:fldChar w:fldCharType="end"/>
        </w:r>
      </w:hyperlink>
    </w:p>
    <w:p w14:paraId="0336508F" w14:textId="214AD4A0" w:rsidR="00903EB9" w:rsidRDefault="00903EB9">
      <w:pPr>
        <w:pStyle w:val="TOC1"/>
        <w:rPr>
          <w:rFonts w:asciiTheme="minorHAnsi" w:eastAsiaTheme="minorEastAsia" w:hAnsiTheme="minorHAnsi" w:cstheme="minorBidi"/>
          <w:noProof/>
          <w:color w:val="auto"/>
          <w:sz w:val="22"/>
          <w:szCs w:val="22"/>
          <w:lang w:val="fr-LU" w:eastAsia="fr-LU"/>
        </w:rPr>
      </w:pPr>
      <w:hyperlink w:anchor="_Toc12884195" w:history="1">
        <w:r w:rsidRPr="0008775B">
          <w:rPr>
            <w:rStyle w:val="Hyperlink"/>
            <w:noProof/>
          </w:rPr>
          <w:t>Digital Government Infrastructure</w:t>
        </w:r>
        <w:r>
          <w:rPr>
            <w:noProof/>
            <w:webHidden/>
          </w:rPr>
          <w:tab/>
        </w:r>
        <w:r>
          <w:rPr>
            <w:noProof/>
            <w:webHidden/>
          </w:rPr>
          <w:fldChar w:fldCharType="begin"/>
        </w:r>
        <w:r>
          <w:rPr>
            <w:noProof/>
            <w:webHidden/>
          </w:rPr>
          <w:instrText xml:space="preserve"> PAGEREF _Toc12884195 \h </w:instrText>
        </w:r>
        <w:r>
          <w:rPr>
            <w:noProof/>
            <w:webHidden/>
          </w:rPr>
        </w:r>
        <w:r>
          <w:rPr>
            <w:noProof/>
            <w:webHidden/>
          </w:rPr>
          <w:fldChar w:fldCharType="separate"/>
        </w:r>
        <w:r w:rsidR="00B35E46">
          <w:rPr>
            <w:noProof/>
            <w:webHidden/>
          </w:rPr>
          <w:t>16</w:t>
        </w:r>
        <w:r>
          <w:rPr>
            <w:noProof/>
            <w:webHidden/>
          </w:rPr>
          <w:fldChar w:fldCharType="end"/>
        </w:r>
      </w:hyperlink>
    </w:p>
    <w:p w14:paraId="55BD1DCB" w14:textId="774C73E8" w:rsidR="00903EB9" w:rsidRDefault="00903EB9">
      <w:pPr>
        <w:pStyle w:val="TOC1"/>
        <w:rPr>
          <w:rFonts w:asciiTheme="minorHAnsi" w:eastAsiaTheme="minorEastAsia" w:hAnsiTheme="minorHAnsi" w:cstheme="minorBidi"/>
          <w:noProof/>
          <w:color w:val="auto"/>
          <w:sz w:val="22"/>
          <w:szCs w:val="22"/>
          <w:lang w:val="fr-LU" w:eastAsia="fr-LU"/>
        </w:rPr>
      </w:pPr>
      <w:hyperlink w:anchor="_Toc12884196" w:history="1">
        <w:r w:rsidRPr="0008775B">
          <w:rPr>
            <w:rStyle w:val="Hyperlink"/>
            <w:noProof/>
          </w:rPr>
          <w:t>Digital Government Services for Citizens</w:t>
        </w:r>
        <w:r>
          <w:rPr>
            <w:noProof/>
            <w:webHidden/>
          </w:rPr>
          <w:tab/>
        </w:r>
        <w:r>
          <w:rPr>
            <w:noProof/>
            <w:webHidden/>
          </w:rPr>
          <w:fldChar w:fldCharType="begin"/>
        </w:r>
        <w:r>
          <w:rPr>
            <w:noProof/>
            <w:webHidden/>
          </w:rPr>
          <w:instrText xml:space="preserve"> PAGEREF _Toc12884196 \h </w:instrText>
        </w:r>
        <w:r>
          <w:rPr>
            <w:noProof/>
            <w:webHidden/>
          </w:rPr>
        </w:r>
        <w:r>
          <w:rPr>
            <w:noProof/>
            <w:webHidden/>
          </w:rPr>
          <w:fldChar w:fldCharType="separate"/>
        </w:r>
        <w:r w:rsidR="00B35E46">
          <w:rPr>
            <w:noProof/>
            <w:webHidden/>
          </w:rPr>
          <w:t>20</w:t>
        </w:r>
        <w:r>
          <w:rPr>
            <w:noProof/>
            <w:webHidden/>
          </w:rPr>
          <w:fldChar w:fldCharType="end"/>
        </w:r>
      </w:hyperlink>
    </w:p>
    <w:p w14:paraId="532CD628" w14:textId="7BDAE1A7" w:rsidR="00903EB9" w:rsidRDefault="00903EB9">
      <w:pPr>
        <w:pStyle w:val="TOC1"/>
        <w:rPr>
          <w:rFonts w:asciiTheme="minorHAnsi" w:eastAsiaTheme="minorEastAsia" w:hAnsiTheme="minorHAnsi" w:cstheme="minorBidi"/>
          <w:noProof/>
          <w:color w:val="auto"/>
          <w:sz w:val="22"/>
          <w:szCs w:val="22"/>
          <w:lang w:val="fr-LU" w:eastAsia="fr-LU"/>
        </w:rPr>
      </w:pPr>
      <w:hyperlink w:anchor="_Toc12884197" w:history="1">
        <w:r w:rsidRPr="0008775B">
          <w:rPr>
            <w:rStyle w:val="Hyperlink"/>
            <w:noProof/>
          </w:rPr>
          <w:t>Digital Government Services for Businesses</w:t>
        </w:r>
        <w:r>
          <w:rPr>
            <w:noProof/>
            <w:webHidden/>
          </w:rPr>
          <w:tab/>
        </w:r>
        <w:r>
          <w:rPr>
            <w:noProof/>
            <w:webHidden/>
          </w:rPr>
          <w:fldChar w:fldCharType="begin"/>
        </w:r>
        <w:r>
          <w:rPr>
            <w:noProof/>
            <w:webHidden/>
          </w:rPr>
          <w:instrText xml:space="preserve"> PAGEREF _Toc12884197 \h </w:instrText>
        </w:r>
        <w:r>
          <w:rPr>
            <w:noProof/>
            <w:webHidden/>
          </w:rPr>
        </w:r>
        <w:r>
          <w:rPr>
            <w:noProof/>
            <w:webHidden/>
          </w:rPr>
          <w:fldChar w:fldCharType="separate"/>
        </w:r>
        <w:r w:rsidR="00B35E46">
          <w:rPr>
            <w:noProof/>
            <w:webHidden/>
          </w:rPr>
          <w:t>25</w:t>
        </w:r>
        <w:r>
          <w:rPr>
            <w:noProof/>
            <w:webHidden/>
          </w:rPr>
          <w:fldChar w:fldCharType="end"/>
        </w:r>
      </w:hyperlink>
    </w:p>
    <w:p w14:paraId="28EB92B4" w14:textId="68B1FFD2" w:rsidR="00B41BBD" w:rsidRPr="00667243" w:rsidRDefault="000D5835">
      <w:r w:rsidRPr="00667243">
        <w:fldChar w:fldCharType="end"/>
      </w:r>
    </w:p>
    <w:p w14:paraId="7067BF41" w14:textId="77777777" w:rsidR="00D2200F" w:rsidRPr="00667243" w:rsidRDefault="00D2200F"/>
    <w:p w14:paraId="572125D6" w14:textId="77777777" w:rsidR="00B41BBD" w:rsidRPr="00667243" w:rsidRDefault="00B41BBD"/>
    <w:p w14:paraId="2DB55B16" w14:textId="77777777" w:rsidR="00B41BBD" w:rsidRPr="00667243" w:rsidRDefault="00B41BBD"/>
    <w:p w14:paraId="21741464" w14:textId="77777777" w:rsidR="00B41BBD" w:rsidRPr="00667243" w:rsidRDefault="00B41BBD"/>
    <w:p w14:paraId="7D3EF90C" w14:textId="77777777" w:rsidR="00B41BBD" w:rsidRPr="00667243" w:rsidRDefault="00B41BBD"/>
    <w:p w14:paraId="73E52E74" w14:textId="77777777" w:rsidR="00B41BBD" w:rsidRPr="00667243" w:rsidRDefault="00B41BBD"/>
    <w:p w14:paraId="3A3403F7" w14:textId="77777777" w:rsidR="00B41BBD" w:rsidRPr="00667243" w:rsidRDefault="00B41BBD"/>
    <w:p w14:paraId="7888DCE4" w14:textId="77777777" w:rsidR="00B41BBD" w:rsidRPr="00667243" w:rsidRDefault="00B41BBD"/>
    <w:p w14:paraId="358EFF94" w14:textId="77777777" w:rsidR="00B41BBD" w:rsidRPr="00667243" w:rsidRDefault="00B41BBD"/>
    <w:p w14:paraId="49EFA835" w14:textId="77777777" w:rsidR="00B41BBD" w:rsidRPr="00667243" w:rsidRDefault="00B41BBD"/>
    <w:p w14:paraId="0A14D21F" w14:textId="77777777" w:rsidR="002F4A39" w:rsidRPr="00667243" w:rsidRDefault="002F4A39"/>
    <w:p w14:paraId="5BCDB312" w14:textId="77777777" w:rsidR="002F4A39" w:rsidRPr="00667243" w:rsidRDefault="002F4A39"/>
    <w:p w14:paraId="7D5BA223" w14:textId="77777777" w:rsidR="002F4A39" w:rsidRPr="00667243" w:rsidRDefault="002F4A39"/>
    <w:p w14:paraId="3F68086F" w14:textId="77777777" w:rsidR="002F4A39" w:rsidRPr="00667243" w:rsidRDefault="00B41BBD" w:rsidP="00B41BBD">
      <w:pPr>
        <w:tabs>
          <w:tab w:val="left" w:pos="7500"/>
        </w:tabs>
      </w:pPr>
      <w:r w:rsidRPr="00667243">
        <w:tab/>
      </w:r>
    </w:p>
    <w:p w14:paraId="15185D93" w14:textId="77777777" w:rsidR="00B41BBD" w:rsidRPr="00667243" w:rsidRDefault="00B41BBD" w:rsidP="00B41BBD">
      <w:pPr>
        <w:tabs>
          <w:tab w:val="left" w:pos="7500"/>
        </w:tabs>
      </w:pPr>
    </w:p>
    <w:p w14:paraId="62CA7C4F" w14:textId="77777777" w:rsidR="00B41BBD" w:rsidRPr="00667243" w:rsidRDefault="00B41BBD" w:rsidP="00B41BBD">
      <w:pPr>
        <w:tabs>
          <w:tab w:val="left" w:pos="7500"/>
        </w:tabs>
      </w:pPr>
    </w:p>
    <w:p w14:paraId="0D0FCD7A" w14:textId="77777777" w:rsidR="00B41BBD" w:rsidRPr="00667243" w:rsidRDefault="00B41BBD" w:rsidP="00B41BBD">
      <w:pPr>
        <w:tabs>
          <w:tab w:val="left" w:pos="7500"/>
        </w:tabs>
      </w:pPr>
    </w:p>
    <w:p w14:paraId="324A6E94" w14:textId="77777777" w:rsidR="00B41BBD" w:rsidRPr="00667243" w:rsidRDefault="00B41BBD" w:rsidP="00B41BBD">
      <w:pPr>
        <w:tabs>
          <w:tab w:val="left" w:pos="7500"/>
        </w:tabs>
      </w:pPr>
    </w:p>
    <w:p w14:paraId="6C80F283" w14:textId="12082C76" w:rsidR="00B41BBD" w:rsidRPr="00667243" w:rsidRDefault="00B41BBD" w:rsidP="00B41BBD">
      <w:pPr>
        <w:tabs>
          <w:tab w:val="left" w:pos="7500"/>
        </w:tabs>
      </w:pPr>
    </w:p>
    <w:p w14:paraId="29E4881F" w14:textId="77777777" w:rsidR="00B41BBD" w:rsidRPr="00667243" w:rsidRDefault="00B41BBD" w:rsidP="00B41BBD">
      <w:pPr>
        <w:tabs>
          <w:tab w:val="left" w:pos="7500"/>
        </w:tabs>
      </w:pPr>
    </w:p>
    <w:p w14:paraId="3F46E2E8" w14:textId="77777777" w:rsidR="00B41BBD" w:rsidRPr="00667243" w:rsidRDefault="00B41BBD" w:rsidP="00B41BBD">
      <w:pPr>
        <w:tabs>
          <w:tab w:val="left" w:pos="7500"/>
        </w:tabs>
      </w:pPr>
    </w:p>
    <w:p w14:paraId="1D7BA95D" w14:textId="77777777" w:rsidR="00B41BBD" w:rsidRPr="00667243" w:rsidRDefault="00B41BBD" w:rsidP="00B41BBD">
      <w:pPr>
        <w:tabs>
          <w:tab w:val="left" w:pos="7500"/>
        </w:tabs>
      </w:pPr>
    </w:p>
    <w:p w14:paraId="2C1D086A" w14:textId="77777777" w:rsidR="00B41BBD" w:rsidRPr="00667243" w:rsidRDefault="00B41BBD" w:rsidP="00B41BBD">
      <w:pPr>
        <w:tabs>
          <w:tab w:val="left" w:pos="7500"/>
        </w:tabs>
      </w:pPr>
    </w:p>
    <w:p w14:paraId="70D883C0" w14:textId="77777777" w:rsidR="00B41BBD" w:rsidRPr="00667243" w:rsidRDefault="00B41BBD" w:rsidP="00B41BBD">
      <w:pPr>
        <w:tabs>
          <w:tab w:val="left" w:pos="7500"/>
        </w:tabs>
      </w:pPr>
    </w:p>
    <w:p w14:paraId="3D435443" w14:textId="77777777" w:rsidR="00B41BBD" w:rsidRPr="00667243" w:rsidRDefault="00B41BBD" w:rsidP="00B41BBD">
      <w:pPr>
        <w:tabs>
          <w:tab w:val="left" w:pos="7500"/>
        </w:tabs>
      </w:pPr>
    </w:p>
    <w:p w14:paraId="5B045D63" w14:textId="77777777" w:rsidR="00B41BBD" w:rsidRPr="00667243" w:rsidRDefault="00B41BBD" w:rsidP="00B41BBD">
      <w:pPr>
        <w:tabs>
          <w:tab w:val="left" w:pos="7500"/>
        </w:tabs>
      </w:pPr>
    </w:p>
    <w:p w14:paraId="517F9101" w14:textId="77777777" w:rsidR="00B41BBD" w:rsidRPr="00667243" w:rsidRDefault="00B41BBD" w:rsidP="00B41BBD">
      <w:pPr>
        <w:tabs>
          <w:tab w:val="left" w:pos="7500"/>
        </w:tabs>
      </w:pPr>
    </w:p>
    <w:p w14:paraId="0CA8AED3" w14:textId="77777777" w:rsidR="00892832" w:rsidRPr="00667243" w:rsidRDefault="003730DF" w:rsidP="00892832">
      <w:pPr>
        <w:pStyle w:val="Heading1"/>
        <w:jc w:val="left"/>
      </w:pPr>
      <w:r w:rsidRPr="00667243">
        <w:br w:type="page"/>
      </w:r>
      <w:bookmarkStart w:id="0" w:name="_Toc1035574"/>
      <w:bookmarkStart w:id="1" w:name="_Toc12884190"/>
      <w:r w:rsidR="00892832" w:rsidRPr="00667243">
        <w:t>Country Profile</w:t>
      </w:r>
      <w:bookmarkEnd w:id="0"/>
      <w:bookmarkEnd w:id="1"/>
      <w:r w:rsidR="00892832" w:rsidRPr="00667243">
        <w:t xml:space="preserve"> </w:t>
      </w:r>
    </w:p>
    <w:p w14:paraId="3E479D09" w14:textId="77777777" w:rsidR="00892832" w:rsidRPr="00667243" w:rsidRDefault="00892832" w:rsidP="00892832">
      <w:pPr>
        <w:pStyle w:val="Heading2"/>
      </w:pPr>
      <w:bookmarkStart w:id="2" w:name="_Toc1035575"/>
      <w:bookmarkStart w:id="3" w:name="_Toc1474946"/>
      <w:r w:rsidRPr="00667243">
        <w:t>Basic data</w:t>
      </w:r>
      <w:bookmarkEnd w:id="2"/>
      <w:bookmarkEnd w:id="3"/>
    </w:p>
    <w:p w14:paraId="5C602794" w14:textId="75BAC4FC" w:rsidR="00892832" w:rsidRPr="00667243" w:rsidRDefault="62B26A07" w:rsidP="00892832">
      <w:r w:rsidRPr="00667243">
        <w:rPr>
          <w:b/>
          <w:bCs/>
        </w:rPr>
        <w:t>Population</w:t>
      </w:r>
      <w:r w:rsidRPr="00667243">
        <w:t xml:space="preserve">: </w:t>
      </w:r>
      <w:r w:rsidR="008D0893" w:rsidRPr="00667243">
        <w:t>38</w:t>
      </w:r>
      <w:r w:rsidR="00E23718" w:rsidRPr="00667243">
        <w:t xml:space="preserve"> </w:t>
      </w:r>
      <w:r w:rsidR="008D0893" w:rsidRPr="00667243">
        <w:t>467 (2018)*</w:t>
      </w:r>
    </w:p>
    <w:p w14:paraId="6FDB3347" w14:textId="7CC04FFD" w:rsidR="00892832" w:rsidRPr="00667243" w:rsidRDefault="62B26A07" w:rsidP="00892832">
      <w:r w:rsidRPr="00667243">
        <w:rPr>
          <w:b/>
          <w:bCs/>
        </w:rPr>
        <w:t>GDP at market prices</w:t>
      </w:r>
      <w:r w:rsidRPr="00667243">
        <w:t xml:space="preserve">: </w:t>
      </w:r>
      <w:r w:rsidR="008D0893" w:rsidRPr="00667243">
        <w:t>6.1 in billion CHF (2018)**</w:t>
      </w:r>
    </w:p>
    <w:p w14:paraId="474B14D1" w14:textId="67640CE3" w:rsidR="00892832" w:rsidRPr="00667243" w:rsidRDefault="00892832" w:rsidP="00892832">
      <w:r w:rsidRPr="00667243">
        <w:rPr>
          <w:b/>
        </w:rPr>
        <w:t>GDP per inhabitant in PPS (Purchasing Power Standard EU</w:t>
      </w:r>
      <w:r w:rsidR="00EE3F50" w:rsidRPr="00667243">
        <w:rPr>
          <w:b/>
        </w:rPr>
        <w:t>-</w:t>
      </w:r>
      <w:r w:rsidRPr="00667243">
        <w:rPr>
          <w:b/>
        </w:rPr>
        <w:t>28=100)</w:t>
      </w:r>
      <w:r w:rsidRPr="00667243">
        <w:t xml:space="preserve">: </w:t>
      </w:r>
      <w:r w:rsidR="00FF7FEB" w:rsidRPr="00667243">
        <w:t>Not available</w:t>
      </w:r>
    </w:p>
    <w:p w14:paraId="266A70AA" w14:textId="1487702D" w:rsidR="00892832" w:rsidRPr="00667243" w:rsidRDefault="00892832" w:rsidP="00892832">
      <w:r w:rsidRPr="00667243">
        <w:rPr>
          <w:b/>
        </w:rPr>
        <w:t>GDP growth rate</w:t>
      </w:r>
      <w:r w:rsidRPr="00667243">
        <w:t xml:space="preserve">: </w:t>
      </w:r>
      <w:r w:rsidR="0009004A" w:rsidRPr="00667243">
        <w:t>1</w:t>
      </w:r>
      <w:r w:rsidR="009E2A07" w:rsidRPr="00667243">
        <w:t>.</w:t>
      </w:r>
      <w:r w:rsidR="0009004A" w:rsidRPr="00667243">
        <w:t>40</w:t>
      </w:r>
      <w:r w:rsidR="00D3417B" w:rsidRPr="00667243">
        <w:t>%</w:t>
      </w:r>
      <w:r w:rsidR="0009004A" w:rsidRPr="00667243">
        <w:t>***</w:t>
      </w:r>
    </w:p>
    <w:p w14:paraId="5C710252" w14:textId="7EE15AA4" w:rsidR="00892832" w:rsidRPr="00667243" w:rsidRDefault="62B26A07" w:rsidP="00892832">
      <w:r w:rsidRPr="00667243">
        <w:rPr>
          <w:b/>
          <w:bCs/>
        </w:rPr>
        <w:t>Inflation rate</w:t>
      </w:r>
      <w:r w:rsidRPr="00667243">
        <w:t xml:space="preserve">: </w:t>
      </w:r>
      <w:r w:rsidR="008D0893" w:rsidRPr="00667243">
        <w:t>0</w:t>
      </w:r>
      <w:r w:rsidR="009E2A07" w:rsidRPr="00667243">
        <w:t>.</w:t>
      </w:r>
      <w:r w:rsidR="008D0893" w:rsidRPr="00667243">
        <w:t>7</w:t>
      </w:r>
      <w:r w:rsidR="00D3417B" w:rsidRPr="00667243">
        <w:t>%</w:t>
      </w:r>
      <w:r w:rsidR="008D0893" w:rsidRPr="00667243">
        <w:t>***</w:t>
      </w:r>
      <w:r w:rsidR="00D3417B" w:rsidRPr="00667243">
        <w:t xml:space="preserve"> </w:t>
      </w:r>
    </w:p>
    <w:p w14:paraId="7672F873" w14:textId="305277FD" w:rsidR="00892832" w:rsidRPr="00667243" w:rsidRDefault="62B26A07" w:rsidP="00892832">
      <w:r w:rsidRPr="00667243">
        <w:rPr>
          <w:b/>
          <w:bCs/>
        </w:rPr>
        <w:t>Unemployment rate</w:t>
      </w:r>
      <w:r w:rsidRPr="00667243">
        <w:t xml:space="preserve">: </w:t>
      </w:r>
      <w:r w:rsidR="0009004A" w:rsidRPr="00667243">
        <w:t>1</w:t>
      </w:r>
      <w:r w:rsidR="009E2A07" w:rsidRPr="00667243">
        <w:t>.</w:t>
      </w:r>
      <w:r w:rsidR="0009004A" w:rsidRPr="00667243">
        <w:t>90</w:t>
      </w:r>
      <w:r w:rsidR="00D3417B" w:rsidRPr="00667243">
        <w:t>%</w:t>
      </w:r>
      <w:r w:rsidR="0009004A" w:rsidRPr="00667243">
        <w:t>***</w:t>
      </w:r>
    </w:p>
    <w:p w14:paraId="33B24CDD" w14:textId="5117B21C" w:rsidR="00892832" w:rsidRPr="00667243" w:rsidRDefault="62B26A07" w:rsidP="00892832">
      <w:r w:rsidRPr="00667243">
        <w:rPr>
          <w:b/>
          <w:bCs/>
        </w:rPr>
        <w:t>General government gross debt (Percentage of GDP)</w:t>
      </w:r>
      <w:r w:rsidRPr="00667243">
        <w:t>:</w:t>
      </w:r>
      <w:r w:rsidR="001B3522" w:rsidRPr="00667243">
        <w:t xml:space="preserve"> Not available</w:t>
      </w:r>
      <w:r w:rsidRPr="00667243">
        <w:t xml:space="preserve"> </w:t>
      </w:r>
    </w:p>
    <w:p w14:paraId="13A6C19F" w14:textId="0626C122" w:rsidR="0009004A" w:rsidRPr="00667243" w:rsidRDefault="00892832" w:rsidP="00892832">
      <w:r w:rsidRPr="00667243">
        <w:rPr>
          <w:b/>
        </w:rPr>
        <w:t>General government deficit/surplus (Percentage of GDP)</w:t>
      </w:r>
      <w:r w:rsidRPr="00667243">
        <w:t xml:space="preserve">: </w:t>
      </w:r>
      <w:r w:rsidR="0009004A" w:rsidRPr="00667243">
        <w:t>Not available</w:t>
      </w:r>
      <w:r w:rsidR="0009004A" w:rsidRPr="00667243" w:rsidDel="0009004A">
        <w:t xml:space="preserve"> </w:t>
      </w:r>
    </w:p>
    <w:p w14:paraId="37FC8056" w14:textId="03D07A20" w:rsidR="00892832" w:rsidRPr="00667243" w:rsidRDefault="62B26A07" w:rsidP="62B26A07">
      <w:pPr>
        <w:rPr>
          <w:vertAlign w:val="superscript"/>
        </w:rPr>
      </w:pPr>
      <w:r w:rsidRPr="00667243">
        <w:rPr>
          <w:b/>
          <w:bCs/>
        </w:rPr>
        <w:t>Area</w:t>
      </w:r>
      <w:r w:rsidRPr="00667243">
        <w:t xml:space="preserve">: </w:t>
      </w:r>
      <w:r w:rsidR="0009004A" w:rsidRPr="00667243">
        <w:t>160km²**</w:t>
      </w:r>
    </w:p>
    <w:p w14:paraId="6CD4343D" w14:textId="6394C0F2" w:rsidR="00892832" w:rsidRPr="00667243" w:rsidRDefault="62B26A07" w:rsidP="00892832">
      <w:r w:rsidRPr="00667243">
        <w:rPr>
          <w:b/>
          <w:bCs/>
        </w:rPr>
        <w:t>Capital city</w:t>
      </w:r>
      <w:r w:rsidRPr="00667243">
        <w:t xml:space="preserve">: </w:t>
      </w:r>
      <w:r w:rsidR="00961535" w:rsidRPr="00667243">
        <w:t>Vaduz</w:t>
      </w:r>
      <w:r w:rsidR="0009004A" w:rsidRPr="00667243">
        <w:t>**</w:t>
      </w:r>
    </w:p>
    <w:p w14:paraId="23E4EF90" w14:textId="751DA87E" w:rsidR="00892832" w:rsidRPr="00667243" w:rsidRDefault="62B26A07" w:rsidP="00892832">
      <w:r w:rsidRPr="00667243">
        <w:rPr>
          <w:b/>
          <w:bCs/>
        </w:rPr>
        <w:t>Official EU language</w:t>
      </w:r>
      <w:r w:rsidRPr="00667243">
        <w:t xml:space="preserve">: </w:t>
      </w:r>
      <w:r w:rsidR="00961535" w:rsidRPr="00667243">
        <w:t>German</w:t>
      </w:r>
      <w:r w:rsidR="0009004A" w:rsidRPr="00667243">
        <w:t>**</w:t>
      </w:r>
    </w:p>
    <w:p w14:paraId="20C73444" w14:textId="74FFF19B" w:rsidR="00892832" w:rsidRPr="00667243" w:rsidRDefault="62B26A07" w:rsidP="00892832">
      <w:r w:rsidRPr="00667243">
        <w:rPr>
          <w:b/>
          <w:bCs/>
        </w:rPr>
        <w:t>Currency</w:t>
      </w:r>
      <w:r w:rsidRPr="00667243">
        <w:t xml:space="preserve">: </w:t>
      </w:r>
      <w:r w:rsidR="00961535" w:rsidRPr="00667243">
        <w:t>CHF</w:t>
      </w:r>
      <w:r w:rsidR="0009004A" w:rsidRPr="00667243">
        <w:t>**</w:t>
      </w:r>
    </w:p>
    <w:p w14:paraId="1528F0E4" w14:textId="77777777" w:rsidR="00F126A1" w:rsidRPr="00667243" w:rsidRDefault="00F126A1" w:rsidP="00892832">
      <w:pPr>
        <w:rPr>
          <w:b/>
          <w:bCs/>
          <w:sz w:val="18"/>
        </w:rPr>
      </w:pPr>
    </w:p>
    <w:p w14:paraId="152CDD16" w14:textId="2466C1E3" w:rsidR="00892832" w:rsidRPr="00667243" w:rsidRDefault="62B26A07" w:rsidP="00892832">
      <w:pPr>
        <w:rPr>
          <w:sz w:val="18"/>
        </w:rPr>
      </w:pPr>
      <w:r w:rsidRPr="00667243">
        <w:rPr>
          <w:bCs/>
          <w:sz w:val="18"/>
        </w:rPr>
        <w:t>Source</w:t>
      </w:r>
      <w:r w:rsidR="00007CE9" w:rsidRPr="00667243">
        <w:rPr>
          <w:bCs/>
          <w:sz w:val="18"/>
        </w:rPr>
        <w:t>s</w:t>
      </w:r>
      <w:r w:rsidRPr="00667243">
        <w:rPr>
          <w:sz w:val="18"/>
        </w:rPr>
        <w:t xml:space="preserve">: </w:t>
      </w:r>
    </w:p>
    <w:p w14:paraId="01042431" w14:textId="6ECA93FC" w:rsidR="008D0893" w:rsidRPr="00667243" w:rsidRDefault="008D0893" w:rsidP="00877BA7">
      <w:pPr>
        <w:rPr>
          <w:sz w:val="18"/>
        </w:rPr>
      </w:pPr>
      <w:r w:rsidRPr="00667243">
        <w:rPr>
          <w:sz w:val="18"/>
        </w:rPr>
        <w:t>*</w:t>
      </w:r>
      <w:hyperlink r:id="rId14" w:history="1">
        <w:r w:rsidRPr="00667243">
          <w:rPr>
            <w:rStyle w:val="Hyperlink"/>
            <w:sz w:val="18"/>
          </w:rPr>
          <w:t>https://countrymeters.info/en/Liechtenstein</w:t>
        </w:r>
      </w:hyperlink>
    </w:p>
    <w:p w14:paraId="10D4B0FC" w14:textId="0DADF53D" w:rsidR="008D0893" w:rsidRPr="00667243" w:rsidRDefault="008D0893" w:rsidP="008D0893">
      <w:pPr>
        <w:rPr>
          <w:sz w:val="18"/>
        </w:rPr>
      </w:pPr>
      <w:r w:rsidRPr="00667243">
        <w:rPr>
          <w:sz w:val="18"/>
        </w:rPr>
        <w:t>**</w:t>
      </w:r>
      <w:r w:rsidRPr="00667243">
        <w:rPr>
          <w:rStyle w:val="Hyperlink"/>
          <w:sz w:val="18"/>
        </w:rPr>
        <w:t>https://www.llv.li/files/as/liechtenstein-in-figures-2018.pdf</w:t>
      </w:r>
    </w:p>
    <w:p w14:paraId="65A5D184" w14:textId="56D04615" w:rsidR="008D0893" w:rsidRPr="00667243" w:rsidRDefault="008D0893">
      <w:pPr>
        <w:rPr>
          <w:sz w:val="18"/>
        </w:rPr>
      </w:pPr>
      <w:r w:rsidRPr="00667243">
        <w:rPr>
          <w:sz w:val="18"/>
        </w:rPr>
        <w:t>***</w:t>
      </w:r>
      <w:hyperlink r:id="rId15" w:history="1">
        <w:r w:rsidRPr="00667243">
          <w:rPr>
            <w:rStyle w:val="Hyperlink"/>
            <w:sz w:val="18"/>
          </w:rPr>
          <w:t>https://tradingeconomics.com/liechtenstein/inflation-cpi</w:t>
        </w:r>
      </w:hyperlink>
    </w:p>
    <w:p w14:paraId="752A5A4C" w14:textId="39A9B2C0" w:rsidR="00892832" w:rsidRPr="00667243" w:rsidRDefault="00892832" w:rsidP="00892832">
      <w:pPr>
        <w:pStyle w:val="Heading2"/>
      </w:pPr>
      <w:r w:rsidRPr="00667243">
        <w:br w:type="page"/>
      </w:r>
      <w:bookmarkStart w:id="4" w:name="_Toc1035576"/>
      <w:bookmarkStart w:id="5" w:name="_Toc1474947"/>
      <w:r w:rsidR="00E75C57" w:rsidRPr="00667243">
        <w:t xml:space="preserve">Digital Government </w:t>
      </w:r>
      <w:r w:rsidRPr="00667243">
        <w:t>Indicators</w:t>
      </w:r>
      <w:bookmarkEnd w:id="4"/>
      <w:bookmarkEnd w:id="5"/>
    </w:p>
    <w:p w14:paraId="2234A4E0" w14:textId="6469039B" w:rsidR="000A0786" w:rsidRPr="00667243" w:rsidRDefault="000A0786" w:rsidP="00877BA7">
      <w:pPr>
        <w:rPr>
          <w:rStyle w:val="Hyperlink"/>
        </w:rPr>
      </w:pPr>
      <w:r w:rsidRPr="00667243">
        <w:t>Liechtenstein, even though a member of the EEA, is not required to supply complete data to Eurostat due to its small size and population. As a result, there are no values for the usual indicators contained in this factsheet; instead, similar indicators are quoted from the</w:t>
      </w:r>
      <w:r w:rsidRPr="00667243">
        <w:rPr>
          <w:rStyle w:val="Emphasis"/>
          <w:i w:val="0"/>
        </w:rPr>
        <w:t xml:space="preserve"> </w:t>
      </w:r>
      <w:r w:rsidR="00163745" w:rsidRPr="00667243">
        <w:fldChar w:fldCharType="begin"/>
      </w:r>
      <w:r w:rsidR="00163745" w:rsidRPr="00667243">
        <w:instrText xml:space="preserve"> HYPERLINK "https://publicadministration.un.org/egovkb/en-us/Reports/UN-E-Government-Survey-2018" </w:instrText>
      </w:r>
      <w:r w:rsidR="00163745" w:rsidRPr="00667243">
        <w:fldChar w:fldCharType="separate"/>
      </w:r>
      <w:r w:rsidRPr="00667243">
        <w:rPr>
          <w:rStyle w:val="Hyperlink"/>
        </w:rPr>
        <w:t>UN E-Government Survey 201</w:t>
      </w:r>
      <w:r w:rsidR="00163745" w:rsidRPr="00667243">
        <w:rPr>
          <w:rStyle w:val="Hyperlink"/>
        </w:rPr>
        <w:t>8</w:t>
      </w:r>
      <w:r w:rsidRPr="00667243">
        <w:rPr>
          <w:rStyle w:val="Hyperlink"/>
        </w:rPr>
        <w:t>.</w:t>
      </w:r>
    </w:p>
    <w:p w14:paraId="58A5EDC1" w14:textId="1D212077" w:rsidR="000A0786" w:rsidRPr="00667243" w:rsidRDefault="00163745">
      <w:r w:rsidRPr="00667243">
        <w:fldChar w:fldCharType="end"/>
      </w:r>
      <w:r w:rsidR="000A0786" w:rsidRPr="00667243">
        <w:t>The United Nations started assessing the global eGovernment development through its initiative “Benchmarking E-government: Assessing the United Nations Member States” in 2001. Since then the United Nations E-Government Survey has gained wide acceptance as a global authoritative measure of how public administrations provide electronic and mobile public services. The United Nations E-Government Survey measures the development of eGovernment using the E-Government Development Index (EGDI), which has the following three components:</w:t>
      </w:r>
    </w:p>
    <w:p w14:paraId="709EF0C8" w14:textId="77777777" w:rsidR="000A0786" w:rsidRPr="00667243" w:rsidRDefault="000A0786" w:rsidP="00877BA7">
      <w:pPr>
        <w:numPr>
          <w:ilvl w:val="0"/>
          <w:numId w:val="41"/>
        </w:numPr>
      </w:pPr>
      <w:r w:rsidRPr="00667243">
        <w:rPr>
          <w:rStyle w:val="Strong"/>
          <w:color w:val="auto"/>
        </w:rPr>
        <w:t>OSI</w:t>
      </w:r>
      <w:r w:rsidRPr="00667243">
        <w:t xml:space="preserve"> – Online Service Index</w:t>
      </w:r>
    </w:p>
    <w:p w14:paraId="1C882989" w14:textId="77777777" w:rsidR="000A0786" w:rsidRPr="00667243" w:rsidRDefault="000A0786" w:rsidP="00877BA7">
      <w:pPr>
        <w:numPr>
          <w:ilvl w:val="0"/>
          <w:numId w:val="41"/>
        </w:numPr>
      </w:pPr>
      <w:r w:rsidRPr="00667243">
        <w:rPr>
          <w:rStyle w:val="Strong"/>
          <w:color w:val="auto"/>
        </w:rPr>
        <w:t>TII</w:t>
      </w:r>
      <w:r w:rsidRPr="00667243">
        <w:t xml:space="preserve"> – Telecommunication Infrastructure Index</w:t>
      </w:r>
    </w:p>
    <w:p w14:paraId="2EAE306E" w14:textId="77777777" w:rsidR="000A0786" w:rsidRPr="00667243" w:rsidRDefault="000A0786" w:rsidP="00877BA7">
      <w:pPr>
        <w:numPr>
          <w:ilvl w:val="0"/>
          <w:numId w:val="41"/>
        </w:numPr>
      </w:pPr>
      <w:r w:rsidRPr="00667243">
        <w:rPr>
          <w:rStyle w:val="Strong"/>
          <w:color w:val="auto"/>
        </w:rPr>
        <w:t>HCI</w:t>
      </w:r>
      <w:r w:rsidRPr="00667243">
        <w:t xml:space="preserve"> – Human Capital Index</w:t>
      </w:r>
    </w:p>
    <w:p w14:paraId="6B84C69F" w14:textId="2BBC41A1" w:rsidR="000A0786" w:rsidRPr="00667243" w:rsidRDefault="000A0786">
      <w:r w:rsidRPr="00667243">
        <w:t>According to the United Nations E-Government Survey, Liechtenstein has the following e-government indicators for 201</w:t>
      </w:r>
      <w:r w:rsidR="00163745" w:rsidRPr="00667243">
        <w:t>8:</w:t>
      </w:r>
    </w:p>
    <w:p w14:paraId="5D8CE1DF" w14:textId="684FC03F" w:rsidR="006B3BE2" w:rsidRPr="00667243" w:rsidRDefault="000A0786" w:rsidP="00A062D7">
      <w:pPr>
        <w:numPr>
          <w:ilvl w:val="0"/>
          <w:numId w:val="42"/>
        </w:numPr>
      </w:pPr>
      <w:r w:rsidRPr="00667243">
        <w:rPr>
          <w:rStyle w:val="Strong"/>
          <w:color w:val="auto"/>
        </w:rPr>
        <w:t>E-Government Development Index:</w:t>
      </w:r>
      <w:r w:rsidRPr="00667243">
        <w:t xml:space="preserve"> 0.</w:t>
      </w:r>
      <w:r w:rsidR="00C00837" w:rsidRPr="00667243">
        <w:t>8204</w:t>
      </w:r>
      <w:r w:rsidRPr="00667243">
        <w:t xml:space="preserve"> (201</w:t>
      </w:r>
      <w:r w:rsidR="00C00837" w:rsidRPr="00667243">
        <w:t>8</w:t>
      </w:r>
      <w:r w:rsidRPr="00667243">
        <w:t>)</w:t>
      </w:r>
    </w:p>
    <w:p w14:paraId="1915C0B5" w14:textId="4A30A102" w:rsidR="000A0786" w:rsidRPr="00667243" w:rsidRDefault="000A0786" w:rsidP="00877BA7">
      <w:pPr>
        <w:ind w:left="720"/>
      </w:pPr>
      <w:r w:rsidRPr="00667243">
        <w:t xml:space="preserve">[Highest score: </w:t>
      </w:r>
      <w:r w:rsidR="00891167" w:rsidRPr="00667243">
        <w:t xml:space="preserve">Denmark </w:t>
      </w:r>
      <w:r w:rsidR="006B3BE2" w:rsidRPr="00667243">
        <w:t>0</w:t>
      </w:r>
      <w:r w:rsidR="00411D98" w:rsidRPr="00667243">
        <w:t>.</w:t>
      </w:r>
      <w:r w:rsidR="006B3BE2" w:rsidRPr="00667243">
        <w:t>9150</w:t>
      </w:r>
      <w:r w:rsidRPr="00667243">
        <w:t>]</w:t>
      </w:r>
    </w:p>
    <w:p w14:paraId="2F053DCA" w14:textId="70685501" w:rsidR="006B3BE2" w:rsidRPr="00667243" w:rsidRDefault="000A0786" w:rsidP="00A062D7">
      <w:pPr>
        <w:numPr>
          <w:ilvl w:val="0"/>
          <w:numId w:val="42"/>
        </w:numPr>
      </w:pPr>
      <w:r w:rsidRPr="00667243">
        <w:rPr>
          <w:rStyle w:val="Strong"/>
          <w:color w:val="auto"/>
        </w:rPr>
        <w:t>Online S</w:t>
      </w:r>
      <w:r w:rsidR="001A7803" w:rsidRPr="00667243">
        <w:rPr>
          <w:rStyle w:val="Strong"/>
          <w:color w:val="auto"/>
        </w:rPr>
        <w:t>ervice Index</w:t>
      </w:r>
      <w:r w:rsidRPr="00667243">
        <w:rPr>
          <w:rStyle w:val="Strong"/>
          <w:color w:val="auto"/>
        </w:rPr>
        <w:t>:</w:t>
      </w:r>
      <w:r w:rsidRPr="00667243">
        <w:t xml:space="preserve"> </w:t>
      </w:r>
      <w:r w:rsidR="005505B8" w:rsidRPr="00667243">
        <w:t>0.7986</w:t>
      </w:r>
      <w:r w:rsidRPr="00667243">
        <w:t xml:space="preserve"> (201</w:t>
      </w:r>
      <w:r w:rsidR="005505B8" w:rsidRPr="00667243">
        <w:t>8</w:t>
      </w:r>
      <w:r w:rsidRPr="00667243">
        <w:t>)</w:t>
      </w:r>
    </w:p>
    <w:p w14:paraId="629EF102" w14:textId="6D920A30" w:rsidR="000A0786" w:rsidRPr="00667243" w:rsidRDefault="000A0786" w:rsidP="00877BA7">
      <w:pPr>
        <w:ind w:left="720"/>
      </w:pPr>
      <w:r w:rsidRPr="00667243">
        <w:t xml:space="preserve">[Highest score: United Kingdom of Great Britain and Northern Ireland– </w:t>
      </w:r>
      <w:r w:rsidR="001A7803" w:rsidRPr="00667243">
        <w:t>0.9792</w:t>
      </w:r>
      <w:r w:rsidRPr="00667243">
        <w:t>]</w:t>
      </w:r>
    </w:p>
    <w:p w14:paraId="15D4EF4C" w14:textId="6872542E" w:rsidR="006B3BE2" w:rsidRPr="00667243" w:rsidRDefault="000A0786" w:rsidP="00A062D7">
      <w:pPr>
        <w:numPr>
          <w:ilvl w:val="0"/>
          <w:numId w:val="42"/>
        </w:numPr>
      </w:pPr>
      <w:r w:rsidRPr="00667243">
        <w:rPr>
          <w:rStyle w:val="Strong"/>
          <w:color w:val="auto"/>
        </w:rPr>
        <w:t xml:space="preserve">Telecommunication Infrastructure Component: </w:t>
      </w:r>
      <w:r w:rsidR="00567345" w:rsidRPr="00667243">
        <w:t xml:space="preserve">0.8389 </w:t>
      </w:r>
      <w:r w:rsidRPr="00667243">
        <w:t>(201</w:t>
      </w:r>
      <w:r w:rsidR="00567345" w:rsidRPr="00667243">
        <w:t>8</w:t>
      </w:r>
      <w:r w:rsidRPr="00667243">
        <w:t>)</w:t>
      </w:r>
    </w:p>
    <w:p w14:paraId="7C89E233" w14:textId="6AD437FE" w:rsidR="000A0786" w:rsidRPr="00667243" w:rsidRDefault="000A0786" w:rsidP="00877BA7">
      <w:pPr>
        <w:ind w:left="720"/>
      </w:pPr>
      <w:r w:rsidRPr="00667243">
        <w:t>[Highest score:</w:t>
      </w:r>
      <w:r w:rsidR="001A7803" w:rsidRPr="00667243">
        <w:t xml:space="preserve"> Denmark</w:t>
      </w:r>
      <w:r w:rsidRPr="00667243">
        <w:t xml:space="preserve">– </w:t>
      </w:r>
      <w:r w:rsidR="001A7803" w:rsidRPr="00667243">
        <w:t>0.7978</w:t>
      </w:r>
      <w:r w:rsidRPr="00667243">
        <w:t>]</w:t>
      </w:r>
    </w:p>
    <w:p w14:paraId="540F5253" w14:textId="3D7B6C5E" w:rsidR="006B3BE2" w:rsidRPr="00667243" w:rsidRDefault="000A0786" w:rsidP="00A062D7">
      <w:pPr>
        <w:numPr>
          <w:ilvl w:val="0"/>
          <w:numId w:val="42"/>
        </w:numPr>
      </w:pPr>
      <w:r w:rsidRPr="00667243">
        <w:rPr>
          <w:rStyle w:val="Strong"/>
          <w:color w:val="auto"/>
        </w:rPr>
        <w:t xml:space="preserve">Human Capital </w:t>
      </w:r>
      <w:r w:rsidR="001A7803" w:rsidRPr="00667243">
        <w:rPr>
          <w:rStyle w:val="Strong"/>
          <w:color w:val="auto"/>
        </w:rPr>
        <w:t>Index</w:t>
      </w:r>
      <w:r w:rsidRPr="00667243">
        <w:rPr>
          <w:rStyle w:val="Strong"/>
          <w:color w:val="auto"/>
        </w:rPr>
        <w:t xml:space="preserve">: </w:t>
      </w:r>
      <w:r w:rsidR="00EA1CFF" w:rsidRPr="00667243">
        <w:t xml:space="preserve">0.8237 </w:t>
      </w:r>
      <w:r w:rsidRPr="00667243">
        <w:t>(201</w:t>
      </w:r>
      <w:r w:rsidR="00EA1CFF" w:rsidRPr="00667243">
        <w:t>8</w:t>
      </w:r>
      <w:r w:rsidRPr="00667243">
        <w:t>)</w:t>
      </w:r>
    </w:p>
    <w:p w14:paraId="3514128F" w14:textId="6AAF2AE0" w:rsidR="000A0786" w:rsidRPr="00667243" w:rsidRDefault="000A0786" w:rsidP="00877BA7">
      <w:pPr>
        <w:ind w:left="720"/>
      </w:pPr>
      <w:r w:rsidRPr="00667243">
        <w:t xml:space="preserve">[Highest score: </w:t>
      </w:r>
      <w:r w:rsidR="001A7803" w:rsidRPr="00667243">
        <w:t xml:space="preserve">Belgium </w:t>
      </w:r>
      <w:r w:rsidRPr="00667243">
        <w:t xml:space="preserve">– </w:t>
      </w:r>
      <w:r w:rsidR="001A7803" w:rsidRPr="00667243">
        <w:t>0.9740</w:t>
      </w:r>
      <w:r w:rsidRPr="00667243">
        <w:t>]</w:t>
      </w:r>
    </w:p>
    <w:p w14:paraId="0BE2D8AF" w14:textId="016A02C2" w:rsidR="006B3BE2" w:rsidRPr="00667243" w:rsidRDefault="000A0786" w:rsidP="00A062D7">
      <w:pPr>
        <w:numPr>
          <w:ilvl w:val="0"/>
          <w:numId w:val="42"/>
        </w:numPr>
        <w:rPr>
          <w:rStyle w:val="Strong"/>
          <w:color w:val="auto"/>
        </w:rPr>
      </w:pPr>
      <w:r w:rsidRPr="00667243">
        <w:rPr>
          <w:rStyle w:val="Strong"/>
          <w:color w:val="auto"/>
        </w:rPr>
        <w:t xml:space="preserve">E-Participation Index: </w:t>
      </w:r>
      <w:r w:rsidR="008F3BD4" w:rsidRPr="00667243">
        <w:t xml:space="preserve">0.7472 </w:t>
      </w:r>
      <w:r w:rsidRPr="00667243">
        <w:t>(201</w:t>
      </w:r>
      <w:r w:rsidR="008F3BD4" w:rsidRPr="00667243">
        <w:t>8</w:t>
      </w:r>
      <w:r w:rsidRPr="00667243">
        <w:t>)</w:t>
      </w:r>
    </w:p>
    <w:p w14:paraId="78D06894" w14:textId="5AF88C04" w:rsidR="000A0786" w:rsidRPr="00667243" w:rsidRDefault="000A0786" w:rsidP="00877BA7">
      <w:pPr>
        <w:ind w:left="720"/>
      </w:pPr>
      <w:r w:rsidRPr="00667243">
        <w:t xml:space="preserve">[Highest score: </w:t>
      </w:r>
      <w:r w:rsidR="001A7803" w:rsidRPr="00667243">
        <w:t>Finland and Denmark</w:t>
      </w:r>
      <w:r w:rsidRPr="00667243">
        <w:t xml:space="preserve"> – 1.0000]</w:t>
      </w:r>
    </w:p>
    <w:p w14:paraId="058AA13A" w14:textId="77777777" w:rsidR="007077E0" w:rsidRPr="00667243" w:rsidRDefault="007077E0">
      <w:pPr>
        <w:rPr>
          <w:rStyle w:val="Strong"/>
          <w:b w:val="0"/>
          <w:color w:val="auto"/>
          <w:sz w:val="18"/>
        </w:rPr>
      </w:pPr>
    </w:p>
    <w:p w14:paraId="6E48EC4D" w14:textId="7018E15D" w:rsidR="000A0786" w:rsidRPr="00667243" w:rsidRDefault="000A0786">
      <w:pPr>
        <w:rPr>
          <w:sz w:val="18"/>
        </w:rPr>
      </w:pPr>
      <w:r w:rsidRPr="00667243">
        <w:rPr>
          <w:rStyle w:val="Strong"/>
          <w:b w:val="0"/>
          <w:color w:val="auto"/>
          <w:sz w:val="18"/>
        </w:rPr>
        <w:t>Source:</w:t>
      </w:r>
      <w:r w:rsidRPr="00667243">
        <w:rPr>
          <w:rStyle w:val="Strong"/>
          <w:sz w:val="18"/>
        </w:rPr>
        <w:t xml:space="preserve"> </w:t>
      </w:r>
      <w:hyperlink r:id="rId16" w:history="1">
        <w:r w:rsidR="008F3BD4" w:rsidRPr="00667243">
          <w:rPr>
            <w:rStyle w:val="Hyperlink"/>
            <w:sz w:val="18"/>
          </w:rPr>
          <w:t>UN E-Government Survey 2018</w:t>
        </w:r>
      </w:hyperlink>
    </w:p>
    <w:p w14:paraId="7FB30E84" w14:textId="77777777" w:rsidR="000053A2" w:rsidRPr="00667243" w:rsidRDefault="000053A2" w:rsidP="000053A2">
      <w:pPr>
        <w:tabs>
          <w:tab w:val="left" w:pos="1095"/>
        </w:tabs>
        <w:rPr>
          <w:bCs/>
        </w:rPr>
      </w:pPr>
    </w:p>
    <w:p w14:paraId="657DC9EC" w14:textId="77777777" w:rsidR="00341CA7" w:rsidRPr="00667243" w:rsidRDefault="00341CA7" w:rsidP="000053A2">
      <w:pPr>
        <w:tabs>
          <w:tab w:val="left" w:pos="1095"/>
        </w:tabs>
        <w:rPr>
          <w:bCs/>
        </w:rPr>
      </w:pPr>
    </w:p>
    <w:p w14:paraId="0FC33BB9" w14:textId="77777777" w:rsidR="00341CA7" w:rsidRPr="00667243" w:rsidRDefault="00341CA7" w:rsidP="000053A2">
      <w:pPr>
        <w:tabs>
          <w:tab w:val="left" w:pos="1095"/>
        </w:tabs>
        <w:rPr>
          <w:bCs/>
        </w:rPr>
      </w:pPr>
    </w:p>
    <w:p w14:paraId="55A06A08" w14:textId="7E755065" w:rsidR="00892832" w:rsidRPr="00667243" w:rsidRDefault="00892832" w:rsidP="00892832">
      <w:pPr>
        <w:pStyle w:val="Heading2"/>
      </w:pPr>
      <w:r w:rsidRPr="00667243">
        <w:br w:type="page"/>
      </w:r>
      <w:bookmarkStart w:id="6" w:name="_Toc1035577"/>
      <w:bookmarkStart w:id="7" w:name="_Toc1474948"/>
      <w:r w:rsidR="00E75C57" w:rsidRPr="00667243">
        <w:t>Digital Government</w:t>
      </w:r>
      <w:r w:rsidRPr="00667243">
        <w:t xml:space="preserve"> State of Play</w:t>
      </w:r>
      <w:bookmarkEnd w:id="6"/>
      <w:bookmarkEnd w:id="7"/>
      <w:r w:rsidRPr="00667243">
        <w:t xml:space="preserve"> </w:t>
      </w:r>
    </w:p>
    <w:p w14:paraId="37292D16" w14:textId="596C3533" w:rsidR="0050323C" w:rsidRPr="00667243" w:rsidRDefault="00AC7B50" w:rsidP="00AC7B50">
      <w:pPr>
        <w:rPr>
          <w:i/>
        </w:rPr>
      </w:pPr>
      <w:r w:rsidRPr="00667243">
        <w:rPr>
          <w:i/>
        </w:rPr>
        <w:t xml:space="preserve">This section of the factsheet </w:t>
      </w:r>
      <w:r w:rsidR="007B6BB0" w:rsidRPr="00667243">
        <w:rPr>
          <w:i/>
        </w:rPr>
        <w:t>i</w:t>
      </w:r>
      <w:r w:rsidR="00123DC6" w:rsidRPr="00667243">
        <w:rPr>
          <w:i/>
        </w:rPr>
        <w:t xml:space="preserve">s meant to </w:t>
      </w:r>
      <w:r w:rsidR="00E412CD" w:rsidRPr="00667243">
        <w:rPr>
          <w:i/>
        </w:rPr>
        <w:t>present the</w:t>
      </w:r>
      <w:r w:rsidR="00123DC6" w:rsidRPr="00667243">
        <w:rPr>
          <w:i/>
        </w:rPr>
        <w:t xml:space="preserve"> country</w:t>
      </w:r>
      <w:r w:rsidR="004152E6" w:rsidRPr="00667243">
        <w:rPr>
          <w:i/>
        </w:rPr>
        <w:t>’s</w:t>
      </w:r>
      <w:r w:rsidR="00123DC6" w:rsidRPr="00667243">
        <w:rPr>
          <w:i/>
        </w:rPr>
        <w:t xml:space="preserve"> performance on the</w:t>
      </w:r>
      <w:r w:rsidR="00E412CD" w:rsidRPr="00667243">
        <w:rPr>
          <w:i/>
        </w:rPr>
        <w:t xml:space="preserve"> main</w:t>
      </w:r>
      <w:r w:rsidR="00C94287" w:rsidRPr="00667243">
        <w:rPr>
          <w:i/>
        </w:rPr>
        <w:t xml:space="preserve"> eGovernment indicators</w:t>
      </w:r>
      <w:r w:rsidR="0050323C" w:rsidRPr="00667243">
        <w:rPr>
          <w:i/>
        </w:rPr>
        <w:t xml:space="preserve"> according to </w:t>
      </w:r>
      <w:r w:rsidRPr="00667243">
        <w:rPr>
          <w:i/>
        </w:rPr>
        <w:t xml:space="preserve">the latest </w:t>
      </w:r>
      <w:hyperlink r:id="rId17" w:history="1">
        <w:r w:rsidRPr="00667243">
          <w:rPr>
            <w:rStyle w:val="Hyperlink"/>
            <w:i/>
          </w:rPr>
          <w:t>eGovernment Benchmark</w:t>
        </w:r>
      </w:hyperlink>
      <w:r w:rsidRPr="00667243">
        <w:rPr>
          <w:i/>
        </w:rPr>
        <w:t xml:space="preserve"> report, which monitors the development of eGovernment in Europe.</w:t>
      </w:r>
      <w:r w:rsidR="007F0EB6" w:rsidRPr="00667243">
        <w:rPr>
          <w:i/>
        </w:rPr>
        <w:t xml:space="preserve"> </w:t>
      </w:r>
    </w:p>
    <w:p w14:paraId="1E631F90" w14:textId="77777777" w:rsidR="0050323C" w:rsidRPr="00667243" w:rsidRDefault="0050323C" w:rsidP="00AC7B50">
      <w:pPr>
        <w:rPr>
          <w:i/>
        </w:rPr>
      </w:pPr>
    </w:p>
    <w:p w14:paraId="07E5121A" w14:textId="66BEF193" w:rsidR="00892832" w:rsidRPr="00667243" w:rsidRDefault="005C027F" w:rsidP="00892832">
      <w:pPr>
        <w:rPr>
          <w:rStyle w:val="BodyTextChar"/>
          <w:bCs/>
        </w:rPr>
      </w:pPr>
      <w:r w:rsidRPr="00667243">
        <w:rPr>
          <w:i/>
        </w:rPr>
        <w:t xml:space="preserve">At the present moment the report does not analyse the state of play of eGovernment in </w:t>
      </w:r>
      <w:r w:rsidR="00AB4BD0" w:rsidRPr="00667243">
        <w:rPr>
          <w:i/>
        </w:rPr>
        <w:t>Liechtenstein</w:t>
      </w:r>
      <w:r w:rsidRPr="00667243">
        <w:rPr>
          <w:i/>
        </w:rPr>
        <w:t>.</w:t>
      </w:r>
    </w:p>
    <w:p w14:paraId="25EABEBD" w14:textId="19F5D264" w:rsidR="003730DF" w:rsidRPr="00667243" w:rsidRDefault="00892832">
      <w:pPr>
        <w:pStyle w:val="Heading1"/>
      </w:pPr>
      <w:r w:rsidRPr="00667243">
        <w:br w:type="page"/>
      </w:r>
      <w:bookmarkStart w:id="8" w:name="_Toc12884191"/>
      <w:r w:rsidR="00E75C57" w:rsidRPr="00667243">
        <w:t xml:space="preserve">Digital </w:t>
      </w:r>
      <w:r w:rsidR="003730DF" w:rsidRPr="00667243">
        <w:t>Government Highlights</w:t>
      </w:r>
      <w:bookmarkEnd w:id="8"/>
    </w:p>
    <w:p w14:paraId="6BADF090" w14:textId="0C727B22" w:rsidR="006C504C" w:rsidRPr="00667243" w:rsidRDefault="006C504C" w:rsidP="009416FA">
      <w:pPr>
        <w:pStyle w:val="Subtitle"/>
      </w:pPr>
      <w:r w:rsidRPr="00667243">
        <w:t>Digital Government Political Communication</w:t>
      </w:r>
    </w:p>
    <w:p w14:paraId="35E29D69" w14:textId="06F03F8A" w:rsidR="004E65A9" w:rsidRPr="00667243" w:rsidRDefault="00432125">
      <w:r w:rsidRPr="00667243">
        <w:t xml:space="preserve">As part of the </w:t>
      </w:r>
      <w:hyperlink r:id="rId18" w:history="1">
        <w:r w:rsidRPr="00667243">
          <w:rPr>
            <w:rStyle w:val="Hyperlink"/>
          </w:rPr>
          <w:t>Government program 2017-2021</w:t>
        </w:r>
      </w:hyperlink>
      <w:r w:rsidRPr="00667243">
        <w:t xml:space="preserve">, the Digital Agenda is a central field of action for the new legislature. The main objective of Liechtenstein is to optimise the process efficiency of the National Administration with a focus on electronic means of communication. </w:t>
      </w:r>
    </w:p>
    <w:p w14:paraId="56ED0BBE" w14:textId="0B04D820" w:rsidR="004E65A9" w:rsidRPr="00667243" w:rsidRDefault="004E65A9" w:rsidP="009416FA">
      <w:pPr>
        <w:pStyle w:val="Subtitle"/>
      </w:pPr>
      <w:r w:rsidRPr="00667243">
        <w:t>Digital Government Legislations</w:t>
      </w:r>
    </w:p>
    <w:p w14:paraId="591A1094" w14:textId="20460B99" w:rsidR="00EE5EC5" w:rsidRPr="00667243" w:rsidRDefault="00623304" w:rsidP="00877BA7">
      <w:pPr>
        <w:numPr>
          <w:ilvl w:val="0"/>
          <w:numId w:val="33"/>
        </w:numPr>
      </w:pPr>
      <w:r w:rsidRPr="00667243">
        <w:t>In</w:t>
      </w:r>
      <w:r w:rsidR="00EE5EC5" w:rsidRPr="00667243">
        <w:t xml:space="preserve"> 2019, the Principality of Liechtenstein signed the Declaration joining the </w:t>
      </w:r>
      <w:hyperlink r:id="rId19" w:history="1">
        <w:r w:rsidR="00EE5EC5" w:rsidRPr="00667243">
          <w:rPr>
            <w:rStyle w:val="Hyperlink"/>
          </w:rPr>
          <w:t>European Blockchain Partnership</w:t>
        </w:r>
      </w:hyperlink>
      <w:r w:rsidR="004152E6" w:rsidRPr="00667243">
        <w:t xml:space="preserve">, </w:t>
      </w:r>
      <w:r w:rsidR="00EE5EC5" w:rsidRPr="00667243">
        <w:t>the main objective</w:t>
      </w:r>
      <w:r w:rsidR="004152E6" w:rsidRPr="00667243">
        <w:t xml:space="preserve"> of which </w:t>
      </w:r>
      <w:r w:rsidR="00EE5EC5" w:rsidRPr="00667243">
        <w:t>is to support and improve the delivery of cross-border digital public services</w:t>
      </w:r>
      <w:r w:rsidR="004C1B6A" w:rsidRPr="00667243">
        <w:t>.</w:t>
      </w:r>
    </w:p>
    <w:p w14:paraId="0587B8B6" w14:textId="1ED14996" w:rsidR="00EE5EC5" w:rsidRPr="00667243" w:rsidRDefault="004C1B6A" w:rsidP="00877BA7">
      <w:pPr>
        <w:numPr>
          <w:ilvl w:val="0"/>
          <w:numId w:val="33"/>
        </w:numPr>
      </w:pPr>
      <w:r w:rsidRPr="00667243">
        <w:t>Currently, Li</w:t>
      </w:r>
      <w:r w:rsidR="00EE5EC5" w:rsidRPr="00667243">
        <w:t xml:space="preserve">echtenstein is in the preparation process of a </w:t>
      </w:r>
      <w:hyperlink r:id="rId20" w:history="1">
        <w:r w:rsidR="00EE5EC5" w:rsidRPr="00667243">
          <w:rPr>
            <w:rStyle w:val="Hyperlink"/>
          </w:rPr>
          <w:t>new Blockchain Law</w:t>
        </w:r>
      </w:hyperlink>
      <w:r w:rsidR="00EE5EC5" w:rsidRPr="00667243">
        <w:t xml:space="preserve"> that intends to regulate all activities that are possible on technical systems </w:t>
      </w:r>
      <w:r w:rsidR="00B767ED" w:rsidRPr="00667243">
        <w:t xml:space="preserve">and </w:t>
      </w:r>
      <w:r w:rsidR="00EE5EC5" w:rsidRPr="00667243">
        <w:t xml:space="preserve">to ensure safety without imposing excessive restrictions. </w:t>
      </w:r>
      <w:r w:rsidR="004152E6" w:rsidRPr="00667243">
        <w:t xml:space="preserve">The law was </w:t>
      </w:r>
      <w:r w:rsidR="00146D56" w:rsidRPr="00667243">
        <w:t>enacted in</w:t>
      </w:r>
      <w:r w:rsidR="00EE5EC5" w:rsidRPr="00667243">
        <w:t xml:space="preserve"> 2019.</w:t>
      </w:r>
    </w:p>
    <w:p w14:paraId="11E8BA0F" w14:textId="3BEF70F3" w:rsidR="00331A6B" w:rsidRPr="00667243" w:rsidRDefault="00331A6B" w:rsidP="009416FA">
      <w:pPr>
        <w:pStyle w:val="Subtitle"/>
      </w:pPr>
      <w:r w:rsidRPr="00667243">
        <w:t>Digital Government Governance</w:t>
      </w:r>
    </w:p>
    <w:p w14:paraId="32A392B4" w14:textId="0C728A00" w:rsidR="000B58CE" w:rsidRPr="00667243" w:rsidRDefault="00E76B09" w:rsidP="00877BA7">
      <w:r w:rsidRPr="00667243">
        <w:t xml:space="preserve">There is no new digital Government </w:t>
      </w:r>
      <w:r w:rsidR="00474A78" w:rsidRPr="00667243">
        <w:t>Governance put in place in Liechtenstein in the reporting year.</w:t>
      </w:r>
    </w:p>
    <w:p w14:paraId="07A47A9F" w14:textId="086F76DA" w:rsidR="00E76B09" w:rsidRPr="00667243" w:rsidRDefault="00E76B09" w:rsidP="009416FA">
      <w:pPr>
        <w:pStyle w:val="Subtitle"/>
      </w:pPr>
      <w:r w:rsidRPr="00667243">
        <w:t>Digital Government Infrastructure</w:t>
      </w:r>
    </w:p>
    <w:p w14:paraId="3D49C9A6" w14:textId="624429B7" w:rsidR="0034001F" w:rsidRPr="00667243" w:rsidRDefault="0034001F" w:rsidP="00877BA7">
      <w:r w:rsidRPr="00667243">
        <w:t xml:space="preserve">The Government adopted the Consultation Report on the adoption of a law implementing </w:t>
      </w:r>
      <w:hyperlink r:id="rId21" w:history="1">
        <w:r w:rsidRPr="00667243">
          <w:rPr>
            <w:rStyle w:val="Hyperlink"/>
          </w:rPr>
          <w:t>Regulation (EU) No 910/2014 on electronic identification and trust services for electronic transactions in the internal market and repealing Directive 1999/93 / EC</w:t>
        </w:r>
      </w:hyperlink>
      <w:r w:rsidRPr="00667243">
        <w:t xml:space="preserve"> (so-called eIDAS Regulation) with regard to electronic signatures and trust services. </w:t>
      </w:r>
    </w:p>
    <w:p w14:paraId="19606D93" w14:textId="5AFCFBFE" w:rsidR="00E76B09" w:rsidRPr="00667243" w:rsidRDefault="00E76B09" w:rsidP="009416FA">
      <w:pPr>
        <w:pStyle w:val="Subtitle"/>
      </w:pPr>
      <w:r w:rsidRPr="00667243">
        <w:t>Digital Government services for Citizens and Businesses</w:t>
      </w:r>
    </w:p>
    <w:p w14:paraId="365C1A3D" w14:textId="5E14977F" w:rsidR="008A7BDB" w:rsidRPr="00667243" w:rsidRDefault="00E55ED7" w:rsidP="006C5A72">
      <w:r w:rsidRPr="00667243">
        <w:t xml:space="preserve">The </w:t>
      </w:r>
      <w:hyperlink r:id="rId22" w:history="1">
        <w:r w:rsidRPr="00667243">
          <w:rPr>
            <w:rStyle w:val="Hyperlink"/>
          </w:rPr>
          <w:t>GDL service</w:t>
        </w:r>
      </w:hyperlink>
      <w:r w:rsidRPr="00667243">
        <w:t xml:space="preserve"> </w:t>
      </w:r>
      <w:r w:rsidR="004152E6" w:rsidRPr="00667243">
        <w:t>was</w:t>
      </w:r>
      <w:r w:rsidRPr="00667243">
        <w:t xml:space="preserve"> </w:t>
      </w:r>
      <w:r w:rsidR="004C234D" w:rsidRPr="00667243">
        <w:t>launched</w:t>
      </w:r>
      <w:r w:rsidRPr="00667243">
        <w:t xml:space="preserve"> in 2018</w:t>
      </w:r>
      <w:r w:rsidR="00C900D4" w:rsidRPr="00667243">
        <w:t>. This service consist</w:t>
      </w:r>
      <w:r w:rsidR="004152E6" w:rsidRPr="00667243">
        <w:t>ed</w:t>
      </w:r>
      <w:r w:rsidR="00C900D4" w:rsidRPr="00667243">
        <w:t xml:space="preserve"> of digital exchange </w:t>
      </w:r>
      <w:r w:rsidR="00974544" w:rsidRPr="00667243">
        <w:t>for cross-border services from Citizens and Businesses with administrative government.</w:t>
      </w:r>
      <w:r w:rsidR="00974544" w:rsidRPr="00667243" w:rsidDel="00974544">
        <w:t xml:space="preserve"> </w:t>
      </w:r>
    </w:p>
    <w:p w14:paraId="6EAD9B09" w14:textId="7C24C668" w:rsidR="008A7BDB" w:rsidRPr="00667243" w:rsidRDefault="008A7BDB" w:rsidP="00877BA7">
      <w:pPr>
        <w:spacing w:after="120"/>
      </w:pPr>
    </w:p>
    <w:p w14:paraId="7973D677" w14:textId="2FE40E15" w:rsidR="008F3F38" w:rsidRPr="00667243" w:rsidRDefault="000A7546">
      <w:pPr>
        <w:pStyle w:val="Heading1"/>
      </w:pPr>
      <w:r w:rsidRPr="00667243">
        <w:br w:type="page"/>
      </w:r>
      <w:bookmarkStart w:id="9" w:name="_Toc12884192"/>
      <w:r w:rsidR="003730DF" w:rsidRPr="00667243">
        <w:t>Digital Government Political Communications</w:t>
      </w:r>
      <w:bookmarkEnd w:id="9"/>
    </w:p>
    <w:p w14:paraId="3BB66E21" w14:textId="5882F4BB" w:rsidR="000A7546" w:rsidRPr="00667243" w:rsidRDefault="003730DF" w:rsidP="00B12F57">
      <w:pPr>
        <w:pStyle w:val="Heading2"/>
      </w:pPr>
      <w:bookmarkStart w:id="10" w:name="_Toc1474951"/>
      <w:r w:rsidRPr="00667243">
        <w:t>Specific political communications on digital government</w:t>
      </w:r>
      <w:bookmarkEnd w:id="10"/>
    </w:p>
    <w:p w14:paraId="7F570261" w14:textId="627B38E3" w:rsidR="00D976EF" w:rsidRPr="00667243" w:rsidRDefault="00D976EF" w:rsidP="008D040A">
      <w:pPr>
        <w:pStyle w:val="Subtitle"/>
      </w:pPr>
      <w:r w:rsidRPr="00667243">
        <w:t>Digital agenda</w:t>
      </w:r>
      <w:r w:rsidR="00EF099C" w:rsidRPr="00667243">
        <w:t xml:space="preserve"> – Government program </w:t>
      </w:r>
    </w:p>
    <w:p w14:paraId="7C2D9F36" w14:textId="32D49CFA" w:rsidR="00F32802" w:rsidRPr="00667243" w:rsidRDefault="009E5861">
      <w:r w:rsidRPr="00667243">
        <w:t xml:space="preserve">The </w:t>
      </w:r>
      <w:hyperlink r:id="rId23" w:history="1">
        <w:r w:rsidRPr="00667243">
          <w:rPr>
            <w:rStyle w:val="Hyperlink"/>
          </w:rPr>
          <w:t>Government program 2017-2021</w:t>
        </w:r>
      </w:hyperlink>
      <w:r w:rsidRPr="00667243">
        <w:t xml:space="preserve"> based on the Tallinn </w:t>
      </w:r>
      <w:r w:rsidR="004152E6" w:rsidRPr="00667243">
        <w:t>D</w:t>
      </w:r>
      <w:r w:rsidRPr="00667243">
        <w:t xml:space="preserve">eclaration </w:t>
      </w:r>
      <w:r w:rsidR="004152E6" w:rsidRPr="00667243">
        <w:t>on eGovernment currently defines</w:t>
      </w:r>
      <w:r w:rsidRPr="00667243">
        <w:t xml:space="preserve"> activities for the government and administration. </w:t>
      </w:r>
      <w:r w:rsidR="004152E6" w:rsidRPr="00667243">
        <w:t>Government’s</w:t>
      </w:r>
      <w:r w:rsidRPr="00667243">
        <w:t xml:space="preserve"> main objective is continuous optimisation in terms of process efficiency and customer-friendly design </w:t>
      </w:r>
      <w:r w:rsidR="004152E6" w:rsidRPr="00667243">
        <w:t>for the</w:t>
      </w:r>
      <w:r w:rsidRPr="00667243">
        <w:t xml:space="preserve"> </w:t>
      </w:r>
      <w:r w:rsidR="004152E6" w:rsidRPr="00667243">
        <w:t>n</w:t>
      </w:r>
      <w:r w:rsidRPr="00667243">
        <w:t xml:space="preserve">ational </w:t>
      </w:r>
      <w:r w:rsidR="004152E6" w:rsidRPr="00667243">
        <w:t>a</w:t>
      </w:r>
      <w:r w:rsidRPr="00667243">
        <w:t xml:space="preserve">dministration. </w:t>
      </w:r>
      <w:r w:rsidR="00FE3E42" w:rsidRPr="00667243">
        <w:t xml:space="preserve">It </w:t>
      </w:r>
      <w:r w:rsidRPr="00667243">
        <w:t xml:space="preserve">applies to administrative processes as well as to the concerns and needs of the population, companies and other stakeholders. In the course of this legislative period, a series of measures will strengthen the service of the state administration with a strong focus on electronic means of communication. The program presents decisive opportunities and </w:t>
      </w:r>
      <w:r w:rsidR="00FE3E42" w:rsidRPr="00667243">
        <w:t xml:space="preserve">addresses some primary </w:t>
      </w:r>
      <w:r w:rsidRPr="00667243">
        <w:t xml:space="preserve">challenges </w:t>
      </w:r>
      <w:r w:rsidR="00FE3E42" w:rsidRPr="00667243">
        <w:t xml:space="preserve">posed by </w:t>
      </w:r>
      <w:r w:rsidRPr="00667243">
        <w:t xml:space="preserve">digitisation. </w:t>
      </w:r>
      <w:r w:rsidR="00FE3E42" w:rsidRPr="00667243">
        <w:t>The</w:t>
      </w:r>
      <w:r w:rsidRPr="00667243">
        <w:t xml:space="preserve"> Digital Agenda is a central field of action for the </w:t>
      </w:r>
      <w:r w:rsidR="00FE3E42" w:rsidRPr="00667243">
        <w:t>L</w:t>
      </w:r>
      <w:r w:rsidRPr="00667243">
        <w:t xml:space="preserve">egislature. </w:t>
      </w:r>
      <w:r w:rsidR="00FE3E42" w:rsidRPr="00667243">
        <w:t xml:space="preserve">There is a general consensus that </w:t>
      </w:r>
      <w:r w:rsidRPr="00667243">
        <w:t xml:space="preserve">administration services should be offered electronically and </w:t>
      </w:r>
      <w:r w:rsidR="00FE3E42" w:rsidRPr="00667243">
        <w:t xml:space="preserve">made </w:t>
      </w:r>
      <w:r w:rsidRPr="00667243">
        <w:t xml:space="preserve">available around the clock. </w:t>
      </w:r>
      <w:r w:rsidR="00FE3E42" w:rsidRPr="00667243">
        <w:t>There is also an awareness that when</w:t>
      </w:r>
      <w:r w:rsidRPr="00667243">
        <w:t xml:space="preserve"> official business </w:t>
      </w:r>
      <w:r w:rsidR="00FE3E42" w:rsidRPr="00667243">
        <w:t>is conducted via</w:t>
      </w:r>
      <w:r w:rsidRPr="00667243">
        <w:t xml:space="preserve"> by electronic means</w:t>
      </w:r>
      <w:r w:rsidR="00FE3E42" w:rsidRPr="00667243">
        <w:t xml:space="preserve"> </w:t>
      </w:r>
      <w:r w:rsidRPr="00667243">
        <w:t xml:space="preserve">data security and privacy </w:t>
      </w:r>
      <w:r w:rsidR="00FE3E42" w:rsidRPr="00667243">
        <w:t xml:space="preserve">must be a </w:t>
      </w:r>
      <w:r w:rsidRPr="00667243">
        <w:t>high priority</w:t>
      </w:r>
      <w:r w:rsidRPr="00667243">
        <w:rPr>
          <w:color w:val="FF0000"/>
        </w:rPr>
        <w:t xml:space="preserve">. </w:t>
      </w:r>
    </w:p>
    <w:p w14:paraId="7F909195" w14:textId="2FBF29C1" w:rsidR="00F32802" w:rsidRPr="00667243" w:rsidRDefault="00F32802" w:rsidP="006244E3">
      <w:pPr>
        <w:pStyle w:val="Subtitle"/>
      </w:pPr>
      <w:r w:rsidRPr="00667243">
        <w:t>eGovernment Strategy</w:t>
      </w:r>
      <w:r w:rsidR="00C2625E" w:rsidRPr="00667243">
        <w:t xml:space="preserve"> 2017-2021</w:t>
      </w:r>
    </w:p>
    <w:p w14:paraId="4AD33B46" w14:textId="32F97EE8" w:rsidR="00C77C30" w:rsidRPr="00667243" w:rsidRDefault="004E06CC" w:rsidP="00C77C30">
      <w:r w:rsidRPr="00667243">
        <w:t xml:space="preserve">This </w:t>
      </w:r>
      <w:hyperlink r:id="rId24" w:history="1">
        <w:r w:rsidR="00C77C30" w:rsidRPr="00667243">
          <w:rPr>
            <w:rStyle w:val="Hyperlink"/>
          </w:rPr>
          <w:t>eG</w:t>
        </w:r>
        <w:r w:rsidRPr="00667243">
          <w:rPr>
            <w:rStyle w:val="Hyperlink"/>
          </w:rPr>
          <w:t>overnment strategy</w:t>
        </w:r>
      </w:hyperlink>
      <w:r w:rsidRPr="00667243">
        <w:t xml:space="preserve"> is based on the knowledge gained from the implementation of </w:t>
      </w:r>
      <w:r w:rsidR="00FE3E42" w:rsidRPr="00667243">
        <w:t xml:space="preserve">an earlier </w:t>
      </w:r>
      <w:r w:rsidRPr="00667243">
        <w:t xml:space="preserve">strategy </w:t>
      </w:r>
      <w:r w:rsidR="00FE3E42" w:rsidRPr="00667243">
        <w:t xml:space="preserve">dating back a decade earlier. In March 2019, the </w:t>
      </w:r>
      <w:r w:rsidRPr="00667243">
        <w:t xml:space="preserve">Government presented </w:t>
      </w:r>
      <w:r w:rsidR="00FE3E42" w:rsidRPr="00667243">
        <w:t xml:space="preserve">its </w:t>
      </w:r>
      <w:r w:rsidRPr="00667243">
        <w:t xml:space="preserve">overarching considerations </w:t>
      </w:r>
      <w:r w:rsidR="00FE3E42" w:rsidRPr="00667243">
        <w:t>for</w:t>
      </w:r>
      <w:r w:rsidRPr="00667243">
        <w:t xml:space="preserve"> </w:t>
      </w:r>
      <w:r w:rsidR="00FE3E42" w:rsidRPr="00667243">
        <w:t xml:space="preserve">future </w:t>
      </w:r>
      <w:r w:rsidRPr="00667243">
        <w:t>digitization</w:t>
      </w:r>
      <w:r w:rsidR="00FE3E42" w:rsidRPr="00667243">
        <w:t>,</w:t>
      </w:r>
      <w:r w:rsidRPr="00667243">
        <w:t xml:space="preserve"> and formulated concrete fields of action</w:t>
      </w:r>
      <w:r w:rsidR="00FE3E42" w:rsidRPr="00667243">
        <w:t xml:space="preserve"> in </w:t>
      </w:r>
      <w:r w:rsidRPr="00667243">
        <w:t>objectives and measures</w:t>
      </w:r>
      <w:r w:rsidR="00FE3E42" w:rsidRPr="00667243">
        <w:t xml:space="preserve"> were articulated</w:t>
      </w:r>
      <w:r w:rsidRPr="00667243">
        <w:t>.</w:t>
      </w:r>
      <w:r w:rsidR="00C77C30" w:rsidRPr="00667243">
        <w:t xml:space="preserve"> </w:t>
      </w:r>
    </w:p>
    <w:p w14:paraId="3F3D2B11" w14:textId="4C62B187" w:rsidR="00C77C30" w:rsidRPr="00667243" w:rsidRDefault="00C77C30" w:rsidP="00C77C30">
      <w:r w:rsidRPr="00667243">
        <w:t xml:space="preserve">The </w:t>
      </w:r>
      <w:r w:rsidR="00903C57" w:rsidRPr="00667243">
        <w:t xml:space="preserve">new revised </w:t>
      </w:r>
      <w:r w:rsidRPr="00667243">
        <w:t>eGovernment strategy include</w:t>
      </w:r>
      <w:r w:rsidR="00903C57" w:rsidRPr="00667243">
        <w:t>s</w:t>
      </w:r>
      <w:r w:rsidRPr="00667243">
        <w:t xml:space="preserve"> a vision, principles and guidelines for the implementation of digital services as well as defined areas of action.</w:t>
      </w:r>
      <w:r w:rsidR="00903C57" w:rsidRPr="00667243">
        <w:t xml:space="preserve"> I</w:t>
      </w:r>
      <w:r w:rsidRPr="00667243">
        <w:t xml:space="preserve">mplementation of the strategy </w:t>
      </w:r>
      <w:r w:rsidR="00FE3E42" w:rsidRPr="00667243">
        <w:t>will</w:t>
      </w:r>
      <w:r w:rsidRPr="00667243">
        <w:t xml:space="preserve"> </w:t>
      </w:r>
      <w:r w:rsidR="00903C57" w:rsidRPr="00667243">
        <w:t xml:space="preserve">be </w:t>
      </w:r>
      <w:r w:rsidRPr="00667243">
        <w:t>carried out by means of individual projects.</w:t>
      </w:r>
    </w:p>
    <w:p w14:paraId="385B4AD6" w14:textId="77777777" w:rsidR="00616202" w:rsidRPr="00667243" w:rsidRDefault="00C77C30" w:rsidP="00616202">
      <w:r w:rsidRPr="00667243">
        <w:t>Although the state administration relies heavily on eGovernment, citizens continue to enjoy non-electronic access to all administrative services. However, eGovernment should facilitate access to administrative services and make business transactions more efficient. The administration thus enables a customer-friendly, personal and competent service, both electronically and non-electronically.</w:t>
      </w:r>
      <w:bookmarkStart w:id="11" w:name="_Toc1474952"/>
    </w:p>
    <w:p w14:paraId="37FB5667" w14:textId="2E4C18AC" w:rsidR="008F3F38" w:rsidRPr="00667243" w:rsidRDefault="003730DF" w:rsidP="00703FA3">
      <w:pPr>
        <w:pStyle w:val="Heading2"/>
      </w:pPr>
      <w:r w:rsidRPr="00667243">
        <w:t>Key enablers</w:t>
      </w:r>
      <w:bookmarkEnd w:id="11"/>
    </w:p>
    <w:p w14:paraId="402E90A0" w14:textId="174CD3D6" w:rsidR="003730DF" w:rsidRPr="00667243" w:rsidRDefault="003730DF" w:rsidP="00FE4D60">
      <w:pPr>
        <w:pStyle w:val="Heading3"/>
      </w:pPr>
      <w:bookmarkStart w:id="12" w:name="_Toc1474953"/>
      <w:r w:rsidRPr="00667243">
        <w:t>Access to public information</w:t>
      </w:r>
      <w:bookmarkEnd w:id="12"/>
    </w:p>
    <w:p w14:paraId="782F1EC6" w14:textId="77777777" w:rsidR="00ED0ED5" w:rsidRPr="00667243" w:rsidRDefault="00ED0ED5" w:rsidP="00ED0ED5">
      <w:r w:rsidRPr="00667243">
        <w:t>No political communication was adopted in this field to date.</w:t>
      </w:r>
    </w:p>
    <w:p w14:paraId="20D82E07" w14:textId="77777777" w:rsidR="003730DF" w:rsidRPr="00667243" w:rsidRDefault="003730DF" w:rsidP="00FE4D60">
      <w:pPr>
        <w:pStyle w:val="Heading3"/>
      </w:pPr>
      <w:bookmarkStart w:id="13" w:name="_Toc1474954"/>
      <w:r w:rsidRPr="00667243">
        <w:t>eID and Trust Services</w:t>
      </w:r>
      <w:bookmarkEnd w:id="13"/>
    </w:p>
    <w:p w14:paraId="206A993D" w14:textId="45CE7C9E" w:rsidR="008F3F38" w:rsidRPr="00667243" w:rsidRDefault="00A5281F" w:rsidP="008771FE">
      <w:r w:rsidRPr="00667243">
        <w:t>No political communication was adopted in this field to date.</w:t>
      </w:r>
    </w:p>
    <w:p w14:paraId="348572B5" w14:textId="77777777" w:rsidR="003730DF" w:rsidRPr="00667243" w:rsidRDefault="003730DF" w:rsidP="00FE4D60">
      <w:pPr>
        <w:pStyle w:val="Heading3"/>
      </w:pPr>
      <w:bookmarkStart w:id="14" w:name="_Toc1474955"/>
      <w:r w:rsidRPr="00667243">
        <w:t>Security aspects related to digital government</w:t>
      </w:r>
      <w:bookmarkEnd w:id="14"/>
    </w:p>
    <w:p w14:paraId="313DE824" w14:textId="77777777" w:rsidR="00A5281F" w:rsidRPr="00667243" w:rsidRDefault="00A5281F" w:rsidP="00A5281F">
      <w:r w:rsidRPr="00667243">
        <w:t>No political communication was adopted in this field to date.</w:t>
      </w:r>
    </w:p>
    <w:p w14:paraId="34AFB100" w14:textId="77777777" w:rsidR="003730DF" w:rsidRPr="00667243" w:rsidRDefault="003730DF" w:rsidP="00FE4D60">
      <w:pPr>
        <w:pStyle w:val="Heading3"/>
      </w:pPr>
      <w:bookmarkStart w:id="15" w:name="_Toc1474956"/>
      <w:r w:rsidRPr="00667243">
        <w:t>Interconnection of base registries</w:t>
      </w:r>
      <w:bookmarkEnd w:id="15"/>
    </w:p>
    <w:p w14:paraId="71FF7C64" w14:textId="77777777" w:rsidR="00A5281F" w:rsidRPr="00667243" w:rsidRDefault="00A5281F" w:rsidP="00A5281F">
      <w:r w:rsidRPr="00667243">
        <w:t>No political communication was adopted in this field to date.</w:t>
      </w:r>
    </w:p>
    <w:p w14:paraId="76C17966" w14:textId="77777777" w:rsidR="003730DF" w:rsidRPr="00667243" w:rsidRDefault="003730DF" w:rsidP="00FE4D60">
      <w:pPr>
        <w:pStyle w:val="Heading3"/>
      </w:pPr>
      <w:bookmarkStart w:id="16" w:name="_Toc1474957"/>
      <w:r w:rsidRPr="00667243">
        <w:t>eProcurement</w:t>
      </w:r>
      <w:bookmarkEnd w:id="16"/>
    </w:p>
    <w:p w14:paraId="468D6F37" w14:textId="77777777" w:rsidR="00A5281F" w:rsidRPr="00667243" w:rsidRDefault="00A5281F" w:rsidP="00A5281F">
      <w:r w:rsidRPr="00667243">
        <w:t>No political communication was adopted in this field to date.</w:t>
      </w:r>
    </w:p>
    <w:p w14:paraId="01F78129" w14:textId="77777777" w:rsidR="003730DF" w:rsidRPr="00667243" w:rsidRDefault="003730DF" w:rsidP="00FE4D60">
      <w:pPr>
        <w:pStyle w:val="Heading2"/>
      </w:pPr>
      <w:bookmarkStart w:id="17" w:name="_Toc1474958"/>
      <w:r w:rsidRPr="00667243">
        <w:t>Domain-specific political communications</w:t>
      </w:r>
      <w:bookmarkEnd w:id="17"/>
    </w:p>
    <w:p w14:paraId="5BBC53C9" w14:textId="77777777" w:rsidR="00A5281F" w:rsidRPr="00667243" w:rsidRDefault="00A5281F" w:rsidP="00A5281F">
      <w:r w:rsidRPr="00667243">
        <w:t>No political communication was adopted in this field to date.</w:t>
      </w:r>
    </w:p>
    <w:p w14:paraId="3C4E2C2E" w14:textId="77777777" w:rsidR="003730DF" w:rsidRPr="00667243" w:rsidRDefault="003730DF" w:rsidP="00FE4D60">
      <w:pPr>
        <w:pStyle w:val="Heading2"/>
      </w:pPr>
      <w:bookmarkStart w:id="18" w:name="_Toc1474959"/>
      <w:r w:rsidRPr="00667243">
        <w:t>Interoperability</w:t>
      </w:r>
      <w:bookmarkEnd w:id="18"/>
    </w:p>
    <w:p w14:paraId="39FA67FD" w14:textId="77777777" w:rsidR="00A5281F" w:rsidRPr="00667243" w:rsidRDefault="00A5281F" w:rsidP="00A5281F">
      <w:r w:rsidRPr="00667243">
        <w:t>No political communication was adopted in this field to date.</w:t>
      </w:r>
    </w:p>
    <w:p w14:paraId="670F795C" w14:textId="77777777" w:rsidR="003730DF" w:rsidRPr="00667243" w:rsidRDefault="003730DF" w:rsidP="00FE4D60">
      <w:pPr>
        <w:pStyle w:val="Heading2"/>
      </w:pPr>
      <w:bookmarkStart w:id="19" w:name="_Toc1474960"/>
      <w:r w:rsidRPr="00667243">
        <w:t>Emerging technologies</w:t>
      </w:r>
      <w:bookmarkEnd w:id="19"/>
    </w:p>
    <w:p w14:paraId="534B106B" w14:textId="32C23A85" w:rsidR="00A13B02" w:rsidRPr="00667243" w:rsidRDefault="006244E3" w:rsidP="006244E3">
      <w:pPr>
        <w:pStyle w:val="Subtitle"/>
      </w:pPr>
      <w:r w:rsidRPr="00667243">
        <w:t>B</w:t>
      </w:r>
      <w:r w:rsidR="00736899" w:rsidRPr="00667243">
        <w:t>lockchain Partnership</w:t>
      </w:r>
    </w:p>
    <w:p w14:paraId="3B65548E" w14:textId="17EA0E32" w:rsidR="00736899" w:rsidRPr="00667243" w:rsidRDefault="007959FD" w:rsidP="006244E3">
      <w:r w:rsidRPr="00667243">
        <w:t>On 1</w:t>
      </w:r>
      <w:r w:rsidR="000C3647">
        <w:t xml:space="preserve"> February</w:t>
      </w:r>
      <w:r w:rsidRPr="00667243">
        <w:t xml:space="preserve"> 2019, the</w:t>
      </w:r>
      <w:r w:rsidR="00727CF1" w:rsidRPr="00667243">
        <w:t xml:space="preserve"> Principality of Liechtenstein signed the </w:t>
      </w:r>
      <w:r w:rsidR="00903C57" w:rsidRPr="00667243">
        <w:t>d</w:t>
      </w:r>
      <w:r w:rsidR="00727CF1" w:rsidRPr="00667243">
        <w:t>eclaration</w:t>
      </w:r>
      <w:r w:rsidRPr="00667243">
        <w:t xml:space="preserve"> </w:t>
      </w:r>
      <w:r w:rsidR="00FA0FBA" w:rsidRPr="00667243">
        <w:t xml:space="preserve">joining the </w:t>
      </w:r>
      <w:hyperlink r:id="rId25" w:history="1">
        <w:r w:rsidR="0070409B" w:rsidRPr="00667243">
          <w:rPr>
            <w:rStyle w:val="Hyperlink"/>
          </w:rPr>
          <w:t>European Blockchain Partnership</w:t>
        </w:r>
      </w:hyperlink>
      <w:r w:rsidR="00FA0FBA" w:rsidRPr="00667243">
        <w:t xml:space="preserve">. </w:t>
      </w:r>
      <w:r w:rsidR="00ED628C" w:rsidRPr="00667243">
        <w:t xml:space="preserve">The </w:t>
      </w:r>
      <w:r w:rsidR="00B2308B" w:rsidRPr="00667243">
        <w:t xml:space="preserve">main </w:t>
      </w:r>
      <w:r w:rsidR="00ED628C" w:rsidRPr="00667243">
        <w:t xml:space="preserve">objective of the partnership is to support </w:t>
      </w:r>
      <w:r w:rsidR="0070409B" w:rsidRPr="00667243">
        <w:t xml:space="preserve">and improve </w:t>
      </w:r>
      <w:r w:rsidR="00ED628C" w:rsidRPr="00667243">
        <w:t>the delivery of cross-border digital public services</w:t>
      </w:r>
      <w:r w:rsidR="003A00B9" w:rsidRPr="00667243">
        <w:t xml:space="preserve"> by </w:t>
      </w:r>
      <w:r w:rsidRPr="00667243">
        <w:t>deploying a common European Blockchain Services Infrastructure with a shared governance model.</w:t>
      </w:r>
      <w:r w:rsidR="0080562C" w:rsidRPr="00667243">
        <w:t xml:space="preserve"> </w:t>
      </w:r>
    </w:p>
    <w:p w14:paraId="06F82DF0" w14:textId="34ED69B3" w:rsidR="003730DF" w:rsidRPr="00667243" w:rsidRDefault="00CC541D">
      <w:pPr>
        <w:pStyle w:val="Heading1"/>
      </w:pPr>
      <w:r w:rsidRPr="00667243">
        <w:br w:type="page"/>
      </w:r>
      <w:bookmarkStart w:id="20" w:name="_Toc12884193"/>
      <w:r w:rsidR="003730DF" w:rsidRPr="00667243">
        <w:t>Digital Government Legislation</w:t>
      </w:r>
      <w:bookmarkEnd w:id="20"/>
    </w:p>
    <w:p w14:paraId="7A070156" w14:textId="77777777" w:rsidR="003730DF" w:rsidRPr="00667243" w:rsidRDefault="003730DF" w:rsidP="00FE4D60">
      <w:pPr>
        <w:pStyle w:val="Heading2"/>
      </w:pPr>
      <w:bookmarkStart w:id="21" w:name="_Toc1474962"/>
      <w:r w:rsidRPr="00667243">
        <w:t>Specific legislation on digital government</w:t>
      </w:r>
      <w:bookmarkEnd w:id="21"/>
    </w:p>
    <w:p w14:paraId="12BCFFEE" w14:textId="1FA41DC2" w:rsidR="00280DFF" w:rsidRPr="00667243" w:rsidRDefault="00280DFF">
      <w:pPr>
        <w:pStyle w:val="Subtitle"/>
      </w:pPr>
      <w:r w:rsidRPr="00667243">
        <w:t>eGovernment Act (eGovG)</w:t>
      </w:r>
    </w:p>
    <w:p w14:paraId="79A87644" w14:textId="2A16B6D2" w:rsidR="00BC20B0" w:rsidRPr="00667243" w:rsidRDefault="00CC4460" w:rsidP="00692411">
      <w:r w:rsidRPr="00667243">
        <w:t>In autumn 2011, the Parliament adopted various laws of critical importance for the development of eGovernment</w:t>
      </w:r>
      <w:r w:rsidR="00280DFF" w:rsidRPr="00667243">
        <w:t xml:space="preserve">, such as the </w:t>
      </w:r>
      <w:hyperlink r:id="rId26" w:history="1">
        <w:r w:rsidRPr="00667243">
          <w:rPr>
            <w:rStyle w:val="Hyperlink"/>
          </w:rPr>
          <w:t>eGovernment Act</w:t>
        </w:r>
      </w:hyperlink>
      <w:r w:rsidRPr="00667243">
        <w:t xml:space="preserve"> (eGovG) (register number 172.018.1 and 172.018.11)</w:t>
      </w:r>
      <w:r w:rsidR="00692411" w:rsidRPr="00667243">
        <w:t xml:space="preserve"> which promote</w:t>
      </w:r>
      <w:r w:rsidR="00903C57" w:rsidRPr="00667243">
        <w:t>d</w:t>
      </w:r>
      <w:r w:rsidR="00692411" w:rsidRPr="00667243">
        <w:t xml:space="preserve"> electronic communication and facilitate</w:t>
      </w:r>
      <w:r w:rsidR="00903C57" w:rsidRPr="00667243">
        <w:t>d</w:t>
      </w:r>
      <w:r w:rsidR="00692411" w:rsidRPr="00667243">
        <w:t xml:space="preserve"> access to public authorities.</w:t>
      </w:r>
      <w:r w:rsidR="00E34816" w:rsidRPr="00667243">
        <w:t xml:space="preserve"> This Act mainly include</w:t>
      </w:r>
      <w:r w:rsidR="00903C57" w:rsidRPr="00667243">
        <w:t>d</w:t>
      </w:r>
      <w:r w:rsidR="00E34816" w:rsidRPr="00667243">
        <w:t xml:space="preserve"> provisions focused on electronic communication, identification and authentication in electronic commerce and electronic records management</w:t>
      </w:r>
    </w:p>
    <w:p w14:paraId="59DE7FA2" w14:textId="07B3751C" w:rsidR="00DB0B3D" w:rsidRPr="00667243" w:rsidRDefault="00DB0B3D" w:rsidP="006244E3">
      <w:pPr>
        <w:pStyle w:val="Subtitle"/>
      </w:pPr>
      <w:r w:rsidRPr="00667243">
        <w:t>Amendment on Official Documents (ZustG)</w:t>
      </w:r>
    </w:p>
    <w:p w14:paraId="7E3868B7" w14:textId="1DC2B9A0" w:rsidR="003345AE" w:rsidRPr="00667243" w:rsidRDefault="00ED63F3" w:rsidP="00280DFF">
      <w:r w:rsidRPr="00667243">
        <w:t xml:space="preserve">In </w:t>
      </w:r>
      <w:r w:rsidR="002437BD" w:rsidRPr="00667243">
        <w:t>January</w:t>
      </w:r>
      <w:r w:rsidRPr="00667243">
        <w:t xml:space="preserve"> 2012, t</w:t>
      </w:r>
      <w:r w:rsidR="00CC4460" w:rsidRPr="00667243">
        <w:t xml:space="preserve">he </w:t>
      </w:r>
      <w:hyperlink r:id="rId27" w:history="1">
        <w:r w:rsidR="00CC4460" w:rsidRPr="00667243">
          <w:rPr>
            <w:rStyle w:val="Hyperlink"/>
          </w:rPr>
          <w:t>Amendment on Official Documents</w:t>
        </w:r>
      </w:hyperlink>
      <w:r w:rsidR="00CC4460" w:rsidRPr="00667243">
        <w:t xml:space="preserve"> (ZustG) (register number 172.023 and 172.023.1)</w:t>
      </w:r>
      <w:r w:rsidRPr="00667243">
        <w:t xml:space="preserve"> took </w:t>
      </w:r>
      <w:r w:rsidR="00564A63" w:rsidRPr="00667243">
        <w:t>effect</w:t>
      </w:r>
      <w:r w:rsidR="00903C57" w:rsidRPr="00667243">
        <w:t>. It</w:t>
      </w:r>
      <w:r w:rsidR="00564A63" w:rsidRPr="00667243">
        <w:t xml:space="preserve"> consist</w:t>
      </w:r>
      <w:r w:rsidR="00903C57" w:rsidRPr="00667243">
        <w:t>ed</w:t>
      </w:r>
      <w:r w:rsidR="00564A63" w:rsidRPr="00667243">
        <w:t xml:space="preserve"> </w:t>
      </w:r>
      <w:r w:rsidR="00903C57" w:rsidRPr="00667243">
        <w:t>of</w:t>
      </w:r>
      <w:r w:rsidR="00564A63" w:rsidRPr="00667243">
        <w:t xml:space="preserve"> </w:t>
      </w:r>
      <w:r w:rsidR="000C66EE" w:rsidRPr="00667243">
        <w:t>regulat</w:t>
      </w:r>
      <w:r w:rsidR="00564A63" w:rsidRPr="00667243">
        <w:t>ing</w:t>
      </w:r>
      <w:r w:rsidR="000C66EE" w:rsidRPr="00667243">
        <w:t xml:space="preserve"> the delivery of documents to be transmitted by authorities in execution of the laws as well as the delivery of documents of foreign authorities to be carried out by them.</w:t>
      </w:r>
      <w:r w:rsidR="00FA1A3E" w:rsidRPr="00667243">
        <w:t xml:space="preserve"> In accordance with the eGovernment Act, the existing Act</w:t>
      </w:r>
      <w:r w:rsidR="00340F6C" w:rsidRPr="00667243">
        <w:t xml:space="preserve">, </w:t>
      </w:r>
      <w:r w:rsidR="00340F6C" w:rsidRPr="00D3337D">
        <w:rPr>
          <w:i/>
        </w:rPr>
        <w:t>ZustG</w:t>
      </w:r>
      <w:r w:rsidR="00340F6C" w:rsidRPr="00667243">
        <w:t>,</w:t>
      </w:r>
      <w:r w:rsidR="00FA1A3E" w:rsidRPr="00667243">
        <w:t xml:space="preserve"> regarding the Service of Legal Documents will be extended to electronic delivery</w:t>
      </w:r>
    </w:p>
    <w:p w14:paraId="6D96E7CF" w14:textId="1AAAE698" w:rsidR="008F3F38" w:rsidRPr="00667243" w:rsidRDefault="003730DF" w:rsidP="00703FA3">
      <w:pPr>
        <w:pStyle w:val="Heading2"/>
      </w:pPr>
      <w:bookmarkStart w:id="22" w:name="_Toc1474963"/>
      <w:r w:rsidRPr="00667243">
        <w:t>Key enablers</w:t>
      </w:r>
      <w:bookmarkEnd w:id="22"/>
    </w:p>
    <w:p w14:paraId="5147D161" w14:textId="77777777" w:rsidR="003730DF" w:rsidRPr="00667243" w:rsidRDefault="003730DF" w:rsidP="00FE4D60">
      <w:pPr>
        <w:pStyle w:val="Heading3"/>
      </w:pPr>
      <w:bookmarkStart w:id="23" w:name="_Toc1474964"/>
      <w:r w:rsidRPr="00667243">
        <w:t>Access to public information</w:t>
      </w:r>
      <w:bookmarkEnd w:id="23"/>
    </w:p>
    <w:p w14:paraId="162B7868" w14:textId="670A77D8" w:rsidR="008B43BF" w:rsidRPr="00667243" w:rsidRDefault="008B43BF" w:rsidP="002113E8">
      <w:pPr>
        <w:pStyle w:val="Subtitle"/>
        <w:rPr>
          <w:rStyle w:val="Hyperlink"/>
          <w:color w:val="00B0F0"/>
          <w:sz w:val="22"/>
        </w:rPr>
      </w:pPr>
      <w:r w:rsidRPr="00667243">
        <w:rPr>
          <w:rStyle w:val="Hyperlink"/>
          <w:color w:val="00B0F0"/>
          <w:sz w:val="22"/>
        </w:rPr>
        <w:t>The Information Act</w:t>
      </w:r>
    </w:p>
    <w:p w14:paraId="3A5DF7DC" w14:textId="6F4679F9" w:rsidR="002E348E" w:rsidRPr="00667243" w:rsidRDefault="008B43BF">
      <w:r w:rsidRPr="00667243">
        <w:t>Th</w:t>
      </w:r>
      <w:r w:rsidR="00903C57" w:rsidRPr="00667243">
        <w:t>e</w:t>
      </w:r>
      <w:r w:rsidRPr="00667243">
        <w:t xml:space="preserve"> </w:t>
      </w:r>
      <w:hyperlink r:id="rId28" w:history="1">
        <w:r w:rsidRPr="00667243">
          <w:rPr>
            <w:rStyle w:val="Hyperlink"/>
          </w:rPr>
          <w:t>Information Act</w:t>
        </w:r>
      </w:hyperlink>
      <w:r w:rsidRPr="00667243">
        <w:t xml:space="preserve"> (</w:t>
      </w:r>
      <w:r w:rsidRPr="00667243">
        <w:rPr>
          <w:rStyle w:val="Emphasis"/>
        </w:rPr>
        <w:t>Informationsgesetz</w:t>
      </w:r>
      <w:r w:rsidRPr="00667243">
        <w:t>) entered into force in January 2000. It allow</w:t>
      </w:r>
      <w:r w:rsidR="00903C57" w:rsidRPr="00667243">
        <w:t>ed</w:t>
      </w:r>
      <w:r w:rsidRPr="00667243">
        <w:t xml:space="preserve"> any citizen to obtain files from the State and Municipal bodies, as well as from private individuals who conduct</w:t>
      </w:r>
      <w:r w:rsidR="00903C57" w:rsidRPr="00667243">
        <w:t>ed</w:t>
      </w:r>
      <w:r w:rsidRPr="00667243">
        <w:t xml:space="preserve"> public tasks. Responses </w:t>
      </w:r>
      <w:r w:rsidR="00903C57" w:rsidRPr="00667243">
        <w:t>must</w:t>
      </w:r>
      <w:r w:rsidRPr="00667243">
        <w:t xml:space="preserve"> be given in a 'timely' manner. It does not apply to documents under preparation. There are</w:t>
      </w:r>
      <w:r w:rsidR="00903C57" w:rsidRPr="00667243">
        <w:t>, however,</w:t>
      </w:r>
      <w:r w:rsidRPr="00667243">
        <w:t xml:space="preserve"> exemptions for protecting decision-making, public security, disproportionate expenditure, privacy and professional secrets. Documents are released based on a balance of interests test. Appeals can be made to a court. The law also sets rules on the openness of meetings of the Parliament, commissions and municipalities. </w:t>
      </w:r>
    </w:p>
    <w:p w14:paraId="1CB6EBAD" w14:textId="46003B81" w:rsidR="008B43BF" w:rsidRPr="00667243" w:rsidRDefault="008B43BF">
      <w:r w:rsidRPr="00667243">
        <w:t xml:space="preserve">The Information Act is supplemented by the regulation on the </w:t>
      </w:r>
      <w:hyperlink r:id="rId29" w:history="1">
        <w:r w:rsidRPr="00667243">
          <w:rPr>
            <w:rStyle w:val="Hyperlink"/>
          </w:rPr>
          <w:t xml:space="preserve">Information </w:t>
        </w:r>
        <w:r w:rsidR="0015681B" w:rsidRPr="00667243">
          <w:rPr>
            <w:rStyle w:val="Hyperlink"/>
          </w:rPr>
          <w:t>Ordinance</w:t>
        </w:r>
      </w:hyperlink>
      <w:r w:rsidRPr="00667243">
        <w:t xml:space="preserve"> (</w:t>
      </w:r>
      <w:r w:rsidRPr="00667243">
        <w:rPr>
          <w:rStyle w:val="Emphasis"/>
        </w:rPr>
        <w:t>Informationsverordnung</w:t>
      </w:r>
      <w:r w:rsidRPr="00667243">
        <w:t>)</w:t>
      </w:r>
      <w:r w:rsidR="000E46C9" w:rsidRPr="00667243">
        <w:t xml:space="preserve">, </w:t>
      </w:r>
      <w:r w:rsidRPr="00667243">
        <w:t xml:space="preserve">register number </w:t>
      </w:r>
      <w:r w:rsidR="000E46C9" w:rsidRPr="00667243">
        <w:t>172.015.1</w:t>
      </w:r>
      <w:r w:rsidRPr="00667243">
        <w:t>.</w:t>
      </w:r>
    </w:p>
    <w:p w14:paraId="2D071066" w14:textId="2484936C" w:rsidR="00B17E0F" w:rsidRPr="00667243" w:rsidRDefault="00B17E0F" w:rsidP="00B17E0F">
      <w:pPr>
        <w:pStyle w:val="Subtitle"/>
        <w:rPr>
          <w:rStyle w:val="Hyperlink"/>
          <w:color w:val="00B0F0"/>
          <w:sz w:val="22"/>
        </w:rPr>
      </w:pPr>
      <w:r w:rsidRPr="00667243">
        <w:rPr>
          <w:rStyle w:val="Hyperlink"/>
          <w:color w:val="00B0F0"/>
          <w:sz w:val="22"/>
        </w:rPr>
        <w:t>Law on the Re-use of Public Sector Information</w:t>
      </w:r>
    </w:p>
    <w:p w14:paraId="030CDA3F" w14:textId="7DC23D90" w:rsidR="00B17E0F" w:rsidRPr="00667243" w:rsidRDefault="00B17E0F" w:rsidP="000B4275">
      <w:r w:rsidRPr="00667243">
        <w:t xml:space="preserve">In </w:t>
      </w:r>
      <w:r w:rsidR="00B55D82" w:rsidRPr="00667243">
        <w:t>2008</w:t>
      </w:r>
      <w:r w:rsidRPr="00667243">
        <w:t xml:space="preserve">, a new </w:t>
      </w:r>
      <w:hyperlink r:id="rId30" w:history="1">
        <w:r w:rsidR="00377449" w:rsidRPr="00667243">
          <w:rPr>
            <w:rStyle w:val="Hyperlink"/>
          </w:rPr>
          <w:t>Law on the re-use of public sector information</w:t>
        </w:r>
      </w:hyperlink>
      <w:r w:rsidR="00B55D82" w:rsidRPr="00667243">
        <w:t xml:space="preserve"> (Law No 172/016)</w:t>
      </w:r>
      <w:r w:rsidRPr="00667243">
        <w:t xml:space="preserve"> </w:t>
      </w:r>
      <w:r w:rsidR="00366072" w:rsidRPr="00667243">
        <w:t xml:space="preserve">implementing the PSI Directive </w:t>
      </w:r>
      <w:r w:rsidRPr="00667243">
        <w:t xml:space="preserve">was introduced in Parliament and published in the National Law Gazette as the Law on Information (July 1999) and the </w:t>
      </w:r>
      <w:hyperlink r:id="rId31" w:history="1">
        <w:r w:rsidRPr="00667243">
          <w:t>Regulation on Information</w:t>
        </w:r>
      </w:hyperlink>
      <w:r w:rsidRPr="00667243">
        <w:t xml:space="preserve"> (November 1999). The main objective </w:t>
      </w:r>
      <w:r w:rsidR="00903C57" w:rsidRPr="00667243">
        <w:t>wa</w:t>
      </w:r>
      <w:r w:rsidRPr="00667243">
        <w:t>s to promote an open information policy for the Public Administration.</w:t>
      </w:r>
    </w:p>
    <w:p w14:paraId="1F1D576A" w14:textId="791AA819" w:rsidR="00B17E0F" w:rsidRPr="00667243" w:rsidRDefault="00B17E0F" w:rsidP="000B4275">
      <w:r w:rsidRPr="00667243">
        <w:t>The Joint Committee Decision for the incorporation of the European Directive on the re-use of public sector information</w:t>
      </w:r>
      <w:r w:rsidRPr="00667243">
        <w:rPr>
          <w:rStyle w:val="Strong"/>
          <w:color w:val="auto"/>
        </w:rPr>
        <w:t xml:space="preserve"> </w:t>
      </w:r>
      <w:r w:rsidRPr="00667243">
        <w:rPr>
          <w:color w:val="auto"/>
        </w:rPr>
        <w:t>(</w:t>
      </w:r>
      <w:hyperlink r:id="rId32" w:history="1">
        <w:r w:rsidRPr="00667243">
          <w:rPr>
            <w:rStyle w:val="Hyperlink"/>
          </w:rPr>
          <w:t>2003/98/EC</w:t>
        </w:r>
      </w:hyperlink>
      <w:r w:rsidRPr="00667243">
        <w:rPr>
          <w:color w:val="auto"/>
        </w:rPr>
        <w:t xml:space="preserve">) </w:t>
      </w:r>
      <w:r w:rsidRPr="00667243">
        <w:t>into the EEA-Agreement entered into force on 1 September 2006. Liechtenstein implemented the Directive with its transposition into National Law on 29 May 2008.</w:t>
      </w:r>
    </w:p>
    <w:p w14:paraId="3DB4B9B2" w14:textId="53B4BBF0" w:rsidR="00952CB0" w:rsidRPr="00667243" w:rsidRDefault="003730DF" w:rsidP="007C33F4">
      <w:pPr>
        <w:pStyle w:val="Heading3"/>
      </w:pPr>
      <w:bookmarkStart w:id="24" w:name="_Toc1474965"/>
      <w:r w:rsidRPr="00667243">
        <w:t>eID and Trust Services</w:t>
      </w:r>
      <w:bookmarkEnd w:id="24"/>
    </w:p>
    <w:p w14:paraId="5E5E1A4E" w14:textId="77777777" w:rsidR="001A527D" w:rsidRPr="00667243" w:rsidRDefault="001A527D" w:rsidP="007C33F4">
      <w:pPr>
        <w:pStyle w:val="Subtitle"/>
        <w:keepNext/>
        <w:rPr>
          <w:rStyle w:val="Hyperlink"/>
          <w:color w:val="00B0F0"/>
          <w:sz w:val="22"/>
        </w:rPr>
      </w:pPr>
      <w:r w:rsidRPr="00667243">
        <w:rPr>
          <w:rStyle w:val="Hyperlink"/>
          <w:color w:val="00B0F0"/>
          <w:sz w:val="22"/>
        </w:rPr>
        <w:t xml:space="preserve">Law on Electronic Signatures </w:t>
      </w:r>
    </w:p>
    <w:p w14:paraId="5B241DAB" w14:textId="1FC0C41C" w:rsidR="001A527D" w:rsidRPr="00667243" w:rsidRDefault="001A527D" w:rsidP="007C33F4">
      <w:pPr>
        <w:keepNext/>
        <w:rPr>
          <w:color w:val="auto"/>
        </w:rPr>
      </w:pPr>
      <w:r w:rsidRPr="00667243">
        <w:t xml:space="preserve">The current </w:t>
      </w:r>
      <w:hyperlink r:id="rId33" w:history="1">
        <w:r w:rsidRPr="00667243">
          <w:rPr>
            <w:rStyle w:val="Hyperlink"/>
          </w:rPr>
          <w:t>legislation on eSignatures</w:t>
        </w:r>
      </w:hyperlink>
      <w:r w:rsidRPr="00667243">
        <w:t xml:space="preserve"> (</w:t>
      </w:r>
      <w:r w:rsidRPr="00667243">
        <w:rPr>
          <w:rStyle w:val="Emphasis"/>
        </w:rPr>
        <w:t>Signaturgesetz</w:t>
      </w:r>
      <w:r w:rsidRPr="00667243">
        <w:t xml:space="preserve">; SigG, registry number 784.11) has been in force since September 2003. Among other, the law implements the European Directive </w:t>
      </w:r>
      <w:hyperlink r:id="rId34" w:history="1">
        <w:r w:rsidRPr="00667243">
          <w:rPr>
            <w:rStyle w:val="Hyperlink"/>
          </w:rPr>
          <w:t>1999/93/EC</w:t>
        </w:r>
      </w:hyperlink>
      <w:r w:rsidRPr="00667243">
        <w:t xml:space="preserve"> on a Community framework for Electronic Signatures. It </w:t>
      </w:r>
      <w:r w:rsidR="00903C57" w:rsidRPr="00667243">
        <w:t>was</w:t>
      </w:r>
      <w:r w:rsidRPr="00667243">
        <w:t xml:space="preserve"> supplemented by the regulation on Electronic Signatures of June 2004 (</w:t>
      </w:r>
      <w:hyperlink r:id="rId35" w:history="1">
        <w:r w:rsidRPr="00667243">
          <w:rPr>
            <w:rStyle w:val="Hyperlink"/>
            <w:color w:val="333333"/>
          </w:rPr>
          <w:t>SigV</w:t>
        </w:r>
      </w:hyperlink>
      <w:r w:rsidRPr="00667243">
        <w:t>, registry number 784.111).</w:t>
      </w:r>
      <w:r w:rsidRPr="00667243">
        <w:rPr>
          <w:color w:val="auto"/>
        </w:rPr>
        <w:t xml:space="preserve"> </w:t>
      </w:r>
    </w:p>
    <w:p w14:paraId="13930237" w14:textId="77777777" w:rsidR="001A527D" w:rsidRPr="00667243" w:rsidRDefault="001A527D" w:rsidP="001A527D">
      <w:pPr>
        <w:pStyle w:val="Subtitle"/>
      </w:pPr>
      <w:r w:rsidRPr="00667243">
        <w:t>eIDAS Regulation</w:t>
      </w:r>
    </w:p>
    <w:p w14:paraId="09C8AA56" w14:textId="41303752" w:rsidR="001A527D" w:rsidRPr="00667243" w:rsidRDefault="001A527D" w:rsidP="001A527D">
      <w:pPr>
        <w:rPr>
          <w:color w:val="auto"/>
        </w:rPr>
      </w:pPr>
      <w:r w:rsidRPr="00667243">
        <w:t>In April 2018, the government</w:t>
      </w:r>
      <w:r w:rsidR="00513199" w:rsidRPr="00667243">
        <w:t xml:space="preserve"> adopted the</w:t>
      </w:r>
      <w:r w:rsidRPr="00667243">
        <w:t xml:space="preserve"> </w:t>
      </w:r>
      <w:hyperlink r:id="rId36" w:history="1">
        <w:r w:rsidR="00513199" w:rsidRPr="00667243">
          <w:rPr>
            <w:rStyle w:val="Hyperlink"/>
          </w:rPr>
          <w:t>Consultation Report on the adoption of a law</w:t>
        </w:r>
      </w:hyperlink>
      <w:r w:rsidRPr="00667243">
        <w:t xml:space="preserve"> implementing the</w:t>
      </w:r>
      <w:r w:rsidRPr="00667243">
        <w:rPr>
          <w:color w:val="auto"/>
        </w:rPr>
        <w:t xml:space="preserve"> </w:t>
      </w:r>
      <w:hyperlink r:id="rId37" w:history="1">
        <w:r w:rsidRPr="00667243">
          <w:rPr>
            <w:rStyle w:val="Hyperlink"/>
          </w:rPr>
          <w:t>eIDAS Regulation</w:t>
        </w:r>
      </w:hyperlink>
      <w:r w:rsidRPr="00667243">
        <w:rPr>
          <w:color w:val="auto"/>
        </w:rPr>
        <w:t xml:space="preserve"> </w:t>
      </w:r>
      <w:r w:rsidRPr="00667243">
        <w:t xml:space="preserve">on electronic identification and trust services for electronic transactions in the internal market, thus laying the foundation to enable citizens and businesses to </w:t>
      </w:r>
      <w:r w:rsidR="00903C57" w:rsidRPr="00667243">
        <w:t xml:space="preserve">conduct </w:t>
      </w:r>
      <w:r w:rsidRPr="00667243">
        <w:t>secure transact</w:t>
      </w:r>
      <w:r w:rsidR="00903C57" w:rsidRPr="00667243">
        <w:t>ions</w:t>
      </w:r>
      <w:r w:rsidRPr="00667243">
        <w:t xml:space="preserve"> over the Internet thanks to the use of digital identity cards. The eIDAS Regulation creates a uniform framework for the cross-border use of electronic identification means and trust services across Europe. Trust services include electronic signatures, electronic seals, electronic time stamps, electronic registered mail, website authentication and validation and preservation services.</w:t>
      </w:r>
    </w:p>
    <w:p w14:paraId="2159093A" w14:textId="3C97AC31" w:rsidR="003730DF" w:rsidRPr="00667243" w:rsidRDefault="003730DF" w:rsidP="00FE4D60">
      <w:pPr>
        <w:pStyle w:val="Heading3"/>
      </w:pPr>
      <w:bookmarkStart w:id="25" w:name="_Toc1474966"/>
      <w:r w:rsidRPr="00667243">
        <w:t>Security aspects related to digital government</w:t>
      </w:r>
      <w:bookmarkEnd w:id="25"/>
    </w:p>
    <w:p w14:paraId="714E0DE4" w14:textId="77777777" w:rsidR="00723912" w:rsidRPr="00667243" w:rsidRDefault="00723912" w:rsidP="00723912">
      <w:pPr>
        <w:pStyle w:val="Subtitle"/>
        <w:rPr>
          <w:rStyle w:val="Hyperlink"/>
          <w:color w:val="00B0F0"/>
          <w:sz w:val="22"/>
        </w:rPr>
      </w:pPr>
      <w:r w:rsidRPr="00667243">
        <w:rPr>
          <w:rStyle w:val="Hyperlink"/>
          <w:color w:val="00B0F0"/>
          <w:sz w:val="22"/>
        </w:rPr>
        <w:t>Data Protection Act</w:t>
      </w:r>
    </w:p>
    <w:p w14:paraId="1202C316" w14:textId="065F880B" w:rsidR="00903B78" w:rsidRPr="00667243" w:rsidRDefault="00BC0D33" w:rsidP="008275C5">
      <w:r w:rsidRPr="00667243">
        <w:t xml:space="preserve">In </w:t>
      </w:r>
      <w:r w:rsidR="001E76AB" w:rsidRPr="00667243">
        <w:t>October</w:t>
      </w:r>
      <w:r w:rsidRPr="00667243">
        <w:t xml:space="preserve"> 2018, the Government of Liechtenstein </w:t>
      </w:r>
      <w:r w:rsidR="001E76AB" w:rsidRPr="00667243">
        <w:t xml:space="preserve">implemented a </w:t>
      </w:r>
      <w:r w:rsidR="008F6D63" w:rsidRPr="00667243">
        <w:t xml:space="preserve">new </w:t>
      </w:r>
      <w:hyperlink r:id="rId38" w:history="1">
        <w:r w:rsidR="00723912" w:rsidRPr="00667243">
          <w:rPr>
            <w:rStyle w:val="Hyperlink"/>
          </w:rPr>
          <w:t>Data Protection Act</w:t>
        </w:r>
      </w:hyperlink>
      <w:r w:rsidR="00F63B91" w:rsidRPr="00667243">
        <w:t xml:space="preserve"> </w:t>
      </w:r>
      <w:r w:rsidR="00F63B91" w:rsidRPr="00667243">
        <w:rPr>
          <w:i/>
        </w:rPr>
        <w:t>Datenschutzgesetz</w:t>
      </w:r>
      <w:r w:rsidR="0028401B" w:rsidRPr="00667243">
        <w:t>.</w:t>
      </w:r>
      <w:r w:rsidR="008F6D63" w:rsidRPr="00667243">
        <w:t xml:space="preserve"> </w:t>
      </w:r>
      <w:r w:rsidRPr="00667243">
        <w:t xml:space="preserve">The </w:t>
      </w:r>
      <w:r w:rsidR="00A96BCE" w:rsidRPr="00667243">
        <w:t>purpose</w:t>
      </w:r>
      <w:r w:rsidRPr="00667243">
        <w:t xml:space="preserve"> of th</w:t>
      </w:r>
      <w:r w:rsidR="00571BD7" w:rsidRPr="00667243">
        <w:t xml:space="preserve">is </w:t>
      </w:r>
      <w:r w:rsidR="008F6D63" w:rsidRPr="00667243">
        <w:t>act</w:t>
      </w:r>
      <w:r w:rsidR="00571BD7" w:rsidRPr="00667243">
        <w:t xml:space="preserve"> </w:t>
      </w:r>
      <w:r w:rsidRPr="00667243">
        <w:t xml:space="preserve">is to </w:t>
      </w:r>
      <w:r w:rsidR="00903B78" w:rsidRPr="00667243">
        <w:t>establish</w:t>
      </w:r>
      <w:r w:rsidR="00A96BCE" w:rsidRPr="00667243">
        <w:t xml:space="preserve"> equivalence between the legal situation in Liechtenstein and the General European Data Protection Regulation (GDPR).</w:t>
      </w:r>
      <w:r w:rsidR="00571BD7" w:rsidRPr="00667243">
        <w:t xml:space="preserve"> </w:t>
      </w:r>
      <w:r w:rsidR="00903C57" w:rsidRPr="00667243">
        <w:t>It</w:t>
      </w:r>
      <w:r w:rsidR="00571BD7" w:rsidRPr="00667243">
        <w:t xml:space="preserve"> protect</w:t>
      </w:r>
      <w:r w:rsidR="00903C57" w:rsidRPr="00667243">
        <w:t>s</w:t>
      </w:r>
      <w:r w:rsidR="00571BD7" w:rsidRPr="00667243">
        <w:t xml:space="preserve"> </w:t>
      </w:r>
      <w:r w:rsidR="00903C57" w:rsidRPr="00667243">
        <w:t xml:space="preserve">citizens’ </w:t>
      </w:r>
      <w:r w:rsidR="00571BD7" w:rsidRPr="00667243">
        <w:t xml:space="preserve">fundamental rights with regard to the </w:t>
      </w:r>
      <w:r w:rsidR="00903C57" w:rsidRPr="00667243">
        <w:t xml:space="preserve">use </w:t>
      </w:r>
      <w:r w:rsidR="00571BD7" w:rsidRPr="00667243">
        <w:t>of their personal data.</w:t>
      </w:r>
    </w:p>
    <w:p w14:paraId="4587B544" w14:textId="54FC0204" w:rsidR="003730DF" w:rsidRPr="00667243" w:rsidRDefault="003730DF">
      <w:pPr>
        <w:pStyle w:val="Heading3"/>
      </w:pPr>
      <w:bookmarkStart w:id="26" w:name="_Toc1474967"/>
      <w:r w:rsidRPr="00667243">
        <w:t>Interconnection of base registries</w:t>
      </w:r>
      <w:bookmarkEnd w:id="26"/>
    </w:p>
    <w:p w14:paraId="0241C8D9" w14:textId="559994CE" w:rsidR="005523ED" w:rsidRPr="00667243" w:rsidRDefault="00DF6084" w:rsidP="008F5455">
      <w:pPr>
        <w:pStyle w:val="Subtitle"/>
      </w:pPr>
      <w:r w:rsidRPr="00667243">
        <w:t xml:space="preserve">Central Civil Registration </w:t>
      </w:r>
    </w:p>
    <w:p w14:paraId="6FCAF68B" w14:textId="7F50D6B3" w:rsidR="00DF6084" w:rsidRPr="00667243" w:rsidRDefault="000F2FFB" w:rsidP="008F5455">
      <w:r w:rsidRPr="00667243">
        <w:t xml:space="preserve">The Law of 21 September 2011 on the </w:t>
      </w:r>
      <w:hyperlink r:id="rId39" w:history="1">
        <w:r w:rsidRPr="00667243">
          <w:rPr>
            <w:rStyle w:val="Hyperlink"/>
          </w:rPr>
          <w:t>Central Civil Registration</w:t>
        </w:r>
      </w:hyperlink>
      <w:r w:rsidRPr="00667243">
        <w:t xml:space="preserve"> (ZPRG)</w:t>
      </w:r>
      <w:r w:rsidRPr="00667243">
        <w:rPr>
          <w:b/>
        </w:rPr>
        <w:t xml:space="preserve"> </w:t>
      </w:r>
      <w:r w:rsidRPr="00667243">
        <w:t>regulate</w:t>
      </w:r>
      <w:r w:rsidR="00903C57" w:rsidRPr="00667243">
        <w:t>d</w:t>
      </w:r>
      <w:r w:rsidRPr="00667243">
        <w:t xml:space="preserve"> the establishment and maintenance of electronic information exchange from the Persons Registry (ZPR) among the state administration. The law provide</w:t>
      </w:r>
      <w:r w:rsidR="00903C57" w:rsidRPr="00667243">
        <w:t>d</w:t>
      </w:r>
      <w:r w:rsidRPr="00667243">
        <w:t xml:space="preserve"> information regarding the purpose of the registry, the content to be registered (reference data), the authenticity of data, the data </w:t>
      </w:r>
      <w:r w:rsidRPr="00667243">
        <w:rPr>
          <w:noProof/>
        </w:rPr>
        <w:t>processing,</w:t>
      </w:r>
      <w:r w:rsidRPr="00667243">
        <w:t xml:space="preserve"> and retrieval, the composition and responsibilities of the ZPR commission and penalties, among other</w:t>
      </w:r>
      <w:r w:rsidR="00903C57" w:rsidRPr="00667243">
        <w:t xml:space="preserve"> items</w:t>
      </w:r>
      <w:r w:rsidRPr="00667243">
        <w:t xml:space="preserve">. </w:t>
      </w:r>
    </w:p>
    <w:p w14:paraId="73728F3D" w14:textId="60B9A0CC" w:rsidR="000F2FFB" w:rsidRPr="00667243" w:rsidRDefault="000F2FFB" w:rsidP="008F5455">
      <w:pPr>
        <w:pStyle w:val="Subtitle"/>
      </w:pPr>
      <w:r w:rsidRPr="00667243">
        <w:t>Commercial Registry</w:t>
      </w:r>
    </w:p>
    <w:p w14:paraId="4320286D" w14:textId="17B982E9" w:rsidR="00A7224C" w:rsidRPr="00667243" w:rsidRDefault="008F5455" w:rsidP="009E37BF">
      <w:r w:rsidRPr="00667243">
        <w:t xml:space="preserve">The </w:t>
      </w:r>
      <w:hyperlink r:id="rId40" w:history="1">
        <w:r w:rsidRPr="00667243">
          <w:rPr>
            <w:rStyle w:val="Hyperlink"/>
          </w:rPr>
          <w:t>Commercial Law</w:t>
        </w:r>
      </w:hyperlink>
      <w:r w:rsidRPr="00667243">
        <w:t xml:space="preserve"> is the primary legislation for the Commercial Registry</w:t>
      </w:r>
      <w:r w:rsidR="000B30C9" w:rsidRPr="00667243">
        <w:t xml:space="preserve"> </w:t>
      </w:r>
      <w:r w:rsidR="000B30C9" w:rsidRPr="00667243">
        <w:rPr>
          <w:i/>
        </w:rPr>
        <w:t>Handelsregister</w:t>
      </w:r>
      <w:r w:rsidRPr="00667243">
        <w:t xml:space="preserve">. The second part of this legal provision </w:t>
      </w:r>
      <w:r w:rsidR="00903C57" w:rsidRPr="00667243">
        <w:t>defined</w:t>
      </w:r>
      <w:r w:rsidRPr="00667243">
        <w:t xml:space="preserve"> the information to be registered and </w:t>
      </w:r>
      <w:r w:rsidR="00903C57" w:rsidRPr="00667243">
        <w:t xml:space="preserve">established </w:t>
      </w:r>
      <w:r w:rsidRPr="00667243">
        <w:t xml:space="preserve">the authority in charge of the registration, the Office of Economic Affairs, </w:t>
      </w:r>
      <w:r w:rsidR="00903C57" w:rsidRPr="00667243">
        <w:t xml:space="preserve">as well as </w:t>
      </w:r>
      <w:r w:rsidRPr="00667243">
        <w:t xml:space="preserve">the rules for </w:t>
      </w:r>
      <w:r w:rsidR="00903C57" w:rsidRPr="00667243">
        <w:t xml:space="preserve">data </w:t>
      </w:r>
      <w:r w:rsidRPr="00667243">
        <w:t>disclosure</w:t>
      </w:r>
      <w:r w:rsidR="00A755E2" w:rsidRPr="00667243">
        <w:t>.</w:t>
      </w:r>
      <w:r w:rsidR="009E37BF" w:rsidRPr="00667243">
        <w:t xml:space="preserve"> The Liechtenstein Commercial Register is a public register for companies and merchants. It ensures legal certainty in the commercial field by establishing clear legal circumstances in respect of private law, liability and representation. The list of companies in the Commercial Register is in the public domain in Liechtenstein.</w:t>
      </w:r>
    </w:p>
    <w:p w14:paraId="63FF7445" w14:textId="3C90DF84" w:rsidR="00A755E2" w:rsidRPr="00667243" w:rsidRDefault="00A755E2" w:rsidP="000C3647">
      <w:pPr>
        <w:pStyle w:val="Subtitle"/>
        <w:keepNext/>
        <w:keepLines/>
      </w:pPr>
      <w:r w:rsidRPr="00667243">
        <w:t>Civil Registry</w:t>
      </w:r>
      <w:r w:rsidR="001E4192" w:rsidRPr="00667243">
        <w:t xml:space="preserve"> </w:t>
      </w:r>
    </w:p>
    <w:p w14:paraId="67079F80" w14:textId="1CD99AB3" w:rsidR="001E4192" w:rsidRPr="00667243" w:rsidRDefault="0056536D" w:rsidP="000C3647">
      <w:pPr>
        <w:keepNext/>
        <w:keepLines/>
      </w:pPr>
      <w:r w:rsidRPr="00667243">
        <w:t xml:space="preserve">The Civil Registry and the Commercial Registry are both covered by the </w:t>
      </w:r>
      <w:hyperlink r:id="rId41" w:history="1">
        <w:r w:rsidR="00083AF3" w:rsidRPr="00667243">
          <w:rPr>
            <w:rStyle w:val="Hyperlink"/>
          </w:rPr>
          <w:t>Persons and Companies Act (PGR)</w:t>
        </w:r>
      </w:hyperlink>
      <w:r w:rsidR="00083AF3" w:rsidRPr="00667243">
        <w:t xml:space="preserve"> of 20 January 1926</w:t>
      </w:r>
      <w:r w:rsidRPr="00667243">
        <w:t>. In the case of the Commercial Registry, the Act states that the Registry contains data considered as facts from the previous trade, cooperative, association, institutional, foundation and property law registries and other registries alike. The Commercial Registry may be kept on paper or by electronic means. The law also states the various registration requirements, the right to the registry, the effects of the registration, the issue of transcripts and certificates, the obligations of the parties, etc. for the Civil Registry. Furthermore, it states the authority in charge and its obligations, corresponding mostly to the birth, marriage and death registries, methods of registration, etc.</w:t>
      </w:r>
    </w:p>
    <w:p w14:paraId="7B18FE53" w14:textId="5AF57529" w:rsidR="00A755E2" w:rsidRPr="00667243" w:rsidRDefault="007C3E66" w:rsidP="00932170">
      <w:pPr>
        <w:pStyle w:val="Subtitle"/>
      </w:pPr>
      <w:r w:rsidRPr="00667243">
        <w:t>Cadastral Survey Registry</w:t>
      </w:r>
    </w:p>
    <w:p w14:paraId="1C536B27" w14:textId="42DFD4AC" w:rsidR="009F2F32" w:rsidRPr="00667243" w:rsidRDefault="007978C8">
      <w:pPr>
        <w:rPr>
          <w:noProof/>
        </w:rPr>
      </w:pPr>
      <w:r w:rsidRPr="00667243">
        <w:rPr>
          <w:noProof/>
        </w:rPr>
        <w:t>The</w:t>
      </w:r>
      <w:r w:rsidRPr="00667243">
        <w:rPr>
          <w:b/>
          <w:noProof/>
        </w:rPr>
        <w:t xml:space="preserve"> </w:t>
      </w:r>
      <w:hyperlink r:id="rId42" w:history="1">
        <w:r w:rsidRPr="00667243">
          <w:rPr>
            <w:rStyle w:val="Hyperlink"/>
          </w:rPr>
          <w:t>Law of 19 May 2005 on the cadastral survey (Survey Act; Property Act</w:t>
        </w:r>
      </w:hyperlink>
      <w:r w:rsidRPr="00667243">
        <w:rPr>
          <w:noProof/>
        </w:rPr>
        <w:t>)</w:t>
      </w:r>
      <w:r w:rsidRPr="00667243">
        <w:rPr>
          <w:b/>
          <w:noProof/>
        </w:rPr>
        <w:t xml:space="preserve"> </w:t>
      </w:r>
      <w:r w:rsidRPr="00667243">
        <w:rPr>
          <w:noProof/>
        </w:rPr>
        <w:t>regulate</w:t>
      </w:r>
      <w:r w:rsidR="0071227D" w:rsidRPr="00667243">
        <w:rPr>
          <w:noProof/>
        </w:rPr>
        <w:t>d</w:t>
      </w:r>
      <w:r w:rsidRPr="00667243">
        <w:rPr>
          <w:noProof/>
        </w:rPr>
        <w:t xml:space="preserve"> the installation and the tracking of the cadastral survey, the authority in charge of the Registry, the content of the cadastral survey, the maintenance of the Registry, the delivery of statement and reports of the cadastral survey, costs, etc.</w:t>
      </w:r>
    </w:p>
    <w:p w14:paraId="4ADD888D" w14:textId="17B6B250" w:rsidR="009D7F82" w:rsidRPr="00667243" w:rsidRDefault="009D7F82" w:rsidP="00932170">
      <w:pPr>
        <w:pStyle w:val="Subtitle"/>
      </w:pPr>
      <w:r w:rsidRPr="00667243">
        <w:t>The Network Information Centre (NIC) Registry</w:t>
      </w:r>
    </w:p>
    <w:p w14:paraId="6DAE4C32" w14:textId="6449587E" w:rsidR="009D7F82" w:rsidRPr="00667243" w:rsidRDefault="00E759E5" w:rsidP="007978C8">
      <w:hyperlink r:id="rId43" w:history="1">
        <w:r w:rsidR="00F43CF3" w:rsidRPr="00667243">
          <w:rPr>
            <w:rStyle w:val="Hyperlink"/>
          </w:rPr>
          <w:t>NIC Liechtenstein</w:t>
        </w:r>
      </w:hyperlink>
      <w:r w:rsidR="00F43CF3" w:rsidRPr="00667243">
        <w:t xml:space="preserve"> is the Network Information Centre responsible for administering domain names ending in</w:t>
      </w:r>
      <w:r w:rsidR="000C3647">
        <w:t xml:space="preserve"> </w:t>
      </w:r>
      <w:r w:rsidR="00F43CF3" w:rsidRPr="00667243">
        <w:t>.li</w:t>
      </w:r>
      <w:r w:rsidR="002C30E3" w:rsidRPr="00667243">
        <w:t xml:space="preserve">. </w:t>
      </w:r>
    </w:p>
    <w:p w14:paraId="341C3318" w14:textId="77777777" w:rsidR="00422346" w:rsidRPr="00667243" w:rsidRDefault="00422346" w:rsidP="00422346">
      <w:pPr>
        <w:pStyle w:val="Subtitle"/>
      </w:pPr>
      <w:r w:rsidRPr="00667243">
        <w:t>National Register of Persons Act (ZPRG)</w:t>
      </w:r>
    </w:p>
    <w:p w14:paraId="38E0E939" w14:textId="6AFFC802" w:rsidR="00422346" w:rsidRPr="00667243" w:rsidRDefault="00422346" w:rsidP="00422346">
      <w:r w:rsidRPr="00667243">
        <w:t xml:space="preserve">The Act on the </w:t>
      </w:r>
      <w:hyperlink r:id="rId44" w:history="1">
        <w:r w:rsidRPr="00667243">
          <w:rPr>
            <w:rStyle w:val="Hyperlink"/>
          </w:rPr>
          <w:t>National Register of Persons</w:t>
        </w:r>
      </w:hyperlink>
      <w:r w:rsidRPr="00667243">
        <w:t xml:space="preserve"> (ZPRG) (register number 172.018.2 and 172.018.21) was implemented in January 2012</w:t>
      </w:r>
      <w:r w:rsidR="0071227D" w:rsidRPr="00667243">
        <w:t xml:space="preserve">. It </w:t>
      </w:r>
      <w:r w:rsidRPr="00667243">
        <w:t>regulat</w:t>
      </w:r>
      <w:r w:rsidR="0071227D" w:rsidRPr="00667243">
        <w:t>ed</w:t>
      </w:r>
      <w:r w:rsidRPr="00667243">
        <w:t xml:space="preserve"> the establishment and maintenance of the electronic National Register of Persons of the national administration. The Act regulate</w:t>
      </w:r>
      <w:r w:rsidR="0071227D" w:rsidRPr="00667243">
        <w:t>d</w:t>
      </w:r>
      <w:r w:rsidRPr="00667243">
        <w:t xml:space="preserve"> the operation of the Register and the use of the Personal Identification Number (PEID) by various agencies. </w:t>
      </w:r>
    </w:p>
    <w:p w14:paraId="30C2E9D3" w14:textId="678B4530" w:rsidR="003730DF" w:rsidRPr="00667243" w:rsidRDefault="003730DF" w:rsidP="00FE4D60">
      <w:pPr>
        <w:pStyle w:val="Heading3"/>
      </w:pPr>
      <w:bookmarkStart w:id="27" w:name="_Toc1474968"/>
      <w:r w:rsidRPr="00667243">
        <w:t>eProcurement</w:t>
      </w:r>
      <w:bookmarkEnd w:id="27"/>
    </w:p>
    <w:p w14:paraId="77A41268" w14:textId="77777777" w:rsidR="00887422" w:rsidRPr="00667243" w:rsidRDefault="00887422" w:rsidP="00887422">
      <w:pPr>
        <w:pStyle w:val="Subtitle"/>
      </w:pPr>
      <w:r w:rsidRPr="00667243">
        <w:t>eProcurement Regulations</w:t>
      </w:r>
    </w:p>
    <w:p w14:paraId="6C631664" w14:textId="771FDEEE" w:rsidR="00887422" w:rsidRPr="00667243" w:rsidRDefault="00887422" w:rsidP="00887422">
      <w:r w:rsidRPr="00667243">
        <w:t xml:space="preserve">There is currently a full set of public procurement regulations supported by full online information and forms to be used concerning nearly all kinds of public contracts. The sector is under the jurisdiction of the Office of Public Procurement </w:t>
      </w:r>
      <w:r w:rsidRPr="00667243">
        <w:rPr>
          <w:rStyle w:val="Emphasis"/>
        </w:rPr>
        <w:t>Stabsstelle öffentliches Auftragswesen</w:t>
      </w:r>
      <w:r w:rsidRPr="00667243">
        <w:t xml:space="preserve">. Moreover, being an EEA Member State, Liechtenstein is committed to implementation of the European public procurement directives </w:t>
      </w:r>
      <w:hyperlink r:id="rId45" w:history="1">
        <w:r w:rsidRPr="00667243">
          <w:rPr>
            <w:rStyle w:val="Hyperlink"/>
          </w:rPr>
          <w:t>2004/17/EC</w:t>
        </w:r>
      </w:hyperlink>
      <w:r w:rsidRPr="00667243">
        <w:t xml:space="preserve"> and </w:t>
      </w:r>
      <w:hyperlink r:id="rId46" w:history="1">
        <w:r w:rsidRPr="00667243">
          <w:rPr>
            <w:rStyle w:val="Hyperlink"/>
          </w:rPr>
          <w:t>2004/18/EC</w:t>
        </w:r>
      </w:hyperlink>
      <w:r w:rsidRPr="00667243">
        <w:t>.</w:t>
      </w:r>
    </w:p>
    <w:p w14:paraId="305EE8D9" w14:textId="77777777" w:rsidR="00887422" w:rsidRPr="00667243" w:rsidRDefault="00887422" w:rsidP="00887422">
      <w:pPr>
        <w:pStyle w:val="Subtitle"/>
      </w:pPr>
      <w:r w:rsidRPr="00667243">
        <w:t>eInvoicing Legislation</w:t>
      </w:r>
    </w:p>
    <w:p w14:paraId="509DCCA0" w14:textId="1CB84979" w:rsidR="00EB70D2" w:rsidRPr="00667243" w:rsidRDefault="00E759E5" w:rsidP="00EB70D2">
      <w:hyperlink r:id="rId47" w:history="1">
        <w:r w:rsidR="00EB70D2" w:rsidRPr="00667243">
          <w:rPr>
            <w:rStyle w:val="Hyperlink"/>
          </w:rPr>
          <w:t>Invoicing legislation</w:t>
        </w:r>
      </w:hyperlink>
      <w:r w:rsidR="00EB70D2" w:rsidRPr="00667243">
        <w:t xml:space="preserve"> is based on the EU Directive 2017/1870. The Liechtenstein Land Administration only accepts invoices for public contracts above the thresholds according to Art. </w:t>
      </w:r>
      <w:r w:rsidR="00EB70D2" w:rsidRPr="00667243">
        <w:rPr>
          <w:i/>
        </w:rPr>
        <w:t>49b ÖAWG</w:t>
      </w:r>
      <w:r w:rsidR="00EB70D2" w:rsidRPr="00667243">
        <w:t xml:space="preserve">. Invoices are accepted in XML format or as PDF (preferred). </w:t>
      </w:r>
    </w:p>
    <w:p w14:paraId="68173E21" w14:textId="753748DF" w:rsidR="00EB70D2" w:rsidRPr="00667243" w:rsidRDefault="00EB70D2" w:rsidP="00EB70D2">
      <w:r w:rsidRPr="00667243">
        <w:t>Invoices in XML format must</w:t>
      </w:r>
      <w:r w:rsidR="00D7083B" w:rsidRPr="00667243">
        <w:t xml:space="preserve"> </w:t>
      </w:r>
      <w:r w:rsidRPr="00667243">
        <w:t>comply with the European standard for electronic invoicing,</w:t>
      </w:r>
    </w:p>
    <w:p w14:paraId="53F09D42" w14:textId="10CBF504" w:rsidR="00EB70D2" w:rsidRPr="00667243" w:rsidRDefault="00EB70D2" w:rsidP="00EB70D2">
      <w:r w:rsidRPr="00667243">
        <w:t>contain the core elements according to Art. 44a ÖAWV</w:t>
      </w:r>
      <w:r w:rsidR="00E17757" w:rsidRPr="00667243">
        <w:t>,</w:t>
      </w:r>
      <w:r w:rsidRPr="00667243">
        <w:t xml:space="preserve"> and</w:t>
      </w:r>
      <w:r w:rsidR="00D7083B" w:rsidRPr="00667243">
        <w:t xml:space="preserve"> </w:t>
      </w:r>
      <w:r w:rsidRPr="00667243">
        <w:t>using a syntax published in the Official Journal of the European Union.</w:t>
      </w:r>
    </w:p>
    <w:p w14:paraId="19509D05" w14:textId="77777777" w:rsidR="003730DF" w:rsidRPr="00667243" w:rsidRDefault="003730DF" w:rsidP="000C3647">
      <w:pPr>
        <w:pStyle w:val="Heading2"/>
        <w:keepLines/>
      </w:pPr>
      <w:bookmarkStart w:id="28" w:name="_Toc1474969"/>
      <w:r w:rsidRPr="00667243">
        <w:t>Domain-specific legislation</w:t>
      </w:r>
      <w:bookmarkEnd w:id="28"/>
    </w:p>
    <w:p w14:paraId="0507A64A" w14:textId="71939BBF" w:rsidR="00B66DC8" w:rsidRPr="00667243" w:rsidRDefault="00B66DC8" w:rsidP="000C3647">
      <w:pPr>
        <w:pStyle w:val="Subtitle"/>
        <w:keepNext/>
        <w:keepLines/>
        <w:rPr>
          <w:rStyle w:val="Hyperlink"/>
          <w:color w:val="00B0F0"/>
          <w:sz w:val="22"/>
        </w:rPr>
      </w:pPr>
      <w:r w:rsidRPr="00667243">
        <w:rPr>
          <w:rStyle w:val="Hyperlink"/>
          <w:color w:val="00B0F0"/>
          <w:sz w:val="22"/>
        </w:rPr>
        <w:t xml:space="preserve">Law on eCommerce </w:t>
      </w:r>
    </w:p>
    <w:p w14:paraId="227410FF" w14:textId="0A91F559" w:rsidR="00B66DC8" w:rsidRPr="00667243" w:rsidRDefault="00B66DC8" w:rsidP="000C3647">
      <w:pPr>
        <w:keepNext/>
        <w:keepLines/>
        <w:rPr>
          <w:color w:val="auto"/>
        </w:rPr>
      </w:pPr>
      <w:r w:rsidRPr="00667243">
        <w:t xml:space="preserve">The </w:t>
      </w:r>
      <w:hyperlink r:id="rId48" w:history="1">
        <w:r w:rsidRPr="00667243">
          <w:rPr>
            <w:rStyle w:val="Hyperlink"/>
          </w:rPr>
          <w:t>Law on eCommerce</w:t>
        </w:r>
      </w:hyperlink>
      <w:r w:rsidRPr="00667243">
        <w:t xml:space="preserve"> (</w:t>
      </w:r>
      <w:r w:rsidRPr="00667243">
        <w:rPr>
          <w:rStyle w:val="Emphasis"/>
        </w:rPr>
        <w:t>E-Commerce-Gesetz</w:t>
      </w:r>
      <w:r w:rsidRPr="00667243">
        <w:t xml:space="preserve">; ECG, register no. 215.211.7) came into effect in June 2003. </w:t>
      </w:r>
      <w:r w:rsidR="00E17757" w:rsidRPr="00667243">
        <w:t>This</w:t>
      </w:r>
      <w:r w:rsidRPr="00667243">
        <w:t xml:space="preserve"> law implements European Directive </w:t>
      </w:r>
      <w:hyperlink r:id="rId49" w:history="1">
        <w:r w:rsidRPr="00667243">
          <w:rPr>
            <w:rStyle w:val="Hyperlink"/>
          </w:rPr>
          <w:t>2000/31/EC</w:t>
        </w:r>
      </w:hyperlink>
      <w:r w:rsidRPr="00667243">
        <w:t xml:space="preserve"> on certain legal aspects of information society services, in particular on electronic commerce in the Internal Market (Directive on electronic commerce).</w:t>
      </w:r>
    </w:p>
    <w:p w14:paraId="59BCCBCB" w14:textId="0786E5DC" w:rsidR="00B66DC8" w:rsidRPr="00667243" w:rsidRDefault="00B66DC8" w:rsidP="00B66DC8">
      <w:pPr>
        <w:pStyle w:val="Subtitle"/>
        <w:rPr>
          <w:rStyle w:val="Hyperlink"/>
          <w:color w:val="00B0F0"/>
          <w:sz w:val="22"/>
        </w:rPr>
      </w:pPr>
      <w:r w:rsidRPr="00667243">
        <w:rPr>
          <w:rStyle w:val="Hyperlink"/>
          <w:color w:val="00B0F0"/>
          <w:sz w:val="22"/>
        </w:rPr>
        <w:t>Law on Electronic Communication</w:t>
      </w:r>
    </w:p>
    <w:p w14:paraId="3AE31DB0" w14:textId="1C3710A9" w:rsidR="00B66DC8" w:rsidRPr="00667243" w:rsidRDefault="00B66DC8" w:rsidP="002113E8">
      <w:r w:rsidRPr="00667243">
        <w:t xml:space="preserve">The </w:t>
      </w:r>
      <w:hyperlink r:id="rId50" w:history="1">
        <w:r w:rsidRPr="00667243">
          <w:rPr>
            <w:rStyle w:val="Hyperlink"/>
          </w:rPr>
          <w:t>Office for Communication</w:t>
        </w:r>
      </w:hyperlink>
      <w:r w:rsidRPr="00667243">
        <w:t xml:space="preserve"> (</w:t>
      </w:r>
      <w:r w:rsidRPr="00667243">
        <w:rPr>
          <w:rStyle w:val="Emphasis"/>
        </w:rPr>
        <w:t>Amt für Kommunikation</w:t>
      </w:r>
      <w:r w:rsidRPr="00667243">
        <w:t xml:space="preserve">) was instituted on 1 January 1999, constituting the regulatory authority for telecommunications services. The </w:t>
      </w:r>
      <w:hyperlink r:id="rId51" w:history="1">
        <w:r w:rsidRPr="00667243">
          <w:rPr>
            <w:rStyle w:val="Hyperlink"/>
          </w:rPr>
          <w:t>legislation for communications</w:t>
        </w:r>
      </w:hyperlink>
      <w:r w:rsidRPr="00667243">
        <w:t xml:space="preserve"> was updated in September 2004, by the regulations for mobile telecommunications. On 6 June 2006, the </w:t>
      </w:r>
      <w:hyperlink r:id="rId52" w:history="1">
        <w:r w:rsidRPr="00667243">
          <w:rPr>
            <w:rStyle w:val="Hyperlink"/>
          </w:rPr>
          <w:t>Law on Electronic Communication</w:t>
        </w:r>
      </w:hyperlink>
      <w:r w:rsidRPr="00667243">
        <w:t xml:space="preserve"> </w:t>
      </w:r>
      <w:r w:rsidRPr="00667243">
        <w:rPr>
          <w:color w:val="auto"/>
        </w:rPr>
        <w:t>(</w:t>
      </w:r>
      <w:r w:rsidRPr="00667243">
        <w:rPr>
          <w:rStyle w:val="Emphasis"/>
        </w:rPr>
        <w:t>Kommunikationsgesetz</w:t>
      </w:r>
      <w:r w:rsidRPr="00667243">
        <w:t>; KomG, registry number 784.10) came into force. This legal framework concerns the provision of broadcasting and information society services, i.e. online services.</w:t>
      </w:r>
    </w:p>
    <w:p w14:paraId="6384B2A4" w14:textId="3C4D3CED" w:rsidR="002709F0" w:rsidRPr="00667243" w:rsidRDefault="00B66DC8">
      <w:r w:rsidRPr="00667243">
        <w:t xml:space="preserve">Liechtenstein fully transposed and implemented the 2002 EU regulatory framework on electronic communications. Although the 2009 EU regulatory framework is not yet part of the EEA-Agreement, Liechtenstein is currently evaluating implementation of specific provisions </w:t>
      </w:r>
      <w:r w:rsidR="00E17757" w:rsidRPr="00667243">
        <w:t>from</w:t>
      </w:r>
      <w:r w:rsidRPr="00667243">
        <w:t xml:space="preserve"> the 2009 package.  </w:t>
      </w:r>
    </w:p>
    <w:p w14:paraId="0F3D9724" w14:textId="3382B72D" w:rsidR="002709F0" w:rsidRPr="00667243" w:rsidRDefault="002709F0" w:rsidP="00C543FF">
      <w:pPr>
        <w:pStyle w:val="Subtitle"/>
      </w:pPr>
      <w:r w:rsidRPr="00667243">
        <w:t>Act on Records Management</w:t>
      </w:r>
    </w:p>
    <w:p w14:paraId="35BE6445" w14:textId="57623BC4" w:rsidR="00D767AC" w:rsidRPr="00667243" w:rsidRDefault="007459A1" w:rsidP="000B4275">
      <w:r w:rsidRPr="00667243">
        <w:t xml:space="preserve">In November 2018, the </w:t>
      </w:r>
      <w:hyperlink r:id="rId53" w:history="1">
        <w:r w:rsidR="00776D6D" w:rsidRPr="00667243">
          <w:rPr>
            <w:rStyle w:val="Hyperlink"/>
          </w:rPr>
          <w:t xml:space="preserve">Ordinance on </w:t>
        </w:r>
        <w:r w:rsidR="006012D0" w:rsidRPr="00667243">
          <w:rPr>
            <w:rStyle w:val="Hyperlink"/>
          </w:rPr>
          <w:t>Management</w:t>
        </w:r>
        <w:r w:rsidR="00776D6D" w:rsidRPr="00667243">
          <w:rPr>
            <w:rStyle w:val="Hyperlink"/>
          </w:rPr>
          <w:t xml:space="preserve"> of Files in the Liechtenstein Land Administration</w:t>
        </w:r>
      </w:hyperlink>
      <w:r w:rsidRPr="00667243">
        <w:t xml:space="preserve"> (LLV File Management Ordinance</w:t>
      </w:r>
      <w:r w:rsidR="007452D4" w:rsidRPr="00667243">
        <w:t>, LGBI. 2018.264</w:t>
      </w:r>
      <w:r w:rsidR="00681EF4" w:rsidRPr="00667243">
        <w:t xml:space="preserve">, </w:t>
      </w:r>
      <w:r w:rsidR="00681EF4" w:rsidRPr="00667243">
        <w:rPr>
          <w:i/>
        </w:rPr>
        <w:t>LLV-Verwaltungsverordnung</w:t>
      </w:r>
      <w:r w:rsidRPr="00667243">
        <w:t>) was implemented in Liechtenstein.</w:t>
      </w:r>
      <w:r w:rsidR="00776D6D" w:rsidRPr="00667243">
        <w:t xml:space="preserve"> </w:t>
      </w:r>
    </w:p>
    <w:p w14:paraId="02710183" w14:textId="77777777" w:rsidR="003730DF" w:rsidRPr="00667243" w:rsidRDefault="003730DF" w:rsidP="00FE4D60">
      <w:pPr>
        <w:pStyle w:val="Heading2"/>
      </w:pPr>
      <w:bookmarkStart w:id="29" w:name="_Toc1474970"/>
      <w:r w:rsidRPr="00667243">
        <w:t>Interoperability</w:t>
      </w:r>
      <w:bookmarkEnd w:id="29"/>
      <w:r w:rsidRPr="00667243">
        <w:t xml:space="preserve"> </w:t>
      </w:r>
    </w:p>
    <w:p w14:paraId="248F196A" w14:textId="77777777" w:rsidR="004726D3" w:rsidRPr="00667243" w:rsidRDefault="004726D3" w:rsidP="004726D3">
      <w:r w:rsidRPr="00667243">
        <w:t>No legislation was adopted in this field to date.</w:t>
      </w:r>
    </w:p>
    <w:p w14:paraId="424C04DB" w14:textId="3B454903" w:rsidR="003730DF" w:rsidRPr="00667243" w:rsidRDefault="003730DF" w:rsidP="00FE4D60">
      <w:pPr>
        <w:pStyle w:val="Heading2"/>
      </w:pPr>
      <w:bookmarkStart w:id="30" w:name="_Toc1474971"/>
      <w:r w:rsidRPr="00667243">
        <w:t>Emerging technologies</w:t>
      </w:r>
      <w:bookmarkEnd w:id="30"/>
    </w:p>
    <w:p w14:paraId="0509AF87" w14:textId="0D7D54C0" w:rsidR="00252704" w:rsidRPr="00667243" w:rsidRDefault="00252704">
      <w:pPr>
        <w:pStyle w:val="Subtitle"/>
      </w:pPr>
      <w:r w:rsidRPr="00667243">
        <w:t>Blockchain Law</w:t>
      </w:r>
      <w:r w:rsidR="00280DFF" w:rsidRPr="00667243">
        <w:t>s</w:t>
      </w:r>
      <w:r w:rsidRPr="00667243">
        <w:t xml:space="preserve"> in preparation</w:t>
      </w:r>
    </w:p>
    <w:p w14:paraId="5F9F7754" w14:textId="31F25F94" w:rsidR="00252704" w:rsidRPr="00667243" w:rsidRDefault="00252704">
      <w:r w:rsidRPr="00667243">
        <w:t xml:space="preserve">Liechtenstein is </w:t>
      </w:r>
      <w:r w:rsidR="00E17757" w:rsidRPr="00667243">
        <w:t>preparing</w:t>
      </w:r>
      <w:r w:rsidRPr="00667243">
        <w:t xml:space="preserve"> </w:t>
      </w:r>
      <w:r w:rsidR="00E17757" w:rsidRPr="00667243">
        <w:t xml:space="preserve">enactment of </w:t>
      </w:r>
      <w:r w:rsidR="00280DFF" w:rsidRPr="00667243">
        <w:t xml:space="preserve">new </w:t>
      </w:r>
      <w:hyperlink r:id="rId54" w:history="1">
        <w:r w:rsidR="00280DFF" w:rsidRPr="00667243">
          <w:rPr>
            <w:rStyle w:val="Hyperlink"/>
          </w:rPr>
          <w:t>Blockchain Laws</w:t>
        </w:r>
      </w:hyperlink>
      <w:r w:rsidRPr="00667243">
        <w:t xml:space="preserve"> that </w:t>
      </w:r>
      <w:r w:rsidR="00E17757" w:rsidRPr="00667243">
        <w:t>will</w:t>
      </w:r>
      <w:r w:rsidRPr="00667243">
        <w:t xml:space="preserve"> regulate all activities that are possible on technical systems</w:t>
      </w:r>
      <w:r w:rsidR="00E17757" w:rsidRPr="00667243">
        <w:t>,</w:t>
      </w:r>
      <w:r w:rsidRPr="00667243">
        <w:t xml:space="preserve"> such as distributed ledgers and blockchain systems as well as to provide legal certainty. The</w:t>
      </w:r>
      <w:r w:rsidR="00E17757" w:rsidRPr="00667243">
        <w:t>se</w:t>
      </w:r>
      <w:r w:rsidRPr="00667243">
        <w:t xml:space="preserve"> law</w:t>
      </w:r>
      <w:r w:rsidR="00E17757" w:rsidRPr="00667243">
        <w:t>s</w:t>
      </w:r>
      <w:r w:rsidRPr="00667243">
        <w:t xml:space="preserve"> </w:t>
      </w:r>
      <w:r w:rsidR="00E17757" w:rsidRPr="00667243">
        <w:t>will</w:t>
      </w:r>
      <w:r w:rsidRPr="00667243">
        <w:t xml:space="preserve"> remove existing risks in the field of cryptocurrencies and ensure </w:t>
      </w:r>
      <w:r w:rsidR="00E17757" w:rsidRPr="00667243">
        <w:t xml:space="preserve">consumer </w:t>
      </w:r>
      <w:r w:rsidRPr="00667243">
        <w:t xml:space="preserve">safety without imposing excessive restrictions. The Blockchain Act must provide a basis for all possible assets e.g. movable, real estate, bonds, etc.) to be digitised and listed on a currency encryption exchange. Therefore, this should facilitate the exchange and also storage of property and release the real value of any property.  </w:t>
      </w:r>
    </w:p>
    <w:p w14:paraId="03B1AE95" w14:textId="272CFC35" w:rsidR="00252704" w:rsidRPr="00667243" w:rsidRDefault="00252704">
      <w:r w:rsidRPr="00667243">
        <w:t xml:space="preserve">The exact content of the Blockchain Laws Liechtenstein </w:t>
      </w:r>
      <w:r w:rsidR="00D3337D">
        <w:t>was</w:t>
      </w:r>
      <w:r w:rsidRPr="00667243">
        <w:t xml:space="preserve"> published in June 2018. </w:t>
      </w:r>
      <w:r w:rsidR="00E17757" w:rsidRPr="00667243">
        <w:t>E</w:t>
      </w:r>
      <w:r w:rsidRPr="00667243">
        <w:t xml:space="preserve">nactment </w:t>
      </w:r>
      <w:r w:rsidR="00541B5F" w:rsidRPr="00667243">
        <w:t>wa</w:t>
      </w:r>
      <w:r w:rsidRPr="00667243">
        <w:t xml:space="preserve">s </w:t>
      </w:r>
      <w:r w:rsidR="00D3337D">
        <w:t>released</w:t>
      </w:r>
      <w:r w:rsidRPr="00667243">
        <w:t xml:space="preserve"> </w:t>
      </w:r>
      <w:r w:rsidR="00D3337D">
        <w:t>in</w:t>
      </w:r>
      <w:r w:rsidRPr="00667243">
        <w:t xml:space="preserve"> Fall 2018 and the law is intended to be put in force by beginning of 2019.</w:t>
      </w:r>
    </w:p>
    <w:p w14:paraId="67B60062" w14:textId="77777777" w:rsidR="005523ED" w:rsidRPr="00667243" w:rsidRDefault="005523ED" w:rsidP="00C543FF"/>
    <w:p w14:paraId="37CE57DD" w14:textId="166C4FF9" w:rsidR="005523ED" w:rsidRPr="00667243" w:rsidRDefault="000A7546" w:rsidP="0082125C">
      <w:pPr>
        <w:pStyle w:val="Heading1"/>
      </w:pPr>
      <w:bookmarkStart w:id="31" w:name="_GoBack"/>
      <w:bookmarkEnd w:id="31"/>
      <w:r w:rsidRPr="00667243">
        <w:br w:type="page"/>
      </w:r>
      <w:bookmarkStart w:id="32" w:name="_Toc12884194"/>
      <w:r w:rsidR="003730DF" w:rsidRPr="00667243">
        <w:t xml:space="preserve">Digital Government </w:t>
      </w:r>
      <w:r w:rsidR="00457E8B" w:rsidRPr="00667243">
        <w:t>G</w:t>
      </w:r>
      <w:r w:rsidR="003730DF" w:rsidRPr="00667243">
        <w:t>overnance</w:t>
      </w:r>
      <w:bookmarkEnd w:id="32"/>
    </w:p>
    <w:p w14:paraId="5B8A7E8C" w14:textId="531DFC50" w:rsidR="005523ED" w:rsidRPr="00667243" w:rsidRDefault="003730DF" w:rsidP="0082125C">
      <w:pPr>
        <w:pStyle w:val="Heading2"/>
      </w:pPr>
      <w:bookmarkStart w:id="33" w:name="_Toc1474973"/>
      <w:r w:rsidRPr="00667243">
        <w:t>National</w:t>
      </w:r>
      <w:bookmarkEnd w:id="33"/>
      <w:r w:rsidRPr="00667243">
        <w:t xml:space="preserve"> </w:t>
      </w:r>
    </w:p>
    <w:p w14:paraId="6B25B932" w14:textId="77777777" w:rsidR="003730DF" w:rsidRPr="00667243" w:rsidRDefault="003730DF" w:rsidP="00FE4D60">
      <w:pPr>
        <w:pStyle w:val="Heading3"/>
      </w:pPr>
      <w:bookmarkStart w:id="34" w:name="_Toc1474974"/>
      <w:r w:rsidRPr="00667243">
        <w:t>Policy</w:t>
      </w:r>
      <w:bookmarkEnd w:id="34"/>
    </w:p>
    <w:p w14:paraId="4EA21B62" w14:textId="4FFDACB2" w:rsidR="00F40FC3" w:rsidRPr="00667243" w:rsidRDefault="00F40FC3" w:rsidP="00F40FC3">
      <w:pPr>
        <w:pStyle w:val="Subtitle"/>
        <w:rPr>
          <w:rStyle w:val="Hyperlink"/>
          <w:color w:val="00B0F0"/>
          <w:sz w:val="22"/>
        </w:rPr>
      </w:pPr>
      <w:r w:rsidRPr="00667243">
        <w:rPr>
          <w:rStyle w:val="Hyperlink"/>
          <w:color w:val="00B0F0"/>
          <w:sz w:val="22"/>
        </w:rPr>
        <w:t>Ministry of General Government Affairs and Finance</w:t>
      </w:r>
    </w:p>
    <w:p w14:paraId="0C21A155" w14:textId="77777777" w:rsidR="00AC5F5B" w:rsidRPr="00667243" w:rsidRDefault="00F40FC3" w:rsidP="00305911">
      <w:r w:rsidRPr="00667243">
        <w:t xml:space="preserve">Policy and strategy on eGovernment are drawn up by the </w:t>
      </w:r>
      <w:hyperlink r:id="rId55" w:history="1">
        <w:r w:rsidRPr="00667243">
          <w:rPr>
            <w:rStyle w:val="Hyperlink"/>
          </w:rPr>
          <w:t>Prime Minister</w:t>
        </w:r>
      </w:hyperlink>
      <w:r w:rsidRPr="00667243">
        <w:t xml:space="preserve"> through the Ministry for General Government Affairs and Finance (</w:t>
      </w:r>
      <w:r w:rsidRPr="00667243">
        <w:rPr>
          <w:rStyle w:val="Emphasis"/>
        </w:rPr>
        <w:t>Ministerium für Präsidiales und Finanzen</w:t>
      </w:r>
      <w:r w:rsidRPr="00667243">
        <w:t xml:space="preserve">) under his responsibility. The </w:t>
      </w:r>
      <w:hyperlink r:id="rId56" w:history="1">
        <w:r w:rsidRPr="00667243">
          <w:rPr>
            <w:rStyle w:val="Hyperlink"/>
          </w:rPr>
          <w:t>Ministry for General Government Affairs and Finance</w:t>
        </w:r>
      </w:hyperlink>
      <w:r w:rsidRPr="00667243">
        <w:t xml:space="preserve"> has the constitutional and administrative responsibility for the planning of the public information strategy based on the principles of timeliness and balance.</w:t>
      </w:r>
    </w:p>
    <w:p w14:paraId="213E9912" w14:textId="2524B432" w:rsidR="005523ED" w:rsidRPr="00667243" w:rsidRDefault="00F40FC3" w:rsidP="00305911">
      <w:pPr>
        <w:rPr>
          <w:color w:val="auto"/>
        </w:rPr>
      </w:pPr>
      <w:r w:rsidRPr="00667243">
        <w:rPr>
          <w:color w:val="auto"/>
        </w:rPr>
        <w:t xml:space="preserve"> </w:t>
      </w:r>
    </w:p>
    <w:tbl>
      <w:tblPr>
        <w:tblW w:w="5000" w:type="pct"/>
        <w:shd w:val="clear" w:color="auto" w:fill="EFFBFF"/>
        <w:tblLook w:val="01E0" w:firstRow="1" w:lastRow="1" w:firstColumn="1" w:lastColumn="1" w:noHBand="0" w:noVBand="0"/>
      </w:tblPr>
      <w:tblGrid>
        <w:gridCol w:w="2206"/>
        <w:gridCol w:w="6581"/>
      </w:tblGrid>
      <w:tr w:rsidR="00DF2728" w:rsidRPr="00721592" w14:paraId="373B3032" w14:textId="77777777" w:rsidTr="00305911">
        <w:trPr>
          <w:trHeight w:val="2604"/>
        </w:trPr>
        <w:tc>
          <w:tcPr>
            <w:tcW w:w="1255" w:type="pct"/>
            <w:shd w:val="clear" w:color="auto" w:fill="EFFBFF"/>
            <w:tcMar>
              <w:top w:w="108" w:type="dxa"/>
              <w:left w:w="108" w:type="dxa"/>
              <w:bottom w:w="108" w:type="dxa"/>
              <w:right w:w="108" w:type="dxa"/>
            </w:tcMar>
            <w:vAlign w:val="center"/>
          </w:tcPr>
          <w:p w14:paraId="1A998522" w14:textId="511D2BFA" w:rsidR="00DF2728" w:rsidRPr="00667243" w:rsidRDefault="00A76EBD" w:rsidP="005F6348">
            <w:pPr>
              <w:jc w:val="center"/>
            </w:pPr>
            <w:r w:rsidRPr="00667243">
              <w:rPr>
                <w:noProof/>
              </w:rPr>
              <w:drawing>
                <wp:inline distT="0" distB="0" distL="0" distR="0" wp14:anchorId="09CE9CC6" wp14:editId="4EA5FE64">
                  <wp:extent cx="1171575" cy="1762125"/>
                  <wp:effectExtent l="0" t="0" r="0" b="0"/>
                  <wp:docPr id="5" name="Picture 1" descr="AdrianHasler_extra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rianHasler_extract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71575" cy="1762125"/>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131D5B8C" w14:textId="77777777" w:rsidR="0009390C" w:rsidRPr="00667243" w:rsidRDefault="0009390C" w:rsidP="0009390C">
            <w:pPr>
              <w:pStyle w:val="tabletext"/>
              <w:rPr>
                <w:rStyle w:val="Strong"/>
                <w:lang w:val="en-GB"/>
              </w:rPr>
            </w:pPr>
            <w:r w:rsidRPr="00667243">
              <w:rPr>
                <w:rStyle w:val="Strong"/>
                <w:lang w:val="en-GB"/>
              </w:rPr>
              <w:t>Adrian Hasler</w:t>
            </w:r>
          </w:p>
          <w:p w14:paraId="0AEFB223" w14:textId="0C7B276D" w:rsidR="00DF2728" w:rsidRPr="00667243" w:rsidRDefault="0009390C" w:rsidP="0009390C">
            <w:pPr>
              <w:pStyle w:val="tabletext"/>
              <w:rPr>
                <w:b/>
                <w:lang w:val="en-GB"/>
              </w:rPr>
            </w:pPr>
            <w:r w:rsidRPr="00667243">
              <w:rPr>
                <w:rStyle w:val="Strong"/>
                <w:b w:val="0"/>
                <w:lang w:val="en-GB"/>
              </w:rPr>
              <w:t>Prime Minister</w:t>
            </w:r>
            <w:r w:rsidR="00DF2728" w:rsidRPr="00667243">
              <w:rPr>
                <w:rStyle w:val="Strong"/>
                <w:b w:val="0"/>
                <w:lang w:val="en-GB"/>
              </w:rPr>
              <w:t xml:space="preserve"> </w:t>
            </w:r>
          </w:p>
          <w:p w14:paraId="2891A555" w14:textId="77777777" w:rsidR="00DF2728" w:rsidRPr="00667243" w:rsidRDefault="00DF2728" w:rsidP="0009390C">
            <w:pPr>
              <w:pStyle w:val="tabletext"/>
              <w:rPr>
                <w:rStyle w:val="Strong"/>
                <w:lang w:val="en-GB"/>
              </w:rPr>
            </w:pPr>
            <w:r w:rsidRPr="00667243">
              <w:rPr>
                <w:lang w:val="en-GB"/>
              </w:rPr>
              <w:t xml:space="preserve"> </w:t>
            </w:r>
          </w:p>
          <w:p w14:paraId="768085B1" w14:textId="77777777" w:rsidR="00DF2728" w:rsidRPr="00667243" w:rsidRDefault="00DF2728" w:rsidP="0009390C">
            <w:pPr>
              <w:pStyle w:val="tabletext"/>
              <w:rPr>
                <w:rStyle w:val="Strong"/>
                <w:sz w:val="16"/>
                <w:szCs w:val="16"/>
                <w:lang w:val="en-GB"/>
              </w:rPr>
            </w:pPr>
            <w:r w:rsidRPr="00667243">
              <w:rPr>
                <w:rStyle w:val="Strong"/>
                <w:sz w:val="16"/>
                <w:szCs w:val="16"/>
                <w:lang w:val="en-GB"/>
              </w:rPr>
              <w:t>Contact details:</w:t>
            </w:r>
          </w:p>
          <w:p w14:paraId="7EFA4827" w14:textId="77777777" w:rsidR="003B4698" w:rsidRPr="00667243" w:rsidRDefault="003B4698" w:rsidP="003B4698">
            <w:pPr>
              <w:pStyle w:val="tabletext"/>
              <w:rPr>
                <w:sz w:val="16"/>
                <w:szCs w:val="16"/>
                <w:lang w:val="en-GB"/>
              </w:rPr>
            </w:pPr>
            <w:r w:rsidRPr="00667243">
              <w:rPr>
                <w:sz w:val="16"/>
                <w:szCs w:val="16"/>
                <w:lang w:val="en-GB"/>
              </w:rPr>
              <w:t>Government Building</w:t>
            </w:r>
          </w:p>
          <w:p w14:paraId="62AEEB04" w14:textId="77777777" w:rsidR="003B4698" w:rsidRPr="00667243" w:rsidRDefault="003B4698" w:rsidP="003B4698">
            <w:pPr>
              <w:pStyle w:val="tabletext"/>
              <w:rPr>
                <w:sz w:val="16"/>
                <w:szCs w:val="16"/>
                <w:lang w:val="en-GB"/>
              </w:rPr>
            </w:pPr>
            <w:r w:rsidRPr="00667243">
              <w:rPr>
                <w:sz w:val="16"/>
                <w:szCs w:val="16"/>
                <w:lang w:val="en-GB"/>
              </w:rPr>
              <w:t>Peter-Kaiser-Platz 1</w:t>
            </w:r>
          </w:p>
          <w:p w14:paraId="6B7AD330" w14:textId="77777777" w:rsidR="003B4698" w:rsidRPr="00721592" w:rsidRDefault="003B4698" w:rsidP="003B4698">
            <w:pPr>
              <w:pStyle w:val="tabletext"/>
              <w:rPr>
                <w:sz w:val="16"/>
                <w:szCs w:val="16"/>
                <w:lang w:val="fr-LU"/>
              </w:rPr>
            </w:pPr>
            <w:r w:rsidRPr="00721592">
              <w:rPr>
                <w:sz w:val="16"/>
                <w:szCs w:val="16"/>
                <w:lang w:val="fr-LU"/>
              </w:rPr>
              <w:t>PO Box 684</w:t>
            </w:r>
          </w:p>
          <w:p w14:paraId="6204D75D" w14:textId="77777777" w:rsidR="003B4698" w:rsidRPr="00721592" w:rsidRDefault="003B4698" w:rsidP="003B4698">
            <w:pPr>
              <w:pStyle w:val="tabletext"/>
              <w:rPr>
                <w:sz w:val="16"/>
                <w:szCs w:val="16"/>
                <w:lang w:val="fr-LU"/>
              </w:rPr>
            </w:pPr>
            <w:r w:rsidRPr="00721592">
              <w:rPr>
                <w:sz w:val="16"/>
                <w:szCs w:val="16"/>
                <w:lang w:val="fr-LU"/>
              </w:rPr>
              <w:t>9490 Vaduz</w:t>
            </w:r>
          </w:p>
          <w:p w14:paraId="6EC6FF99" w14:textId="77777777" w:rsidR="003B4698" w:rsidRPr="00721592" w:rsidRDefault="003B4698" w:rsidP="003B4698">
            <w:pPr>
              <w:pStyle w:val="tabletext"/>
              <w:rPr>
                <w:sz w:val="16"/>
                <w:szCs w:val="16"/>
                <w:lang w:val="fr-LU"/>
              </w:rPr>
            </w:pPr>
            <w:r w:rsidRPr="00721592">
              <w:rPr>
                <w:b/>
                <w:sz w:val="16"/>
                <w:szCs w:val="16"/>
                <w:lang w:val="fr-LU"/>
              </w:rPr>
              <w:t>Tel:</w:t>
            </w:r>
            <w:r w:rsidRPr="00721592">
              <w:rPr>
                <w:sz w:val="16"/>
                <w:szCs w:val="16"/>
                <w:lang w:val="fr-LU"/>
              </w:rPr>
              <w:t xml:space="preserve"> +423 236 60 07</w:t>
            </w:r>
          </w:p>
          <w:p w14:paraId="6348713D" w14:textId="77777777" w:rsidR="003B4698" w:rsidRPr="00721592" w:rsidRDefault="003B4698" w:rsidP="003B4698">
            <w:pPr>
              <w:pStyle w:val="tabletext"/>
              <w:rPr>
                <w:sz w:val="16"/>
                <w:szCs w:val="16"/>
                <w:lang w:val="fr-LU"/>
              </w:rPr>
            </w:pPr>
            <w:r w:rsidRPr="00721592">
              <w:rPr>
                <w:b/>
                <w:sz w:val="16"/>
                <w:szCs w:val="16"/>
                <w:lang w:val="fr-LU"/>
              </w:rPr>
              <w:t>Fax:</w:t>
            </w:r>
            <w:r w:rsidRPr="00721592">
              <w:rPr>
                <w:sz w:val="16"/>
                <w:szCs w:val="16"/>
                <w:lang w:val="fr-LU"/>
              </w:rPr>
              <w:t xml:space="preserve"> +423 236 60 28</w:t>
            </w:r>
          </w:p>
          <w:p w14:paraId="642DD6FE" w14:textId="7560655F" w:rsidR="00DF2728" w:rsidRPr="00721592" w:rsidRDefault="00DF2728" w:rsidP="0009390C">
            <w:pPr>
              <w:pStyle w:val="tabletext"/>
              <w:rPr>
                <w:sz w:val="16"/>
                <w:szCs w:val="16"/>
                <w:lang w:val="fr-LU"/>
              </w:rPr>
            </w:pPr>
            <w:r w:rsidRPr="00721592">
              <w:rPr>
                <w:b/>
                <w:sz w:val="16"/>
                <w:szCs w:val="16"/>
                <w:lang w:val="fr-LU"/>
              </w:rPr>
              <w:t>E-mail</w:t>
            </w:r>
            <w:r w:rsidRPr="00721592">
              <w:rPr>
                <w:sz w:val="16"/>
                <w:szCs w:val="16"/>
                <w:lang w:val="fr-LU"/>
              </w:rPr>
              <w:t xml:space="preserve">: </w:t>
            </w:r>
            <w:r w:rsidR="00BB00FC" w:rsidRPr="00721592">
              <w:rPr>
                <w:rStyle w:val="Hyperlink"/>
                <w:sz w:val="16"/>
                <w:szCs w:val="16"/>
                <w:lang w:val="fr-LU"/>
              </w:rPr>
              <w:t>N/A</w:t>
            </w:r>
          </w:p>
          <w:p w14:paraId="4D9DBBD1" w14:textId="319A5D17" w:rsidR="00DF2728" w:rsidRPr="00721592" w:rsidRDefault="00DF2728" w:rsidP="0009390C">
            <w:pPr>
              <w:pStyle w:val="tabletext"/>
              <w:rPr>
                <w:lang w:val="fr-LU"/>
              </w:rPr>
            </w:pPr>
            <w:r w:rsidRPr="00721592">
              <w:rPr>
                <w:rStyle w:val="Emphasis"/>
                <w:b/>
                <w:i w:val="0"/>
                <w:sz w:val="16"/>
                <w:szCs w:val="16"/>
                <w:lang w:val="fr-LU"/>
              </w:rPr>
              <w:t>Source:</w:t>
            </w:r>
            <w:r w:rsidRPr="00721592">
              <w:rPr>
                <w:rStyle w:val="Emphasis"/>
                <w:sz w:val="16"/>
                <w:szCs w:val="16"/>
                <w:lang w:val="fr-LU"/>
              </w:rPr>
              <w:t xml:space="preserve"> </w:t>
            </w:r>
            <w:r w:rsidR="00BB00FC" w:rsidRPr="00721592">
              <w:rPr>
                <w:rStyle w:val="Hyperlink"/>
                <w:sz w:val="16"/>
                <w:szCs w:val="16"/>
                <w:lang w:val="fr-LU"/>
              </w:rPr>
              <w:t>https://www.regierung.li/</w:t>
            </w:r>
            <w:r w:rsidRPr="00721592">
              <w:rPr>
                <w:rStyle w:val="Hyperlink"/>
                <w:i/>
                <w:sz w:val="16"/>
                <w:lang w:val="fr-LU"/>
              </w:rPr>
              <w:t xml:space="preserve"> </w:t>
            </w:r>
          </w:p>
        </w:tc>
      </w:tr>
    </w:tbl>
    <w:p w14:paraId="7982FC36" w14:textId="77777777" w:rsidR="003730DF" w:rsidRPr="00667243" w:rsidRDefault="003730DF" w:rsidP="00FE4D60">
      <w:pPr>
        <w:pStyle w:val="Heading3"/>
      </w:pPr>
      <w:bookmarkStart w:id="35" w:name="_Toc1474975"/>
      <w:r w:rsidRPr="00667243">
        <w:t>Coordinatio</w:t>
      </w:r>
      <w:r w:rsidR="005523ED" w:rsidRPr="00667243">
        <w:t>n</w:t>
      </w:r>
      <w:bookmarkEnd w:id="35"/>
    </w:p>
    <w:p w14:paraId="34838396" w14:textId="4A125E70" w:rsidR="007D3790" w:rsidRPr="00667243" w:rsidRDefault="007D3790" w:rsidP="007D3790">
      <w:pPr>
        <w:pStyle w:val="Subtitle"/>
        <w:rPr>
          <w:rStyle w:val="Hyperlink"/>
          <w:color w:val="00B0F0"/>
          <w:sz w:val="22"/>
        </w:rPr>
      </w:pPr>
      <w:r w:rsidRPr="00667243">
        <w:rPr>
          <w:rStyle w:val="Hyperlink"/>
          <w:color w:val="00B0F0"/>
          <w:sz w:val="22"/>
        </w:rPr>
        <w:t>Office of Information Technology</w:t>
      </w:r>
    </w:p>
    <w:p w14:paraId="345BE2A4" w14:textId="15B31C7D" w:rsidR="007D3790" w:rsidRPr="00667243" w:rsidRDefault="007D3790" w:rsidP="007D3790">
      <w:r w:rsidRPr="00667243">
        <w:t xml:space="preserve">The </w:t>
      </w:r>
      <w:hyperlink r:id="rId58" w:history="1">
        <w:r w:rsidRPr="00667243">
          <w:rPr>
            <w:rStyle w:val="Hyperlink"/>
          </w:rPr>
          <w:t>Office of Information Technology</w:t>
        </w:r>
      </w:hyperlink>
      <w:r w:rsidRPr="00667243">
        <w:t xml:space="preserve"> is responsible for the coordination of all eGovernment activities, including the </w:t>
      </w:r>
      <w:hyperlink r:id="rId59" w:history="1">
        <w:r w:rsidRPr="00667243">
          <w:rPr>
            <w:rStyle w:val="Hyperlink"/>
          </w:rPr>
          <w:t>National Administration Portal of Liechtenstein</w:t>
        </w:r>
      </w:hyperlink>
      <w:r w:rsidRPr="00667243">
        <w:t xml:space="preserve"> (LLV eGovernment Portal).</w:t>
      </w:r>
    </w:p>
    <w:p w14:paraId="4D3C646A" w14:textId="77777777" w:rsidR="00CD73AC" w:rsidRPr="00667243" w:rsidRDefault="00CD73AC" w:rsidP="007D3790">
      <w:pPr>
        <w:rPr>
          <w:color w:val="auto"/>
        </w:rPr>
      </w:pPr>
    </w:p>
    <w:tbl>
      <w:tblPr>
        <w:tblW w:w="5000" w:type="pct"/>
        <w:shd w:val="clear" w:color="auto" w:fill="EFFBFF"/>
        <w:tblLook w:val="01E0" w:firstRow="1" w:lastRow="1" w:firstColumn="1" w:lastColumn="1" w:noHBand="0" w:noVBand="0"/>
      </w:tblPr>
      <w:tblGrid>
        <w:gridCol w:w="2241"/>
        <w:gridCol w:w="6546"/>
      </w:tblGrid>
      <w:tr w:rsidR="00B24426" w:rsidRPr="00721592" w14:paraId="44ABF96E" w14:textId="77777777" w:rsidTr="00305911">
        <w:trPr>
          <w:trHeight w:val="2604"/>
        </w:trPr>
        <w:tc>
          <w:tcPr>
            <w:tcW w:w="1255" w:type="pct"/>
            <w:shd w:val="clear" w:color="auto" w:fill="EFFBFF"/>
            <w:tcMar>
              <w:top w:w="108" w:type="dxa"/>
              <w:left w:w="108" w:type="dxa"/>
              <w:bottom w:w="108" w:type="dxa"/>
              <w:right w:w="108" w:type="dxa"/>
            </w:tcMar>
            <w:vAlign w:val="center"/>
          </w:tcPr>
          <w:p w14:paraId="6C4BA872" w14:textId="5138F0E8" w:rsidR="00B24426" w:rsidRPr="00667243" w:rsidRDefault="00A76EBD" w:rsidP="00411D98">
            <w:pPr>
              <w:jc w:val="center"/>
            </w:pPr>
            <w:r w:rsidRPr="00667243">
              <w:rPr>
                <w:rStyle w:val="PageNumber"/>
                <w:noProof/>
                <w:color w:val="F4AD2C"/>
              </w:rPr>
              <w:drawing>
                <wp:inline distT="0" distB="0" distL="0" distR="0" wp14:anchorId="22902E43" wp14:editId="0F3DCEF3">
                  <wp:extent cx="1285875" cy="1771650"/>
                  <wp:effectExtent l="0" t="0" r="0" b="0"/>
                  <wp:docPr id="4" name="Picture 2" descr="DSCF1349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F1349 (3)"/>
                          <pic:cNvPicPr>
                            <a:picLocks noChangeAspect="1" noChangeArrowheads="1"/>
                          </pic:cNvPicPr>
                        </pic:nvPicPr>
                        <pic:blipFill>
                          <a:blip r:embed="rId60" cstate="print">
                            <a:extLst>
                              <a:ext uri="{28A0092B-C50C-407E-A947-70E740481C1C}">
                                <a14:useLocalDpi xmlns:a14="http://schemas.microsoft.com/office/drawing/2010/main" val="0"/>
                              </a:ext>
                            </a:extLst>
                          </a:blip>
                          <a:srcRect l="18826" t="12202" r="26456" b="21298"/>
                          <a:stretch>
                            <a:fillRect/>
                          </a:stretch>
                        </pic:blipFill>
                        <pic:spPr bwMode="auto">
                          <a:xfrm>
                            <a:off x="0" y="0"/>
                            <a:ext cx="1285875" cy="1771650"/>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2D8A1B38" w14:textId="741D8EF1" w:rsidR="00B24426" w:rsidRPr="00667243" w:rsidRDefault="007C6003" w:rsidP="00411D98">
            <w:pPr>
              <w:pStyle w:val="tabletext"/>
              <w:rPr>
                <w:rStyle w:val="Strong"/>
                <w:lang w:val="en-GB"/>
              </w:rPr>
            </w:pPr>
            <w:r w:rsidRPr="00667243">
              <w:rPr>
                <w:rStyle w:val="Strong"/>
                <w:lang w:val="en-GB"/>
              </w:rPr>
              <w:t>Sylvan Fux</w:t>
            </w:r>
          </w:p>
          <w:p w14:paraId="26430C49" w14:textId="353BF408" w:rsidR="00B24426" w:rsidRPr="00667243" w:rsidRDefault="00234442" w:rsidP="00411D98">
            <w:pPr>
              <w:pStyle w:val="tabletext"/>
              <w:rPr>
                <w:lang w:val="en-GB"/>
              </w:rPr>
            </w:pPr>
            <w:r w:rsidRPr="00667243">
              <w:rPr>
                <w:lang w:val="en-GB"/>
              </w:rPr>
              <w:t>Business Consultant EGOV</w:t>
            </w:r>
            <w:r w:rsidR="007C6003" w:rsidRPr="00667243">
              <w:rPr>
                <w:lang w:val="en-GB"/>
              </w:rPr>
              <w:t xml:space="preserve"> (AI)</w:t>
            </w:r>
          </w:p>
          <w:p w14:paraId="753B174C" w14:textId="77777777" w:rsidR="00B24426" w:rsidRPr="00667243" w:rsidRDefault="00B24426" w:rsidP="00411D98">
            <w:pPr>
              <w:pStyle w:val="tabletext"/>
              <w:rPr>
                <w:rStyle w:val="Strong"/>
                <w:lang w:val="en-GB"/>
              </w:rPr>
            </w:pPr>
            <w:r w:rsidRPr="00667243">
              <w:rPr>
                <w:lang w:val="en-GB"/>
              </w:rPr>
              <w:t xml:space="preserve"> </w:t>
            </w:r>
          </w:p>
          <w:p w14:paraId="76F9A316" w14:textId="77777777" w:rsidR="00B24426" w:rsidRPr="00667243" w:rsidRDefault="00B24426" w:rsidP="00411D98">
            <w:pPr>
              <w:pStyle w:val="tabletext"/>
              <w:rPr>
                <w:rStyle w:val="Strong"/>
                <w:sz w:val="16"/>
                <w:szCs w:val="16"/>
                <w:lang w:val="en-GB"/>
              </w:rPr>
            </w:pPr>
            <w:r w:rsidRPr="00667243">
              <w:rPr>
                <w:rStyle w:val="Strong"/>
                <w:sz w:val="16"/>
                <w:szCs w:val="16"/>
                <w:lang w:val="en-GB"/>
              </w:rPr>
              <w:t>Contact details:</w:t>
            </w:r>
          </w:p>
          <w:p w14:paraId="46E3FB1D" w14:textId="77777777" w:rsidR="00960BF3" w:rsidRPr="00667243" w:rsidRDefault="00960BF3" w:rsidP="00960BF3">
            <w:pPr>
              <w:pStyle w:val="tabletext"/>
              <w:rPr>
                <w:sz w:val="16"/>
                <w:szCs w:val="16"/>
                <w:lang w:val="en-GB"/>
              </w:rPr>
            </w:pPr>
            <w:r w:rsidRPr="00667243">
              <w:rPr>
                <w:sz w:val="16"/>
                <w:szCs w:val="16"/>
                <w:lang w:val="en-GB"/>
              </w:rPr>
              <w:t>Office of Information Technology (AI)</w:t>
            </w:r>
          </w:p>
          <w:p w14:paraId="332551B7" w14:textId="77777777" w:rsidR="00960BF3" w:rsidRPr="00721592" w:rsidRDefault="00960BF3" w:rsidP="00960BF3">
            <w:pPr>
              <w:pStyle w:val="tabletext"/>
              <w:rPr>
                <w:sz w:val="16"/>
                <w:szCs w:val="16"/>
                <w:lang w:val="fr-LU"/>
              </w:rPr>
            </w:pPr>
            <w:r w:rsidRPr="00721592">
              <w:rPr>
                <w:sz w:val="16"/>
                <w:szCs w:val="16"/>
                <w:lang w:val="fr-LU"/>
              </w:rPr>
              <w:t>Heiligkreuz, 8PO Box 684</w:t>
            </w:r>
          </w:p>
          <w:p w14:paraId="39BCAC94" w14:textId="77777777" w:rsidR="00960BF3" w:rsidRPr="00721592" w:rsidRDefault="00960BF3" w:rsidP="00960BF3">
            <w:pPr>
              <w:pStyle w:val="tabletext"/>
              <w:rPr>
                <w:sz w:val="16"/>
                <w:szCs w:val="16"/>
                <w:lang w:val="fr-LU"/>
              </w:rPr>
            </w:pPr>
            <w:r w:rsidRPr="00721592">
              <w:rPr>
                <w:sz w:val="16"/>
                <w:szCs w:val="16"/>
                <w:lang w:val="fr-LU"/>
              </w:rPr>
              <w:t>9490 Vaduz</w:t>
            </w:r>
          </w:p>
          <w:p w14:paraId="5EB699F4" w14:textId="77777777" w:rsidR="00960BF3" w:rsidRPr="00721592" w:rsidRDefault="00960BF3" w:rsidP="00960BF3">
            <w:pPr>
              <w:pStyle w:val="tabletext"/>
              <w:rPr>
                <w:sz w:val="16"/>
                <w:szCs w:val="16"/>
                <w:lang w:val="fr-LU"/>
              </w:rPr>
            </w:pPr>
            <w:r w:rsidRPr="00721592">
              <w:rPr>
                <w:b/>
                <w:sz w:val="16"/>
                <w:szCs w:val="16"/>
                <w:lang w:val="fr-LU"/>
              </w:rPr>
              <w:t>Tel:</w:t>
            </w:r>
            <w:r w:rsidRPr="00721592">
              <w:rPr>
                <w:sz w:val="16"/>
                <w:szCs w:val="16"/>
                <w:lang w:val="fr-LU"/>
              </w:rPr>
              <w:t xml:space="preserve"> +423 236 66 74</w:t>
            </w:r>
          </w:p>
          <w:p w14:paraId="1B6883E0" w14:textId="3DE20664" w:rsidR="00B24426" w:rsidRPr="00721592" w:rsidRDefault="00B24426" w:rsidP="00411D98">
            <w:pPr>
              <w:pStyle w:val="tabletext"/>
              <w:rPr>
                <w:sz w:val="16"/>
                <w:szCs w:val="16"/>
                <w:lang w:val="fr-LU"/>
              </w:rPr>
            </w:pPr>
            <w:r w:rsidRPr="00721592">
              <w:rPr>
                <w:b/>
                <w:sz w:val="16"/>
                <w:szCs w:val="16"/>
                <w:lang w:val="fr-LU"/>
              </w:rPr>
              <w:t>E-mail</w:t>
            </w:r>
            <w:r w:rsidRPr="00721592">
              <w:rPr>
                <w:sz w:val="16"/>
                <w:szCs w:val="16"/>
                <w:lang w:val="fr-LU"/>
              </w:rPr>
              <w:t xml:space="preserve">: </w:t>
            </w:r>
            <w:r w:rsidR="00960BF3" w:rsidRPr="00721592">
              <w:rPr>
                <w:rStyle w:val="Hyperlink"/>
                <w:sz w:val="16"/>
                <w:szCs w:val="16"/>
                <w:lang w:val="fr-LU"/>
              </w:rPr>
              <w:t>sylvan.</w:t>
            </w:r>
            <w:r w:rsidR="00080219" w:rsidRPr="00721592">
              <w:rPr>
                <w:rStyle w:val="Hyperlink"/>
                <w:sz w:val="16"/>
                <w:szCs w:val="16"/>
                <w:lang w:val="fr-LU"/>
              </w:rPr>
              <w:t>fux@llv.li</w:t>
            </w:r>
          </w:p>
          <w:p w14:paraId="1397E153" w14:textId="341FD59F" w:rsidR="00B24426" w:rsidRPr="00721592" w:rsidRDefault="00B24426" w:rsidP="00411D98">
            <w:pPr>
              <w:pStyle w:val="tabletext"/>
              <w:rPr>
                <w:lang w:val="fr-LU"/>
              </w:rPr>
            </w:pPr>
            <w:r w:rsidRPr="00721592">
              <w:rPr>
                <w:rStyle w:val="Emphasis"/>
                <w:b/>
                <w:i w:val="0"/>
                <w:sz w:val="16"/>
                <w:szCs w:val="16"/>
                <w:lang w:val="fr-LU"/>
              </w:rPr>
              <w:t>Source:</w:t>
            </w:r>
            <w:r w:rsidRPr="00721592">
              <w:rPr>
                <w:rStyle w:val="Emphasis"/>
                <w:sz w:val="16"/>
                <w:szCs w:val="16"/>
                <w:lang w:val="fr-LU"/>
              </w:rPr>
              <w:t xml:space="preserve"> </w:t>
            </w:r>
            <w:r w:rsidRPr="00721592">
              <w:rPr>
                <w:rStyle w:val="Hyperlink"/>
                <w:sz w:val="16"/>
                <w:szCs w:val="16"/>
                <w:lang w:val="fr-LU"/>
              </w:rPr>
              <w:t>https://</w:t>
            </w:r>
            <w:r w:rsidR="00080219" w:rsidRPr="00721592">
              <w:rPr>
                <w:rStyle w:val="Hyperlink"/>
                <w:sz w:val="16"/>
                <w:szCs w:val="16"/>
                <w:lang w:val="fr-LU"/>
              </w:rPr>
              <w:t>ai.llv.li/</w:t>
            </w:r>
            <w:r w:rsidRPr="00721592">
              <w:rPr>
                <w:rStyle w:val="Hyperlink"/>
                <w:i/>
                <w:sz w:val="16"/>
                <w:lang w:val="fr-LU"/>
              </w:rPr>
              <w:t xml:space="preserve"> </w:t>
            </w:r>
          </w:p>
        </w:tc>
      </w:tr>
    </w:tbl>
    <w:p w14:paraId="3160356B" w14:textId="77777777" w:rsidR="003730DF" w:rsidRPr="00667243" w:rsidRDefault="003730DF" w:rsidP="00C16280">
      <w:pPr>
        <w:pStyle w:val="Heading3"/>
      </w:pPr>
      <w:bookmarkStart w:id="36" w:name="_Toc1474976"/>
      <w:r w:rsidRPr="00667243">
        <w:t>Implementation</w:t>
      </w:r>
      <w:bookmarkEnd w:id="36"/>
    </w:p>
    <w:p w14:paraId="64C6EDCB" w14:textId="4ADE8E44" w:rsidR="00D2652C" w:rsidRPr="00667243" w:rsidRDefault="00D2652C" w:rsidP="00C16280">
      <w:pPr>
        <w:pStyle w:val="Subtitle"/>
        <w:keepNext/>
        <w:rPr>
          <w:rStyle w:val="Hyperlink"/>
          <w:color w:val="00B0F0"/>
          <w:sz w:val="22"/>
        </w:rPr>
      </w:pPr>
      <w:r w:rsidRPr="00667243">
        <w:rPr>
          <w:rStyle w:val="Hyperlink"/>
          <w:color w:val="00B0F0"/>
          <w:sz w:val="22"/>
        </w:rPr>
        <w:t>Office of Information Technology</w:t>
      </w:r>
    </w:p>
    <w:p w14:paraId="52EE05AA" w14:textId="0924A56C" w:rsidR="005523ED" w:rsidRPr="00667243" w:rsidRDefault="00D2652C" w:rsidP="00C16280">
      <w:pPr>
        <w:keepNext/>
      </w:pPr>
      <w:r w:rsidRPr="00667243">
        <w:t xml:space="preserve">The </w:t>
      </w:r>
      <w:hyperlink r:id="rId61" w:history="1">
        <w:r w:rsidRPr="00667243">
          <w:rPr>
            <w:rStyle w:val="Hyperlink"/>
          </w:rPr>
          <w:t>Office of Information Technology</w:t>
        </w:r>
      </w:hyperlink>
      <w:r w:rsidRPr="00667243">
        <w:t xml:space="preserve"> is responsible for implementation of eGovernment activities and the use of modern information and communication technologies in public administration in order to offer easier and quicker services to citizens.</w:t>
      </w:r>
    </w:p>
    <w:p w14:paraId="105C22A7" w14:textId="77777777" w:rsidR="003730DF" w:rsidRPr="00667243" w:rsidRDefault="003730DF" w:rsidP="00FE4D60">
      <w:pPr>
        <w:pStyle w:val="Heading3"/>
      </w:pPr>
      <w:bookmarkStart w:id="37" w:name="_Toc1474977"/>
      <w:r w:rsidRPr="00667243">
        <w:t>Support</w:t>
      </w:r>
      <w:bookmarkEnd w:id="37"/>
    </w:p>
    <w:p w14:paraId="54535963" w14:textId="02D686EE" w:rsidR="004745A9" w:rsidRPr="00667243" w:rsidRDefault="004745A9" w:rsidP="004745A9">
      <w:pPr>
        <w:pStyle w:val="Subtitle"/>
        <w:rPr>
          <w:rStyle w:val="Hyperlink"/>
          <w:color w:val="00B0F0"/>
          <w:sz w:val="22"/>
        </w:rPr>
      </w:pPr>
      <w:r w:rsidRPr="00667243">
        <w:rPr>
          <w:rStyle w:val="Hyperlink"/>
          <w:color w:val="00B0F0"/>
          <w:sz w:val="22"/>
        </w:rPr>
        <w:t>Office of Information Technology</w:t>
      </w:r>
    </w:p>
    <w:p w14:paraId="39AA169E" w14:textId="19940396" w:rsidR="005523ED" w:rsidRPr="00667243" w:rsidRDefault="004745A9" w:rsidP="004745A9">
      <w:r w:rsidRPr="00667243">
        <w:t xml:space="preserve">The </w:t>
      </w:r>
      <w:hyperlink r:id="rId62" w:history="1">
        <w:r w:rsidRPr="00667243">
          <w:rPr>
            <w:rStyle w:val="Hyperlink"/>
          </w:rPr>
          <w:t>Office of Information Technology</w:t>
        </w:r>
      </w:hyperlink>
      <w:r w:rsidRPr="00667243">
        <w:t xml:space="preserve"> provides information technology support to all Government Offices and Departments with the broad mission to enable them to achieve their objectives in the most efficient and effective manner. It also supports more than 1,000 employees in public authorities, ensuring the efficient provision of user centric services, as well as the smooth flow of administrative activities. </w:t>
      </w:r>
    </w:p>
    <w:p w14:paraId="36A75A99" w14:textId="7EF9DA5A" w:rsidR="001A3505" w:rsidRPr="00667243" w:rsidRDefault="001A3505" w:rsidP="00FE4D60">
      <w:pPr>
        <w:pStyle w:val="Heading3"/>
      </w:pPr>
      <w:bookmarkStart w:id="38" w:name="_Toc1035643"/>
      <w:bookmarkStart w:id="39" w:name="_Toc1474978"/>
      <w:r w:rsidRPr="00667243">
        <w:t>Base registry coordination</w:t>
      </w:r>
      <w:bookmarkEnd w:id="38"/>
      <w:bookmarkEnd w:id="39"/>
    </w:p>
    <w:p w14:paraId="40F09562" w14:textId="0470197E" w:rsidR="00C65F91" w:rsidRPr="00667243" w:rsidRDefault="004C49EF" w:rsidP="00C543FF">
      <w:pPr>
        <w:pStyle w:val="Subtitle"/>
      </w:pPr>
      <w:r w:rsidRPr="00667243">
        <w:t>Office of Civil Registry</w:t>
      </w:r>
    </w:p>
    <w:p w14:paraId="581D426C" w14:textId="28E2F164" w:rsidR="004C49EF" w:rsidRPr="00667243" w:rsidRDefault="00933363">
      <w:r w:rsidRPr="00667243">
        <w:t>One of the</w:t>
      </w:r>
      <w:r w:rsidR="004230CA" w:rsidRPr="00667243">
        <w:t xml:space="preserve"> main registries in Liechtenstein </w:t>
      </w:r>
      <w:r w:rsidRPr="00667243">
        <w:t>is</w:t>
      </w:r>
      <w:r w:rsidR="004230CA" w:rsidRPr="00667243">
        <w:t xml:space="preserve"> the Civil Registry which belon</w:t>
      </w:r>
      <w:r w:rsidR="006233D4" w:rsidRPr="00667243">
        <w:t>g</w:t>
      </w:r>
      <w:r w:rsidR="004230CA" w:rsidRPr="00667243">
        <w:t>s to the Office of Civi</w:t>
      </w:r>
      <w:r w:rsidR="006233D4" w:rsidRPr="00667243">
        <w:t xml:space="preserve">l </w:t>
      </w:r>
      <w:r w:rsidR="004230CA" w:rsidRPr="00667243">
        <w:t>Registry</w:t>
      </w:r>
      <w:r w:rsidR="006233D4" w:rsidRPr="00667243">
        <w:t xml:space="preserve"> and handles personal data</w:t>
      </w:r>
      <w:r w:rsidR="004C49EF" w:rsidRPr="00667243">
        <w:t>.</w:t>
      </w:r>
    </w:p>
    <w:p w14:paraId="0F06E771" w14:textId="4824789B" w:rsidR="005A125A" w:rsidRPr="00667243" w:rsidRDefault="005A125A" w:rsidP="00C543FF">
      <w:pPr>
        <w:pStyle w:val="Subtitle"/>
      </w:pPr>
      <w:r w:rsidRPr="00667243">
        <w:t>Office of Motor Vehicles</w:t>
      </w:r>
    </w:p>
    <w:p w14:paraId="6BD2FA4D" w14:textId="5DC252F1" w:rsidR="005A125A" w:rsidRPr="00667243" w:rsidRDefault="00933363">
      <w:r w:rsidRPr="00667243">
        <w:t xml:space="preserve">The </w:t>
      </w:r>
      <w:hyperlink r:id="rId63" w:history="1">
        <w:r w:rsidRPr="00667243">
          <w:rPr>
            <w:rStyle w:val="Hyperlink"/>
          </w:rPr>
          <w:t>Office of Motor Vehicles</w:t>
        </w:r>
      </w:hyperlink>
      <w:r w:rsidRPr="00667243">
        <w:t xml:space="preserve"> takes care of the</w:t>
      </w:r>
      <w:r w:rsidR="00D11AC8" w:rsidRPr="00667243">
        <w:t xml:space="preserve"> </w:t>
      </w:r>
      <w:r w:rsidR="004C51DC" w:rsidRPr="00667243">
        <w:t>Vehicle</w:t>
      </w:r>
      <w:r w:rsidR="00D11AC8" w:rsidRPr="00667243">
        <w:t xml:space="preserve"> Registry </w:t>
      </w:r>
      <w:r w:rsidRPr="00667243">
        <w:t xml:space="preserve">which </w:t>
      </w:r>
      <w:r w:rsidR="006233D4" w:rsidRPr="00667243">
        <w:t xml:space="preserve">handles </w:t>
      </w:r>
      <w:r w:rsidR="00CF7570" w:rsidRPr="00667243">
        <w:t>vehicles data</w:t>
      </w:r>
      <w:r w:rsidRPr="00667243">
        <w:t>.</w:t>
      </w:r>
    </w:p>
    <w:p w14:paraId="4D060E56" w14:textId="7C60E2D0" w:rsidR="005A125A" w:rsidRPr="00667243" w:rsidRDefault="005A125A" w:rsidP="00C543FF">
      <w:pPr>
        <w:pStyle w:val="Subtitle"/>
      </w:pPr>
      <w:r w:rsidRPr="00667243">
        <w:t>Office of Economic Affairs, Ministry of Justice</w:t>
      </w:r>
    </w:p>
    <w:p w14:paraId="18782A54" w14:textId="451248DA" w:rsidR="004230CA" w:rsidRPr="00667243" w:rsidRDefault="00933363" w:rsidP="00C543FF">
      <w:pPr>
        <w:rPr>
          <w:rFonts w:ascii="Arial" w:hAnsi="Arial"/>
          <w:color w:val="auto"/>
          <w:szCs w:val="22"/>
          <w:lang w:eastAsia="en-US"/>
        </w:rPr>
      </w:pPr>
      <w:r w:rsidRPr="00667243">
        <w:t>T</w:t>
      </w:r>
      <w:r w:rsidR="00D11AC8" w:rsidRPr="00667243">
        <w:t xml:space="preserve">he Commercial Registry </w:t>
      </w:r>
      <w:r w:rsidR="00DC08EA" w:rsidRPr="00667243">
        <w:t xml:space="preserve">and </w:t>
      </w:r>
      <w:r w:rsidR="00CF7570" w:rsidRPr="00667243">
        <w:t xml:space="preserve">the </w:t>
      </w:r>
      <w:r w:rsidR="00DC08EA" w:rsidRPr="00667243">
        <w:t>Land Registry</w:t>
      </w:r>
      <w:r w:rsidR="00D11AC8" w:rsidRPr="00667243">
        <w:t xml:space="preserve"> belong to the </w:t>
      </w:r>
      <w:hyperlink r:id="rId64" w:history="1">
        <w:r w:rsidR="00D11AC8" w:rsidRPr="00667243">
          <w:rPr>
            <w:rStyle w:val="Hyperlink"/>
          </w:rPr>
          <w:t>Office of Economic Affairs,</w:t>
        </w:r>
        <w:r w:rsidR="00DC08EA" w:rsidRPr="00667243">
          <w:rPr>
            <w:rStyle w:val="Hyperlink"/>
          </w:rPr>
          <w:t xml:space="preserve"> </w:t>
        </w:r>
        <w:r w:rsidR="00AC5F5B" w:rsidRPr="00667243">
          <w:rPr>
            <w:rStyle w:val="Hyperlink"/>
          </w:rPr>
          <w:t>Ministry</w:t>
        </w:r>
        <w:r w:rsidR="00DC08EA" w:rsidRPr="00667243">
          <w:rPr>
            <w:rStyle w:val="Hyperlink"/>
          </w:rPr>
          <w:t xml:space="preserve"> of Justice</w:t>
        </w:r>
      </w:hyperlink>
      <w:r w:rsidR="00CF7570" w:rsidRPr="00667243">
        <w:t xml:space="preserve"> and which handle respect</w:t>
      </w:r>
      <w:r w:rsidR="00C0423D" w:rsidRPr="00667243">
        <w:t>ively</w:t>
      </w:r>
      <w:r w:rsidR="00CF7570" w:rsidRPr="00667243">
        <w:t xml:space="preserve"> businesses and land data</w:t>
      </w:r>
      <w:r w:rsidR="00DC08EA" w:rsidRPr="00667243">
        <w:t>.</w:t>
      </w:r>
      <w:r w:rsidR="00590F81" w:rsidRPr="00667243">
        <w:t xml:space="preserve"> The Liechtenstein Commercial Register is a public register for companies and merchants. It ensures legal certainty in the commercial field by establishing clear legal circumstances in respect of private law, liability and representation</w:t>
      </w:r>
      <w:r w:rsidR="00181F0E" w:rsidRPr="00667243">
        <w:t xml:space="preserve">. On the other hand, the Land </w:t>
      </w:r>
      <w:r w:rsidR="00E17757" w:rsidRPr="00667243">
        <w:t>R</w:t>
      </w:r>
      <w:r w:rsidR="00181F0E" w:rsidRPr="00667243">
        <w:t>egistry is a means of systematization of the real estate property and constitutes an important and mandatory procedure for land owner</w:t>
      </w:r>
      <w:r w:rsidR="00E17757" w:rsidRPr="00667243">
        <w:t>s</w:t>
      </w:r>
      <w:r w:rsidR="00181F0E" w:rsidRPr="00667243">
        <w:t xml:space="preserve"> in Liechtenstein.</w:t>
      </w:r>
    </w:p>
    <w:p w14:paraId="4D327CD8" w14:textId="75FD01BD" w:rsidR="003730DF" w:rsidRPr="00667243" w:rsidRDefault="003730DF" w:rsidP="00FE4D60">
      <w:pPr>
        <w:pStyle w:val="Heading3"/>
      </w:pPr>
      <w:bookmarkStart w:id="40" w:name="_Toc1474979"/>
      <w:r w:rsidRPr="00667243">
        <w:t>Audit</w:t>
      </w:r>
      <w:bookmarkEnd w:id="40"/>
    </w:p>
    <w:p w14:paraId="11EDCB6A" w14:textId="4756F217" w:rsidR="004F6F13" w:rsidRPr="00667243" w:rsidRDefault="004F6F13" w:rsidP="004F6F13">
      <w:pPr>
        <w:pStyle w:val="Subtitle"/>
        <w:rPr>
          <w:rStyle w:val="Hyperlink"/>
          <w:color w:val="00B0F0"/>
          <w:sz w:val="22"/>
        </w:rPr>
      </w:pPr>
      <w:r w:rsidRPr="00667243">
        <w:rPr>
          <w:rStyle w:val="Hyperlink"/>
          <w:color w:val="00B0F0"/>
          <w:sz w:val="22"/>
        </w:rPr>
        <w:t>National Audit Office</w:t>
      </w:r>
    </w:p>
    <w:p w14:paraId="24EC5552" w14:textId="79C65921" w:rsidR="005523ED" w:rsidRPr="00667243" w:rsidRDefault="004F6F13" w:rsidP="00305911">
      <w:r w:rsidRPr="00667243">
        <w:t xml:space="preserve">The </w:t>
      </w:r>
      <w:hyperlink r:id="rId65" w:history="1">
        <w:r w:rsidRPr="00667243">
          <w:rPr>
            <w:rStyle w:val="Hyperlink"/>
          </w:rPr>
          <w:t>National Audit</w:t>
        </w:r>
      </w:hyperlink>
      <w:r w:rsidRPr="00667243">
        <w:t xml:space="preserve"> Office provides independent auditing services for all government and private sector organisations. The National Audit Office, through the Audit Act of January 2010 supports the parliament and the public accounts committee in the exercise of their constitutional powers and financial oversight of public financial management and public accounting, and the government in exercising its supervisory function.</w:t>
      </w:r>
    </w:p>
    <w:p w14:paraId="1991DF04" w14:textId="77777777" w:rsidR="003730DF" w:rsidRPr="00667243" w:rsidRDefault="003730DF" w:rsidP="00FE4D60">
      <w:pPr>
        <w:pStyle w:val="Heading3"/>
      </w:pPr>
      <w:bookmarkStart w:id="41" w:name="_Toc1474980"/>
      <w:r w:rsidRPr="00667243">
        <w:t>Data Protection</w:t>
      </w:r>
      <w:bookmarkEnd w:id="41"/>
    </w:p>
    <w:p w14:paraId="64185C09" w14:textId="43E21DCA" w:rsidR="00806F40" w:rsidRPr="00667243" w:rsidRDefault="00806F40" w:rsidP="00806F40">
      <w:pPr>
        <w:pStyle w:val="Subtitle"/>
        <w:rPr>
          <w:rStyle w:val="Hyperlink"/>
          <w:color w:val="00B0F0"/>
          <w:sz w:val="22"/>
        </w:rPr>
      </w:pPr>
      <w:r w:rsidRPr="00667243">
        <w:rPr>
          <w:rStyle w:val="Hyperlink"/>
          <w:color w:val="00B0F0"/>
          <w:sz w:val="22"/>
        </w:rPr>
        <w:t>Data Protection Unit</w:t>
      </w:r>
    </w:p>
    <w:p w14:paraId="158FAC00" w14:textId="5D331DBA" w:rsidR="00806F40" w:rsidRPr="00667243" w:rsidRDefault="00806F40" w:rsidP="00806F40">
      <w:r w:rsidRPr="00667243">
        <w:t xml:space="preserve">The </w:t>
      </w:r>
      <w:hyperlink r:id="rId66" w:history="1">
        <w:r w:rsidRPr="00667243">
          <w:rPr>
            <w:rStyle w:val="Hyperlink"/>
          </w:rPr>
          <w:t>Data Protection Unit</w:t>
        </w:r>
      </w:hyperlink>
      <w:r w:rsidR="00D2025C" w:rsidRPr="00667243">
        <w:t xml:space="preserve">, </w:t>
      </w:r>
      <w:r w:rsidR="00D2025C" w:rsidRPr="00667243">
        <w:rPr>
          <w:i/>
        </w:rPr>
        <w:t>Datenschutzstelle</w:t>
      </w:r>
      <w:r w:rsidR="00D2025C" w:rsidRPr="00667243">
        <w:t xml:space="preserve">, </w:t>
      </w:r>
      <w:r w:rsidRPr="00667243">
        <w:t xml:space="preserve">is the authority responsible for the safeguard and the application of the provisions of the </w:t>
      </w:r>
      <w:hyperlink r:id="rId67" w:history="1">
        <w:r w:rsidRPr="00667243">
          <w:rPr>
            <w:rStyle w:val="Hyperlink"/>
          </w:rPr>
          <w:t>Data Protection Act</w:t>
        </w:r>
      </w:hyperlink>
      <w:r w:rsidRPr="00667243">
        <w:t>, and the accompanying legislative framework. It also monitors and provides registration of relevant data collections and data communications.</w:t>
      </w:r>
    </w:p>
    <w:p w14:paraId="4EB2D4F5" w14:textId="77777777" w:rsidR="003730DF" w:rsidRPr="00667243" w:rsidRDefault="003730DF" w:rsidP="001F36DA">
      <w:pPr>
        <w:pStyle w:val="Heading2"/>
      </w:pPr>
      <w:bookmarkStart w:id="42" w:name="_Toc1474981"/>
      <w:r w:rsidRPr="00667243">
        <w:t>Subnational (federal, regional and local)</w:t>
      </w:r>
      <w:bookmarkEnd w:id="42"/>
    </w:p>
    <w:p w14:paraId="3DA089E7" w14:textId="77777777" w:rsidR="005523ED" w:rsidRPr="00667243" w:rsidRDefault="005523ED" w:rsidP="001F36DA">
      <w:pPr>
        <w:pStyle w:val="Heading3"/>
      </w:pPr>
      <w:bookmarkStart w:id="43" w:name="_Toc1474982"/>
      <w:r w:rsidRPr="00667243">
        <w:t>Policy</w:t>
      </w:r>
      <w:bookmarkEnd w:id="43"/>
    </w:p>
    <w:p w14:paraId="67FF9A93" w14:textId="25D1D26A" w:rsidR="00A2092A" w:rsidRPr="00667243" w:rsidRDefault="00A2092A" w:rsidP="00A2092A">
      <w:pPr>
        <w:pStyle w:val="Subtitle"/>
        <w:rPr>
          <w:rStyle w:val="Hyperlink"/>
          <w:color w:val="00B0F0"/>
          <w:sz w:val="22"/>
        </w:rPr>
      </w:pPr>
      <w:bookmarkStart w:id="44" w:name="_Toc1474983"/>
      <w:r w:rsidRPr="00667243">
        <w:rPr>
          <w:rStyle w:val="Hyperlink"/>
          <w:color w:val="00B0F0"/>
          <w:sz w:val="22"/>
        </w:rPr>
        <w:t>Municipalities</w:t>
      </w:r>
    </w:p>
    <w:p w14:paraId="5042C0FE" w14:textId="4AD32480" w:rsidR="00CD73AC" w:rsidRPr="00667243" w:rsidRDefault="00A2092A" w:rsidP="00A2092A">
      <w:r w:rsidRPr="00667243">
        <w:t xml:space="preserve">As the union of its two regions of Vaduz and Schellenberg, the Principality of Liechtenstein constitutes an indivisible and inalienable whole. The region of Vaduz (Oberland, Upper Country) consists of the </w:t>
      </w:r>
      <w:hyperlink r:id="rId68" w:history="1">
        <w:r w:rsidRPr="00667243">
          <w:rPr>
            <w:rStyle w:val="Hyperlink"/>
          </w:rPr>
          <w:t>municipalities</w:t>
        </w:r>
      </w:hyperlink>
      <w:r w:rsidRPr="00667243">
        <w:t xml:space="preserve"> of Vaduz, Balzers, Planken, Schaan, Triesen, and Triesenberg; the region of Schellenberg (Unterland, Lower Country) consists of the municipalities of Eschen, Gamprin, Mauren, Ruggell and Schellenberg. </w:t>
      </w:r>
    </w:p>
    <w:p w14:paraId="1AE76482" w14:textId="516A8505" w:rsidR="00CD73AC" w:rsidRPr="00667243" w:rsidRDefault="00A2092A" w:rsidP="00A2092A">
      <w:r w:rsidRPr="00667243">
        <w:t>By means of a municipal code, the municipalities specify the rights and duties of their inhabitants, the organisation of the authorities and the procedure for interacting with authorities. Since 1998, all municipalities have a municipal code tailored to their needs.</w:t>
      </w:r>
    </w:p>
    <w:p w14:paraId="3B6C69E1" w14:textId="2BF2C11E" w:rsidR="00A2092A" w:rsidRPr="00667243" w:rsidRDefault="00A2092A" w:rsidP="00A2092A">
      <w:r w:rsidRPr="00667243">
        <w:t>As far as eGovernment is concerned, state and municipal levels are independent according to legislation.</w:t>
      </w:r>
    </w:p>
    <w:p w14:paraId="27CC7E6F" w14:textId="7B651C43" w:rsidR="005523ED" w:rsidRPr="00667243" w:rsidRDefault="005523ED" w:rsidP="00A2092A">
      <w:pPr>
        <w:pStyle w:val="Heading3"/>
      </w:pPr>
      <w:r w:rsidRPr="00667243">
        <w:t>Coordination</w:t>
      </w:r>
      <w:bookmarkEnd w:id="44"/>
    </w:p>
    <w:p w14:paraId="0E477DA1" w14:textId="77777777" w:rsidR="00B06A35" w:rsidRPr="00667243" w:rsidRDefault="00B06A35" w:rsidP="00B06A35">
      <w:r w:rsidRPr="00667243">
        <w:t xml:space="preserve">No responsible organisations were reported to date. </w:t>
      </w:r>
    </w:p>
    <w:p w14:paraId="6B1B2636" w14:textId="1B0F853E" w:rsidR="005523ED" w:rsidRPr="00667243" w:rsidRDefault="005523ED" w:rsidP="00C543FF"/>
    <w:p w14:paraId="0B95E72C" w14:textId="4C70218B" w:rsidR="005523ED" w:rsidRPr="00667243" w:rsidRDefault="005523ED" w:rsidP="001F36DA">
      <w:pPr>
        <w:pStyle w:val="Heading3"/>
      </w:pPr>
      <w:bookmarkStart w:id="45" w:name="_Toc1474984"/>
      <w:r w:rsidRPr="00667243">
        <w:t>Implementation</w:t>
      </w:r>
      <w:bookmarkEnd w:id="45"/>
    </w:p>
    <w:p w14:paraId="10D238B6" w14:textId="7F58A545" w:rsidR="005523ED" w:rsidRPr="00667243" w:rsidRDefault="00B06A35" w:rsidP="00C543FF">
      <w:r w:rsidRPr="00667243">
        <w:t xml:space="preserve">No responsible organisations were reported to date. </w:t>
      </w:r>
    </w:p>
    <w:p w14:paraId="6BD65AA8" w14:textId="0772980C" w:rsidR="005523ED" w:rsidRPr="00667243" w:rsidRDefault="005523ED" w:rsidP="001F36DA">
      <w:pPr>
        <w:pStyle w:val="Heading3"/>
      </w:pPr>
      <w:bookmarkStart w:id="46" w:name="_Toc1474985"/>
      <w:r w:rsidRPr="00667243">
        <w:t>Support</w:t>
      </w:r>
      <w:bookmarkEnd w:id="46"/>
    </w:p>
    <w:p w14:paraId="7565FFCA" w14:textId="77777777" w:rsidR="00B06A35" w:rsidRPr="00667243" w:rsidRDefault="00B06A35" w:rsidP="00B06A35">
      <w:r w:rsidRPr="00667243">
        <w:t xml:space="preserve">No responsible organisations were reported to date. </w:t>
      </w:r>
    </w:p>
    <w:p w14:paraId="6F181027" w14:textId="77777777" w:rsidR="00260582" w:rsidRPr="00667243" w:rsidRDefault="00260582" w:rsidP="00260582">
      <w:pPr>
        <w:pStyle w:val="Heading3"/>
      </w:pPr>
      <w:r w:rsidRPr="00667243">
        <w:t>Base registry coordination</w:t>
      </w:r>
    </w:p>
    <w:p w14:paraId="71242B15" w14:textId="77777777" w:rsidR="00B06A35" w:rsidRPr="00667243" w:rsidRDefault="00B06A35" w:rsidP="00B06A35">
      <w:r w:rsidRPr="00667243">
        <w:t xml:space="preserve">No responsible organisations were reported to date. </w:t>
      </w:r>
    </w:p>
    <w:p w14:paraId="3307E210" w14:textId="38F4EE92" w:rsidR="005523ED" w:rsidRPr="00667243" w:rsidRDefault="005523ED" w:rsidP="001F36DA">
      <w:pPr>
        <w:pStyle w:val="Heading3"/>
      </w:pPr>
      <w:bookmarkStart w:id="47" w:name="_Toc1474986"/>
      <w:r w:rsidRPr="00667243">
        <w:t>Audit</w:t>
      </w:r>
      <w:bookmarkEnd w:id="47"/>
    </w:p>
    <w:p w14:paraId="6C94CBCC" w14:textId="77777777" w:rsidR="00B06A35" w:rsidRPr="00667243" w:rsidRDefault="00B06A35" w:rsidP="00B06A35">
      <w:r w:rsidRPr="00667243">
        <w:t xml:space="preserve">No responsible organisations were reported to date. </w:t>
      </w:r>
    </w:p>
    <w:p w14:paraId="346D4955" w14:textId="47852379" w:rsidR="005523ED" w:rsidRPr="00667243" w:rsidRDefault="005523ED" w:rsidP="001F36DA">
      <w:pPr>
        <w:pStyle w:val="Heading3"/>
      </w:pPr>
      <w:bookmarkStart w:id="48" w:name="_Toc1474987"/>
      <w:r w:rsidRPr="00667243">
        <w:t>Data Protection</w:t>
      </w:r>
      <w:bookmarkEnd w:id="48"/>
    </w:p>
    <w:p w14:paraId="790E8655" w14:textId="77777777" w:rsidR="00B06A35" w:rsidRPr="00667243" w:rsidRDefault="00B06A35" w:rsidP="00B06A35">
      <w:r w:rsidRPr="00667243">
        <w:t xml:space="preserve">No responsible organisations were reported to date. </w:t>
      </w:r>
    </w:p>
    <w:p w14:paraId="0D742A27" w14:textId="77777777" w:rsidR="005523ED" w:rsidRPr="00667243" w:rsidRDefault="005523ED" w:rsidP="005523ED">
      <w:pPr>
        <w:pStyle w:val="BodyText"/>
      </w:pPr>
    </w:p>
    <w:p w14:paraId="3C81C57A" w14:textId="77777777" w:rsidR="003730DF" w:rsidRPr="00667243" w:rsidRDefault="000A7546" w:rsidP="005523ED">
      <w:pPr>
        <w:pStyle w:val="Heading1"/>
      </w:pPr>
      <w:r w:rsidRPr="00667243">
        <w:br w:type="page"/>
      </w:r>
      <w:bookmarkStart w:id="49" w:name="_Toc12884195"/>
      <w:r w:rsidR="003730DF" w:rsidRPr="00667243">
        <w:t xml:space="preserve">Digital Government </w:t>
      </w:r>
      <w:r w:rsidR="00457E8B" w:rsidRPr="00667243">
        <w:t>I</w:t>
      </w:r>
      <w:r w:rsidR="003730DF" w:rsidRPr="00667243">
        <w:t>nfrastructure</w:t>
      </w:r>
      <w:bookmarkEnd w:id="49"/>
      <w:r w:rsidR="003730DF" w:rsidRPr="00667243">
        <w:t xml:space="preserve"> </w:t>
      </w:r>
    </w:p>
    <w:p w14:paraId="5FB1BE57" w14:textId="34C59747" w:rsidR="005523ED" w:rsidRPr="00667243" w:rsidRDefault="003730DF" w:rsidP="00F626D0">
      <w:pPr>
        <w:pStyle w:val="Heading2"/>
      </w:pPr>
      <w:bookmarkStart w:id="50" w:name="_Toc1474989"/>
      <w:r w:rsidRPr="00667243">
        <w:t>Portals</w:t>
      </w:r>
      <w:bookmarkEnd w:id="50"/>
    </w:p>
    <w:p w14:paraId="317FEF31" w14:textId="2208F050" w:rsidR="000544B3" w:rsidRPr="00667243" w:rsidRDefault="000544B3" w:rsidP="00C543FF">
      <w:pPr>
        <w:pStyle w:val="Subtitle"/>
      </w:pPr>
      <w:r w:rsidRPr="00667243">
        <w:t>Digital-liechtenstein.li central platform</w:t>
      </w:r>
    </w:p>
    <w:p w14:paraId="579483CC" w14:textId="450D7CF7" w:rsidR="00257AFD" w:rsidRPr="00667243" w:rsidRDefault="004835B9" w:rsidP="00F626D0">
      <w:r w:rsidRPr="00667243">
        <w:t xml:space="preserve">In </w:t>
      </w:r>
      <w:r w:rsidR="008E5219" w:rsidRPr="00667243">
        <w:t xml:space="preserve">the fall of 2017, the </w:t>
      </w:r>
      <w:hyperlink r:id="rId69" w:history="1">
        <w:r w:rsidR="008E5219" w:rsidRPr="00667243">
          <w:rPr>
            <w:rStyle w:val="Hyperlink"/>
          </w:rPr>
          <w:t>digital-liechtenstein.li central platform</w:t>
        </w:r>
      </w:hyperlink>
      <w:r w:rsidR="008E5219" w:rsidRPr="00667243">
        <w:t xml:space="preserve"> was lau</w:t>
      </w:r>
      <w:r w:rsidR="003505AF" w:rsidRPr="00667243">
        <w:t>n</w:t>
      </w:r>
      <w:r w:rsidR="008E5219" w:rsidRPr="00667243">
        <w:t xml:space="preserve">ched with the five topics and action fields of networking and politics, communication, talent, events and start-ups. This </w:t>
      </w:r>
      <w:r w:rsidR="00373586" w:rsidRPr="00667243">
        <w:t>is a central platform for digital innovation and networking for Liechtenstein. The site initiative is under the patronage of the Princely House and the Government and is supported by more than 40 well-known companies and organi</w:t>
      </w:r>
      <w:r w:rsidR="00351E2F" w:rsidRPr="00667243">
        <w:t>s</w:t>
      </w:r>
      <w:r w:rsidR="00373586" w:rsidRPr="00667243">
        <w:t>ations that want to develop Liechtenstein into a leading digital business location. The initiative bundles the relevant forces from politics, business and science, creates access to relevant networks and enables the decisive transfer of know-how for the digital transformation.</w:t>
      </w:r>
    </w:p>
    <w:p w14:paraId="02C66BD8" w14:textId="19901E42" w:rsidR="004835B9" w:rsidRPr="00667243" w:rsidRDefault="003A52EA" w:rsidP="00C543FF">
      <w:pPr>
        <w:pStyle w:val="Subtitle"/>
      </w:pPr>
      <w:r w:rsidRPr="00667243">
        <w:t xml:space="preserve">LLV </w:t>
      </w:r>
      <w:r w:rsidR="002A19DC" w:rsidRPr="00667243">
        <w:t>eGovernment Portal</w:t>
      </w:r>
      <w:r w:rsidR="00373586" w:rsidRPr="00667243">
        <w:t xml:space="preserve"> </w:t>
      </w:r>
      <w:r w:rsidR="008E5219" w:rsidRPr="00667243">
        <w:t xml:space="preserve"> </w:t>
      </w:r>
    </w:p>
    <w:p w14:paraId="3A0EAF1D" w14:textId="76C22B77" w:rsidR="00F626D0" w:rsidRPr="00667243" w:rsidRDefault="00F626D0" w:rsidP="00F626D0">
      <w:r w:rsidRPr="00667243">
        <w:t xml:space="preserve">In April 2014, the central national </w:t>
      </w:r>
      <w:hyperlink r:id="rId70" w:history="1">
        <w:r w:rsidRPr="00667243">
          <w:rPr>
            <w:rStyle w:val="Hyperlink"/>
          </w:rPr>
          <w:t>eGovernment Portal</w:t>
        </w:r>
      </w:hyperlink>
      <w:r w:rsidRPr="00667243">
        <w:t xml:space="preserve"> was relaunched with a completely new responsive design, also allowing for mobile-friendly access. The </w:t>
      </w:r>
      <w:r w:rsidR="00E17757" w:rsidRPr="00667243">
        <w:t xml:space="preserve">original </w:t>
      </w:r>
      <w:r w:rsidRPr="00667243">
        <w:t xml:space="preserve">portal </w:t>
      </w:r>
      <w:r w:rsidR="00E17757" w:rsidRPr="00667243">
        <w:t xml:space="preserve">had actually been </w:t>
      </w:r>
      <w:r w:rsidRPr="00667243">
        <w:t xml:space="preserve">introduced </w:t>
      </w:r>
      <w:r w:rsidR="00E17757" w:rsidRPr="00667243">
        <w:t xml:space="preserve">as far back as </w:t>
      </w:r>
      <w:r w:rsidRPr="00667243">
        <w:t>2004.</w:t>
      </w:r>
    </w:p>
    <w:p w14:paraId="6060D15C" w14:textId="06B80380" w:rsidR="00F626D0" w:rsidRPr="00667243" w:rsidRDefault="00F626D0" w:rsidP="00F626D0">
      <w:r w:rsidRPr="00667243">
        <w:t>The new 2014 design focus</w:t>
      </w:r>
      <w:r w:rsidR="00F148F8" w:rsidRPr="00667243">
        <w:t>ed</w:t>
      </w:r>
      <w:r w:rsidRPr="00667243">
        <w:t xml:space="preserve"> on usability. The most used content </w:t>
      </w:r>
      <w:r w:rsidR="00F148F8" w:rsidRPr="00667243">
        <w:t>was</w:t>
      </w:r>
      <w:r w:rsidRPr="00667243">
        <w:t xml:space="preserve"> automatically presented on the top of the Index page and content </w:t>
      </w:r>
      <w:r w:rsidR="00F148F8" w:rsidRPr="00667243">
        <w:t>was</w:t>
      </w:r>
      <w:r w:rsidRPr="00667243">
        <w:t xml:space="preserve"> unified over all agencies. A new search function presen</w:t>
      </w:r>
      <w:r w:rsidR="00F148F8" w:rsidRPr="00667243">
        <w:t>ted</w:t>
      </w:r>
      <w:r w:rsidRPr="00667243">
        <w:t xml:space="preserve"> data in groups and drastically reduces the time needed to access necessary information. There </w:t>
      </w:r>
      <w:r w:rsidR="00F148F8" w:rsidRPr="00667243">
        <w:t>were</w:t>
      </w:r>
      <w:r w:rsidRPr="00667243">
        <w:t xml:space="preserve"> also new apps on the page, which provide</w:t>
      </w:r>
      <w:r w:rsidR="00F148F8" w:rsidRPr="00667243">
        <w:t>d</w:t>
      </w:r>
      <w:r w:rsidRPr="00667243">
        <w:t xml:space="preserve"> citizens with ready access to their personal data held by the government. For the very first time</w:t>
      </w:r>
      <w:r w:rsidR="00F148F8" w:rsidRPr="00667243">
        <w:t>,</w:t>
      </w:r>
      <w:r w:rsidRPr="00667243">
        <w:t xml:space="preserve"> integrated services which deliver</w:t>
      </w:r>
      <w:r w:rsidR="00F148F8" w:rsidRPr="00667243">
        <w:t>ed</w:t>
      </w:r>
      <w:r w:rsidRPr="00667243">
        <w:t xml:space="preserve"> online private certificates </w:t>
      </w:r>
      <w:r w:rsidR="00F148F8" w:rsidRPr="00667243">
        <w:t>(such as</w:t>
      </w:r>
      <w:r w:rsidRPr="00667243">
        <w:t xml:space="preserve"> the execution-report</w:t>
      </w:r>
      <w:r w:rsidR="00F148F8" w:rsidRPr="00667243">
        <w:t>s</w:t>
      </w:r>
      <w:r w:rsidRPr="00667243">
        <w:t xml:space="preserve"> and criminal record report</w:t>
      </w:r>
      <w:r w:rsidR="00F148F8" w:rsidRPr="00667243">
        <w:t>s) were included</w:t>
      </w:r>
      <w:r w:rsidRPr="00667243">
        <w:t>. And last, but not least there is a new feedback feature, which allows users to get in contact with the specialised unit for eGovernment. With this new user-driven suggestion system and a very fast implementation cycle, the portal has become a flexible, living platform.</w:t>
      </w:r>
    </w:p>
    <w:p w14:paraId="7D4CB0DA" w14:textId="77777777" w:rsidR="00F626D0" w:rsidRPr="00667243" w:rsidRDefault="00F626D0" w:rsidP="00F626D0">
      <w:r w:rsidRPr="00667243">
        <w:t>The administrative portal’s technical and administrative responsibility lies with the Office of Information Technology, while content responsibility lies with the relevant government offices. The portal covers all matters related to citizen-state and business-state interaction. Related topics include among other legal matters and legislation texts, employment, taxation, all forms of declaration towards the State. Regarding its structure, the portal is comprised of three major sections:</w:t>
      </w:r>
    </w:p>
    <w:p w14:paraId="022993C2" w14:textId="77777777" w:rsidR="00F626D0" w:rsidRPr="00667243" w:rsidRDefault="00F626D0" w:rsidP="00F626D0">
      <w:pPr>
        <w:numPr>
          <w:ilvl w:val="0"/>
          <w:numId w:val="33"/>
        </w:numPr>
        <w:spacing w:after="120"/>
      </w:pPr>
      <w:r w:rsidRPr="00667243">
        <w:t>Life topics;</w:t>
      </w:r>
    </w:p>
    <w:p w14:paraId="101636FF" w14:textId="77777777" w:rsidR="00F626D0" w:rsidRPr="00667243" w:rsidRDefault="00F626D0" w:rsidP="00F626D0">
      <w:pPr>
        <w:numPr>
          <w:ilvl w:val="0"/>
          <w:numId w:val="33"/>
        </w:numPr>
        <w:spacing w:after="120"/>
      </w:pPr>
      <w:r w:rsidRPr="00667243">
        <w:t>Public Authorities;</w:t>
      </w:r>
    </w:p>
    <w:p w14:paraId="3F488CFC" w14:textId="77777777" w:rsidR="00F626D0" w:rsidRPr="00667243" w:rsidRDefault="00F626D0" w:rsidP="00F626D0">
      <w:pPr>
        <w:numPr>
          <w:ilvl w:val="0"/>
          <w:numId w:val="33"/>
        </w:numPr>
        <w:spacing w:after="120"/>
      </w:pPr>
      <w:r w:rsidRPr="00667243">
        <w:t>Online counter.</w:t>
      </w:r>
    </w:p>
    <w:p w14:paraId="5D5580CD" w14:textId="77777777" w:rsidR="00F626D0" w:rsidRPr="00667243" w:rsidRDefault="00F626D0" w:rsidP="00F626D0">
      <w:pPr>
        <w:rPr>
          <w:color w:val="auto"/>
        </w:rPr>
      </w:pPr>
      <w:r w:rsidRPr="00667243">
        <w:t xml:space="preserve">The LLV eGovernment portal also offers a broad range of </w:t>
      </w:r>
      <w:hyperlink r:id="rId71" w:anchor="/20/" w:history="1">
        <w:r w:rsidRPr="00667243">
          <w:rPr>
            <w:rStyle w:val="Hyperlink"/>
          </w:rPr>
          <w:t>online applications</w:t>
        </w:r>
      </w:hyperlink>
      <w:r w:rsidRPr="00667243">
        <w:t>, such as:</w:t>
      </w:r>
    </w:p>
    <w:p w14:paraId="343B2FD6" w14:textId="77777777" w:rsidR="00F626D0" w:rsidRPr="00667243" w:rsidRDefault="00E759E5" w:rsidP="00F626D0">
      <w:pPr>
        <w:numPr>
          <w:ilvl w:val="0"/>
          <w:numId w:val="33"/>
        </w:numPr>
        <w:spacing w:after="120"/>
      </w:pPr>
      <w:hyperlink r:id="rId72" w:history="1">
        <w:r w:rsidR="00F626D0" w:rsidRPr="00667243">
          <w:rPr>
            <w:rStyle w:val="Hyperlink"/>
          </w:rPr>
          <w:t>Business names index for enterprises</w:t>
        </w:r>
      </w:hyperlink>
      <w:r w:rsidR="00F626D0" w:rsidRPr="00667243">
        <w:rPr>
          <w:rStyle w:val="Hyperlink"/>
        </w:rPr>
        <w:t>;</w:t>
      </w:r>
    </w:p>
    <w:p w14:paraId="5DA6E5C7" w14:textId="77777777" w:rsidR="00F626D0" w:rsidRPr="00667243" w:rsidRDefault="00E759E5" w:rsidP="00F626D0">
      <w:pPr>
        <w:numPr>
          <w:ilvl w:val="0"/>
          <w:numId w:val="33"/>
        </w:numPr>
        <w:spacing w:after="120"/>
        <w:rPr>
          <w:color w:val="auto"/>
        </w:rPr>
      </w:pPr>
      <w:hyperlink r:id="rId73" w:history="1">
        <w:r w:rsidR="00F626D0" w:rsidRPr="00667243">
          <w:rPr>
            <w:rStyle w:val="Hyperlink"/>
          </w:rPr>
          <w:t>Geospatial Data Infrastructure (GDI)</w:t>
        </w:r>
      </w:hyperlink>
      <w:r w:rsidR="00F626D0" w:rsidRPr="00667243">
        <w:rPr>
          <w:color w:val="auto"/>
        </w:rPr>
        <w:t>;</w:t>
      </w:r>
    </w:p>
    <w:p w14:paraId="66C9F69B" w14:textId="77777777" w:rsidR="00F626D0" w:rsidRPr="00667243" w:rsidRDefault="00F626D0" w:rsidP="00F626D0">
      <w:pPr>
        <w:numPr>
          <w:ilvl w:val="0"/>
          <w:numId w:val="33"/>
        </w:numPr>
        <w:spacing w:after="120"/>
      </w:pPr>
      <w:r w:rsidRPr="00667243">
        <w:t>Tax declaration;</w:t>
      </w:r>
    </w:p>
    <w:p w14:paraId="6D06870D" w14:textId="77777777" w:rsidR="00F626D0" w:rsidRPr="00667243" w:rsidRDefault="00F626D0" w:rsidP="00F626D0">
      <w:pPr>
        <w:numPr>
          <w:ilvl w:val="0"/>
          <w:numId w:val="33"/>
        </w:numPr>
        <w:spacing w:after="120"/>
      </w:pPr>
      <w:r w:rsidRPr="00667243">
        <w:t>Online calculator for price increase estimation;</w:t>
      </w:r>
    </w:p>
    <w:p w14:paraId="2E77E965" w14:textId="77777777" w:rsidR="00F626D0" w:rsidRPr="00667243" w:rsidRDefault="00F626D0" w:rsidP="00F626D0">
      <w:pPr>
        <w:numPr>
          <w:ilvl w:val="0"/>
          <w:numId w:val="33"/>
        </w:numPr>
        <w:spacing w:after="120"/>
      </w:pPr>
      <w:r w:rsidRPr="00667243">
        <w:t>Report and application service.</w:t>
      </w:r>
    </w:p>
    <w:p w14:paraId="4941A248" w14:textId="0D4A37D3" w:rsidR="00F626D0" w:rsidRPr="00667243" w:rsidRDefault="00F626D0" w:rsidP="00F626D0">
      <w:r w:rsidRPr="00667243">
        <w:t xml:space="preserve">On 1 April 2007, a section dedicated to the Government of Liechtenstein was introduced under </w:t>
      </w:r>
      <w:hyperlink r:id="rId74" w:history="1">
        <w:r w:rsidRPr="00667243">
          <w:rPr>
            <w:rStyle w:val="Hyperlink"/>
          </w:rPr>
          <w:t>www.regierung.li</w:t>
        </w:r>
      </w:hyperlink>
      <w:r w:rsidRPr="00667243">
        <w:t xml:space="preserve">. </w:t>
      </w:r>
      <w:r w:rsidR="00F148F8" w:rsidRPr="00667243">
        <w:t>It</w:t>
      </w:r>
      <w:r w:rsidRPr="00667243">
        <w:t xml:space="preserve"> provide</w:t>
      </w:r>
      <w:r w:rsidR="00F148F8" w:rsidRPr="00667243">
        <w:t>d</w:t>
      </w:r>
      <w:r w:rsidRPr="00667243">
        <w:t xml:space="preserve"> comprehensive information on the organisation and responsibilities of various governmental departments, as well as information on the members of government.</w:t>
      </w:r>
    </w:p>
    <w:p w14:paraId="75FB6EC8" w14:textId="52F5450D" w:rsidR="00F626D0" w:rsidRPr="00667243" w:rsidRDefault="00F626D0" w:rsidP="00F626D0">
      <w:r w:rsidRPr="00667243">
        <w:t xml:space="preserve">Online services offered by the portal were further enhanced in January 2007 with a new </w:t>
      </w:r>
      <w:hyperlink r:id="rId75" w:history="1">
        <w:r w:rsidRPr="00667243">
          <w:t>electronic telephone book service</w:t>
        </w:r>
      </w:hyperlink>
      <w:r w:rsidRPr="00667243">
        <w:t xml:space="preserve">, featuring online search facilities for the internal telephone numbers of the Public Administration. The service </w:t>
      </w:r>
      <w:r w:rsidR="00F148F8" w:rsidRPr="00667243">
        <w:t xml:space="preserve">function </w:t>
      </w:r>
      <w:r w:rsidRPr="00667243">
        <w:t>offer</w:t>
      </w:r>
      <w:r w:rsidR="00F148F8" w:rsidRPr="00667243">
        <w:t>ed</w:t>
      </w:r>
      <w:r w:rsidRPr="00667243">
        <w:t xml:space="preserve"> up-to-date online information</w:t>
      </w:r>
      <w:r w:rsidR="00F148F8" w:rsidRPr="00667243">
        <w:t>. T</w:t>
      </w:r>
      <w:r w:rsidRPr="00667243">
        <w:t xml:space="preserve">he </w:t>
      </w:r>
      <w:hyperlink r:id="rId76" w:history="1">
        <w:r w:rsidRPr="00667243">
          <w:t>Newsletter Service</w:t>
        </w:r>
      </w:hyperlink>
      <w:r w:rsidRPr="00667243">
        <w:t xml:space="preserve"> of the </w:t>
      </w:r>
      <w:hyperlink r:id="rId77" w:history="1">
        <w:r w:rsidR="00AB4124" w:rsidRPr="00667243">
          <w:rPr>
            <w:rStyle w:val="Hyperlink"/>
          </w:rPr>
          <w:t>eGovernment Portal</w:t>
        </w:r>
      </w:hyperlink>
      <w:r w:rsidR="00AB4124" w:rsidRPr="00667243">
        <w:t xml:space="preserve"> </w:t>
      </w:r>
      <w:r w:rsidRPr="00667243">
        <w:t>was enhanced to provide</w:t>
      </w:r>
      <w:r w:rsidR="00F148F8" w:rsidRPr="00667243">
        <w:t>d</w:t>
      </w:r>
      <w:r w:rsidRPr="00667243">
        <w:t xml:space="preserve"> information on government reports, applications to the Diet, Diet protocols and draft legislation. In addition, the newsletter provides information in the areas of workplace, health promotion and on the hiking trails network in Liechtenstein.</w:t>
      </w:r>
    </w:p>
    <w:p w14:paraId="49D5EB90" w14:textId="77777777" w:rsidR="00F626D0" w:rsidRPr="00667243" w:rsidRDefault="00F626D0" w:rsidP="00F626D0">
      <w:r w:rsidRPr="00667243">
        <w:t xml:space="preserve">In October 2008, a completely revised LLV central form repository and management system available to the entire public administration was released within the scope of a major important, strategic project with technical and content-related components, as well as central versatile usable basic services. In 2009, the integration of the applicant’s signature and the complex business logic was implemented, as planned in the project’s phase 2. </w:t>
      </w:r>
    </w:p>
    <w:p w14:paraId="2EBAC55C" w14:textId="38BA142C" w:rsidR="00F626D0" w:rsidRPr="00667243" w:rsidRDefault="00F626D0" w:rsidP="002113E8">
      <w:pPr>
        <w:pStyle w:val="Subtitle"/>
        <w:rPr>
          <w:rStyle w:val="Hyperlink"/>
          <w:color w:val="00B0F0"/>
          <w:sz w:val="22"/>
        </w:rPr>
      </w:pPr>
      <w:r w:rsidRPr="00667243">
        <w:rPr>
          <w:rStyle w:val="Hyperlink"/>
          <w:color w:val="00B0F0"/>
          <w:sz w:val="22"/>
        </w:rPr>
        <w:t>Portal of the Principality of Liechtenstein</w:t>
      </w:r>
    </w:p>
    <w:p w14:paraId="299ABA80" w14:textId="50F73EE9" w:rsidR="00F626D0" w:rsidRPr="00667243" w:rsidRDefault="00F626D0" w:rsidP="00251B53">
      <w:r w:rsidRPr="00667243">
        <w:t xml:space="preserve">In January 2002, the public launch of the </w:t>
      </w:r>
      <w:hyperlink r:id="rId78" w:history="1">
        <w:r w:rsidRPr="00667243">
          <w:rPr>
            <w:rStyle w:val="Hyperlink"/>
          </w:rPr>
          <w:t>Portal of the Principality of Liechtenstein took</w:t>
        </w:r>
      </w:hyperlink>
      <w:r w:rsidRPr="00667243">
        <w:t xml:space="preserve"> place. The portal provide</w:t>
      </w:r>
      <w:r w:rsidR="00F148F8" w:rsidRPr="00667243">
        <w:t xml:space="preserve">d </w:t>
      </w:r>
      <w:r w:rsidRPr="00667243">
        <w:t>general information on government, economy, education and tourism.</w:t>
      </w:r>
    </w:p>
    <w:p w14:paraId="40E001B9" w14:textId="01353CC5" w:rsidR="003730DF" w:rsidRPr="00667243" w:rsidRDefault="003730DF" w:rsidP="001F36DA">
      <w:pPr>
        <w:pStyle w:val="Heading2"/>
      </w:pPr>
      <w:bookmarkStart w:id="51" w:name="_Toc1474990"/>
      <w:r w:rsidRPr="00667243">
        <w:t>Networks</w:t>
      </w:r>
      <w:bookmarkEnd w:id="51"/>
    </w:p>
    <w:p w14:paraId="4DB330BA" w14:textId="77777777" w:rsidR="00380CDC" w:rsidRPr="00667243" w:rsidRDefault="00380CDC" w:rsidP="00380CDC">
      <w:r w:rsidRPr="00667243">
        <w:t>No particular infrastructure in this field was reported to date.</w:t>
      </w:r>
    </w:p>
    <w:p w14:paraId="0C2805F6" w14:textId="3F399D3F" w:rsidR="003730DF" w:rsidRPr="00667243" w:rsidRDefault="003730DF" w:rsidP="001F36DA">
      <w:pPr>
        <w:pStyle w:val="Heading2"/>
      </w:pPr>
      <w:bookmarkStart w:id="52" w:name="_Toc1474991"/>
      <w:r w:rsidRPr="00667243">
        <w:t>Data Exchange</w:t>
      </w:r>
      <w:bookmarkEnd w:id="52"/>
    </w:p>
    <w:p w14:paraId="4737C78C" w14:textId="77777777" w:rsidR="00380CDC" w:rsidRPr="00667243" w:rsidRDefault="00380CDC" w:rsidP="00380CDC">
      <w:r w:rsidRPr="00667243">
        <w:t>No particular infrastructure in this field was reported to date.</w:t>
      </w:r>
    </w:p>
    <w:p w14:paraId="28E23632" w14:textId="604C0D5A" w:rsidR="003730DF" w:rsidRPr="00667243" w:rsidRDefault="003730DF" w:rsidP="001F36DA">
      <w:pPr>
        <w:pStyle w:val="Heading2"/>
      </w:pPr>
      <w:bookmarkStart w:id="53" w:name="_Toc1474992"/>
      <w:r w:rsidRPr="00667243">
        <w:t>eID and Trust Services</w:t>
      </w:r>
      <w:bookmarkEnd w:id="53"/>
    </w:p>
    <w:p w14:paraId="09DE7600" w14:textId="03C44498" w:rsidR="004053F9" w:rsidRPr="00667243" w:rsidRDefault="004053F9" w:rsidP="00C543FF">
      <w:pPr>
        <w:pStyle w:val="Subtitle"/>
      </w:pPr>
      <w:r w:rsidRPr="00667243">
        <w:t>Fiber-to-the-Home</w:t>
      </w:r>
    </w:p>
    <w:p w14:paraId="476DBCF8" w14:textId="686AF0CA" w:rsidR="002232E2" w:rsidRPr="00667243" w:rsidRDefault="008860F1" w:rsidP="00445BC2">
      <w:r w:rsidRPr="00667243">
        <w:t xml:space="preserve">Liechtenstein </w:t>
      </w:r>
      <w:r w:rsidR="00F148F8" w:rsidRPr="00667243">
        <w:t>is</w:t>
      </w:r>
      <w:r w:rsidRPr="00667243">
        <w:t xml:space="preserve"> expanding its digital infrastructure.</w:t>
      </w:r>
      <w:r w:rsidRPr="00667243">
        <w:rPr>
          <w:b/>
        </w:rPr>
        <w:t xml:space="preserve"> </w:t>
      </w:r>
      <w:r w:rsidRPr="00667243">
        <w:t xml:space="preserve">The rapid technological development in combination with data-intensive applications in the economy and in the private sector lead to significantly higher demands on the digital network infrastructure. </w:t>
      </w:r>
      <w:r w:rsidR="00F148F8" w:rsidRPr="00667243">
        <w:t>E</w:t>
      </w:r>
      <w:r w:rsidRPr="00667243">
        <w:t xml:space="preserve">xisting networks cannot meet these requirements, </w:t>
      </w:r>
      <w:r w:rsidR="00F148F8" w:rsidRPr="00667243">
        <w:t xml:space="preserve">which is why </w:t>
      </w:r>
      <w:r w:rsidRPr="00667243">
        <w:t xml:space="preserve">Liechtenstein has a competitive digital infrastructure to create the technical requirement for new digital services. </w:t>
      </w:r>
      <w:r w:rsidR="004053F9" w:rsidRPr="00667243">
        <w:t>The nationwide expansion of the fiber-optic network (Fiber-to-the</w:t>
      </w:r>
      <w:r w:rsidR="00E37502" w:rsidRPr="00667243">
        <w:t xml:space="preserve"> </w:t>
      </w:r>
      <w:r w:rsidR="004053F9" w:rsidRPr="00667243">
        <w:t>Home) is being accelerated and the construction of a mobile 5G network is supported.</w:t>
      </w:r>
      <w:r w:rsidR="002232E2" w:rsidRPr="00667243">
        <w:t xml:space="preserve"> </w:t>
      </w:r>
      <w:r w:rsidR="002B25D4" w:rsidRPr="00667243">
        <w:t>The 24-hour electronic switch will be expanded so that as many office</w:t>
      </w:r>
      <w:r w:rsidR="00F148F8" w:rsidRPr="00667243">
        <w:t xml:space="preserve"> functions</w:t>
      </w:r>
      <w:r w:rsidR="002B25D4" w:rsidRPr="00667243">
        <w:t xml:space="preserve"> as possible can be handled from home. </w:t>
      </w:r>
    </w:p>
    <w:p w14:paraId="48964151" w14:textId="10A1AC7D" w:rsidR="00BC39ED" w:rsidRPr="00667243" w:rsidRDefault="00DF3A0F" w:rsidP="00C543FF">
      <w:pPr>
        <w:pStyle w:val="Subtitle"/>
      </w:pPr>
      <w:r w:rsidRPr="00667243">
        <w:t>Public Key Infrastructure</w:t>
      </w:r>
    </w:p>
    <w:p w14:paraId="2A2C6F93" w14:textId="56E14B04" w:rsidR="0041427B" w:rsidRPr="00667243" w:rsidRDefault="00721B9D" w:rsidP="00721B9D">
      <w:r w:rsidRPr="00667243">
        <w:t xml:space="preserve">In April 2006, a final report on the introduction of a </w:t>
      </w:r>
      <w:hyperlink r:id="rId79" w:history="1">
        <w:r w:rsidRPr="00667243">
          <w:rPr>
            <w:rStyle w:val="Hyperlink"/>
          </w:rPr>
          <w:t>Public Key Infrastructure</w:t>
        </w:r>
      </w:hyperlink>
      <w:r w:rsidRPr="00667243">
        <w:t xml:space="preserve"> (PKI) was prepared under the supervision of the Office of Human and Administrative Resources. A highlight of the new infrastructure</w:t>
      </w:r>
      <w:r w:rsidR="00F148F8" w:rsidRPr="00667243">
        <w:t xml:space="preserve"> was </w:t>
      </w:r>
      <w:r w:rsidRPr="00667243">
        <w:t xml:space="preserve">electronic certification through means of electronic identity cards (June 2009). The National Electronic ID-card with a qualified electronic certificate is the primary document for identifying citizens and residents. The eID-card is used in business, governmental </w:t>
      </w:r>
      <w:r w:rsidR="00F148F8" w:rsidRPr="00667243">
        <w:t>and</w:t>
      </w:r>
      <w:r w:rsidRPr="00667243">
        <w:t xml:space="preserve"> private communications (identification document), </w:t>
      </w:r>
      <w:r w:rsidR="00F148F8" w:rsidRPr="00667243">
        <w:t>and it serves</w:t>
      </w:r>
      <w:r w:rsidRPr="00667243">
        <w:t xml:space="preserve"> as a travel document. Issued by the </w:t>
      </w:r>
      <w:hyperlink r:id="rId80" w:history="1">
        <w:r w:rsidRPr="00667243">
          <w:rPr>
            <w:rStyle w:val="Hyperlink"/>
          </w:rPr>
          <w:t>National Immigration and Passport Office</w:t>
        </w:r>
      </w:hyperlink>
      <w:r w:rsidRPr="00667243">
        <w:t xml:space="preserve">, it provides advanced electronic functions facilitating secure authentication, legally binding digital signature for public and private online services. </w:t>
      </w:r>
    </w:p>
    <w:p w14:paraId="54790A4A" w14:textId="1C07CADF" w:rsidR="00721B9D" w:rsidRPr="00667243" w:rsidRDefault="00721B9D" w:rsidP="00721B9D">
      <w:r w:rsidRPr="00667243">
        <w:t>In October 2006, Liechtenstein launched the issuance of biometric passports. An integrated microchip</w:t>
      </w:r>
      <w:r w:rsidR="00F148F8" w:rsidRPr="00667243">
        <w:t>was</w:t>
      </w:r>
      <w:r w:rsidRPr="00667243">
        <w:t>s used to hold the owner’s data, such as height, signature and a passport photograph in JPEG format. The stored data can be accessed through special reading devices implementing</w:t>
      </w:r>
      <w:r w:rsidR="006A3C95" w:rsidRPr="00667243">
        <w:t xml:space="preserve"> </w:t>
      </w:r>
      <w:r w:rsidRPr="00667243">
        <w:rPr>
          <w:i/>
        </w:rPr>
        <w:t>Basic Access Contro</w:t>
      </w:r>
      <w:r w:rsidR="006A3C95" w:rsidRPr="00667243">
        <w:rPr>
          <w:i/>
        </w:rPr>
        <w:t xml:space="preserve">l </w:t>
      </w:r>
      <w:r w:rsidRPr="00667243">
        <w:t>infrastructure.</w:t>
      </w:r>
    </w:p>
    <w:p w14:paraId="0945E320" w14:textId="286A538A" w:rsidR="005523ED" w:rsidRPr="00667243" w:rsidRDefault="00F148F8" w:rsidP="006A3C95">
      <w:r w:rsidRPr="00667243">
        <w:t xml:space="preserve">In 2013, an awareness of difficulties involving the </w:t>
      </w:r>
      <w:r w:rsidR="00721B9D" w:rsidRPr="00667243">
        <w:t xml:space="preserve">use of the electronic eID-card </w:t>
      </w:r>
      <w:r w:rsidR="00721B9D" w:rsidRPr="00667243">
        <w:rPr>
          <w:i/>
        </w:rPr>
        <w:t>lisign</w:t>
      </w:r>
      <w:r w:rsidR="00721B9D" w:rsidRPr="00667243">
        <w:t xml:space="preserve"> </w:t>
      </w:r>
      <w:r w:rsidRPr="00667243">
        <w:t>resulted in</w:t>
      </w:r>
      <w:r w:rsidR="00721B9D" w:rsidRPr="00667243">
        <w:t xml:space="preserve"> the decision to introduce an alternative solution named </w:t>
      </w:r>
      <w:r w:rsidR="006A3C95" w:rsidRPr="00667243">
        <w:rPr>
          <w:i/>
        </w:rPr>
        <w:t>lilog</w:t>
      </w:r>
      <w:r w:rsidR="006A3C95" w:rsidRPr="00667243">
        <w:t xml:space="preserve"> </w:t>
      </w:r>
      <w:r w:rsidR="00721B9D" w:rsidRPr="00667243">
        <w:t xml:space="preserve">for secure authentication. It is based on username and password without hardware token and </w:t>
      </w:r>
      <w:r w:rsidRPr="00667243">
        <w:t>can be</w:t>
      </w:r>
      <w:r w:rsidR="00721B9D" w:rsidRPr="00667243">
        <w:t xml:space="preserve"> activated online by the holder</w:t>
      </w:r>
      <w:r w:rsidR="005140C6" w:rsidRPr="00667243">
        <w:t>, but only</w:t>
      </w:r>
      <w:r w:rsidR="00721B9D" w:rsidRPr="00667243">
        <w:t xml:space="preserve"> after approval by the </w:t>
      </w:r>
      <w:hyperlink r:id="rId81" w:history="1">
        <w:r w:rsidR="00721B9D" w:rsidRPr="00667243">
          <w:rPr>
            <w:rStyle w:val="Hyperlink"/>
          </w:rPr>
          <w:t>National Immigration and Passport Office</w:t>
        </w:r>
      </w:hyperlink>
      <w:r w:rsidR="00721B9D" w:rsidRPr="00667243">
        <w:t xml:space="preserve">. The increasing number of </w:t>
      </w:r>
      <w:r w:rsidR="006A3C95" w:rsidRPr="00667243">
        <w:rPr>
          <w:i/>
        </w:rPr>
        <w:t>lilog</w:t>
      </w:r>
      <w:r w:rsidR="006A3C95" w:rsidRPr="00667243">
        <w:t xml:space="preserve"> </w:t>
      </w:r>
      <w:r w:rsidR="00721B9D" w:rsidRPr="00667243">
        <w:t xml:space="preserve">holders (about 5% of the inhabitants own a </w:t>
      </w:r>
      <w:r w:rsidR="00721B9D" w:rsidRPr="00667243">
        <w:rPr>
          <w:i/>
        </w:rPr>
        <w:t>lilog</w:t>
      </w:r>
      <w:r w:rsidR="00721B9D" w:rsidRPr="00667243">
        <w:t xml:space="preserve"> by end of November 2014) shows </w:t>
      </w:r>
      <w:r w:rsidR="005140C6" w:rsidRPr="00667243">
        <w:t>its</w:t>
      </w:r>
      <w:r w:rsidR="00721B9D" w:rsidRPr="00667243">
        <w:t xml:space="preserve"> suitability for daily use.</w:t>
      </w:r>
    </w:p>
    <w:p w14:paraId="5926F6A0" w14:textId="77777777" w:rsidR="003730DF" w:rsidRPr="00667243" w:rsidRDefault="003730DF" w:rsidP="001F36DA">
      <w:pPr>
        <w:pStyle w:val="Heading2"/>
      </w:pPr>
      <w:bookmarkStart w:id="54" w:name="_Toc1474993"/>
      <w:r w:rsidRPr="00667243">
        <w:t>eProcurement</w:t>
      </w:r>
      <w:bookmarkEnd w:id="54"/>
    </w:p>
    <w:p w14:paraId="5C46BCB6" w14:textId="77777777" w:rsidR="004506DE" w:rsidRPr="00667243" w:rsidRDefault="004506DE" w:rsidP="004506DE">
      <w:r w:rsidRPr="00667243">
        <w:t>No particular infrastructure in this field was reported to date.</w:t>
      </w:r>
    </w:p>
    <w:p w14:paraId="2AB88B87" w14:textId="2667CCFE" w:rsidR="005523ED" w:rsidRPr="00667243" w:rsidRDefault="003730DF" w:rsidP="00616202">
      <w:pPr>
        <w:pStyle w:val="Heading2"/>
      </w:pPr>
      <w:bookmarkStart w:id="55" w:name="_Toc1474994"/>
      <w:r w:rsidRPr="00667243">
        <w:t>eInvoicing</w:t>
      </w:r>
      <w:bookmarkEnd w:id="55"/>
    </w:p>
    <w:p w14:paraId="6F65F945" w14:textId="12138F35" w:rsidR="00F87893" w:rsidRPr="00667243" w:rsidRDefault="00F87893" w:rsidP="00C543FF">
      <w:r w:rsidRPr="00667243">
        <w:t xml:space="preserve">The eInvoicing infrastructure </w:t>
      </w:r>
      <w:r w:rsidR="005140C6" w:rsidRPr="00667243">
        <w:t>was</w:t>
      </w:r>
      <w:r w:rsidRPr="00667243">
        <w:t xml:space="preserve"> implemented in 2018 based on the EU Directive 2017/1870</w:t>
      </w:r>
      <w:r w:rsidR="00B37F3D" w:rsidRPr="00667243">
        <w:t xml:space="preserve">. </w:t>
      </w:r>
    </w:p>
    <w:p w14:paraId="6C8B8E34" w14:textId="724D2DC0" w:rsidR="003F26FA" w:rsidRPr="00667243" w:rsidRDefault="003F26FA">
      <w:pPr>
        <w:pStyle w:val="Heading2"/>
      </w:pPr>
      <w:r w:rsidRPr="00667243">
        <w:t>ePayment</w:t>
      </w:r>
    </w:p>
    <w:p w14:paraId="28766F06" w14:textId="77777777" w:rsidR="00616202" w:rsidRPr="00667243" w:rsidRDefault="00CE7CB9" w:rsidP="00616202">
      <w:pPr>
        <w:pStyle w:val="Subtitle"/>
        <w:rPr>
          <w:rStyle w:val="CommentReference"/>
          <w:rFonts w:ascii="Arial" w:hAnsi="Arial"/>
          <w:color w:val="000000"/>
          <w:lang w:eastAsia="fr-FR"/>
        </w:rPr>
      </w:pPr>
      <w:r w:rsidRPr="00667243">
        <w:t>Paymentwall</w:t>
      </w:r>
    </w:p>
    <w:p w14:paraId="1A669770" w14:textId="539E61BC" w:rsidR="003B1B13" w:rsidRPr="00667243" w:rsidRDefault="00616202" w:rsidP="00616202">
      <w:r w:rsidRPr="00667243">
        <w:t>T</w:t>
      </w:r>
      <w:r w:rsidR="00B37F3D" w:rsidRPr="00667243">
        <w:t>he country has projects in planning for redesign</w:t>
      </w:r>
      <w:r w:rsidR="005140C6" w:rsidRPr="00667243">
        <w:t>, including</w:t>
      </w:r>
      <w:r w:rsidRPr="00667243">
        <w:t xml:space="preserve"> infrastructure of the ePayment system.</w:t>
      </w:r>
    </w:p>
    <w:p w14:paraId="79A971DD" w14:textId="54559DD2" w:rsidR="003730DF" w:rsidRPr="00667243" w:rsidRDefault="003730DF" w:rsidP="001F36DA">
      <w:pPr>
        <w:pStyle w:val="Heading2"/>
      </w:pPr>
      <w:bookmarkStart w:id="56" w:name="_Toc1474996"/>
      <w:r w:rsidRPr="00667243">
        <w:t>Knowledge Management</w:t>
      </w:r>
      <w:bookmarkEnd w:id="56"/>
    </w:p>
    <w:p w14:paraId="40335AE4" w14:textId="1F1DA518" w:rsidR="000575B3" w:rsidRPr="00667243" w:rsidRDefault="000575B3" w:rsidP="002113E8">
      <w:pPr>
        <w:pStyle w:val="Subtitle"/>
        <w:rPr>
          <w:rStyle w:val="Hyperlink"/>
          <w:color w:val="00B0F0"/>
          <w:sz w:val="22"/>
        </w:rPr>
      </w:pPr>
      <w:r w:rsidRPr="00667243">
        <w:rPr>
          <w:rStyle w:val="Hyperlink"/>
          <w:color w:val="00B0F0"/>
          <w:sz w:val="22"/>
        </w:rPr>
        <w:t>National Archives</w:t>
      </w:r>
    </w:p>
    <w:p w14:paraId="0D32A151" w14:textId="3E1F30FD" w:rsidR="000575B3" w:rsidRPr="00667243" w:rsidRDefault="000575B3" w:rsidP="000575B3">
      <w:r w:rsidRPr="00667243">
        <w:t xml:space="preserve">The </w:t>
      </w:r>
      <w:hyperlink r:id="rId82" w:history="1">
        <w:r w:rsidRPr="00667243">
          <w:rPr>
            <w:rStyle w:val="Hyperlink"/>
          </w:rPr>
          <w:t>National Archives</w:t>
        </w:r>
      </w:hyperlink>
      <w:r w:rsidRPr="00667243">
        <w:t xml:space="preserve"> collection facilities online search and obtaining documents related to the principality’s history.</w:t>
      </w:r>
    </w:p>
    <w:p w14:paraId="6A6354A6" w14:textId="37550C09" w:rsidR="000575B3" w:rsidRPr="00667243" w:rsidRDefault="000575B3" w:rsidP="002113E8">
      <w:pPr>
        <w:pStyle w:val="Subtitle"/>
        <w:rPr>
          <w:rStyle w:val="Hyperlink"/>
          <w:color w:val="00B0F0"/>
          <w:sz w:val="22"/>
        </w:rPr>
      </w:pPr>
      <w:r w:rsidRPr="00667243">
        <w:rPr>
          <w:rStyle w:val="Hyperlink"/>
          <w:color w:val="00B0F0"/>
          <w:sz w:val="22"/>
        </w:rPr>
        <w:t>Law Database LILEX</w:t>
      </w:r>
    </w:p>
    <w:p w14:paraId="74821DFF" w14:textId="65CC431E" w:rsidR="005523ED" w:rsidRPr="00667243" w:rsidRDefault="000575B3" w:rsidP="006A3C95">
      <w:r w:rsidRPr="00667243">
        <w:t xml:space="preserve">The Constitution and the entire volume of Liechtenstein legislation are available for downloading free of charge from the </w:t>
      </w:r>
      <w:hyperlink r:id="rId83" w:history="1">
        <w:r w:rsidRPr="00667243">
          <w:rPr>
            <w:rStyle w:val="Hyperlink"/>
          </w:rPr>
          <w:t>law data base LILEX</w:t>
        </w:r>
      </w:hyperlink>
      <w:r w:rsidRPr="00667243">
        <w:t>. The database, updated on a monthly basis, allows a full text search of the National Law Gazette.</w:t>
      </w:r>
    </w:p>
    <w:p w14:paraId="3EC5C370" w14:textId="59AA82BC" w:rsidR="003730DF" w:rsidRPr="00667243" w:rsidRDefault="003730DF" w:rsidP="001F36DA">
      <w:pPr>
        <w:pStyle w:val="Heading2"/>
      </w:pPr>
      <w:bookmarkStart w:id="57" w:name="_Toc1474997"/>
      <w:r w:rsidRPr="00667243">
        <w:t>Cross</w:t>
      </w:r>
      <w:r w:rsidR="00187B04" w:rsidRPr="00667243">
        <w:t>-</w:t>
      </w:r>
      <w:r w:rsidRPr="00667243">
        <w:t>border platforms</w:t>
      </w:r>
      <w:bookmarkEnd w:id="57"/>
    </w:p>
    <w:p w14:paraId="5D37B1EC" w14:textId="3D616D26" w:rsidR="00F254E8" w:rsidRPr="00667243" w:rsidRDefault="009A555A" w:rsidP="009E0147">
      <w:pPr>
        <w:pStyle w:val="Subtitle"/>
      </w:pPr>
      <w:r w:rsidRPr="00667243">
        <w:t>Cross-border platforms</w:t>
      </w:r>
    </w:p>
    <w:p w14:paraId="503D7F5B" w14:textId="66EB0CF1" w:rsidR="009F5BEA" w:rsidRPr="00667243" w:rsidRDefault="00F254E8" w:rsidP="009E0147">
      <w:r w:rsidRPr="00667243">
        <w:t xml:space="preserve">Liechtenstein uses cross-border platforms </w:t>
      </w:r>
      <w:r w:rsidR="005140C6" w:rsidRPr="00667243">
        <w:t>with ongoing</w:t>
      </w:r>
      <w:r w:rsidRPr="00667243">
        <w:t xml:space="preserve"> optimisation.</w:t>
      </w:r>
      <w:r w:rsidR="00F75626" w:rsidRPr="00667243">
        <w:t xml:space="preserve"> The country has </w:t>
      </w:r>
      <w:r w:rsidR="009F5BEA" w:rsidRPr="00667243">
        <w:t>some cross-border platforms in use, AIA, FATCA and ASTA.</w:t>
      </w:r>
    </w:p>
    <w:p w14:paraId="1F59A24F" w14:textId="36D5B581" w:rsidR="003730DF" w:rsidRPr="00667243" w:rsidRDefault="003730DF" w:rsidP="001F36DA">
      <w:pPr>
        <w:pStyle w:val="Heading2"/>
      </w:pPr>
      <w:bookmarkStart w:id="58" w:name="_Toc1474998"/>
      <w:r w:rsidRPr="00667243">
        <w:t>Base registries</w:t>
      </w:r>
      <w:bookmarkEnd w:id="58"/>
    </w:p>
    <w:p w14:paraId="71A4E154" w14:textId="7F4F8741" w:rsidR="001C7C51" w:rsidRPr="00667243" w:rsidRDefault="00475E6C" w:rsidP="009E0147">
      <w:pPr>
        <w:pStyle w:val="Subtitle"/>
      </w:pPr>
      <w:r w:rsidRPr="00667243">
        <w:t>Interconnection with EU-registries</w:t>
      </w:r>
    </w:p>
    <w:p w14:paraId="08D8E397" w14:textId="06D6987F" w:rsidR="00A66F30" w:rsidRPr="00667243" w:rsidRDefault="0044120B" w:rsidP="009E0147">
      <w:r w:rsidRPr="00667243">
        <w:t>Liech</w:t>
      </w:r>
      <w:r w:rsidR="007A5C3F" w:rsidRPr="00667243">
        <w:t xml:space="preserve">tenstein have connected its registries with </w:t>
      </w:r>
      <w:r w:rsidR="000F744F" w:rsidRPr="00667243">
        <w:t>the EU-registries on vehicles and driving-licenses as well as the exchange on social</w:t>
      </w:r>
      <w:r w:rsidR="00A140B7" w:rsidRPr="00667243">
        <w:t>-</w:t>
      </w:r>
      <w:r w:rsidR="000F744F" w:rsidRPr="00667243">
        <w:t>security and insurances.</w:t>
      </w:r>
    </w:p>
    <w:p w14:paraId="7C3F2A71" w14:textId="5DA167A9" w:rsidR="00A66F30" w:rsidRPr="00667243" w:rsidRDefault="00A66F30" w:rsidP="007955BB">
      <w:pPr>
        <w:pStyle w:val="Subtitle"/>
      </w:pPr>
      <w:r w:rsidRPr="00667243">
        <w:t>National registry on persons</w:t>
      </w:r>
    </w:p>
    <w:p w14:paraId="686BFA89" w14:textId="33FF4245" w:rsidR="005E1FD1" w:rsidRPr="00667243" w:rsidRDefault="00842CC4" w:rsidP="005E1FD1">
      <w:r w:rsidRPr="00667243">
        <w:t>Liechtenstein is in the process of r</w:t>
      </w:r>
      <w:r w:rsidR="00A66F30" w:rsidRPr="00667243">
        <w:t>edesigning</w:t>
      </w:r>
      <w:r w:rsidRPr="00667243">
        <w:t xml:space="preserve"> </w:t>
      </w:r>
      <w:r w:rsidR="005140C6" w:rsidRPr="00667243">
        <w:t xml:space="preserve">the </w:t>
      </w:r>
      <w:r w:rsidRPr="00667243">
        <w:t xml:space="preserve">National </w:t>
      </w:r>
      <w:r w:rsidR="005140C6" w:rsidRPr="00667243">
        <w:t>R</w:t>
      </w:r>
      <w:r w:rsidRPr="00667243">
        <w:t xml:space="preserve">egistry </w:t>
      </w:r>
      <w:r w:rsidR="005140C6" w:rsidRPr="00667243">
        <w:t>of</w:t>
      </w:r>
      <w:r w:rsidRPr="00667243">
        <w:t xml:space="preserve"> </w:t>
      </w:r>
      <w:r w:rsidR="005140C6" w:rsidRPr="00667243">
        <w:t>P</w:t>
      </w:r>
      <w:r w:rsidRPr="00667243">
        <w:t>ersons.</w:t>
      </w:r>
      <w:r w:rsidR="005E1FD1" w:rsidRPr="00667243">
        <w:t xml:space="preserve"> The </w:t>
      </w:r>
      <w:hyperlink r:id="rId84" w:history="1">
        <w:r w:rsidR="005E1FD1" w:rsidRPr="00667243">
          <w:rPr>
            <w:rStyle w:val="Hyperlink"/>
          </w:rPr>
          <w:t>ZPR</w:t>
        </w:r>
      </w:hyperlink>
      <w:r w:rsidR="005E1FD1" w:rsidRPr="00667243">
        <w:t xml:space="preserve"> is a central register and includes dates about natural and legal person's, identity, address and civil status data.</w:t>
      </w:r>
    </w:p>
    <w:p w14:paraId="3C716EAE" w14:textId="4F85F836" w:rsidR="005E1FD1" w:rsidRPr="00667243" w:rsidRDefault="005E1FD1" w:rsidP="005E1FD1">
      <w:r w:rsidRPr="00667243">
        <w:t>The central register also includes specified dates with technical and logical relationship to the ZPR (for thematic data): data on the employment relationship, passport data and authorization data from the foreigner area.</w:t>
      </w:r>
    </w:p>
    <w:p w14:paraId="5F31D638" w14:textId="3DECE34B" w:rsidR="00A66F30" w:rsidRPr="00667243" w:rsidRDefault="00A66F30" w:rsidP="009E0147"/>
    <w:p w14:paraId="3FCA2024" w14:textId="77777777" w:rsidR="005523ED" w:rsidRPr="00667243" w:rsidRDefault="005523ED" w:rsidP="005523ED">
      <w:pPr>
        <w:pStyle w:val="BodyText"/>
      </w:pPr>
    </w:p>
    <w:p w14:paraId="43880DE2" w14:textId="77777777" w:rsidR="003078D1" w:rsidRPr="00667243" w:rsidRDefault="000A7546" w:rsidP="003078D1">
      <w:pPr>
        <w:pStyle w:val="Heading1"/>
      </w:pPr>
      <w:r w:rsidRPr="00667243">
        <w:br w:type="page"/>
      </w:r>
      <w:bookmarkStart w:id="59" w:name="_Toc6563939"/>
      <w:bookmarkStart w:id="60" w:name="_Toc12884196"/>
      <w:r w:rsidR="003078D1" w:rsidRPr="00667243">
        <w:t>Digital Government Services for Citizens</w:t>
      </w:r>
      <w:bookmarkEnd w:id="59"/>
      <w:bookmarkEnd w:id="60"/>
      <w:r w:rsidR="003078D1" w:rsidRPr="00667243">
        <w:t xml:space="preserve"> </w:t>
      </w:r>
    </w:p>
    <w:p w14:paraId="6458070C" w14:textId="77777777" w:rsidR="006A5400" w:rsidRPr="00667243" w:rsidRDefault="006A5400" w:rsidP="006A5400">
      <w:bookmarkStart w:id="61" w:name="_Toc1475000"/>
      <w:r w:rsidRPr="00667243">
        <w:t xml:space="preserve">The information in this section presents an overview of the basic public services provided to the citizens. These were identified taking inspiration from </w:t>
      </w:r>
      <w:hyperlink r:id="rId85" w:history="1">
        <w:r w:rsidRPr="00667243">
          <w:rPr>
            <w:rStyle w:val="Hyperlink"/>
            <w:rFonts w:ascii="Arial" w:hAnsi="Arial" w:cs="Arial"/>
            <w:szCs w:val="20"/>
          </w:rPr>
          <w:t>Your Europe</w:t>
        </w:r>
      </w:hyperlink>
      <w:r w:rsidRPr="00667243">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2013321A" w14:textId="77777777" w:rsidR="006A5400" w:rsidRPr="00667243" w:rsidRDefault="006A5400" w:rsidP="006A5400">
      <w:r w:rsidRPr="00667243">
        <w:t>The groups of services for citizens are as follows:</w:t>
      </w:r>
    </w:p>
    <w:p w14:paraId="1B75C1A6" w14:textId="77777777" w:rsidR="006A5400" w:rsidRPr="00667243" w:rsidRDefault="006A5400" w:rsidP="006A5400">
      <w:pPr>
        <w:numPr>
          <w:ilvl w:val="0"/>
          <w:numId w:val="44"/>
        </w:numPr>
        <w:rPr>
          <w:rFonts w:cs="Arial"/>
          <w:szCs w:val="20"/>
        </w:rPr>
      </w:pPr>
      <w:r w:rsidRPr="00667243">
        <w:rPr>
          <w:rFonts w:cs="Arial"/>
          <w:szCs w:val="20"/>
        </w:rPr>
        <w:t>Travel</w:t>
      </w:r>
    </w:p>
    <w:p w14:paraId="0F92CB9C" w14:textId="77777777" w:rsidR="006A5400" w:rsidRPr="00667243" w:rsidRDefault="006A5400" w:rsidP="006A5400">
      <w:pPr>
        <w:numPr>
          <w:ilvl w:val="0"/>
          <w:numId w:val="44"/>
        </w:numPr>
        <w:rPr>
          <w:rFonts w:cs="Arial"/>
          <w:szCs w:val="20"/>
        </w:rPr>
      </w:pPr>
      <w:r w:rsidRPr="00667243">
        <w:rPr>
          <w:rFonts w:cs="Arial"/>
          <w:szCs w:val="20"/>
        </w:rPr>
        <w:t>Work and retirement</w:t>
      </w:r>
    </w:p>
    <w:p w14:paraId="0D99CC08" w14:textId="77777777" w:rsidR="006A5400" w:rsidRPr="00667243" w:rsidRDefault="006A5400" w:rsidP="006A5400">
      <w:pPr>
        <w:numPr>
          <w:ilvl w:val="0"/>
          <w:numId w:val="44"/>
        </w:numPr>
        <w:rPr>
          <w:rFonts w:cs="Arial"/>
          <w:szCs w:val="20"/>
        </w:rPr>
      </w:pPr>
      <w:r w:rsidRPr="00667243">
        <w:rPr>
          <w:rFonts w:cs="Arial"/>
          <w:szCs w:val="20"/>
        </w:rPr>
        <w:t>Vehicles</w:t>
      </w:r>
    </w:p>
    <w:p w14:paraId="603516C3" w14:textId="77777777" w:rsidR="006A5400" w:rsidRPr="00667243" w:rsidRDefault="006A5400" w:rsidP="006A5400">
      <w:pPr>
        <w:numPr>
          <w:ilvl w:val="0"/>
          <w:numId w:val="44"/>
        </w:numPr>
        <w:rPr>
          <w:rFonts w:cs="Arial"/>
          <w:szCs w:val="20"/>
        </w:rPr>
      </w:pPr>
      <w:r w:rsidRPr="00667243">
        <w:rPr>
          <w:rFonts w:cs="Arial"/>
          <w:szCs w:val="20"/>
        </w:rPr>
        <w:t>Residence formalities</w:t>
      </w:r>
    </w:p>
    <w:p w14:paraId="6FB71818" w14:textId="77777777" w:rsidR="006A5400" w:rsidRPr="00667243" w:rsidRDefault="006A5400" w:rsidP="006A5400">
      <w:pPr>
        <w:numPr>
          <w:ilvl w:val="0"/>
          <w:numId w:val="44"/>
        </w:numPr>
        <w:rPr>
          <w:rFonts w:cs="Arial"/>
          <w:szCs w:val="20"/>
        </w:rPr>
      </w:pPr>
      <w:r w:rsidRPr="00667243">
        <w:rPr>
          <w:rFonts w:cs="Arial"/>
          <w:szCs w:val="20"/>
        </w:rPr>
        <w:t>Education and youth</w:t>
      </w:r>
    </w:p>
    <w:p w14:paraId="5E244814" w14:textId="77777777" w:rsidR="006A5400" w:rsidRPr="00667243" w:rsidRDefault="006A5400" w:rsidP="006A5400">
      <w:pPr>
        <w:numPr>
          <w:ilvl w:val="0"/>
          <w:numId w:val="44"/>
        </w:numPr>
        <w:rPr>
          <w:rFonts w:cs="Arial"/>
          <w:szCs w:val="20"/>
        </w:rPr>
      </w:pPr>
      <w:r w:rsidRPr="00667243">
        <w:rPr>
          <w:rFonts w:cs="Arial"/>
          <w:szCs w:val="20"/>
        </w:rPr>
        <w:t>Health</w:t>
      </w:r>
    </w:p>
    <w:p w14:paraId="30EE0EBE" w14:textId="77777777" w:rsidR="006A5400" w:rsidRPr="00667243" w:rsidRDefault="006A5400" w:rsidP="006A5400">
      <w:pPr>
        <w:numPr>
          <w:ilvl w:val="0"/>
          <w:numId w:val="44"/>
        </w:numPr>
        <w:rPr>
          <w:rFonts w:cs="Arial"/>
          <w:szCs w:val="20"/>
        </w:rPr>
      </w:pPr>
      <w:r w:rsidRPr="00667243">
        <w:rPr>
          <w:rFonts w:cs="Arial"/>
          <w:szCs w:val="20"/>
        </w:rPr>
        <w:t xml:space="preserve">Family </w:t>
      </w:r>
    </w:p>
    <w:p w14:paraId="37B862F2" w14:textId="77777777" w:rsidR="006A5400" w:rsidRPr="00667243" w:rsidRDefault="006A5400" w:rsidP="006A5400">
      <w:pPr>
        <w:numPr>
          <w:ilvl w:val="0"/>
          <w:numId w:val="44"/>
        </w:numPr>
        <w:rPr>
          <w:rFonts w:cs="Arial"/>
          <w:szCs w:val="20"/>
        </w:rPr>
      </w:pPr>
      <w:r w:rsidRPr="00667243">
        <w:rPr>
          <w:rFonts w:cs="Arial"/>
          <w:szCs w:val="20"/>
        </w:rPr>
        <w:t xml:space="preserve">Consumers    </w:t>
      </w:r>
    </w:p>
    <w:p w14:paraId="55895E35" w14:textId="7DCB0976" w:rsidR="003078D1" w:rsidRPr="00667243" w:rsidRDefault="003078D1" w:rsidP="003078D1">
      <w:pPr>
        <w:pStyle w:val="Heading2"/>
      </w:pPr>
      <w:r w:rsidRPr="00667243">
        <w:t>Travel</w:t>
      </w:r>
      <w:bookmarkEnd w:id="61"/>
      <w:r w:rsidRPr="00667243">
        <w:t xml:space="preserve"> </w:t>
      </w:r>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3F2BBE6E" w14:textId="77777777" w:rsidTr="004152E6">
        <w:trPr>
          <w:trHeight w:val="94"/>
        </w:trPr>
        <w:tc>
          <w:tcPr>
            <w:tcW w:w="5000" w:type="pct"/>
            <w:gridSpan w:val="2"/>
            <w:shd w:val="clear" w:color="auto" w:fill="EFFBFF"/>
          </w:tcPr>
          <w:p w14:paraId="11EFFF8F" w14:textId="77777777" w:rsidR="003078D1" w:rsidRPr="00667243" w:rsidRDefault="003078D1" w:rsidP="004152E6">
            <w:pPr>
              <w:pStyle w:val="Subtitle"/>
            </w:pPr>
            <w:r w:rsidRPr="00667243">
              <w:t>Document you need for travel in Europe</w:t>
            </w:r>
          </w:p>
        </w:tc>
      </w:tr>
      <w:tr w:rsidR="003078D1" w:rsidRPr="00667243" w14:paraId="77882833" w14:textId="77777777" w:rsidTr="004152E6">
        <w:trPr>
          <w:trHeight w:val="198"/>
        </w:trPr>
        <w:tc>
          <w:tcPr>
            <w:tcW w:w="5000" w:type="pct"/>
            <w:gridSpan w:val="2"/>
            <w:shd w:val="clear" w:color="auto" w:fill="auto"/>
          </w:tcPr>
          <w:p w14:paraId="0C35659E" w14:textId="77777777" w:rsidR="003078D1" w:rsidRPr="00667243" w:rsidRDefault="003078D1" w:rsidP="004152E6">
            <w:pPr>
              <w:rPr>
                <w:b/>
              </w:rPr>
            </w:pPr>
            <w:r w:rsidRPr="00667243">
              <w:rPr>
                <w:b/>
              </w:rPr>
              <w:t>Passport</w:t>
            </w:r>
          </w:p>
        </w:tc>
      </w:tr>
      <w:tr w:rsidR="003078D1" w:rsidRPr="00667243" w14:paraId="0C41F167" w14:textId="77777777" w:rsidTr="008448AC">
        <w:trPr>
          <w:trHeight w:val="198"/>
        </w:trPr>
        <w:tc>
          <w:tcPr>
            <w:tcW w:w="972" w:type="pct"/>
            <w:shd w:val="clear" w:color="auto" w:fill="auto"/>
          </w:tcPr>
          <w:p w14:paraId="3D7B2982" w14:textId="77777777" w:rsidR="003078D1" w:rsidRPr="00667243" w:rsidRDefault="003078D1" w:rsidP="004152E6">
            <w:r w:rsidRPr="00667243">
              <w:t>Responsibility:</w:t>
            </w:r>
          </w:p>
        </w:tc>
        <w:tc>
          <w:tcPr>
            <w:tcW w:w="4028" w:type="pct"/>
            <w:shd w:val="clear" w:color="auto" w:fill="auto"/>
          </w:tcPr>
          <w:p w14:paraId="38F4392B" w14:textId="77777777" w:rsidR="003078D1" w:rsidRPr="00667243" w:rsidRDefault="003078D1" w:rsidP="004152E6">
            <w:r w:rsidRPr="00667243">
              <w:t>Immigration and Passport Office</w:t>
            </w:r>
          </w:p>
        </w:tc>
      </w:tr>
      <w:tr w:rsidR="003078D1" w:rsidRPr="00667243" w14:paraId="762A7525" w14:textId="77777777" w:rsidTr="008448AC">
        <w:trPr>
          <w:trHeight w:val="37"/>
        </w:trPr>
        <w:tc>
          <w:tcPr>
            <w:tcW w:w="972" w:type="pct"/>
            <w:shd w:val="clear" w:color="auto" w:fill="auto"/>
          </w:tcPr>
          <w:p w14:paraId="58D6BA88" w14:textId="77777777" w:rsidR="003078D1" w:rsidRPr="00667243" w:rsidRDefault="003078D1" w:rsidP="004152E6">
            <w:r w:rsidRPr="00667243">
              <w:t xml:space="preserve">Website: </w:t>
            </w:r>
          </w:p>
        </w:tc>
        <w:tc>
          <w:tcPr>
            <w:tcW w:w="4028" w:type="pct"/>
            <w:shd w:val="clear" w:color="auto" w:fill="auto"/>
          </w:tcPr>
          <w:p w14:paraId="40BEE380" w14:textId="77777777" w:rsidR="003078D1" w:rsidRPr="00667243" w:rsidRDefault="00E759E5" w:rsidP="004152E6">
            <w:hyperlink r:id="rId86" w:history="1">
              <w:r w:rsidR="003078D1" w:rsidRPr="00667243">
                <w:rPr>
                  <w:rStyle w:val="Hyperlink"/>
                </w:rPr>
                <w:t>https://apa.llv.li</w:t>
              </w:r>
            </w:hyperlink>
          </w:p>
        </w:tc>
      </w:tr>
      <w:tr w:rsidR="003078D1" w:rsidRPr="00667243" w14:paraId="20ADD477" w14:textId="77777777" w:rsidTr="008448AC">
        <w:trPr>
          <w:trHeight w:val="243"/>
        </w:trPr>
        <w:tc>
          <w:tcPr>
            <w:tcW w:w="972" w:type="pct"/>
            <w:shd w:val="clear" w:color="auto" w:fill="auto"/>
          </w:tcPr>
          <w:p w14:paraId="55DD0FDD" w14:textId="77777777" w:rsidR="003078D1" w:rsidRPr="00667243" w:rsidRDefault="003078D1" w:rsidP="004152E6">
            <w:r w:rsidRPr="00667243">
              <w:t xml:space="preserve">Description: </w:t>
            </w:r>
          </w:p>
        </w:tc>
        <w:tc>
          <w:tcPr>
            <w:tcW w:w="4028" w:type="pct"/>
            <w:shd w:val="clear" w:color="auto" w:fill="auto"/>
          </w:tcPr>
          <w:p w14:paraId="1CB68234" w14:textId="6657352E" w:rsidR="003078D1" w:rsidRPr="00667243" w:rsidRDefault="003078D1" w:rsidP="004152E6">
            <w:r w:rsidRPr="00667243">
              <w:t>Information and online forms enabl</w:t>
            </w:r>
            <w:r w:rsidR="005140C6" w:rsidRPr="00667243">
              <w:t>e</w:t>
            </w:r>
            <w:r w:rsidRPr="00667243">
              <w:t xml:space="preserve"> citizens to start the procedure in order to obtain a passport.</w:t>
            </w:r>
          </w:p>
        </w:tc>
      </w:tr>
    </w:tbl>
    <w:p w14:paraId="255F334F" w14:textId="77777777" w:rsidR="003078D1" w:rsidRPr="00667243" w:rsidRDefault="003078D1" w:rsidP="003078D1">
      <w:pPr>
        <w:pStyle w:val="Heading2"/>
      </w:pPr>
      <w:bookmarkStart w:id="62" w:name="_Toc1475001"/>
      <w:r w:rsidRPr="00667243">
        <w:t>Work and retirement</w:t>
      </w:r>
      <w:bookmarkEnd w:id="62"/>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46FF0494" w14:textId="77777777" w:rsidTr="004152E6">
        <w:trPr>
          <w:trHeight w:val="94"/>
        </w:trPr>
        <w:tc>
          <w:tcPr>
            <w:tcW w:w="5000" w:type="pct"/>
            <w:gridSpan w:val="2"/>
            <w:shd w:val="clear" w:color="auto" w:fill="EFFBFF"/>
          </w:tcPr>
          <w:p w14:paraId="50401F56" w14:textId="14ACF978" w:rsidR="003078D1" w:rsidRPr="00667243" w:rsidRDefault="003078D1" w:rsidP="004152E6">
            <w:pPr>
              <w:pStyle w:val="Subtitle"/>
            </w:pPr>
            <w:r w:rsidRPr="00667243">
              <w:t>Working abroad, finding a job abroad, retiring</w:t>
            </w:r>
          </w:p>
        </w:tc>
      </w:tr>
      <w:tr w:rsidR="003078D1" w:rsidRPr="00667243" w14:paraId="2846EFCE" w14:textId="77777777" w:rsidTr="004152E6">
        <w:trPr>
          <w:trHeight w:val="198"/>
        </w:trPr>
        <w:tc>
          <w:tcPr>
            <w:tcW w:w="5000" w:type="pct"/>
            <w:gridSpan w:val="2"/>
            <w:shd w:val="clear" w:color="auto" w:fill="auto"/>
          </w:tcPr>
          <w:p w14:paraId="405F6F8B" w14:textId="77777777" w:rsidR="003078D1" w:rsidRPr="00667243" w:rsidRDefault="003078D1" w:rsidP="004152E6">
            <w:pPr>
              <w:rPr>
                <w:b/>
              </w:rPr>
            </w:pPr>
            <w:r w:rsidRPr="00667243">
              <w:rPr>
                <w:b/>
              </w:rPr>
              <w:t>Job search services by labour offices</w:t>
            </w:r>
          </w:p>
        </w:tc>
      </w:tr>
      <w:tr w:rsidR="003078D1" w:rsidRPr="00667243" w14:paraId="36BC22D5" w14:textId="77777777" w:rsidTr="008448AC">
        <w:trPr>
          <w:trHeight w:val="198"/>
        </w:trPr>
        <w:tc>
          <w:tcPr>
            <w:tcW w:w="972" w:type="pct"/>
            <w:shd w:val="clear" w:color="auto" w:fill="auto"/>
          </w:tcPr>
          <w:p w14:paraId="446A702D" w14:textId="77777777" w:rsidR="003078D1" w:rsidRPr="00667243" w:rsidRDefault="003078D1" w:rsidP="004152E6">
            <w:r w:rsidRPr="00667243">
              <w:t>Responsibility:</w:t>
            </w:r>
          </w:p>
        </w:tc>
        <w:tc>
          <w:tcPr>
            <w:tcW w:w="4028" w:type="pct"/>
            <w:shd w:val="clear" w:color="auto" w:fill="auto"/>
          </w:tcPr>
          <w:p w14:paraId="425E4CFB" w14:textId="77777777" w:rsidR="003078D1" w:rsidRPr="00667243" w:rsidRDefault="003078D1" w:rsidP="004152E6">
            <w:r w:rsidRPr="00667243">
              <w:t>Central Government, Office for Economic Affairs, Employment Agency</w:t>
            </w:r>
          </w:p>
        </w:tc>
      </w:tr>
      <w:tr w:rsidR="003078D1" w:rsidRPr="00667243" w14:paraId="048E6581" w14:textId="77777777" w:rsidTr="008448AC">
        <w:trPr>
          <w:trHeight w:val="37"/>
        </w:trPr>
        <w:tc>
          <w:tcPr>
            <w:tcW w:w="972" w:type="pct"/>
            <w:shd w:val="clear" w:color="auto" w:fill="auto"/>
          </w:tcPr>
          <w:p w14:paraId="6A912390" w14:textId="77777777" w:rsidR="003078D1" w:rsidRPr="00667243" w:rsidRDefault="003078D1" w:rsidP="004152E6">
            <w:r w:rsidRPr="00667243">
              <w:t xml:space="preserve">Website: </w:t>
            </w:r>
          </w:p>
        </w:tc>
        <w:tc>
          <w:tcPr>
            <w:tcW w:w="4028" w:type="pct"/>
            <w:shd w:val="clear" w:color="auto" w:fill="auto"/>
          </w:tcPr>
          <w:p w14:paraId="5D0E3183" w14:textId="77777777" w:rsidR="003078D1" w:rsidRPr="00667243" w:rsidRDefault="00E759E5" w:rsidP="004152E6">
            <w:pPr>
              <w:pStyle w:val="tabletext"/>
              <w:rPr>
                <w:lang w:val="en-GB"/>
              </w:rPr>
            </w:pPr>
            <w:hyperlink r:id="rId87" w:history="1">
              <w:r w:rsidR="003078D1" w:rsidRPr="00667243">
                <w:rPr>
                  <w:rStyle w:val="Hyperlink"/>
                  <w:lang w:val="en-GB"/>
                </w:rPr>
                <w:t>https://amsfl.li</w:t>
              </w:r>
            </w:hyperlink>
          </w:p>
        </w:tc>
      </w:tr>
      <w:tr w:rsidR="003078D1" w:rsidRPr="00667243" w14:paraId="6FDE246B" w14:textId="77777777" w:rsidTr="008448AC">
        <w:trPr>
          <w:trHeight w:val="311"/>
        </w:trPr>
        <w:tc>
          <w:tcPr>
            <w:tcW w:w="972" w:type="pct"/>
            <w:shd w:val="clear" w:color="auto" w:fill="auto"/>
          </w:tcPr>
          <w:p w14:paraId="65D8C374" w14:textId="77777777" w:rsidR="003078D1" w:rsidRPr="00667243" w:rsidRDefault="003078D1" w:rsidP="004152E6">
            <w:r w:rsidRPr="00667243">
              <w:t xml:space="preserve">Description: </w:t>
            </w:r>
          </w:p>
        </w:tc>
        <w:tc>
          <w:tcPr>
            <w:tcW w:w="4028" w:type="pct"/>
            <w:shd w:val="clear" w:color="auto" w:fill="auto"/>
          </w:tcPr>
          <w:p w14:paraId="47CF1ED1" w14:textId="77777777" w:rsidR="003078D1" w:rsidRPr="00667243" w:rsidRDefault="003078D1" w:rsidP="004152E6">
            <w:r w:rsidRPr="00667243">
              <w:rPr>
                <w:rStyle w:val="Strong"/>
                <w:b w:val="0"/>
              </w:rPr>
              <w:t>Online services for employers and job-seekers.</w:t>
            </w:r>
          </w:p>
        </w:tc>
      </w:tr>
      <w:tr w:rsidR="003078D1" w:rsidRPr="00667243" w14:paraId="2042083E" w14:textId="77777777" w:rsidTr="004152E6">
        <w:trPr>
          <w:trHeight w:val="94"/>
        </w:trPr>
        <w:tc>
          <w:tcPr>
            <w:tcW w:w="5000" w:type="pct"/>
            <w:gridSpan w:val="2"/>
            <w:shd w:val="clear" w:color="auto" w:fill="EFFBFF"/>
          </w:tcPr>
          <w:p w14:paraId="46EA295F" w14:textId="77777777" w:rsidR="003078D1" w:rsidRPr="00667243" w:rsidRDefault="003078D1" w:rsidP="004152E6">
            <w:pPr>
              <w:pStyle w:val="Subtitle"/>
              <w:rPr>
                <w:color w:val="BF3F91"/>
              </w:rPr>
            </w:pPr>
            <w:r w:rsidRPr="00667243">
              <w:t>Unemployment &amp; Benefits</w:t>
            </w:r>
          </w:p>
        </w:tc>
      </w:tr>
      <w:tr w:rsidR="003078D1" w:rsidRPr="00667243" w14:paraId="41A97DBB" w14:textId="77777777" w:rsidTr="004152E6">
        <w:trPr>
          <w:trHeight w:val="322"/>
        </w:trPr>
        <w:tc>
          <w:tcPr>
            <w:tcW w:w="5000" w:type="pct"/>
            <w:gridSpan w:val="2"/>
            <w:shd w:val="clear" w:color="auto" w:fill="auto"/>
          </w:tcPr>
          <w:p w14:paraId="2042E720" w14:textId="77777777" w:rsidR="003078D1" w:rsidRPr="00667243" w:rsidRDefault="003078D1" w:rsidP="004152E6">
            <w:pPr>
              <w:rPr>
                <w:b/>
              </w:rPr>
            </w:pPr>
            <w:r w:rsidRPr="00667243">
              <w:rPr>
                <w:b/>
              </w:rPr>
              <w:t>Unemployment benefits</w:t>
            </w:r>
          </w:p>
        </w:tc>
      </w:tr>
      <w:tr w:rsidR="003078D1" w:rsidRPr="00667243" w14:paraId="04E8B33D" w14:textId="77777777" w:rsidTr="008448AC">
        <w:trPr>
          <w:trHeight w:val="311"/>
        </w:trPr>
        <w:tc>
          <w:tcPr>
            <w:tcW w:w="972" w:type="pct"/>
            <w:shd w:val="clear" w:color="auto" w:fill="auto"/>
          </w:tcPr>
          <w:p w14:paraId="1E49573C" w14:textId="77777777" w:rsidR="003078D1" w:rsidRPr="00667243" w:rsidRDefault="003078D1" w:rsidP="004152E6">
            <w:r w:rsidRPr="00667243">
              <w:t>Responsibility:</w:t>
            </w:r>
          </w:p>
        </w:tc>
        <w:tc>
          <w:tcPr>
            <w:tcW w:w="4028" w:type="pct"/>
            <w:shd w:val="clear" w:color="auto" w:fill="auto"/>
          </w:tcPr>
          <w:p w14:paraId="7EA46CA3" w14:textId="77777777" w:rsidR="003078D1" w:rsidRPr="00667243" w:rsidRDefault="003078D1" w:rsidP="004152E6">
            <w:r w:rsidRPr="00667243">
              <w:rPr>
                <w:color w:val="auto"/>
              </w:rPr>
              <w:t xml:space="preserve">Office for Social Affairs, Office for Economy </w:t>
            </w:r>
          </w:p>
        </w:tc>
      </w:tr>
      <w:tr w:rsidR="003078D1" w:rsidRPr="00667243" w14:paraId="66DF012E" w14:textId="77777777" w:rsidTr="008448AC">
        <w:trPr>
          <w:trHeight w:val="311"/>
        </w:trPr>
        <w:tc>
          <w:tcPr>
            <w:tcW w:w="972" w:type="pct"/>
            <w:shd w:val="clear" w:color="auto" w:fill="auto"/>
          </w:tcPr>
          <w:p w14:paraId="6E30CEC0" w14:textId="77777777" w:rsidR="003078D1" w:rsidRPr="00667243" w:rsidRDefault="003078D1" w:rsidP="004152E6">
            <w:r w:rsidRPr="00667243">
              <w:t xml:space="preserve">Website: </w:t>
            </w:r>
          </w:p>
        </w:tc>
        <w:tc>
          <w:tcPr>
            <w:tcW w:w="4028" w:type="pct"/>
            <w:shd w:val="clear" w:color="auto" w:fill="auto"/>
          </w:tcPr>
          <w:p w14:paraId="6178804D" w14:textId="77777777" w:rsidR="003078D1" w:rsidRPr="00667243" w:rsidRDefault="00E759E5" w:rsidP="004152E6">
            <w:hyperlink r:id="rId88" w:history="1">
              <w:r w:rsidR="003078D1" w:rsidRPr="00667243">
                <w:rPr>
                  <w:rStyle w:val="Hyperlink"/>
                </w:rPr>
                <w:t>https://avw.llv.li/</w:t>
              </w:r>
            </w:hyperlink>
          </w:p>
        </w:tc>
      </w:tr>
      <w:tr w:rsidR="003078D1" w:rsidRPr="00667243" w14:paraId="0BCCFE27" w14:textId="77777777" w:rsidTr="008448AC">
        <w:trPr>
          <w:trHeight w:val="311"/>
        </w:trPr>
        <w:tc>
          <w:tcPr>
            <w:tcW w:w="972" w:type="pct"/>
            <w:shd w:val="clear" w:color="auto" w:fill="auto"/>
          </w:tcPr>
          <w:p w14:paraId="143D418B" w14:textId="77777777" w:rsidR="003078D1" w:rsidRPr="00667243" w:rsidRDefault="003078D1" w:rsidP="004152E6">
            <w:r w:rsidRPr="00667243">
              <w:t xml:space="preserve">Description: </w:t>
            </w:r>
          </w:p>
        </w:tc>
        <w:tc>
          <w:tcPr>
            <w:tcW w:w="4028" w:type="pct"/>
            <w:shd w:val="clear" w:color="auto" w:fill="auto"/>
          </w:tcPr>
          <w:p w14:paraId="0D082054" w14:textId="77777777" w:rsidR="003078D1" w:rsidRPr="00667243" w:rsidRDefault="003078D1" w:rsidP="004152E6">
            <w:r w:rsidRPr="00667243">
              <w:t>Main information regarding unemployment benefits.</w:t>
            </w:r>
          </w:p>
        </w:tc>
      </w:tr>
      <w:tr w:rsidR="003078D1" w:rsidRPr="00667243" w14:paraId="79DA734F" w14:textId="77777777" w:rsidTr="004152E6">
        <w:trPr>
          <w:trHeight w:val="94"/>
        </w:trPr>
        <w:tc>
          <w:tcPr>
            <w:tcW w:w="5000" w:type="pct"/>
            <w:gridSpan w:val="2"/>
            <w:shd w:val="clear" w:color="auto" w:fill="EFFBFF"/>
          </w:tcPr>
          <w:p w14:paraId="37C774D9" w14:textId="77777777" w:rsidR="003078D1" w:rsidRPr="00667243" w:rsidRDefault="003078D1" w:rsidP="004152E6">
            <w:pPr>
              <w:pStyle w:val="Subtitle"/>
              <w:rPr>
                <w:color w:val="BF3F91"/>
              </w:rPr>
            </w:pPr>
            <w:r w:rsidRPr="00667243">
              <w:t>Taxes</w:t>
            </w:r>
          </w:p>
        </w:tc>
      </w:tr>
      <w:tr w:rsidR="003078D1" w:rsidRPr="00667243" w14:paraId="50745E2D" w14:textId="77777777" w:rsidTr="004152E6">
        <w:trPr>
          <w:trHeight w:val="311"/>
        </w:trPr>
        <w:tc>
          <w:tcPr>
            <w:tcW w:w="5000" w:type="pct"/>
            <w:gridSpan w:val="2"/>
            <w:shd w:val="clear" w:color="auto" w:fill="auto"/>
          </w:tcPr>
          <w:p w14:paraId="498A0F28" w14:textId="77777777" w:rsidR="003078D1" w:rsidRPr="00667243" w:rsidRDefault="003078D1" w:rsidP="004152E6">
            <w:pPr>
              <w:rPr>
                <w:b/>
              </w:rPr>
            </w:pPr>
            <w:r w:rsidRPr="00667243">
              <w:rPr>
                <w:b/>
              </w:rPr>
              <w:t>Income taxes: declaration, notification of assessment</w:t>
            </w:r>
          </w:p>
        </w:tc>
      </w:tr>
      <w:tr w:rsidR="003078D1" w:rsidRPr="00667243" w14:paraId="12748F5A" w14:textId="77777777" w:rsidTr="008448AC">
        <w:trPr>
          <w:trHeight w:val="311"/>
        </w:trPr>
        <w:tc>
          <w:tcPr>
            <w:tcW w:w="972" w:type="pct"/>
            <w:shd w:val="clear" w:color="auto" w:fill="auto"/>
          </w:tcPr>
          <w:p w14:paraId="1B4DCCBA" w14:textId="77777777" w:rsidR="003078D1" w:rsidRPr="00667243" w:rsidRDefault="003078D1" w:rsidP="004152E6">
            <w:r w:rsidRPr="00667243">
              <w:t>Responsibility:</w:t>
            </w:r>
          </w:p>
        </w:tc>
        <w:tc>
          <w:tcPr>
            <w:tcW w:w="4028" w:type="pct"/>
            <w:shd w:val="clear" w:color="auto" w:fill="auto"/>
          </w:tcPr>
          <w:p w14:paraId="12B3B006" w14:textId="77777777" w:rsidR="003078D1" w:rsidRPr="00667243" w:rsidRDefault="003078D1" w:rsidP="004152E6">
            <w:r w:rsidRPr="00667243">
              <w:t>Tax Authority</w:t>
            </w:r>
          </w:p>
        </w:tc>
      </w:tr>
      <w:tr w:rsidR="003078D1" w:rsidRPr="00667243" w14:paraId="0E1EFB4C" w14:textId="77777777" w:rsidTr="008448AC">
        <w:trPr>
          <w:trHeight w:val="311"/>
        </w:trPr>
        <w:tc>
          <w:tcPr>
            <w:tcW w:w="972" w:type="pct"/>
            <w:shd w:val="clear" w:color="auto" w:fill="auto"/>
          </w:tcPr>
          <w:p w14:paraId="1CAC39E0" w14:textId="77777777" w:rsidR="003078D1" w:rsidRPr="00667243" w:rsidRDefault="003078D1" w:rsidP="004152E6">
            <w:r w:rsidRPr="00667243">
              <w:t xml:space="preserve">Website: </w:t>
            </w:r>
          </w:p>
        </w:tc>
        <w:tc>
          <w:tcPr>
            <w:tcW w:w="4028" w:type="pct"/>
            <w:shd w:val="clear" w:color="auto" w:fill="auto"/>
          </w:tcPr>
          <w:p w14:paraId="16351979" w14:textId="77777777" w:rsidR="003078D1" w:rsidRPr="00667243" w:rsidRDefault="00E759E5" w:rsidP="004152E6">
            <w:hyperlink r:id="rId89" w:history="1">
              <w:r w:rsidR="003078D1" w:rsidRPr="00667243">
                <w:rPr>
                  <w:rStyle w:val="Hyperlink"/>
                </w:rPr>
                <w:t>https://stv.llv.li</w:t>
              </w:r>
            </w:hyperlink>
            <w:r w:rsidR="003078D1" w:rsidRPr="00667243">
              <w:t xml:space="preserve"> </w:t>
            </w:r>
          </w:p>
        </w:tc>
      </w:tr>
      <w:tr w:rsidR="003078D1" w:rsidRPr="00667243" w14:paraId="177E0565" w14:textId="77777777" w:rsidTr="008448AC">
        <w:trPr>
          <w:trHeight w:val="311"/>
        </w:trPr>
        <w:tc>
          <w:tcPr>
            <w:tcW w:w="972" w:type="pct"/>
            <w:shd w:val="clear" w:color="auto" w:fill="auto"/>
          </w:tcPr>
          <w:p w14:paraId="559B38E6" w14:textId="77777777" w:rsidR="003078D1" w:rsidRPr="00667243" w:rsidRDefault="003078D1" w:rsidP="004152E6">
            <w:r w:rsidRPr="00667243">
              <w:t xml:space="preserve">Description: </w:t>
            </w:r>
          </w:p>
        </w:tc>
        <w:tc>
          <w:tcPr>
            <w:tcW w:w="4028" w:type="pct"/>
            <w:shd w:val="clear" w:color="auto" w:fill="auto"/>
          </w:tcPr>
          <w:p w14:paraId="3EE2A26D" w14:textId="77777777" w:rsidR="003078D1" w:rsidRPr="00667243" w:rsidRDefault="003078D1" w:rsidP="004152E6">
            <w:r w:rsidRPr="00667243">
              <w:t xml:space="preserve">There is complete information on all types of tax and online forms available. An online tax declaration service in kind of a </w:t>
            </w:r>
            <w:hyperlink r:id="rId90" w:history="1">
              <w:r w:rsidRPr="00667243">
                <w:rPr>
                  <w:rStyle w:val="Hyperlink"/>
                </w:rPr>
                <w:t>software-application</w:t>
              </w:r>
            </w:hyperlink>
            <w:r w:rsidRPr="00667243">
              <w:t xml:space="preserve"> for Windows, Mac and Linux automatically calculates totals and deductibles, transfers all data from supplementary forms to the main one and works out the tax due. Future plans foresee the online submission of tax declarations.</w:t>
            </w:r>
          </w:p>
        </w:tc>
      </w:tr>
    </w:tbl>
    <w:p w14:paraId="0418A537" w14:textId="77777777" w:rsidR="003078D1" w:rsidRPr="00667243" w:rsidRDefault="003078D1" w:rsidP="003078D1">
      <w:pPr>
        <w:pStyle w:val="Heading2"/>
      </w:pPr>
      <w:bookmarkStart w:id="63" w:name="_Toc1475002"/>
      <w:r w:rsidRPr="00667243">
        <w:t>Vehicles</w:t>
      </w:r>
      <w:bookmarkEnd w:id="63"/>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21445995" w14:textId="77777777" w:rsidTr="004152E6">
        <w:trPr>
          <w:trHeight w:val="94"/>
        </w:trPr>
        <w:tc>
          <w:tcPr>
            <w:tcW w:w="5000" w:type="pct"/>
            <w:gridSpan w:val="2"/>
            <w:shd w:val="clear" w:color="auto" w:fill="EFFBFF"/>
          </w:tcPr>
          <w:p w14:paraId="150FFC07" w14:textId="77777777" w:rsidR="003078D1" w:rsidRPr="00667243" w:rsidRDefault="003078D1" w:rsidP="004152E6">
            <w:pPr>
              <w:pStyle w:val="Subtitle"/>
            </w:pPr>
            <w:r w:rsidRPr="00667243">
              <w:t>Driving licence</w:t>
            </w:r>
          </w:p>
        </w:tc>
      </w:tr>
      <w:tr w:rsidR="003078D1" w:rsidRPr="00667243" w14:paraId="2917CC03" w14:textId="77777777" w:rsidTr="004152E6">
        <w:trPr>
          <w:trHeight w:val="198"/>
        </w:trPr>
        <w:tc>
          <w:tcPr>
            <w:tcW w:w="5000" w:type="pct"/>
            <w:gridSpan w:val="2"/>
            <w:shd w:val="clear" w:color="auto" w:fill="auto"/>
          </w:tcPr>
          <w:p w14:paraId="562D7614" w14:textId="77777777" w:rsidR="003078D1" w:rsidRPr="00667243" w:rsidRDefault="003078D1" w:rsidP="004152E6">
            <w:pPr>
              <w:rPr>
                <w:b/>
              </w:rPr>
            </w:pPr>
            <w:r w:rsidRPr="00667243">
              <w:rPr>
                <w:b/>
              </w:rPr>
              <w:t>Driving licence</w:t>
            </w:r>
          </w:p>
        </w:tc>
      </w:tr>
      <w:tr w:rsidR="003078D1" w:rsidRPr="00667243" w14:paraId="721D4FB2" w14:textId="77777777" w:rsidTr="008448AC">
        <w:trPr>
          <w:trHeight w:val="198"/>
        </w:trPr>
        <w:tc>
          <w:tcPr>
            <w:tcW w:w="972" w:type="pct"/>
            <w:shd w:val="clear" w:color="auto" w:fill="auto"/>
          </w:tcPr>
          <w:p w14:paraId="10FA5467" w14:textId="77777777" w:rsidR="003078D1" w:rsidRPr="00667243" w:rsidRDefault="003078D1" w:rsidP="004152E6">
            <w:r w:rsidRPr="00667243">
              <w:t>Responsibility:</w:t>
            </w:r>
          </w:p>
        </w:tc>
        <w:tc>
          <w:tcPr>
            <w:tcW w:w="4028" w:type="pct"/>
            <w:shd w:val="clear" w:color="auto" w:fill="auto"/>
          </w:tcPr>
          <w:p w14:paraId="6E84A791" w14:textId="77777777" w:rsidR="003078D1" w:rsidRPr="00667243" w:rsidRDefault="003078D1" w:rsidP="004152E6">
            <w:r w:rsidRPr="00667243">
              <w:t>Office of Motor Vehicles</w:t>
            </w:r>
          </w:p>
        </w:tc>
      </w:tr>
      <w:tr w:rsidR="003078D1" w:rsidRPr="00667243" w14:paraId="2AD78EBD" w14:textId="77777777" w:rsidTr="008448AC">
        <w:trPr>
          <w:trHeight w:val="37"/>
        </w:trPr>
        <w:tc>
          <w:tcPr>
            <w:tcW w:w="972" w:type="pct"/>
            <w:shd w:val="clear" w:color="auto" w:fill="auto"/>
          </w:tcPr>
          <w:p w14:paraId="698760C3" w14:textId="77777777" w:rsidR="003078D1" w:rsidRPr="00667243" w:rsidRDefault="003078D1" w:rsidP="004152E6">
            <w:r w:rsidRPr="00667243">
              <w:t xml:space="preserve">Website: </w:t>
            </w:r>
          </w:p>
        </w:tc>
        <w:tc>
          <w:tcPr>
            <w:tcW w:w="4028" w:type="pct"/>
            <w:shd w:val="clear" w:color="auto" w:fill="auto"/>
          </w:tcPr>
          <w:p w14:paraId="099817D9" w14:textId="77777777" w:rsidR="003078D1" w:rsidRPr="00667243" w:rsidRDefault="00E759E5" w:rsidP="004152E6">
            <w:hyperlink r:id="rId91" w:history="1">
              <w:r w:rsidR="003078D1" w:rsidRPr="00667243">
                <w:rPr>
                  <w:rStyle w:val="Hyperlink"/>
                </w:rPr>
                <w:t>https://mfk.llv.li</w:t>
              </w:r>
            </w:hyperlink>
          </w:p>
        </w:tc>
      </w:tr>
      <w:tr w:rsidR="003078D1" w:rsidRPr="00667243" w14:paraId="6C66B7C6" w14:textId="77777777" w:rsidTr="008448AC">
        <w:trPr>
          <w:trHeight w:val="242"/>
        </w:trPr>
        <w:tc>
          <w:tcPr>
            <w:tcW w:w="972" w:type="pct"/>
            <w:shd w:val="clear" w:color="auto" w:fill="auto"/>
          </w:tcPr>
          <w:p w14:paraId="2A8BB743" w14:textId="77777777" w:rsidR="003078D1" w:rsidRPr="00667243" w:rsidRDefault="003078D1" w:rsidP="004152E6">
            <w:r w:rsidRPr="00667243">
              <w:t xml:space="preserve">Description: </w:t>
            </w:r>
          </w:p>
        </w:tc>
        <w:tc>
          <w:tcPr>
            <w:tcW w:w="4028" w:type="pct"/>
            <w:shd w:val="clear" w:color="auto" w:fill="auto"/>
          </w:tcPr>
          <w:p w14:paraId="4D024D92" w14:textId="3AA009BE" w:rsidR="003078D1" w:rsidRPr="00667243" w:rsidRDefault="003078D1" w:rsidP="004152E6">
            <w:r w:rsidRPr="00667243">
              <w:t>Information enabling citizens to start the procedure in order to obtain a driver’s licence and</w:t>
            </w:r>
            <w:r w:rsidR="005140C6" w:rsidRPr="00667243">
              <w:t xml:space="preserve"> </w:t>
            </w:r>
            <w:r w:rsidRPr="00667243">
              <w:t>register online for relative appointments.</w:t>
            </w:r>
          </w:p>
        </w:tc>
      </w:tr>
      <w:tr w:rsidR="003078D1" w:rsidRPr="00667243" w14:paraId="36F31A2B" w14:textId="77777777" w:rsidTr="004152E6">
        <w:trPr>
          <w:trHeight w:val="94"/>
        </w:trPr>
        <w:tc>
          <w:tcPr>
            <w:tcW w:w="5000" w:type="pct"/>
            <w:gridSpan w:val="2"/>
            <w:shd w:val="clear" w:color="auto" w:fill="EFFBFF"/>
          </w:tcPr>
          <w:p w14:paraId="50FA8CA9" w14:textId="77777777" w:rsidR="003078D1" w:rsidRPr="00667243" w:rsidRDefault="003078D1" w:rsidP="004152E6">
            <w:pPr>
              <w:pStyle w:val="Subtitle"/>
            </w:pPr>
            <w:r w:rsidRPr="00667243">
              <w:t>Registration</w:t>
            </w:r>
          </w:p>
        </w:tc>
      </w:tr>
      <w:tr w:rsidR="003078D1" w:rsidRPr="00667243" w14:paraId="52659446" w14:textId="77777777" w:rsidTr="004152E6">
        <w:trPr>
          <w:trHeight w:val="198"/>
        </w:trPr>
        <w:tc>
          <w:tcPr>
            <w:tcW w:w="5000" w:type="pct"/>
            <w:gridSpan w:val="2"/>
            <w:shd w:val="clear" w:color="auto" w:fill="auto"/>
          </w:tcPr>
          <w:p w14:paraId="273FB73E" w14:textId="77777777" w:rsidR="003078D1" w:rsidRPr="00667243" w:rsidRDefault="003078D1" w:rsidP="004152E6">
            <w:pPr>
              <w:rPr>
                <w:b/>
              </w:rPr>
            </w:pPr>
            <w:r w:rsidRPr="00667243">
              <w:rPr>
                <w:b/>
              </w:rPr>
              <w:t>Car registration (new, used, imported cars)</w:t>
            </w:r>
          </w:p>
        </w:tc>
      </w:tr>
      <w:tr w:rsidR="003078D1" w:rsidRPr="00667243" w14:paraId="2432A269" w14:textId="77777777" w:rsidTr="008448AC">
        <w:trPr>
          <w:trHeight w:val="198"/>
        </w:trPr>
        <w:tc>
          <w:tcPr>
            <w:tcW w:w="972" w:type="pct"/>
            <w:shd w:val="clear" w:color="auto" w:fill="auto"/>
          </w:tcPr>
          <w:p w14:paraId="1DF6179A" w14:textId="77777777" w:rsidR="003078D1" w:rsidRPr="00667243" w:rsidRDefault="003078D1" w:rsidP="004152E6">
            <w:r w:rsidRPr="00667243">
              <w:t>Responsibility:</w:t>
            </w:r>
          </w:p>
        </w:tc>
        <w:tc>
          <w:tcPr>
            <w:tcW w:w="4028" w:type="pct"/>
            <w:shd w:val="clear" w:color="auto" w:fill="auto"/>
          </w:tcPr>
          <w:p w14:paraId="04F41E14" w14:textId="77777777" w:rsidR="003078D1" w:rsidRPr="00667243" w:rsidRDefault="003078D1" w:rsidP="004152E6">
            <w:r w:rsidRPr="00667243">
              <w:t>Central Government, Office of Motor Vehicles</w:t>
            </w:r>
          </w:p>
        </w:tc>
      </w:tr>
      <w:tr w:rsidR="003078D1" w:rsidRPr="00667243" w14:paraId="088D1179" w14:textId="77777777" w:rsidTr="008448AC">
        <w:trPr>
          <w:trHeight w:val="37"/>
        </w:trPr>
        <w:tc>
          <w:tcPr>
            <w:tcW w:w="972" w:type="pct"/>
            <w:shd w:val="clear" w:color="auto" w:fill="auto"/>
          </w:tcPr>
          <w:p w14:paraId="458D5203" w14:textId="77777777" w:rsidR="003078D1" w:rsidRPr="00667243" w:rsidRDefault="003078D1" w:rsidP="004152E6">
            <w:r w:rsidRPr="00667243">
              <w:t xml:space="preserve">Website: </w:t>
            </w:r>
          </w:p>
        </w:tc>
        <w:tc>
          <w:tcPr>
            <w:tcW w:w="4028" w:type="pct"/>
            <w:shd w:val="clear" w:color="auto" w:fill="auto"/>
          </w:tcPr>
          <w:p w14:paraId="59901BF3" w14:textId="77777777" w:rsidR="003078D1" w:rsidRPr="00667243" w:rsidRDefault="00E759E5" w:rsidP="004152E6">
            <w:hyperlink r:id="rId92" w:history="1">
              <w:r w:rsidR="003078D1" w:rsidRPr="00667243">
                <w:rPr>
                  <w:rStyle w:val="Hyperlink"/>
                </w:rPr>
                <w:t>https://mfk.llv.li</w:t>
              </w:r>
            </w:hyperlink>
          </w:p>
        </w:tc>
      </w:tr>
      <w:tr w:rsidR="003078D1" w:rsidRPr="00667243" w14:paraId="190926BA" w14:textId="77777777" w:rsidTr="008448AC">
        <w:trPr>
          <w:trHeight w:val="311"/>
        </w:trPr>
        <w:tc>
          <w:tcPr>
            <w:tcW w:w="972" w:type="pct"/>
            <w:shd w:val="clear" w:color="auto" w:fill="auto"/>
          </w:tcPr>
          <w:p w14:paraId="26E3FA6B" w14:textId="77777777" w:rsidR="003078D1" w:rsidRPr="00667243" w:rsidRDefault="003078D1" w:rsidP="004152E6">
            <w:r w:rsidRPr="00667243">
              <w:t xml:space="preserve">Description: </w:t>
            </w:r>
          </w:p>
        </w:tc>
        <w:tc>
          <w:tcPr>
            <w:tcW w:w="4028" w:type="pct"/>
            <w:shd w:val="clear" w:color="auto" w:fill="auto"/>
          </w:tcPr>
          <w:p w14:paraId="130A9BD6" w14:textId="77777777" w:rsidR="003078D1" w:rsidRPr="00667243" w:rsidRDefault="003078D1" w:rsidP="004152E6">
            <w:r w:rsidRPr="00667243">
              <w:t>Information enabling citizens to start the procedure in order to register a motor vehicle.</w:t>
            </w:r>
          </w:p>
        </w:tc>
      </w:tr>
    </w:tbl>
    <w:p w14:paraId="00102490" w14:textId="77777777" w:rsidR="003078D1" w:rsidRPr="00667243" w:rsidRDefault="003078D1" w:rsidP="003078D1">
      <w:pPr>
        <w:pStyle w:val="Heading2"/>
      </w:pPr>
      <w:bookmarkStart w:id="64" w:name="_Toc1475003"/>
      <w:r w:rsidRPr="00667243">
        <w:t>Residence formalities</w:t>
      </w:r>
      <w:bookmarkEnd w:id="64"/>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4F6C2DDA" w14:textId="77777777" w:rsidTr="004152E6">
        <w:trPr>
          <w:trHeight w:val="94"/>
        </w:trPr>
        <w:tc>
          <w:tcPr>
            <w:tcW w:w="5000" w:type="pct"/>
            <w:gridSpan w:val="2"/>
            <w:shd w:val="clear" w:color="auto" w:fill="EFFBFF"/>
          </w:tcPr>
          <w:p w14:paraId="18960C8D" w14:textId="77777777" w:rsidR="003078D1" w:rsidRPr="00667243" w:rsidRDefault="003078D1" w:rsidP="004152E6">
            <w:pPr>
              <w:pStyle w:val="Subtitle"/>
            </w:pPr>
            <w:r w:rsidRPr="00667243">
              <w:t>Documents and formalities</w:t>
            </w:r>
          </w:p>
        </w:tc>
      </w:tr>
      <w:tr w:rsidR="003078D1" w:rsidRPr="00667243" w14:paraId="07D43893" w14:textId="77777777" w:rsidTr="004152E6">
        <w:trPr>
          <w:trHeight w:val="198"/>
        </w:trPr>
        <w:tc>
          <w:tcPr>
            <w:tcW w:w="5000" w:type="pct"/>
            <w:gridSpan w:val="2"/>
            <w:shd w:val="clear" w:color="auto" w:fill="auto"/>
          </w:tcPr>
          <w:p w14:paraId="0427D99E" w14:textId="77777777" w:rsidR="003078D1" w:rsidRPr="00667243" w:rsidRDefault="003078D1" w:rsidP="004152E6">
            <w:pPr>
              <w:rPr>
                <w:b/>
              </w:rPr>
            </w:pPr>
            <w:r w:rsidRPr="00667243">
              <w:rPr>
                <w:b/>
              </w:rPr>
              <w:t>Announcement of moving (change of address)</w:t>
            </w:r>
          </w:p>
        </w:tc>
      </w:tr>
      <w:tr w:rsidR="003078D1" w:rsidRPr="00667243" w14:paraId="25C4905A" w14:textId="77777777" w:rsidTr="008448AC">
        <w:trPr>
          <w:trHeight w:val="198"/>
        </w:trPr>
        <w:tc>
          <w:tcPr>
            <w:tcW w:w="972" w:type="pct"/>
            <w:shd w:val="clear" w:color="auto" w:fill="auto"/>
          </w:tcPr>
          <w:p w14:paraId="738B1F63" w14:textId="77777777" w:rsidR="003078D1" w:rsidRPr="00667243" w:rsidRDefault="003078D1" w:rsidP="004152E6">
            <w:r w:rsidRPr="00667243">
              <w:t>Responsibility:</w:t>
            </w:r>
          </w:p>
        </w:tc>
        <w:tc>
          <w:tcPr>
            <w:tcW w:w="4028" w:type="pct"/>
            <w:shd w:val="clear" w:color="auto" w:fill="auto"/>
          </w:tcPr>
          <w:p w14:paraId="3B401DD0" w14:textId="77777777" w:rsidR="003078D1" w:rsidRPr="00667243" w:rsidRDefault="003078D1" w:rsidP="004152E6">
            <w:r w:rsidRPr="00667243">
              <w:t>Local authorities</w:t>
            </w:r>
          </w:p>
        </w:tc>
      </w:tr>
      <w:tr w:rsidR="003078D1" w:rsidRPr="00667243" w14:paraId="2AE9A0E3" w14:textId="77777777" w:rsidTr="008448AC">
        <w:trPr>
          <w:trHeight w:val="37"/>
        </w:trPr>
        <w:tc>
          <w:tcPr>
            <w:tcW w:w="972" w:type="pct"/>
            <w:shd w:val="clear" w:color="auto" w:fill="auto"/>
          </w:tcPr>
          <w:p w14:paraId="00E293BB" w14:textId="77777777" w:rsidR="003078D1" w:rsidRPr="00667243" w:rsidRDefault="003078D1" w:rsidP="004152E6">
            <w:r w:rsidRPr="00667243">
              <w:t xml:space="preserve">Website: </w:t>
            </w:r>
          </w:p>
        </w:tc>
        <w:tc>
          <w:tcPr>
            <w:tcW w:w="4028" w:type="pct"/>
            <w:shd w:val="clear" w:color="auto" w:fill="auto"/>
          </w:tcPr>
          <w:p w14:paraId="0F4A27E8" w14:textId="77777777" w:rsidR="003078D1" w:rsidRPr="00667243" w:rsidRDefault="00E759E5" w:rsidP="004152E6">
            <w:hyperlink r:id="rId93" w:history="1">
              <w:r w:rsidR="003078D1" w:rsidRPr="00667243">
                <w:rPr>
                  <w:rStyle w:val="Hyperlink"/>
                </w:rPr>
                <w:t>www.ruggell.li,</w:t>
              </w:r>
            </w:hyperlink>
            <w:r w:rsidR="003078D1" w:rsidRPr="00667243">
              <w:t xml:space="preserve"> </w:t>
            </w:r>
            <w:hyperlink r:id="rId94" w:history="1">
              <w:r w:rsidR="003078D1" w:rsidRPr="00667243">
                <w:rPr>
                  <w:rStyle w:val="Hyperlink"/>
                </w:rPr>
                <w:t>www.schellenberg.li</w:t>
              </w:r>
            </w:hyperlink>
            <w:r w:rsidR="003078D1" w:rsidRPr="00667243">
              <w:t xml:space="preserve">, </w:t>
            </w:r>
            <w:hyperlink r:id="rId95" w:history="1">
              <w:r w:rsidR="003078D1" w:rsidRPr="00667243">
                <w:rPr>
                  <w:rStyle w:val="Hyperlink"/>
                </w:rPr>
                <w:t>www.gamprin.li</w:t>
              </w:r>
            </w:hyperlink>
            <w:r w:rsidR="003078D1" w:rsidRPr="00667243">
              <w:t xml:space="preserve">, </w:t>
            </w:r>
            <w:hyperlink r:id="rId96" w:history="1">
              <w:r w:rsidR="003078D1" w:rsidRPr="00667243">
                <w:rPr>
                  <w:rStyle w:val="Hyperlink"/>
                </w:rPr>
                <w:t>www.eschen.li</w:t>
              </w:r>
            </w:hyperlink>
            <w:r w:rsidR="003078D1" w:rsidRPr="00667243">
              <w:t xml:space="preserve">, </w:t>
            </w:r>
            <w:hyperlink r:id="rId97" w:history="1">
              <w:r w:rsidR="003078D1" w:rsidRPr="00667243">
                <w:rPr>
                  <w:rStyle w:val="Hyperlink"/>
                </w:rPr>
                <w:t>www.mauren.li</w:t>
              </w:r>
            </w:hyperlink>
            <w:r w:rsidR="003078D1" w:rsidRPr="00667243">
              <w:t xml:space="preserve">, </w:t>
            </w:r>
            <w:hyperlink r:id="rId98" w:history="1">
              <w:r w:rsidR="003078D1" w:rsidRPr="00667243">
                <w:rPr>
                  <w:rStyle w:val="Hyperlink"/>
                </w:rPr>
                <w:t>www.schaan.li</w:t>
              </w:r>
            </w:hyperlink>
            <w:r w:rsidR="003078D1" w:rsidRPr="00667243">
              <w:t xml:space="preserve">, </w:t>
            </w:r>
            <w:hyperlink r:id="rId99" w:history="1">
              <w:r w:rsidR="003078D1" w:rsidRPr="00667243">
                <w:rPr>
                  <w:rStyle w:val="Hyperlink"/>
                </w:rPr>
                <w:t>www.planken.li</w:t>
              </w:r>
            </w:hyperlink>
            <w:r w:rsidR="003078D1" w:rsidRPr="00667243">
              <w:t xml:space="preserve">, </w:t>
            </w:r>
            <w:hyperlink r:id="rId100" w:history="1">
              <w:r w:rsidR="003078D1" w:rsidRPr="00667243">
                <w:rPr>
                  <w:rStyle w:val="Hyperlink"/>
                </w:rPr>
                <w:t>www.vaduz.li</w:t>
              </w:r>
            </w:hyperlink>
            <w:r w:rsidR="003078D1" w:rsidRPr="00667243">
              <w:t xml:space="preserve">, </w:t>
            </w:r>
            <w:hyperlink r:id="rId101" w:history="1">
              <w:r w:rsidR="003078D1" w:rsidRPr="00667243">
                <w:rPr>
                  <w:rStyle w:val="Hyperlink"/>
                </w:rPr>
                <w:t>www.triesenberg.li</w:t>
              </w:r>
            </w:hyperlink>
            <w:r w:rsidR="003078D1" w:rsidRPr="00667243">
              <w:t xml:space="preserve">, </w:t>
            </w:r>
            <w:hyperlink r:id="rId102" w:history="1">
              <w:r w:rsidR="003078D1" w:rsidRPr="00667243">
                <w:rPr>
                  <w:rStyle w:val="Hyperlink"/>
                </w:rPr>
                <w:t>www.triesen.li</w:t>
              </w:r>
            </w:hyperlink>
            <w:r w:rsidR="003078D1" w:rsidRPr="00667243">
              <w:t xml:space="preserve">, </w:t>
            </w:r>
            <w:hyperlink r:id="rId103" w:history="1">
              <w:r w:rsidR="003078D1" w:rsidRPr="00667243">
                <w:rPr>
                  <w:rStyle w:val="Hyperlink"/>
                </w:rPr>
                <w:t>www.balzers.li</w:t>
              </w:r>
            </w:hyperlink>
            <w:r w:rsidR="003078D1" w:rsidRPr="00667243">
              <w:t xml:space="preserve">  </w:t>
            </w:r>
          </w:p>
        </w:tc>
      </w:tr>
      <w:tr w:rsidR="003078D1" w:rsidRPr="00667243" w14:paraId="3E8FA280" w14:textId="77777777" w:rsidTr="008448AC">
        <w:trPr>
          <w:trHeight w:val="242"/>
        </w:trPr>
        <w:tc>
          <w:tcPr>
            <w:tcW w:w="972" w:type="pct"/>
            <w:shd w:val="clear" w:color="auto" w:fill="auto"/>
          </w:tcPr>
          <w:p w14:paraId="5FCDECE2" w14:textId="77777777" w:rsidR="003078D1" w:rsidRPr="00667243" w:rsidRDefault="003078D1" w:rsidP="004152E6">
            <w:r w:rsidRPr="00667243">
              <w:t xml:space="preserve">Description: </w:t>
            </w:r>
          </w:p>
        </w:tc>
        <w:tc>
          <w:tcPr>
            <w:tcW w:w="4028" w:type="pct"/>
            <w:shd w:val="clear" w:color="auto" w:fill="auto"/>
          </w:tcPr>
          <w:p w14:paraId="7A057613" w14:textId="77777777" w:rsidR="003078D1" w:rsidRPr="00667243" w:rsidRDefault="003078D1" w:rsidP="004152E6">
            <w:r w:rsidRPr="00667243">
              <w:t>Information only.</w:t>
            </w:r>
          </w:p>
        </w:tc>
      </w:tr>
      <w:tr w:rsidR="003078D1" w:rsidRPr="00667243" w14:paraId="5C606DBA" w14:textId="77777777" w:rsidTr="004152E6">
        <w:trPr>
          <w:trHeight w:val="198"/>
        </w:trPr>
        <w:tc>
          <w:tcPr>
            <w:tcW w:w="5000" w:type="pct"/>
            <w:gridSpan w:val="2"/>
            <w:shd w:val="clear" w:color="auto" w:fill="auto"/>
          </w:tcPr>
          <w:p w14:paraId="606D4E44" w14:textId="77777777" w:rsidR="003078D1" w:rsidRPr="00667243" w:rsidRDefault="003078D1" w:rsidP="004152E6">
            <w:r w:rsidRPr="00667243">
              <w:rPr>
                <w:rStyle w:val="Strong"/>
              </w:rPr>
              <w:t>Certificates (birth, marriage): request and delivery</w:t>
            </w:r>
          </w:p>
        </w:tc>
      </w:tr>
      <w:tr w:rsidR="003078D1" w:rsidRPr="00667243" w14:paraId="4A83DA14" w14:textId="77777777" w:rsidTr="008448AC">
        <w:trPr>
          <w:trHeight w:val="198"/>
        </w:trPr>
        <w:tc>
          <w:tcPr>
            <w:tcW w:w="972" w:type="pct"/>
            <w:shd w:val="clear" w:color="auto" w:fill="auto"/>
          </w:tcPr>
          <w:p w14:paraId="7A5E6F67" w14:textId="77777777" w:rsidR="003078D1" w:rsidRPr="00667243" w:rsidRDefault="003078D1" w:rsidP="004152E6">
            <w:r w:rsidRPr="00667243">
              <w:t>Responsibility:</w:t>
            </w:r>
          </w:p>
        </w:tc>
        <w:tc>
          <w:tcPr>
            <w:tcW w:w="4028" w:type="pct"/>
            <w:shd w:val="clear" w:color="auto" w:fill="auto"/>
          </w:tcPr>
          <w:p w14:paraId="13E4C5C5" w14:textId="77777777" w:rsidR="003078D1" w:rsidRPr="00667243" w:rsidRDefault="003078D1" w:rsidP="004152E6">
            <w:r w:rsidRPr="00667243">
              <w:t>Office of Civil Registration</w:t>
            </w:r>
          </w:p>
        </w:tc>
      </w:tr>
      <w:tr w:rsidR="003078D1" w:rsidRPr="00667243" w14:paraId="0D74D136" w14:textId="77777777" w:rsidTr="008448AC">
        <w:trPr>
          <w:trHeight w:val="37"/>
        </w:trPr>
        <w:tc>
          <w:tcPr>
            <w:tcW w:w="972" w:type="pct"/>
            <w:shd w:val="clear" w:color="auto" w:fill="auto"/>
          </w:tcPr>
          <w:p w14:paraId="3F51FDFE" w14:textId="77777777" w:rsidR="003078D1" w:rsidRPr="00667243" w:rsidRDefault="003078D1" w:rsidP="004152E6">
            <w:r w:rsidRPr="00667243">
              <w:t xml:space="preserve">Website: </w:t>
            </w:r>
          </w:p>
        </w:tc>
        <w:tc>
          <w:tcPr>
            <w:tcW w:w="4028" w:type="pct"/>
            <w:shd w:val="clear" w:color="auto" w:fill="auto"/>
          </w:tcPr>
          <w:p w14:paraId="4789D31D" w14:textId="77777777" w:rsidR="003078D1" w:rsidRPr="00667243" w:rsidRDefault="00E759E5" w:rsidP="004152E6">
            <w:hyperlink r:id="rId104" w:history="1">
              <w:r w:rsidR="003078D1" w:rsidRPr="00667243">
                <w:rPr>
                  <w:rStyle w:val="Hyperlink"/>
                </w:rPr>
                <w:t>https://zsa.llv.li</w:t>
              </w:r>
            </w:hyperlink>
            <w:r w:rsidR="003078D1" w:rsidRPr="00667243">
              <w:t xml:space="preserve">    </w:t>
            </w:r>
          </w:p>
        </w:tc>
      </w:tr>
      <w:tr w:rsidR="003078D1" w:rsidRPr="00667243" w14:paraId="25EA5460" w14:textId="77777777" w:rsidTr="008448AC">
        <w:trPr>
          <w:trHeight w:val="272"/>
        </w:trPr>
        <w:tc>
          <w:tcPr>
            <w:tcW w:w="972" w:type="pct"/>
            <w:shd w:val="clear" w:color="auto" w:fill="auto"/>
          </w:tcPr>
          <w:p w14:paraId="558AB7A4" w14:textId="77777777" w:rsidR="003078D1" w:rsidRPr="00667243" w:rsidRDefault="003078D1" w:rsidP="004152E6">
            <w:r w:rsidRPr="00667243">
              <w:t xml:space="preserve">Description: </w:t>
            </w:r>
          </w:p>
        </w:tc>
        <w:tc>
          <w:tcPr>
            <w:tcW w:w="4028" w:type="pct"/>
            <w:shd w:val="clear" w:color="auto" w:fill="auto"/>
          </w:tcPr>
          <w:p w14:paraId="45B4032B" w14:textId="28A2844F" w:rsidR="003078D1" w:rsidRPr="00667243" w:rsidRDefault="005140C6" w:rsidP="004152E6">
            <w:r w:rsidRPr="00667243">
              <w:t>P</w:t>
            </w:r>
            <w:r w:rsidR="003078D1" w:rsidRPr="00667243">
              <w:t>rovides information on the necessary procedures in order to obtain a birth or a marriage certificate, and related online forms.</w:t>
            </w:r>
          </w:p>
        </w:tc>
      </w:tr>
      <w:tr w:rsidR="003078D1" w:rsidRPr="00667243" w14:paraId="4EC2A1E9" w14:textId="77777777" w:rsidTr="004152E6">
        <w:trPr>
          <w:trHeight w:val="198"/>
        </w:trPr>
        <w:tc>
          <w:tcPr>
            <w:tcW w:w="5000" w:type="pct"/>
            <w:gridSpan w:val="2"/>
            <w:shd w:val="clear" w:color="auto" w:fill="auto"/>
          </w:tcPr>
          <w:p w14:paraId="1DEE01AA" w14:textId="77777777" w:rsidR="003078D1" w:rsidRPr="00667243" w:rsidRDefault="003078D1" w:rsidP="004152E6">
            <w:r w:rsidRPr="00667243">
              <w:rPr>
                <w:rStyle w:val="Strong"/>
                <w:color w:val="auto"/>
              </w:rPr>
              <w:t>Declaration to the police (e.g. in case of theft)</w:t>
            </w:r>
          </w:p>
        </w:tc>
      </w:tr>
      <w:tr w:rsidR="003078D1" w:rsidRPr="00667243" w14:paraId="2D9FCED9" w14:textId="77777777" w:rsidTr="008448AC">
        <w:trPr>
          <w:trHeight w:val="198"/>
        </w:trPr>
        <w:tc>
          <w:tcPr>
            <w:tcW w:w="972" w:type="pct"/>
            <w:shd w:val="clear" w:color="auto" w:fill="auto"/>
          </w:tcPr>
          <w:p w14:paraId="1BCA489B" w14:textId="77777777" w:rsidR="003078D1" w:rsidRPr="00667243" w:rsidRDefault="003078D1" w:rsidP="004152E6">
            <w:r w:rsidRPr="00667243">
              <w:t>Responsibility:</w:t>
            </w:r>
          </w:p>
        </w:tc>
        <w:tc>
          <w:tcPr>
            <w:tcW w:w="4028" w:type="pct"/>
            <w:shd w:val="clear" w:color="auto" w:fill="auto"/>
          </w:tcPr>
          <w:p w14:paraId="3A50176F" w14:textId="77777777" w:rsidR="003078D1" w:rsidRPr="00667243" w:rsidRDefault="003078D1" w:rsidP="004152E6">
            <w:r w:rsidRPr="00667243">
              <w:t>Office of National Police</w:t>
            </w:r>
          </w:p>
        </w:tc>
      </w:tr>
      <w:tr w:rsidR="003078D1" w:rsidRPr="00667243" w14:paraId="7BEC78E9" w14:textId="77777777" w:rsidTr="008448AC">
        <w:trPr>
          <w:trHeight w:val="37"/>
        </w:trPr>
        <w:tc>
          <w:tcPr>
            <w:tcW w:w="972" w:type="pct"/>
            <w:shd w:val="clear" w:color="auto" w:fill="auto"/>
          </w:tcPr>
          <w:p w14:paraId="66CF2648" w14:textId="77777777" w:rsidR="003078D1" w:rsidRPr="00667243" w:rsidRDefault="003078D1" w:rsidP="004152E6">
            <w:r w:rsidRPr="00667243">
              <w:t xml:space="preserve">Website: </w:t>
            </w:r>
          </w:p>
        </w:tc>
        <w:tc>
          <w:tcPr>
            <w:tcW w:w="4028" w:type="pct"/>
            <w:shd w:val="clear" w:color="auto" w:fill="auto"/>
          </w:tcPr>
          <w:p w14:paraId="33FC94FD" w14:textId="77777777" w:rsidR="003078D1" w:rsidRPr="00667243" w:rsidRDefault="00E759E5" w:rsidP="004152E6">
            <w:hyperlink r:id="rId105" w:history="1">
              <w:r w:rsidR="003078D1" w:rsidRPr="00667243">
                <w:rPr>
                  <w:rStyle w:val="Hyperlink"/>
                </w:rPr>
                <w:t>https://www.landespolizei.li/</w:t>
              </w:r>
            </w:hyperlink>
          </w:p>
        </w:tc>
      </w:tr>
      <w:tr w:rsidR="003078D1" w:rsidRPr="00667243" w14:paraId="6213DA33" w14:textId="77777777" w:rsidTr="008448AC">
        <w:trPr>
          <w:trHeight w:val="311"/>
        </w:trPr>
        <w:tc>
          <w:tcPr>
            <w:tcW w:w="972" w:type="pct"/>
            <w:shd w:val="clear" w:color="auto" w:fill="auto"/>
          </w:tcPr>
          <w:p w14:paraId="39E77C07" w14:textId="77777777" w:rsidR="003078D1" w:rsidRPr="00667243" w:rsidRDefault="003078D1" w:rsidP="004152E6">
            <w:r w:rsidRPr="00667243">
              <w:t xml:space="preserve">Description: </w:t>
            </w:r>
          </w:p>
        </w:tc>
        <w:tc>
          <w:tcPr>
            <w:tcW w:w="4028" w:type="pct"/>
            <w:shd w:val="clear" w:color="auto" w:fill="auto"/>
          </w:tcPr>
          <w:p w14:paraId="008DFC47" w14:textId="77777777" w:rsidR="003078D1" w:rsidRPr="00667243" w:rsidRDefault="003078D1" w:rsidP="004152E6">
            <w:r w:rsidRPr="00667243">
              <w:t>Information only.</w:t>
            </w:r>
          </w:p>
        </w:tc>
      </w:tr>
      <w:tr w:rsidR="003078D1" w:rsidRPr="00667243" w14:paraId="02D8573B" w14:textId="77777777" w:rsidTr="004152E6">
        <w:trPr>
          <w:trHeight w:val="198"/>
        </w:trPr>
        <w:tc>
          <w:tcPr>
            <w:tcW w:w="5000" w:type="pct"/>
            <w:gridSpan w:val="2"/>
            <w:shd w:val="clear" w:color="auto" w:fill="auto"/>
          </w:tcPr>
          <w:p w14:paraId="7C311AA6" w14:textId="77777777" w:rsidR="003078D1" w:rsidRPr="00667243" w:rsidRDefault="003078D1" w:rsidP="004152E6">
            <w:r w:rsidRPr="00667243">
              <w:rPr>
                <w:rStyle w:val="Strong"/>
                <w:color w:val="auto"/>
              </w:rPr>
              <w:t>Housing (building and housing, environment)</w:t>
            </w:r>
          </w:p>
        </w:tc>
      </w:tr>
      <w:tr w:rsidR="003078D1" w:rsidRPr="00667243" w14:paraId="2A570FB3" w14:textId="77777777" w:rsidTr="008448AC">
        <w:trPr>
          <w:trHeight w:val="198"/>
        </w:trPr>
        <w:tc>
          <w:tcPr>
            <w:tcW w:w="972" w:type="pct"/>
            <w:shd w:val="clear" w:color="auto" w:fill="auto"/>
          </w:tcPr>
          <w:p w14:paraId="40972EE7" w14:textId="77777777" w:rsidR="003078D1" w:rsidRPr="00667243" w:rsidRDefault="003078D1" w:rsidP="004152E6">
            <w:r w:rsidRPr="00667243">
              <w:t>Responsibility:</w:t>
            </w:r>
          </w:p>
        </w:tc>
        <w:tc>
          <w:tcPr>
            <w:tcW w:w="4028" w:type="pct"/>
            <w:shd w:val="clear" w:color="auto" w:fill="auto"/>
          </w:tcPr>
          <w:p w14:paraId="02EF1DCE" w14:textId="77777777" w:rsidR="003078D1" w:rsidRPr="00667243" w:rsidRDefault="003078D1" w:rsidP="004152E6">
            <w:r w:rsidRPr="00667243">
              <w:rPr>
                <w:color w:val="auto"/>
              </w:rPr>
              <w:t>Office of Construction and Public Property Administration</w:t>
            </w:r>
          </w:p>
        </w:tc>
      </w:tr>
      <w:tr w:rsidR="003078D1" w:rsidRPr="00667243" w14:paraId="0A7D6141" w14:textId="77777777" w:rsidTr="008448AC">
        <w:trPr>
          <w:trHeight w:val="37"/>
        </w:trPr>
        <w:tc>
          <w:tcPr>
            <w:tcW w:w="972" w:type="pct"/>
            <w:shd w:val="clear" w:color="auto" w:fill="auto"/>
          </w:tcPr>
          <w:p w14:paraId="690211C8" w14:textId="77777777" w:rsidR="003078D1" w:rsidRPr="00667243" w:rsidRDefault="003078D1" w:rsidP="004152E6">
            <w:r w:rsidRPr="00667243">
              <w:t xml:space="preserve">Website: </w:t>
            </w:r>
          </w:p>
        </w:tc>
        <w:tc>
          <w:tcPr>
            <w:tcW w:w="4028" w:type="pct"/>
            <w:shd w:val="clear" w:color="auto" w:fill="auto"/>
          </w:tcPr>
          <w:p w14:paraId="0F7108A4" w14:textId="77777777" w:rsidR="003078D1" w:rsidRPr="00667243" w:rsidRDefault="00E759E5" w:rsidP="004152E6">
            <w:pPr>
              <w:pStyle w:val="tabletext"/>
              <w:rPr>
                <w:lang w:val="en-GB"/>
              </w:rPr>
            </w:pPr>
            <w:hyperlink r:id="rId106" w:history="1">
              <w:r w:rsidR="003078D1" w:rsidRPr="00667243">
                <w:rPr>
                  <w:rStyle w:val="Hyperlink"/>
                  <w:lang w:val="en-GB"/>
                </w:rPr>
                <w:t>https://abi.llv.li/</w:t>
              </w:r>
            </w:hyperlink>
            <w:r w:rsidR="003078D1" w:rsidRPr="00667243">
              <w:rPr>
                <w:lang w:val="en-GB"/>
              </w:rPr>
              <w:t>;</w:t>
            </w:r>
          </w:p>
          <w:p w14:paraId="7E652D07" w14:textId="77777777" w:rsidR="003078D1" w:rsidRPr="00667243" w:rsidRDefault="00E759E5" w:rsidP="004152E6">
            <w:hyperlink r:id="rId107" w:history="1">
              <w:r w:rsidR="003078D1" w:rsidRPr="00667243">
                <w:rPr>
                  <w:rStyle w:val="Hyperlink"/>
                </w:rPr>
                <w:t>https://formulare.llv.li/hba/</w:t>
              </w:r>
            </w:hyperlink>
          </w:p>
        </w:tc>
      </w:tr>
      <w:tr w:rsidR="003078D1" w:rsidRPr="00667243" w14:paraId="7AEE0E0D" w14:textId="77777777" w:rsidTr="008448AC">
        <w:trPr>
          <w:trHeight w:val="311"/>
        </w:trPr>
        <w:tc>
          <w:tcPr>
            <w:tcW w:w="972" w:type="pct"/>
            <w:shd w:val="clear" w:color="auto" w:fill="auto"/>
          </w:tcPr>
          <w:p w14:paraId="0708A9E6" w14:textId="77777777" w:rsidR="003078D1" w:rsidRPr="00667243" w:rsidRDefault="003078D1" w:rsidP="004152E6">
            <w:r w:rsidRPr="00667243">
              <w:t xml:space="preserve">Description: </w:t>
            </w:r>
          </w:p>
        </w:tc>
        <w:tc>
          <w:tcPr>
            <w:tcW w:w="4028" w:type="pct"/>
            <w:shd w:val="clear" w:color="auto" w:fill="auto"/>
          </w:tcPr>
          <w:p w14:paraId="726A8144" w14:textId="7DBA8CB5" w:rsidR="003078D1" w:rsidRPr="00667243" w:rsidRDefault="003078D1" w:rsidP="004152E6">
            <w:r w:rsidRPr="00667243">
              <w:t>Information and forms to start the procedure in order to obtain a building permission. Applications are submitted to the municipalities.</w:t>
            </w:r>
          </w:p>
        </w:tc>
      </w:tr>
      <w:tr w:rsidR="003078D1" w:rsidRPr="00667243" w14:paraId="745EE22C" w14:textId="77777777" w:rsidTr="004152E6">
        <w:trPr>
          <w:trHeight w:val="198"/>
        </w:trPr>
        <w:tc>
          <w:tcPr>
            <w:tcW w:w="5000" w:type="pct"/>
            <w:gridSpan w:val="2"/>
            <w:shd w:val="clear" w:color="auto" w:fill="auto"/>
          </w:tcPr>
          <w:p w14:paraId="341A69F0" w14:textId="77777777" w:rsidR="003078D1" w:rsidRPr="00667243" w:rsidRDefault="003078D1" w:rsidP="004152E6">
            <w:r w:rsidRPr="00667243">
              <w:rPr>
                <w:rStyle w:val="Strong"/>
                <w:color w:val="auto"/>
              </w:rPr>
              <w:t>P</w:t>
            </w:r>
            <w:r w:rsidRPr="00667243">
              <w:rPr>
                <w:rStyle w:val="Strong"/>
              </w:rPr>
              <w:t>assport</w:t>
            </w:r>
          </w:p>
        </w:tc>
      </w:tr>
      <w:tr w:rsidR="003078D1" w:rsidRPr="00667243" w14:paraId="3C747883" w14:textId="77777777" w:rsidTr="008448AC">
        <w:trPr>
          <w:trHeight w:val="198"/>
        </w:trPr>
        <w:tc>
          <w:tcPr>
            <w:tcW w:w="972" w:type="pct"/>
            <w:shd w:val="clear" w:color="auto" w:fill="auto"/>
          </w:tcPr>
          <w:p w14:paraId="7717957C" w14:textId="77777777" w:rsidR="003078D1" w:rsidRPr="00667243" w:rsidRDefault="003078D1" w:rsidP="004152E6">
            <w:r w:rsidRPr="00667243">
              <w:t>Responsibility:</w:t>
            </w:r>
          </w:p>
        </w:tc>
        <w:tc>
          <w:tcPr>
            <w:tcW w:w="4028" w:type="pct"/>
            <w:shd w:val="clear" w:color="auto" w:fill="auto"/>
          </w:tcPr>
          <w:p w14:paraId="5ECEBEA4" w14:textId="77777777" w:rsidR="003078D1" w:rsidRPr="00667243" w:rsidRDefault="003078D1" w:rsidP="004152E6">
            <w:r w:rsidRPr="00667243">
              <w:t>Immigration and Passport Office</w:t>
            </w:r>
          </w:p>
        </w:tc>
      </w:tr>
      <w:tr w:rsidR="003078D1" w:rsidRPr="00667243" w14:paraId="0415627B" w14:textId="77777777" w:rsidTr="008448AC">
        <w:trPr>
          <w:trHeight w:val="37"/>
        </w:trPr>
        <w:tc>
          <w:tcPr>
            <w:tcW w:w="972" w:type="pct"/>
            <w:shd w:val="clear" w:color="auto" w:fill="auto"/>
          </w:tcPr>
          <w:p w14:paraId="5B4018BF" w14:textId="77777777" w:rsidR="003078D1" w:rsidRPr="00667243" w:rsidRDefault="003078D1" w:rsidP="004152E6">
            <w:r w:rsidRPr="00667243">
              <w:t xml:space="preserve">Website: </w:t>
            </w:r>
          </w:p>
        </w:tc>
        <w:tc>
          <w:tcPr>
            <w:tcW w:w="4028" w:type="pct"/>
            <w:shd w:val="clear" w:color="auto" w:fill="auto"/>
          </w:tcPr>
          <w:p w14:paraId="45024B73" w14:textId="77777777" w:rsidR="003078D1" w:rsidRPr="00667243" w:rsidRDefault="00E759E5" w:rsidP="004152E6">
            <w:hyperlink r:id="rId108" w:history="1">
              <w:r w:rsidR="003078D1" w:rsidRPr="00667243">
                <w:rPr>
                  <w:rStyle w:val="Hyperlink"/>
                </w:rPr>
                <w:t>https://apa.llv.li</w:t>
              </w:r>
            </w:hyperlink>
          </w:p>
        </w:tc>
      </w:tr>
      <w:tr w:rsidR="003078D1" w:rsidRPr="00667243" w14:paraId="1D134833" w14:textId="77777777" w:rsidTr="008448AC">
        <w:trPr>
          <w:trHeight w:val="311"/>
        </w:trPr>
        <w:tc>
          <w:tcPr>
            <w:tcW w:w="972" w:type="pct"/>
            <w:shd w:val="clear" w:color="auto" w:fill="auto"/>
          </w:tcPr>
          <w:p w14:paraId="436FCB25" w14:textId="77777777" w:rsidR="003078D1" w:rsidRPr="00667243" w:rsidRDefault="003078D1" w:rsidP="004152E6">
            <w:r w:rsidRPr="00667243">
              <w:t xml:space="preserve">Description: </w:t>
            </w:r>
          </w:p>
        </w:tc>
        <w:tc>
          <w:tcPr>
            <w:tcW w:w="4028" w:type="pct"/>
            <w:shd w:val="clear" w:color="auto" w:fill="auto"/>
          </w:tcPr>
          <w:p w14:paraId="32D128B4" w14:textId="77777777" w:rsidR="003078D1" w:rsidRPr="00667243" w:rsidRDefault="003078D1" w:rsidP="004152E6">
            <w:r w:rsidRPr="00667243">
              <w:t>Information and online forms, enabling citizens to start the procedure in order to obtain a passport.</w:t>
            </w:r>
          </w:p>
        </w:tc>
      </w:tr>
    </w:tbl>
    <w:p w14:paraId="68A46892" w14:textId="77777777" w:rsidR="003078D1" w:rsidRPr="00667243" w:rsidRDefault="003078D1" w:rsidP="003078D1">
      <w:pPr>
        <w:pStyle w:val="Heading2"/>
      </w:pPr>
      <w:bookmarkStart w:id="65" w:name="_Toc1475004"/>
      <w:r w:rsidRPr="00667243">
        <w:t>Education and youth</w:t>
      </w:r>
      <w:bookmarkEnd w:id="65"/>
      <w:r w:rsidRPr="00667243">
        <w:t xml:space="preserve"> </w:t>
      </w:r>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46309F41" w14:textId="77777777" w:rsidTr="004152E6">
        <w:trPr>
          <w:trHeight w:val="94"/>
        </w:trPr>
        <w:tc>
          <w:tcPr>
            <w:tcW w:w="5000" w:type="pct"/>
            <w:gridSpan w:val="2"/>
            <w:shd w:val="clear" w:color="auto" w:fill="EFFBFF"/>
          </w:tcPr>
          <w:p w14:paraId="064CAA5E" w14:textId="77777777" w:rsidR="003078D1" w:rsidRPr="00667243" w:rsidRDefault="003078D1" w:rsidP="004152E6">
            <w:pPr>
              <w:pStyle w:val="Subtitle"/>
            </w:pPr>
            <w:r w:rsidRPr="00667243">
              <w:t>School &amp; University</w:t>
            </w:r>
          </w:p>
        </w:tc>
      </w:tr>
      <w:tr w:rsidR="003078D1" w:rsidRPr="00667243" w14:paraId="7177ACDA" w14:textId="77777777" w:rsidTr="004152E6">
        <w:trPr>
          <w:trHeight w:val="198"/>
        </w:trPr>
        <w:tc>
          <w:tcPr>
            <w:tcW w:w="5000" w:type="pct"/>
            <w:gridSpan w:val="2"/>
            <w:shd w:val="clear" w:color="auto" w:fill="auto"/>
          </w:tcPr>
          <w:p w14:paraId="525A68EA" w14:textId="77777777" w:rsidR="003078D1" w:rsidRPr="00667243" w:rsidRDefault="003078D1" w:rsidP="004152E6">
            <w:pPr>
              <w:rPr>
                <w:b/>
              </w:rPr>
            </w:pPr>
            <w:r w:rsidRPr="00667243">
              <w:rPr>
                <w:rStyle w:val="Strong"/>
              </w:rPr>
              <w:t>Enrolment in higher education/university</w:t>
            </w:r>
          </w:p>
        </w:tc>
      </w:tr>
      <w:tr w:rsidR="003078D1" w:rsidRPr="00667243" w14:paraId="1E44F15C" w14:textId="77777777" w:rsidTr="008448AC">
        <w:trPr>
          <w:trHeight w:val="198"/>
        </w:trPr>
        <w:tc>
          <w:tcPr>
            <w:tcW w:w="972" w:type="pct"/>
            <w:shd w:val="clear" w:color="auto" w:fill="auto"/>
          </w:tcPr>
          <w:p w14:paraId="172F0ADA" w14:textId="77777777" w:rsidR="003078D1" w:rsidRPr="00667243" w:rsidRDefault="003078D1" w:rsidP="004152E6">
            <w:r w:rsidRPr="00667243">
              <w:t>Responsibility:</w:t>
            </w:r>
          </w:p>
        </w:tc>
        <w:tc>
          <w:tcPr>
            <w:tcW w:w="4028" w:type="pct"/>
            <w:shd w:val="clear" w:color="auto" w:fill="auto"/>
          </w:tcPr>
          <w:p w14:paraId="02C01727" w14:textId="77777777" w:rsidR="003078D1" w:rsidRPr="00667243" w:rsidRDefault="003078D1" w:rsidP="004152E6">
            <w:r w:rsidRPr="00667243">
              <w:t>Office of Education</w:t>
            </w:r>
          </w:p>
        </w:tc>
      </w:tr>
      <w:tr w:rsidR="003078D1" w:rsidRPr="00667243" w14:paraId="20CA489B" w14:textId="77777777" w:rsidTr="008448AC">
        <w:trPr>
          <w:trHeight w:val="37"/>
        </w:trPr>
        <w:tc>
          <w:tcPr>
            <w:tcW w:w="972" w:type="pct"/>
            <w:shd w:val="clear" w:color="auto" w:fill="auto"/>
          </w:tcPr>
          <w:p w14:paraId="55EC271F" w14:textId="77777777" w:rsidR="003078D1" w:rsidRPr="00667243" w:rsidRDefault="003078D1" w:rsidP="004152E6">
            <w:r w:rsidRPr="00667243">
              <w:t xml:space="preserve">Website: </w:t>
            </w:r>
          </w:p>
        </w:tc>
        <w:tc>
          <w:tcPr>
            <w:tcW w:w="4028" w:type="pct"/>
            <w:shd w:val="clear" w:color="auto" w:fill="auto"/>
          </w:tcPr>
          <w:p w14:paraId="5FA5B2CA" w14:textId="77777777" w:rsidR="003078D1" w:rsidRPr="00667243" w:rsidRDefault="00E759E5" w:rsidP="004152E6">
            <w:pPr>
              <w:pStyle w:val="tabletext"/>
              <w:rPr>
                <w:lang w:val="en-GB"/>
              </w:rPr>
            </w:pPr>
            <w:hyperlink r:id="rId109" w:history="1">
              <w:r w:rsidR="003078D1" w:rsidRPr="00667243">
                <w:rPr>
                  <w:rStyle w:val="Hyperlink"/>
                  <w:lang w:val="en-GB"/>
                </w:rPr>
                <w:t>https://sa.llv.li</w:t>
              </w:r>
            </w:hyperlink>
          </w:p>
          <w:p w14:paraId="72C8EA1D" w14:textId="77777777" w:rsidR="003078D1" w:rsidRPr="00667243" w:rsidRDefault="00E759E5" w:rsidP="004152E6">
            <w:hyperlink r:id="rId110" w:history="1">
              <w:r w:rsidR="003078D1" w:rsidRPr="00667243">
                <w:rPr>
                  <w:rStyle w:val="Hyperlink"/>
                </w:rPr>
                <w:t>https://www.uni.li</w:t>
              </w:r>
            </w:hyperlink>
          </w:p>
        </w:tc>
      </w:tr>
      <w:tr w:rsidR="003078D1" w:rsidRPr="00667243" w14:paraId="06EE421E" w14:textId="77777777" w:rsidTr="008448AC">
        <w:trPr>
          <w:trHeight w:val="242"/>
        </w:trPr>
        <w:tc>
          <w:tcPr>
            <w:tcW w:w="972" w:type="pct"/>
            <w:shd w:val="clear" w:color="auto" w:fill="auto"/>
          </w:tcPr>
          <w:p w14:paraId="0B5035B5" w14:textId="77777777" w:rsidR="003078D1" w:rsidRPr="00667243" w:rsidRDefault="003078D1" w:rsidP="004152E6">
            <w:r w:rsidRPr="00667243">
              <w:t xml:space="preserve">Description: </w:t>
            </w:r>
          </w:p>
        </w:tc>
        <w:tc>
          <w:tcPr>
            <w:tcW w:w="4028" w:type="pct"/>
            <w:shd w:val="clear" w:color="auto" w:fill="auto"/>
          </w:tcPr>
          <w:p w14:paraId="1F291A9A" w14:textId="78B4FCED" w:rsidR="003078D1" w:rsidRPr="00667243" w:rsidRDefault="005140C6" w:rsidP="004152E6">
            <w:r w:rsidRPr="00667243">
              <w:t>P</w:t>
            </w:r>
            <w:r w:rsidR="003078D1" w:rsidRPr="00667243">
              <w:t>rovides general information about enrolment in higher education and universities.</w:t>
            </w:r>
          </w:p>
        </w:tc>
      </w:tr>
      <w:tr w:rsidR="003078D1" w:rsidRPr="00667243" w14:paraId="6A172906" w14:textId="77777777" w:rsidTr="004152E6">
        <w:trPr>
          <w:trHeight w:val="198"/>
        </w:trPr>
        <w:tc>
          <w:tcPr>
            <w:tcW w:w="5000" w:type="pct"/>
            <w:gridSpan w:val="2"/>
            <w:shd w:val="clear" w:color="auto" w:fill="auto"/>
          </w:tcPr>
          <w:p w14:paraId="26501A8C" w14:textId="77777777" w:rsidR="003078D1" w:rsidRPr="00667243" w:rsidRDefault="003078D1" w:rsidP="004152E6">
            <w:r w:rsidRPr="00667243">
              <w:rPr>
                <w:rStyle w:val="Strong"/>
              </w:rPr>
              <w:t>Public libraries (availability of catalogues, search tools)</w:t>
            </w:r>
          </w:p>
        </w:tc>
      </w:tr>
      <w:tr w:rsidR="003078D1" w:rsidRPr="00667243" w14:paraId="275A64CD" w14:textId="77777777" w:rsidTr="008448AC">
        <w:trPr>
          <w:trHeight w:val="198"/>
        </w:trPr>
        <w:tc>
          <w:tcPr>
            <w:tcW w:w="972" w:type="pct"/>
            <w:shd w:val="clear" w:color="auto" w:fill="auto"/>
          </w:tcPr>
          <w:p w14:paraId="158DC5EA" w14:textId="77777777" w:rsidR="003078D1" w:rsidRPr="00667243" w:rsidRDefault="003078D1" w:rsidP="004152E6">
            <w:r w:rsidRPr="00667243">
              <w:t>Responsibility:</w:t>
            </w:r>
          </w:p>
        </w:tc>
        <w:tc>
          <w:tcPr>
            <w:tcW w:w="4028" w:type="pct"/>
            <w:shd w:val="clear" w:color="auto" w:fill="auto"/>
          </w:tcPr>
          <w:p w14:paraId="7AEE69B6" w14:textId="77777777" w:rsidR="003078D1" w:rsidRPr="00667243" w:rsidRDefault="003078D1" w:rsidP="004152E6">
            <w:r w:rsidRPr="00667243">
              <w:t>Liechtenstein National Library</w:t>
            </w:r>
          </w:p>
        </w:tc>
      </w:tr>
      <w:tr w:rsidR="003078D1" w:rsidRPr="00667243" w14:paraId="6C70228F" w14:textId="77777777" w:rsidTr="008448AC">
        <w:trPr>
          <w:trHeight w:val="37"/>
        </w:trPr>
        <w:tc>
          <w:tcPr>
            <w:tcW w:w="972" w:type="pct"/>
            <w:shd w:val="clear" w:color="auto" w:fill="auto"/>
          </w:tcPr>
          <w:p w14:paraId="51D9E5B6" w14:textId="77777777" w:rsidR="003078D1" w:rsidRPr="00667243" w:rsidRDefault="003078D1" w:rsidP="004152E6">
            <w:r w:rsidRPr="00667243">
              <w:t xml:space="preserve">Website: </w:t>
            </w:r>
          </w:p>
        </w:tc>
        <w:tc>
          <w:tcPr>
            <w:tcW w:w="4028" w:type="pct"/>
            <w:shd w:val="clear" w:color="auto" w:fill="auto"/>
          </w:tcPr>
          <w:p w14:paraId="2F4E5DC5" w14:textId="77777777" w:rsidR="003078D1" w:rsidRPr="00667243" w:rsidRDefault="00E759E5" w:rsidP="004152E6">
            <w:hyperlink r:id="rId111" w:history="1">
              <w:r w:rsidR="003078D1" w:rsidRPr="00667243">
                <w:rPr>
                  <w:rStyle w:val="Hyperlink"/>
                </w:rPr>
                <w:t>www.landesbibliothek.li</w:t>
              </w:r>
            </w:hyperlink>
          </w:p>
        </w:tc>
      </w:tr>
      <w:tr w:rsidR="003078D1" w:rsidRPr="00667243" w14:paraId="4066D5D1" w14:textId="77777777" w:rsidTr="008448AC">
        <w:trPr>
          <w:trHeight w:val="272"/>
        </w:trPr>
        <w:tc>
          <w:tcPr>
            <w:tcW w:w="972" w:type="pct"/>
            <w:shd w:val="clear" w:color="auto" w:fill="auto"/>
          </w:tcPr>
          <w:p w14:paraId="24EAB98B" w14:textId="77777777" w:rsidR="003078D1" w:rsidRPr="00667243" w:rsidRDefault="003078D1" w:rsidP="004152E6">
            <w:r w:rsidRPr="00667243">
              <w:t xml:space="preserve">Description: </w:t>
            </w:r>
          </w:p>
        </w:tc>
        <w:tc>
          <w:tcPr>
            <w:tcW w:w="4028" w:type="pct"/>
            <w:shd w:val="clear" w:color="auto" w:fill="auto"/>
          </w:tcPr>
          <w:p w14:paraId="5BDCCB0F" w14:textId="77777777" w:rsidR="003078D1" w:rsidRPr="00667243" w:rsidRDefault="003078D1" w:rsidP="004152E6">
            <w:r w:rsidRPr="00667243">
              <w:t>The online catalogue service of the National Library gathers together approximately 180 000 titles from 20 different libraries. Users are able to conduct detailed searches in the database, check the availability of books and perform reservations online.</w:t>
            </w:r>
          </w:p>
        </w:tc>
      </w:tr>
      <w:tr w:rsidR="003078D1" w:rsidRPr="00667243" w14:paraId="7A88C978" w14:textId="77777777" w:rsidTr="004152E6">
        <w:trPr>
          <w:trHeight w:val="198"/>
        </w:trPr>
        <w:tc>
          <w:tcPr>
            <w:tcW w:w="5000" w:type="pct"/>
            <w:gridSpan w:val="2"/>
            <w:shd w:val="clear" w:color="auto" w:fill="auto"/>
          </w:tcPr>
          <w:p w14:paraId="58D4E602" w14:textId="77777777" w:rsidR="003078D1" w:rsidRPr="00667243" w:rsidRDefault="003078D1" w:rsidP="004152E6">
            <w:r w:rsidRPr="00667243">
              <w:rPr>
                <w:b/>
                <w:bCs/>
              </w:rPr>
              <w:t>Student grants</w:t>
            </w:r>
          </w:p>
        </w:tc>
      </w:tr>
      <w:tr w:rsidR="003078D1" w:rsidRPr="00667243" w14:paraId="3F9B52F3" w14:textId="77777777" w:rsidTr="008448AC">
        <w:trPr>
          <w:trHeight w:val="198"/>
        </w:trPr>
        <w:tc>
          <w:tcPr>
            <w:tcW w:w="972" w:type="pct"/>
            <w:shd w:val="clear" w:color="auto" w:fill="auto"/>
          </w:tcPr>
          <w:p w14:paraId="6CA5EC43" w14:textId="77777777" w:rsidR="003078D1" w:rsidRPr="00667243" w:rsidRDefault="003078D1" w:rsidP="004152E6">
            <w:r w:rsidRPr="00667243">
              <w:t>Responsibility:</w:t>
            </w:r>
          </w:p>
        </w:tc>
        <w:tc>
          <w:tcPr>
            <w:tcW w:w="4028" w:type="pct"/>
            <w:shd w:val="clear" w:color="auto" w:fill="auto"/>
          </w:tcPr>
          <w:p w14:paraId="3465C74B" w14:textId="77777777" w:rsidR="003078D1" w:rsidRPr="00667243" w:rsidRDefault="003078D1" w:rsidP="004152E6">
            <w:r w:rsidRPr="00667243">
              <w:t>Office of Education</w:t>
            </w:r>
          </w:p>
        </w:tc>
      </w:tr>
      <w:tr w:rsidR="003078D1" w:rsidRPr="00667243" w14:paraId="3EC20D12" w14:textId="77777777" w:rsidTr="008448AC">
        <w:trPr>
          <w:trHeight w:val="37"/>
        </w:trPr>
        <w:tc>
          <w:tcPr>
            <w:tcW w:w="972" w:type="pct"/>
            <w:shd w:val="clear" w:color="auto" w:fill="auto"/>
          </w:tcPr>
          <w:p w14:paraId="44CA11CA" w14:textId="77777777" w:rsidR="003078D1" w:rsidRPr="00667243" w:rsidRDefault="003078D1" w:rsidP="004152E6">
            <w:r w:rsidRPr="00667243">
              <w:t xml:space="preserve">Website: </w:t>
            </w:r>
          </w:p>
        </w:tc>
        <w:tc>
          <w:tcPr>
            <w:tcW w:w="4028" w:type="pct"/>
            <w:shd w:val="clear" w:color="auto" w:fill="auto"/>
          </w:tcPr>
          <w:p w14:paraId="1719403C" w14:textId="77777777" w:rsidR="003078D1" w:rsidRPr="00667243" w:rsidRDefault="00E759E5" w:rsidP="004152E6">
            <w:hyperlink r:id="rId112" w:history="1">
              <w:r w:rsidR="003078D1" w:rsidRPr="00667243">
                <w:rPr>
                  <w:rStyle w:val="Hyperlink"/>
                </w:rPr>
                <w:t>https://sa.llv.li</w:t>
              </w:r>
            </w:hyperlink>
          </w:p>
        </w:tc>
      </w:tr>
      <w:tr w:rsidR="003078D1" w:rsidRPr="00667243" w14:paraId="00BFDD33" w14:textId="77777777" w:rsidTr="008448AC">
        <w:trPr>
          <w:trHeight w:val="311"/>
        </w:trPr>
        <w:tc>
          <w:tcPr>
            <w:tcW w:w="972" w:type="pct"/>
            <w:shd w:val="clear" w:color="auto" w:fill="auto"/>
          </w:tcPr>
          <w:p w14:paraId="357C4C1F" w14:textId="77777777" w:rsidR="003078D1" w:rsidRPr="00667243" w:rsidRDefault="003078D1" w:rsidP="004152E6">
            <w:r w:rsidRPr="00667243">
              <w:t xml:space="preserve">Description: </w:t>
            </w:r>
          </w:p>
        </w:tc>
        <w:tc>
          <w:tcPr>
            <w:tcW w:w="4028" w:type="pct"/>
            <w:shd w:val="clear" w:color="auto" w:fill="auto"/>
          </w:tcPr>
          <w:p w14:paraId="7C812044" w14:textId="77777777" w:rsidR="003078D1" w:rsidRPr="00667243" w:rsidRDefault="003078D1" w:rsidP="004152E6">
            <w:r w:rsidRPr="00667243">
              <w:t xml:space="preserve">The </w:t>
            </w:r>
            <w:hyperlink r:id="rId113" w:anchor="/12228" w:history="1">
              <w:r w:rsidRPr="00667243">
                <w:rPr>
                  <w:rStyle w:val="Hyperlink"/>
                </w:rPr>
                <w:t>scholarship account system</w:t>
              </w:r>
            </w:hyperlink>
            <w:r w:rsidRPr="00667243">
              <w:t xml:space="preserve"> (</w:t>
            </w:r>
            <w:r w:rsidRPr="00667243">
              <w:rPr>
                <w:i/>
              </w:rPr>
              <w:t>Ausbildungskonto</w:t>
            </w:r>
            <w:r w:rsidRPr="00667243">
              <w:t>) facilitates the application process for scholarships and provides an overall view of applications and student loans.</w:t>
            </w:r>
          </w:p>
        </w:tc>
      </w:tr>
      <w:tr w:rsidR="003078D1" w:rsidRPr="00667243" w14:paraId="4226EBC2" w14:textId="77777777" w:rsidTr="004152E6">
        <w:trPr>
          <w:trHeight w:val="94"/>
        </w:trPr>
        <w:tc>
          <w:tcPr>
            <w:tcW w:w="5000" w:type="pct"/>
            <w:gridSpan w:val="2"/>
            <w:shd w:val="clear" w:color="auto" w:fill="EFFBFF"/>
          </w:tcPr>
          <w:p w14:paraId="1109DB18" w14:textId="77777777" w:rsidR="003078D1" w:rsidRPr="00667243" w:rsidRDefault="003078D1" w:rsidP="004152E6">
            <w:pPr>
              <w:pStyle w:val="Subtitle"/>
            </w:pPr>
            <w:r w:rsidRPr="00667243">
              <w:t>Researchers</w:t>
            </w:r>
          </w:p>
        </w:tc>
      </w:tr>
      <w:tr w:rsidR="003078D1" w:rsidRPr="00667243" w14:paraId="30B47344" w14:textId="77777777" w:rsidTr="004152E6">
        <w:trPr>
          <w:trHeight w:val="198"/>
        </w:trPr>
        <w:tc>
          <w:tcPr>
            <w:tcW w:w="5000" w:type="pct"/>
            <w:gridSpan w:val="2"/>
            <w:shd w:val="clear" w:color="auto" w:fill="auto"/>
          </w:tcPr>
          <w:p w14:paraId="6A2F3941" w14:textId="77777777" w:rsidR="003078D1" w:rsidRPr="00667243" w:rsidRDefault="003078D1" w:rsidP="004152E6">
            <w:pPr>
              <w:rPr>
                <w:b/>
              </w:rPr>
            </w:pPr>
            <w:r w:rsidRPr="00667243">
              <w:rPr>
                <w:rStyle w:val="Strong"/>
              </w:rPr>
              <w:t>Public libraries (availability of catalogues, search tools)</w:t>
            </w:r>
          </w:p>
        </w:tc>
      </w:tr>
      <w:tr w:rsidR="003078D1" w:rsidRPr="00667243" w14:paraId="4573A2E6" w14:textId="77777777" w:rsidTr="008448AC">
        <w:trPr>
          <w:trHeight w:val="311"/>
        </w:trPr>
        <w:tc>
          <w:tcPr>
            <w:tcW w:w="972" w:type="pct"/>
            <w:shd w:val="clear" w:color="auto" w:fill="auto"/>
          </w:tcPr>
          <w:p w14:paraId="15B6CCD3" w14:textId="77777777" w:rsidR="003078D1" w:rsidRPr="00667243" w:rsidRDefault="003078D1" w:rsidP="004152E6">
            <w:r w:rsidRPr="00667243">
              <w:t>Responsibility:</w:t>
            </w:r>
          </w:p>
        </w:tc>
        <w:tc>
          <w:tcPr>
            <w:tcW w:w="4028" w:type="pct"/>
            <w:shd w:val="clear" w:color="auto" w:fill="auto"/>
          </w:tcPr>
          <w:p w14:paraId="20DC7B51" w14:textId="77777777" w:rsidR="003078D1" w:rsidRPr="00667243" w:rsidRDefault="003078D1" w:rsidP="004152E6">
            <w:r w:rsidRPr="00667243">
              <w:t>Liechtenstein National Library</w:t>
            </w:r>
          </w:p>
        </w:tc>
      </w:tr>
      <w:tr w:rsidR="003078D1" w:rsidRPr="00667243" w14:paraId="1FCD8F96" w14:textId="77777777" w:rsidTr="008448AC">
        <w:trPr>
          <w:trHeight w:val="311"/>
        </w:trPr>
        <w:tc>
          <w:tcPr>
            <w:tcW w:w="972" w:type="pct"/>
            <w:shd w:val="clear" w:color="auto" w:fill="auto"/>
          </w:tcPr>
          <w:p w14:paraId="003D2E8B" w14:textId="77777777" w:rsidR="003078D1" w:rsidRPr="00667243" w:rsidRDefault="003078D1" w:rsidP="004152E6">
            <w:r w:rsidRPr="00667243">
              <w:t xml:space="preserve">Website: </w:t>
            </w:r>
          </w:p>
        </w:tc>
        <w:tc>
          <w:tcPr>
            <w:tcW w:w="4028" w:type="pct"/>
            <w:shd w:val="clear" w:color="auto" w:fill="auto"/>
          </w:tcPr>
          <w:p w14:paraId="462F4DEE" w14:textId="77777777" w:rsidR="003078D1" w:rsidRPr="00667243" w:rsidRDefault="00E759E5" w:rsidP="004152E6">
            <w:hyperlink r:id="rId114" w:history="1">
              <w:r w:rsidR="003078D1" w:rsidRPr="00667243">
                <w:rPr>
                  <w:rStyle w:val="Hyperlink"/>
                </w:rPr>
                <w:t>www.landesbibliothek.li</w:t>
              </w:r>
            </w:hyperlink>
          </w:p>
        </w:tc>
      </w:tr>
      <w:tr w:rsidR="003078D1" w:rsidRPr="00667243" w14:paraId="3B17B296" w14:textId="77777777" w:rsidTr="008448AC">
        <w:trPr>
          <w:trHeight w:val="311"/>
        </w:trPr>
        <w:tc>
          <w:tcPr>
            <w:tcW w:w="972" w:type="pct"/>
            <w:shd w:val="clear" w:color="auto" w:fill="auto"/>
          </w:tcPr>
          <w:p w14:paraId="2C0A337A" w14:textId="77777777" w:rsidR="003078D1" w:rsidRPr="00667243" w:rsidRDefault="003078D1" w:rsidP="004152E6">
            <w:r w:rsidRPr="00667243">
              <w:t xml:space="preserve">Description: </w:t>
            </w:r>
          </w:p>
        </w:tc>
        <w:tc>
          <w:tcPr>
            <w:tcW w:w="4028" w:type="pct"/>
            <w:shd w:val="clear" w:color="auto" w:fill="auto"/>
          </w:tcPr>
          <w:p w14:paraId="1E659BD3" w14:textId="77777777" w:rsidR="003078D1" w:rsidRPr="00667243" w:rsidRDefault="003078D1" w:rsidP="004152E6">
            <w:r w:rsidRPr="00667243">
              <w:t>The online catalogue service of the National Library gathers together approximately 180 000 titles from 20 different libraries. Users are able to conduct detailed searches in the database, check the availability of books and perform reservations online.</w:t>
            </w:r>
          </w:p>
        </w:tc>
      </w:tr>
    </w:tbl>
    <w:p w14:paraId="739D0D0E" w14:textId="77777777" w:rsidR="003078D1" w:rsidRPr="00667243" w:rsidRDefault="003078D1" w:rsidP="003078D1">
      <w:pPr>
        <w:pStyle w:val="Heading2"/>
      </w:pPr>
      <w:bookmarkStart w:id="66" w:name="_Toc1475005"/>
      <w:r w:rsidRPr="00667243">
        <w:t>Health</w:t>
      </w:r>
      <w:bookmarkEnd w:id="66"/>
      <w:r w:rsidRPr="00667243">
        <w:t xml:space="preserve"> </w:t>
      </w:r>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162455CF" w14:textId="77777777" w:rsidTr="004152E6">
        <w:trPr>
          <w:trHeight w:val="94"/>
        </w:trPr>
        <w:tc>
          <w:tcPr>
            <w:tcW w:w="5000" w:type="pct"/>
            <w:gridSpan w:val="2"/>
            <w:shd w:val="clear" w:color="auto" w:fill="EFFBFF"/>
          </w:tcPr>
          <w:p w14:paraId="6B0ABDE8" w14:textId="300CB4D1" w:rsidR="003078D1" w:rsidRPr="00667243" w:rsidRDefault="003078D1" w:rsidP="004152E6">
            <w:pPr>
              <w:pStyle w:val="Subtitle"/>
            </w:pPr>
            <w:r w:rsidRPr="00667243">
              <w:t>Health</w:t>
            </w:r>
            <w:r w:rsidR="008448AC" w:rsidRPr="00667243">
              <w:t>care</w:t>
            </w:r>
          </w:p>
        </w:tc>
      </w:tr>
      <w:tr w:rsidR="003078D1" w:rsidRPr="00667243" w14:paraId="19DF39A8" w14:textId="77777777" w:rsidTr="004152E6">
        <w:trPr>
          <w:trHeight w:val="198"/>
        </w:trPr>
        <w:tc>
          <w:tcPr>
            <w:tcW w:w="5000" w:type="pct"/>
            <w:gridSpan w:val="2"/>
            <w:shd w:val="clear" w:color="auto" w:fill="auto"/>
          </w:tcPr>
          <w:p w14:paraId="0AFCA8AA" w14:textId="77777777" w:rsidR="003078D1" w:rsidRPr="00667243" w:rsidRDefault="003078D1" w:rsidP="004152E6">
            <w:pPr>
              <w:rPr>
                <w:b/>
              </w:rPr>
            </w:pPr>
            <w:r w:rsidRPr="00667243">
              <w:rPr>
                <w:rStyle w:val="Strong"/>
              </w:rPr>
              <w:t>Health related services (interactive advice on the availability of services in different hospitals; appointments for hospitals)</w:t>
            </w:r>
          </w:p>
        </w:tc>
      </w:tr>
      <w:tr w:rsidR="003078D1" w:rsidRPr="00667243" w14:paraId="2C2AA1BD" w14:textId="77777777" w:rsidTr="00C961ED">
        <w:trPr>
          <w:trHeight w:val="198"/>
        </w:trPr>
        <w:tc>
          <w:tcPr>
            <w:tcW w:w="972" w:type="pct"/>
            <w:shd w:val="clear" w:color="auto" w:fill="auto"/>
          </w:tcPr>
          <w:p w14:paraId="23B3A8D7" w14:textId="77777777" w:rsidR="003078D1" w:rsidRPr="00667243" w:rsidRDefault="003078D1" w:rsidP="004152E6">
            <w:r w:rsidRPr="00667243">
              <w:t>Responsibility:</w:t>
            </w:r>
          </w:p>
        </w:tc>
        <w:tc>
          <w:tcPr>
            <w:tcW w:w="4028" w:type="pct"/>
            <w:shd w:val="clear" w:color="auto" w:fill="auto"/>
          </w:tcPr>
          <w:p w14:paraId="3E610C88" w14:textId="77777777" w:rsidR="003078D1" w:rsidRPr="00667243" w:rsidRDefault="003078D1" w:rsidP="004152E6">
            <w:r w:rsidRPr="00667243">
              <w:t>Office of Public Health</w:t>
            </w:r>
          </w:p>
        </w:tc>
      </w:tr>
      <w:tr w:rsidR="003078D1" w:rsidRPr="00667243" w14:paraId="63D4444A" w14:textId="77777777" w:rsidTr="00C961ED">
        <w:trPr>
          <w:trHeight w:val="37"/>
        </w:trPr>
        <w:tc>
          <w:tcPr>
            <w:tcW w:w="972" w:type="pct"/>
            <w:shd w:val="clear" w:color="auto" w:fill="auto"/>
          </w:tcPr>
          <w:p w14:paraId="7A8B8B73" w14:textId="77777777" w:rsidR="003078D1" w:rsidRPr="00667243" w:rsidRDefault="003078D1" w:rsidP="004152E6">
            <w:r w:rsidRPr="00667243">
              <w:t xml:space="preserve">Website: </w:t>
            </w:r>
          </w:p>
        </w:tc>
        <w:tc>
          <w:tcPr>
            <w:tcW w:w="4028" w:type="pct"/>
            <w:shd w:val="clear" w:color="auto" w:fill="auto"/>
          </w:tcPr>
          <w:p w14:paraId="5671B908" w14:textId="77777777" w:rsidR="003078D1" w:rsidRPr="00667243" w:rsidRDefault="00E759E5" w:rsidP="004152E6">
            <w:hyperlink r:id="rId115" w:history="1">
              <w:hyperlink r:id="rId116" w:history="1">
                <w:r w:rsidR="003078D1" w:rsidRPr="00667243">
                  <w:rPr>
                    <w:rStyle w:val="Hyperlink"/>
                  </w:rPr>
                  <w:t>https://ag.llv.li/</w:t>
                </w:r>
              </w:hyperlink>
            </w:hyperlink>
          </w:p>
        </w:tc>
      </w:tr>
      <w:tr w:rsidR="003078D1" w:rsidRPr="00667243" w14:paraId="313F633A" w14:textId="77777777" w:rsidTr="00C961ED">
        <w:trPr>
          <w:trHeight w:val="242"/>
        </w:trPr>
        <w:tc>
          <w:tcPr>
            <w:tcW w:w="972" w:type="pct"/>
            <w:shd w:val="clear" w:color="auto" w:fill="auto"/>
          </w:tcPr>
          <w:p w14:paraId="614CC9A9" w14:textId="77777777" w:rsidR="003078D1" w:rsidRPr="00667243" w:rsidRDefault="003078D1" w:rsidP="004152E6">
            <w:r w:rsidRPr="00667243">
              <w:t xml:space="preserve">Description: </w:t>
            </w:r>
          </w:p>
        </w:tc>
        <w:tc>
          <w:tcPr>
            <w:tcW w:w="4028" w:type="pct"/>
            <w:shd w:val="clear" w:color="auto" w:fill="auto"/>
          </w:tcPr>
          <w:p w14:paraId="59E13F1F" w14:textId="525815FE" w:rsidR="003078D1" w:rsidRPr="00667243" w:rsidRDefault="005140C6" w:rsidP="004152E6">
            <w:r w:rsidRPr="00667243">
              <w:t>P</w:t>
            </w:r>
            <w:r w:rsidR="003078D1" w:rsidRPr="00667243">
              <w:t>rovides basic information on the organisation of the ministry and the availability of hospitals.</w:t>
            </w:r>
          </w:p>
        </w:tc>
      </w:tr>
      <w:tr w:rsidR="003078D1" w:rsidRPr="00667243" w14:paraId="06C1AA8C" w14:textId="77777777" w:rsidTr="004152E6">
        <w:trPr>
          <w:trHeight w:val="198"/>
        </w:trPr>
        <w:tc>
          <w:tcPr>
            <w:tcW w:w="5000" w:type="pct"/>
            <w:gridSpan w:val="2"/>
            <w:shd w:val="clear" w:color="auto" w:fill="auto"/>
          </w:tcPr>
          <w:p w14:paraId="79387A88" w14:textId="77777777" w:rsidR="003078D1" w:rsidRPr="00667243" w:rsidRDefault="003078D1" w:rsidP="004152E6">
            <w:r w:rsidRPr="00667243">
              <w:rPr>
                <w:b/>
                <w:bCs/>
              </w:rPr>
              <w:t>Medical costs (reimbursement or direct settlement)</w:t>
            </w:r>
          </w:p>
        </w:tc>
      </w:tr>
      <w:tr w:rsidR="003078D1" w:rsidRPr="00667243" w14:paraId="735688E4" w14:textId="77777777" w:rsidTr="00C961ED">
        <w:trPr>
          <w:trHeight w:val="198"/>
        </w:trPr>
        <w:tc>
          <w:tcPr>
            <w:tcW w:w="972" w:type="pct"/>
            <w:shd w:val="clear" w:color="auto" w:fill="auto"/>
          </w:tcPr>
          <w:p w14:paraId="4EB86924" w14:textId="77777777" w:rsidR="003078D1" w:rsidRPr="00667243" w:rsidRDefault="003078D1" w:rsidP="004152E6">
            <w:r w:rsidRPr="00667243">
              <w:t>Responsibility:</w:t>
            </w:r>
          </w:p>
        </w:tc>
        <w:tc>
          <w:tcPr>
            <w:tcW w:w="4028" w:type="pct"/>
            <w:shd w:val="clear" w:color="auto" w:fill="auto"/>
          </w:tcPr>
          <w:p w14:paraId="13A67155" w14:textId="77777777" w:rsidR="003078D1" w:rsidRPr="00667243" w:rsidRDefault="003078D1" w:rsidP="004152E6">
            <w:r w:rsidRPr="00667243">
              <w:t>Central Government, Office of Public Health</w:t>
            </w:r>
          </w:p>
        </w:tc>
      </w:tr>
      <w:tr w:rsidR="003078D1" w:rsidRPr="00667243" w14:paraId="3AB6059B" w14:textId="77777777" w:rsidTr="00C961ED">
        <w:trPr>
          <w:trHeight w:val="37"/>
        </w:trPr>
        <w:tc>
          <w:tcPr>
            <w:tcW w:w="972" w:type="pct"/>
            <w:shd w:val="clear" w:color="auto" w:fill="auto"/>
          </w:tcPr>
          <w:p w14:paraId="59CE89D0" w14:textId="77777777" w:rsidR="003078D1" w:rsidRPr="00667243" w:rsidRDefault="003078D1" w:rsidP="004152E6">
            <w:r w:rsidRPr="00667243">
              <w:t xml:space="preserve">Website: </w:t>
            </w:r>
          </w:p>
        </w:tc>
        <w:tc>
          <w:tcPr>
            <w:tcW w:w="4028" w:type="pct"/>
            <w:shd w:val="clear" w:color="auto" w:fill="auto"/>
          </w:tcPr>
          <w:p w14:paraId="6389DB7C" w14:textId="77777777" w:rsidR="003078D1" w:rsidRPr="00667243" w:rsidRDefault="00E759E5" w:rsidP="004152E6">
            <w:hyperlink r:id="rId117" w:history="1">
              <w:r w:rsidR="003078D1" w:rsidRPr="00667243">
                <w:rPr>
                  <w:rStyle w:val="Hyperlink"/>
                </w:rPr>
                <w:t>https://ag.llv.li/</w:t>
              </w:r>
            </w:hyperlink>
            <w:r w:rsidR="003078D1" w:rsidRPr="00667243">
              <w:t xml:space="preserve">  </w:t>
            </w:r>
          </w:p>
        </w:tc>
      </w:tr>
      <w:tr w:rsidR="003078D1" w:rsidRPr="00667243" w14:paraId="63E1CDEB" w14:textId="77777777" w:rsidTr="00C961ED">
        <w:trPr>
          <w:trHeight w:val="272"/>
        </w:trPr>
        <w:tc>
          <w:tcPr>
            <w:tcW w:w="972" w:type="pct"/>
            <w:shd w:val="clear" w:color="auto" w:fill="auto"/>
          </w:tcPr>
          <w:p w14:paraId="7401D1D0" w14:textId="77777777" w:rsidR="003078D1" w:rsidRPr="00667243" w:rsidRDefault="003078D1" w:rsidP="004152E6">
            <w:r w:rsidRPr="00667243">
              <w:t xml:space="preserve">Description: </w:t>
            </w:r>
          </w:p>
        </w:tc>
        <w:tc>
          <w:tcPr>
            <w:tcW w:w="4028" w:type="pct"/>
            <w:shd w:val="clear" w:color="auto" w:fill="auto"/>
          </w:tcPr>
          <w:p w14:paraId="04DB15D9" w14:textId="77777777" w:rsidR="003078D1" w:rsidRPr="00667243" w:rsidRDefault="003078D1" w:rsidP="004152E6">
            <w:r w:rsidRPr="00667243">
              <w:t>Information, online forms and leaflets to download.</w:t>
            </w:r>
          </w:p>
        </w:tc>
      </w:tr>
      <w:tr w:rsidR="003078D1" w:rsidRPr="00667243" w14:paraId="77026D5C" w14:textId="77777777" w:rsidTr="004152E6">
        <w:trPr>
          <w:trHeight w:val="94"/>
        </w:trPr>
        <w:tc>
          <w:tcPr>
            <w:tcW w:w="5000" w:type="pct"/>
            <w:gridSpan w:val="2"/>
            <w:shd w:val="clear" w:color="auto" w:fill="EFFBFF"/>
          </w:tcPr>
          <w:p w14:paraId="5405A11B" w14:textId="77777777" w:rsidR="003078D1" w:rsidRPr="00667243" w:rsidRDefault="003078D1" w:rsidP="004152E6">
            <w:pPr>
              <w:pStyle w:val="Subtitle"/>
            </w:pPr>
            <w:r w:rsidRPr="00667243">
              <w:t>Planned medical treatment abroad</w:t>
            </w:r>
          </w:p>
        </w:tc>
      </w:tr>
      <w:tr w:rsidR="003078D1" w:rsidRPr="00667243" w14:paraId="7AB7B5A5" w14:textId="77777777" w:rsidTr="004152E6">
        <w:trPr>
          <w:trHeight w:val="272"/>
        </w:trPr>
        <w:tc>
          <w:tcPr>
            <w:tcW w:w="5000" w:type="pct"/>
            <w:gridSpan w:val="2"/>
            <w:shd w:val="clear" w:color="auto" w:fill="auto"/>
          </w:tcPr>
          <w:p w14:paraId="332A597C" w14:textId="77777777" w:rsidR="003078D1" w:rsidRPr="00667243" w:rsidRDefault="003078D1" w:rsidP="004152E6">
            <w:r w:rsidRPr="00667243">
              <w:rPr>
                <w:rStyle w:val="Strong"/>
              </w:rPr>
              <w:t>Health related services (interactive advice on the availability of services in different hospitals; appointments for hospitals)</w:t>
            </w:r>
          </w:p>
        </w:tc>
      </w:tr>
      <w:tr w:rsidR="003078D1" w:rsidRPr="00667243" w14:paraId="7242E095" w14:textId="77777777" w:rsidTr="00C961ED">
        <w:trPr>
          <w:trHeight w:val="272"/>
        </w:trPr>
        <w:tc>
          <w:tcPr>
            <w:tcW w:w="972" w:type="pct"/>
            <w:shd w:val="clear" w:color="auto" w:fill="auto"/>
          </w:tcPr>
          <w:p w14:paraId="74C085B5" w14:textId="77777777" w:rsidR="003078D1" w:rsidRPr="00667243" w:rsidRDefault="003078D1" w:rsidP="004152E6">
            <w:r w:rsidRPr="00667243">
              <w:t>Responsibility:</w:t>
            </w:r>
          </w:p>
        </w:tc>
        <w:tc>
          <w:tcPr>
            <w:tcW w:w="4028" w:type="pct"/>
            <w:shd w:val="clear" w:color="auto" w:fill="auto"/>
          </w:tcPr>
          <w:p w14:paraId="18D659E2" w14:textId="77777777" w:rsidR="003078D1" w:rsidRPr="00667243" w:rsidRDefault="003078D1" w:rsidP="004152E6">
            <w:r w:rsidRPr="00667243">
              <w:t>Office of Public Health</w:t>
            </w:r>
          </w:p>
        </w:tc>
      </w:tr>
      <w:tr w:rsidR="003078D1" w:rsidRPr="00667243" w14:paraId="49C80C03" w14:textId="77777777" w:rsidTr="00C961ED">
        <w:trPr>
          <w:trHeight w:val="272"/>
        </w:trPr>
        <w:tc>
          <w:tcPr>
            <w:tcW w:w="972" w:type="pct"/>
            <w:shd w:val="clear" w:color="auto" w:fill="auto"/>
          </w:tcPr>
          <w:p w14:paraId="0AAE97CA" w14:textId="77777777" w:rsidR="003078D1" w:rsidRPr="00667243" w:rsidRDefault="003078D1" w:rsidP="004152E6">
            <w:r w:rsidRPr="00667243">
              <w:t xml:space="preserve">Website: </w:t>
            </w:r>
          </w:p>
        </w:tc>
        <w:tc>
          <w:tcPr>
            <w:tcW w:w="4028" w:type="pct"/>
            <w:shd w:val="clear" w:color="auto" w:fill="auto"/>
          </w:tcPr>
          <w:p w14:paraId="6701C3F9" w14:textId="77777777" w:rsidR="003078D1" w:rsidRPr="00667243" w:rsidRDefault="00E759E5" w:rsidP="004152E6">
            <w:hyperlink r:id="rId118" w:history="1">
              <w:hyperlink r:id="rId119" w:history="1">
                <w:r w:rsidR="003078D1" w:rsidRPr="00667243">
                  <w:rPr>
                    <w:rStyle w:val="Hyperlink"/>
                  </w:rPr>
                  <w:t>https://ag.llv.li/</w:t>
                </w:r>
              </w:hyperlink>
            </w:hyperlink>
          </w:p>
        </w:tc>
      </w:tr>
      <w:tr w:rsidR="003078D1" w:rsidRPr="00667243" w14:paraId="015D6F16" w14:textId="77777777" w:rsidTr="00C961ED">
        <w:trPr>
          <w:trHeight w:val="272"/>
        </w:trPr>
        <w:tc>
          <w:tcPr>
            <w:tcW w:w="972" w:type="pct"/>
            <w:shd w:val="clear" w:color="auto" w:fill="auto"/>
          </w:tcPr>
          <w:p w14:paraId="1A819FCA" w14:textId="77777777" w:rsidR="003078D1" w:rsidRPr="00667243" w:rsidRDefault="003078D1" w:rsidP="004152E6">
            <w:r w:rsidRPr="00667243">
              <w:t xml:space="preserve">Description: </w:t>
            </w:r>
          </w:p>
        </w:tc>
        <w:tc>
          <w:tcPr>
            <w:tcW w:w="4028" w:type="pct"/>
            <w:shd w:val="clear" w:color="auto" w:fill="auto"/>
          </w:tcPr>
          <w:p w14:paraId="79DBD3E8" w14:textId="1850A1E5" w:rsidR="003078D1" w:rsidRPr="00667243" w:rsidRDefault="005140C6" w:rsidP="004152E6">
            <w:pPr>
              <w:rPr>
                <w:rStyle w:val="Hyperlink"/>
              </w:rPr>
            </w:pPr>
            <w:r w:rsidRPr="00667243">
              <w:t>P</w:t>
            </w:r>
            <w:r w:rsidR="003078D1" w:rsidRPr="00667243">
              <w:t>rovides basic information on the organisation of the ministry and the availability of hospitals.</w:t>
            </w:r>
          </w:p>
        </w:tc>
      </w:tr>
      <w:tr w:rsidR="003078D1" w:rsidRPr="00667243" w14:paraId="36389CD8" w14:textId="77777777" w:rsidTr="004152E6">
        <w:trPr>
          <w:trHeight w:val="272"/>
        </w:trPr>
        <w:tc>
          <w:tcPr>
            <w:tcW w:w="5000" w:type="pct"/>
            <w:gridSpan w:val="2"/>
            <w:shd w:val="clear" w:color="auto" w:fill="auto"/>
          </w:tcPr>
          <w:p w14:paraId="648750EE" w14:textId="77777777" w:rsidR="003078D1" w:rsidRPr="00667243" w:rsidRDefault="003078D1" w:rsidP="004152E6">
            <w:r w:rsidRPr="00667243">
              <w:rPr>
                <w:b/>
                <w:bCs/>
              </w:rPr>
              <w:t>Medical costs (reimbursement or direct settlement)</w:t>
            </w:r>
          </w:p>
        </w:tc>
      </w:tr>
      <w:tr w:rsidR="003078D1" w:rsidRPr="00667243" w14:paraId="68970038" w14:textId="77777777" w:rsidTr="00C961ED">
        <w:trPr>
          <w:trHeight w:val="272"/>
        </w:trPr>
        <w:tc>
          <w:tcPr>
            <w:tcW w:w="972" w:type="pct"/>
            <w:shd w:val="clear" w:color="auto" w:fill="auto"/>
          </w:tcPr>
          <w:p w14:paraId="34E5D0E7" w14:textId="77777777" w:rsidR="003078D1" w:rsidRPr="00667243" w:rsidRDefault="003078D1" w:rsidP="004152E6">
            <w:r w:rsidRPr="00667243">
              <w:t>Responsibility:</w:t>
            </w:r>
          </w:p>
        </w:tc>
        <w:tc>
          <w:tcPr>
            <w:tcW w:w="4028" w:type="pct"/>
            <w:shd w:val="clear" w:color="auto" w:fill="auto"/>
          </w:tcPr>
          <w:p w14:paraId="6F8BFDDD" w14:textId="77777777" w:rsidR="003078D1" w:rsidRPr="00667243" w:rsidRDefault="003078D1" w:rsidP="004152E6">
            <w:r w:rsidRPr="00667243">
              <w:t>Central Government, Office of Public Health</w:t>
            </w:r>
          </w:p>
        </w:tc>
      </w:tr>
      <w:tr w:rsidR="003078D1" w:rsidRPr="00667243" w14:paraId="03A37929" w14:textId="77777777" w:rsidTr="00C961ED">
        <w:trPr>
          <w:trHeight w:val="272"/>
        </w:trPr>
        <w:tc>
          <w:tcPr>
            <w:tcW w:w="972" w:type="pct"/>
            <w:shd w:val="clear" w:color="auto" w:fill="auto"/>
          </w:tcPr>
          <w:p w14:paraId="03F044C8" w14:textId="77777777" w:rsidR="003078D1" w:rsidRPr="00667243" w:rsidRDefault="003078D1" w:rsidP="004152E6">
            <w:r w:rsidRPr="00667243">
              <w:t xml:space="preserve">Website: </w:t>
            </w:r>
          </w:p>
        </w:tc>
        <w:tc>
          <w:tcPr>
            <w:tcW w:w="4028" w:type="pct"/>
            <w:shd w:val="clear" w:color="auto" w:fill="auto"/>
          </w:tcPr>
          <w:p w14:paraId="338B575E" w14:textId="77777777" w:rsidR="003078D1" w:rsidRPr="00667243" w:rsidRDefault="00E759E5" w:rsidP="004152E6">
            <w:hyperlink r:id="rId120" w:history="1">
              <w:r w:rsidR="003078D1" w:rsidRPr="00667243">
                <w:rPr>
                  <w:rStyle w:val="Hyperlink"/>
                </w:rPr>
                <w:t>https://ag.llv.li/</w:t>
              </w:r>
            </w:hyperlink>
            <w:r w:rsidR="003078D1" w:rsidRPr="00667243">
              <w:t xml:space="preserve">  </w:t>
            </w:r>
          </w:p>
        </w:tc>
      </w:tr>
      <w:tr w:rsidR="003078D1" w:rsidRPr="00667243" w14:paraId="06890A49" w14:textId="77777777" w:rsidTr="00C961ED">
        <w:trPr>
          <w:trHeight w:val="272"/>
        </w:trPr>
        <w:tc>
          <w:tcPr>
            <w:tcW w:w="972" w:type="pct"/>
            <w:shd w:val="clear" w:color="auto" w:fill="auto"/>
          </w:tcPr>
          <w:p w14:paraId="316BBC5D" w14:textId="77777777" w:rsidR="003078D1" w:rsidRPr="00667243" w:rsidRDefault="003078D1" w:rsidP="004152E6">
            <w:r w:rsidRPr="00667243">
              <w:t xml:space="preserve">Description: </w:t>
            </w:r>
          </w:p>
        </w:tc>
        <w:tc>
          <w:tcPr>
            <w:tcW w:w="4028" w:type="pct"/>
            <w:shd w:val="clear" w:color="auto" w:fill="auto"/>
          </w:tcPr>
          <w:p w14:paraId="0D26048B" w14:textId="77777777" w:rsidR="003078D1" w:rsidRPr="00667243" w:rsidRDefault="003078D1" w:rsidP="004152E6">
            <w:pPr>
              <w:rPr>
                <w:rStyle w:val="Hyperlink"/>
              </w:rPr>
            </w:pPr>
            <w:r w:rsidRPr="00667243">
              <w:t>Information, online forms and leaflets to download.</w:t>
            </w:r>
          </w:p>
        </w:tc>
      </w:tr>
    </w:tbl>
    <w:p w14:paraId="43F42327" w14:textId="77777777" w:rsidR="003078D1" w:rsidRPr="00667243" w:rsidRDefault="003078D1" w:rsidP="003078D1">
      <w:pPr>
        <w:pStyle w:val="Heading2"/>
      </w:pPr>
      <w:bookmarkStart w:id="67" w:name="_Toc1475006"/>
      <w:r w:rsidRPr="00667243">
        <w:t>Family</w:t>
      </w:r>
      <w:bookmarkEnd w:id="67"/>
      <w:r w:rsidRPr="00667243">
        <w:t xml:space="preserve"> </w:t>
      </w:r>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6D87FADC" w14:textId="77777777" w:rsidTr="004152E6">
        <w:trPr>
          <w:trHeight w:val="94"/>
        </w:trPr>
        <w:tc>
          <w:tcPr>
            <w:tcW w:w="5000" w:type="pct"/>
            <w:gridSpan w:val="2"/>
            <w:shd w:val="clear" w:color="auto" w:fill="EFFBFF"/>
          </w:tcPr>
          <w:p w14:paraId="07F56DF5" w14:textId="77777777" w:rsidR="003078D1" w:rsidRPr="00667243" w:rsidRDefault="003078D1" w:rsidP="004152E6">
            <w:pPr>
              <w:pStyle w:val="Subtitle"/>
            </w:pPr>
            <w:r w:rsidRPr="00667243">
              <w:t>Children &amp; couples</w:t>
            </w:r>
          </w:p>
        </w:tc>
      </w:tr>
      <w:tr w:rsidR="003078D1" w:rsidRPr="00667243" w14:paraId="36548619" w14:textId="77777777" w:rsidTr="004152E6">
        <w:trPr>
          <w:trHeight w:val="198"/>
        </w:trPr>
        <w:tc>
          <w:tcPr>
            <w:tcW w:w="5000" w:type="pct"/>
            <w:gridSpan w:val="2"/>
            <w:shd w:val="clear" w:color="auto" w:fill="auto"/>
          </w:tcPr>
          <w:p w14:paraId="14AFC63B" w14:textId="77777777" w:rsidR="003078D1" w:rsidRPr="00667243" w:rsidRDefault="003078D1" w:rsidP="004152E6">
            <w:pPr>
              <w:rPr>
                <w:b/>
              </w:rPr>
            </w:pPr>
            <w:r w:rsidRPr="00667243">
              <w:rPr>
                <w:rStyle w:val="Strong"/>
              </w:rPr>
              <w:t>Certificates (birth, marriage): request and delivery</w:t>
            </w:r>
          </w:p>
        </w:tc>
      </w:tr>
      <w:tr w:rsidR="003078D1" w:rsidRPr="00667243" w14:paraId="3CCBC3D7" w14:textId="77777777" w:rsidTr="00C961ED">
        <w:trPr>
          <w:trHeight w:val="198"/>
        </w:trPr>
        <w:tc>
          <w:tcPr>
            <w:tcW w:w="972" w:type="pct"/>
            <w:shd w:val="clear" w:color="auto" w:fill="auto"/>
          </w:tcPr>
          <w:p w14:paraId="63A93D8E" w14:textId="77777777" w:rsidR="003078D1" w:rsidRPr="00667243" w:rsidRDefault="003078D1" w:rsidP="004152E6">
            <w:r w:rsidRPr="00667243">
              <w:t>Responsibility:</w:t>
            </w:r>
          </w:p>
        </w:tc>
        <w:tc>
          <w:tcPr>
            <w:tcW w:w="4028" w:type="pct"/>
            <w:shd w:val="clear" w:color="auto" w:fill="auto"/>
          </w:tcPr>
          <w:p w14:paraId="6EAB4D92" w14:textId="77777777" w:rsidR="003078D1" w:rsidRPr="00667243" w:rsidRDefault="003078D1" w:rsidP="004152E6">
            <w:r w:rsidRPr="00667243">
              <w:t>Office of Civil Registration</w:t>
            </w:r>
          </w:p>
        </w:tc>
      </w:tr>
      <w:tr w:rsidR="003078D1" w:rsidRPr="00667243" w14:paraId="37A14256" w14:textId="77777777" w:rsidTr="00C961ED">
        <w:trPr>
          <w:trHeight w:val="37"/>
        </w:trPr>
        <w:tc>
          <w:tcPr>
            <w:tcW w:w="972" w:type="pct"/>
            <w:shd w:val="clear" w:color="auto" w:fill="auto"/>
          </w:tcPr>
          <w:p w14:paraId="7024D4DC" w14:textId="77777777" w:rsidR="003078D1" w:rsidRPr="00667243" w:rsidRDefault="003078D1" w:rsidP="004152E6">
            <w:r w:rsidRPr="00667243">
              <w:t xml:space="preserve">Website: </w:t>
            </w:r>
          </w:p>
        </w:tc>
        <w:tc>
          <w:tcPr>
            <w:tcW w:w="4028" w:type="pct"/>
            <w:shd w:val="clear" w:color="auto" w:fill="auto"/>
          </w:tcPr>
          <w:p w14:paraId="5007003F" w14:textId="77777777" w:rsidR="003078D1" w:rsidRPr="00667243" w:rsidRDefault="00E759E5" w:rsidP="004152E6">
            <w:hyperlink r:id="rId121" w:history="1">
              <w:r w:rsidR="003078D1" w:rsidRPr="00667243">
                <w:rPr>
                  <w:rStyle w:val="Hyperlink"/>
                </w:rPr>
                <w:t>https://zsa.llv.li/</w:t>
              </w:r>
            </w:hyperlink>
            <w:r w:rsidR="003078D1" w:rsidRPr="00667243">
              <w:rPr>
                <w:rStyle w:val="Hyperlink"/>
              </w:rPr>
              <w:t xml:space="preserve"> </w:t>
            </w:r>
            <w:r w:rsidR="003078D1" w:rsidRPr="00667243">
              <w:t xml:space="preserve">    </w:t>
            </w:r>
          </w:p>
        </w:tc>
      </w:tr>
      <w:tr w:rsidR="003078D1" w:rsidRPr="00667243" w14:paraId="4C9FEA86" w14:textId="77777777" w:rsidTr="00C961ED">
        <w:trPr>
          <w:trHeight w:val="242"/>
        </w:trPr>
        <w:tc>
          <w:tcPr>
            <w:tcW w:w="972" w:type="pct"/>
            <w:shd w:val="clear" w:color="auto" w:fill="auto"/>
          </w:tcPr>
          <w:p w14:paraId="407AA1BA" w14:textId="77777777" w:rsidR="003078D1" w:rsidRPr="00667243" w:rsidRDefault="003078D1" w:rsidP="004152E6">
            <w:r w:rsidRPr="00667243">
              <w:t xml:space="preserve">Description: </w:t>
            </w:r>
          </w:p>
        </w:tc>
        <w:tc>
          <w:tcPr>
            <w:tcW w:w="4028" w:type="pct"/>
            <w:shd w:val="clear" w:color="auto" w:fill="auto"/>
          </w:tcPr>
          <w:p w14:paraId="3B9B3729" w14:textId="685F81E4" w:rsidR="003078D1" w:rsidRPr="00667243" w:rsidRDefault="005140C6" w:rsidP="004152E6">
            <w:r w:rsidRPr="00667243">
              <w:t>P</w:t>
            </w:r>
            <w:r w:rsidR="003078D1" w:rsidRPr="00667243">
              <w:t>rovides information on the necessary procedures in order to obtain a birth or a marriage certificate and related online-forms.</w:t>
            </w:r>
          </w:p>
        </w:tc>
      </w:tr>
      <w:tr w:rsidR="003078D1" w:rsidRPr="00667243" w14:paraId="598D2A0B" w14:textId="77777777" w:rsidTr="004152E6">
        <w:trPr>
          <w:trHeight w:val="198"/>
        </w:trPr>
        <w:tc>
          <w:tcPr>
            <w:tcW w:w="5000" w:type="pct"/>
            <w:gridSpan w:val="2"/>
            <w:shd w:val="clear" w:color="auto" w:fill="auto"/>
          </w:tcPr>
          <w:p w14:paraId="005F0D48" w14:textId="77777777" w:rsidR="003078D1" w:rsidRPr="00667243" w:rsidRDefault="003078D1" w:rsidP="004152E6">
            <w:pPr>
              <w:rPr>
                <w:b/>
              </w:rPr>
            </w:pPr>
            <w:r w:rsidRPr="00667243">
              <w:rPr>
                <w:b/>
              </w:rPr>
              <w:t>Child allowances</w:t>
            </w:r>
          </w:p>
        </w:tc>
      </w:tr>
      <w:tr w:rsidR="003078D1" w:rsidRPr="00667243" w14:paraId="603721DE" w14:textId="77777777" w:rsidTr="00C961ED">
        <w:trPr>
          <w:trHeight w:val="198"/>
        </w:trPr>
        <w:tc>
          <w:tcPr>
            <w:tcW w:w="972" w:type="pct"/>
            <w:shd w:val="clear" w:color="auto" w:fill="auto"/>
          </w:tcPr>
          <w:p w14:paraId="1792CC41" w14:textId="77777777" w:rsidR="003078D1" w:rsidRPr="00667243" w:rsidRDefault="003078D1" w:rsidP="004152E6">
            <w:r w:rsidRPr="00667243">
              <w:t>Responsibility:</w:t>
            </w:r>
          </w:p>
        </w:tc>
        <w:tc>
          <w:tcPr>
            <w:tcW w:w="4028" w:type="pct"/>
            <w:shd w:val="clear" w:color="auto" w:fill="auto"/>
          </w:tcPr>
          <w:p w14:paraId="75B29CD2" w14:textId="77777777" w:rsidR="003078D1" w:rsidRPr="00667243" w:rsidRDefault="003078D1" w:rsidP="004152E6">
            <w:r w:rsidRPr="00667243">
              <w:t>Office for Social Affairs, Liechtenstein's AHV-IV-FAK foundations</w:t>
            </w:r>
          </w:p>
        </w:tc>
      </w:tr>
      <w:tr w:rsidR="003078D1" w:rsidRPr="00667243" w14:paraId="542E6AF7" w14:textId="77777777" w:rsidTr="00C961ED">
        <w:trPr>
          <w:trHeight w:val="37"/>
        </w:trPr>
        <w:tc>
          <w:tcPr>
            <w:tcW w:w="972" w:type="pct"/>
            <w:shd w:val="clear" w:color="auto" w:fill="auto"/>
          </w:tcPr>
          <w:p w14:paraId="3E1B2BF9" w14:textId="77777777" w:rsidR="003078D1" w:rsidRPr="00667243" w:rsidRDefault="003078D1" w:rsidP="004152E6">
            <w:r w:rsidRPr="00667243">
              <w:t xml:space="preserve">Website: </w:t>
            </w:r>
          </w:p>
        </w:tc>
        <w:tc>
          <w:tcPr>
            <w:tcW w:w="4028" w:type="pct"/>
            <w:shd w:val="clear" w:color="auto" w:fill="auto"/>
          </w:tcPr>
          <w:p w14:paraId="3372BFA2" w14:textId="77777777" w:rsidR="003078D1" w:rsidRPr="00667243" w:rsidRDefault="00E759E5" w:rsidP="004152E6">
            <w:hyperlink r:id="rId122" w:history="1">
              <w:r w:rsidR="003078D1" w:rsidRPr="00667243">
                <w:rPr>
                  <w:rStyle w:val="Hyperlink"/>
                </w:rPr>
                <w:t>https://www.familienportal.li</w:t>
              </w:r>
            </w:hyperlink>
            <w:hyperlink r:id="rId123" w:history="1">
              <w:r w:rsidR="003078D1" w:rsidRPr="00667243">
                <w:rPr>
                  <w:rStyle w:val="Hyperlink"/>
                </w:rPr>
                <w:t>https://www.ahv.li</w:t>
              </w:r>
            </w:hyperlink>
          </w:p>
        </w:tc>
      </w:tr>
      <w:tr w:rsidR="003078D1" w:rsidRPr="00667243" w14:paraId="687BB324" w14:textId="77777777" w:rsidTr="00C961ED">
        <w:trPr>
          <w:trHeight w:val="272"/>
        </w:trPr>
        <w:tc>
          <w:tcPr>
            <w:tcW w:w="972" w:type="pct"/>
            <w:shd w:val="clear" w:color="auto" w:fill="auto"/>
          </w:tcPr>
          <w:p w14:paraId="13CA59A7" w14:textId="77777777" w:rsidR="003078D1" w:rsidRPr="00667243" w:rsidRDefault="003078D1" w:rsidP="004152E6">
            <w:r w:rsidRPr="00667243">
              <w:t xml:space="preserve">Description: </w:t>
            </w:r>
          </w:p>
        </w:tc>
        <w:tc>
          <w:tcPr>
            <w:tcW w:w="4028" w:type="pct"/>
            <w:shd w:val="clear" w:color="auto" w:fill="auto"/>
          </w:tcPr>
          <w:p w14:paraId="54DE1FED" w14:textId="77777777" w:rsidR="003078D1" w:rsidRPr="00667243" w:rsidRDefault="003078D1" w:rsidP="004152E6">
            <w:r w:rsidRPr="00667243">
              <w:t>Information is available online.</w:t>
            </w:r>
          </w:p>
        </w:tc>
      </w:tr>
    </w:tbl>
    <w:p w14:paraId="0CA2513E" w14:textId="77777777" w:rsidR="003078D1" w:rsidRPr="00667243" w:rsidRDefault="003078D1" w:rsidP="003078D1">
      <w:pPr>
        <w:pStyle w:val="Heading2"/>
      </w:pPr>
      <w:bookmarkStart w:id="68" w:name="_Toc1475007"/>
      <w:r w:rsidRPr="00667243">
        <w:t>Consumers</w:t>
      </w:r>
      <w:bookmarkEnd w:id="68"/>
    </w:p>
    <w:p w14:paraId="7BBC5299" w14:textId="77777777" w:rsidR="00A928E1" w:rsidRPr="00667243" w:rsidRDefault="00A928E1" w:rsidP="00A928E1">
      <w:r w:rsidRPr="00667243">
        <w:t>No public services were reported in this domain to date.</w:t>
      </w:r>
    </w:p>
    <w:p w14:paraId="40E79D1C" w14:textId="77777777" w:rsidR="003078D1" w:rsidRPr="00667243" w:rsidRDefault="003078D1" w:rsidP="00A928E1"/>
    <w:p w14:paraId="108301AF" w14:textId="77777777" w:rsidR="003078D1" w:rsidRPr="00667243" w:rsidRDefault="003078D1" w:rsidP="003078D1">
      <w:pPr>
        <w:pStyle w:val="Heading1"/>
      </w:pPr>
      <w:r w:rsidRPr="00667243">
        <w:br w:type="page"/>
      </w:r>
      <w:bookmarkStart w:id="69" w:name="_Toc6563940"/>
      <w:bookmarkStart w:id="70" w:name="_Toc12884197"/>
      <w:r w:rsidRPr="00667243">
        <w:t>Digital Government Services for Businesses</w:t>
      </w:r>
      <w:bookmarkEnd w:id="69"/>
      <w:bookmarkEnd w:id="70"/>
      <w:r w:rsidRPr="00667243">
        <w:t xml:space="preserve"> </w:t>
      </w:r>
    </w:p>
    <w:p w14:paraId="65D20EAA" w14:textId="77777777" w:rsidR="008448AC" w:rsidRPr="00667243" w:rsidRDefault="008448AC" w:rsidP="008448AC">
      <w:pPr>
        <w:rPr>
          <w:rFonts w:cs="Arial"/>
          <w:szCs w:val="20"/>
        </w:rPr>
      </w:pPr>
      <w:bookmarkStart w:id="71" w:name="_Toc1475009"/>
      <w:r w:rsidRPr="00667243">
        <w:rPr>
          <w:rFonts w:cs="Arial"/>
          <w:szCs w:val="20"/>
        </w:rPr>
        <w:t xml:space="preserve">The information in this section presents an overview of the basic public services provided to the Businesses. These were identified taking inspiration from </w:t>
      </w:r>
      <w:hyperlink r:id="rId124" w:history="1">
        <w:r w:rsidRPr="00667243">
          <w:rPr>
            <w:rStyle w:val="Hyperlink"/>
            <w:rFonts w:cs="Arial"/>
            <w:szCs w:val="20"/>
          </w:rPr>
          <w:t>Your Europe</w:t>
        </w:r>
      </w:hyperlink>
      <w:r w:rsidRPr="00667243">
        <w:rPr>
          <w:rFonts w:cs="Arial"/>
          <w:szCs w:val="20"/>
        </w:rPr>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4689749C" w14:textId="77777777" w:rsidR="008448AC" w:rsidRPr="00667243" w:rsidRDefault="008448AC" w:rsidP="008448AC">
      <w:pPr>
        <w:rPr>
          <w:rFonts w:cs="Arial"/>
          <w:szCs w:val="20"/>
        </w:rPr>
      </w:pPr>
      <w:r w:rsidRPr="00667243">
        <w:rPr>
          <w:rFonts w:cs="Arial"/>
          <w:szCs w:val="20"/>
        </w:rPr>
        <w:t>The groups of services for businesses are as follows:</w:t>
      </w:r>
    </w:p>
    <w:p w14:paraId="224B713F" w14:textId="77777777" w:rsidR="008448AC" w:rsidRPr="00667243" w:rsidRDefault="008448AC" w:rsidP="008448AC">
      <w:pPr>
        <w:numPr>
          <w:ilvl w:val="0"/>
          <w:numId w:val="45"/>
        </w:numPr>
        <w:rPr>
          <w:rFonts w:cs="Arial"/>
          <w:szCs w:val="20"/>
        </w:rPr>
      </w:pPr>
      <w:r w:rsidRPr="00667243">
        <w:rPr>
          <w:rFonts w:cs="Arial"/>
          <w:szCs w:val="20"/>
        </w:rPr>
        <w:t>Running a business</w:t>
      </w:r>
    </w:p>
    <w:p w14:paraId="434438EE" w14:textId="77777777" w:rsidR="008448AC" w:rsidRPr="00667243" w:rsidRDefault="008448AC" w:rsidP="008448AC">
      <w:pPr>
        <w:numPr>
          <w:ilvl w:val="0"/>
          <w:numId w:val="45"/>
        </w:numPr>
        <w:rPr>
          <w:rFonts w:cs="Arial"/>
          <w:szCs w:val="20"/>
        </w:rPr>
      </w:pPr>
      <w:r w:rsidRPr="00667243">
        <w:rPr>
          <w:rFonts w:cs="Arial"/>
          <w:szCs w:val="20"/>
        </w:rPr>
        <w:t>Taxation</w:t>
      </w:r>
    </w:p>
    <w:p w14:paraId="2B48E166" w14:textId="77777777" w:rsidR="008448AC" w:rsidRPr="00667243" w:rsidRDefault="008448AC" w:rsidP="008448AC">
      <w:pPr>
        <w:numPr>
          <w:ilvl w:val="0"/>
          <w:numId w:val="45"/>
        </w:numPr>
        <w:rPr>
          <w:rFonts w:cs="Arial"/>
          <w:szCs w:val="20"/>
        </w:rPr>
      </w:pPr>
      <w:r w:rsidRPr="00667243">
        <w:rPr>
          <w:rFonts w:cs="Arial"/>
          <w:szCs w:val="20"/>
        </w:rPr>
        <w:t>Selling in the EU</w:t>
      </w:r>
    </w:p>
    <w:p w14:paraId="25FBBEDA" w14:textId="77777777" w:rsidR="008448AC" w:rsidRPr="00667243" w:rsidRDefault="008448AC" w:rsidP="008448AC">
      <w:pPr>
        <w:numPr>
          <w:ilvl w:val="0"/>
          <w:numId w:val="45"/>
        </w:numPr>
        <w:rPr>
          <w:rFonts w:cs="Arial"/>
          <w:szCs w:val="20"/>
        </w:rPr>
      </w:pPr>
      <w:r w:rsidRPr="00667243">
        <w:rPr>
          <w:rFonts w:cs="Arial"/>
          <w:szCs w:val="20"/>
        </w:rPr>
        <w:t>Human Resources</w:t>
      </w:r>
    </w:p>
    <w:p w14:paraId="45D57EE5" w14:textId="77777777" w:rsidR="008448AC" w:rsidRPr="00667243" w:rsidRDefault="008448AC" w:rsidP="008448AC">
      <w:pPr>
        <w:numPr>
          <w:ilvl w:val="0"/>
          <w:numId w:val="45"/>
        </w:numPr>
        <w:rPr>
          <w:rFonts w:cs="Arial"/>
          <w:szCs w:val="20"/>
        </w:rPr>
      </w:pPr>
      <w:r w:rsidRPr="00667243">
        <w:rPr>
          <w:rFonts w:cs="Arial"/>
          <w:szCs w:val="20"/>
        </w:rPr>
        <w:t>Product requirements</w:t>
      </w:r>
    </w:p>
    <w:p w14:paraId="2A71FEE5" w14:textId="77777777" w:rsidR="008448AC" w:rsidRPr="00667243" w:rsidRDefault="008448AC" w:rsidP="008448AC">
      <w:pPr>
        <w:numPr>
          <w:ilvl w:val="0"/>
          <w:numId w:val="45"/>
        </w:numPr>
        <w:rPr>
          <w:rFonts w:cs="Arial"/>
          <w:szCs w:val="20"/>
        </w:rPr>
      </w:pPr>
      <w:r w:rsidRPr="00667243">
        <w:rPr>
          <w:rFonts w:cs="Arial"/>
          <w:szCs w:val="20"/>
        </w:rPr>
        <w:t>Financing and Funding</w:t>
      </w:r>
    </w:p>
    <w:p w14:paraId="724C59A6" w14:textId="77777777" w:rsidR="008448AC" w:rsidRPr="00667243" w:rsidRDefault="008448AC" w:rsidP="008448AC">
      <w:pPr>
        <w:numPr>
          <w:ilvl w:val="0"/>
          <w:numId w:val="45"/>
        </w:numPr>
      </w:pPr>
      <w:r w:rsidRPr="00667243">
        <w:rPr>
          <w:rFonts w:cs="Arial"/>
          <w:szCs w:val="20"/>
        </w:rPr>
        <w:t>Dealing with Customers</w:t>
      </w:r>
    </w:p>
    <w:p w14:paraId="0CE44722" w14:textId="3C6D71F5" w:rsidR="003078D1" w:rsidRPr="00667243" w:rsidRDefault="003078D1" w:rsidP="003078D1">
      <w:pPr>
        <w:pStyle w:val="Heading2"/>
      </w:pPr>
      <w:r w:rsidRPr="00667243">
        <w:t>Running a business</w:t>
      </w:r>
      <w:bookmarkEnd w:id="71"/>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4CA54F3D" w14:textId="77777777" w:rsidTr="004152E6">
        <w:trPr>
          <w:trHeight w:val="94"/>
        </w:trPr>
        <w:tc>
          <w:tcPr>
            <w:tcW w:w="5000" w:type="pct"/>
            <w:gridSpan w:val="2"/>
            <w:shd w:val="clear" w:color="auto" w:fill="EFFBFF"/>
          </w:tcPr>
          <w:p w14:paraId="342D65C0" w14:textId="77777777" w:rsidR="003078D1" w:rsidRPr="00667243" w:rsidRDefault="003078D1" w:rsidP="004152E6">
            <w:pPr>
              <w:pStyle w:val="Subtitle"/>
            </w:pPr>
            <w:r w:rsidRPr="00667243">
              <w:t>Start-ups, European Company</w:t>
            </w:r>
          </w:p>
        </w:tc>
      </w:tr>
      <w:tr w:rsidR="003078D1" w:rsidRPr="00667243" w14:paraId="62D5DC66" w14:textId="77777777" w:rsidTr="004152E6">
        <w:trPr>
          <w:trHeight w:val="198"/>
        </w:trPr>
        <w:tc>
          <w:tcPr>
            <w:tcW w:w="5000" w:type="pct"/>
            <w:gridSpan w:val="2"/>
            <w:shd w:val="clear" w:color="auto" w:fill="auto"/>
          </w:tcPr>
          <w:p w14:paraId="7CDDC4DA" w14:textId="77777777" w:rsidR="003078D1" w:rsidRPr="00667243" w:rsidRDefault="003078D1" w:rsidP="004152E6">
            <w:pPr>
              <w:rPr>
                <w:b/>
              </w:rPr>
            </w:pPr>
            <w:r w:rsidRPr="00667243">
              <w:rPr>
                <w:b/>
              </w:rPr>
              <w:t>Registration of a new company</w:t>
            </w:r>
          </w:p>
        </w:tc>
      </w:tr>
      <w:tr w:rsidR="003078D1" w:rsidRPr="00667243" w14:paraId="2E4E2A60" w14:textId="77777777" w:rsidTr="00A928E1">
        <w:trPr>
          <w:trHeight w:val="242"/>
        </w:trPr>
        <w:tc>
          <w:tcPr>
            <w:tcW w:w="972" w:type="pct"/>
            <w:shd w:val="clear" w:color="auto" w:fill="auto"/>
          </w:tcPr>
          <w:p w14:paraId="417522FA" w14:textId="77777777" w:rsidR="003078D1" w:rsidRPr="00667243" w:rsidRDefault="003078D1" w:rsidP="004152E6">
            <w:r w:rsidRPr="00667243">
              <w:t>Responsibility:</w:t>
            </w:r>
          </w:p>
        </w:tc>
        <w:tc>
          <w:tcPr>
            <w:tcW w:w="4028" w:type="pct"/>
            <w:shd w:val="clear" w:color="auto" w:fill="auto"/>
          </w:tcPr>
          <w:p w14:paraId="45CB9634" w14:textId="77777777" w:rsidR="003078D1" w:rsidRPr="00667243" w:rsidRDefault="003078D1" w:rsidP="004152E6">
            <w:r w:rsidRPr="00667243">
              <w:t>Office of Economic Affairs</w:t>
            </w:r>
          </w:p>
        </w:tc>
      </w:tr>
      <w:tr w:rsidR="003078D1" w:rsidRPr="00667243" w14:paraId="7D5EF5EE" w14:textId="77777777" w:rsidTr="00A928E1">
        <w:trPr>
          <w:trHeight w:val="242"/>
        </w:trPr>
        <w:tc>
          <w:tcPr>
            <w:tcW w:w="972" w:type="pct"/>
            <w:shd w:val="clear" w:color="auto" w:fill="auto"/>
          </w:tcPr>
          <w:p w14:paraId="07BC646B" w14:textId="77777777" w:rsidR="003078D1" w:rsidRPr="00667243" w:rsidRDefault="003078D1" w:rsidP="004152E6">
            <w:r w:rsidRPr="00667243">
              <w:t xml:space="preserve">Website: </w:t>
            </w:r>
          </w:p>
        </w:tc>
        <w:tc>
          <w:tcPr>
            <w:tcW w:w="4028" w:type="pct"/>
            <w:shd w:val="clear" w:color="auto" w:fill="auto"/>
          </w:tcPr>
          <w:p w14:paraId="6165118B" w14:textId="77777777" w:rsidR="003078D1" w:rsidRPr="00667243" w:rsidRDefault="00E759E5" w:rsidP="004152E6">
            <w:hyperlink r:id="rId125" w:history="1">
              <w:r w:rsidR="003078D1" w:rsidRPr="00667243">
                <w:rPr>
                  <w:rStyle w:val="Hyperlink"/>
                </w:rPr>
                <w:t>https://avw.llv.li</w:t>
              </w:r>
            </w:hyperlink>
          </w:p>
        </w:tc>
      </w:tr>
      <w:tr w:rsidR="003078D1" w:rsidRPr="00667243" w14:paraId="471ACC22" w14:textId="77777777" w:rsidTr="00A928E1">
        <w:trPr>
          <w:trHeight w:val="242"/>
        </w:trPr>
        <w:tc>
          <w:tcPr>
            <w:tcW w:w="972" w:type="pct"/>
            <w:shd w:val="clear" w:color="auto" w:fill="auto"/>
          </w:tcPr>
          <w:p w14:paraId="3F0DB601" w14:textId="77777777" w:rsidR="003078D1" w:rsidRPr="00667243" w:rsidRDefault="003078D1" w:rsidP="004152E6">
            <w:r w:rsidRPr="00667243">
              <w:t xml:space="preserve">Description: </w:t>
            </w:r>
          </w:p>
        </w:tc>
        <w:tc>
          <w:tcPr>
            <w:tcW w:w="4028" w:type="pct"/>
            <w:shd w:val="clear" w:color="auto" w:fill="auto"/>
          </w:tcPr>
          <w:p w14:paraId="0C0C18A9" w14:textId="6B2E4C8C" w:rsidR="003078D1" w:rsidRPr="00667243" w:rsidRDefault="003078D1" w:rsidP="004152E6">
            <w:r w:rsidRPr="00667243">
              <w:t xml:space="preserve">The </w:t>
            </w:r>
            <w:hyperlink r:id="rId126" w:anchor="/110693" w:history="1">
              <w:r w:rsidRPr="00667243">
                <w:rPr>
                  <w:rStyle w:val="Hyperlink"/>
                </w:rPr>
                <w:t>national Point of Single Contact</w:t>
              </w:r>
            </w:hyperlink>
            <w:r w:rsidRPr="00667243">
              <w:t xml:space="preserve"> brings together information on procedures and services to those intending to establish a business in Liechtenstein. The </w:t>
            </w:r>
            <w:hyperlink r:id="rId127" w:anchor="/20/444/unternehmensgrundung-und-dienstleistungserbringung-in-liechtenstein" w:history="1">
              <w:r w:rsidRPr="00667243">
                <w:rPr>
                  <w:rStyle w:val="Hyperlink"/>
                </w:rPr>
                <w:t>new online application</w:t>
              </w:r>
            </w:hyperlink>
            <w:r w:rsidRPr="00667243">
              <w:t xml:space="preserve"> </w:t>
            </w:r>
            <w:r w:rsidR="005140C6" w:rsidRPr="00667243">
              <w:t xml:space="preserve">to open a business and start </w:t>
            </w:r>
            <w:r w:rsidRPr="00667243">
              <w:t xml:space="preserve">company </w:t>
            </w:r>
            <w:r w:rsidR="005140C6" w:rsidRPr="00667243">
              <w:t>is intended to speed the process</w:t>
            </w:r>
            <w:r w:rsidRPr="00667243">
              <w:t>.</w:t>
            </w:r>
          </w:p>
        </w:tc>
      </w:tr>
      <w:tr w:rsidR="003078D1" w:rsidRPr="00667243" w14:paraId="3E938FC4" w14:textId="77777777" w:rsidTr="004152E6">
        <w:trPr>
          <w:trHeight w:val="94"/>
        </w:trPr>
        <w:tc>
          <w:tcPr>
            <w:tcW w:w="5000" w:type="pct"/>
            <w:gridSpan w:val="2"/>
            <w:shd w:val="clear" w:color="auto" w:fill="EFFBFF"/>
          </w:tcPr>
          <w:p w14:paraId="388AC425" w14:textId="77777777" w:rsidR="003078D1" w:rsidRPr="00667243" w:rsidRDefault="003078D1" w:rsidP="004152E6">
            <w:pPr>
              <w:pStyle w:val="Subtitle"/>
            </w:pPr>
            <w:r w:rsidRPr="00667243">
              <w:t>Annual accounts</w:t>
            </w:r>
          </w:p>
        </w:tc>
      </w:tr>
      <w:tr w:rsidR="003078D1" w:rsidRPr="00667243" w14:paraId="7FAB864A" w14:textId="77777777" w:rsidTr="004152E6">
        <w:trPr>
          <w:trHeight w:val="198"/>
        </w:trPr>
        <w:tc>
          <w:tcPr>
            <w:tcW w:w="5000" w:type="pct"/>
            <w:gridSpan w:val="2"/>
            <w:shd w:val="clear" w:color="auto" w:fill="auto"/>
          </w:tcPr>
          <w:p w14:paraId="3DFF2141" w14:textId="77777777" w:rsidR="003078D1" w:rsidRPr="00667243" w:rsidRDefault="003078D1" w:rsidP="004152E6">
            <w:pPr>
              <w:rPr>
                <w:b/>
              </w:rPr>
            </w:pPr>
            <w:r w:rsidRPr="00667243">
              <w:rPr>
                <w:b/>
              </w:rPr>
              <w:t>Submission of data to statistical offices</w:t>
            </w:r>
          </w:p>
        </w:tc>
      </w:tr>
      <w:tr w:rsidR="003078D1" w:rsidRPr="00667243" w14:paraId="3CC96B7D" w14:textId="77777777" w:rsidTr="00A928E1">
        <w:trPr>
          <w:trHeight w:val="198"/>
        </w:trPr>
        <w:tc>
          <w:tcPr>
            <w:tcW w:w="972" w:type="pct"/>
            <w:shd w:val="clear" w:color="auto" w:fill="auto"/>
          </w:tcPr>
          <w:p w14:paraId="724BB041" w14:textId="77777777" w:rsidR="003078D1" w:rsidRPr="00667243" w:rsidRDefault="003078D1" w:rsidP="004152E6">
            <w:r w:rsidRPr="00667243">
              <w:t>Responsibility:</w:t>
            </w:r>
          </w:p>
        </w:tc>
        <w:tc>
          <w:tcPr>
            <w:tcW w:w="4028" w:type="pct"/>
            <w:shd w:val="clear" w:color="auto" w:fill="auto"/>
          </w:tcPr>
          <w:p w14:paraId="5CB592B1" w14:textId="77777777" w:rsidR="003078D1" w:rsidRPr="00667243" w:rsidRDefault="003078D1" w:rsidP="004152E6">
            <w:r w:rsidRPr="00667243">
              <w:t>Statistics Office</w:t>
            </w:r>
          </w:p>
        </w:tc>
      </w:tr>
      <w:tr w:rsidR="003078D1" w:rsidRPr="00667243" w14:paraId="481211F4" w14:textId="77777777" w:rsidTr="00A928E1">
        <w:trPr>
          <w:trHeight w:val="37"/>
        </w:trPr>
        <w:tc>
          <w:tcPr>
            <w:tcW w:w="972" w:type="pct"/>
            <w:shd w:val="clear" w:color="auto" w:fill="auto"/>
          </w:tcPr>
          <w:p w14:paraId="162D766D" w14:textId="77777777" w:rsidR="003078D1" w:rsidRPr="00667243" w:rsidRDefault="003078D1" w:rsidP="004152E6">
            <w:r w:rsidRPr="00667243">
              <w:t xml:space="preserve">Website: </w:t>
            </w:r>
          </w:p>
        </w:tc>
        <w:tc>
          <w:tcPr>
            <w:tcW w:w="4028" w:type="pct"/>
            <w:shd w:val="clear" w:color="auto" w:fill="auto"/>
          </w:tcPr>
          <w:p w14:paraId="6924E92B" w14:textId="77777777" w:rsidR="003078D1" w:rsidRPr="00667243" w:rsidRDefault="00E759E5" w:rsidP="004152E6">
            <w:hyperlink r:id="rId128" w:history="1">
              <w:r w:rsidR="003078D1" w:rsidRPr="00667243">
                <w:rPr>
                  <w:rStyle w:val="Hyperlink"/>
                </w:rPr>
                <w:t>https://as.llv.li</w:t>
              </w:r>
            </w:hyperlink>
          </w:p>
        </w:tc>
      </w:tr>
      <w:tr w:rsidR="003078D1" w:rsidRPr="00667243" w14:paraId="3DE5288B" w14:textId="77777777" w:rsidTr="00A928E1">
        <w:trPr>
          <w:trHeight w:val="311"/>
        </w:trPr>
        <w:tc>
          <w:tcPr>
            <w:tcW w:w="972" w:type="pct"/>
            <w:shd w:val="clear" w:color="auto" w:fill="auto"/>
          </w:tcPr>
          <w:p w14:paraId="784796BA" w14:textId="77777777" w:rsidR="003078D1" w:rsidRPr="00667243" w:rsidRDefault="003078D1" w:rsidP="004152E6">
            <w:r w:rsidRPr="00667243">
              <w:t xml:space="preserve">Description: </w:t>
            </w:r>
          </w:p>
        </w:tc>
        <w:tc>
          <w:tcPr>
            <w:tcW w:w="4028" w:type="pct"/>
            <w:shd w:val="clear" w:color="auto" w:fill="auto"/>
          </w:tcPr>
          <w:p w14:paraId="6D6E5CA5" w14:textId="77777777" w:rsidR="003078D1" w:rsidRPr="00667243" w:rsidRDefault="003078D1" w:rsidP="004152E6">
            <w:r w:rsidRPr="00667243">
              <w:t>Information and online forms. The latest statistics can be obtained via email using the newsletter service</w:t>
            </w:r>
            <w:r w:rsidRPr="00667243">
              <w:rPr>
                <w:color w:val="auto"/>
              </w:rPr>
              <w:t>.</w:t>
            </w:r>
          </w:p>
        </w:tc>
      </w:tr>
    </w:tbl>
    <w:p w14:paraId="014891EB" w14:textId="77777777" w:rsidR="003078D1" w:rsidRPr="00667243" w:rsidRDefault="003078D1" w:rsidP="003078D1">
      <w:pPr>
        <w:pStyle w:val="Heading2"/>
      </w:pPr>
      <w:bookmarkStart w:id="72" w:name="_Toc1475010"/>
      <w:r w:rsidRPr="00667243">
        <w:t>Taxation</w:t>
      </w:r>
      <w:bookmarkEnd w:id="72"/>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5E6919B5" w14:textId="77777777" w:rsidTr="004152E6">
        <w:trPr>
          <w:trHeight w:val="94"/>
        </w:trPr>
        <w:tc>
          <w:tcPr>
            <w:tcW w:w="5000" w:type="pct"/>
            <w:gridSpan w:val="2"/>
            <w:shd w:val="clear" w:color="auto" w:fill="EFFBFF"/>
          </w:tcPr>
          <w:p w14:paraId="5812A5A2" w14:textId="77777777" w:rsidR="003078D1" w:rsidRPr="00667243" w:rsidRDefault="003078D1" w:rsidP="004152E6">
            <w:pPr>
              <w:pStyle w:val="Subtitle"/>
            </w:pPr>
            <w:r w:rsidRPr="00667243">
              <w:t>Excise duties, VAT and business tax</w:t>
            </w:r>
          </w:p>
        </w:tc>
      </w:tr>
      <w:tr w:rsidR="003078D1" w:rsidRPr="00667243" w14:paraId="49982C5C" w14:textId="77777777" w:rsidTr="004152E6">
        <w:trPr>
          <w:trHeight w:val="198"/>
        </w:trPr>
        <w:tc>
          <w:tcPr>
            <w:tcW w:w="5000" w:type="pct"/>
            <w:gridSpan w:val="2"/>
            <w:shd w:val="clear" w:color="auto" w:fill="auto"/>
          </w:tcPr>
          <w:p w14:paraId="010C229A" w14:textId="77777777" w:rsidR="003078D1" w:rsidRPr="00667243" w:rsidRDefault="003078D1" w:rsidP="004152E6">
            <w:pPr>
              <w:rPr>
                <w:b/>
              </w:rPr>
            </w:pPr>
            <w:r w:rsidRPr="00667243">
              <w:rPr>
                <w:b/>
              </w:rPr>
              <w:t>VAT: declaration, notification</w:t>
            </w:r>
          </w:p>
        </w:tc>
      </w:tr>
      <w:tr w:rsidR="003078D1" w:rsidRPr="00667243" w14:paraId="1F83CC87" w14:textId="77777777" w:rsidTr="00F57AC9">
        <w:trPr>
          <w:trHeight w:val="198"/>
        </w:trPr>
        <w:tc>
          <w:tcPr>
            <w:tcW w:w="972" w:type="pct"/>
            <w:shd w:val="clear" w:color="auto" w:fill="auto"/>
          </w:tcPr>
          <w:p w14:paraId="6DEAAB06" w14:textId="77777777" w:rsidR="003078D1" w:rsidRPr="00667243" w:rsidRDefault="003078D1" w:rsidP="004152E6">
            <w:r w:rsidRPr="00667243">
              <w:t>Responsibility:</w:t>
            </w:r>
          </w:p>
        </w:tc>
        <w:tc>
          <w:tcPr>
            <w:tcW w:w="4028" w:type="pct"/>
            <w:shd w:val="clear" w:color="auto" w:fill="auto"/>
          </w:tcPr>
          <w:p w14:paraId="5EAFF62C" w14:textId="77777777" w:rsidR="003078D1" w:rsidRPr="00667243" w:rsidRDefault="003078D1" w:rsidP="004152E6">
            <w:r w:rsidRPr="00667243">
              <w:t>Fiscal Authority</w:t>
            </w:r>
          </w:p>
        </w:tc>
      </w:tr>
      <w:tr w:rsidR="003078D1" w:rsidRPr="00667243" w14:paraId="0BE859CE" w14:textId="77777777" w:rsidTr="00F57AC9">
        <w:trPr>
          <w:trHeight w:val="37"/>
        </w:trPr>
        <w:tc>
          <w:tcPr>
            <w:tcW w:w="972" w:type="pct"/>
            <w:shd w:val="clear" w:color="auto" w:fill="auto"/>
          </w:tcPr>
          <w:p w14:paraId="1E4A2904" w14:textId="77777777" w:rsidR="003078D1" w:rsidRPr="00667243" w:rsidRDefault="003078D1" w:rsidP="004152E6">
            <w:r w:rsidRPr="00667243">
              <w:t xml:space="preserve">Website: </w:t>
            </w:r>
          </w:p>
        </w:tc>
        <w:tc>
          <w:tcPr>
            <w:tcW w:w="4028" w:type="pct"/>
            <w:shd w:val="clear" w:color="auto" w:fill="auto"/>
          </w:tcPr>
          <w:p w14:paraId="1E144D5B" w14:textId="77777777" w:rsidR="003078D1" w:rsidRPr="00667243" w:rsidRDefault="00E759E5" w:rsidP="004152E6">
            <w:hyperlink r:id="rId129" w:history="1">
              <w:r w:rsidR="003078D1" w:rsidRPr="00667243">
                <w:rPr>
                  <w:rStyle w:val="Hyperlink"/>
                </w:rPr>
                <w:t>https://stv.llv.li/emws</w:t>
              </w:r>
            </w:hyperlink>
            <w:r w:rsidR="003078D1" w:rsidRPr="00667243">
              <w:t xml:space="preserve">; </w:t>
            </w:r>
            <w:hyperlink r:id="rId130" w:tgtFrame="_blank" w:history="1">
              <w:r w:rsidR="003078D1" w:rsidRPr="00667243">
                <w:rPr>
                  <w:rStyle w:val="Hyperlink"/>
                </w:rPr>
                <w:t>https://mwst.llv.li</w:t>
              </w:r>
            </w:hyperlink>
          </w:p>
        </w:tc>
      </w:tr>
      <w:tr w:rsidR="003078D1" w:rsidRPr="00667243" w14:paraId="4D9BBD34" w14:textId="77777777" w:rsidTr="00F57AC9">
        <w:trPr>
          <w:trHeight w:val="242"/>
        </w:trPr>
        <w:tc>
          <w:tcPr>
            <w:tcW w:w="972" w:type="pct"/>
            <w:shd w:val="clear" w:color="auto" w:fill="auto"/>
          </w:tcPr>
          <w:p w14:paraId="6BC9DAB9" w14:textId="77777777" w:rsidR="003078D1" w:rsidRPr="00667243" w:rsidRDefault="003078D1" w:rsidP="004152E6">
            <w:r w:rsidRPr="00667243">
              <w:t xml:space="preserve">Description: </w:t>
            </w:r>
          </w:p>
        </w:tc>
        <w:tc>
          <w:tcPr>
            <w:tcW w:w="4028" w:type="pct"/>
            <w:shd w:val="clear" w:color="auto" w:fill="auto"/>
          </w:tcPr>
          <w:p w14:paraId="39D8CF76" w14:textId="076D5D30" w:rsidR="003078D1" w:rsidRPr="00667243" w:rsidRDefault="003078D1" w:rsidP="004152E6">
            <w:r w:rsidRPr="00667243">
              <w:t xml:space="preserve">The </w:t>
            </w:r>
            <w:hyperlink r:id="rId131" w:history="1">
              <w:r w:rsidRPr="00667243">
                <w:t>eVAT</w:t>
              </w:r>
            </w:hyperlink>
            <w:r w:rsidRPr="00667243">
              <w:t xml:space="preserve"> platform enables VAT-registered businesses to file the</w:t>
            </w:r>
            <w:r w:rsidR="005140C6" w:rsidRPr="00667243">
              <w:t>ir</w:t>
            </w:r>
            <w:r w:rsidRPr="00667243">
              <w:t xml:space="preserve"> </w:t>
            </w:r>
            <w:r w:rsidR="005140C6" w:rsidRPr="00667243">
              <w:t>a</w:t>
            </w:r>
            <w:r w:rsidRPr="00667243">
              <w:t xml:space="preserve">nnual VAT returns </w:t>
            </w:r>
            <w:r w:rsidR="005140C6" w:rsidRPr="00667243">
              <w:t xml:space="preserve">by </w:t>
            </w:r>
            <w:r w:rsidRPr="00667243">
              <w:t>electronical</w:t>
            </w:r>
            <w:r w:rsidR="005140C6" w:rsidRPr="00667243">
              <w:t xml:space="preserve"> means</w:t>
            </w:r>
            <w:r w:rsidRPr="00667243">
              <w:t>. Taxable persons benefit from an online summary of previously electronically submitted VAT and can always view the details.</w:t>
            </w:r>
          </w:p>
        </w:tc>
      </w:tr>
      <w:tr w:rsidR="003078D1" w:rsidRPr="00667243" w14:paraId="4664E1C6" w14:textId="77777777" w:rsidTr="004152E6">
        <w:trPr>
          <w:trHeight w:val="198"/>
        </w:trPr>
        <w:tc>
          <w:tcPr>
            <w:tcW w:w="5000" w:type="pct"/>
            <w:gridSpan w:val="2"/>
            <w:shd w:val="clear" w:color="auto" w:fill="auto"/>
          </w:tcPr>
          <w:p w14:paraId="72AF33D8" w14:textId="77777777" w:rsidR="003078D1" w:rsidRPr="00667243" w:rsidRDefault="003078D1" w:rsidP="004152E6">
            <w:pPr>
              <w:rPr>
                <w:b/>
              </w:rPr>
            </w:pPr>
            <w:r w:rsidRPr="00667243">
              <w:rPr>
                <w:b/>
              </w:rPr>
              <w:t>Corporate tax: declaration, notification</w:t>
            </w:r>
          </w:p>
        </w:tc>
      </w:tr>
      <w:tr w:rsidR="003078D1" w:rsidRPr="00667243" w14:paraId="291E374F" w14:textId="77777777" w:rsidTr="00F57AC9">
        <w:trPr>
          <w:trHeight w:val="198"/>
        </w:trPr>
        <w:tc>
          <w:tcPr>
            <w:tcW w:w="972" w:type="pct"/>
            <w:shd w:val="clear" w:color="auto" w:fill="auto"/>
          </w:tcPr>
          <w:p w14:paraId="27364FF5" w14:textId="77777777" w:rsidR="003078D1" w:rsidRPr="00667243" w:rsidRDefault="003078D1" w:rsidP="004152E6">
            <w:r w:rsidRPr="00667243">
              <w:t>Responsibility:</w:t>
            </w:r>
          </w:p>
        </w:tc>
        <w:tc>
          <w:tcPr>
            <w:tcW w:w="4028" w:type="pct"/>
            <w:shd w:val="clear" w:color="auto" w:fill="auto"/>
          </w:tcPr>
          <w:p w14:paraId="69A63A7A" w14:textId="77777777" w:rsidR="003078D1" w:rsidRPr="00667243" w:rsidRDefault="003078D1" w:rsidP="004152E6">
            <w:r w:rsidRPr="00667243">
              <w:t>Fiscal Authority</w:t>
            </w:r>
          </w:p>
        </w:tc>
      </w:tr>
      <w:tr w:rsidR="003078D1" w:rsidRPr="00667243" w14:paraId="30D470EB" w14:textId="77777777" w:rsidTr="00F57AC9">
        <w:trPr>
          <w:trHeight w:val="37"/>
        </w:trPr>
        <w:tc>
          <w:tcPr>
            <w:tcW w:w="972" w:type="pct"/>
            <w:shd w:val="clear" w:color="auto" w:fill="auto"/>
          </w:tcPr>
          <w:p w14:paraId="073C9523" w14:textId="77777777" w:rsidR="003078D1" w:rsidRPr="00667243" w:rsidRDefault="003078D1" w:rsidP="004152E6">
            <w:r w:rsidRPr="00667243">
              <w:t xml:space="preserve">Website: </w:t>
            </w:r>
          </w:p>
        </w:tc>
        <w:tc>
          <w:tcPr>
            <w:tcW w:w="4028" w:type="pct"/>
            <w:shd w:val="clear" w:color="auto" w:fill="auto"/>
          </w:tcPr>
          <w:p w14:paraId="3A322579" w14:textId="77777777" w:rsidR="003078D1" w:rsidRPr="00667243" w:rsidRDefault="00E759E5" w:rsidP="004152E6">
            <w:hyperlink r:id="rId132" w:history="1">
              <w:r w:rsidR="003078D1" w:rsidRPr="00667243">
                <w:rPr>
                  <w:rStyle w:val="Hyperlink"/>
                </w:rPr>
                <w:t>https://stv.llv.li/e-mwst</w:t>
              </w:r>
            </w:hyperlink>
            <w:r w:rsidR="003078D1" w:rsidRPr="00667243">
              <w:t xml:space="preserve">; </w:t>
            </w:r>
            <w:hyperlink r:id="rId133" w:tgtFrame="_blank" w:history="1">
              <w:r w:rsidR="003078D1" w:rsidRPr="00667243">
                <w:rPr>
                  <w:rStyle w:val="Hyperlink"/>
                </w:rPr>
                <w:t>https://mwst.llv.li</w:t>
              </w:r>
            </w:hyperlink>
          </w:p>
        </w:tc>
      </w:tr>
      <w:tr w:rsidR="003078D1" w:rsidRPr="00667243" w14:paraId="30DBF6BD" w14:textId="77777777" w:rsidTr="00F57AC9">
        <w:trPr>
          <w:trHeight w:val="311"/>
        </w:trPr>
        <w:tc>
          <w:tcPr>
            <w:tcW w:w="972" w:type="pct"/>
            <w:shd w:val="clear" w:color="auto" w:fill="auto"/>
          </w:tcPr>
          <w:p w14:paraId="60FCB8AB" w14:textId="77777777" w:rsidR="003078D1" w:rsidRPr="00667243" w:rsidRDefault="003078D1" w:rsidP="004152E6">
            <w:r w:rsidRPr="00667243">
              <w:t xml:space="preserve">Description: </w:t>
            </w:r>
          </w:p>
        </w:tc>
        <w:tc>
          <w:tcPr>
            <w:tcW w:w="4028" w:type="pct"/>
            <w:shd w:val="clear" w:color="auto" w:fill="auto"/>
          </w:tcPr>
          <w:p w14:paraId="5A455508" w14:textId="77777777" w:rsidR="003078D1" w:rsidRPr="00667243" w:rsidRDefault="003078D1" w:rsidP="004152E6">
            <w:r w:rsidRPr="00667243">
              <w:t xml:space="preserve">The </w:t>
            </w:r>
            <w:hyperlink r:id="rId134" w:history="1">
              <w:r w:rsidRPr="00667243">
                <w:t>eVAT</w:t>
              </w:r>
            </w:hyperlink>
            <w:r w:rsidRPr="00667243">
              <w:t xml:space="preserve"> platform enables VAT-registered businesses to file the Annual VAT returns electronically. Taxable persons benefit from an online summary of previously electronically submitted VAT and can always view the details.</w:t>
            </w:r>
          </w:p>
        </w:tc>
      </w:tr>
      <w:tr w:rsidR="003078D1" w:rsidRPr="00667243" w14:paraId="24087BD1" w14:textId="77777777" w:rsidTr="004152E6">
        <w:trPr>
          <w:trHeight w:val="198"/>
        </w:trPr>
        <w:tc>
          <w:tcPr>
            <w:tcW w:w="5000" w:type="pct"/>
            <w:gridSpan w:val="2"/>
            <w:shd w:val="clear" w:color="auto" w:fill="auto"/>
          </w:tcPr>
          <w:p w14:paraId="1B4E4061" w14:textId="77777777" w:rsidR="003078D1" w:rsidRPr="00667243" w:rsidRDefault="003078D1" w:rsidP="004152E6">
            <w:pPr>
              <w:rPr>
                <w:b/>
              </w:rPr>
            </w:pPr>
            <w:r w:rsidRPr="00667243">
              <w:rPr>
                <w:b/>
              </w:rPr>
              <w:t>Customs declarations (eCustoms)</w:t>
            </w:r>
          </w:p>
        </w:tc>
      </w:tr>
      <w:tr w:rsidR="003078D1" w:rsidRPr="00667243" w14:paraId="6307E0D0" w14:textId="77777777" w:rsidTr="00F57AC9">
        <w:trPr>
          <w:trHeight w:val="311"/>
        </w:trPr>
        <w:tc>
          <w:tcPr>
            <w:tcW w:w="972" w:type="pct"/>
            <w:shd w:val="clear" w:color="auto" w:fill="auto"/>
          </w:tcPr>
          <w:p w14:paraId="7482CBB4" w14:textId="77777777" w:rsidR="003078D1" w:rsidRPr="00667243" w:rsidRDefault="003078D1" w:rsidP="004152E6">
            <w:r w:rsidRPr="00667243">
              <w:t>Responsibility:</w:t>
            </w:r>
          </w:p>
        </w:tc>
        <w:tc>
          <w:tcPr>
            <w:tcW w:w="4028" w:type="pct"/>
            <w:shd w:val="clear" w:color="auto" w:fill="auto"/>
          </w:tcPr>
          <w:p w14:paraId="58CD9CDE" w14:textId="77777777" w:rsidR="003078D1" w:rsidRPr="00667243" w:rsidRDefault="003078D1" w:rsidP="004152E6">
            <w:r w:rsidRPr="00667243">
              <w:t>Office for Economy</w:t>
            </w:r>
            <w:r w:rsidRPr="00667243">
              <w:rPr>
                <w:color w:val="auto"/>
              </w:rPr>
              <w:t xml:space="preserve"> </w:t>
            </w:r>
          </w:p>
        </w:tc>
      </w:tr>
      <w:tr w:rsidR="003078D1" w:rsidRPr="00667243" w14:paraId="73623477" w14:textId="77777777" w:rsidTr="00F57AC9">
        <w:trPr>
          <w:trHeight w:val="311"/>
        </w:trPr>
        <w:tc>
          <w:tcPr>
            <w:tcW w:w="972" w:type="pct"/>
            <w:shd w:val="clear" w:color="auto" w:fill="auto"/>
          </w:tcPr>
          <w:p w14:paraId="4048888B" w14:textId="77777777" w:rsidR="003078D1" w:rsidRPr="00667243" w:rsidRDefault="003078D1" w:rsidP="004152E6">
            <w:r w:rsidRPr="00667243">
              <w:t xml:space="preserve">Website: </w:t>
            </w:r>
          </w:p>
        </w:tc>
        <w:tc>
          <w:tcPr>
            <w:tcW w:w="4028" w:type="pct"/>
            <w:shd w:val="clear" w:color="auto" w:fill="auto"/>
          </w:tcPr>
          <w:p w14:paraId="39AB1570" w14:textId="77777777" w:rsidR="003078D1" w:rsidRPr="00667243" w:rsidRDefault="00E759E5" w:rsidP="004152E6">
            <w:hyperlink r:id="rId135" w:anchor="/1974/zoll-und-ursprung" w:history="1">
              <w:r w:rsidR="003078D1" w:rsidRPr="00667243">
                <w:rPr>
                  <w:rStyle w:val="Hyperlink"/>
                </w:rPr>
                <w:t>https://llv.li/#/1974/zoll-und-ursprung</w:t>
              </w:r>
            </w:hyperlink>
            <w:r w:rsidR="003078D1" w:rsidRPr="00667243">
              <w:t xml:space="preserve"> </w:t>
            </w:r>
          </w:p>
        </w:tc>
      </w:tr>
      <w:tr w:rsidR="003078D1" w:rsidRPr="00667243" w14:paraId="4136EC5A" w14:textId="77777777" w:rsidTr="00F57AC9">
        <w:trPr>
          <w:trHeight w:val="311"/>
        </w:trPr>
        <w:tc>
          <w:tcPr>
            <w:tcW w:w="972" w:type="pct"/>
            <w:shd w:val="clear" w:color="auto" w:fill="auto"/>
          </w:tcPr>
          <w:p w14:paraId="19839DB6" w14:textId="77777777" w:rsidR="003078D1" w:rsidRPr="00667243" w:rsidRDefault="003078D1" w:rsidP="004152E6">
            <w:r w:rsidRPr="00667243">
              <w:t xml:space="preserve">Description: </w:t>
            </w:r>
          </w:p>
        </w:tc>
        <w:tc>
          <w:tcPr>
            <w:tcW w:w="4028" w:type="pct"/>
            <w:shd w:val="clear" w:color="auto" w:fill="auto"/>
          </w:tcPr>
          <w:p w14:paraId="694618EB" w14:textId="77777777" w:rsidR="003078D1" w:rsidRPr="00667243" w:rsidRDefault="003078D1" w:rsidP="004152E6">
            <w:r w:rsidRPr="00667243">
              <w:t>Information on the customs' procedures, but no forms to download.</w:t>
            </w:r>
          </w:p>
        </w:tc>
      </w:tr>
    </w:tbl>
    <w:p w14:paraId="5F739D95" w14:textId="77777777" w:rsidR="003078D1" w:rsidRPr="00667243" w:rsidRDefault="003078D1" w:rsidP="003078D1">
      <w:pPr>
        <w:pStyle w:val="Heading2"/>
      </w:pPr>
      <w:bookmarkStart w:id="73" w:name="_Toc1475011"/>
      <w:r w:rsidRPr="00667243">
        <w:t>Selling in the EU</w:t>
      </w:r>
      <w:bookmarkEnd w:id="73"/>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2253375E" w14:textId="77777777" w:rsidTr="004152E6">
        <w:trPr>
          <w:trHeight w:val="94"/>
        </w:trPr>
        <w:tc>
          <w:tcPr>
            <w:tcW w:w="5000" w:type="pct"/>
            <w:gridSpan w:val="2"/>
            <w:shd w:val="clear" w:color="auto" w:fill="EFFBFF"/>
          </w:tcPr>
          <w:p w14:paraId="71714AE5" w14:textId="77777777" w:rsidR="003078D1" w:rsidRPr="00667243" w:rsidRDefault="003078D1" w:rsidP="004152E6">
            <w:pPr>
              <w:pStyle w:val="Subtitle"/>
            </w:pPr>
            <w:r w:rsidRPr="00667243">
              <w:t>Public contracts</w:t>
            </w:r>
          </w:p>
        </w:tc>
      </w:tr>
      <w:tr w:rsidR="003078D1" w:rsidRPr="00667243" w14:paraId="5C086461" w14:textId="77777777" w:rsidTr="004152E6">
        <w:trPr>
          <w:trHeight w:val="198"/>
        </w:trPr>
        <w:tc>
          <w:tcPr>
            <w:tcW w:w="5000" w:type="pct"/>
            <w:gridSpan w:val="2"/>
            <w:shd w:val="clear" w:color="auto" w:fill="auto"/>
          </w:tcPr>
          <w:p w14:paraId="6D7FD482" w14:textId="77777777" w:rsidR="003078D1" w:rsidRPr="00667243" w:rsidRDefault="003078D1" w:rsidP="004152E6">
            <w:pPr>
              <w:rPr>
                <w:b/>
              </w:rPr>
            </w:pPr>
            <w:r w:rsidRPr="00667243">
              <w:rPr>
                <w:b/>
              </w:rPr>
              <w:t>Public procurement / eProcurement</w:t>
            </w:r>
          </w:p>
        </w:tc>
      </w:tr>
      <w:tr w:rsidR="003078D1" w:rsidRPr="00667243" w14:paraId="2B7F6355" w14:textId="77777777" w:rsidTr="00A928E1">
        <w:trPr>
          <w:trHeight w:val="198"/>
        </w:trPr>
        <w:tc>
          <w:tcPr>
            <w:tcW w:w="972" w:type="pct"/>
            <w:shd w:val="clear" w:color="auto" w:fill="auto"/>
          </w:tcPr>
          <w:p w14:paraId="48FFBF78" w14:textId="77777777" w:rsidR="003078D1" w:rsidRPr="00667243" w:rsidRDefault="003078D1" w:rsidP="004152E6">
            <w:r w:rsidRPr="00667243">
              <w:t>Responsibility:</w:t>
            </w:r>
          </w:p>
        </w:tc>
        <w:tc>
          <w:tcPr>
            <w:tcW w:w="4028" w:type="pct"/>
            <w:shd w:val="clear" w:color="auto" w:fill="auto"/>
          </w:tcPr>
          <w:p w14:paraId="16613D75" w14:textId="77777777" w:rsidR="003078D1" w:rsidRPr="00667243" w:rsidRDefault="003078D1" w:rsidP="004152E6">
            <w:r w:rsidRPr="00667243">
              <w:t>Public Procurement Unit</w:t>
            </w:r>
          </w:p>
        </w:tc>
      </w:tr>
      <w:tr w:rsidR="003078D1" w:rsidRPr="00667243" w14:paraId="6CE0680A" w14:textId="77777777" w:rsidTr="00A928E1">
        <w:trPr>
          <w:trHeight w:val="37"/>
        </w:trPr>
        <w:tc>
          <w:tcPr>
            <w:tcW w:w="972" w:type="pct"/>
            <w:shd w:val="clear" w:color="auto" w:fill="auto"/>
          </w:tcPr>
          <w:p w14:paraId="511285B3" w14:textId="77777777" w:rsidR="003078D1" w:rsidRPr="00667243" w:rsidRDefault="003078D1" w:rsidP="004152E6">
            <w:r w:rsidRPr="00667243">
              <w:t xml:space="preserve">Website: </w:t>
            </w:r>
          </w:p>
        </w:tc>
        <w:tc>
          <w:tcPr>
            <w:tcW w:w="4028" w:type="pct"/>
            <w:shd w:val="clear" w:color="auto" w:fill="auto"/>
          </w:tcPr>
          <w:p w14:paraId="4EA00B5A" w14:textId="77777777" w:rsidR="003078D1" w:rsidRPr="00667243" w:rsidRDefault="00E759E5" w:rsidP="004152E6">
            <w:hyperlink r:id="rId136" w:history="1">
              <w:r w:rsidR="003078D1" w:rsidRPr="00667243">
                <w:rPr>
                  <w:rStyle w:val="Hyperlink"/>
                </w:rPr>
                <w:t>https://faw.llv.li</w:t>
              </w:r>
            </w:hyperlink>
          </w:p>
        </w:tc>
      </w:tr>
      <w:tr w:rsidR="003078D1" w:rsidRPr="00667243" w14:paraId="53F1314E" w14:textId="77777777" w:rsidTr="00A928E1">
        <w:trPr>
          <w:trHeight w:val="242"/>
        </w:trPr>
        <w:tc>
          <w:tcPr>
            <w:tcW w:w="972" w:type="pct"/>
            <w:shd w:val="clear" w:color="auto" w:fill="auto"/>
          </w:tcPr>
          <w:p w14:paraId="78043A7F" w14:textId="77777777" w:rsidR="003078D1" w:rsidRPr="00667243" w:rsidRDefault="003078D1" w:rsidP="004152E6">
            <w:r w:rsidRPr="00667243">
              <w:t xml:space="preserve">Description: </w:t>
            </w:r>
          </w:p>
        </w:tc>
        <w:tc>
          <w:tcPr>
            <w:tcW w:w="4028" w:type="pct"/>
            <w:shd w:val="clear" w:color="auto" w:fill="auto"/>
          </w:tcPr>
          <w:p w14:paraId="55450582" w14:textId="77777777" w:rsidR="003078D1" w:rsidRPr="00667243" w:rsidRDefault="003078D1" w:rsidP="004152E6">
            <w:r w:rsidRPr="00667243">
              <w:t>Information and forms to download regarding public procurement requirements. A newsletter service informs on updated forms and legal changes.</w:t>
            </w:r>
          </w:p>
        </w:tc>
      </w:tr>
      <w:tr w:rsidR="003078D1" w:rsidRPr="00667243" w14:paraId="515412BE" w14:textId="77777777" w:rsidTr="004152E6">
        <w:trPr>
          <w:trHeight w:val="94"/>
        </w:trPr>
        <w:tc>
          <w:tcPr>
            <w:tcW w:w="5000" w:type="pct"/>
            <w:gridSpan w:val="2"/>
            <w:shd w:val="clear" w:color="auto" w:fill="EFFBFF"/>
          </w:tcPr>
          <w:p w14:paraId="77D8C03E" w14:textId="77777777" w:rsidR="003078D1" w:rsidRPr="00667243" w:rsidRDefault="003078D1" w:rsidP="004152E6">
            <w:pPr>
              <w:pStyle w:val="Subtitle"/>
            </w:pPr>
            <w:r w:rsidRPr="00667243">
              <w:t>Competition between businesses</w:t>
            </w:r>
          </w:p>
        </w:tc>
      </w:tr>
      <w:tr w:rsidR="003078D1" w:rsidRPr="00667243" w14:paraId="76F64CF4" w14:textId="77777777" w:rsidTr="004152E6">
        <w:trPr>
          <w:trHeight w:val="198"/>
        </w:trPr>
        <w:tc>
          <w:tcPr>
            <w:tcW w:w="5000" w:type="pct"/>
            <w:gridSpan w:val="2"/>
            <w:shd w:val="clear" w:color="auto" w:fill="auto"/>
          </w:tcPr>
          <w:p w14:paraId="215FE58E" w14:textId="77777777" w:rsidR="003078D1" w:rsidRPr="00667243" w:rsidRDefault="003078D1" w:rsidP="004152E6">
            <w:pPr>
              <w:rPr>
                <w:b/>
              </w:rPr>
            </w:pPr>
            <w:r w:rsidRPr="00667243">
              <w:rPr>
                <w:b/>
              </w:rPr>
              <w:t>Laws and treaties collections LILEX</w:t>
            </w:r>
          </w:p>
        </w:tc>
      </w:tr>
      <w:tr w:rsidR="003078D1" w:rsidRPr="00667243" w14:paraId="347900CC" w14:textId="77777777" w:rsidTr="00A928E1">
        <w:trPr>
          <w:trHeight w:val="242"/>
        </w:trPr>
        <w:tc>
          <w:tcPr>
            <w:tcW w:w="972" w:type="pct"/>
            <w:shd w:val="clear" w:color="auto" w:fill="auto"/>
          </w:tcPr>
          <w:p w14:paraId="61F31AB5" w14:textId="77777777" w:rsidR="003078D1" w:rsidRPr="00667243" w:rsidRDefault="003078D1" w:rsidP="004152E6">
            <w:r w:rsidRPr="00667243">
              <w:t>Responsibility:</w:t>
            </w:r>
          </w:p>
        </w:tc>
        <w:tc>
          <w:tcPr>
            <w:tcW w:w="4028" w:type="pct"/>
            <w:shd w:val="clear" w:color="auto" w:fill="auto"/>
          </w:tcPr>
          <w:p w14:paraId="46548B83" w14:textId="77777777" w:rsidR="003078D1" w:rsidRPr="00667243" w:rsidRDefault="003078D1" w:rsidP="004152E6">
            <w:r w:rsidRPr="00667243">
              <w:t>Central Government</w:t>
            </w:r>
          </w:p>
        </w:tc>
      </w:tr>
      <w:tr w:rsidR="003078D1" w:rsidRPr="00667243" w14:paraId="0930B0FD" w14:textId="77777777" w:rsidTr="00A928E1">
        <w:trPr>
          <w:trHeight w:val="242"/>
        </w:trPr>
        <w:tc>
          <w:tcPr>
            <w:tcW w:w="972" w:type="pct"/>
            <w:shd w:val="clear" w:color="auto" w:fill="auto"/>
          </w:tcPr>
          <w:p w14:paraId="212074A4" w14:textId="77777777" w:rsidR="003078D1" w:rsidRPr="00667243" w:rsidRDefault="003078D1" w:rsidP="004152E6">
            <w:r w:rsidRPr="00667243">
              <w:t xml:space="preserve">Website: </w:t>
            </w:r>
          </w:p>
        </w:tc>
        <w:tc>
          <w:tcPr>
            <w:tcW w:w="4028" w:type="pct"/>
            <w:shd w:val="clear" w:color="auto" w:fill="auto"/>
          </w:tcPr>
          <w:p w14:paraId="75278BF2" w14:textId="77777777" w:rsidR="003078D1" w:rsidRPr="00667243" w:rsidRDefault="00E759E5" w:rsidP="004152E6">
            <w:hyperlink r:id="rId137" w:history="1">
              <w:r w:rsidR="003078D1" w:rsidRPr="00667243">
                <w:rPr>
                  <w:rStyle w:val="Hyperlink"/>
                </w:rPr>
                <w:t>https://www.gesetze.li/</w:t>
              </w:r>
            </w:hyperlink>
            <w:r w:rsidR="003078D1" w:rsidRPr="00667243">
              <w:t xml:space="preserve">  </w:t>
            </w:r>
          </w:p>
        </w:tc>
      </w:tr>
      <w:tr w:rsidR="003078D1" w:rsidRPr="00667243" w14:paraId="266D1402" w14:textId="77777777" w:rsidTr="00A928E1">
        <w:trPr>
          <w:trHeight w:val="242"/>
        </w:trPr>
        <w:tc>
          <w:tcPr>
            <w:tcW w:w="972" w:type="pct"/>
            <w:shd w:val="clear" w:color="auto" w:fill="auto"/>
          </w:tcPr>
          <w:p w14:paraId="2C0286F2" w14:textId="77777777" w:rsidR="003078D1" w:rsidRPr="00667243" w:rsidRDefault="003078D1" w:rsidP="004152E6">
            <w:r w:rsidRPr="00667243">
              <w:t xml:space="preserve">Description: </w:t>
            </w:r>
          </w:p>
        </w:tc>
        <w:tc>
          <w:tcPr>
            <w:tcW w:w="4028" w:type="pct"/>
            <w:shd w:val="clear" w:color="auto" w:fill="auto"/>
          </w:tcPr>
          <w:p w14:paraId="77FFABC1" w14:textId="77777777" w:rsidR="003078D1" w:rsidRPr="00667243" w:rsidRDefault="003078D1" w:rsidP="004152E6">
            <w:pPr>
              <w:rPr>
                <w:rStyle w:val="Hyperlink"/>
              </w:rPr>
            </w:pPr>
            <w:r w:rsidRPr="00667243">
              <w:t xml:space="preserve">The Constitution and the entire volume of Liechtenstein legislation are available for downloading free of charge from the law database LILEX. The database, updated on a monthly basis, allows a full text search of the National Law Gazette. The portals’ main contents are (Gesetze) laws (Landesrecht) and treaties (Staatsverträge) in German language. </w:t>
            </w:r>
          </w:p>
        </w:tc>
      </w:tr>
    </w:tbl>
    <w:p w14:paraId="0DB609D6" w14:textId="77777777" w:rsidR="003078D1" w:rsidRPr="00667243" w:rsidRDefault="003078D1" w:rsidP="003078D1">
      <w:pPr>
        <w:pStyle w:val="Heading2"/>
      </w:pPr>
      <w:bookmarkStart w:id="74" w:name="_Toc1475012"/>
      <w:r w:rsidRPr="00667243">
        <w:t>Human Resources</w:t>
      </w:r>
      <w:bookmarkEnd w:id="74"/>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02451432" w14:textId="77777777" w:rsidTr="004152E6">
        <w:trPr>
          <w:trHeight w:val="94"/>
        </w:trPr>
        <w:tc>
          <w:tcPr>
            <w:tcW w:w="5000" w:type="pct"/>
            <w:gridSpan w:val="2"/>
            <w:shd w:val="clear" w:color="auto" w:fill="EFFBFF"/>
          </w:tcPr>
          <w:p w14:paraId="1BA41EFA" w14:textId="77777777" w:rsidR="003078D1" w:rsidRPr="00667243" w:rsidRDefault="003078D1" w:rsidP="004152E6">
            <w:pPr>
              <w:pStyle w:val="Subtitle"/>
            </w:pPr>
            <w:r w:rsidRPr="00667243">
              <w:t>Employment contracts</w:t>
            </w:r>
          </w:p>
        </w:tc>
      </w:tr>
      <w:tr w:rsidR="003078D1" w:rsidRPr="00667243" w14:paraId="2617F6DD" w14:textId="77777777" w:rsidTr="004152E6">
        <w:trPr>
          <w:trHeight w:val="198"/>
        </w:trPr>
        <w:tc>
          <w:tcPr>
            <w:tcW w:w="5000" w:type="pct"/>
            <w:gridSpan w:val="2"/>
            <w:shd w:val="clear" w:color="auto" w:fill="auto"/>
          </w:tcPr>
          <w:p w14:paraId="2F247E8F" w14:textId="77777777" w:rsidR="003078D1" w:rsidRPr="00667243" w:rsidRDefault="003078D1" w:rsidP="004152E6">
            <w:pPr>
              <w:rPr>
                <w:b/>
              </w:rPr>
            </w:pPr>
            <w:r w:rsidRPr="00667243">
              <w:rPr>
                <w:rStyle w:val="Strong"/>
              </w:rPr>
              <w:t>Social contributions for employees</w:t>
            </w:r>
          </w:p>
        </w:tc>
      </w:tr>
      <w:tr w:rsidR="003078D1" w:rsidRPr="00667243" w14:paraId="02226EF0" w14:textId="77777777" w:rsidTr="00A928E1">
        <w:trPr>
          <w:trHeight w:val="198"/>
        </w:trPr>
        <w:tc>
          <w:tcPr>
            <w:tcW w:w="972" w:type="pct"/>
            <w:shd w:val="clear" w:color="auto" w:fill="auto"/>
          </w:tcPr>
          <w:p w14:paraId="00664EA3" w14:textId="77777777" w:rsidR="003078D1" w:rsidRPr="00667243" w:rsidRDefault="003078D1" w:rsidP="004152E6">
            <w:r w:rsidRPr="00667243">
              <w:t>Responsibility:</w:t>
            </w:r>
          </w:p>
        </w:tc>
        <w:tc>
          <w:tcPr>
            <w:tcW w:w="4028" w:type="pct"/>
            <w:shd w:val="clear" w:color="auto" w:fill="auto"/>
          </w:tcPr>
          <w:p w14:paraId="6FE3683A" w14:textId="77777777" w:rsidR="003078D1" w:rsidRPr="00667243" w:rsidRDefault="003078D1" w:rsidP="004152E6">
            <w:r w:rsidRPr="00667243">
              <w:t>Liechtenstein's AHV-IV-FAK foundations</w:t>
            </w:r>
          </w:p>
        </w:tc>
      </w:tr>
      <w:tr w:rsidR="003078D1" w:rsidRPr="00667243" w14:paraId="683CF9F6" w14:textId="77777777" w:rsidTr="00A928E1">
        <w:trPr>
          <w:trHeight w:val="37"/>
        </w:trPr>
        <w:tc>
          <w:tcPr>
            <w:tcW w:w="972" w:type="pct"/>
            <w:shd w:val="clear" w:color="auto" w:fill="auto"/>
          </w:tcPr>
          <w:p w14:paraId="7E06A468" w14:textId="77777777" w:rsidR="003078D1" w:rsidRPr="00667243" w:rsidRDefault="003078D1" w:rsidP="004152E6">
            <w:r w:rsidRPr="00667243">
              <w:t xml:space="preserve">Website: </w:t>
            </w:r>
          </w:p>
        </w:tc>
        <w:tc>
          <w:tcPr>
            <w:tcW w:w="4028" w:type="pct"/>
            <w:shd w:val="clear" w:color="auto" w:fill="auto"/>
          </w:tcPr>
          <w:p w14:paraId="5FDE24F7" w14:textId="77777777" w:rsidR="003078D1" w:rsidRPr="00667243" w:rsidRDefault="00E759E5" w:rsidP="004152E6">
            <w:hyperlink r:id="rId138" w:history="1">
              <w:r w:rsidR="003078D1" w:rsidRPr="00667243">
                <w:rPr>
                  <w:rStyle w:val="Hyperlink"/>
                </w:rPr>
                <w:t>https://www.ahv.li/</w:t>
              </w:r>
            </w:hyperlink>
          </w:p>
        </w:tc>
      </w:tr>
      <w:tr w:rsidR="003078D1" w:rsidRPr="00667243" w14:paraId="60D11A29" w14:textId="77777777" w:rsidTr="00A928E1">
        <w:trPr>
          <w:trHeight w:val="242"/>
        </w:trPr>
        <w:tc>
          <w:tcPr>
            <w:tcW w:w="972" w:type="pct"/>
            <w:shd w:val="clear" w:color="auto" w:fill="auto"/>
          </w:tcPr>
          <w:p w14:paraId="064E313B" w14:textId="77777777" w:rsidR="003078D1" w:rsidRPr="00667243" w:rsidRDefault="003078D1" w:rsidP="004152E6">
            <w:r w:rsidRPr="00667243">
              <w:t xml:space="preserve">Description: </w:t>
            </w:r>
          </w:p>
        </w:tc>
        <w:tc>
          <w:tcPr>
            <w:tcW w:w="4028" w:type="pct"/>
            <w:shd w:val="clear" w:color="auto" w:fill="auto"/>
          </w:tcPr>
          <w:p w14:paraId="00C35644" w14:textId="77777777" w:rsidR="003078D1" w:rsidRPr="00667243" w:rsidRDefault="003078D1" w:rsidP="004152E6">
            <w:r w:rsidRPr="00667243">
              <w:t>Information and Application.</w:t>
            </w:r>
          </w:p>
        </w:tc>
      </w:tr>
      <w:tr w:rsidR="003078D1" w:rsidRPr="00667243" w14:paraId="333459A0" w14:textId="77777777" w:rsidTr="004152E6">
        <w:trPr>
          <w:trHeight w:val="242"/>
        </w:trPr>
        <w:tc>
          <w:tcPr>
            <w:tcW w:w="5000" w:type="pct"/>
            <w:gridSpan w:val="2"/>
            <w:shd w:val="clear" w:color="auto" w:fill="auto"/>
          </w:tcPr>
          <w:p w14:paraId="1F6CFD0B" w14:textId="75E5E909" w:rsidR="003078D1" w:rsidRPr="00667243" w:rsidRDefault="0070342B" w:rsidP="004152E6">
            <w:r w:rsidRPr="00667243">
              <w:rPr>
                <w:rStyle w:val="Strong"/>
              </w:rPr>
              <w:t>GDL service</w:t>
            </w:r>
          </w:p>
        </w:tc>
      </w:tr>
      <w:tr w:rsidR="003078D1" w:rsidRPr="00667243" w14:paraId="1AF8DEC5" w14:textId="77777777" w:rsidTr="00A928E1">
        <w:trPr>
          <w:trHeight w:val="242"/>
        </w:trPr>
        <w:tc>
          <w:tcPr>
            <w:tcW w:w="972" w:type="pct"/>
            <w:shd w:val="clear" w:color="auto" w:fill="auto"/>
          </w:tcPr>
          <w:p w14:paraId="7A5F25AA" w14:textId="77777777" w:rsidR="003078D1" w:rsidRPr="00667243" w:rsidRDefault="003078D1" w:rsidP="004152E6">
            <w:r w:rsidRPr="00667243">
              <w:t>Responsibility:</w:t>
            </w:r>
          </w:p>
        </w:tc>
        <w:tc>
          <w:tcPr>
            <w:tcW w:w="4028" w:type="pct"/>
            <w:shd w:val="clear" w:color="auto" w:fill="auto"/>
          </w:tcPr>
          <w:p w14:paraId="2F34E318" w14:textId="102A05BE" w:rsidR="003078D1" w:rsidRPr="00667243" w:rsidRDefault="0070342B" w:rsidP="004152E6">
            <w:r w:rsidRPr="00667243">
              <w:t>Government</w:t>
            </w:r>
          </w:p>
        </w:tc>
      </w:tr>
      <w:tr w:rsidR="003078D1" w:rsidRPr="00667243" w14:paraId="2D716632" w14:textId="77777777" w:rsidTr="00A928E1">
        <w:trPr>
          <w:trHeight w:val="242"/>
        </w:trPr>
        <w:tc>
          <w:tcPr>
            <w:tcW w:w="972" w:type="pct"/>
            <w:shd w:val="clear" w:color="auto" w:fill="auto"/>
          </w:tcPr>
          <w:p w14:paraId="5886F73E" w14:textId="77777777" w:rsidR="003078D1" w:rsidRPr="00667243" w:rsidRDefault="003078D1" w:rsidP="004152E6">
            <w:r w:rsidRPr="00667243">
              <w:t xml:space="preserve">Website: </w:t>
            </w:r>
          </w:p>
        </w:tc>
        <w:tc>
          <w:tcPr>
            <w:tcW w:w="4028" w:type="pct"/>
            <w:shd w:val="clear" w:color="auto" w:fill="auto"/>
          </w:tcPr>
          <w:p w14:paraId="15C0DC8A" w14:textId="77777777" w:rsidR="0070342B" w:rsidRPr="00667243" w:rsidRDefault="00E759E5" w:rsidP="0070342B">
            <w:hyperlink r:id="rId139" w:history="1">
              <w:r w:rsidR="0070342B" w:rsidRPr="00667243">
                <w:rPr>
                  <w:rStyle w:val="Hyperlink"/>
                </w:rPr>
                <w:t>https://www.llv.li/inhalt/117641/amtsstellen/bis-90-tage</w:t>
              </w:r>
            </w:hyperlink>
          </w:p>
          <w:p w14:paraId="4CC7F0E5" w14:textId="372B0D16" w:rsidR="003078D1" w:rsidRPr="00667243" w:rsidRDefault="003078D1" w:rsidP="004152E6"/>
        </w:tc>
      </w:tr>
      <w:tr w:rsidR="003078D1" w:rsidRPr="00667243" w14:paraId="1B84F11F" w14:textId="77777777" w:rsidTr="00A928E1">
        <w:trPr>
          <w:trHeight w:val="242"/>
        </w:trPr>
        <w:tc>
          <w:tcPr>
            <w:tcW w:w="972" w:type="pct"/>
            <w:shd w:val="clear" w:color="auto" w:fill="auto"/>
          </w:tcPr>
          <w:p w14:paraId="726A604E" w14:textId="77777777" w:rsidR="003078D1" w:rsidRPr="00667243" w:rsidRDefault="003078D1" w:rsidP="004152E6">
            <w:r w:rsidRPr="00667243">
              <w:t xml:space="preserve">Description: </w:t>
            </w:r>
          </w:p>
        </w:tc>
        <w:tc>
          <w:tcPr>
            <w:tcW w:w="4028" w:type="pct"/>
            <w:shd w:val="clear" w:color="auto" w:fill="auto"/>
          </w:tcPr>
          <w:p w14:paraId="75FD8FDC" w14:textId="1C383515" w:rsidR="003078D1" w:rsidRPr="00667243" w:rsidRDefault="003078D1" w:rsidP="004152E6">
            <w:r w:rsidRPr="00667243">
              <w:t>Digital exchange of notifications related to the employment status.</w:t>
            </w:r>
            <w:r w:rsidR="002C2E92" w:rsidRPr="00667243">
              <w:t xml:space="preserve"> The GDL Service is a digital exchange for cross-border services from Citizens and Businesses with administrative government.</w:t>
            </w:r>
          </w:p>
        </w:tc>
      </w:tr>
    </w:tbl>
    <w:p w14:paraId="271F4409" w14:textId="77777777" w:rsidR="003078D1" w:rsidRPr="00667243" w:rsidRDefault="003078D1" w:rsidP="003078D1">
      <w:pPr>
        <w:pStyle w:val="Heading2"/>
      </w:pPr>
      <w:bookmarkStart w:id="75" w:name="_Toc1475013"/>
      <w:r w:rsidRPr="00667243">
        <w:t>Product requirements</w:t>
      </w:r>
      <w:bookmarkEnd w:id="75"/>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22E3B6F3" w14:textId="77777777" w:rsidTr="004152E6">
        <w:trPr>
          <w:trHeight w:val="94"/>
        </w:trPr>
        <w:tc>
          <w:tcPr>
            <w:tcW w:w="5000" w:type="pct"/>
            <w:gridSpan w:val="2"/>
            <w:shd w:val="clear" w:color="auto" w:fill="EFFBFF"/>
          </w:tcPr>
          <w:p w14:paraId="1B76428C" w14:textId="77777777" w:rsidR="003078D1" w:rsidRPr="00667243" w:rsidRDefault="003078D1" w:rsidP="004152E6">
            <w:pPr>
              <w:spacing w:before="120" w:after="180"/>
              <w:jc w:val="left"/>
              <w:rPr>
                <w:color w:val="00B0F0"/>
                <w:sz w:val="22"/>
              </w:rPr>
            </w:pPr>
            <w:r w:rsidRPr="00667243">
              <w:rPr>
                <w:color w:val="00B0F0"/>
                <w:sz w:val="22"/>
              </w:rPr>
              <w:t>Energy labels, Eco-design requirements, EU Ecolabel</w:t>
            </w:r>
          </w:p>
        </w:tc>
      </w:tr>
      <w:tr w:rsidR="003078D1" w:rsidRPr="00667243" w14:paraId="13A7DF14" w14:textId="77777777" w:rsidTr="004152E6">
        <w:trPr>
          <w:trHeight w:val="198"/>
        </w:trPr>
        <w:tc>
          <w:tcPr>
            <w:tcW w:w="5000" w:type="pct"/>
            <w:gridSpan w:val="2"/>
            <w:shd w:val="clear" w:color="auto" w:fill="auto"/>
          </w:tcPr>
          <w:p w14:paraId="14EE43B3" w14:textId="77777777" w:rsidR="003078D1" w:rsidRPr="00667243" w:rsidRDefault="003078D1" w:rsidP="004152E6">
            <w:r w:rsidRPr="00667243">
              <w:rPr>
                <w:b/>
              </w:rPr>
              <w:t>Environment-related permits (incl. reporting)</w:t>
            </w:r>
          </w:p>
        </w:tc>
      </w:tr>
      <w:tr w:rsidR="003078D1" w:rsidRPr="00667243" w14:paraId="4016EB61" w14:textId="77777777" w:rsidTr="00A928E1">
        <w:trPr>
          <w:trHeight w:val="198"/>
        </w:trPr>
        <w:tc>
          <w:tcPr>
            <w:tcW w:w="972" w:type="pct"/>
            <w:shd w:val="clear" w:color="auto" w:fill="auto"/>
          </w:tcPr>
          <w:p w14:paraId="2A25CCD2" w14:textId="77777777" w:rsidR="003078D1" w:rsidRPr="00667243" w:rsidRDefault="003078D1" w:rsidP="004152E6">
            <w:r w:rsidRPr="00667243">
              <w:t>Responsibility:</w:t>
            </w:r>
          </w:p>
        </w:tc>
        <w:tc>
          <w:tcPr>
            <w:tcW w:w="4028" w:type="pct"/>
            <w:shd w:val="clear" w:color="auto" w:fill="auto"/>
          </w:tcPr>
          <w:p w14:paraId="072F63DE" w14:textId="77777777" w:rsidR="003078D1" w:rsidRPr="00667243" w:rsidRDefault="003078D1" w:rsidP="004152E6">
            <w:r w:rsidRPr="00667243">
              <w:t xml:space="preserve">Office of Environmental Protection </w:t>
            </w:r>
          </w:p>
        </w:tc>
      </w:tr>
      <w:tr w:rsidR="003078D1" w:rsidRPr="00667243" w14:paraId="73E93D15" w14:textId="77777777" w:rsidTr="00A928E1">
        <w:trPr>
          <w:trHeight w:val="37"/>
        </w:trPr>
        <w:tc>
          <w:tcPr>
            <w:tcW w:w="972" w:type="pct"/>
            <w:shd w:val="clear" w:color="auto" w:fill="auto"/>
          </w:tcPr>
          <w:p w14:paraId="4A50B6C3" w14:textId="77777777" w:rsidR="003078D1" w:rsidRPr="00667243" w:rsidRDefault="003078D1" w:rsidP="004152E6">
            <w:r w:rsidRPr="00667243">
              <w:t xml:space="preserve">Website: </w:t>
            </w:r>
          </w:p>
        </w:tc>
        <w:tc>
          <w:tcPr>
            <w:tcW w:w="4028" w:type="pct"/>
            <w:shd w:val="clear" w:color="auto" w:fill="auto"/>
          </w:tcPr>
          <w:p w14:paraId="15803E78" w14:textId="77777777" w:rsidR="003078D1" w:rsidRPr="00667243" w:rsidRDefault="003078D1" w:rsidP="004152E6">
            <w:r w:rsidRPr="00667243">
              <w:rPr>
                <w:rStyle w:val="Hyperlink"/>
              </w:rPr>
              <w:t>https://www.llv.li/</w:t>
            </w:r>
          </w:p>
        </w:tc>
      </w:tr>
      <w:tr w:rsidR="003078D1" w:rsidRPr="00667243" w14:paraId="41EFBA85" w14:textId="77777777" w:rsidTr="00A928E1">
        <w:trPr>
          <w:trHeight w:val="311"/>
        </w:trPr>
        <w:tc>
          <w:tcPr>
            <w:tcW w:w="972" w:type="pct"/>
            <w:shd w:val="clear" w:color="auto" w:fill="auto"/>
          </w:tcPr>
          <w:p w14:paraId="55D9575F" w14:textId="77777777" w:rsidR="003078D1" w:rsidRPr="00667243" w:rsidRDefault="003078D1" w:rsidP="004152E6">
            <w:r w:rsidRPr="00667243">
              <w:t xml:space="preserve">Description: </w:t>
            </w:r>
          </w:p>
        </w:tc>
        <w:tc>
          <w:tcPr>
            <w:tcW w:w="4028" w:type="pct"/>
            <w:shd w:val="clear" w:color="auto" w:fill="auto"/>
          </w:tcPr>
          <w:p w14:paraId="0DF9C463" w14:textId="77777777" w:rsidR="003078D1" w:rsidRPr="00667243" w:rsidRDefault="003078D1" w:rsidP="004152E6">
            <w:r w:rsidRPr="00667243">
              <w:t>Detailed information on procedures to be used.</w:t>
            </w:r>
          </w:p>
        </w:tc>
      </w:tr>
    </w:tbl>
    <w:p w14:paraId="66659F8F" w14:textId="77777777" w:rsidR="003078D1" w:rsidRPr="00667243" w:rsidRDefault="003078D1" w:rsidP="003078D1">
      <w:pPr>
        <w:pStyle w:val="Heading2"/>
      </w:pPr>
      <w:bookmarkStart w:id="76" w:name="_Toc1475014"/>
      <w:r w:rsidRPr="00667243">
        <w:t>Finance and funding</w:t>
      </w:r>
      <w:bookmarkEnd w:id="76"/>
    </w:p>
    <w:tbl>
      <w:tblPr>
        <w:tblW w:w="4941" w:type="pct"/>
        <w:tblInd w:w="108" w:type="dxa"/>
        <w:tblCellMar>
          <w:top w:w="60" w:type="dxa"/>
          <w:bottom w:w="60" w:type="dxa"/>
        </w:tblCellMar>
        <w:tblLook w:val="01E0" w:firstRow="1" w:lastRow="1" w:firstColumn="1" w:lastColumn="1" w:noHBand="0" w:noVBand="0"/>
      </w:tblPr>
      <w:tblGrid>
        <w:gridCol w:w="1688"/>
        <w:gridCol w:w="6995"/>
      </w:tblGrid>
      <w:tr w:rsidR="003078D1" w:rsidRPr="00667243" w14:paraId="567DD422" w14:textId="77777777" w:rsidTr="004152E6">
        <w:trPr>
          <w:trHeight w:val="94"/>
        </w:trPr>
        <w:tc>
          <w:tcPr>
            <w:tcW w:w="5000" w:type="pct"/>
            <w:gridSpan w:val="2"/>
            <w:shd w:val="clear" w:color="auto" w:fill="EFFBFF"/>
          </w:tcPr>
          <w:p w14:paraId="3253DE24" w14:textId="77777777" w:rsidR="003078D1" w:rsidRPr="00667243" w:rsidRDefault="003078D1" w:rsidP="004152E6">
            <w:pPr>
              <w:pStyle w:val="Subtitle"/>
              <w:rPr>
                <w:color w:val="BF3F91"/>
              </w:rPr>
            </w:pPr>
            <w:r w:rsidRPr="00667243">
              <w:t>Making and receiving payments</w:t>
            </w:r>
          </w:p>
        </w:tc>
      </w:tr>
      <w:tr w:rsidR="003078D1" w:rsidRPr="00667243" w14:paraId="156720E1" w14:textId="77777777" w:rsidTr="004152E6">
        <w:trPr>
          <w:trHeight w:val="198"/>
        </w:trPr>
        <w:tc>
          <w:tcPr>
            <w:tcW w:w="5000" w:type="pct"/>
            <w:gridSpan w:val="2"/>
            <w:shd w:val="clear" w:color="auto" w:fill="auto"/>
          </w:tcPr>
          <w:p w14:paraId="343FFA03" w14:textId="77777777" w:rsidR="003078D1" w:rsidRPr="00667243" w:rsidRDefault="003078D1" w:rsidP="004152E6">
            <w:pPr>
              <w:rPr>
                <w:b/>
              </w:rPr>
            </w:pPr>
            <w:r w:rsidRPr="00667243">
              <w:rPr>
                <w:b/>
              </w:rPr>
              <w:t>Electronic payment systems</w:t>
            </w:r>
          </w:p>
        </w:tc>
      </w:tr>
      <w:tr w:rsidR="003078D1" w:rsidRPr="00667243" w14:paraId="4D44EB85" w14:textId="77777777" w:rsidTr="00A928E1">
        <w:trPr>
          <w:trHeight w:val="198"/>
        </w:trPr>
        <w:tc>
          <w:tcPr>
            <w:tcW w:w="972" w:type="pct"/>
            <w:shd w:val="clear" w:color="auto" w:fill="auto"/>
          </w:tcPr>
          <w:p w14:paraId="30651EC6" w14:textId="77777777" w:rsidR="003078D1" w:rsidRPr="00667243" w:rsidRDefault="003078D1" w:rsidP="004152E6">
            <w:r w:rsidRPr="00667243">
              <w:t>Responsibility:</w:t>
            </w:r>
          </w:p>
        </w:tc>
        <w:tc>
          <w:tcPr>
            <w:tcW w:w="4028" w:type="pct"/>
            <w:shd w:val="clear" w:color="auto" w:fill="auto"/>
          </w:tcPr>
          <w:p w14:paraId="325A4CE6" w14:textId="77777777" w:rsidR="003078D1" w:rsidRPr="00667243" w:rsidRDefault="003078D1" w:rsidP="004152E6">
            <w:r w:rsidRPr="00667243">
              <w:t>Paymentwall</w:t>
            </w:r>
          </w:p>
        </w:tc>
      </w:tr>
      <w:tr w:rsidR="003078D1" w:rsidRPr="00667243" w14:paraId="45C7F181" w14:textId="77777777" w:rsidTr="00A928E1">
        <w:trPr>
          <w:trHeight w:val="37"/>
        </w:trPr>
        <w:tc>
          <w:tcPr>
            <w:tcW w:w="972" w:type="pct"/>
            <w:shd w:val="clear" w:color="auto" w:fill="auto"/>
          </w:tcPr>
          <w:p w14:paraId="680C3098" w14:textId="77777777" w:rsidR="003078D1" w:rsidRPr="00667243" w:rsidRDefault="003078D1" w:rsidP="004152E6">
            <w:r w:rsidRPr="00667243">
              <w:t xml:space="preserve">Website: </w:t>
            </w:r>
          </w:p>
        </w:tc>
        <w:tc>
          <w:tcPr>
            <w:tcW w:w="4028" w:type="pct"/>
            <w:shd w:val="clear" w:color="auto" w:fill="auto"/>
          </w:tcPr>
          <w:p w14:paraId="36B12AE9" w14:textId="77777777" w:rsidR="003078D1" w:rsidRPr="00667243" w:rsidRDefault="00E759E5" w:rsidP="004152E6">
            <w:hyperlink r:id="rId140" w:history="1">
              <w:r w:rsidR="003078D1" w:rsidRPr="00667243">
                <w:rPr>
                  <w:rStyle w:val="Hyperlink"/>
                </w:rPr>
                <w:t>https://www.paymentwall.com/en/payment-methods/liechtenstein</w:t>
              </w:r>
            </w:hyperlink>
          </w:p>
        </w:tc>
      </w:tr>
      <w:tr w:rsidR="003078D1" w:rsidRPr="00667243" w14:paraId="04E28340" w14:textId="77777777" w:rsidTr="00A928E1">
        <w:trPr>
          <w:trHeight w:val="311"/>
        </w:trPr>
        <w:tc>
          <w:tcPr>
            <w:tcW w:w="972" w:type="pct"/>
            <w:shd w:val="clear" w:color="auto" w:fill="auto"/>
          </w:tcPr>
          <w:p w14:paraId="2288B8EF" w14:textId="77777777" w:rsidR="003078D1" w:rsidRPr="00667243" w:rsidRDefault="003078D1" w:rsidP="004152E6">
            <w:r w:rsidRPr="00667243">
              <w:t xml:space="preserve">Description: </w:t>
            </w:r>
          </w:p>
        </w:tc>
        <w:tc>
          <w:tcPr>
            <w:tcW w:w="4028" w:type="pct"/>
            <w:shd w:val="clear" w:color="auto" w:fill="auto"/>
          </w:tcPr>
          <w:p w14:paraId="722B5ED8" w14:textId="77777777" w:rsidR="003078D1" w:rsidRPr="00667243" w:rsidRDefault="003078D1" w:rsidP="004152E6">
            <w:r w:rsidRPr="00667243">
              <w:t>Payment methods in Liechtenstein are fully covered by Paymentwall. The Paymentwall payments platform allow the transmission of payments, prevent from fraud and can be used as a storage.</w:t>
            </w:r>
          </w:p>
        </w:tc>
      </w:tr>
    </w:tbl>
    <w:p w14:paraId="23A5B2BE" w14:textId="77777777" w:rsidR="003078D1" w:rsidRPr="00667243" w:rsidRDefault="003078D1" w:rsidP="003078D1">
      <w:pPr>
        <w:pStyle w:val="Heading2"/>
      </w:pPr>
      <w:bookmarkStart w:id="77" w:name="_Toc1475015"/>
      <w:r w:rsidRPr="00667243">
        <w:t>Dealing with customers</w:t>
      </w:r>
      <w:bookmarkEnd w:id="77"/>
    </w:p>
    <w:p w14:paraId="7A7C3A58" w14:textId="72AA6A6E" w:rsidR="00D4219D" w:rsidRPr="00667243" w:rsidRDefault="004E2C63" w:rsidP="004E2C63">
      <w:pPr>
        <w:rPr>
          <w:rFonts w:cs="Arial"/>
          <w:b/>
          <w:bCs/>
          <w:color w:val="auto"/>
          <w:kern w:val="32"/>
          <w:sz w:val="32"/>
          <w:szCs w:val="32"/>
        </w:rPr>
        <w:sectPr w:rsidR="00D4219D" w:rsidRPr="00667243" w:rsidSect="00952CB0">
          <w:headerReference w:type="even" r:id="rId141"/>
          <w:headerReference w:type="default" r:id="rId142"/>
          <w:footerReference w:type="even" r:id="rId143"/>
          <w:footerReference w:type="default" r:id="rId144"/>
          <w:headerReference w:type="first" r:id="rId145"/>
          <w:footerReference w:type="first" r:id="rId146"/>
          <w:pgSz w:w="11906" w:h="16838" w:code="9"/>
          <w:pgMar w:top="1985" w:right="1418" w:bottom="1418" w:left="1701" w:header="0" w:footer="386" w:gutter="0"/>
          <w:cols w:space="708"/>
          <w:titlePg/>
          <w:docGrid w:linePitch="360"/>
        </w:sectPr>
      </w:pPr>
      <w:r w:rsidRPr="00667243">
        <w:t>No public services were reported in this domain to date.</w:t>
      </w:r>
      <w:r w:rsidR="000178AE" w:rsidRPr="00667243" w:rsidDel="000178AE">
        <w:t xml:space="preserve"> </w:t>
      </w:r>
    </w:p>
    <w:p w14:paraId="5F393C7B" w14:textId="2CBFEEE4" w:rsidR="002C25C0" w:rsidRPr="00667243" w:rsidRDefault="00A76EBD" w:rsidP="000275C8">
      <w:pPr>
        <w:pStyle w:val="BodyText"/>
        <w:spacing w:line="480" w:lineRule="auto"/>
      </w:pPr>
      <w:r w:rsidRPr="00667243">
        <w:rPr>
          <w:noProof/>
        </w:rPr>
        <mc:AlternateContent>
          <mc:Choice Requires="wps">
            <w:drawing>
              <wp:anchor distT="0" distB="0" distL="114300" distR="114300" simplePos="0" relativeHeight="251658243" behindDoc="0" locked="0" layoutInCell="1" allowOverlap="1" wp14:anchorId="73FEC015" wp14:editId="58D98B40">
                <wp:simplePos x="0" y="0"/>
                <wp:positionH relativeFrom="page">
                  <wp:posOffset>0</wp:posOffset>
                </wp:positionH>
                <wp:positionV relativeFrom="margin">
                  <wp:posOffset>-1072515</wp:posOffset>
                </wp:positionV>
                <wp:extent cx="7568565" cy="1320165"/>
                <wp:effectExtent l="0" t="0" r="0" b="0"/>
                <wp:wrapSquare wrapText="bothSides"/>
                <wp:docPr id="6"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70C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1680FCB" w14:textId="77777777" w:rsidR="004152E6" w:rsidRPr="00040BDF" w:rsidRDefault="004152E6" w:rsidP="00401C08">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FEC015" id="Rectangle 242" o:spid="_x0000_s1029" style="position:absolute;left:0;text-align:left;margin-left:0;margin-top:-84.45pt;width:595.95pt;height:103.9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" fillcolor="#0070c0" stroked="f" strokeweight="1pt">
                <v:textbox>
                  <w:txbxContent>
                    <w:p w14:paraId="31680FCB" w14:textId="77777777" w:rsidR="004152E6" w:rsidRPr="00040BDF" w:rsidRDefault="004152E6" w:rsidP="00401C08">
                      <w:pPr>
                        <w:jc w:val="left"/>
                        <w:rPr>
                          <w:rFonts w:ascii="EC Square Sans Cond Pro" w:hAnsi="EC Square Sans Cond Pro"/>
                          <w:i/>
                          <w:color w:val="002060"/>
                        </w:rPr>
                      </w:pPr>
                    </w:p>
                  </w:txbxContent>
                </v:textbox>
                <w10:wrap type="square" anchorx="page" anchory="margin"/>
              </v:rect>
            </w:pict>
          </mc:Fallback>
        </mc:AlternateContent>
      </w:r>
    </w:p>
    <w:p w14:paraId="297D4CC1" w14:textId="77777777" w:rsidR="00B33809" w:rsidRPr="00667243" w:rsidRDefault="00B33809" w:rsidP="00B33809">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6FF13AAC" w14:textId="77777777" w:rsidR="00B33809" w:rsidRPr="00667243" w:rsidRDefault="00B33809" w:rsidP="00B33809">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7CBF871" w14:textId="77777777" w:rsidR="00B33809" w:rsidRPr="00667243" w:rsidRDefault="00B33809" w:rsidP="00B33809">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46EB1C6" w14:textId="77777777" w:rsidR="00B33809" w:rsidRPr="00667243" w:rsidRDefault="00B33809" w:rsidP="00B33809">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713F93D" w14:textId="77777777" w:rsidR="00B33809" w:rsidRPr="00667243" w:rsidRDefault="00B33809" w:rsidP="00B33809">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7677985" w14:textId="77777777" w:rsidR="00B33809" w:rsidRPr="00667243" w:rsidRDefault="00B33809" w:rsidP="00B33809">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0D0E71A" w14:textId="77777777" w:rsidR="00B33809" w:rsidRPr="00667243" w:rsidRDefault="00B33809" w:rsidP="00B33809">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4213E75" w14:textId="77777777" w:rsidR="00B33809" w:rsidRPr="00667243" w:rsidRDefault="00B33809" w:rsidP="00B33809">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D6B279E" w14:textId="1AEEBEFA" w:rsidR="00B33809" w:rsidRPr="00667243" w:rsidRDefault="00B33809" w:rsidP="00B33809">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667243">
        <w:rPr>
          <w:rFonts w:ascii="EC Square Sans Cond Pro" w:hAnsi="EC Square Sans Cond Pro" w:cs="EC Square Sans Pro Medium"/>
          <w:color w:val="002060"/>
          <w:sz w:val="36"/>
          <w:szCs w:val="36"/>
          <w:lang w:eastAsia="fr-BE"/>
        </w:rPr>
        <w:t>The Digital Government Factsheets</w:t>
      </w:r>
    </w:p>
    <w:p w14:paraId="72DBAEDD" w14:textId="77777777" w:rsidR="00B33809" w:rsidRPr="00667243" w:rsidRDefault="00B33809" w:rsidP="00B33809">
      <w:pPr>
        <w:rPr>
          <w:rFonts w:ascii="EC Square Sans Cond Pro" w:hAnsi="EC Square Sans Cond Pro" w:cs="EC Square Sans Pro"/>
          <w:lang w:eastAsia="fr-BE"/>
        </w:rPr>
      </w:pPr>
      <w:r w:rsidRPr="00667243">
        <w:rPr>
          <w:rFonts w:ascii="EC Square Sans Cond Pro" w:hAnsi="EC Square Sans Cond Pro" w:cs="EC Square Sans Pro"/>
          <w:lang w:eastAsia="fr-BE"/>
        </w:rPr>
        <w:t>The factsheets present an overview of the state and progress of Digital Government European countries.</w:t>
      </w:r>
    </w:p>
    <w:p w14:paraId="629FCBE7" w14:textId="6EDB2A6D" w:rsidR="004B50CC" w:rsidRPr="00667243" w:rsidRDefault="00B33809" w:rsidP="00B33809">
      <w:pPr>
        <w:rPr>
          <w:rFonts w:ascii="EC Square Sans Cond Pro" w:hAnsi="EC Square Sans Cond Pro" w:cs="EC Square Sans Pro"/>
          <w:lang w:eastAsia="fr-BE"/>
        </w:rPr>
      </w:pPr>
      <w:r w:rsidRPr="00667243">
        <w:rPr>
          <w:rFonts w:ascii="EC Square Sans Cond Pro" w:hAnsi="EC Square Sans Cond Pro" w:cs="EC Square Sans Pro"/>
          <w:lang w:eastAsia="fr-BE"/>
        </w:rPr>
        <w:t xml:space="preserve">There are published on the Joinup platform, which is a joint initiative by the Directorate General for Informatics (DG DIGIT) and the Directorate General for Communications Networks, Content &amp; Technology (DG CONNECT). This factsheet received valuable contribution from </w:t>
      </w:r>
      <w:r w:rsidR="004B50CC" w:rsidRPr="00667243">
        <w:rPr>
          <w:rFonts w:ascii="EC Square Sans Cond Pro" w:hAnsi="EC Square Sans Cond Pro" w:cs="EC Square Sans Pro"/>
          <w:lang w:eastAsia="fr-BE"/>
        </w:rPr>
        <w:t>Sylvan Fux</w:t>
      </w:r>
      <w:r w:rsidR="008E0630" w:rsidRPr="00667243">
        <w:rPr>
          <w:rFonts w:ascii="EC Square Sans Cond Pro" w:hAnsi="EC Square Sans Cond Pro" w:cs="EC Square Sans Pro"/>
          <w:lang w:eastAsia="fr-BE"/>
        </w:rPr>
        <w:t xml:space="preserve"> who is</w:t>
      </w:r>
      <w:r w:rsidR="009C075C" w:rsidRPr="00667243">
        <w:rPr>
          <w:rFonts w:ascii="EC Square Sans Cond Pro" w:hAnsi="EC Square Sans Cond Pro" w:cs="EC Square Sans Pro"/>
          <w:lang w:eastAsia="fr-BE"/>
        </w:rPr>
        <w:t xml:space="preserve"> the Head of Business Consulting Finance and Justice at Liechtensteinische Landesverwaltung</w:t>
      </w:r>
      <w:r w:rsidR="004B50CC" w:rsidRPr="00667243">
        <w:rPr>
          <w:rFonts w:ascii="EC Square Sans Cond Pro" w:hAnsi="EC Square Sans Cond Pro" w:cs="EC Square Sans Pro"/>
          <w:lang w:eastAsia="fr-BE"/>
        </w:rPr>
        <w:t>.</w:t>
      </w:r>
    </w:p>
    <w:p w14:paraId="010CEAC5" w14:textId="77777777" w:rsidR="00B33809" w:rsidRPr="00667243" w:rsidRDefault="00B33809" w:rsidP="004B50CC">
      <w:pPr>
        <w:rPr>
          <w:rFonts w:ascii="EC Square Sans Cond Pro" w:hAnsi="EC Square Sans Cond Pro" w:cs="EC Square Sans Pro"/>
          <w:lang w:eastAsia="fr-BE"/>
        </w:rPr>
      </w:pPr>
    </w:p>
    <w:p w14:paraId="6797259C" w14:textId="5D25CC49" w:rsidR="00B33809" w:rsidRPr="00667243" w:rsidRDefault="00A76EBD" w:rsidP="00B33809">
      <w:pPr>
        <w:jc w:val="left"/>
        <w:rPr>
          <w:rFonts w:ascii="Calibri" w:hAnsi="Calibri"/>
          <w:i/>
          <w:iCs/>
          <w:color w:val="auto"/>
          <w:lang w:eastAsia="en-US"/>
        </w:rPr>
      </w:pPr>
      <w:r w:rsidRPr="00667243">
        <w:rPr>
          <w:noProof/>
        </w:rPr>
        <w:drawing>
          <wp:anchor distT="0" distB="0" distL="114300" distR="114300" simplePos="0" relativeHeight="251658248" behindDoc="1" locked="0" layoutInCell="1" allowOverlap="1" wp14:anchorId="6A516DAA" wp14:editId="3AE4232A">
            <wp:simplePos x="0" y="0"/>
            <wp:positionH relativeFrom="margin">
              <wp:posOffset>-1905</wp:posOffset>
            </wp:positionH>
            <wp:positionV relativeFrom="paragraph">
              <wp:posOffset>-9525</wp:posOffset>
            </wp:positionV>
            <wp:extent cx="225425" cy="212090"/>
            <wp:effectExtent l="0" t="0" r="0" b="0"/>
            <wp:wrapNone/>
            <wp:docPr id="25" name="Picture 2" descr="W + WAVESTONE–RGB">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47"/>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l="13441" r="12907"/>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B33809" w:rsidRPr="00667243">
        <w:rPr>
          <w:rFonts w:ascii="Calibri" w:hAnsi="Calibri"/>
          <w:i/>
          <w:iCs/>
          <w:color w:val="auto"/>
          <w:lang w:eastAsia="en-US"/>
        </w:rPr>
        <w:t xml:space="preserve">          The Digital Government Factsheets are prepared for the European Commission by </w:t>
      </w:r>
      <w:hyperlink r:id="rId149" w:history="1">
        <w:r w:rsidR="00B33809" w:rsidRPr="00667243">
          <w:rPr>
            <w:rStyle w:val="Hyperlink"/>
            <w:rFonts w:ascii="Calibri" w:hAnsi="Calibri"/>
            <w:i/>
            <w:iCs/>
            <w:lang w:eastAsia="en-US"/>
          </w:rPr>
          <w:t>Wavestone</w:t>
        </w:r>
      </w:hyperlink>
    </w:p>
    <w:p w14:paraId="2C8ACBA8" w14:textId="77777777" w:rsidR="00B33809" w:rsidRPr="00667243" w:rsidRDefault="00B33809" w:rsidP="00B33809">
      <w:pPr>
        <w:autoSpaceDE w:val="0"/>
        <w:autoSpaceDN w:val="0"/>
        <w:adjustRightInd w:val="0"/>
        <w:spacing w:before="160" w:line="241" w:lineRule="atLeast"/>
        <w:jc w:val="left"/>
        <w:rPr>
          <w:rFonts w:ascii="EC Square Sans Cond Pro" w:hAnsi="EC Square Sans Cond Pro" w:cs="EC Square Sans Pro Medium"/>
          <w:color w:val="002060"/>
          <w:sz w:val="36"/>
          <w:szCs w:val="36"/>
          <w:lang w:eastAsia="fr-BE"/>
        </w:rPr>
      </w:pPr>
      <w:r w:rsidRPr="00667243">
        <w:rPr>
          <w:rFonts w:ascii="EC Square Sans Cond Pro" w:hAnsi="EC Square Sans Cond Pro" w:cs="EC Square Sans Pro Medium"/>
          <w:color w:val="002060"/>
          <w:sz w:val="36"/>
          <w:szCs w:val="36"/>
          <w:lang w:eastAsia="fr-BE"/>
        </w:rPr>
        <w:t xml:space="preserve">An action supported by ISA² </w:t>
      </w:r>
    </w:p>
    <w:p w14:paraId="63B3C63E" w14:textId="77777777" w:rsidR="00B33809" w:rsidRPr="00667243" w:rsidRDefault="00E759E5" w:rsidP="00B33809">
      <w:pPr>
        <w:autoSpaceDE w:val="0"/>
        <w:autoSpaceDN w:val="0"/>
        <w:adjustRightInd w:val="0"/>
        <w:spacing w:before="40" w:line="181" w:lineRule="atLeast"/>
        <w:jc w:val="left"/>
        <w:rPr>
          <w:rFonts w:ascii="EC Square Sans Cond Pro" w:hAnsi="EC Square Sans Cond Pro" w:cs="EC Square Sans Pro"/>
          <w:lang w:eastAsia="fr-BE"/>
        </w:rPr>
      </w:pPr>
      <w:hyperlink r:id="rId150" w:history="1">
        <w:r w:rsidR="00B33809" w:rsidRPr="00667243">
          <w:rPr>
            <w:rStyle w:val="Hyperlink"/>
            <w:rFonts w:ascii="EC Square Sans Cond Pro" w:hAnsi="EC Square Sans Cond Pro" w:cs="EC Square Sans Pro"/>
            <w:lang w:eastAsia="fr-BE"/>
          </w:rPr>
          <w:t>ISA²</w:t>
        </w:r>
      </w:hyperlink>
      <w:r w:rsidR="00B33809" w:rsidRPr="00667243">
        <w:rPr>
          <w:rFonts w:ascii="EC Square Sans Cond Pro" w:hAnsi="EC Square Sans Cond Pro" w:cs="EC Square Sans Pro"/>
          <w:lang w:eastAsia="fr-BE"/>
        </w:rPr>
        <w:t xml:space="preserve"> is a EUR 131 million programme of the European Commission which develops digital solutions that enable interoperable cross-border and cross-sector public services, for the benefit of public administrations, businesses and citizens across the EU. </w:t>
      </w:r>
    </w:p>
    <w:p w14:paraId="02C92D0A" w14:textId="77777777" w:rsidR="00B33809" w:rsidRPr="00667243" w:rsidRDefault="00B33809" w:rsidP="00B33809">
      <w:pPr>
        <w:autoSpaceDE w:val="0"/>
        <w:autoSpaceDN w:val="0"/>
        <w:adjustRightInd w:val="0"/>
        <w:spacing w:before="40" w:line="181" w:lineRule="atLeast"/>
        <w:jc w:val="left"/>
        <w:rPr>
          <w:rFonts w:ascii="EC Square Sans Cond Pro" w:hAnsi="EC Square Sans Cond Pro" w:cs="EC Square Sans Pro"/>
          <w:lang w:eastAsia="fr-BE"/>
        </w:rPr>
      </w:pPr>
      <w:r w:rsidRPr="00667243">
        <w:rPr>
          <w:rFonts w:ascii="EC Square Sans Cond Pro" w:hAnsi="EC Square Sans Cond Pro" w:cs="EC Square Sans Pro"/>
          <w:lang w:eastAsia="fr-BE"/>
        </w:rPr>
        <w:t xml:space="preserve">ISA² supports a wide range of activities and solutions, among which is the National Interoperability Framework Observatory (NIFO) action. </w:t>
      </w:r>
      <w:r w:rsidRPr="00667243">
        <w:rPr>
          <w:rFonts w:ascii="EC Square Sans Cond Pro" w:hAnsi="EC Square Sans Cond Pro" w:cs="EC Square Sans Pro"/>
          <w:lang w:eastAsia="fr-BE"/>
        </w:rPr>
        <w:br/>
        <w:t xml:space="preserve">ISA² solutions can be used free of charge and are open source when related to IT. </w:t>
      </w:r>
    </w:p>
    <w:p w14:paraId="7AD19D6A" w14:textId="77777777" w:rsidR="00B33809" w:rsidRPr="00667243" w:rsidRDefault="00B33809" w:rsidP="00B33809">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667243">
        <w:rPr>
          <w:rFonts w:ascii="EC Square Sans Cond Pro" w:hAnsi="EC Square Sans Cond Pro" w:cs="EC Square Sans Pro Medium"/>
          <w:color w:val="002060"/>
          <w:sz w:val="36"/>
          <w:szCs w:val="36"/>
          <w:lang w:eastAsia="fr-BE"/>
        </w:rPr>
        <w:t xml:space="preserve">Contact ISA² </w:t>
      </w:r>
    </w:p>
    <w:p w14:paraId="5690E1F9" w14:textId="77777777" w:rsidR="00B33809" w:rsidRPr="00667243" w:rsidRDefault="00E759E5" w:rsidP="00B33809">
      <w:pPr>
        <w:autoSpaceDE w:val="0"/>
        <w:autoSpaceDN w:val="0"/>
        <w:adjustRightInd w:val="0"/>
        <w:spacing w:before="40" w:line="181" w:lineRule="atLeast"/>
        <w:jc w:val="left"/>
        <w:rPr>
          <w:rStyle w:val="Hyperlink"/>
          <w:rFonts w:ascii="EC Square Sans Cond Pro" w:hAnsi="EC Square Sans Cond Pro" w:cs="EC Square Sans Pro"/>
          <w:color w:val="5F73AF"/>
          <w:lang w:eastAsia="fr-BE"/>
        </w:rPr>
      </w:pPr>
      <w:hyperlink r:id="rId151" w:history="1">
        <w:r w:rsidR="00B33809" w:rsidRPr="00667243">
          <w:rPr>
            <w:rStyle w:val="Hyperlink"/>
            <w:rFonts w:ascii="EC Square Sans Cond Pro" w:hAnsi="EC Square Sans Cond Pro" w:cs="EC Square Sans Pro"/>
            <w:color w:val="002060"/>
            <w:lang w:eastAsia="fr-BE"/>
          </w:rPr>
          <w:t>isa2@ec.europa.eu</w:t>
        </w:r>
      </w:hyperlink>
      <w:r w:rsidR="00B33809" w:rsidRPr="00667243">
        <w:rPr>
          <w:rStyle w:val="Hyperlink"/>
          <w:rFonts w:ascii="EC Square Sans Cond Pro" w:hAnsi="EC Square Sans Cond Pro" w:cs="EC Square Sans Pro"/>
          <w:color w:val="5F73AF"/>
          <w:lang w:eastAsia="fr-BE"/>
        </w:rPr>
        <w:t xml:space="preserve"> </w:t>
      </w:r>
    </w:p>
    <w:p w14:paraId="0F39DE9C" w14:textId="77777777" w:rsidR="00B33809" w:rsidRPr="00667243" w:rsidRDefault="00B33809" w:rsidP="00B33809">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667243">
        <w:rPr>
          <w:rFonts w:ascii="EC Square Sans Cond Pro" w:hAnsi="EC Square Sans Cond Pro" w:cs="EC Square Sans Pro Medium"/>
          <w:color w:val="002060"/>
          <w:sz w:val="36"/>
          <w:szCs w:val="36"/>
          <w:lang w:eastAsia="fr-BE"/>
        </w:rPr>
        <w:t xml:space="preserve">Follow us </w:t>
      </w:r>
    </w:p>
    <w:p w14:paraId="3A1DAF49" w14:textId="092B05C6" w:rsidR="00B33809" w:rsidRPr="000C3647" w:rsidRDefault="00A76EBD" w:rsidP="00B33809">
      <w:pPr>
        <w:autoSpaceDE w:val="0"/>
        <w:autoSpaceDN w:val="0"/>
        <w:adjustRightInd w:val="0"/>
        <w:spacing w:before="40" w:line="181" w:lineRule="atLeast"/>
        <w:ind w:left="567"/>
        <w:jc w:val="left"/>
        <w:rPr>
          <w:rFonts w:ascii="EC Square Sans Cond Pro" w:hAnsi="EC Square Sans Cond Pro"/>
          <w:color w:val="5F73AF"/>
          <w:lang w:val="fr-FR"/>
        </w:rPr>
      </w:pPr>
      <w:r w:rsidRPr="00667243">
        <w:rPr>
          <w:noProof/>
        </w:rPr>
        <w:drawing>
          <wp:anchor distT="0" distB="0" distL="114300" distR="114300" simplePos="0" relativeHeight="251658247" behindDoc="1" locked="0" layoutInCell="1" allowOverlap="1" wp14:anchorId="50E9149C" wp14:editId="095125FD">
            <wp:simplePos x="0" y="0"/>
            <wp:positionH relativeFrom="column">
              <wp:posOffset>3810</wp:posOffset>
            </wp:positionH>
            <wp:positionV relativeFrom="paragraph">
              <wp:posOffset>97790</wp:posOffset>
            </wp:positionV>
            <wp:extent cx="225425" cy="182880"/>
            <wp:effectExtent l="0" t="0" r="0" b="0"/>
            <wp:wrapNone/>
            <wp:docPr id="2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margin">
              <wp14:pctWidth>0</wp14:pctWidth>
            </wp14:sizeRelH>
            <wp14:sizeRelV relativeFrom="margin">
              <wp14:pctHeight>0</wp14:pctHeight>
            </wp14:sizeRelV>
          </wp:anchor>
        </w:drawing>
      </w:r>
      <w:r w:rsidR="00B33809" w:rsidRPr="000C3647">
        <w:rPr>
          <w:rStyle w:val="Hyperlink"/>
          <w:rFonts w:ascii="EC Square Sans Cond Pro" w:hAnsi="EC Square Sans Cond Pro"/>
          <w:color w:val="002060"/>
          <w:lang w:val="fr-FR"/>
        </w:rPr>
        <w:t>@</w:t>
      </w:r>
      <w:hyperlink r:id="rId153" w:history="1">
        <w:r w:rsidR="00B33809" w:rsidRPr="000C3647">
          <w:rPr>
            <w:rStyle w:val="Hyperlink"/>
            <w:rFonts w:ascii="EC Square Sans Cond Pro" w:hAnsi="EC Square Sans Cond Pro"/>
            <w:lang w:val="fr-FR"/>
          </w:rPr>
          <w:t>EU_ISA2</w:t>
        </w:r>
      </w:hyperlink>
    </w:p>
    <w:p w14:paraId="1FDA483B" w14:textId="77777777" w:rsidR="00B33809" w:rsidRPr="000C3647" w:rsidRDefault="00E759E5" w:rsidP="00B33809">
      <w:pPr>
        <w:autoSpaceDE w:val="0"/>
        <w:autoSpaceDN w:val="0"/>
        <w:adjustRightInd w:val="0"/>
        <w:spacing w:before="40" w:line="181" w:lineRule="atLeast"/>
        <w:ind w:left="567"/>
        <w:jc w:val="left"/>
        <w:rPr>
          <w:rFonts w:ascii="EC Square Sans Cond Pro" w:hAnsi="EC Square Sans Cond Pro"/>
          <w:color w:val="002060"/>
          <w:lang w:val="fr-FR"/>
        </w:rPr>
      </w:pPr>
      <w:hyperlink r:id="rId154" w:history="1">
        <w:r w:rsidR="00B33809" w:rsidRPr="000C3647">
          <w:rPr>
            <w:rStyle w:val="Hyperlink"/>
            <w:rFonts w:ascii="EC Square Sans Cond Pro" w:hAnsi="EC Square Sans Cond Pro"/>
            <w:color w:val="002060"/>
            <w:lang w:val="fr-FR"/>
          </w:rPr>
          <w:t>@Joinup_eu</w:t>
        </w:r>
      </w:hyperlink>
    </w:p>
    <w:p w14:paraId="1411C891" w14:textId="29F75F81" w:rsidR="00B33809" w:rsidRPr="000C3647" w:rsidRDefault="00B9219C" w:rsidP="00B33809">
      <w:pPr>
        <w:autoSpaceDE w:val="0"/>
        <w:autoSpaceDN w:val="0"/>
        <w:adjustRightInd w:val="0"/>
        <w:spacing w:before="40" w:line="181" w:lineRule="atLeast"/>
        <w:ind w:left="567"/>
        <w:jc w:val="left"/>
        <w:rPr>
          <w:rFonts w:ascii="EC Square Sans Cond Pro" w:hAnsi="EC Square Sans Cond Pro"/>
          <w:color w:val="5F73AF"/>
          <w:lang w:val="fr-FR"/>
        </w:rPr>
      </w:pPr>
      <w:r w:rsidRPr="00667243">
        <w:rPr>
          <w:noProof/>
        </w:rPr>
        <w:drawing>
          <wp:anchor distT="0" distB="0" distL="114300" distR="114300" simplePos="0" relativeHeight="251658246" behindDoc="1" locked="0" layoutInCell="1" allowOverlap="1" wp14:anchorId="18C87632" wp14:editId="7C30F99F">
            <wp:simplePos x="0" y="0"/>
            <wp:positionH relativeFrom="margin">
              <wp:posOffset>-1905</wp:posOffset>
            </wp:positionH>
            <wp:positionV relativeFrom="margin">
              <wp:posOffset>8191914</wp:posOffset>
            </wp:positionV>
            <wp:extent cx="207010" cy="203835"/>
            <wp:effectExtent l="0" t="0" r="2540" b="5715"/>
            <wp:wrapNone/>
            <wp:docPr id="1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5"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margin">
              <wp14:pctWidth>0</wp14:pctWidth>
            </wp14:sizeRelH>
            <wp14:sizeRelV relativeFrom="margin">
              <wp14:pctHeight>0</wp14:pctHeight>
            </wp14:sizeRelV>
          </wp:anchor>
        </w:drawing>
      </w:r>
    </w:p>
    <w:p w14:paraId="094820F2" w14:textId="32B7C5BC" w:rsidR="00B33809" w:rsidRPr="000C3647" w:rsidRDefault="00B33809" w:rsidP="00B33809">
      <w:pPr>
        <w:pStyle w:val="BodyText"/>
        <w:rPr>
          <w:lang w:val="fr-FR"/>
        </w:rPr>
      </w:pPr>
      <w:r w:rsidRPr="000C3647">
        <w:rPr>
          <w:rStyle w:val="Hyperlink"/>
          <w:rFonts w:ascii="EC Square Sans Cond Pro" w:hAnsi="EC Square Sans Cond Pro"/>
          <w:color w:val="002060"/>
          <w:lang w:val="fr-FR"/>
        </w:rPr>
        <w:t xml:space="preserve">             </w:t>
      </w:r>
      <w:hyperlink r:id="rId156" w:history="1">
        <w:r w:rsidRPr="000C3647">
          <w:rPr>
            <w:rStyle w:val="Hyperlink"/>
            <w:rFonts w:ascii="EC Square Sans Cond Pro" w:hAnsi="EC Square Sans Cond Pro"/>
            <w:color w:val="002060"/>
            <w:lang w:val="fr-FR"/>
          </w:rPr>
          <w:t>isa² programme</w:t>
        </w:r>
      </w:hyperlink>
    </w:p>
    <w:p w14:paraId="149A5769" w14:textId="63E58CCF" w:rsidR="00585763" w:rsidRPr="000C3647" w:rsidRDefault="00585763" w:rsidP="00585763">
      <w:pPr>
        <w:pStyle w:val="BodyText"/>
        <w:rPr>
          <w:lang w:val="fr-FR"/>
        </w:rPr>
      </w:pPr>
    </w:p>
    <w:sectPr w:rsidR="00585763" w:rsidRPr="000C3647" w:rsidSect="000E0F64">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1989D" w14:textId="77777777" w:rsidR="00E759E5" w:rsidRPr="006A1DAA" w:rsidRDefault="00E759E5">
      <w:r w:rsidRPr="006A1DAA">
        <w:separator/>
      </w:r>
    </w:p>
  </w:endnote>
  <w:endnote w:type="continuationSeparator" w:id="0">
    <w:p w14:paraId="67760F26" w14:textId="77777777" w:rsidR="00E759E5" w:rsidRPr="006A1DAA" w:rsidRDefault="00E759E5">
      <w:r w:rsidRPr="006A1DAA">
        <w:continuationSeparator/>
      </w:r>
    </w:p>
  </w:endnote>
  <w:endnote w:type="continuationNotice" w:id="1">
    <w:p w14:paraId="47E40AA1" w14:textId="77777777" w:rsidR="00E759E5" w:rsidRDefault="00E759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32473" w14:textId="77777777" w:rsidR="004152E6" w:rsidRDefault="004152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EC8DD" w14:textId="4E0E1A02" w:rsidR="004152E6" w:rsidRDefault="004152E6">
    <w:pPr>
      <w:pStyle w:val="Footer"/>
      <w:jc w:val="center"/>
    </w:pPr>
    <w:r>
      <w:rPr>
        <w:noProof/>
      </w:rPr>
      <w:drawing>
        <wp:anchor distT="0" distB="0" distL="114300" distR="114300" simplePos="0" relativeHeight="251658242" behindDoc="1" locked="0" layoutInCell="1" allowOverlap="1" wp14:anchorId="59289193" wp14:editId="7A4BEE9E">
          <wp:simplePos x="0" y="0"/>
          <wp:positionH relativeFrom="column">
            <wp:posOffset>-1739900</wp:posOffset>
          </wp:positionH>
          <wp:positionV relativeFrom="paragraph">
            <wp:posOffset>-233045</wp:posOffset>
          </wp:positionV>
          <wp:extent cx="2751455" cy="7556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
                    <a:extLst>
                      <a:ext uri="{28A0092B-C50C-407E-A947-70E740481C1C}">
                        <a14:useLocalDpi xmlns:a14="http://schemas.microsoft.com/office/drawing/2010/main" val="0"/>
                      </a:ext>
                    </a:extLst>
                  </a:blip>
                  <a:srcRect t="89679" r="50638"/>
                  <a:stretch>
                    <a:fillRect/>
                  </a:stretch>
                </pic:blipFill>
                <pic:spPr bwMode="auto">
                  <a:xfrm>
                    <a:off x="0" y="0"/>
                    <a:ext cx="2751455" cy="755650"/>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18</w:t>
    </w:r>
    <w:r>
      <w:rPr>
        <w:noProof/>
      </w:rPr>
      <w:fldChar w:fldCharType="end"/>
    </w:r>
  </w:p>
  <w:p w14:paraId="1EB9B7F5" w14:textId="533ECA4C" w:rsidR="004152E6" w:rsidRPr="006A1DAA" w:rsidRDefault="004152E6"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4CF01" w14:textId="68F78ECE" w:rsidR="004152E6" w:rsidRDefault="004152E6" w:rsidP="00172D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F09AC" w14:textId="77777777" w:rsidR="00E759E5" w:rsidRPr="006A1DAA" w:rsidRDefault="00E759E5">
      <w:r w:rsidRPr="006A1DAA">
        <w:separator/>
      </w:r>
    </w:p>
  </w:footnote>
  <w:footnote w:type="continuationSeparator" w:id="0">
    <w:p w14:paraId="62287B36" w14:textId="77777777" w:rsidR="00E759E5" w:rsidRPr="006A1DAA" w:rsidRDefault="00E759E5">
      <w:r w:rsidRPr="006A1DAA">
        <w:continuationSeparator/>
      </w:r>
    </w:p>
  </w:footnote>
  <w:footnote w:type="continuationNotice" w:id="1">
    <w:p w14:paraId="4BAC4569" w14:textId="77777777" w:rsidR="00E759E5" w:rsidRDefault="00E759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3C562" w14:textId="77777777" w:rsidR="004152E6" w:rsidRDefault="004152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EA256" w14:textId="29CCEEDF" w:rsidR="004152E6" w:rsidRPr="00EA4450" w:rsidRDefault="004152E6" w:rsidP="00BC7D3D">
    <w:pPr>
      <w:pStyle w:val="Footer"/>
      <w:tabs>
        <w:tab w:val="clear" w:pos="8306"/>
        <w:tab w:val="right" w:pos="8820"/>
      </w:tabs>
      <w:ind w:right="3027"/>
      <w:jc w:val="right"/>
      <w:rPr>
        <w:rFonts w:cs="Arial"/>
        <w:b/>
        <w:i w:val="0"/>
        <w:noProof/>
        <w:color w:val="auto"/>
        <w:w w:val="80"/>
        <w:szCs w:val="16"/>
      </w:rPr>
    </w:pPr>
    <w:r>
      <w:rPr>
        <w:noProof/>
      </w:rPr>
      <w:drawing>
        <wp:anchor distT="0" distB="0" distL="114300" distR="114300" simplePos="0" relativeHeight="251658241" behindDoc="1" locked="0" layoutInCell="1" allowOverlap="1" wp14:anchorId="24C6F3F2" wp14:editId="28CF0A5A">
          <wp:simplePos x="0" y="0"/>
          <wp:positionH relativeFrom="column">
            <wp:posOffset>2717800</wp:posOffset>
          </wp:positionH>
          <wp:positionV relativeFrom="paragraph">
            <wp:posOffset>-273685</wp:posOffset>
          </wp:positionV>
          <wp:extent cx="3759200" cy="14414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59200" cy="14414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8240" behindDoc="0" locked="0" layoutInCell="1" allowOverlap="1" wp14:anchorId="6B2E6CCE" wp14:editId="282412BA">
              <wp:simplePos x="0" y="0"/>
              <wp:positionH relativeFrom="column">
                <wp:posOffset>-17145</wp:posOffset>
              </wp:positionH>
              <wp:positionV relativeFrom="paragraph">
                <wp:posOffset>349885</wp:posOffset>
              </wp:positionV>
              <wp:extent cx="2847340" cy="27876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34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7DCBCF41" w14:textId="09F732FE" w:rsidR="004152E6" w:rsidRPr="00A062D7" w:rsidRDefault="004152E6" w:rsidP="00EA4450">
                          <w:pPr>
                            <w:jc w:val="left"/>
                            <w:rPr>
                              <w:i/>
                              <w:color w:val="00B0F0"/>
                              <w:sz w:val="16"/>
                            </w:rPr>
                          </w:pPr>
                          <w:r w:rsidRPr="00A062D7">
                            <w:rPr>
                              <w:i/>
                              <w:color w:val="00B0F0"/>
                              <w:sz w:val="16"/>
                            </w:rPr>
                            <w:t>Digital Government Factsheets - Liechtenstein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2E6CCE" id="_x0000_t202" coordsize="21600,21600" o:spt="202" path="m,l,21600r21600,l21600,xe">
              <v:stroke joinstyle="miter"/>
              <v:path gradientshapeok="t" o:connecttype="rect"/>
            </v:shapetype>
            <v:shape id="_x0000_s1030" type="#_x0000_t202" style="position:absolute;left:0;text-align:left;margin-left:-1.35pt;margin-top:27.55pt;width:224.2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" filled="f" stroked="f" strokecolor="#5b9bd5" strokeweight="2.5pt">
              <v:textbox>
                <w:txbxContent>
                  <w:p w14:paraId="7DCBCF41" w14:textId="09F732FE" w:rsidR="004152E6" w:rsidRPr="00A062D7" w:rsidRDefault="004152E6" w:rsidP="00EA4450">
                    <w:pPr>
                      <w:jc w:val="left"/>
                      <w:rPr>
                        <w:i/>
                        <w:color w:val="00B0F0"/>
                        <w:sz w:val="16"/>
                      </w:rPr>
                    </w:pPr>
                    <w:r w:rsidRPr="00A062D7">
                      <w:rPr>
                        <w:i/>
                        <w:color w:val="00B0F0"/>
                        <w:sz w:val="16"/>
                      </w:rPr>
                      <w:t>Digital Government Factsheets - Liechtenstein</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A715C" w14:textId="3E3C5288" w:rsidR="004152E6" w:rsidRDefault="004152E6"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5D7076"/>
    <w:multiLevelType w:val="multilevel"/>
    <w:tmpl w:val="B1B28B22"/>
    <w:numStyleLink w:val="Style2"/>
  </w:abstractNum>
  <w:abstractNum w:abstractNumId="12"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7BD6354"/>
    <w:multiLevelType w:val="hybridMultilevel"/>
    <w:tmpl w:val="C0564A8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CB576DF"/>
    <w:multiLevelType w:val="multilevel"/>
    <w:tmpl w:val="B1B28B22"/>
    <w:numStyleLink w:val="Style2"/>
  </w:abstractNum>
  <w:abstractNum w:abstractNumId="17" w15:restartNumberingAfterBreak="0">
    <w:nsid w:val="1DF44BCF"/>
    <w:multiLevelType w:val="multilevel"/>
    <w:tmpl w:val="D38061C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08A11C7"/>
    <w:multiLevelType w:val="multilevel"/>
    <w:tmpl w:val="D38061CA"/>
    <w:numStyleLink w:val="BulletedListFirstLevel"/>
  </w:abstractNum>
  <w:abstractNum w:abstractNumId="20"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1" w15:restartNumberingAfterBreak="0">
    <w:nsid w:val="228F09F7"/>
    <w:multiLevelType w:val="hybridMultilevel"/>
    <w:tmpl w:val="AF82BEC0"/>
    <w:lvl w:ilvl="0" w:tplc="040C0001">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7214FCA"/>
    <w:multiLevelType w:val="multilevel"/>
    <w:tmpl w:val="D38061CA"/>
    <w:numStyleLink w:val="BulletedListFirstLevel"/>
  </w:abstractNum>
  <w:abstractNum w:abstractNumId="23"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5"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B001189"/>
    <w:multiLevelType w:val="hybridMultilevel"/>
    <w:tmpl w:val="ED626E0E"/>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8" w15:restartNumberingAfterBreak="0">
    <w:nsid w:val="525C6D02"/>
    <w:multiLevelType w:val="hybridMultilevel"/>
    <w:tmpl w:val="451EED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5B1758EF"/>
    <w:multiLevelType w:val="multilevel"/>
    <w:tmpl w:val="B1B28B22"/>
    <w:numStyleLink w:val="Style2"/>
  </w:abstractNum>
  <w:abstractNum w:abstractNumId="30" w15:restartNumberingAfterBreak="0">
    <w:nsid w:val="5B3D0BDC"/>
    <w:multiLevelType w:val="hybridMultilevel"/>
    <w:tmpl w:val="C73AA78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DAD0E8E"/>
    <w:multiLevelType w:val="multilevel"/>
    <w:tmpl w:val="D38061CA"/>
    <w:numStyleLink w:val="BulletedListFirstLevel"/>
  </w:abstractNum>
  <w:abstractNum w:abstractNumId="32"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5E971733"/>
    <w:multiLevelType w:val="hybridMultilevel"/>
    <w:tmpl w:val="2390C6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5" w15:restartNumberingAfterBreak="0">
    <w:nsid w:val="61024F9C"/>
    <w:multiLevelType w:val="multilevel"/>
    <w:tmpl w:val="B1B28B22"/>
    <w:numStyleLink w:val="Style2"/>
  </w:abstractNum>
  <w:abstractNum w:abstractNumId="36" w15:restartNumberingAfterBreak="0">
    <w:nsid w:val="620F372A"/>
    <w:multiLevelType w:val="hybridMultilevel"/>
    <w:tmpl w:val="280A7028"/>
    <w:lvl w:ilvl="0" w:tplc="7D08149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7242290"/>
    <w:multiLevelType w:val="hybridMultilevel"/>
    <w:tmpl w:val="F536BD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AD52DAD"/>
    <w:multiLevelType w:val="hybridMultilevel"/>
    <w:tmpl w:val="0DEEC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D32638"/>
    <w:multiLevelType w:val="hybridMultilevel"/>
    <w:tmpl w:val="94808316"/>
    <w:lvl w:ilvl="0" w:tplc="040C0001">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2"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3" w15:restartNumberingAfterBreak="0">
    <w:nsid w:val="76196FBC"/>
    <w:multiLevelType w:val="multilevel"/>
    <w:tmpl w:val="B1B28B22"/>
    <w:numStyleLink w:val="Style2"/>
  </w:abstractNum>
  <w:abstractNum w:abstractNumId="44" w15:restartNumberingAfterBreak="0">
    <w:nsid w:val="7DBF654D"/>
    <w:multiLevelType w:val="hybridMultilevel"/>
    <w:tmpl w:val="FCAE68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4"/>
  </w:num>
  <w:num w:numId="12">
    <w:abstractNumId w:val="42"/>
  </w:num>
  <w:num w:numId="13">
    <w:abstractNumId w:val="14"/>
  </w:num>
  <w:num w:numId="14">
    <w:abstractNumId w:val="12"/>
  </w:num>
  <w:num w:numId="15">
    <w:abstractNumId w:val="16"/>
  </w:num>
  <w:num w:numId="16">
    <w:abstractNumId w:val="10"/>
  </w:num>
  <w:num w:numId="17">
    <w:abstractNumId w:val="25"/>
  </w:num>
  <w:num w:numId="18">
    <w:abstractNumId w:val="15"/>
  </w:num>
  <w:num w:numId="19">
    <w:abstractNumId w:val="23"/>
  </w:num>
  <w:num w:numId="20">
    <w:abstractNumId w:val="43"/>
  </w:num>
  <w:num w:numId="21">
    <w:abstractNumId w:val="35"/>
  </w:num>
  <w:num w:numId="22">
    <w:abstractNumId w:val="29"/>
  </w:num>
  <w:num w:numId="23">
    <w:abstractNumId w:val="11"/>
  </w:num>
  <w:num w:numId="24">
    <w:abstractNumId w:val="20"/>
  </w:num>
  <w:num w:numId="25">
    <w:abstractNumId w:val="38"/>
  </w:num>
  <w:num w:numId="26">
    <w:abstractNumId w:val="27"/>
  </w:num>
  <w:num w:numId="27">
    <w:abstractNumId w:val="18"/>
  </w:num>
  <w:num w:numId="28">
    <w:abstractNumId w:val="28"/>
  </w:num>
  <w:num w:numId="29">
    <w:abstractNumId w:val="37"/>
  </w:num>
  <w:num w:numId="30">
    <w:abstractNumId w:val="17"/>
  </w:num>
  <w:num w:numId="31">
    <w:abstractNumId w:val="19"/>
  </w:num>
  <w:num w:numId="32">
    <w:abstractNumId w:val="22"/>
  </w:num>
  <w:num w:numId="33">
    <w:abstractNumId w:val="33"/>
  </w:num>
  <w:num w:numId="34">
    <w:abstractNumId w:val="31"/>
  </w:num>
  <w:num w:numId="35">
    <w:abstractNumId w:val="32"/>
  </w:num>
  <w:num w:numId="36">
    <w:abstractNumId w:val="13"/>
  </w:num>
  <w:num w:numId="37">
    <w:abstractNumId w:val="39"/>
  </w:num>
  <w:num w:numId="38">
    <w:abstractNumId w:val="26"/>
  </w:num>
  <w:num w:numId="39">
    <w:abstractNumId w:val="21"/>
  </w:num>
  <w:num w:numId="40">
    <w:abstractNumId w:val="40"/>
  </w:num>
  <w:num w:numId="41">
    <w:abstractNumId w:val="44"/>
  </w:num>
  <w:num w:numId="42">
    <w:abstractNumId w:val="30"/>
  </w:num>
  <w:num w:numId="43">
    <w:abstractNumId w:val="36"/>
  </w:num>
  <w:num w:numId="44">
    <w:abstractNumId w:val="41"/>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savePreviewPicture/>
  <w:hdrShapeDefaults>
    <o:shapedefaults v:ext="edit" spidmax="2049">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11F8"/>
    <w:rsid w:val="00001C97"/>
    <w:rsid w:val="00001E38"/>
    <w:rsid w:val="00002AB0"/>
    <w:rsid w:val="00002FFA"/>
    <w:rsid w:val="00003AD6"/>
    <w:rsid w:val="00003B25"/>
    <w:rsid w:val="000049DA"/>
    <w:rsid w:val="00004F54"/>
    <w:rsid w:val="000053A2"/>
    <w:rsid w:val="00005E82"/>
    <w:rsid w:val="000060E8"/>
    <w:rsid w:val="00007392"/>
    <w:rsid w:val="00007AB9"/>
    <w:rsid w:val="00007CE9"/>
    <w:rsid w:val="00011BA9"/>
    <w:rsid w:val="00012675"/>
    <w:rsid w:val="00015760"/>
    <w:rsid w:val="00016645"/>
    <w:rsid w:val="000174A7"/>
    <w:rsid w:val="000178AE"/>
    <w:rsid w:val="000227E0"/>
    <w:rsid w:val="00024498"/>
    <w:rsid w:val="000244D6"/>
    <w:rsid w:val="000248EA"/>
    <w:rsid w:val="00025940"/>
    <w:rsid w:val="00026A2E"/>
    <w:rsid w:val="00026F59"/>
    <w:rsid w:val="000275C8"/>
    <w:rsid w:val="0003038A"/>
    <w:rsid w:val="00032AAE"/>
    <w:rsid w:val="0003375B"/>
    <w:rsid w:val="00033AEB"/>
    <w:rsid w:val="000346A7"/>
    <w:rsid w:val="00034C50"/>
    <w:rsid w:val="0003506F"/>
    <w:rsid w:val="00035203"/>
    <w:rsid w:val="00036192"/>
    <w:rsid w:val="00041DD4"/>
    <w:rsid w:val="000437B7"/>
    <w:rsid w:val="00043C51"/>
    <w:rsid w:val="000445CA"/>
    <w:rsid w:val="0004499A"/>
    <w:rsid w:val="00045D7B"/>
    <w:rsid w:val="00046B17"/>
    <w:rsid w:val="00050838"/>
    <w:rsid w:val="000515AD"/>
    <w:rsid w:val="000527DB"/>
    <w:rsid w:val="00052B6B"/>
    <w:rsid w:val="00053613"/>
    <w:rsid w:val="000538D9"/>
    <w:rsid w:val="00053CD2"/>
    <w:rsid w:val="00054380"/>
    <w:rsid w:val="000544B3"/>
    <w:rsid w:val="00056120"/>
    <w:rsid w:val="00056340"/>
    <w:rsid w:val="000575B3"/>
    <w:rsid w:val="0005783E"/>
    <w:rsid w:val="00060004"/>
    <w:rsid w:val="00060ED6"/>
    <w:rsid w:val="00061164"/>
    <w:rsid w:val="0006259E"/>
    <w:rsid w:val="000627E4"/>
    <w:rsid w:val="000632ED"/>
    <w:rsid w:val="00063ECB"/>
    <w:rsid w:val="00063F99"/>
    <w:rsid w:val="00064824"/>
    <w:rsid w:val="0006560C"/>
    <w:rsid w:val="00066E95"/>
    <w:rsid w:val="000673AF"/>
    <w:rsid w:val="0006761C"/>
    <w:rsid w:val="000679B5"/>
    <w:rsid w:val="000703BE"/>
    <w:rsid w:val="0007167C"/>
    <w:rsid w:val="00071C09"/>
    <w:rsid w:val="0007390C"/>
    <w:rsid w:val="00073F24"/>
    <w:rsid w:val="000757D7"/>
    <w:rsid w:val="00076EB2"/>
    <w:rsid w:val="00077239"/>
    <w:rsid w:val="00080219"/>
    <w:rsid w:val="000813CE"/>
    <w:rsid w:val="00081939"/>
    <w:rsid w:val="00081B17"/>
    <w:rsid w:val="00081E2B"/>
    <w:rsid w:val="000822B5"/>
    <w:rsid w:val="00082410"/>
    <w:rsid w:val="00083AF3"/>
    <w:rsid w:val="00083D17"/>
    <w:rsid w:val="0008463C"/>
    <w:rsid w:val="00084C7A"/>
    <w:rsid w:val="00084DD0"/>
    <w:rsid w:val="00084DEF"/>
    <w:rsid w:val="0008560D"/>
    <w:rsid w:val="0009004A"/>
    <w:rsid w:val="000902B6"/>
    <w:rsid w:val="0009390C"/>
    <w:rsid w:val="0009419B"/>
    <w:rsid w:val="0009490F"/>
    <w:rsid w:val="00094AB3"/>
    <w:rsid w:val="00095C34"/>
    <w:rsid w:val="0009618F"/>
    <w:rsid w:val="000965C2"/>
    <w:rsid w:val="00096A5C"/>
    <w:rsid w:val="000A0786"/>
    <w:rsid w:val="000A17AD"/>
    <w:rsid w:val="000A1ED6"/>
    <w:rsid w:val="000A247A"/>
    <w:rsid w:val="000A2C8E"/>
    <w:rsid w:val="000A360E"/>
    <w:rsid w:val="000A4342"/>
    <w:rsid w:val="000A5D09"/>
    <w:rsid w:val="000A625E"/>
    <w:rsid w:val="000A7420"/>
    <w:rsid w:val="000A7546"/>
    <w:rsid w:val="000B09AB"/>
    <w:rsid w:val="000B0E45"/>
    <w:rsid w:val="000B274D"/>
    <w:rsid w:val="000B30C9"/>
    <w:rsid w:val="000B3561"/>
    <w:rsid w:val="000B4275"/>
    <w:rsid w:val="000B4CE1"/>
    <w:rsid w:val="000B58CE"/>
    <w:rsid w:val="000B654C"/>
    <w:rsid w:val="000B67A9"/>
    <w:rsid w:val="000B7039"/>
    <w:rsid w:val="000C1222"/>
    <w:rsid w:val="000C1551"/>
    <w:rsid w:val="000C1B83"/>
    <w:rsid w:val="000C3647"/>
    <w:rsid w:val="000C4686"/>
    <w:rsid w:val="000C56CD"/>
    <w:rsid w:val="000C66EE"/>
    <w:rsid w:val="000C681B"/>
    <w:rsid w:val="000D0CED"/>
    <w:rsid w:val="000D1BB7"/>
    <w:rsid w:val="000D1E2E"/>
    <w:rsid w:val="000D2378"/>
    <w:rsid w:val="000D2790"/>
    <w:rsid w:val="000D3773"/>
    <w:rsid w:val="000D46F5"/>
    <w:rsid w:val="000D4878"/>
    <w:rsid w:val="000D5835"/>
    <w:rsid w:val="000D6374"/>
    <w:rsid w:val="000D6681"/>
    <w:rsid w:val="000E0F64"/>
    <w:rsid w:val="000E2281"/>
    <w:rsid w:val="000E249B"/>
    <w:rsid w:val="000E31AA"/>
    <w:rsid w:val="000E3A0F"/>
    <w:rsid w:val="000E46C9"/>
    <w:rsid w:val="000E6270"/>
    <w:rsid w:val="000F02C6"/>
    <w:rsid w:val="000F05F9"/>
    <w:rsid w:val="000F06F3"/>
    <w:rsid w:val="000F0714"/>
    <w:rsid w:val="000F0B8C"/>
    <w:rsid w:val="000F1F7F"/>
    <w:rsid w:val="000F260B"/>
    <w:rsid w:val="000F2FFB"/>
    <w:rsid w:val="000F4DA4"/>
    <w:rsid w:val="000F5233"/>
    <w:rsid w:val="000F54EF"/>
    <w:rsid w:val="000F5D70"/>
    <w:rsid w:val="000F69CF"/>
    <w:rsid w:val="000F744F"/>
    <w:rsid w:val="001037E2"/>
    <w:rsid w:val="00103F7F"/>
    <w:rsid w:val="0010452C"/>
    <w:rsid w:val="001048DB"/>
    <w:rsid w:val="001077CC"/>
    <w:rsid w:val="00107A66"/>
    <w:rsid w:val="00110F8E"/>
    <w:rsid w:val="00111F04"/>
    <w:rsid w:val="00111FC4"/>
    <w:rsid w:val="00114719"/>
    <w:rsid w:val="00114806"/>
    <w:rsid w:val="00115D67"/>
    <w:rsid w:val="0011600E"/>
    <w:rsid w:val="00116875"/>
    <w:rsid w:val="00116D7D"/>
    <w:rsid w:val="00117207"/>
    <w:rsid w:val="00117478"/>
    <w:rsid w:val="00117A1F"/>
    <w:rsid w:val="00117BC4"/>
    <w:rsid w:val="00120FB9"/>
    <w:rsid w:val="00122CE6"/>
    <w:rsid w:val="0012329F"/>
    <w:rsid w:val="00123DC6"/>
    <w:rsid w:val="001255B2"/>
    <w:rsid w:val="001257DD"/>
    <w:rsid w:val="0012596E"/>
    <w:rsid w:val="001268A8"/>
    <w:rsid w:val="001275A7"/>
    <w:rsid w:val="00127F9A"/>
    <w:rsid w:val="0013103E"/>
    <w:rsid w:val="001332B5"/>
    <w:rsid w:val="001346BA"/>
    <w:rsid w:val="00134DE4"/>
    <w:rsid w:val="00135C38"/>
    <w:rsid w:val="00136C18"/>
    <w:rsid w:val="00140314"/>
    <w:rsid w:val="00140693"/>
    <w:rsid w:val="00140D74"/>
    <w:rsid w:val="00141C36"/>
    <w:rsid w:val="00141D40"/>
    <w:rsid w:val="00141F0C"/>
    <w:rsid w:val="00143052"/>
    <w:rsid w:val="001431C5"/>
    <w:rsid w:val="00143D09"/>
    <w:rsid w:val="00144594"/>
    <w:rsid w:val="001469C3"/>
    <w:rsid w:val="00146D56"/>
    <w:rsid w:val="001470B2"/>
    <w:rsid w:val="001474AE"/>
    <w:rsid w:val="001502B2"/>
    <w:rsid w:val="00151587"/>
    <w:rsid w:val="00151E9E"/>
    <w:rsid w:val="0015426B"/>
    <w:rsid w:val="0015438D"/>
    <w:rsid w:val="001554BA"/>
    <w:rsid w:val="00155687"/>
    <w:rsid w:val="00155764"/>
    <w:rsid w:val="00155C6F"/>
    <w:rsid w:val="0015681B"/>
    <w:rsid w:val="00156D3B"/>
    <w:rsid w:val="00156EC0"/>
    <w:rsid w:val="001575C3"/>
    <w:rsid w:val="00157A3B"/>
    <w:rsid w:val="00160327"/>
    <w:rsid w:val="001618B9"/>
    <w:rsid w:val="00161C23"/>
    <w:rsid w:val="00161FA0"/>
    <w:rsid w:val="0016260C"/>
    <w:rsid w:val="00162D71"/>
    <w:rsid w:val="00163745"/>
    <w:rsid w:val="001642FD"/>
    <w:rsid w:val="00165275"/>
    <w:rsid w:val="00166C42"/>
    <w:rsid w:val="00167D03"/>
    <w:rsid w:val="001702E3"/>
    <w:rsid w:val="00172D1E"/>
    <w:rsid w:val="00172FED"/>
    <w:rsid w:val="00173357"/>
    <w:rsid w:val="00173758"/>
    <w:rsid w:val="0017457E"/>
    <w:rsid w:val="001750A9"/>
    <w:rsid w:val="00176841"/>
    <w:rsid w:val="00176DF8"/>
    <w:rsid w:val="00181F0E"/>
    <w:rsid w:val="00182722"/>
    <w:rsid w:val="00182D29"/>
    <w:rsid w:val="00183047"/>
    <w:rsid w:val="00184274"/>
    <w:rsid w:val="00185B82"/>
    <w:rsid w:val="00186145"/>
    <w:rsid w:val="00187B04"/>
    <w:rsid w:val="00190155"/>
    <w:rsid w:val="00191110"/>
    <w:rsid w:val="00191307"/>
    <w:rsid w:val="0019235B"/>
    <w:rsid w:val="00192D03"/>
    <w:rsid w:val="00193912"/>
    <w:rsid w:val="00193A29"/>
    <w:rsid w:val="00194FAD"/>
    <w:rsid w:val="00195A98"/>
    <w:rsid w:val="00196FD8"/>
    <w:rsid w:val="00197344"/>
    <w:rsid w:val="001A276A"/>
    <w:rsid w:val="001A31DF"/>
    <w:rsid w:val="001A3505"/>
    <w:rsid w:val="001A4356"/>
    <w:rsid w:val="001A444C"/>
    <w:rsid w:val="001A500C"/>
    <w:rsid w:val="001A527D"/>
    <w:rsid w:val="001A63D6"/>
    <w:rsid w:val="001A739E"/>
    <w:rsid w:val="001A7803"/>
    <w:rsid w:val="001B09C3"/>
    <w:rsid w:val="001B1B5D"/>
    <w:rsid w:val="001B1F38"/>
    <w:rsid w:val="001B274D"/>
    <w:rsid w:val="001B2A43"/>
    <w:rsid w:val="001B31FB"/>
    <w:rsid w:val="001B3522"/>
    <w:rsid w:val="001B359E"/>
    <w:rsid w:val="001B4C47"/>
    <w:rsid w:val="001B647B"/>
    <w:rsid w:val="001B6699"/>
    <w:rsid w:val="001B7595"/>
    <w:rsid w:val="001C1659"/>
    <w:rsid w:val="001C23C1"/>
    <w:rsid w:val="001C2E2E"/>
    <w:rsid w:val="001C5151"/>
    <w:rsid w:val="001C55B8"/>
    <w:rsid w:val="001C5B54"/>
    <w:rsid w:val="001C5F31"/>
    <w:rsid w:val="001C7C51"/>
    <w:rsid w:val="001D0284"/>
    <w:rsid w:val="001D0A3F"/>
    <w:rsid w:val="001D0E5D"/>
    <w:rsid w:val="001D1FDC"/>
    <w:rsid w:val="001D2E14"/>
    <w:rsid w:val="001D38B5"/>
    <w:rsid w:val="001D3ED2"/>
    <w:rsid w:val="001D487F"/>
    <w:rsid w:val="001D54BF"/>
    <w:rsid w:val="001D5B1E"/>
    <w:rsid w:val="001D5ECF"/>
    <w:rsid w:val="001D6869"/>
    <w:rsid w:val="001D731D"/>
    <w:rsid w:val="001E0197"/>
    <w:rsid w:val="001E1C90"/>
    <w:rsid w:val="001E2E7B"/>
    <w:rsid w:val="001E36A3"/>
    <w:rsid w:val="001E403E"/>
    <w:rsid w:val="001E4192"/>
    <w:rsid w:val="001E4F13"/>
    <w:rsid w:val="001E537C"/>
    <w:rsid w:val="001E5D90"/>
    <w:rsid w:val="001E724E"/>
    <w:rsid w:val="001E76AB"/>
    <w:rsid w:val="001E7ADE"/>
    <w:rsid w:val="001F04AC"/>
    <w:rsid w:val="001F36DA"/>
    <w:rsid w:val="001F42D7"/>
    <w:rsid w:val="001F4FBF"/>
    <w:rsid w:val="001F5794"/>
    <w:rsid w:val="001F57AC"/>
    <w:rsid w:val="001F57F2"/>
    <w:rsid w:val="001F5B6A"/>
    <w:rsid w:val="001F5F23"/>
    <w:rsid w:val="001F6050"/>
    <w:rsid w:val="001F6186"/>
    <w:rsid w:val="001F651A"/>
    <w:rsid w:val="001F664B"/>
    <w:rsid w:val="001F66A1"/>
    <w:rsid w:val="001F6F2E"/>
    <w:rsid w:val="001F7722"/>
    <w:rsid w:val="001F78E6"/>
    <w:rsid w:val="00200D4E"/>
    <w:rsid w:val="0020120C"/>
    <w:rsid w:val="0020192B"/>
    <w:rsid w:val="0020255A"/>
    <w:rsid w:val="00202D9A"/>
    <w:rsid w:val="0020340A"/>
    <w:rsid w:val="00205441"/>
    <w:rsid w:val="002056F6"/>
    <w:rsid w:val="002063B5"/>
    <w:rsid w:val="00206B85"/>
    <w:rsid w:val="00207BD1"/>
    <w:rsid w:val="00210591"/>
    <w:rsid w:val="00210797"/>
    <w:rsid w:val="00210D2F"/>
    <w:rsid w:val="00210FFD"/>
    <w:rsid w:val="002113E8"/>
    <w:rsid w:val="00212607"/>
    <w:rsid w:val="002128B5"/>
    <w:rsid w:val="00212A87"/>
    <w:rsid w:val="00212BA2"/>
    <w:rsid w:val="00214234"/>
    <w:rsid w:val="002142B6"/>
    <w:rsid w:val="00215102"/>
    <w:rsid w:val="002151EB"/>
    <w:rsid w:val="00215FF2"/>
    <w:rsid w:val="00216709"/>
    <w:rsid w:val="00220103"/>
    <w:rsid w:val="00222D37"/>
    <w:rsid w:val="002232E2"/>
    <w:rsid w:val="002236B6"/>
    <w:rsid w:val="002237B9"/>
    <w:rsid w:val="00223DF4"/>
    <w:rsid w:val="00224443"/>
    <w:rsid w:val="00224675"/>
    <w:rsid w:val="00224C05"/>
    <w:rsid w:val="002262DF"/>
    <w:rsid w:val="00227A6D"/>
    <w:rsid w:val="00227E6F"/>
    <w:rsid w:val="0023184C"/>
    <w:rsid w:val="00232AA4"/>
    <w:rsid w:val="00232BE0"/>
    <w:rsid w:val="002333B9"/>
    <w:rsid w:val="00233C18"/>
    <w:rsid w:val="00234442"/>
    <w:rsid w:val="00234EF7"/>
    <w:rsid w:val="0023580A"/>
    <w:rsid w:val="00240360"/>
    <w:rsid w:val="002403A1"/>
    <w:rsid w:val="002405CA"/>
    <w:rsid w:val="00241B34"/>
    <w:rsid w:val="00242202"/>
    <w:rsid w:val="002426A1"/>
    <w:rsid w:val="002437BD"/>
    <w:rsid w:val="00243E73"/>
    <w:rsid w:val="0024436E"/>
    <w:rsid w:val="00244917"/>
    <w:rsid w:val="00244951"/>
    <w:rsid w:val="00244B8A"/>
    <w:rsid w:val="00247288"/>
    <w:rsid w:val="00251B53"/>
    <w:rsid w:val="002525ED"/>
    <w:rsid w:val="00252704"/>
    <w:rsid w:val="00252A79"/>
    <w:rsid w:val="00252CA6"/>
    <w:rsid w:val="00252EE3"/>
    <w:rsid w:val="00255805"/>
    <w:rsid w:val="00256676"/>
    <w:rsid w:val="00256B9E"/>
    <w:rsid w:val="0025764F"/>
    <w:rsid w:val="002576CB"/>
    <w:rsid w:val="00257789"/>
    <w:rsid w:val="00257AFD"/>
    <w:rsid w:val="00260217"/>
    <w:rsid w:val="00260582"/>
    <w:rsid w:val="00260D53"/>
    <w:rsid w:val="00262415"/>
    <w:rsid w:val="00262421"/>
    <w:rsid w:val="00263A2C"/>
    <w:rsid w:val="00263F24"/>
    <w:rsid w:val="00264114"/>
    <w:rsid w:val="002652AF"/>
    <w:rsid w:val="002658ED"/>
    <w:rsid w:val="002663CF"/>
    <w:rsid w:val="002675B9"/>
    <w:rsid w:val="002709F0"/>
    <w:rsid w:val="00270CFF"/>
    <w:rsid w:val="00272705"/>
    <w:rsid w:val="00273122"/>
    <w:rsid w:val="00273EFE"/>
    <w:rsid w:val="00276947"/>
    <w:rsid w:val="00276C7F"/>
    <w:rsid w:val="00276EA2"/>
    <w:rsid w:val="00277AAE"/>
    <w:rsid w:val="00280631"/>
    <w:rsid w:val="00280C0A"/>
    <w:rsid w:val="00280DFF"/>
    <w:rsid w:val="0028108A"/>
    <w:rsid w:val="002819DA"/>
    <w:rsid w:val="00282732"/>
    <w:rsid w:val="00283132"/>
    <w:rsid w:val="00283D5F"/>
    <w:rsid w:val="0028401B"/>
    <w:rsid w:val="00284737"/>
    <w:rsid w:val="00284CE6"/>
    <w:rsid w:val="002850B8"/>
    <w:rsid w:val="002864F8"/>
    <w:rsid w:val="0028796F"/>
    <w:rsid w:val="00290512"/>
    <w:rsid w:val="002912AE"/>
    <w:rsid w:val="00291BE0"/>
    <w:rsid w:val="00292B29"/>
    <w:rsid w:val="002949D1"/>
    <w:rsid w:val="00294ED9"/>
    <w:rsid w:val="00295248"/>
    <w:rsid w:val="002954D2"/>
    <w:rsid w:val="00297933"/>
    <w:rsid w:val="002A0073"/>
    <w:rsid w:val="002A0838"/>
    <w:rsid w:val="002A19DC"/>
    <w:rsid w:val="002A20C0"/>
    <w:rsid w:val="002A232A"/>
    <w:rsid w:val="002A3175"/>
    <w:rsid w:val="002A335C"/>
    <w:rsid w:val="002A4275"/>
    <w:rsid w:val="002A42B8"/>
    <w:rsid w:val="002A4A4C"/>
    <w:rsid w:val="002A6071"/>
    <w:rsid w:val="002B0A74"/>
    <w:rsid w:val="002B25D4"/>
    <w:rsid w:val="002B3B85"/>
    <w:rsid w:val="002B5CA2"/>
    <w:rsid w:val="002B7B68"/>
    <w:rsid w:val="002B7C7B"/>
    <w:rsid w:val="002C08C1"/>
    <w:rsid w:val="002C09F2"/>
    <w:rsid w:val="002C25C0"/>
    <w:rsid w:val="002C2756"/>
    <w:rsid w:val="002C2E92"/>
    <w:rsid w:val="002C30E3"/>
    <w:rsid w:val="002C312C"/>
    <w:rsid w:val="002C3572"/>
    <w:rsid w:val="002C3989"/>
    <w:rsid w:val="002C4F80"/>
    <w:rsid w:val="002C7F91"/>
    <w:rsid w:val="002D0C97"/>
    <w:rsid w:val="002D16E7"/>
    <w:rsid w:val="002D218A"/>
    <w:rsid w:val="002D2E84"/>
    <w:rsid w:val="002D439C"/>
    <w:rsid w:val="002D56F9"/>
    <w:rsid w:val="002D6B3E"/>
    <w:rsid w:val="002D7525"/>
    <w:rsid w:val="002E03C1"/>
    <w:rsid w:val="002E24C6"/>
    <w:rsid w:val="002E31BE"/>
    <w:rsid w:val="002E348E"/>
    <w:rsid w:val="002E46FF"/>
    <w:rsid w:val="002E5742"/>
    <w:rsid w:val="002E638B"/>
    <w:rsid w:val="002E7EC8"/>
    <w:rsid w:val="002F0159"/>
    <w:rsid w:val="002F0DFB"/>
    <w:rsid w:val="002F13D9"/>
    <w:rsid w:val="002F1B73"/>
    <w:rsid w:val="002F1E11"/>
    <w:rsid w:val="002F20E0"/>
    <w:rsid w:val="002F2269"/>
    <w:rsid w:val="002F2444"/>
    <w:rsid w:val="002F342F"/>
    <w:rsid w:val="002F37C7"/>
    <w:rsid w:val="002F46A5"/>
    <w:rsid w:val="002F4A39"/>
    <w:rsid w:val="002F5090"/>
    <w:rsid w:val="002F5839"/>
    <w:rsid w:val="002F5EC9"/>
    <w:rsid w:val="002F653E"/>
    <w:rsid w:val="002F67E7"/>
    <w:rsid w:val="002F7C78"/>
    <w:rsid w:val="002F7FDF"/>
    <w:rsid w:val="00300012"/>
    <w:rsid w:val="00300B68"/>
    <w:rsid w:val="00301E9B"/>
    <w:rsid w:val="00302CCA"/>
    <w:rsid w:val="00302D63"/>
    <w:rsid w:val="00303716"/>
    <w:rsid w:val="003042A8"/>
    <w:rsid w:val="00304A8F"/>
    <w:rsid w:val="003051E3"/>
    <w:rsid w:val="00305911"/>
    <w:rsid w:val="00305B39"/>
    <w:rsid w:val="00305E84"/>
    <w:rsid w:val="00306107"/>
    <w:rsid w:val="003063F0"/>
    <w:rsid w:val="00306F42"/>
    <w:rsid w:val="003074D6"/>
    <w:rsid w:val="0030768B"/>
    <w:rsid w:val="003078D1"/>
    <w:rsid w:val="0031007C"/>
    <w:rsid w:val="003108E4"/>
    <w:rsid w:val="00311204"/>
    <w:rsid w:val="00311B5F"/>
    <w:rsid w:val="00312018"/>
    <w:rsid w:val="00313255"/>
    <w:rsid w:val="0031392C"/>
    <w:rsid w:val="0031458D"/>
    <w:rsid w:val="00315472"/>
    <w:rsid w:val="003160B3"/>
    <w:rsid w:val="0031681C"/>
    <w:rsid w:val="00320268"/>
    <w:rsid w:val="00322030"/>
    <w:rsid w:val="003222B1"/>
    <w:rsid w:val="00324B0E"/>
    <w:rsid w:val="00324CC7"/>
    <w:rsid w:val="003256EB"/>
    <w:rsid w:val="00330089"/>
    <w:rsid w:val="00330131"/>
    <w:rsid w:val="00330404"/>
    <w:rsid w:val="00331265"/>
    <w:rsid w:val="00331A6B"/>
    <w:rsid w:val="0033233E"/>
    <w:rsid w:val="00333957"/>
    <w:rsid w:val="00333FFE"/>
    <w:rsid w:val="003345AE"/>
    <w:rsid w:val="00335487"/>
    <w:rsid w:val="00337934"/>
    <w:rsid w:val="00337C9E"/>
    <w:rsid w:val="0034001F"/>
    <w:rsid w:val="003402C7"/>
    <w:rsid w:val="00340C94"/>
    <w:rsid w:val="00340F6C"/>
    <w:rsid w:val="00341CA7"/>
    <w:rsid w:val="00342DFF"/>
    <w:rsid w:val="003436D9"/>
    <w:rsid w:val="003436F4"/>
    <w:rsid w:val="0034476A"/>
    <w:rsid w:val="003460EA"/>
    <w:rsid w:val="003463D4"/>
    <w:rsid w:val="0034672A"/>
    <w:rsid w:val="00346871"/>
    <w:rsid w:val="00346F9B"/>
    <w:rsid w:val="003505AF"/>
    <w:rsid w:val="00350FCA"/>
    <w:rsid w:val="003512C0"/>
    <w:rsid w:val="00351E2F"/>
    <w:rsid w:val="003526D4"/>
    <w:rsid w:val="00352A42"/>
    <w:rsid w:val="003546A0"/>
    <w:rsid w:val="003552DA"/>
    <w:rsid w:val="00355427"/>
    <w:rsid w:val="00355759"/>
    <w:rsid w:val="003565A3"/>
    <w:rsid w:val="0036271B"/>
    <w:rsid w:val="00362BA1"/>
    <w:rsid w:val="00362BFF"/>
    <w:rsid w:val="003647CC"/>
    <w:rsid w:val="00364AD0"/>
    <w:rsid w:val="00365085"/>
    <w:rsid w:val="0036508F"/>
    <w:rsid w:val="00366072"/>
    <w:rsid w:val="003667A0"/>
    <w:rsid w:val="00367696"/>
    <w:rsid w:val="0037139D"/>
    <w:rsid w:val="00371E6D"/>
    <w:rsid w:val="003730DF"/>
    <w:rsid w:val="003732AD"/>
    <w:rsid w:val="00373586"/>
    <w:rsid w:val="0037408A"/>
    <w:rsid w:val="003746C6"/>
    <w:rsid w:val="00374CC7"/>
    <w:rsid w:val="00375071"/>
    <w:rsid w:val="0037639D"/>
    <w:rsid w:val="00377449"/>
    <w:rsid w:val="0038069C"/>
    <w:rsid w:val="00380CDC"/>
    <w:rsid w:val="00381928"/>
    <w:rsid w:val="00384416"/>
    <w:rsid w:val="00384BD0"/>
    <w:rsid w:val="003851ED"/>
    <w:rsid w:val="003866EA"/>
    <w:rsid w:val="00387765"/>
    <w:rsid w:val="00391340"/>
    <w:rsid w:val="00391DE2"/>
    <w:rsid w:val="0039225A"/>
    <w:rsid w:val="00392777"/>
    <w:rsid w:val="00392FAE"/>
    <w:rsid w:val="00393AF3"/>
    <w:rsid w:val="00395AC8"/>
    <w:rsid w:val="00396916"/>
    <w:rsid w:val="00396FCC"/>
    <w:rsid w:val="003A00B9"/>
    <w:rsid w:val="003A145A"/>
    <w:rsid w:val="003A2A83"/>
    <w:rsid w:val="003A2C62"/>
    <w:rsid w:val="003A3B0F"/>
    <w:rsid w:val="003A441D"/>
    <w:rsid w:val="003A52EA"/>
    <w:rsid w:val="003A5646"/>
    <w:rsid w:val="003A7B63"/>
    <w:rsid w:val="003B02C8"/>
    <w:rsid w:val="003B1B13"/>
    <w:rsid w:val="003B2D38"/>
    <w:rsid w:val="003B38F4"/>
    <w:rsid w:val="003B4698"/>
    <w:rsid w:val="003B485F"/>
    <w:rsid w:val="003B4E7D"/>
    <w:rsid w:val="003B503D"/>
    <w:rsid w:val="003B51FC"/>
    <w:rsid w:val="003B55F8"/>
    <w:rsid w:val="003B5A92"/>
    <w:rsid w:val="003B6BA9"/>
    <w:rsid w:val="003C1365"/>
    <w:rsid w:val="003C163C"/>
    <w:rsid w:val="003C1CFF"/>
    <w:rsid w:val="003C1D02"/>
    <w:rsid w:val="003C2E25"/>
    <w:rsid w:val="003C43FB"/>
    <w:rsid w:val="003C4566"/>
    <w:rsid w:val="003C503A"/>
    <w:rsid w:val="003C5D30"/>
    <w:rsid w:val="003C5F6C"/>
    <w:rsid w:val="003C7D08"/>
    <w:rsid w:val="003D06B7"/>
    <w:rsid w:val="003D1601"/>
    <w:rsid w:val="003D1E75"/>
    <w:rsid w:val="003D4B2E"/>
    <w:rsid w:val="003D4D69"/>
    <w:rsid w:val="003D62A6"/>
    <w:rsid w:val="003D75EA"/>
    <w:rsid w:val="003E0400"/>
    <w:rsid w:val="003E0474"/>
    <w:rsid w:val="003E0983"/>
    <w:rsid w:val="003E1501"/>
    <w:rsid w:val="003E199C"/>
    <w:rsid w:val="003E2961"/>
    <w:rsid w:val="003E482F"/>
    <w:rsid w:val="003E58EF"/>
    <w:rsid w:val="003E62E0"/>
    <w:rsid w:val="003E7885"/>
    <w:rsid w:val="003E7CF2"/>
    <w:rsid w:val="003F19F7"/>
    <w:rsid w:val="003F26FA"/>
    <w:rsid w:val="003F2EDE"/>
    <w:rsid w:val="003F3299"/>
    <w:rsid w:val="003F3F30"/>
    <w:rsid w:val="003F4413"/>
    <w:rsid w:val="003F4C4F"/>
    <w:rsid w:val="003F71FE"/>
    <w:rsid w:val="003F7376"/>
    <w:rsid w:val="003F7D7A"/>
    <w:rsid w:val="00401C08"/>
    <w:rsid w:val="00402432"/>
    <w:rsid w:val="00402A3A"/>
    <w:rsid w:val="00402A63"/>
    <w:rsid w:val="00404216"/>
    <w:rsid w:val="004043A8"/>
    <w:rsid w:val="00404515"/>
    <w:rsid w:val="004053F9"/>
    <w:rsid w:val="00405625"/>
    <w:rsid w:val="00405765"/>
    <w:rsid w:val="0040669C"/>
    <w:rsid w:val="0040692E"/>
    <w:rsid w:val="00406E43"/>
    <w:rsid w:val="0040738F"/>
    <w:rsid w:val="004077B8"/>
    <w:rsid w:val="00411D98"/>
    <w:rsid w:val="00411E5E"/>
    <w:rsid w:val="00412AA2"/>
    <w:rsid w:val="0041313C"/>
    <w:rsid w:val="00413875"/>
    <w:rsid w:val="00413C75"/>
    <w:rsid w:val="0041427B"/>
    <w:rsid w:val="00415059"/>
    <w:rsid w:val="004152E6"/>
    <w:rsid w:val="00415494"/>
    <w:rsid w:val="00416856"/>
    <w:rsid w:val="00416FE2"/>
    <w:rsid w:val="00417B6F"/>
    <w:rsid w:val="004205B3"/>
    <w:rsid w:val="00420675"/>
    <w:rsid w:val="00420CA9"/>
    <w:rsid w:val="00421C15"/>
    <w:rsid w:val="00422171"/>
    <w:rsid w:val="00422346"/>
    <w:rsid w:val="004225FB"/>
    <w:rsid w:val="004230CA"/>
    <w:rsid w:val="00423ACC"/>
    <w:rsid w:val="00424321"/>
    <w:rsid w:val="0042590C"/>
    <w:rsid w:val="00425D24"/>
    <w:rsid w:val="0042620B"/>
    <w:rsid w:val="00427F0B"/>
    <w:rsid w:val="00430455"/>
    <w:rsid w:val="004312A6"/>
    <w:rsid w:val="00431B06"/>
    <w:rsid w:val="00432125"/>
    <w:rsid w:val="00432B9C"/>
    <w:rsid w:val="00432ECD"/>
    <w:rsid w:val="004341C5"/>
    <w:rsid w:val="00434705"/>
    <w:rsid w:val="00437E31"/>
    <w:rsid w:val="00440895"/>
    <w:rsid w:val="0044120B"/>
    <w:rsid w:val="004414E0"/>
    <w:rsid w:val="0044159B"/>
    <w:rsid w:val="00442E22"/>
    <w:rsid w:val="00442F14"/>
    <w:rsid w:val="0044373C"/>
    <w:rsid w:val="00443BBB"/>
    <w:rsid w:val="00445836"/>
    <w:rsid w:val="00445B78"/>
    <w:rsid w:val="00445BC2"/>
    <w:rsid w:val="004463A8"/>
    <w:rsid w:val="004506DE"/>
    <w:rsid w:val="004537E0"/>
    <w:rsid w:val="00453AE2"/>
    <w:rsid w:val="0045497C"/>
    <w:rsid w:val="00457C07"/>
    <w:rsid w:val="00457C0C"/>
    <w:rsid w:val="00457E8B"/>
    <w:rsid w:val="00460925"/>
    <w:rsid w:val="00460C3C"/>
    <w:rsid w:val="00464B8F"/>
    <w:rsid w:val="00464FC6"/>
    <w:rsid w:val="00466212"/>
    <w:rsid w:val="004700F1"/>
    <w:rsid w:val="00470C6A"/>
    <w:rsid w:val="004726D3"/>
    <w:rsid w:val="004737F0"/>
    <w:rsid w:val="00473902"/>
    <w:rsid w:val="004745A9"/>
    <w:rsid w:val="00474A78"/>
    <w:rsid w:val="00475724"/>
    <w:rsid w:val="00475E6C"/>
    <w:rsid w:val="00475ECD"/>
    <w:rsid w:val="00477C60"/>
    <w:rsid w:val="00481227"/>
    <w:rsid w:val="004835B9"/>
    <w:rsid w:val="00483F0F"/>
    <w:rsid w:val="00483F42"/>
    <w:rsid w:val="0048613F"/>
    <w:rsid w:val="00487936"/>
    <w:rsid w:val="004901A2"/>
    <w:rsid w:val="00490431"/>
    <w:rsid w:val="00490FF3"/>
    <w:rsid w:val="00491292"/>
    <w:rsid w:val="004914F0"/>
    <w:rsid w:val="00492D63"/>
    <w:rsid w:val="004930EE"/>
    <w:rsid w:val="00494F6A"/>
    <w:rsid w:val="00496B46"/>
    <w:rsid w:val="00497029"/>
    <w:rsid w:val="0049739E"/>
    <w:rsid w:val="004A0E25"/>
    <w:rsid w:val="004A11CD"/>
    <w:rsid w:val="004A1EC0"/>
    <w:rsid w:val="004A2B15"/>
    <w:rsid w:val="004A3582"/>
    <w:rsid w:val="004A41D0"/>
    <w:rsid w:val="004A4707"/>
    <w:rsid w:val="004A5A26"/>
    <w:rsid w:val="004A5D90"/>
    <w:rsid w:val="004A5F96"/>
    <w:rsid w:val="004A67FD"/>
    <w:rsid w:val="004A6EE9"/>
    <w:rsid w:val="004B0520"/>
    <w:rsid w:val="004B2D00"/>
    <w:rsid w:val="004B3146"/>
    <w:rsid w:val="004B50CC"/>
    <w:rsid w:val="004B56AC"/>
    <w:rsid w:val="004B5CC0"/>
    <w:rsid w:val="004B6AA2"/>
    <w:rsid w:val="004B77BA"/>
    <w:rsid w:val="004C15DE"/>
    <w:rsid w:val="004C1732"/>
    <w:rsid w:val="004C19E5"/>
    <w:rsid w:val="004C1B6A"/>
    <w:rsid w:val="004C234D"/>
    <w:rsid w:val="004C2851"/>
    <w:rsid w:val="004C3E78"/>
    <w:rsid w:val="004C49EF"/>
    <w:rsid w:val="004C4CF4"/>
    <w:rsid w:val="004C5153"/>
    <w:rsid w:val="004C51DC"/>
    <w:rsid w:val="004C5DBC"/>
    <w:rsid w:val="004D037F"/>
    <w:rsid w:val="004D101F"/>
    <w:rsid w:val="004D18C9"/>
    <w:rsid w:val="004D23CD"/>
    <w:rsid w:val="004D2824"/>
    <w:rsid w:val="004D2CAF"/>
    <w:rsid w:val="004D2FB6"/>
    <w:rsid w:val="004D4B6D"/>
    <w:rsid w:val="004D5591"/>
    <w:rsid w:val="004D5D82"/>
    <w:rsid w:val="004D5DD1"/>
    <w:rsid w:val="004D6823"/>
    <w:rsid w:val="004D7287"/>
    <w:rsid w:val="004D74E8"/>
    <w:rsid w:val="004D74FA"/>
    <w:rsid w:val="004E06CC"/>
    <w:rsid w:val="004E0774"/>
    <w:rsid w:val="004E2C63"/>
    <w:rsid w:val="004E32FE"/>
    <w:rsid w:val="004E35F0"/>
    <w:rsid w:val="004E3645"/>
    <w:rsid w:val="004E36E0"/>
    <w:rsid w:val="004E4477"/>
    <w:rsid w:val="004E474C"/>
    <w:rsid w:val="004E4C20"/>
    <w:rsid w:val="004E5EF0"/>
    <w:rsid w:val="004E625B"/>
    <w:rsid w:val="004E65A9"/>
    <w:rsid w:val="004E6D01"/>
    <w:rsid w:val="004F0446"/>
    <w:rsid w:val="004F180F"/>
    <w:rsid w:val="004F1823"/>
    <w:rsid w:val="004F26B0"/>
    <w:rsid w:val="004F6416"/>
    <w:rsid w:val="004F6DFB"/>
    <w:rsid w:val="004F6F13"/>
    <w:rsid w:val="0050323C"/>
    <w:rsid w:val="00503E0A"/>
    <w:rsid w:val="005126FD"/>
    <w:rsid w:val="005127E5"/>
    <w:rsid w:val="00513199"/>
    <w:rsid w:val="00513C4A"/>
    <w:rsid w:val="005140C6"/>
    <w:rsid w:val="00514728"/>
    <w:rsid w:val="0051499A"/>
    <w:rsid w:val="005150F7"/>
    <w:rsid w:val="00515EEC"/>
    <w:rsid w:val="00516EE7"/>
    <w:rsid w:val="00520228"/>
    <w:rsid w:val="005208E5"/>
    <w:rsid w:val="0052129E"/>
    <w:rsid w:val="00521AD5"/>
    <w:rsid w:val="00523217"/>
    <w:rsid w:val="00523963"/>
    <w:rsid w:val="00523F4A"/>
    <w:rsid w:val="005254AC"/>
    <w:rsid w:val="00525B44"/>
    <w:rsid w:val="00527526"/>
    <w:rsid w:val="00531342"/>
    <w:rsid w:val="00532CC6"/>
    <w:rsid w:val="0053455E"/>
    <w:rsid w:val="00534F45"/>
    <w:rsid w:val="00535381"/>
    <w:rsid w:val="00535626"/>
    <w:rsid w:val="005357AC"/>
    <w:rsid w:val="00535D82"/>
    <w:rsid w:val="0054030E"/>
    <w:rsid w:val="00541B5F"/>
    <w:rsid w:val="00541D2F"/>
    <w:rsid w:val="00542B8A"/>
    <w:rsid w:val="00542F06"/>
    <w:rsid w:val="00543239"/>
    <w:rsid w:val="00543D66"/>
    <w:rsid w:val="00544FFC"/>
    <w:rsid w:val="005450C9"/>
    <w:rsid w:val="00545876"/>
    <w:rsid w:val="00545CBB"/>
    <w:rsid w:val="00545FD1"/>
    <w:rsid w:val="00547969"/>
    <w:rsid w:val="005501EE"/>
    <w:rsid w:val="005505B8"/>
    <w:rsid w:val="005523ED"/>
    <w:rsid w:val="00552AB6"/>
    <w:rsid w:val="0055305C"/>
    <w:rsid w:val="005547BA"/>
    <w:rsid w:val="00554B2B"/>
    <w:rsid w:val="0055554C"/>
    <w:rsid w:val="00557375"/>
    <w:rsid w:val="005606A8"/>
    <w:rsid w:val="0056175E"/>
    <w:rsid w:val="0056220F"/>
    <w:rsid w:val="00562555"/>
    <w:rsid w:val="0056259A"/>
    <w:rsid w:val="0056358C"/>
    <w:rsid w:val="00564A63"/>
    <w:rsid w:val="0056536D"/>
    <w:rsid w:val="005657AA"/>
    <w:rsid w:val="00565949"/>
    <w:rsid w:val="005669A5"/>
    <w:rsid w:val="00566E12"/>
    <w:rsid w:val="00566E82"/>
    <w:rsid w:val="00567345"/>
    <w:rsid w:val="00567F7E"/>
    <w:rsid w:val="005702E1"/>
    <w:rsid w:val="00570625"/>
    <w:rsid w:val="00571317"/>
    <w:rsid w:val="00571BD7"/>
    <w:rsid w:val="00571ED9"/>
    <w:rsid w:val="00572368"/>
    <w:rsid w:val="0057304F"/>
    <w:rsid w:val="00575241"/>
    <w:rsid w:val="00575C91"/>
    <w:rsid w:val="005772A2"/>
    <w:rsid w:val="00581C1B"/>
    <w:rsid w:val="0058325D"/>
    <w:rsid w:val="005837BA"/>
    <w:rsid w:val="005837C7"/>
    <w:rsid w:val="00583B62"/>
    <w:rsid w:val="00585763"/>
    <w:rsid w:val="005870D5"/>
    <w:rsid w:val="00587673"/>
    <w:rsid w:val="00590F81"/>
    <w:rsid w:val="00591817"/>
    <w:rsid w:val="00591840"/>
    <w:rsid w:val="00593256"/>
    <w:rsid w:val="00594AA6"/>
    <w:rsid w:val="00595D64"/>
    <w:rsid w:val="005960EB"/>
    <w:rsid w:val="005963FC"/>
    <w:rsid w:val="00597995"/>
    <w:rsid w:val="00597CB4"/>
    <w:rsid w:val="005A0B37"/>
    <w:rsid w:val="005A125A"/>
    <w:rsid w:val="005A3022"/>
    <w:rsid w:val="005A3F37"/>
    <w:rsid w:val="005A51ED"/>
    <w:rsid w:val="005A59F1"/>
    <w:rsid w:val="005A6731"/>
    <w:rsid w:val="005A7196"/>
    <w:rsid w:val="005B0AA9"/>
    <w:rsid w:val="005B103F"/>
    <w:rsid w:val="005B11FE"/>
    <w:rsid w:val="005B2582"/>
    <w:rsid w:val="005B3B7C"/>
    <w:rsid w:val="005B524F"/>
    <w:rsid w:val="005B56C4"/>
    <w:rsid w:val="005B691A"/>
    <w:rsid w:val="005B7185"/>
    <w:rsid w:val="005B7740"/>
    <w:rsid w:val="005B7B6E"/>
    <w:rsid w:val="005C027F"/>
    <w:rsid w:val="005C0B06"/>
    <w:rsid w:val="005C3B06"/>
    <w:rsid w:val="005C44B8"/>
    <w:rsid w:val="005C77A1"/>
    <w:rsid w:val="005D154D"/>
    <w:rsid w:val="005D244B"/>
    <w:rsid w:val="005D431B"/>
    <w:rsid w:val="005D5B4D"/>
    <w:rsid w:val="005D5CB6"/>
    <w:rsid w:val="005D5CF7"/>
    <w:rsid w:val="005D61D3"/>
    <w:rsid w:val="005D6A21"/>
    <w:rsid w:val="005D7331"/>
    <w:rsid w:val="005D7A9E"/>
    <w:rsid w:val="005E09FC"/>
    <w:rsid w:val="005E10C1"/>
    <w:rsid w:val="005E18AD"/>
    <w:rsid w:val="005E1FD1"/>
    <w:rsid w:val="005E527F"/>
    <w:rsid w:val="005E540F"/>
    <w:rsid w:val="005E6089"/>
    <w:rsid w:val="005F013E"/>
    <w:rsid w:val="005F0F15"/>
    <w:rsid w:val="005F37A4"/>
    <w:rsid w:val="005F4877"/>
    <w:rsid w:val="005F5D2E"/>
    <w:rsid w:val="005F6040"/>
    <w:rsid w:val="005F6287"/>
    <w:rsid w:val="005F6348"/>
    <w:rsid w:val="005F6C18"/>
    <w:rsid w:val="005F7544"/>
    <w:rsid w:val="005F7A35"/>
    <w:rsid w:val="006006A0"/>
    <w:rsid w:val="0060125E"/>
    <w:rsid w:val="006012D0"/>
    <w:rsid w:val="00601928"/>
    <w:rsid w:val="006022EC"/>
    <w:rsid w:val="006026D4"/>
    <w:rsid w:val="0060594D"/>
    <w:rsid w:val="006079BF"/>
    <w:rsid w:val="00611217"/>
    <w:rsid w:val="00612924"/>
    <w:rsid w:val="00612C7B"/>
    <w:rsid w:val="00612D6B"/>
    <w:rsid w:val="006149FB"/>
    <w:rsid w:val="00615868"/>
    <w:rsid w:val="00616157"/>
    <w:rsid w:val="00616202"/>
    <w:rsid w:val="006162D6"/>
    <w:rsid w:val="00620B8A"/>
    <w:rsid w:val="00620F19"/>
    <w:rsid w:val="00621306"/>
    <w:rsid w:val="00621697"/>
    <w:rsid w:val="006221F7"/>
    <w:rsid w:val="00623304"/>
    <w:rsid w:val="006233D4"/>
    <w:rsid w:val="006244E3"/>
    <w:rsid w:val="00626210"/>
    <w:rsid w:val="00627594"/>
    <w:rsid w:val="00627DA7"/>
    <w:rsid w:val="00630DC2"/>
    <w:rsid w:val="00630EE5"/>
    <w:rsid w:val="0063226C"/>
    <w:rsid w:val="006333A2"/>
    <w:rsid w:val="00633445"/>
    <w:rsid w:val="00634D3A"/>
    <w:rsid w:val="00636E34"/>
    <w:rsid w:val="006404E9"/>
    <w:rsid w:val="00641A1B"/>
    <w:rsid w:val="00641BDE"/>
    <w:rsid w:val="00642756"/>
    <w:rsid w:val="00642CAB"/>
    <w:rsid w:val="006441C4"/>
    <w:rsid w:val="00645006"/>
    <w:rsid w:val="00645031"/>
    <w:rsid w:val="00645D45"/>
    <w:rsid w:val="00647C1B"/>
    <w:rsid w:val="0065098C"/>
    <w:rsid w:val="00651336"/>
    <w:rsid w:val="00651C87"/>
    <w:rsid w:val="00653E20"/>
    <w:rsid w:val="00654B48"/>
    <w:rsid w:val="00655702"/>
    <w:rsid w:val="00656089"/>
    <w:rsid w:val="00657243"/>
    <w:rsid w:val="00657639"/>
    <w:rsid w:val="0065767F"/>
    <w:rsid w:val="00657D7E"/>
    <w:rsid w:val="0066162C"/>
    <w:rsid w:val="00664E79"/>
    <w:rsid w:val="0066664B"/>
    <w:rsid w:val="00666917"/>
    <w:rsid w:val="00666996"/>
    <w:rsid w:val="00666BB1"/>
    <w:rsid w:val="00667111"/>
    <w:rsid w:val="00667243"/>
    <w:rsid w:val="00670D08"/>
    <w:rsid w:val="00672110"/>
    <w:rsid w:val="00672868"/>
    <w:rsid w:val="006745FA"/>
    <w:rsid w:val="00674651"/>
    <w:rsid w:val="00674F63"/>
    <w:rsid w:val="006755F3"/>
    <w:rsid w:val="00675BA7"/>
    <w:rsid w:val="00676044"/>
    <w:rsid w:val="00676AD0"/>
    <w:rsid w:val="00676D7E"/>
    <w:rsid w:val="00677380"/>
    <w:rsid w:val="006775CD"/>
    <w:rsid w:val="00677986"/>
    <w:rsid w:val="006802FD"/>
    <w:rsid w:val="00680A90"/>
    <w:rsid w:val="00681EF4"/>
    <w:rsid w:val="006832EB"/>
    <w:rsid w:val="00683626"/>
    <w:rsid w:val="00683B85"/>
    <w:rsid w:val="006843AE"/>
    <w:rsid w:val="006913B7"/>
    <w:rsid w:val="00691D2A"/>
    <w:rsid w:val="00692411"/>
    <w:rsid w:val="0069492E"/>
    <w:rsid w:val="00694C99"/>
    <w:rsid w:val="00694FEB"/>
    <w:rsid w:val="0069660A"/>
    <w:rsid w:val="00697F08"/>
    <w:rsid w:val="006A0020"/>
    <w:rsid w:val="006A056C"/>
    <w:rsid w:val="006A13F6"/>
    <w:rsid w:val="006A1DAA"/>
    <w:rsid w:val="006A3C95"/>
    <w:rsid w:val="006A47D7"/>
    <w:rsid w:val="006A5400"/>
    <w:rsid w:val="006A65E6"/>
    <w:rsid w:val="006B023E"/>
    <w:rsid w:val="006B0464"/>
    <w:rsid w:val="006B04A5"/>
    <w:rsid w:val="006B1FDC"/>
    <w:rsid w:val="006B2590"/>
    <w:rsid w:val="006B317C"/>
    <w:rsid w:val="006B36F6"/>
    <w:rsid w:val="006B381B"/>
    <w:rsid w:val="006B3BE2"/>
    <w:rsid w:val="006B45C0"/>
    <w:rsid w:val="006B4E59"/>
    <w:rsid w:val="006B5027"/>
    <w:rsid w:val="006B5469"/>
    <w:rsid w:val="006B57B2"/>
    <w:rsid w:val="006B7547"/>
    <w:rsid w:val="006C021F"/>
    <w:rsid w:val="006C06F4"/>
    <w:rsid w:val="006C1A92"/>
    <w:rsid w:val="006C1D2A"/>
    <w:rsid w:val="006C2142"/>
    <w:rsid w:val="006C360A"/>
    <w:rsid w:val="006C3824"/>
    <w:rsid w:val="006C46D7"/>
    <w:rsid w:val="006C4805"/>
    <w:rsid w:val="006C4D07"/>
    <w:rsid w:val="006C504C"/>
    <w:rsid w:val="006C5A72"/>
    <w:rsid w:val="006C7794"/>
    <w:rsid w:val="006D0FB3"/>
    <w:rsid w:val="006D5656"/>
    <w:rsid w:val="006D6E23"/>
    <w:rsid w:val="006D6FFA"/>
    <w:rsid w:val="006D70CD"/>
    <w:rsid w:val="006D7979"/>
    <w:rsid w:val="006D7D63"/>
    <w:rsid w:val="006E00AC"/>
    <w:rsid w:val="006E1DA2"/>
    <w:rsid w:val="006E2964"/>
    <w:rsid w:val="006E3311"/>
    <w:rsid w:val="006E4807"/>
    <w:rsid w:val="006E6E08"/>
    <w:rsid w:val="006F18B3"/>
    <w:rsid w:val="006F408D"/>
    <w:rsid w:val="006F45E2"/>
    <w:rsid w:val="006F7BE2"/>
    <w:rsid w:val="00700825"/>
    <w:rsid w:val="007013D1"/>
    <w:rsid w:val="00701B39"/>
    <w:rsid w:val="00703140"/>
    <w:rsid w:val="0070342B"/>
    <w:rsid w:val="007039C8"/>
    <w:rsid w:val="00703FA3"/>
    <w:rsid w:val="0070409B"/>
    <w:rsid w:val="00704197"/>
    <w:rsid w:val="00705724"/>
    <w:rsid w:val="00705A6B"/>
    <w:rsid w:val="00705B6F"/>
    <w:rsid w:val="00705CBD"/>
    <w:rsid w:val="00706016"/>
    <w:rsid w:val="007060F7"/>
    <w:rsid w:val="00707276"/>
    <w:rsid w:val="0070756A"/>
    <w:rsid w:val="007077E0"/>
    <w:rsid w:val="00711759"/>
    <w:rsid w:val="00712158"/>
    <w:rsid w:val="0071227D"/>
    <w:rsid w:val="007129B8"/>
    <w:rsid w:val="00713E7A"/>
    <w:rsid w:val="0071448F"/>
    <w:rsid w:val="007144FB"/>
    <w:rsid w:val="00714F58"/>
    <w:rsid w:val="007161BE"/>
    <w:rsid w:val="00721132"/>
    <w:rsid w:val="00721592"/>
    <w:rsid w:val="0072161D"/>
    <w:rsid w:val="00721B9D"/>
    <w:rsid w:val="00723180"/>
    <w:rsid w:val="00723820"/>
    <w:rsid w:val="00723912"/>
    <w:rsid w:val="00724E55"/>
    <w:rsid w:val="00726E07"/>
    <w:rsid w:val="0072748E"/>
    <w:rsid w:val="00727CF1"/>
    <w:rsid w:val="00730690"/>
    <w:rsid w:val="00731E18"/>
    <w:rsid w:val="0073227E"/>
    <w:rsid w:val="0073398E"/>
    <w:rsid w:val="00733B69"/>
    <w:rsid w:val="00733F82"/>
    <w:rsid w:val="0073448B"/>
    <w:rsid w:val="00736217"/>
    <w:rsid w:val="00736888"/>
    <w:rsid w:val="00736899"/>
    <w:rsid w:val="00737915"/>
    <w:rsid w:val="00740025"/>
    <w:rsid w:val="007405B3"/>
    <w:rsid w:val="00740B80"/>
    <w:rsid w:val="007420CD"/>
    <w:rsid w:val="00742101"/>
    <w:rsid w:val="007425AF"/>
    <w:rsid w:val="00743ABA"/>
    <w:rsid w:val="00743AF8"/>
    <w:rsid w:val="00743D16"/>
    <w:rsid w:val="00744142"/>
    <w:rsid w:val="00744941"/>
    <w:rsid w:val="007452D4"/>
    <w:rsid w:val="007459A1"/>
    <w:rsid w:val="00747E12"/>
    <w:rsid w:val="00750066"/>
    <w:rsid w:val="00750A2B"/>
    <w:rsid w:val="00750F0E"/>
    <w:rsid w:val="00751342"/>
    <w:rsid w:val="00751CBC"/>
    <w:rsid w:val="00752BA0"/>
    <w:rsid w:val="00753617"/>
    <w:rsid w:val="007537C7"/>
    <w:rsid w:val="007538A7"/>
    <w:rsid w:val="007539FA"/>
    <w:rsid w:val="00753C70"/>
    <w:rsid w:val="007552D7"/>
    <w:rsid w:val="00755407"/>
    <w:rsid w:val="0075575A"/>
    <w:rsid w:val="007559A4"/>
    <w:rsid w:val="007563CD"/>
    <w:rsid w:val="00756CC3"/>
    <w:rsid w:val="00756D92"/>
    <w:rsid w:val="00757011"/>
    <w:rsid w:val="007574EF"/>
    <w:rsid w:val="00757738"/>
    <w:rsid w:val="007603D7"/>
    <w:rsid w:val="00760AF3"/>
    <w:rsid w:val="00761575"/>
    <w:rsid w:val="007617B1"/>
    <w:rsid w:val="00761CFF"/>
    <w:rsid w:val="007638FD"/>
    <w:rsid w:val="00763962"/>
    <w:rsid w:val="00763AC8"/>
    <w:rsid w:val="0076411E"/>
    <w:rsid w:val="0076461E"/>
    <w:rsid w:val="007653FB"/>
    <w:rsid w:val="007654DE"/>
    <w:rsid w:val="00765AD1"/>
    <w:rsid w:val="00765C9A"/>
    <w:rsid w:val="00766BD4"/>
    <w:rsid w:val="00766D9F"/>
    <w:rsid w:val="00771847"/>
    <w:rsid w:val="00771BE7"/>
    <w:rsid w:val="0077327E"/>
    <w:rsid w:val="00773EEE"/>
    <w:rsid w:val="00774C8C"/>
    <w:rsid w:val="00774D8E"/>
    <w:rsid w:val="00775762"/>
    <w:rsid w:val="00776552"/>
    <w:rsid w:val="00776D6D"/>
    <w:rsid w:val="00780B24"/>
    <w:rsid w:val="00782143"/>
    <w:rsid w:val="007822B1"/>
    <w:rsid w:val="007834D2"/>
    <w:rsid w:val="00784397"/>
    <w:rsid w:val="00784DE3"/>
    <w:rsid w:val="007854E3"/>
    <w:rsid w:val="00785E49"/>
    <w:rsid w:val="00785F9F"/>
    <w:rsid w:val="007877B9"/>
    <w:rsid w:val="00792417"/>
    <w:rsid w:val="00793C45"/>
    <w:rsid w:val="007946FA"/>
    <w:rsid w:val="007955BB"/>
    <w:rsid w:val="0079581F"/>
    <w:rsid w:val="007959F8"/>
    <w:rsid w:val="007959FD"/>
    <w:rsid w:val="00795F35"/>
    <w:rsid w:val="0079600E"/>
    <w:rsid w:val="007978C8"/>
    <w:rsid w:val="007A0101"/>
    <w:rsid w:val="007A06D9"/>
    <w:rsid w:val="007A0C1F"/>
    <w:rsid w:val="007A1D64"/>
    <w:rsid w:val="007A205E"/>
    <w:rsid w:val="007A27BA"/>
    <w:rsid w:val="007A3216"/>
    <w:rsid w:val="007A5515"/>
    <w:rsid w:val="007A565D"/>
    <w:rsid w:val="007A5A82"/>
    <w:rsid w:val="007A5C3F"/>
    <w:rsid w:val="007A5F5A"/>
    <w:rsid w:val="007A675D"/>
    <w:rsid w:val="007A6CD3"/>
    <w:rsid w:val="007B071B"/>
    <w:rsid w:val="007B14E3"/>
    <w:rsid w:val="007B2D2F"/>
    <w:rsid w:val="007B3474"/>
    <w:rsid w:val="007B3B8F"/>
    <w:rsid w:val="007B54B8"/>
    <w:rsid w:val="007B6610"/>
    <w:rsid w:val="007B6BB0"/>
    <w:rsid w:val="007B7064"/>
    <w:rsid w:val="007B7CE2"/>
    <w:rsid w:val="007C026A"/>
    <w:rsid w:val="007C33F4"/>
    <w:rsid w:val="007C3898"/>
    <w:rsid w:val="007C3907"/>
    <w:rsid w:val="007C3E66"/>
    <w:rsid w:val="007C4332"/>
    <w:rsid w:val="007C4944"/>
    <w:rsid w:val="007C4E36"/>
    <w:rsid w:val="007C501F"/>
    <w:rsid w:val="007C50CB"/>
    <w:rsid w:val="007C57C3"/>
    <w:rsid w:val="007C6003"/>
    <w:rsid w:val="007C61B4"/>
    <w:rsid w:val="007C6CDD"/>
    <w:rsid w:val="007C776D"/>
    <w:rsid w:val="007D003B"/>
    <w:rsid w:val="007D245E"/>
    <w:rsid w:val="007D3790"/>
    <w:rsid w:val="007D4AF2"/>
    <w:rsid w:val="007D4BEB"/>
    <w:rsid w:val="007D5877"/>
    <w:rsid w:val="007D616F"/>
    <w:rsid w:val="007E2263"/>
    <w:rsid w:val="007E23AD"/>
    <w:rsid w:val="007E260B"/>
    <w:rsid w:val="007E2A15"/>
    <w:rsid w:val="007E2F65"/>
    <w:rsid w:val="007E4036"/>
    <w:rsid w:val="007E440A"/>
    <w:rsid w:val="007E48EE"/>
    <w:rsid w:val="007E5CD1"/>
    <w:rsid w:val="007E7941"/>
    <w:rsid w:val="007F0642"/>
    <w:rsid w:val="007F068B"/>
    <w:rsid w:val="007F0EB6"/>
    <w:rsid w:val="007F0ED8"/>
    <w:rsid w:val="007F32DE"/>
    <w:rsid w:val="007F3621"/>
    <w:rsid w:val="007F5BE5"/>
    <w:rsid w:val="007F5D96"/>
    <w:rsid w:val="007F74C2"/>
    <w:rsid w:val="007F78EA"/>
    <w:rsid w:val="007F7F97"/>
    <w:rsid w:val="007F7FC2"/>
    <w:rsid w:val="0080029B"/>
    <w:rsid w:val="00800EB0"/>
    <w:rsid w:val="00802EF4"/>
    <w:rsid w:val="008034FA"/>
    <w:rsid w:val="0080562C"/>
    <w:rsid w:val="00806C02"/>
    <w:rsid w:val="00806F40"/>
    <w:rsid w:val="00811844"/>
    <w:rsid w:val="00811950"/>
    <w:rsid w:val="00811B06"/>
    <w:rsid w:val="008133B3"/>
    <w:rsid w:val="00814AF0"/>
    <w:rsid w:val="00814C43"/>
    <w:rsid w:val="00815571"/>
    <w:rsid w:val="00816AE4"/>
    <w:rsid w:val="00817EBF"/>
    <w:rsid w:val="008202B0"/>
    <w:rsid w:val="00820328"/>
    <w:rsid w:val="00820982"/>
    <w:rsid w:val="00820CF6"/>
    <w:rsid w:val="00820E32"/>
    <w:rsid w:val="0082125C"/>
    <w:rsid w:val="008226A1"/>
    <w:rsid w:val="0082297B"/>
    <w:rsid w:val="0082437C"/>
    <w:rsid w:val="00825BA4"/>
    <w:rsid w:val="00827410"/>
    <w:rsid w:val="008275C5"/>
    <w:rsid w:val="00827C37"/>
    <w:rsid w:val="0083065A"/>
    <w:rsid w:val="00831349"/>
    <w:rsid w:val="0083147B"/>
    <w:rsid w:val="00832FBC"/>
    <w:rsid w:val="00834754"/>
    <w:rsid w:val="00835099"/>
    <w:rsid w:val="00835BCD"/>
    <w:rsid w:val="00835EBE"/>
    <w:rsid w:val="0083675E"/>
    <w:rsid w:val="008367C9"/>
    <w:rsid w:val="0084052D"/>
    <w:rsid w:val="00842CC4"/>
    <w:rsid w:val="00842DD9"/>
    <w:rsid w:val="00844513"/>
    <w:rsid w:val="008448AC"/>
    <w:rsid w:val="00844C86"/>
    <w:rsid w:val="00844E6B"/>
    <w:rsid w:val="008453D0"/>
    <w:rsid w:val="008464ED"/>
    <w:rsid w:val="008467E8"/>
    <w:rsid w:val="0084761F"/>
    <w:rsid w:val="00847873"/>
    <w:rsid w:val="0085043E"/>
    <w:rsid w:val="00850739"/>
    <w:rsid w:val="00851194"/>
    <w:rsid w:val="00851FBD"/>
    <w:rsid w:val="00853DA2"/>
    <w:rsid w:val="00854722"/>
    <w:rsid w:val="00855271"/>
    <w:rsid w:val="00856725"/>
    <w:rsid w:val="00856C2F"/>
    <w:rsid w:val="00857194"/>
    <w:rsid w:val="00857282"/>
    <w:rsid w:val="00857715"/>
    <w:rsid w:val="00857D09"/>
    <w:rsid w:val="008617FE"/>
    <w:rsid w:val="00861D17"/>
    <w:rsid w:val="00863692"/>
    <w:rsid w:val="00866645"/>
    <w:rsid w:val="00867FD3"/>
    <w:rsid w:val="008701B0"/>
    <w:rsid w:val="00870747"/>
    <w:rsid w:val="008711F2"/>
    <w:rsid w:val="0087144D"/>
    <w:rsid w:val="00871532"/>
    <w:rsid w:val="008719A2"/>
    <w:rsid w:val="00873AA2"/>
    <w:rsid w:val="00876237"/>
    <w:rsid w:val="008767D2"/>
    <w:rsid w:val="008767F4"/>
    <w:rsid w:val="00876BE1"/>
    <w:rsid w:val="008771FE"/>
    <w:rsid w:val="00877841"/>
    <w:rsid w:val="00877BA7"/>
    <w:rsid w:val="00877D57"/>
    <w:rsid w:val="0088149F"/>
    <w:rsid w:val="00881BAC"/>
    <w:rsid w:val="00881EB5"/>
    <w:rsid w:val="0088317D"/>
    <w:rsid w:val="008837A9"/>
    <w:rsid w:val="00883866"/>
    <w:rsid w:val="0088406F"/>
    <w:rsid w:val="00884F23"/>
    <w:rsid w:val="00885000"/>
    <w:rsid w:val="008860F1"/>
    <w:rsid w:val="0088684B"/>
    <w:rsid w:val="00887422"/>
    <w:rsid w:val="00887B5C"/>
    <w:rsid w:val="0089025D"/>
    <w:rsid w:val="008902BD"/>
    <w:rsid w:val="00890621"/>
    <w:rsid w:val="00890D27"/>
    <w:rsid w:val="00891167"/>
    <w:rsid w:val="00891D8A"/>
    <w:rsid w:val="00891F6C"/>
    <w:rsid w:val="00892487"/>
    <w:rsid w:val="00892832"/>
    <w:rsid w:val="008936C7"/>
    <w:rsid w:val="00895E19"/>
    <w:rsid w:val="0089606D"/>
    <w:rsid w:val="00896BF6"/>
    <w:rsid w:val="00897AE4"/>
    <w:rsid w:val="008A19F2"/>
    <w:rsid w:val="008A20D2"/>
    <w:rsid w:val="008A3DFA"/>
    <w:rsid w:val="008A4441"/>
    <w:rsid w:val="008A46D6"/>
    <w:rsid w:val="008A5DA5"/>
    <w:rsid w:val="008A6383"/>
    <w:rsid w:val="008A717D"/>
    <w:rsid w:val="008A7BDB"/>
    <w:rsid w:val="008B14B2"/>
    <w:rsid w:val="008B1B8F"/>
    <w:rsid w:val="008B2B74"/>
    <w:rsid w:val="008B2C30"/>
    <w:rsid w:val="008B30FC"/>
    <w:rsid w:val="008B43BF"/>
    <w:rsid w:val="008B5EB1"/>
    <w:rsid w:val="008B6E3D"/>
    <w:rsid w:val="008B7493"/>
    <w:rsid w:val="008C01C1"/>
    <w:rsid w:val="008C03E0"/>
    <w:rsid w:val="008C105F"/>
    <w:rsid w:val="008C15A0"/>
    <w:rsid w:val="008C205D"/>
    <w:rsid w:val="008C2A2A"/>
    <w:rsid w:val="008C3F88"/>
    <w:rsid w:val="008C48A4"/>
    <w:rsid w:val="008C5BF9"/>
    <w:rsid w:val="008C63EA"/>
    <w:rsid w:val="008C717A"/>
    <w:rsid w:val="008D040A"/>
    <w:rsid w:val="008D0555"/>
    <w:rsid w:val="008D0893"/>
    <w:rsid w:val="008D1172"/>
    <w:rsid w:val="008D131C"/>
    <w:rsid w:val="008D17DE"/>
    <w:rsid w:val="008D1806"/>
    <w:rsid w:val="008D1835"/>
    <w:rsid w:val="008D2230"/>
    <w:rsid w:val="008D239B"/>
    <w:rsid w:val="008D409E"/>
    <w:rsid w:val="008D42D0"/>
    <w:rsid w:val="008D4D8D"/>
    <w:rsid w:val="008D5314"/>
    <w:rsid w:val="008D5AE9"/>
    <w:rsid w:val="008D67CB"/>
    <w:rsid w:val="008D7468"/>
    <w:rsid w:val="008E0630"/>
    <w:rsid w:val="008E0A46"/>
    <w:rsid w:val="008E0A76"/>
    <w:rsid w:val="008E0D23"/>
    <w:rsid w:val="008E317B"/>
    <w:rsid w:val="008E3408"/>
    <w:rsid w:val="008E5219"/>
    <w:rsid w:val="008E6E22"/>
    <w:rsid w:val="008F010A"/>
    <w:rsid w:val="008F085C"/>
    <w:rsid w:val="008F0CC0"/>
    <w:rsid w:val="008F0DDE"/>
    <w:rsid w:val="008F15DA"/>
    <w:rsid w:val="008F196A"/>
    <w:rsid w:val="008F24DB"/>
    <w:rsid w:val="008F36A2"/>
    <w:rsid w:val="008F3BD4"/>
    <w:rsid w:val="008F3F38"/>
    <w:rsid w:val="008F452A"/>
    <w:rsid w:val="008F494C"/>
    <w:rsid w:val="008F4B1B"/>
    <w:rsid w:val="008F53CD"/>
    <w:rsid w:val="008F5455"/>
    <w:rsid w:val="008F56A0"/>
    <w:rsid w:val="008F5D72"/>
    <w:rsid w:val="008F6BDA"/>
    <w:rsid w:val="008F6D63"/>
    <w:rsid w:val="008F73EA"/>
    <w:rsid w:val="00900098"/>
    <w:rsid w:val="009005C1"/>
    <w:rsid w:val="00901531"/>
    <w:rsid w:val="00903B78"/>
    <w:rsid w:val="00903C57"/>
    <w:rsid w:val="00903D1A"/>
    <w:rsid w:val="00903EB9"/>
    <w:rsid w:val="00904B28"/>
    <w:rsid w:val="00905C94"/>
    <w:rsid w:val="0090630D"/>
    <w:rsid w:val="009078D8"/>
    <w:rsid w:val="00907ED0"/>
    <w:rsid w:val="00910234"/>
    <w:rsid w:val="00911455"/>
    <w:rsid w:val="009133BA"/>
    <w:rsid w:val="00913B90"/>
    <w:rsid w:val="00915B42"/>
    <w:rsid w:val="00917A24"/>
    <w:rsid w:val="00917DEA"/>
    <w:rsid w:val="00922DA5"/>
    <w:rsid w:val="00925BF8"/>
    <w:rsid w:val="00931519"/>
    <w:rsid w:val="00931A3D"/>
    <w:rsid w:val="0093216F"/>
    <w:rsid w:val="00932170"/>
    <w:rsid w:val="0093284F"/>
    <w:rsid w:val="00933363"/>
    <w:rsid w:val="00935063"/>
    <w:rsid w:val="00935742"/>
    <w:rsid w:val="00935B95"/>
    <w:rsid w:val="00936085"/>
    <w:rsid w:val="00940A1E"/>
    <w:rsid w:val="00940DE4"/>
    <w:rsid w:val="009416FA"/>
    <w:rsid w:val="00941B1F"/>
    <w:rsid w:val="00942487"/>
    <w:rsid w:val="00942F2F"/>
    <w:rsid w:val="00944F06"/>
    <w:rsid w:val="009456AC"/>
    <w:rsid w:val="00945CE4"/>
    <w:rsid w:val="00946398"/>
    <w:rsid w:val="009473E5"/>
    <w:rsid w:val="00947943"/>
    <w:rsid w:val="00947B5B"/>
    <w:rsid w:val="00947C96"/>
    <w:rsid w:val="0095017E"/>
    <w:rsid w:val="009509BD"/>
    <w:rsid w:val="00950C24"/>
    <w:rsid w:val="00951C32"/>
    <w:rsid w:val="0095200F"/>
    <w:rsid w:val="00952A6B"/>
    <w:rsid w:val="00952CB0"/>
    <w:rsid w:val="00952E84"/>
    <w:rsid w:val="00955EE0"/>
    <w:rsid w:val="0095671E"/>
    <w:rsid w:val="00957CFD"/>
    <w:rsid w:val="009609FC"/>
    <w:rsid w:val="00960BF3"/>
    <w:rsid w:val="00960F28"/>
    <w:rsid w:val="00961535"/>
    <w:rsid w:val="009623D1"/>
    <w:rsid w:val="00962AD7"/>
    <w:rsid w:val="00962B5B"/>
    <w:rsid w:val="00965AD5"/>
    <w:rsid w:val="00965D42"/>
    <w:rsid w:val="0096654D"/>
    <w:rsid w:val="009672E9"/>
    <w:rsid w:val="00967FDC"/>
    <w:rsid w:val="00970903"/>
    <w:rsid w:val="009732CA"/>
    <w:rsid w:val="00974170"/>
    <w:rsid w:val="00974544"/>
    <w:rsid w:val="0097583A"/>
    <w:rsid w:val="0097651D"/>
    <w:rsid w:val="0098032A"/>
    <w:rsid w:val="009811CD"/>
    <w:rsid w:val="0098180F"/>
    <w:rsid w:val="009838CC"/>
    <w:rsid w:val="00983A13"/>
    <w:rsid w:val="009863CC"/>
    <w:rsid w:val="00986740"/>
    <w:rsid w:val="00986904"/>
    <w:rsid w:val="00987E4D"/>
    <w:rsid w:val="00991026"/>
    <w:rsid w:val="00991236"/>
    <w:rsid w:val="009915E3"/>
    <w:rsid w:val="00993A60"/>
    <w:rsid w:val="00993C4E"/>
    <w:rsid w:val="00993D39"/>
    <w:rsid w:val="00994C9F"/>
    <w:rsid w:val="00997129"/>
    <w:rsid w:val="00997FF4"/>
    <w:rsid w:val="009A09FC"/>
    <w:rsid w:val="009A1951"/>
    <w:rsid w:val="009A264C"/>
    <w:rsid w:val="009A2809"/>
    <w:rsid w:val="009A2D76"/>
    <w:rsid w:val="009A31FF"/>
    <w:rsid w:val="009A336E"/>
    <w:rsid w:val="009A469A"/>
    <w:rsid w:val="009A555A"/>
    <w:rsid w:val="009A612E"/>
    <w:rsid w:val="009A7586"/>
    <w:rsid w:val="009B02BA"/>
    <w:rsid w:val="009B289B"/>
    <w:rsid w:val="009B2CAF"/>
    <w:rsid w:val="009B2EA5"/>
    <w:rsid w:val="009B39DC"/>
    <w:rsid w:val="009B4720"/>
    <w:rsid w:val="009B5F9F"/>
    <w:rsid w:val="009B60EB"/>
    <w:rsid w:val="009B65F4"/>
    <w:rsid w:val="009B6653"/>
    <w:rsid w:val="009B6696"/>
    <w:rsid w:val="009B66EB"/>
    <w:rsid w:val="009B7415"/>
    <w:rsid w:val="009C075C"/>
    <w:rsid w:val="009C0919"/>
    <w:rsid w:val="009C1335"/>
    <w:rsid w:val="009C17EB"/>
    <w:rsid w:val="009C19BE"/>
    <w:rsid w:val="009C1EC0"/>
    <w:rsid w:val="009C230D"/>
    <w:rsid w:val="009C35EB"/>
    <w:rsid w:val="009C3B4D"/>
    <w:rsid w:val="009C409E"/>
    <w:rsid w:val="009C4779"/>
    <w:rsid w:val="009C539B"/>
    <w:rsid w:val="009D0EA5"/>
    <w:rsid w:val="009D2453"/>
    <w:rsid w:val="009D46C7"/>
    <w:rsid w:val="009D4A2A"/>
    <w:rsid w:val="009D633B"/>
    <w:rsid w:val="009D6FE5"/>
    <w:rsid w:val="009D7F82"/>
    <w:rsid w:val="009E0147"/>
    <w:rsid w:val="009E0B13"/>
    <w:rsid w:val="009E1313"/>
    <w:rsid w:val="009E2A07"/>
    <w:rsid w:val="009E37BF"/>
    <w:rsid w:val="009E3EFF"/>
    <w:rsid w:val="009E4FF4"/>
    <w:rsid w:val="009E5033"/>
    <w:rsid w:val="009E5861"/>
    <w:rsid w:val="009E60B3"/>
    <w:rsid w:val="009F0DF8"/>
    <w:rsid w:val="009F2464"/>
    <w:rsid w:val="009F2F32"/>
    <w:rsid w:val="009F3152"/>
    <w:rsid w:val="009F3C2D"/>
    <w:rsid w:val="009F45D8"/>
    <w:rsid w:val="009F5473"/>
    <w:rsid w:val="009F58BA"/>
    <w:rsid w:val="009F5BEA"/>
    <w:rsid w:val="009F7417"/>
    <w:rsid w:val="00A0308A"/>
    <w:rsid w:val="00A03271"/>
    <w:rsid w:val="00A062D7"/>
    <w:rsid w:val="00A06586"/>
    <w:rsid w:val="00A0716F"/>
    <w:rsid w:val="00A07D82"/>
    <w:rsid w:val="00A07EA2"/>
    <w:rsid w:val="00A10966"/>
    <w:rsid w:val="00A10DBB"/>
    <w:rsid w:val="00A11DF5"/>
    <w:rsid w:val="00A11E24"/>
    <w:rsid w:val="00A13149"/>
    <w:rsid w:val="00A132C3"/>
    <w:rsid w:val="00A13B02"/>
    <w:rsid w:val="00A140B7"/>
    <w:rsid w:val="00A14542"/>
    <w:rsid w:val="00A17122"/>
    <w:rsid w:val="00A175D0"/>
    <w:rsid w:val="00A177F1"/>
    <w:rsid w:val="00A178EA"/>
    <w:rsid w:val="00A2092A"/>
    <w:rsid w:val="00A21BD5"/>
    <w:rsid w:val="00A2337F"/>
    <w:rsid w:val="00A23B22"/>
    <w:rsid w:val="00A259CA"/>
    <w:rsid w:val="00A25DDC"/>
    <w:rsid w:val="00A2655E"/>
    <w:rsid w:val="00A270E6"/>
    <w:rsid w:val="00A277A6"/>
    <w:rsid w:val="00A27BF5"/>
    <w:rsid w:val="00A3038B"/>
    <w:rsid w:val="00A30E55"/>
    <w:rsid w:val="00A30FCD"/>
    <w:rsid w:val="00A3180A"/>
    <w:rsid w:val="00A321EA"/>
    <w:rsid w:val="00A32423"/>
    <w:rsid w:val="00A3375B"/>
    <w:rsid w:val="00A34D34"/>
    <w:rsid w:val="00A35874"/>
    <w:rsid w:val="00A35A74"/>
    <w:rsid w:val="00A366A8"/>
    <w:rsid w:val="00A36ABE"/>
    <w:rsid w:val="00A36AEB"/>
    <w:rsid w:val="00A3767C"/>
    <w:rsid w:val="00A37885"/>
    <w:rsid w:val="00A37C2D"/>
    <w:rsid w:val="00A4001C"/>
    <w:rsid w:val="00A41443"/>
    <w:rsid w:val="00A454D6"/>
    <w:rsid w:val="00A46514"/>
    <w:rsid w:val="00A47A44"/>
    <w:rsid w:val="00A5281F"/>
    <w:rsid w:val="00A53C29"/>
    <w:rsid w:val="00A540FB"/>
    <w:rsid w:val="00A5505B"/>
    <w:rsid w:val="00A55C6C"/>
    <w:rsid w:val="00A56B01"/>
    <w:rsid w:val="00A56E85"/>
    <w:rsid w:val="00A579C8"/>
    <w:rsid w:val="00A57AEC"/>
    <w:rsid w:val="00A604B7"/>
    <w:rsid w:val="00A60B63"/>
    <w:rsid w:val="00A60D2C"/>
    <w:rsid w:val="00A63017"/>
    <w:rsid w:val="00A63DD8"/>
    <w:rsid w:val="00A64F06"/>
    <w:rsid w:val="00A65605"/>
    <w:rsid w:val="00A66798"/>
    <w:rsid w:val="00A66F30"/>
    <w:rsid w:val="00A6751E"/>
    <w:rsid w:val="00A67EA0"/>
    <w:rsid w:val="00A70C5C"/>
    <w:rsid w:val="00A71059"/>
    <w:rsid w:val="00A71619"/>
    <w:rsid w:val="00A7224C"/>
    <w:rsid w:val="00A722B8"/>
    <w:rsid w:val="00A72A6F"/>
    <w:rsid w:val="00A732C7"/>
    <w:rsid w:val="00A736FD"/>
    <w:rsid w:val="00A73DDC"/>
    <w:rsid w:val="00A73E23"/>
    <w:rsid w:val="00A755E2"/>
    <w:rsid w:val="00A76603"/>
    <w:rsid w:val="00A76814"/>
    <w:rsid w:val="00A76EBD"/>
    <w:rsid w:val="00A804AE"/>
    <w:rsid w:val="00A80864"/>
    <w:rsid w:val="00A842B1"/>
    <w:rsid w:val="00A84AD3"/>
    <w:rsid w:val="00A86F01"/>
    <w:rsid w:val="00A87B81"/>
    <w:rsid w:val="00A909C3"/>
    <w:rsid w:val="00A91DD8"/>
    <w:rsid w:val="00A926B6"/>
    <w:rsid w:val="00A928E1"/>
    <w:rsid w:val="00A94625"/>
    <w:rsid w:val="00A94DAC"/>
    <w:rsid w:val="00A95073"/>
    <w:rsid w:val="00A96BCE"/>
    <w:rsid w:val="00A97726"/>
    <w:rsid w:val="00AA0512"/>
    <w:rsid w:val="00AA0C42"/>
    <w:rsid w:val="00AA0E0E"/>
    <w:rsid w:val="00AA0F6B"/>
    <w:rsid w:val="00AA41D1"/>
    <w:rsid w:val="00AA4E0F"/>
    <w:rsid w:val="00AA56DE"/>
    <w:rsid w:val="00AA631D"/>
    <w:rsid w:val="00AB3753"/>
    <w:rsid w:val="00AB4124"/>
    <w:rsid w:val="00AB4165"/>
    <w:rsid w:val="00AB4BD0"/>
    <w:rsid w:val="00AB5617"/>
    <w:rsid w:val="00AB5ED0"/>
    <w:rsid w:val="00AB7094"/>
    <w:rsid w:val="00AC015A"/>
    <w:rsid w:val="00AC157E"/>
    <w:rsid w:val="00AC1A34"/>
    <w:rsid w:val="00AC1FB6"/>
    <w:rsid w:val="00AC2BBC"/>
    <w:rsid w:val="00AC31AD"/>
    <w:rsid w:val="00AC4A13"/>
    <w:rsid w:val="00AC50F7"/>
    <w:rsid w:val="00AC5C6C"/>
    <w:rsid w:val="00AC5CB9"/>
    <w:rsid w:val="00AC5F5B"/>
    <w:rsid w:val="00AC7B50"/>
    <w:rsid w:val="00AC7BE5"/>
    <w:rsid w:val="00AD042B"/>
    <w:rsid w:val="00AD23CF"/>
    <w:rsid w:val="00AD381A"/>
    <w:rsid w:val="00AD38DB"/>
    <w:rsid w:val="00AD416F"/>
    <w:rsid w:val="00AD5338"/>
    <w:rsid w:val="00AE0355"/>
    <w:rsid w:val="00AE102E"/>
    <w:rsid w:val="00AE30A3"/>
    <w:rsid w:val="00AE3ACE"/>
    <w:rsid w:val="00AE517B"/>
    <w:rsid w:val="00AE699A"/>
    <w:rsid w:val="00AE7597"/>
    <w:rsid w:val="00AF09DD"/>
    <w:rsid w:val="00AF14F2"/>
    <w:rsid w:val="00AF24B8"/>
    <w:rsid w:val="00AF2ADE"/>
    <w:rsid w:val="00AF2F54"/>
    <w:rsid w:val="00AF34DA"/>
    <w:rsid w:val="00AF490D"/>
    <w:rsid w:val="00AF639B"/>
    <w:rsid w:val="00AF6DBD"/>
    <w:rsid w:val="00AF7AC6"/>
    <w:rsid w:val="00B0084E"/>
    <w:rsid w:val="00B00B08"/>
    <w:rsid w:val="00B0128B"/>
    <w:rsid w:val="00B016B0"/>
    <w:rsid w:val="00B01895"/>
    <w:rsid w:val="00B0232E"/>
    <w:rsid w:val="00B0249C"/>
    <w:rsid w:val="00B034A7"/>
    <w:rsid w:val="00B036CC"/>
    <w:rsid w:val="00B03E5A"/>
    <w:rsid w:val="00B04590"/>
    <w:rsid w:val="00B057B6"/>
    <w:rsid w:val="00B065BE"/>
    <w:rsid w:val="00B06A35"/>
    <w:rsid w:val="00B0756C"/>
    <w:rsid w:val="00B07F7D"/>
    <w:rsid w:val="00B103AE"/>
    <w:rsid w:val="00B10C8C"/>
    <w:rsid w:val="00B10E23"/>
    <w:rsid w:val="00B11FD9"/>
    <w:rsid w:val="00B12F57"/>
    <w:rsid w:val="00B13017"/>
    <w:rsid w:val="00B137C3"/>
    <w:rsid w:val="00B14147"/>
    <w:rsid w:val="00B14D5D"/>
    <w:rsid w:val="00B169FE"/>
    <w:rsid w:val="00B17E0F"/>
    <w:rsid w:val="00B21ED8"/>
    <w:rsid w:val="00B225A4"/>
    <w:rsid w:val="00B2308B"/>
    <w:rsid w:val="00B24426"/>
    <w:rsid w:val="00B24CAD"/>
    <w:rsid w:val="00B256E9"/>
    <w:rsid w:val="00B2588C"/>
    <w:rsid w:val="00B25FEA"/>
    <w:rsid w:val="00B265A3"/>
    <w:rsid w:val="00B27014"/>
    <w:rsid w:val="00B27B1F"/>
    <w:rsid w:val="00B31F1A"/>
    <w:rsid w:val="00B3246D"/>
    <w:rsid w:val="00B33809"/>
    <w:rsid w:val="00B33B16"/>
    <w:rsid w:val="00B33C91"/>
    <w:rsid w:val="00B33CE2"/>
    <w:rsid w:val="00B34D44"/>
    <w:rsid w:val="00B3525F"/>
    <w:rsid w:val="00B35E46"/>
    <w:rsid w:val="00B36539"/>
    <w:rsid w:val="00B37F3D"/>
    <w:rsid w:val="00B41BBD"/>
    <w:rsid w:val="00B4201B"/>
    <w:rsid w:val="00B42987"/>
    <w:rsid w:val="00B42AF5"/>
    <w:rsid w:val="00B42D1B"/>
    <w:rsid w:val="00B439EB"/>
    <w:rsid w:val="00B44131"/>
    <w:rsid w:val="00B44A91"/>
    <w:rsid w:val="00B50095"/>
    <w:rsid w:val="00B505F9"/>
    <w:rsid w:val="00B519D3"/>
    <w:rsid w:val="00B526DA"/>
    <w:rsid w:val="00B54623"/>
    <w:rsid w:val="00B54837"/>
    <w:rsid w:val="00B55711"/>
    <w:rsid w:val="00B55A60"/>
    <w:rsid w:val="00B55D82"/>
    <w:rsid w:val="00B55F78"/>
    <w:rsid w:val="00B57703"/>
    <w:rsid w:val="00B6073E"/>
    <w:rsid w:val="00B615E6"/>
    <w:rsid w:val="00B6348E"/>
    <w:rsid w:val="00B63CD3"/>
    <w:rsid w:val="00B64194"/>
    <w:rsid w:val="00B64210"/>
    <w:rsid w:val="00B6467C"/>
    <w:rsid w:val="00B66DC8"/>
    <w:rsid w:val="00B67EC0"/>
    <w:rsid w:val="00B70258"/>
    <w:rsid w:val="00B7315C"/>
    <w:rsid w:val="00B7373E"/>
    <w:rsid w:val="00B74084"/>
    <w:rsid w:val="00B75363"/>
    <w:rsid w:val="00B755C1"/>
    <w:rsid w:val="00B767ED"/>
    <w:rsid w:val="00B768F5"/>
    <w:rsid w:val="00B77B1C"/>
    <w:rsid w:val="00B80992"/>
    <w:rsid w:val="00B85751"/>
    <w:rsid w:val="00B85909"/>
    <w:rsid w:val="00B85F3B"/>
    <w:rsid w:val="00B86D13"/>
    <w:rsid w:val="00B875FE"/>
    <w:rsid w:val="00B876FF"/>
    <w:rsid w:val="00B90285"/>
    <w:rsid w:val="00B90BE5"/>
    <w:rsid w:val="00B90E9F"/>
    <w:rsid w:val="00B9219C"/>
    <w:rsid w:val="00B93114"/>
    <w:rsid w:val="00B93ADE"/>
    <w:rsid w:val="00B95F83"/>
    <w:rsid w:val="00B96090"/>
    <w:rsid w:val="00B97779"/>
    <w:rsid w:val="00B97B69"/>
    <w:rsid w:val="00BA1544"/>
    <w:rsid w:val="00BA1985"/>
    <w:rsid w:val="00BA2E2A"/>
    <w:rsid w:val="00BA4FE1"/>
    <w:rsid w:val="00BA5059"/>
    <w:rsid w:val="00BA56E3"/>
    <w:rsid w:val="00BA705C"/>
    <w:rsid w:val="00BA7352"/>
    <w:rsid w:val="00BA7CB4"/>
    <w:rsid w:val="00BA7D06"/>
    <w:rsid w:val="00BB00FC"/>
    <w:rsid w:val="00BB1698"/>
    <w:rsid w:val="00BB19D9"/>
    <w:rsid w:val="00BB38BE"/>
    <w:rsid w:val="00BB3CC1"/>
    <w:rsid w:val="00BB3D32"/>
    <w:rsid w:val="00BB7D3B"/>
    <w:rsid w:val="00BC0D33"/>
    <w:rsid w:val="00BC0F49"/>
    <w:rsid w:val="00BC10DC"/>
    <w:rsid w:val="00BC1DCD"/>
    <w:rsid w:val="00BC20B0"/>
    <w:rsid w:val="00BC2472"/>
    <w:rsid w:val="00BC3150"/>
    <w:rsid w:val="00BC3488"/>
    <w:rsid w:val="00BC39ED"/>
    <w:rsid w:val="00BC40D0"/>
    <w:rsid w:val="00BC4D98"/>
    <w:rsid w:val="00BC60B8"/>
    <w:rsid w:val="00BC7D3D"/>
    <w:rsid w:val="00BD1ADE"/>
    <w:rsid w:val="00BD1BA1"/>
    <w:rsid w:val="00BD24E4"/>
    <w:rsid w:val="00BD2E64"/>
    <w:rsid w:val="00BD2FBC"/>
    <w:rsid w:val="00BD35D5"/>
    <w:rsid w:val="00BD3862"/>
    <w:rsid w:val="00BD3C7B"/>
    <w:rsid w:val="00BD3E9D"/>
    <w:rsid w:val="00BD4C59"/>
    <w:rsid w:val="00BD5F23"/>
    <w:rsid w:val="00BD69E7"/>
    <w:rsid w:val="00BD70DC"/>
    <w:rsid w:val="00BD7FBB"/>
    <w:rsid w:val="00BE042C"/>
    <w:rsid w:val="00BE0F3B"/>
    <w:rsid w:val="00BE169F"/>
    <w:rsid w:val="00BE1855"/>
    <w:rsid w:val="00BE23B2"/>
    <w:rsid w:val="00BE380C"/>
    <w:rsid w:val="00BE38FB"/>
    <w:rsid w:val="00BE46E3"/>
    <w:rsid w:val="00BE5AD6"/>
    <w:rsid w:val="00BE75BE"/>
    <w:rsid w:val="00BE75FD"/>
    <w:rsid w:val="00BF106A"/>
    <w:rsid w:val="00BF1365"/>
    <w:rsid w:val="00BF1AA5"/>
    <w:rsid w:val="00BF1ADB"/>
    <w:rsid w:val="00BF2431"/>
    <w:rsid w:val="00BF27D0"/>
    <w:rsid w:val="00BF2ABC"/>
    <w:rsid w:val="00BF2F1B"/>
    <w:rsid w:val="00BF349D"/>
    <w:rsid w:val="00BF3E5E"/>
    <w:rsid w:val="00BF4701"/>
    <w:rsid w:val="00BF6169"/>
    <w:rsid w:val="00BF6596"/>
    <w:rsid w:val="00BF7978"/>
    <w:rsid w:val="00BF7CF3"/>
    <w:rsid w:val="00BF7E12"/>
    <w:rsid w:val="00C00837"/>
    <w:rsid w:val="00C00DD6"/>
    <w:rsid w:val="00C01138"/>
    <w:rsid w:val="00C03316"/>
    <w:rsid w:val="00C0369F"/>
    <w:rsid w:val="00C0423D"/>
    <w:rsid w:val="00C069C7"/>
    <w:rsid w:val="00C06C51"/>
    <w:rsid w:val="00C100A5"/>
    <w:rsid w:val="00C12261"/>
    <w:rsid w:val="00C13AB2"/>
    <w:rsid w:val="00C14BBB"/>
    <w:rsid w:val="00C14F61"/>
    <w:rsid w:val="00C16280"/>
    <w:rsid w:val="00C16542"/>
    <w:rsid w:val="00C17944"/>
    <w:rsid w:val="00C22EEA"/>
    <w:rsid w:val="00C230F3"/>
    <w:rsid w:val="00C24072"/>
    <w:rsid w:val="00C257E1"/>
    <w:rsid w:val="00C25D50"/>
    <w:rsid w:val="00C2625E"/>
    <w:rsid w:val="00C26981"/>
    <w:rsid w:val="00C27FE4"/>
    <w:rsid w:val="00C3220E"/>
    <w:rsid w:val="00C345AA"/>
    <w:rsid w:val="00C353BA"/>
    <w:rsid w:val="00C3542E"/>
    <w:rsid w:val="00C37019"/>
    <w:rsid w:val="00C37377"/>
    <w:rsid w:val="00C401F9"/>
    <w:rsid w:val="00C4096B"/>
    <w:rsid w:val="00C40F28"/>
    <w:rsid w:val="00C4114B"/>
    <w:rsid w:val="00C41335"/>
    <w:rsid w:val="00C4162B"/>
    <w:rsid w:val="00C41B8F"/>
    <w:rsid w:val="00C45BD1"/>
    <w:rsid w:val="00C45FD6"/>
    <w:rsid w:val="00C4615E"/>
    <w:rsid w:val="00C46AD3"/>
    <w:rsid w:val="00C47640"/>
    <w:rsid w:val="00C479B7"/>
    <w:rsid w:val="00C506BC"/>
    <w:rsid w:val="00C50E2E"/>
    <w:rsid w:val="00C52B55"/>
    <w:rsid w:val="00C543FF"/>
    <w:rsid w:val="00C55414"/>
    <w:rsid w:val="00C60F73"/>
    <w:rsid w:val="00C617E4"/>
    <w:rsid w:val="00C61F4D"/>
    <w:rsid w:val="00C62E16"/>
    <w:rsid w:val="00C634AE"/>
    <w:rsid w:val="00C6371D"/>
    <w:rsid w:val="00C639AD"/>
    <w:rsid w:val="00C64026"/>
    <w:rsid w:val="00C64867"/>
    <w:rsid w:val="00C64FEC"/>
    <w:rsid w:val="00C65F91"/>
    <w:rsid w:val="00C66A9D"/>
    <w:rsid w:val="00C6727E"/>
    <w:rsid w:val="00C70077"/>
    <w:rsid w:val="00C71704"/>
    <w:rsid w:val="00C72AE3"/>
    <w:rsid w:val="00C737D2"/>
    <w:rsid w:val="00C74A99"/>
    <w:rsid w:val="00C76664"/>
    <w:rsid w:val="00C77C30"/>
    <w:rsid w:val="00C8084E"/>
    <w:rsid w:val="00C8237B"/>
    <w:rsid w:val="00C85E9D"/>
    <w:rsid w:val="00C8794F"/>
    <w:rsid w:val="00C900D4"/>
    <w:rsid w:val="00C911CB"/>
    <w:rsid w:val="00C913DE"/>
    <w:rsid w:val="00C916CD"/>
    <w:rsid w:val="00C92545"/>
    <w:rsid w:val="00C9317E"/>
    <w:rsid w:val="00C94287"/>
    <w:rsid w:val="00C94B47"/>
    <w:rsid w:val="00C9535F"/>
    <w:rsid w:val="00C961ED"/>
    <w:rsid w:val="00C965C3"/>
    <w:rsid w:val="00C96860"/>
    <w:rsid w:val="00CA11A8"/>
    <w:rsid w:val="00CA12A1"/>
    <w:rsid w:val="00CA151A"/>
    <w:rsid w:val="00CA246B"/>
    <w:rsid w:val="00CA34C1"/>
    <w:rsid w:val="00CA397C"/>
    <w:rsid w:val="00CA5EF2"/>
    <w:rsid w:val="00CA5F13"/>
    <w:rsid w:val="00CA606B"/>
    <w:rsid w:val="00CA711A"/>
    <w:rsid w:val="00CB1833"/>
    <w:rsid w:val="00CB2619"/>
    <w:rsid w:val="00CB49D0"/>
    <w:rsid w:val="00CB51B9"/>
    <w:rsid w:val="00CB5D03"/>
    <w:rsid w:val="00CB7BF3"/>
    <w:rsid w:val="00CB7D93"/>
    <w:rsid w:val="00CC10E4"/>
    <w:rsid w:val="00CC1A41"/>
    <w:rsid w:val="00CC26F3"/>
    <w:rsid w:val="00CC4460"/>
    <w:rsid w:val="00CC491D"/>
    <w:rsid w:val="00CC4BED"/>
    <w:rsid w:val="00CC541D"/>
    <w:rsid w:val="00CC557E"/>
    <w:rsid w:val="00CC7E6E"/>
    <w:rsid w:val="00CD063D"/>
    <w:rsid w:val="00CD09C2"/>
    <w:rsid w:val="00CD1559"/>
    <w:rsid w:val="00CD1C81"/>
    <w:rsid w:val="00CD1E77"/>
    <w:rsid w:val="00CD3508"/>
    <w:rsid w:val="00CD3F15"/>
    <w:rsid w:val="00CD4C81"/>
    <w:rsid w:val="00CD4F53"/>
    <w:rsid w:val="00CD6096"/>
    <w:rsid w:val="00CD6494"/>
    <w:rsid w:val="00CD691C"/>
    <w:rsid w:val="00CD694F"/>
    <w:rsid w:val="00CD6EBB"/>
    <w:rsid w:val="00CD73AC"/>
    <w:rsid w:val="00CD76D4"/>
    <w:rsid w:val="00CD7BB6"/>
    <w:rsid w:val="00CE0165"/>
    <w:rsid w:val="00CE1A85"/>
    <w:rsid w:val="00CE1BBE"/>
    <w:rsid w:val="00CE2040"/>
    <w:rsid w:val="00CE2B75"/>
    <w:rsid w:val="00CE3922"/>
    <w:rsid w:val="00CE3A0F"/>
    <w:rsid w:val="00CE45D3"/>
    <w:rsid w:val="00CE492C"/>
    <w:rsid w:val="00CE4E64"/>
    <w:rsid w:val="00CE5EC3"/>
    <w:rsid w:val="00CE645E"/>
    <w:rsid w:val="00CE701B"/>
    <w:rsid w:val="00CE7426"/>
    <w:rsid w:val="00CE7CB9"/>
    <w:rsid w:val="00CF005F"/>
    <w:rsid w:val="00CF076A"/>
    <w:rsid w:val="00CF17DE"/>
    <w:rsid w:val="00CF3F1D"/>
    <w:rsid w:val="00CF3F2E"/>
    <w:rsid w:val="00CF494A"/>
    <w:rsid w:val="00CF6E95"/>
    <w:rsid w:val="00CF71C8"/>
    <w:rsid w:val="00CF7570"/>
    <w:rsid w:val="00D004E1"/>
    <w:rsid w:val="00D02A97"/>
    <w:rsid w:val="00D02B4A"/>
    <w:rsid w:val="00D02D0C"/>
    <w:rsid w:val="00D0349C"/>
    <w:rsid w:val="00D03B16"/>
    <w:rsid w:val="00D04040"/>
    <w:rsid w:val="00D04973"/>
    <w:rsid w:val="00D05094"/>
    <w:rsid w:val="00D053D8"/>
    <w:rsid w:val="00D0611C"/>
    <w:rsid w:val="00D0661A"/>
    <w:rsid w:val="00D10F62"/>
    <w:rsid w:val="00D11773"/>
    <w:rsid w:val="00D11AC8"/>
    <w:rsid w:val="00D13327"/>
    <w:rsid w:val="00D13C59"/>
    <w:rsid w:val="00D15299"/>
    <w:rsid w:val="00D163D3"/>
    <w:rsid w:val="00D16B0D"/>
    <w:rsid w:val="00D2025C"/>
    <w:rsid w:val="00D20CB2"/>
    <w:rsid w:val="00D211F7"/>
    <w:rsid w:val="00D2148F"/>
    <w:rsid w:val="00D2200F"/>
    <w:rsid w:val="00D22525"/>
    <w:rsid w:val="00D259AD"/>
    <w:rsid w:val="00D25A6E"/>
    <w:rsid w:val="00D2652C"/>
    <w:rsid w:val="00D27203"/>
    <w:rsid w:val="00D273EA"/>
    <w:rsid w:val="00D275A5"/>
    <w:rsid w:val="00D27921"/>
    <w:rsid w:val="00D27B0C"/>
    <w:rsid w:val="00D31B4A"/>
    <w:rsid w:val="00D3244D"/>
    <w:rsid w:val="00D3248A"/>
    <w:rsid w:val="00D32BA0"/>
    <w:rsid w:val="00D332E3"/>
    <w:rsid w:val="00D3337D"/>
    <w:rsid w:val="00D3417B"/>
    <w:rsid w:val="00D34419"/>
    <w:rsid w:val="00D35640"/>
    <w:rsid w:val="00D35818"/>
    <w:rsid w:val="00D37EC0"/>
    <w:rsid w:val="00D40E30"/>
    <w:rsid w:val="00D4219D"/>
    <w:rsid w:val="00D439B2"/>
    <w:rsid w:val="00D43A06"/>
    <w:rsid w:val="00D44282"/>
    <w:rsid w:val="00D44E70"/>
    <w:rsid w:val="00D45529"/>
    <w:rsid w:val="00D4581C"/>
    <w:rsid w:val="00D46032"/>
    <w:rsid w:val="00D46206"/>
    <w:rsid w:val="00D466E5"/>
    <w:rsid w:val="00D470BE"/>
    <w:rsid w:val="00D47114"/>
    <w:rsid w:val="00D50E16"/>
    <w:rsid w:val="00D51A0F"/>
    <w:rsid w:val="00D51AC6"/>
    <w:rsid w:val="00D54910"/>
    <w:rsid w:val="00D56651"/>
    <w:rsid w:val="00D56844"/>
    <w:rsid w:val="00D56B15"/>
    <w:rsid w:val="00D56E35"/>
    <w:rsid w:val="00D57802"/>
    <w:rsid w:val="00D579AE"/>
    <w:rsid w:val="00D60694"/>
    <w:rsid w:val="00D6088A"/>
    <w:rsid w:val="00D6089C"/>
    <w:rsid w:val="00D60B90"/>
    <w:rsid w:val="00D62F4E"/>
    <w:rsid w:val="00D62FB1"/>
    <w:rsid w:val="00D658F0"/>
    <w:rsid w:val="00D662ED"/>
    <w:rsid w:val="00D663B9"/>
    <w:rsid w:val="00D67AF1"/>
    <w:rsid w:val="00D70041"/>
    <w:rsid w:val="00D706C2"/>
    <w:rsid w:val="00D7083B"/>
    <w:rsid w:val="00D7098A"/>
    <w:rsid w:val="00D70A2D"/>
    <w:rsid w:val="00D71B37"/>
    <w:rsid w:val="00D7201B"/>
    <w:rsid w:val="00D74DD1"/>
    <w:rsid w:val="00D7527A"/>
    <w:rsid w:val="00D76388"/>
    <w:rsid w:val="00D767AC"/>
    <w:rsid w:val="00D768FC"/>
    <w:rsid w:val="00D80A68"/>
    <w:rsid w:val="00D81246"/>
    <w:rsid w:val="00D81261"/>
    <w:rsid w:val="00D831C5"/>
    <w:rsid w:val="00D83354"/>
    <w:rsid w:val="00D83619"/>
    <w:rsid w:val="00D83FDF"/>
    <w:rsid w:val="00D85672"/>
    <w:rsid w:val="00D86CB6"/>
    <w:rsid w:val="00D86DB0"/>
    <w:rsid w:val="00D876AD"/>
    <w:rsid w:val="00D87EE6"/>
    <w:rsid w:val="00D90BC6"/>
    <w:rsid w:val="00D923B5"/>
    <w:rsid w:val="00D9361D"/>
    <w:rsid w:val="00D93A3A"/>
    <w:rsid w:val="00D9451A"/>
    <w:rsid w:val="00D94730"/>
    <w:rsid w:val="00D947B1"/>
    <w:rsid w:val="00D9517B"/>
    <w:rsid w:val="00D97490"/>
    <w:rsid w:val="00D976EF"/>
    <w:rsid w:val="00DA16B6"/>
    <w:rsid w:val="00DA45C1"/>
    <w:rsid w:val="00DA4C58"/>
    <w:rsid w:val="00DA50EA"/>
    <w:rsid w:val="00DA51DF"/>
    <w:rsid w:val="00DA6FC5"/>
    <w:rsid w:val="00DA764E"/>
    <w:rsid w:val="00DB0200"/>
    <w:rsid w:val="00DB0B3D"/>
    <w:rsid w:val="00DB0EDB"/>
    <w:rsid w:val="00DB11B1"/>
    <w:rsid w:val="00DB1745"/>
    <w:rsid w:val="00DB1988"/>
    <w:rsid w:val="00DB308D"/>
    <w:rsid w:val="00DB3AFD"/>
    <w:rsid w:val="00DB3EC0"/>
    <w:rsid w:val="00DB5B81"/>
    <w:rsid w:val="00DB7C3D"/>
    <w:rsid w:val="00DB7F11"/>
    <w:rsid w:val="00DC08EA"/>
    <w:rsid w:val="00DC0F07"/>
    <w:rsid w:val="00DC0F10"/>
    <w:rsid w:val="00DC10AF"/>
    <w:rsid w:val="00DC179C"/>
    <w:rsid w:val="00DC1AFF"/>
    <w:rsid w:val="00DC3B56"/>
    <w:rsid w:val="00DC3ECD"/>
    <w:rsid w:val="00DC53CD"/>
    <w:rsid w:val="00DC5A6C"/>
    <w:rsid w:val="00DC5CE2"/>
    <w:rsid w:val="00DC653C"/>
    <w:rsid w:val="00DC7526"/>
    <w:rsid w:val="00DC7B69"/>
    <w:rsid w:val="00DD04D8"/>
    <w:rsid w:val="00DD1B50"/>
    <w:rsid w:val="00DD1F0C"/>
    <w:rsid w:val="00DD2B91"/>
    <w:rsid w:val="00DD4FBD"/>
    <w:rsid w:val="00DD6702"/>
    <w:rsid w:val="00DE09CB"/>
    <w:rsid w:val="00DE13F1"/>
    <w:rsid w:val="00DE20ED"/>
    <w:rsid w:val="00DE362C"/>
    <w:rsid w:val="00DE3CDE"/>
    <w:rsid w:val="00DE3FE6"/>
    <w:rsid w:val="00DE41E3"/>
    <w:rsid w:val="00DE4A60"/>
    <w:rsid w:val="00DE4B51"/>
    <w:rsid w:val="00DE74C8"/>
    <w:rsid w:val="00DE7566"/>
    <w:rsid w:val="00DE7C41"/>
    <w:rsid w:val="00DF051B"/>
    <w:rsid w:val="00DF06A2"/>
    <w:rsid w:val="00DF1625"/>
    <w:rsid w:val="00DF1BD7"/>
    <w:rsid w:val="00DF2728"/>
    <w:rsid w:val="00DF2DF4"/>
    <w:rsid w:val="00DF3A0F"/>
    <w:rsid w:val="00DF4B01"/>
    <w:rsid w:val="00DF6084"/>
    <w:rsid w:val="00DF60E2"/>
    <w:rsid w:val="00DF633C"/>
    <w:rsid w:val="00DF6971"/>
    <w:rsid w:val="00DF69E4"/>
    <w:rsid w:val="00E01180"/>
    <w:rsid w:val="00E02DB6"/>
    <w:rsid w:val="00E03258"/>
    <w:rsid w:val="00E04CE1"/>
    <w:rsid w:val="00E061BD"/>
    <w:rsid w:val="00E06F8D"/>
    <w:rsid w:val="00E07539"/>
    <w:rsid w:val="00E1188B"/>
    <w:rsid w:val="00E122E8"/>
    <w:rsid w:val="00E12E8D"/>
    <w:rsid w:val="00E13080"/>
    <w:rsid w:val="00E13BD2"/>
    <w:rsid w:val="00E13D48"/>
    <w:rsid w:val="00E14242"/>
    <w:rsid w:val="00E1444B"/>
    <w:rsid w:val="00E145D9"/>
    <w:rsid w:val="00E1474F"/>
    <w:rsid w:val="00E14BAC"/>
    <w:rsid w:val="00E1628D"/>
    <w:rsid w:val="00E1653B"/>
    <w:rsid w:val="00E17757"/>
    <w:rsid w:val="00E17F8F"/>
    <w:rsid w:val="00E21A39"/>
    <w:rsid w:val="00E23536"/>
    <w:rsid w:val="00E23718"/>
    <w:rsid w:val="00E238A0"/>
    <w:rsid w:val="00E23E51"/>
    <w:rsid w:val="00E24770"/>
    <w:rsid w:val="00E248C6"/>
    <w:rsid w:val="00E25334"/>
    <w:rsid w:val="00E2590C"/>
    <w:rsid w:val="00E25921"/>
    <w:rsid w:val="00E26C7F"/>
    <w:rsid w:val="00E27EEA"/>
    <w:rsid w:val="00E30128"/>
    <w:rsid w:val="00E301A9"/>
    <w:rsid w:val="00E306DA"/>
    <w:rsid w:val="00E321EB"/>
    <w:rsid w:val="00E34816"/>
    <w:rsid w:val="00E35C50"/>
    <w:rsid w:val="00E36070"/>
    <w:rsid w:val="00E37502"/>
    <w:rsid w:val="00E37E66"/>
    <w:rsid w:val="00E37EBF"/>
    <w:rsid w:val="00E412CD"/>
    <w:rsid w:val="00E41F49"/>
    <w:rsid w:val="00E44DBC"/>
    <w:rsid w:val="00E4527B"/>
    <w:rsid w:val="00E458F6"/>
    <w:rsid w:val="00E459C8"/>
    <w:rsid w:val="00E462EF"/>
    <w:rsid w:val="00E4679A"/>
    <w:rsid w:val="00E500A9"/>
    <w:rsid w:val="00E50B2B"/>
    <w:rsid w:val="00E50C40"/>
    <w:rsid w:val="00E525C9"/>
    <w:rsid w:val="00E5283B"/>
    <w:rsid w:val="00E52F23"/>
    <w:rsid w:val="00E539FA"/>
    <w:rsid w:val="00E53A1B"/>
    <w:rsid w:val="00E53C59"/>
    <w:rsid w:val="00E54A43"/>
    <w:rsid w:val="00E55B4C"/>
    <w:rsid w:val="00E55ED7"/>
    <w:rsid w:val="00E57A40"/>
    <w:rsid w:val="00E60BBD"/>
    <w:rsid w:val="00E618A3"/>
    <w:rsid w:val="00E6337A"/>
    <w:rsid w:val="00E63BB1"/>
    <w:rsid w:val="00E65ECF"/>
    <w:rsid w:val="00E7038C"/>
    <w:rsid w:val="00E70658"/>
    <w:rsid w:val="00E70E8D"/>
    <w:rsid w:val="00E71390"/>
    <w:rsid w:val="00E73E6F"/>
    <w:rsid w:val="00E759E5"/>
    <w:rsid w:val="00E75C57"/>
    <w:rsid w:val="00E7633B"/>
    <w:rsid w:val="00E766D4"/>
    <w:rsid w:val="00E76B09"/>
    <w:rsid w:val="00E770AE"/>
    <w:rsid w:val="00E80C9D"/>
    <w:rsid w:val="00E8376E"/>
    <w:rsid w:val="00E83B7B"/>
    <w:rsid w:val="00E84150"/>
    <w:rsid w:val="00E850B8"/>
    <w:rsid w:val="00E87750"/>
    <w:rsid w:val="00E94242"/>
    <w:rsid w:val="00E94452"/>
    <w:rsid w:val="00E94670"/>
    <w:rsid w:val="00E955E6"/>
    <w:rsid w:val="00E96D19"/>
    <w:rsid w:val="00E979BE"/>
    <w:rsid w:val="00EA0E86"/>
    <w:rsid w:val="00EA1CFF"/>
    <w:rsid w:val="00EA2388"/>
    <w:rsid w:val="00EA2C5B"/>
    <w:rsid w:val="00EA2DC3"/>
    <w:rsid w:val="00EA2F0D"/>
    <w:rsid w:val="00EA36EE"/>
    <w:rsid w:val="00EA435C"/>
    <w:rsid w:val="00EA4450"/>
    <w:rsid w:val="00EA61F6"/>
    <w:rsid w:val="00EB00D1"/>
    <w:rsid w:val="00EB147A"/>
    <w:rsid w:val="00EB169B"/>
    <w:rsid w:val="00EB286A"/>
    <w:rsid w:val="00EB555C"/>
    <w:rsid w:val="00EB58BA"/>
    <w:rsid w:val="00EB5D50"/>
    <w:rsid w:val="00EB688F"/>
    <w:rsid w:val="00EB70D2"/>
    <w:rsid w:val="00EC16B3"/>
    <w:rsid w:val="00EC2BF4"/>
    <w:rsid w:val="00EC36D4"/>
    <w:rsid w:val="00EC401B"/>
    <w:rsid w:val="00EC411B"/>
    <w:rsid w:val="00EC56A7"/>
    <w:rsid w:val="00EC5E13"/>
    <w:rsid w:val="00EC74F0"/>
    <w:rsid w:val="00EC7ADD"/>
    <w:rsid w:val="00ED0769"/>
    <w:rsid w:val="00ED0D0F"/>
    <w:rsid w:val="00ED0ED5"/>
    <w:rsid w:val="00ED13B5"/>
    <w:rsid w:val="00ED2316"/>
    <w:rsid w:val="00ED35E2"/>
    <w:rsid w:val="00ED628C"/>
    <w:rsid w:val="00ED63F3"/>
    <w:rsid w:val="00ED7CFE"/>
    <w:rsid w:val="00EE0C8D"/>
    <w:rsid w:val="00EE1BD6"/>
    <w:rsid w:val="00EE1C21"/>
    <w:rsid w:val="00EE1CE6"/>
    <w:rsid w:val="00EE2880"/>
    <w:rsid w:val="00EE37A4"/>
    <w:rsid w:val="00EE3F50"/>
    <w:rsid w:val="00EE47A2"/>
    <w:rsid w:val="00EE5007"/>
    <w:rsid w:val="00EE52DE"/>
    <w:rsid w:val="00EE5612"/>
    <w:rsid w:val="00EE5EC5"/>
    <w:rsid w:val="00EE6127"/>
    <w:rsid w:val="00EE647C"/>
    <w:rsid w:val="00EE688A"/>
    <w:rsid w:val="00EF099C"/>
    <w:rsid w:val="00EF125A"/>
    <w:rsid w:val="00EF281D"/>
    <w:rsid w:val="00EF2BA2"/>
    <w:rsid w:val="00EF2F71"/>
    <w:rsid w:val="00EF3728"/>
    <w:rsid w:val="00EF5CD4"/>
    <w:rsid w:val="00EF6709"/>
    <w:rsid w:val="00EF71C7"/>
    <w:rsid w:val="00EF7A34"/>
    <w:rsid w:val="00EF7CD0"/>
    <w:rsid w:val="00F006D0"/>
    <w:rsid w:val="00F0278E"/>
    <w:rsid w:val="00F0409E"/>
    <w:rsid w:val="00F04CEF"/>
    <w:rsid w:val="00F04FCB"/>
    <w:rsid w:val="00F059AA"/>
    <w:rsid w:val="00F06B6F"/>
    <w:rsid w:val="00F116DF"/>
    <w:rsid w:val="00F1197B"/>
    <w:rsid w:val="00F126A1"/>
    <w:rsid w:val="00F12A14"/>
    <w:rsid w:val="00F1340B"/>
    <w:rsid w:val="00F13767"/>
    <w:rsid w:val="00F13AD4"/>
    <w:rsid w:val="00F148F8"/>
    <w:rsid w:val="00F15D71"/>
    <w:rsid w:val="00F16606"/>
    <w:rsid w:val="00F16910"/>
    <w:rsid w:val="00F16FCA"/>
    <w:rsid w:val="00F200BC"/>
    <w:rsid w:val="00F2056B"/>
    <w:rsid w:val="00F20E98"/>
    <w:rsid w:val="00F2385C"/>
    <w:rsid w:val="00F240BE"/>
    <w:rsid w:val="00F251C8"/>
    <w:rsid w:val="00F254E8"/>
    <w:rsid w:val="00F25EAF"/>
    <w:rsid w:val="00F27D7E"/>
    <w:rsid w:val="00F30F93"/>
    <w:rsid w:val="00F32802"/>
    <w:rsid w:val="00F32D60"/>
    <w:rsid w:val="00F33128"/>
    <w:rsid w:val="00F348FB"/>
    <w:rsid w:val="00F34BC0"/>
    <w:rsid w:val="00F3534C"/>
    <w:rsid w:val="00F35B47"/>
    <w:rsid w:val="00F4019E"/>
    <w:rsid w:val="00F40FC3"/>
    <w:rsid w:val="00F41AC8"/>
    <w:rsid w:val="00F42F24"/>
    <w:rsid w:val="00F43091"/>
    <w:rsid w:val="00F43CF3"/>
    <w:rsid w:val="00F441C3"/>
    <w:rsid w:val="00F449C8"/>
    <w:rsid w:val="00F44B33"/>
    <w:rsid w:val="00F44F8B"/>
    <w:rsid w:val="00F450CC"/>
    <w:rsid w:val="00F46DEF"/>
    <w:rsid w:val="00F50221"/>
    <w:rsid w:val="00F51C75"/>
    <w:rsid w:val="00F53005"/>
    <w:rsid w:val="00F53679"/>
    <w:rsid w:val="00F53816"/>
    <w:rsid w:val="00F54163"/>
    <w:rsid w:val="00F54A01"/>
    <w:rsid w:val="00F555FE"/>
    <w:rsid w:val="00F55DE6"/>
    <w:rsid w:val="00F57208"/>
    <w:rsid w:val="00F57AC9"/>
    <w:rsid w:val="00F61F99"/>
    <w:rsid w:val="00F626D0"/>
    <w:rsid w:val="00F6271F"/>
    <w:rsid w:val="00F6329B"/>
    <w:rsid w:val="00F63597"/>
    <w:rsid w:val="00F63B91"/>
    <w:rsid w:val="00F64ACC"/>
    <w:rsid w:val="00F6754B"/>
    <w:rsid w:val="00F7053C"/>
    <w:rsid w:val="00F7090C"/>
    <w:rsid w:val="00F7182E"/>
    <w:rsid w:val="00F71BEF"/>
    <w:rsid w:val="00F726E4"/>
    <w:rsid w:val="00F73868"/>
    <w:rsid w:val="00F73F01"/>
    <w:rsid w:val="00F741E3"/>
    <w:rsid w:val="00F74F48"/>
    <w:rsid w:val="00F75626"/>
    <w:rsid w:val="00F75C65"/>
    <w:rsid w:val="00F762DE"/>
    <w:rsid w:val="00F7643F"/>
    <w:rsid w:val="00F768D3"/>
    <w:rsid w:val="00F77190"/>
    <w:rsid w:val="00F7784C"/>
    <w:rsid w:val="00F8108E"/>
    <w:rsid w:val="00F811E8"/>
    <w:rsid w:val="00F82772"/>
    <w:rsid w:val="00F8312C"/>
    <w:rsid w:val="00F85BAD"/>
    <w:rsid w:val="00F86204"/>
    <w:rsid w:val="00F866A6"/>
    <w:rsid w:val="00F87385"/>
    <w:rsid w:val="00F87893"/>
    <w:rsid w:val="00F87925"/>
    <w:rsid w:val="00F879EB"/>
    <w:rsid w:val="00F87BA7"/>
    <w:rsid w:val="00F87C19"/>
    <w:rsid w:val="00F90687"/>
    <w:rsid w:val="00F93121"/>
    <w:rsid w:val="00F93EBC"/>
    <w:rsid w:val="00F95507"/>
    <w:rsid w:val="00F95A04"/>
    <w:rsid w:val="00F9640A"/>
    <w:rsid w:val="00F96BAD"/>
    <w:rsid w:val="00FA0AAE"/>
    <w:rsid w:val="00FA0C0C"/>
    <w:rsid w:val="00FA0FBA"/>
    <w:rsid w:val="00FA166A"/>
    <w:rsid w:val="00FA1A3E"/>
    <w:rsid w:val="00FA2361"/>
    <w:rsid w:val="00FA26DC"/>
    <w:rsid w:val="00FA2C0C"/>
    <w:rsid w:val="00FA4701"/>
    <w:rsid w:val="00FA5034"/>
    <w:rsid w:val="00FB00CA"/>
    <w:rsid w:val="00FB0612"/>
    <w:rsid w:val="00FB0D0E"/>
    <w:rsid w:val="00FB2D0F"/>
    <w:rsid w:val="00FB6833"/>
    <w:rsid w:val="00FB72C2"/>
    <w:rsid w:val="00FB7B63"/>
    <w:rsid w:val="00FC14D7"/>
    <w:rsid w:val="00FC262A"/>
    <w:rsid w:val="00FC37CE"/>
    <w:rsid w:val="00FC48A5"/>
    <w:rsid w:val="00FC5CDD"/>
    <w:rsid w:val="00FC6665"/>
    <w:rsid w:val="00FC73CB"/>
    <w:rsid w:val="00FC78CB"/>
    <w:rsid w:val="00FC7CED"/>
    <w:rsid w:val="00FD1546"/>
    <w:rsid w:val="00FD286B"/>
    <w:rsid w:val="00FD34F0"/>
    <w:rsid w:val="00FD37BD"/>
    <w:rsid w:val="00FE0E21"/>
    <w:rsid w:val="00FE2644"/>
    <w:rsid w:val="00FE2933"/>
    <w:rsid w:val="00FE2C1B"/>
    <w:rsid w:val="00FE3B37"/>
    <w:rsid w:val="00FE3E42"/>
    <w:rsid w:val="00FE4514"/>
    <w:rsid w:val="00FE4D60"/>
    <w:rsid w:val="00FE6D87"/>
    <w:rsid w:val="00FF0109"/>
    <w:rsid w:val="00FF0418"/>
    <w:rsid w:val="00FF0886"/>
    <w:rsid w:val="00FF159E"/>
    <w:rsid w:val="00FF4121"/>
    <w:rsid w:val="00FF468E"/>
    <w:rsid w:val="00FF65FC"/>
    <w:rsid w:val="00FF7176"/>
    <w:rsid w:val="00FF7FEB"/>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594c5"/>
    </o:shapedefaults>
    <o:shapelayout v:ext="edit">
      <o:idmap v:ext="edit" data="1"/>
    </o:shapelayout>
  </w:shapeDefaults>
  <w:decimalSymbol w:val="."/>
  <w:listSeparator w:val=","/>
  <w14:docId w14:val="6B607549"/>
  <w15:docId w15:val="{7DC888B9-96F1-47BC-B173-E6FB8E524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579C8"/>
    <w:pPr>
      <w:jc w:val="both"/>
    </w:pPr>
    <w:rPr>
      <w:rFonts w:ascii="Verdana" w:hAnsi="Verdana"/>
      <w:color w:val="333333"/>
      <w:szCs w:val="24"/>
      <w:lang w:val="en-GB" w:eastAsia="en-GB"/>
    </w:rPr>
  </w:style>
  <w:style w:type="paragraph" w:styleId="Heading1">
    <w:name w:val="heading 1"/>
    <w:basedOn w:val="Normal"/>
    <w:next w:val="Normal"/>
    <w:link w:val="Heading1Char"/>
    <w:qFormat/>
    <w:rsid w:val="002113E8"/>
    <w:pPr>
      <w:keepNext/>
      <w:spacing w:before="240" w:after="60"/>
      <w:outlineLvl w:val="0"/>
    </w:pPr>
    <w:rPr>
      <w:rFonts w:cs="Arial"/>
      <w:b/>
      <w:bCs/>
      <w:color w:val="auto"/>
      <w:kern w:val="32"/>
      <w:sz w:val="32"/>
      <w:szCs w:val="32"/>
    </w:rPr>
  </w:style>
  <w:style w:type="paragraph" w:styleId="Heading2">
    <w:name w:val="heading 2"/>
    <w:basedOn w:val="Normal"/>
    <w:next w:val="BodyText"/>
    <w:link w:val="Heading2Char"/>
    <w:qFormat/>
    <w:rsid w:val="002113E8"/>
    <w:pPr>
      <w:keepNext/>
      <w:spacing w:before="240" w:after="60"/>
      <w:outlineLvl w:val="1"/>
    </w:pPr>
    <w:rPr>
      <w:rFonts w:cs="Arial"/>
      <w:bCs/>
      <w:iCs/>
      <w:color w:val="0070C0"/>
      <w:sz w:val="28"/>
      <w:szCs w:val="28"/>
    </w:rPr>
  </w:style>
  <w:style w:type="paragraph" w:styleId="Heading3">
    <w:name w:val="heading 3"/>
    <w:basedOn w:val="Normal"/>
    <w:next w:val="BodyText"/>
    <w:qFormat/>
    <w:rsid w:val="002113E8"/>
    <w:pPr>
      <w:keepNext/>
      <w:spacing w:before="240" w:after="60"/>
      <w:outlineLvl w:val="2"/>
    </w:pPr>
    <w:rPr>
      <w:rFonts w:cs="Arial"/>
      <w:bCs/>
      <w:i/>
      <w:color w:val="0070C0"/>
      <w:sz w:val="24"/>
      <w:szCs w:val="26"/>
    </w:rPr>
  </w:style>
  <w:style w:type="paragraph" w:styleId="Heading4">
    <w:name w:val="heading 4"/>
    <w:basedOn w:val="Normal"/>
    <w:next w:val="Normal"/>
    <w:link w:val="Heading4Char"/>
    <w:semiHidden/>
    <w:unhideWhenUsed/>
    <w:qFormat/>
    <w:rsid w:val="000A0786"/>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2113E8"/>
    <w:rPr>
      <w:rFonts w:ascii="Verdana" w:hAnsi="Verdana" w:cs="Arial"/>
      <w:bCs/>
      <w:iCs/>
      <w:color w:val="0070C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C3B56"/>
    <w:pPr>
      <w:tabs>
        <w:tab w:val="right" w:leader="dot" w:pos="8777"/>
      </w:tabs>
    </w:pPr>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2113E8"/>
    <w:rPr>
      <w:rFonts w:ascii="Verdana" w:hAnsi="Verdana" w:cs="Arial"/>
      <w:b/>
      <w:bCs/>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Paragrafo elenco,List Paragraph1,Medium Grid 1 - Accent 21"/>
    <w:basedOn w:val="Normal"/>
    <w:link w:val="ListParagraphChar"/>
    <w:uiPriority w:val="34"/>
    <w:qFormat/>
    <w:rsid w:val="003730DF"/>
    <w:pPr>
      <w:numPr>
        <w:numId w:val="24"/>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Paragrafo elenco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rsid w:val="0009390C"/>
    <w:pPr>
      <w:keepLines/>
      <w:widowControl w:val="0"/>
      <w:contextualSpacing/>
    </w:pPr>
    <w:rPr>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2113E8"/>
    <w:pPr>
      <w:spacing w:before="120" w:after="180"/>
      <w:jc w:val="left"/>
    </w:pPr>
    <w:rPr>
      <w:color w:val="00B0F0"/>
      <w:sz w:val="22"/>
    </w:rPr>
  </w:style>
  <w:style w:type="character" w:customStyle="1" w:styleId="SubtitleChar">
    <w:name w:val="Subtitle Char"/>
    <w:link w:val="Subtitle"/>
    <w:rsid w:val="002113E8"/>
    <w:rPr>
      <w:rFonts w:ascii="Verdana" w:hAnsi="Verdana"/>
      <w:color w:val="00B0F0"/>
      <w:sz w:val="22"/>
      <w:szCs w:val="24"/>
      <w:lang w:val="en-GB" w:eastAsia="en-GB"/>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otnoteReference">
    <w:name w:val="footnote reference"/>
    <w:uiPriority w:val="99"/>
    <w:rsid w:val="000A0786"/>
    <w:rPr>
      <w:vertAlign w:val="superscript"/>
    </w:rPr>
  </w:style>
  <w:style w:type="paragraph" w:customStyle="1" w:styleId="CountryProfiledata">
    <w:name w:val="Country Profile data"/>
    <w:basedOn w:val="Normal"/>
    <w:rsid w:val="000A0786"/>
    <w:pPr>
      <w:shd w:val="clear" w:color="auto" w:fill="FDF2ED"/>
      <w:spacing w:after="120"/>
    </w:pPr>
    <w:rPr>
      <w:color w:val="000000"/>
      <w:szCs w:val="20"/>
      <w:lang w:eastAsia="el-GR"/>
    </w:rPr>
  </w:style>
  <w:style w:type="character" w:customStyle="1" w:styleId="Hyperlinkitalic">
    <w:name w:val="Hyperlink italic"/>
    <w:rsid w:val="000A0786"/>
    <w:rPr>
      <w:i/>
      <w:color w:val="0000FF"/>
      <w:u w:val="single"/>
      <w:lang w:val="en-GB"/>
    </w:rPr>
  </w:style>
  <w:style w:type="paragraph" w:customStyle="1" w:styleId="HEAD2">
    <w:name w:val="HEAD 2"/>
    <w:basedOn w:val="Heading4"/>
    <w:next w:val="Normal"/>
    <w:link w:val="HEAD2Char"/>
    <w:qFormat/>
    <w:rsid w:val="000A0786"/>
    <w:pPr>
      <w:keepLines/>
      <w:spacing w:before="360" w:after="360"/>
      <w:jc w:val="left"/>
    </w:pPr>
    <w:rPr>
      <w:rFonts w:ascii="Verdana" w:hAnsi="Verdana"/>
      <w:b w:val="0"/>
      <w:color w:val="E0AD2C"/>
      <w:sz w:val="24"/>
      <w:lang w:eastAsia="el-GR"/>
    </w:rPr>
  </w:style>
  <w:style w:type="character" w:customStyle="1" w:styleId="HEAD2Char">
    <w:name w:val="HEAD 2 Char"/>
    <w:link w:val="HEAD2"/>
    <w:rsid w:val="000A0786"/>
    <w:rPr>
      <w:rFonts w:ascii="Verdana" w:hAnsi="Verdana"/>
      <w:bCs/>
      <w:color w:val="E0AD2C"/>
      <w:sz w:val="24"/>
      <w:szCs w:val="28"/>
      <w:lang w:val="en-GB" w:eastAsia="el-GR"/>
    </w:rPr>
  </w:style>
  <w:style w:type="character" w:customStyle="1" w:styleId="Heading4Char">
    <w:name w:val="Heading 4 Char"/>
    <w:link w:val="Heading4"/>
    <w:semiHidden/>
    <w:rsid w:val="000A0786"/>
    <w:rPr>
      <w:rFonts w:ascii="Calibri" w:eastAsia="Times New Roman" w:hAnsi="Calibri" w:cs="Times New Roman"/>
      <w:b/>
      <w:bCs/>
      <w:color w:val="333333"/>
      <w:sz w:val="28"/>
      <w:szCs w:val="28"/>
      <w:lang w:val="en-GB" w:eastAsia="en-GB"/>
    </w:rPr>
  </w:style>
  <w:style w:type="numbering" w:customStyle="1" w:styleId="BulletedListFirstLevel">
    <w:name w:val="Bulleted List First Level"/>
    <w:rsid w:val="00F3534C"/>
    <w:pPr>
      <w:numPr>
        <w:numId w:val="30"/>
      </w:numPr>
    </w:pPr>
  </w:style>
  <w:style w:type="paragraph" w:styleId="Title">
    <w:name w:val="Title"/>
    <w:basedOn w:val="Normal"/>
    <w:next w:val="Normal"/>
    <w:link w:val="TitleChar"/>
    <w:qFormat/>
    <w:rsid w:val="00B10C8C"/>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B10C8C"/>
    <w:rPr>
      <w:rFonts w:ascii="Calibri Light" w:eastAsia="Times New Roman" w:hAnsi="Calibri Light" w:cs="Times New Roman"/>
      <w:b/>
      <w:bCs/>
      <w:color w:val="333333"/>
      <w:kern w:val="28"/>
      <w:sz w:val="32"/>
      <w:szCs w:val="32"/>
      <w:lang w:val="en-GB" w:eastAsia="en-GB"/>
    </w:rPr>
  </w:style>
  <w:style w:type="character" w:customStyle="1" w:styleId="HyperlinkBold">
    <w:name w:val="Hyperlink Bold"/>
    <w:rsid w:val="00F40FC3"/>
    <w:rPr>
      <w:b/>
      <w:color w:val="0000FF"/>
      <w:u w:val="single"/>
    </w:rPr>
  </w:style>
  <w:style w:type="character" w:customStyle="1" w:styleId="hps">
    <w:name w:val="hps"/>
    <w:rsid w:val="00870747"/>
  </w:style>
  <w:style w:type="character" w:customStyle="1" w:styleId="FootnoteTextChar">
    <w:name w:val="Footnote Text Char"/>
    <w:link w:val="FootnoteText"/>
    <w:uiPriority w:val="99"/>
    <w:semiHidden/>
    <w:rsid w:val="000F2FFB"/>
    <w:rPr>
      <w:rFonts w:ascii="Verdana" w:hAnsi="Verdana"/>
      <w:color w:val="333333"/>
      <w:lang w:val="en-GB" w:eastAsia="en-GB"/>
    </w:rPr>
  </w:style>
  <w:style w:type="character" w:styleId="FollowedHyperlink">
    <w:name w:val="FollowedHyperlink"/>
    <w:rsid w:val="00711759"/>
    <w:rPr>
      <w:color w:val="954F72"/>
      <w:u w:val="single"/>
    </w:rPr>
  </w:style>
  <w:style w:type="character" w:styleId="UnresolvedMention">
    <w:name w:val="Unresolved Mention"/>
    <w:basedOn w:val="DefaultParagraphFont"/>
    <w:uiPriority w:val="99"/>
    <w:semiHidden/>
    <w:unhideWhenUsed/>
    <w:rsid w:val="0083065A"/>
    <w:rPr>
      <w:color w:val="605E5C"/>
      <w:shd w:val="clear" w:color="auto" w:fill="E1DFDD"/>
    </w:rPr>
  </w:style>
  <w:style w:type="paragraph" w:styleId="Revision">
    <w:name w:val="Revision"/>
    <w:hidden/>
    <w:uiPriority w:val="99"/>
    <w:semiHidden/>
    <w:rsid w:val="00346871"/>
    <w:rPr>
      <w:rFonts w:ascii="Verdana" w:hAnsi="Verdana"/>
      <w:color w:val="333333"/>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454660">
      <w:bodyDiv w:val="1"/>
      <w:marLeft w:val="0"/>
      <w:marRight w:val="0"/>
      <w:marTop w:val="0"/>
      <w:marBottom w:val="0"/>
      <w:divBdr>
        <w:top w:val="none" w:sz="0" w:space="0" w:color="auto"/>
        <w:left w:val="none" w:sz="0" w:space="0" w:color="auto"/>
        <w:bottom w:val="none" w:sz="0" w:space="0" w:color="auto"/>
        <w:right w:val="none" w:sz="0" w:space="0" w:color="auto"/>
      </w:divBdr>
    </w:div>
    <w:div w:id="279458548">
      <w:bodyDiv w:val="1"/>
      <w:marLeft w:val="0"/>
      <w:marRight w:val="0"/>
      <w:marTop w:val="0"/>
      <w:marBottom w:val="0"/>
      <w:divBdr>
        <w:top w:val="none" w:sz="0" w:space="0" w:color="auto"/>
        <w:left w:val="none" w:sz="0" w:space="0" w:color="auto"/>
        <w:bottom w:val="none" w:sz="0" w:space="0" w:color="auto"/>
        <w:right w:val="none" w:sz="0" w:space="0" w:color="auto"/>
      </w:divBdr>
    </w:div>
    <w:div w:id="1209028766">
      <w:bodyDiv w:val="1"/>
      <w:marLeft w:val="0"/>
      <w:marRight w:val="0"/>
      <w:marTop w:val="0"/>
      <w:marBottom w:val="0"/>
      <w:divBdr>
        <w:top w:val="none" w:sz="0" w:space="0" w:color="auto"/>
        <w:left w:val="none" w:sz="0" w:space="0" w:color="auto"/>
        <w:bottom w:val="none" w:sz="0" w:space="0" w:color="auto"/>
        <w:right w:val="none" w:sz="0" w:space="0" w:color="auto"/>
      </w:divBdr>
    </w:div>
    <w:div w:id="1507209330">
      <w:bodyDiv w:val="1"/>
      <w:marLeft w:val="0"/>
      <w:marRight w:val="0"/>
      <w:marTop w:val="0"/>
      <w:marBottom w:val="0"/>
      <w:divBdr>
        <w:top w:val="none" w:sz="0" w:space="0" w:color="auto"/>
        <w:left w:val="none" w:sz="0" w:space="0" w:color="auto"/>
        <w:bottom w:val="none" w:sz="0" w:space="0" w:color="auto"/>
        <w:right w:val="none" w:sz="0" w:space="0" w:color="auto"/>
      </w:divBdr>
    </w:div>
    <w:div w:id="1698773989">
      <w:bodyDiv w:val="1"/>
      <w:marLeft w:val="0"/>
      <w:marRight w:val="0"/>
      <w:marTop w:val="0"/>
      <w:marBottom w:val="0"/>
      <w:divBdr>
        <w:top w:val="none" w:sz="0" w:space="0" w:color="auto"/>
        <w:left w:val="none" w:sz="0" w:space="0" w:color="auto"/>
        <w:bottom w:val="none" w:sz="0" w:space="0" w:color="auto"/>
        <w:right w:val="none" w:sz="0" w:space="0" w:color="auto"/>
      </w:divBdr>
    </w:div>
    <w:div w:id="2045714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gesetze.li/konso/2011.575" TargetMode="External"/><Relationship Id="rId117" Type="http://schemas.openxmlformats.org/officeDocument/2006/relationships/hyperlink" Target="https://ag.llv.li/" TargetMode="External"/><Relationship Id="rId21" Type="http://schemas.openxmlformats.org/officeDocument/2006/relationships/hyperlink" Target="https://eur-lex.europa.eu/legal-content/EN/TXT/?uri=uriserv%3AOJ.L_.2014.257.01.0073.01.ENG" TargetMode="External"/><Relationship Id="rId42" Type="http://schemas.openxmlformats.org/officeDocument/2006/relationships/hyperlink" Target="https://www.gesetze.li/lilexprod/lgsystpage2.jsp?formname=showlaw&amp;lgblid=2005148000&amp;version=5&amp;search_text=Grundbuch&amp;search_loc=text&amp;sel_lawtype=conso&amp;compl_list=1&amp;rechts_gebiet=0&amp;menu=0&amp;tablesel=0&amp;observe_date=06.10.2016" TargetMode="External"/><Relationship Id="rId47" Type="http://schemas.openxmlformats.org/officeDocument/2006/relationships/hyperlink" Target="https://www.llv.li/inhalt/118472/amtsstellen/erechnung" TargetMode="External"/><Relationship Id="rId63" Type="http://schemas.openxmlformats.org/officeDocument/2006/relationships/hyperlink" Target="https://www.llv.li/inhalt/12513/amtsstellen/motorfahrzeugkontrolle" TargetMode="External"/><Relationship Id="rId68" Type="http://schemas.openxmlformats.org/officeDocument/2006/relationships/hyperlink" Target="http://www.liechtenstein.li/index.php?id=173&amp;L=1" TargetMode="External"/><Relationship Id="rId84" Type="http://schemas.openxmlformats.org/officeDocument/2006/relationships/hyperlink" Target="https://www.gesetze.li/konso/pdf/2011574000?version=3" TargetMode="External"/><Relationship Id="rId89" Type="http://schemas.openxmlformats.org/officeDocument/2006/relationships/hyperlink" Target="https://stv.llv.li" TargetMode="External"/><Relationship Id="rId112" Type="http://schemas.openxmlformats.org/officeDocument/2006/relationships/hyperlink" Target="https://sa.llv.li" TargetMode="External"/><Relationship Id="rId133" Type="http://schemas.openxmlformats.org/officeDocument/2006/relationships/hyperlink" Target="https://mwst.llv.li/" TargetMode="External"/><Relationship Id="rId138" Type="http://schemas.openxmlformats.org/officeDocument/2006/relationships/hyperlink" Target="https://www.ahv.li/" TargetMode="External"/><Relationship Id="rId154" Type="http://schemas.openxmlformats.org/officeDocument/2006/relationships/hyperlink" Target="https://twitter.com/Joinup_eu" TargetMode="External"/><Relationship Id="rId16" Type="http://schemas.openxmlformats.org/officeDocument/2006/relationships/hyperlink" Target="https://publicadministration.un.org/egovkb/en-us/Reports/UN-E-Government-Survey-2018" TargetMode="External"/><Relationship Id="rId107" Type="http://schemas.openxmlformats.org/officeDocument/2006/relationships/hyperlink" Target="https://formulare.llv.li/hba/" TargetMode="External"/><Relationship Id="rId11" Type="http://schemas.openxmlformats.org/officeDocument/2006/relationships/image" Target="media/image1.jpeg"/><Relationship Id="rId32" Type="http://schemas.openxmlformats.org/officeDocument/2006/relationships/hyperlink" Target="http://eur-lex.europa.eu/LexUriServ/LexUriServ.do?uri=CELEX:32003L0098:EN:HTML" TargetMode="External"/><Relationship Id="rId37" Type="http://schemas.openxmlformats.org/officeDocument/2006/relationships/hyperlink" Target="http://eur-lex.europa.eu/legal-content/EN/TXT/?uri=uriserv%3AOJ.L_.2014.257.01.0073.01.ENG" TargetMode="External"/><Relationship Id="rId53" Type="http://schemas.openxmlformats.org/officeDocument/2006/relationships/hyperlink" Target="https://www.gesetze.li/konso/pdf/2018264000?version=1" TargetMode="External"/><Relationship Id="rId58" Type="http://schemas.openxmlformats.org/officeDocument/2006/relationships/hyperlink" Target="https://ai.llv.li/" TargetMode="External"/><Relationship Id="rId74" Type="http://schemas.openxmlformats.org/officeDocument/2006/relationships/hyperlink" Target="http://www.regierung.li" TargetMode="External"/><Relationship Id="rId79" Type="http://schemas.openxmlformats.org/officeDocument/2006/relationships/hyperlink" Target="https://www.x-infotech.com/electronic-passport-project-liechtenstein/" TargetMode="External"/><Relationship Id="rId102" Type="http://schemas.openxmlformats.org/officeDocument/2006/relationships/hyperlink" Target="http://www.triesen.li" TargetMode="External"/><Relationship Id="rId123" Type="http://schemas.openxmlformats.org/officeDocument/2006/relationships/hyperlink" Target="https://www.ahv.li" TargetMode="External"/><Relationship Id="rId128" Type="http://schemas.openxmlformats.org/officeDocument/2006/relationships/hyperlink" Target="https://as.llv.li/" TargetMode="External"/><Relationship Id="rId144" Type="http://schemas.openxmlformats.org/officeDocument/2006/relationships/footer" Target="footer2.xml"/><Relationship Id="rId149" Type="http://schemas.openxmlformats.org/officeDocument/2006/relationships/hyperlink" Target="https://lu.wavestone.com/en/" TargetMode="External"/><Relationship Id="rId5" Type="http://schemas.openxmlformats.org/officeDocument/2006/relationships/numbering" Target="numbering.xml"/><Relationship Id="rId90" Type="http://schemas.openxmlformats.org/officeDocument/2006/relationships/hyperlink" Target="http://www.steuererklaerung.llv.li/" TargetMode="External"/><Relationship Id="rId95" Type="http://schemas.openxmlformats.org/officeDocument/2006/relationships/hyperlink" Target="http://www.gamprin.li" TargetMode="External"/><Relationship Id="rId22" Type="http://schemas.openxmlformats.org/officeDocument/2006/relationships/hyperlink" Target="https://www.llv.li/inhalt/117641/amtsstellen/bis-90-tage" TargetMode="External"/><Relationship Id="rId27" Type="http://schemas.openxmlformats.org/officeDocument/2006/relationships/hyperlink" Target="https://www.gesetze.li/konso/2011600000" TargetMode="External"/><Relationship Id="rId43" Type="http://schemas.openxmlformats.org/officeDocument/2006/relationships/hyperlink" Target="https://www.nic.li/" TargetMode="External"/><Relationship Id="rId48" Type="http://schemas.openxmlformats.org/officeDocument/2006/relationships/hyperlink" Target="https://www.gesetze.li/lilexprod/lgsystpage2.jsp?formname=showlaw&amp;lgblid=2003133000&amp;gueltigdate=23102015" TargetMode="External"/><Relationship Id="rId64" Type="http://schemas.openxmlformats.org/officeDocument/2006/relationships/hyperlink" Target="https://www.regierung.li/de/mitteilungen/194853/?typ=content&amp;nid=11080" TargetMode="External"/><Relationship Id="rId69" Type="http://schemas.openxmlformats.org/officeDocument/2006/relationships/hyperlink" Target="https://www.digital-liechtenstein.li/initiative" TargetMode="External"/><Relationship Id="rId113" Type="http://schemas.openxmlformats.org/officeDocument/2006/relationships/hyperlink" Target="http://www.llv.li/" TargetMode="External"/><Relationship Id="rId118" Type="http://schemas.openxmlformats.org/officeDocument/2006/relationships/hyperlink" Target="http://www.hopital.fr/" TargetMode="External"/><Relationship Id="rId134" Type="http://schemas.openxmlformats.org/officeDocument/2006/relationships/hyperlink" Target="https://mwst.llv.li" TargetMode="External"/><Relationship Id="rId139" Type="http://schemas.openxmlformats.org/officeDocument/2006/relationships/hyperlink" Target="https://www.llv.li/inhalt/117641/amtsstellen/bis-90-tage" TargetMode="External"/><Relationship Id="rId80" Type="http://schemas.openxmlformats.org/officeDocument/2006/relationships/hyperlink" Target="https://apa.llv.li/" TargetMode="External"/><Relationship Id="rId85" Type="http://schemas.openxmlformats.org/officeDocument/2006/relationships/hyperlink" Target="https://europa.eu/youreurope/citizens/index_en.htm" TargetMode="External"/><Relationship Id="rId150" Type="http://schemas.openxmlformats.org/officeDocument/2006/relationships/hyperlink" Target="https://ec.europa.eu/isa2/home_en" TargetMode="External"/><Relationship Id="rId155" Type="http://schemas.openxmlformats.org/officeDocument/2006/relationships/image" Target="media/image10.emf"/><Relationship Id="rId12" Type="http://schemas.openxmlformats.org/officeDocument/2006/relationships/image" Target="media/image2.png"/><Relationship Id="rId17" Type="http://schemas.openxmlformats.org/officeDocument/2006/relationships/hyperlink" Target="https://ec.europa.eu/digital-single-market/en/news/egovernment-benchmark-2018-digital-efforts-european-countries-are-visibly-paying" TargetMode="External"/><Relationship Id="rId33" Type="http://schemas.openxmlformats.org/officeDocument/2006/relationships/hyperlink" Target="https://www.gesetze.li/konso/2003215000?search_text=Signaturgesetz&amp;search_loc=text&amp;lrnr=&amp;lgblid_von=&amp;observe_date=17.04.2019" TargetMode="External"/><Relationship Id="rId38" Type="http://schemas.openxmlformats.org/officeDocument/2006/relationships/hyperlink" Target="https://www.gesetze.li/konso/2018272000?search_text=Datenschutzgesetz%20&amp;search_loc=text&amp;lrnr=&amp;lgblid_von=&amp;observe_date=17.04.2019" TargetMode="External"/><Relationship Id="rId59" Type="http://schemas.openxmlformats.org/officeDocument/2006/relationships/hyperlink" Target="https://www.llv.li" TargetMode="External"/><Relationship Id="rId103" Type="http://schemas.openxmlformats.org/officeDocument/2006/relationships/hyperlink" Target="http://www.balzers.li" TargetMode="External"/><Relationship Id="rId108" Type="http://schemas.openxmlformats.org/officeDocument/2006/relationships/hyperlink" Target="https://apa.llv.li/" TargetMode="External"/><Relationship Id="rId124" Type="http://schemas.openxmlformats.org/officeDocument/2006/relationships/hyperlink" Target="https://europa.eu/youreurope/business/index_en.htm" TargetMode="External"/><Relationship Id="rId129" Type="http://schemas.openxmlformats.org/officeDocument/2006/relationships/hyperlink" Target="https://stv.llv.li/emws" TargetMode="External"/><Relationship Id="rId20" Type="http://schemas.openxmlformats.org/officeDocument/2006/relationships/hyperlink" Target="http://www.crypto-nation.co/blockchain-act-liechtenstein/" TargetMode="External"/><Relationship Id="rId41" Type="http://schemas.openxmlformats.org/officeDocument/2006/relationships/hyperlink" Target="https://www.gesetze.li/lilexprod/lgsystpage2.jsp?formname=showlaw&amp;lgblid=1926004000&amp;version=36&amp;search_text=%D6ffentlichkeitsregister&amp;search_loc=text&amp;sel_lawtype=conso&amp;compl_list=1&amp;rechts_gebiet=0&amp;menu=0&amp;tablesel=0&amp;observe_date=06.10.2016" TargetMode="External"/><Relationship Id="rId54" Type="http://schemas.openxmlformats.org/officeDocument/2006/relationships/hyperlink" Target="http://www.crypto-nation.co/blockchain-act-liechtenstein/" TargetMode="External"/><Relationship Id="rId62" Type="http://schemas.openxmlformats.org/officeDocument/2006/relationships/hyperlink" Target="https://ai.llv.li/" TargetMode="External"/><Relationship Id="rId70" Type="http://schemas.openxmlformats.org/officeDocument/2006/relationships/hyperlink" Target="https://www.llv.li/" TargetMode="External"/><Relationship Id="rId75" Type="http://schemas.openxmlformats.org/officeDocument/2006/relationships/hyperlink" Target="http://www.telefonbuch.llv.li/" TargetMode="External"/><Relationship Id="rId83" Type="http://schemas.openxmlformats.org/officeDocument/2006/relationships/hyperlink" Target="http://www.gesetze.li/" TargetMode="External"/><Relationship Id="rId88" Type="http://schemas.openxmlformats.org/officeDocument/2006/relationships/hyperlink" Target="https://avw.llv.li/" TargetMode="External"/><Relationship Id="rId91" Type="http://schemas.openxmlformats.org/officeDocument/2006/relationships/hyperlink" Target="https://mfk.llv.li" TargetMode="External"/><Relationship Id="rId96" Type="http://schemas.openxmlformats.org/officeDocument/2006/relationships/hyperlink" Target="http://www.eschen.li" TargetMode="External"/><Relationship Id="rId111" Type="http://schemas.openxmlformats.org/officeDocument/2006/relationships/hyperlink" Target="http://www.landesbibliothek.li/" TargetMode="External"/><Relationship Id="rId132" Type="http://schemas.openxmlformats.org/officeDocument/2006/relationships/hyperlink" Target="https://stv.llv.li/e-mwst" TargetMode="External"/><Relationship Id="rId140" Type="http://schemas.openxmlformats.org/officeDocument/2006/relationships/hyperlink" Target="https://www.paymentwall.com/en/payment-methods/liechtenstein" TargetMode="External"/><Relationship Id="rId145" Type="http://schemas.openxmlformats.org/officeDocument/2006/relationships/header" Target="header3.xml"/><Relationship Id="rId153" Type="http://schemas.openxmlformats.org/officeDocument/2006/relationships/hyperlink" Target="https://twitter.com/EU_ISA2"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tradingeconomics.com/liechtenstein/inflation-cpi" TargetMode="External"/><Relationship Id="rId23" Type="http://schemas.openxmlformats.org/officeDocument/2006/relationships/hyperlink" Target="https://www.regierung.li/media/attachments/Regierungsprogramm_2017%E2%80%932021_www.pdf" TargetMode="External"/><Relationship Id="rId28" Type="http://schemas.openxmlformats.org/officeDocument/2006/relationships/hyperlink" Target="https://www.gesetze.li/konso/1999.159" TargetMode="External"/><Relationship Id="rId36" Type="http://schemas.openxmlformats.org/officeDocument/2006/relationships/hyperlink" Target="https://www.regierung.li/de/mitteilungen/194853/?typ=content&amp;nid=11080" TargetMode="External"/><Relationship Id="rId49" Type="http://schemas.openxmlformats.org/officeDocument/2006/relationships/hyperlink" Target="http://eur-lex.europa.eu/LexUriServ/LexUriServ.do?uri=CELEX:32000L0031:en:HTML" TargetMode="External"/><Relationship Id="rId57" Type="http://schemas.openxmlformats.org/officeDocument/2006/relationships/image" Target="media/image4.jpeg"/><Relationship Id="rId106" Type="http://schemas.openxmlformats.org/officeDocument/2006/relationships/hyperlink" Target="https://abi.llv.li/" TargetMode="External"/><Relationship Id="rId114" Type="http://schemas.openxmlformats.org/officeDocument/2006/relationships/hyperlink" Target="http://www.landesbibliothek.li/" TargetMode="External"/><Relationship Id="rId119" Type="http://schemas.openxmlformats.org/officeDocument/2006/relationships/hyperlink" Target="https://ag.llv.li/" TargetMode="External"/><Relationship Id="rId127" Type="http://schemas.openxmlformats.org/officeDocument/2006/relationships/hyperlink" Target="http://www.llv.li/" TargetMode="External"/><Relationship Id="rId10" Type="http://schemas.openxmlformats.org/officeDocument/2006/relationships/endnotes" Target="endnotes.xml"/><Relationship Id="rId31" Type="http://schemas.openxmlformats.org/officeDocument/2006/relationships/hyperlink" Target="http://www.gesetze.li/DisplayLGBl.jsp?Jahr=1999&amp;Nr=206" TargetMode="External"/><Relationship Id="rId44" Type="http://schemas.openxmlformats.org/officeDocument/2006/relationships/hyperlink" Target="https://www.gesetze.li/konso/2011574000?search_text=ZPRG&amp;search_loc=text&amp;lrnr=&amp;lgblid_von=&amp;observe_date=17.04.2019" TargetMode="External"/><Relationship Id="rId52" Type="http://schemas.openxmlformats.org/officeDocument/2006/relationships/hyperlink" Target="https://www.gesetze.li/konso/2006091000?search_text=Kommunikationsgesetz&amp;search_loc=text&amp;lrnr=&amp;lgblid_von=&amp;observe_date=29.01.2018" TargetMode="External"/><Relationship Id="rId60" Type="http://schemas.openxmlformats.org/officeDocument/2006/relationships/image" Target="media/image5.jpeg"/><Relationship Id="rId65" Type="http://schemas.openxmlformats.org/officeDocument/2006/relationships/hyperlink" Target="https://www.fma-li.li/en/fma/organization/audit-office.html" TargetMode="External"/><Relationship Id="rId73" Type="http://schemas.openxmlformats.org/officeDocument/2006/relationships/hyperlink" Target="http://geodaten.llv.li/" TargetMode="External"/><Relationship Id="rId78" Type="http://schemas.openxmlformats.org/officeDocument/2006/relationships/hyperlink" Target="http://www.liechtenstein.li/index.php?id=54&amp;L=1" TargetMode="External"/><Relationship Id="rId81" Type="http://schemas.openxmlformats.org/officeDocument/2006/relationships/hyperlink" Target="https://apa.llv.li/" TargetMode="External"/><Relationship Id="rId86" Type="http://schemas.openxmlformats.org/officeDocument/2006/relationships/hyperlink" Target="https://apa.llv.li/" TargetMode="External"/><Relationship Id="rId94" Type="http://schemas.openxmlformats.org/officeDocument/2006/relationships/hyperlink" Target="http://www.schellenberg.li" TargetMode="External"/><Relationship Id="rId99" Type="http://schemas.openxmlformats.org/officeDocument/2006/relationships/hyperlink" Target="http://www.planken.li" TargetMode="External"/><Relationship Id="rId101" Type="http://schemas.openxmlformats.org/officeDocument/2006/relationships/hyperlink" Target="http://www.triesenberg.li" TargetMode="External"/><Relationship Id="rId122" Type="http://schemas.openxmlformats.org/officeDocument/2006/relationships/hyperlink" Target="https://www.familienportal.li" TargetMode="External"/><Relationship Id="rId130" Type="http://schemas.openxmlformats.org/officeDocument/2006/relationships/hyperlink" Target="https://mwst.llv.li/" TargetMode="External"/><Relationship Id="rId135" Type="http://schemas.openxmlformats.org/officeDocument/2006/relationships/hyperlink" Target="https://llv.li/" TargetMode="External"/><Relationship Id="rId143" Type="http://schemas.openxmlformats.org/officeDocument/2006/relationships/footer" Target="footer1.xml"/><Relationship Id="rId148" Type="http://schemas.openxmlformats.org/officeDocument/2006/relationships/image" Target="media/image8.png"/><Relationship Id="rId151" Type="http://schemas.openxmlformats.org/officeDocument/2006/relationships/hyperlink" Target="mailto:isa2@ec.europa.eu" TargetMode="External"/><Relationship Id="rId156" Type="http://schemas.openxmlformats.org/officeDocument/2006/relationships/hyperlink" Target="https://www.linkedin.com/in/isa2programm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hyperlink" Target="https://www.regierung.li/media/attachments/Regierungsprogramm_2017%E2%80%932021_www.pdf?t=636895549583835664" TargetMode="External"/><Relationship Id="rId39" Type="http://schemas.openxmlformats.org/officeDocument/2006/relationships/hyperlink" Target="https://www.gesetze.li/lilexprod/lgsystpage2.jsp?formname=showlaw&amp;lgblid=2011574000&amp;version=2&amp;search_text=ZPRG&amp;search_loc=text&amp;sel_lawtype=conso&amp;compl_list=1&amp;rechts_gebiet=0&amp;menu=0&amp;tablesel=0&amp;observe_date=05.10.2016" TargetMode="External"/><Relationship Id="rId109" Type="http://schemas.openxmlformats.org/officeDocument/2006/relationships/hyperlink" Target="https://sa.llv.li" TargetMode="External"/><Relationship Id="rId34" Type="http://schemas.openxmlformats.org/officeDocument/2006/relationships/hyperlink" Target="http://eur-lex.europa.eu/legal-content/EN/TXT/?uri=CELEX:31999L0093" TargetMode="External"/><Relationship Id="rId50" Type="http://schemas.openxmlformats.org/officeDocument/2006/relationships/hyperlink" Target="https://ak.llv.li" TargetMode="External"/><Relationship Id="rId55" Type="http://schemas.openxmlformats.org/officeDocument/2006/relationships/hyperlink" Target="http://www.regierung.li/regierungsmitglieder/adrian-hasler/" TargetMode="External"/><Relationship Id="rId76" Type="http://schemas.openxmlformats.org/officeDocument/2006/relationships/hyperlink" Target="http://www.newsletter.llv.li/" TargetMode="External"/><Relationship Id="rId97" Type="http://schemas.openxmlformats.org/officeDocument/2006/relationships/hyperlink" Target="http://www.mauren.li" TargetMode="External"/><Relationship Id="rId104" Type="http://schemas.openxmlformats.org/officeDocument/2006/relationships/hyperlink" Target="https://zsa.llv.li" TargetMode="External"/><Relationship Id="rId120" Type="http://schemas.openxmlformats.org/officeDocument/2006/relationships/hyperlink" Target="https://ag.llv.li/" TargetMode="External"/><Relationship Id="rId125" Type="http://schemas.openxmlformats.org/officeDocument/2006/relationships/hyperlink" Target="https://avw.llv.li" TargetMode="External"/><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s://www.llv.li/" TargetMode="External"/><Relationship Id="rId92" Type="http://schemas.openxmlformats.org/officeDocument/2006/relationships/hyperlink" Target="https://mfk.llv.li" TargetMode="External"/><Relationship Id="rId2" Type="http://schemas.openxmlformats.org/officeDocument/2006/relationships/customXml" Target="../customXml/item2.xml"/><Relationship Id="rId29" Type="http://schemas.openxmlformats.org/officeDocument/2006/relationships/hyperlink" Target="https://www.gesetze.li/konso/1999206000?search_text=Informationsverordnung&amp;search_loc=text&amp;lrnr=&amp;lgblid_von=&amp;observe_date=17.04.2019" TargetMode="External"/><Relationship Id="rId24" Type="http://schemas.openxmlformats.org/officeDocument/2006/relationships/hyperlink" Target="https://www.regierung.li/media/attachments/ikr-eGovernmentStrategie-A4-D.PDF?t=636911057929590704" TargetMode="External"/><Relationship Id="rId40" Type="http://schemas.openxmlformats.org/officeDocument/2006/relationships/hyperlink" Target="https://www.gesetze.li/lilexprod/lgsystpage2.jsp?formname=showlaw&amp;lgblid=2006184000&amp;gueltigdate=06102016" TargetMode="External"/><Relationship Id="rId45" Type="http://schemas.openxmlformats.org/officeDocument/2006/relationships/hyperlink" Target="http://eur-lex.europa.eu/LexUriServ/LexUriServ.do?uri=OJ:L:2004:134:0001:0113:en:PDF" TargetMode="External"/><Relationship Id="rId66" Type="http://schemas.openxmlformats.org/officeDocument/2006/relationships/hyperlink" Target="https://www.datenschutzstelle.li/" TargetMode="External"/><Relationship Id="rId87" Type="http://schemas.openxmlformats.org/officeDocument/2006/relationships/hyperlink" Target="https://amsfl.li/" TargetMode="External"/><Relationship Id="rId110" Type="http://schemas.openxmlformats.org/officeDocument/2006/relationships/hyperlink" Target="https://www.uni.li" TargetMode="External"/><Relationship Id="rId115" Type="http://schemas.openxmlformats.org/officeDocument/2006/relationships/hyperlink" Target="http://www.hopital.fr/" TargetMode="External"/><Relationship Id="rId131" Type="http://schemas.openxmlformats.org/officeDocument/2006/relationships/hyperlink" Target="https://mwst.llv.li" TargetMode="External"/><Relationship Id="rId136" Type="http://schemas.openxmlformats.org/officeDocument/2006/relationships/hyperlink" Target="https://faw.llv.li/" TargetMode="External"/><Relationship Id="rId157" Type="http://schemas.openxmlformats.org/officeDocument/2006/relationships/fontTable" Target="fontTable.xml"/><Relationship Id="rId61" Type="http://schemas.openxmlformats.org/officeDocument/2006/relationships/hyperlink" Target="https://ai.llv.li/" TargetMode="External"/><Relationship Id="rId82" Type="http://schemas.openxmlformats.org/officeDocument/2006/relationships/hyperlink" Target="http://www.e-archiv.li/" TargetMode="External"/><Relationship Id="rId152" Type="http://schemas.openxmlformats.org/officeDocument/2006/relationships/image" Target="media/image9.png"/><Relationship Id="rId19" Type="http://schemas.openxmlformats.org/officeDocument/2006/relationships/hyperlink" Target="https://ec.europa.eu/digital-single-market/en/news/liechtenstein-joins-european-blockchain-partnership" TargetMode="External"/><Relationship Id="rId14" Type="http://schemas.openxmlformats.org/officeDocument/2006/relationships/hyperlink" Target="https://countrymeters.info/en/Liechtenstein" TargetMode="External"/><Relationship Id="rId30" Type="http://schemas.openxmlformats.org/officeDocument/2006/relationships/hyperlink" Target="https://ec.europa.eu/digital-single-market/en/news/liechtenstein-law-no-172016-further-use-public-sector-information-implementing-psi-directive" TargetMode="External"/><Relationship Id="rId35" Type="http://schemas.openxmlformats.org/officeDocument/2006/relationships/hyperlink" Target="https://www.gesetze.li/lilexprod/lgsystpage2.jsp?formname=showlaw&amp;lgblid=2004130000&amp;gueltigdate=23102015" TargetMode="External"/><Relationship Id="rId56" Type="http://schemas.openxmlformats.org/officeDocument/2006/relationships/hyperlink" Target="http://www.regierung.li/ministries/ministry-for-general-government-affairs-and-finance/" TargetMode="External"/><Relationship Id="rId77" Type="http://schemas.openxmlformats.org/officeDocument/2006/relationships/hyperlink" Target="https://www.llv.li/" TargetMode="External"/><Relationship Id="rId100" Type="http://schemas.openxmlformats.org/officeDocument/2006/relationships/hyperlink" Target="http://www.vaduz.li" TargetMode="External"/><Relationship Id="rId105" Type="http://schemas.openxmlformats.org/officeDocument/2006/relationships/hyperlink" Target="http://www.landespolizei.li/" TargetMode="External"/><Relationship Id="rId126" Type="http://schemas.openxmlformats.org/officeDocument/2006/relationships/hyperlink" Target="https://www.llv.li/" TargetMode="External"/><Relationship Id="rId147" Type="http://schemas.openxmlformats.org/officeDocument/2006/relationships/hyperlink" Target="https://lu.wavestone.com/en/" TargetMode="External"/><Relationship Id="rId8" Type="http://schemas.openxmlformats.org/officeDocument/2006/relationships/webSettings" Target="webSettings.xml"/><Relationship Id="rId51" Type="http://schemas.openxmlformats.org/officeDocument/2006/relationships/hyperlink" Target="https://www.gesetze.li/lilexprod/showpdf.jsp?media=pdf&amp;lgblid=2006091000&amp;gueltigdate=27032017" TargetMode="External"/><Relationship Id="rId72" Type="http://schemas.openxmlformats.org/officeDocument/2006/relationships/hyperlink" Target="http://www.firmenindex.llv.li/" TargetMode="External"/><Relationship Id="rId93" Type="http://schemas.openxmlformats.org/officeDocument/2006/relationships/hyperlink" Target="http://www.ruggell.li" TargetMode="External"/><Relationship Id="rId98" Type="http://schemas.openxmlformats.org/officeDocument/2006/relationships/hyperlink" Target="http://www.schaan.li" TargetMode="External"/><Relationship Id="rId121" Type="http://schemas.openxmlformats.org/officeDocument/2006/relationships/hyperlink" Target="https://zsa.llv.li/" TargetMode="External"/><Relationship Id="rId142"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hyperlink" Target="https://ec.europa.eu/digital-single-market/en/news/liechtenstein-joins-european-blockchain-partnership" TargetMode="External"/><Relationship Id="rId46" Type="http://schemas.openxmlformats.org/officeDocument/2006/relationships/hyperlink" Target="http://eur-lex.europa.eu/legal-content/en/ALL/?uri=CELEX:32004L0018" TargetMode="External"/><Relationship Id="rId67" Type="http://schemas.openxmlformats.org/officeDocument/2006/relationships/hyperlink" Target="http://right2info.org/resources/publications/lichtenstein-data-protection-law" TargetMode="External"/><Relationship Id="rId116" Type="http://schemas.openxmlformats.org/officeDocument/2006/relationships/hyperlink" Target="https://ag.llv.li/" TargetMode="External"/><Relationship Id="rId137" Type="http://schemas.openxmlformats.org/officeDocument/2006/relationships/hyperlink" Target="https://www.gesetze.li/" TargetMode="External"/><Relationship Id="rId15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emf"/></Relationships>
</file>

<file path=word/_rels/header2.xml.rels><?xml version="1.0" encoding="UTF-8" standalone="yes"?>
<Relationships xmlns="http://schemas.openxmlformats.org/package/2006/relationships"><Relationship Id="rId1" Type="http://schemas.openxmlformats.org/officeDocument/2006/relationships/image" Target="media/image6.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isda\Desktop\DG%20EMPL\03.colour_Social%20Europe_word%20doc%20template_E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924455AF204D4E973173A042C45507" ma:contentTypeVersion="10" ma:contentTypeDescription="Create a new document." ma:contentTypeScope="" ma:versionID="f1926a61b84df433583ff3b97b3725f0">
  <xsd:schema xmlns:xsd="http://www.w3.org/2001/XMLSchema" xmlns:xs="http://www.w3.org/2001/XMLSchema" xmlns:p="http://schemas.microsoft.com/office/2006/metadata/properties" xmlns:ns2="14e74e3b-dee4-43c8-8b26-f73bcabf902e" xmlns:ns3="d46e480a-b990-4709-9368-7cc8f9ecf0d6" targetNamespace="http://schemas.microsoft.com/office/2006/metadata/properties" ma:root="true" ma:fieldsID="1a21add7eec60ecd5e048a7e5d597391" ns2:_="" ns3:_="">
    <xsd:import namespace="14e74e3b-dee4-43c8-8b26-f73bcabf902e"/>
    <xsd:import namespace="d46e480a-b990-4709-9368-7cc8f9ecf0d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EventHashCode" minOccurs="0"/>
                <xsd:element ref="ns2:MediaServiceGenerationTim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e74e3b-dee4-43c8-8b26-f73bcabf90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6e480a-b990-4709-9368-7cc8f9ecf0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3C848-4A92-4E77-829B-D7AB0F8EF04B}"/>
</file>

<file path=customXml/itemProps2.xml><?xml version="1.0" encoding="utf-8"?>
<ds:datastoreItem xmlns:ds="http://schemas.openxmlformats.org/officeDocument/2006/customXml" ds:itemID="{92DCF4E2-3849-4DD7-A210-53F839148BDC}">
  <ds:schemaRefs>
    <ds:schemaRef ds:uri="http://schemas.microsoft.com/sharepoint/v3/contenttype/forms"/>
  </ds:schemaRefs>
</ds:datastoreItem>
</file>

<file path=customXml/itemProps3.xml><?xml version="1.0" encoding="utf-8"?>
<ds:datastoreItem xmlns:ds="http://schemas.openxmlformats.org/officeDocument/2006/customXml" ds:itemID="{0057D429-4214-4F6C-9CC2-1E6C8F0B008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7BC4816-DC7A-45BF-B8F2-B30A314F6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03.colour_Social Europe_word doc template_EN.dot</Template>
  <TotalTime>27</TotalTime>
  <Pages>28</Pages>
  <Words>8221</Words>
  <Characters>45216</Characters>
  <Application>Microsoft Office Word</Application>
  <DocSecurity>0</DocSecurity>
  <Lines>376</Lines>
  <Paragraphs>106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European Commission</Company>
  <LinksUpToDate>false</LinksUpToDate>
  <CharactersWithSpaces>53331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MORISI Davide (COMM-EXT)</dc:creator>
  <cp:keywords/>
  <cp:lastModifiedBy>MORELLI Anna</cp:lastModifiedBy>
  <cp:revision>25</cp:revision>
  <cp:lastPrinted>2019-07-01T12:39:00Z</cp:lastPrinted>
  <dcterms:created xsi:type="dcterms:W3CDTF">2019-06-21T09:34:00Z</dcterms:created>
  <dcterms:modified xsi:type="dcterms:W3CDTF">2019-07-01T12:39:00Z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0x010100CF924455AF204D4E973173A042C45507</vt:lpwstr>
  </property>
  <property fmtid="{D5CDD505-2E9C-101B-9397-08002B2CF9AE}" pid="3" name="AuthorIds_UIVersion_1536">
    <vt:lpwstr>32</vt:lpwstr>
  </property>
  <property fmtid="{D5CDD505-2E9C-101B-9397-08002B2CF9AE}" pid="4" name="AuthorIds_UIVersion_512">
    <vt:lpwstr>32</vt:lpwstr>
  </property>
  <property fmtid="{D5CDD505-2E9C-101B-9397-08002B2CF9AE}" pid="5" name="AuthorIds_UIVersion_8704">
    <vt:lpwstr>32</vt:lpwstr>
  </property>
  <property fmtid="{D5CDD505-2E9C-101B-9397-08002B2CF9AE}" pid="6" name="AuthorIds_UIVersion_10240">
    <vt:lpwstr>25</vt:lpwstr>
  </property>
  <property fmtid="{D5CDD505-2E9C-101B-9397-08002B2CF9AE}" pid="7" name="AuthorIds_UIVersion_5632">
    <vt:lpwstr>32</vt:lpwstr>
  </property>
  <property fmtid="{D5CDD505-2E9C-101B-9397-08002B2CF9AE}" pid="8" name="AuthorIds_UIVersion_12288">
    <vt:lpwstr>32</vt:lpwstr>
  </property>
</Properties>
</file>