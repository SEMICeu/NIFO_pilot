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01B3B135" w:rsidR="000B0E45" w:rsidRDefault="00E71AC9" w:rsidP="001F40E0">
      <w:pPr>
        <w:pStyle w:val="Style3"/>
        <w:numPr>
          <w:ilvl w:val="0"/>
          <w:numId w:val="0"/>
        </w:numPr>
        <w:ind w:left="714"/>
      </w:pPr>
      <w:r>
        <w:rPr>
          <w:noProof/>
        </w:rPr>
        <w:pict w14:anchorId="47A83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85pt;margin-top:18.65pt;width:595.3pt;height:433.7pt;z-index:-251658231;mso-position-horizontal-relative:text;mso-position-vertical-relative:text;mso-width-relative:page;mso-height-relative:page">
            <v:imagedata r:id="rId11" o:title="hut-1681485_1920" cropright="5644f"/>
          </v:shape>
        </w:pict>
      </w:r>
      <w:r>
        <w:rPr>
          <w:noProof/>
        </w:rPr>
        <w:pict w14:anchorId="669B1A4F">
          <v:shape id="_x0000_s1033" type="#_x0000_t75" style="position:absolute;left:0;text-align:left;margin-left:140.8pt;margin-top:-60.2pt;width:159.05pt;height:110.75pt;z-index:251658241">
            <v:imagedata r:id="rId12" o:title="LOGO CE_Vertical_EN_quadri_HR"/>
          </v:shape>
        </w:pict>
      </w:r>
    </w:p>
    <w:p w14:paraId="1CFE3C7A" w14:textId="4789FA70" w:rsidR="00CD6EBB" w:rsidRDefault="00CD6EBB"/>
    <w:p w14:paraId="6062DE46" w14:textId="6BCC2C06" w:rsidR="00CD6EBB" w:rsidRDefault="00CD6EBB"/>
    <w:p w14:paraId="4BF607FC" w14:textId="5C215F69" w:rsidR="00CD6EBB" w:rsidRDefault="00CD6EBB"/>
    <w:p w14:paraId="389D1F3F" w14:textId="34A6937D" w:rsidR="00CD6EBB" w:rsidRDefault="00CD6EBB"/>
    <w:p w14:paraId="7EC47F69" w14:textId="77777777" w:rsidR="00CD6EBB" w:rsidRDefault="00CD6EBB"/>
    <w:p w14:paraId="5358E2F1" w14:textId="77777777" w:rsidR="00CD6EBB" w:rsidRDefault="00CD6EBB"/>
    <w:p w14:paraId="140724E0" w14:textId="77777777" w:rsidR="00CD6EBB" w:rsidRDefault="00CD6EBB"/>
    <w:p w14:paraId="711E595F" w14:textId="77777777" w:rsidR="00CD6EBB" w:rsidRDefault="00CD6EBB"/>
    <w:p w14:paraId="1C819E45" w14:textId="1BC43B5E" w:rsidR="00BE75BE" w:rsidRPr="006A1DAA" w:rsidRDefault="00BE75BE"/>
    <w:p w14:paraId="33A16B60" w14:textId="77777777" w:rsidR="00B41BBD" w:rsidRPr="006A1DAA" w:rsidRDefault="00B41BBD"/>
    <w:p w14:paraId="52A0FF17" w14:textId="77777777" w:rsidR="00B41BBD" w:rsidRPr="006A1DAA" w:rsidRDefault="00B41BBD"/>
    <w:p w14:paraId="0566FE8F" w14:textId="77777777" w:rsidR="00B41BBD" w:rsidRPr="006A1DAA" w:rsidRDefault="00B41BBD"/>
    <w:p w14:paraId="5B406853" w14:textId="77777777" w:rsidR="00B41BBD" w:rsidRPr="006A1DAA" w:rsidRDefault="00B41BBD"/>
    <w:p w14:paraId="50EF10B8" w14:textId="5A611DDC" w:rsidR="00B41BBD" w:rsidRPr="006A1DAA" w:rsidRDefault="00B41BBD"/>
    <w:p w14:paraId="7E613124" w14:textId="77777777" w:rsidR="00B41BBD" w:rsidRPr="006A1DAA" w:rsidRDefault="00B41BBD"/>
    <w:p w14:paraId="71A72B29" w14:textId="1F4DE39E" w:rsidR="00B41BBD" w:rsidRPr="006A1DAA" w:rsidRDefault="00B41BBD"/>
    <w:p w14:paraId="352FB21D" w14:textId="77777777" w:rsidR="00B41BBD" w:rsidRPr="006A1DAA" w:rsidRDefault="00B41BBD"/>
    <w:p w14:paraId="01D0E3DF" w14:textId="445E3240" w:rsidR="00B41BBD" w:rsidRPr="006A1DAA" w:rsidRDefault="00C0485A" w:rsidP="00C0485A">
      <w:pPr>
        <w:tabs>
          <w:tab w:val="left" w:pos="1346"/>
        </w:tabs>
      </w:pPr>
      <w:r>
        <w:tab/>
      </w:r>
    </w:p>
    <w:p w14:paraId="45C2939D" w14:textId="76A88E87" w:rsidR="00B41BBD" w:rsidRDefault="00B41BBD"/>
    <w:p w14:paraId="54A5D151" w14:textId="1F1D4D5D" w:rsidR="00CD6EBB" w:rsidRDefault="00CD6EBB"/>
    <w:p w14:paraId="785BF4C0" w14:textId="5BB0A731" w:rsidR="00CD6EBB" w:rsidRDefault="00CD6EBB"/>
    <w:p w14:paraId="7AC97244" w14:textId="22DAD4E1" w:rsidR="00CD6EBB" w:rsidRDefault="00CD6EBB"/>
    <w:p w14:paraId="1D31991C" w14:textId="77777777" w:rsidR="00CD6EBB" w:rsidRDefault="00CD6EBB"/>
    <w:p w14:paraId="12CB8B23" w14:textId="0F7C8576" w:rsidR="00CD6EBB" w:rsidRDefault="00E71AC9">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43EA6026" w14:textId="77777777" w:rsidR="00CA47B6" w:rsidRPr="007C077A" w:rsidRDefault="00CA47B6"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77777777" w:rsidR="00CD6EBB" w:rsidRDefault="00CD6EBB"/>
    <w:p w14:paraId="55816728" w14:textId="246083CB" w:rsidR="00CD6EBB" w:rsidRDefault="00CD6EBB"/>
    <w:p w14:paraId="605F3D73" w14:textId="7B56B0B4" w:rsidR="00CD6EBB" w:rsidRDefault="00CD6EBB"/>
    <w:p w14:paraId="40C54F67" w14:textId="0E94CE55" w:rsidR="00CD6EBB" w:rsidRDefault="00CD6EBB"/>
    <w:p w14:paraId="6C83E819" w14:textId="3B576D26" w:rsidR="00CD6EBB" w:rsidRDefault="00CD6EBB"/>
    <w:p w14:paraId="1B6C0471" w14:textId="47141620" w:rsidR="00CD6EBB" w:rsidRDefault="00CD6EBB"/>
    <w:p w14:paraId="19F3122F" w14:textId="51F3EB03" w:rsidR="00CD6EBB" w:rsidRPr="006A1DAA" w:rsidRDefault="00CD6EBB"/>
    <w:p w14:paraId="1D0D5238" w14:textId="5CE79B19" w:rsidR="00B41BBD" w:rsidRPr="006A1DAA" w:rsidRDefault="00B41BBD"/>
    <w:p w14:paraId="2317EA37" w14:textId="5751AA28" w:rsidR="00B41BBD" w:rsidRPr="006A1DAA" w:rsidRDefault="00B41BBD"/>
    <w:p w14:paraId="6780F879" w14:textId="5F18AB80" w:rsidR="00B41BBD" w:rsidRPr="006A1DAA" w:rsidRDefault="00B41BBD"/>
    <w:p w14:paraId="59C93882" w14:textId="6EFA2DEE" w:rsidR="00B41BBD" w:rsidRPr="006A1DAA" w:rsidRDefault="00B41BBD"/>
    <w:p w14:paraId="07C59DD3" w14:textId="1D7BEBA2" w:rsidR="00726E07" w:rsidRPr="00297933" w:rsidRDefault="00E71AC9" w:rsidP="00933DC8">
      <w:pPr>
        <w:pStyle w:val="Caption"/>
      </w:pPr>
      <w:r>
        <w:rPr>
          <w:noProof/>
        </w:rPr>
        <w:pict w14:anchorId="0D9B64EF">
          <v:shape id="_x0000_s1045" type="#_x0000_t75" style="position:absolute;left:0;text-align:left;margin-left:-56.6pt;margin-top:150pt;width:564.65pt;height:189.2pt;z-index:-251658236;mso-position-horizontal-relative:text;mso-position-vertical-relative:text;mso-width-relative:page;mso-height-relative:page">
            <v:imagedata r:id="rId13" o:title=""/>
          </v:shape>
        </w:pict>
      </w:r>
      <w:r>
        <w:rPr>
          <w:noProof/>
        </w:rPr>
        <w:pict w14:anchorId="35251265">
          <v:shape id="_x0000_s1041" type="#_x0000_t75" style="position:absolute;left:0;text-align:left;margin-left:8.3pt;margin-top:628.7pt;width:678.3pt;height:291.15pt;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712EA1A2">
          <v:shape id="_x0000_s1040" type="#_x0000_t75" style="position:absolute;left:0;text-align:left;margin-left:8.3pt;margin-top:628.7pt;width:678.3pt;height:291.15pt;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093928EC">
          <v:shape id="Picture 13" o:spid="_x0000_s1039" type="#_x0000_t75" style="position:absolute;left:0;text-align:left;margin-left:8.3pt;margin-top:628.7pt;width:678.3pt;height:291.1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4" o:title=""/>
          </v:shape>
        </w:pict>
      </w:r>
      <w:r>
        <w:rPr>
          <w:noProof/>
        </w:rPr>
        <w:pict w14:anchorId="3BE9DEFF">
          <v:shape id="Text Box 2" o:spid="_x0000_s1034" type="#_x0000_t202" style="position:absolute;left:0;text-align:left;margin-left:214.2pt;margin-top:21.75pt;width:257.75pt;height:182.2pt;z-index:25165824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Text Box 2;mso-fit-shape-to-text:t">
              <w:txbxContent>
                <w:p w14:paraId="0F6D55AE" w14:textId="524D93B7" w:rsidR="00CA47B6" w:rsidRPr="00416AFE" w:rsidRDefault="00CA47B6" w:rsidP="00337934">
                  <w:pPr>
                    <w:jc w:val="right"/>
                    <w:rPr>
                      <w:color w:val="0070C0"/>
                      <w:sz w:val="56"/>
                      <w:szCs w:val="40"/>
                    </w:rPr>
                  </w:pPr>
                  <w:r w:rsidRPr="00416AFE">
                    <w:rPr>
                      <w:color w:val="0070C0"/>
                      <w:sz w:val="56"/>
                      <w:szCs w:val="40"/>
                    </w:rPr>
                    <w:t>Digital Government Factsheet 2019</w:t>
                  </w:r>
                </w:p>
                <w:p w14:paraId="0B105842" w14:textId="0D1680FF" w:rsidR="00CA47B6" w:rsidRPr="00416AFE" w:rsidRDefault="00CA47B6" w:rsidP="00337934">
                  <w:pPr>
                    <w:jc w:val="right"/>
                    <w:rPr>
                      <w:color w:val="0070C0"/>
                      <w:sz w:val="56"/>
                      <w:szCs w:val="40"/>
                    </w:rPr>
                  </w:pPr>
                </w:p>
                <w:p w14:paraId="335F5FC6" w14:textId="5889D89D" w:rsidR="00CA47B6" w:rsidRPr="001F5794" w:rsidRDefault="00CA47B6" w:rsidP="00337934">
                  <w:pPr>
                    <w:jc w:val="right"/>
                    <w:rPr>
                      <w:color w:val="002060"/>
                      <w:sz w:val="48"/>
                      <w:szCs w:val="40"/>
                    </w:rPr>
                  </w:pPr>
                  <w:r w:rsidRPr="00676340">
                    <w:rPr>
                      <w:color w:val="0070C0"/>
                      <w:sz w:val="56"/>
                      <w:szCs w:val="40"/>
                    </w:rPr>
                    <w:t>Switzerland</w:t>
                  </w:r>
                </w:p>
              </w:txbxContent>
            </v:textbox>
            <w10:wrap type="square"/>
          </v:shape>
        </w:pict>
      </w:r>
      <w:r>
        <w:rPr>
          <w:noProof/>
        </w:rPr>
        <w:pict w14:anchorId="1F095166">
          <v:shape id="_x0000_s1030" type="#_x0000_t202" style="position:absolute;left:0;text-align:left;margin-left:184.05pt;margin-top:724.9pt;width:69.65pt;height:38.3pt;z-index:-251658235;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v-text-anchor:top" fillcolor="#039" stroked="f" strokeweight=".5pt">
            <v:textbox style="mso-next-textbox:#_x0000_s1030">
              <w:txbxContent>
                <w:p w14:paraId="534E737A" w14:textId="77777777" w:rsidR="00CA47B6" w:rsidRPr="007C077A" w:rsidRDefault="00CA47B6"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115D67">
        <w:br w:type="page"/>
      </w:r>
      <w:r w:rsidR="00726E07" w:rsidRPr="00933DC8">
        <w:rPr>
          <w:sz w:val="32"/>
        </w:rPr>
        <w:lastRenderedPageBreak/>
        <w:t>Table of Contents</w:t>
      </w:r>
    </w:p>
    <w:p w14:paraId="5FC781F0" w14:textId="77777777" w:rsidR="00D2200F" w:rsidRPr="006A1DAA" w:rsidRDefault="00D2200F"/>
    <w:p w14:paraId="4ACA627B" w14:textId="7FB36296" w:rsidR="00380CBF" w:rsidRDefault="00195D06">
      <w:pPr>
        <w:pStyle w:val="TOC1"/>
        <w:tabs>
          <w:tab w:val="right" w:leader="dot" w:pos="8777"/>
        </w:tabs>
        <w:rPr>
          <w:rFonts w:asciiTheme="minorHAnsi" w:eastAsiaTheme="minorEastAsia" w:hAnsiTheme="minorHAnsi" w:cstheme="minorBidi"/>
          <w:noProof/>
          <w:color w:val="auto"/>
          <w:sz w:val="22"/>
          <w:szCs w:val="22"/>
          <w:lang w:val="fr-LU" w:eastAsia="fr-LU"/>
        </w:rPr>
      </w:pPr>
      <w:r>
        <w:fldChar w:fldCharType="begin"/>
      </w:r>
      <w:r>
        <w:instrText xml:space="preserve"> TOC \o "1-1" \h \z \u </w:instrText>
      </w:r>
      <w:r>
        <w:fldChar w:fldCharType="separate"/>
      </w:r>
      <w:hyperlink w:anchor="_Toc13471945" w:history="1">
        <w:r w:rsidR="00380CBF" w:rsidRPr="00B14924">
          <w:rPr>
            <w:rStyle w:val="Hyperlink"/>
            <w:noProof/>
          </w:rPr>
          <w:t>Country Profile</w:t>
        </w:r>
        <w:r w:rsidR="00380CBF">
          <w:rPr>
            <w:noProof/>
            <w:webHidden/>
          </w:rPr>
          <w:tab/>
        </w:r>
        <w:r w:rsidR="00380CBF">
          <w:rPr>
            <w:noProof/>
            <w:webHidden/>
          </w:rPr>
          <w:fldChar w:fldCharType="begin"/>
        </w:r>
        <w:r w:rsidR="00380CBF">
          <w:rPr>
            <w:noProof/>
            <w:webHidden/>
          </w:rPr>
          <w:instrText xml:space="preserve"> PAGEREF _Toc13471945 \h </w:instrText>
        </w:r>
        <w:r w:rsidR="00380CBF">
          <w:rPr>
            <w:noProof/>
            <w:webHidden/>
          </w:rPr>
        </w:r>
        <w:r w:rsidR="00380CBF">
          <w:rPr>
            <w:noProof/>
            <w:webHidden/>
          </w:rPr>
          <w:fldChar w:fldCharType="separate"/>
        </w:r>
        <w:r w:rsidR="00C24CB3">
          <w:rPr>
            <w:noProof/>
            <w:webHidden/>
          </w:rPr>
          <w:t>3</w:t>
        </w:r>
        <w:r w:rsidR="00380CBF">
          <w:rPr>
            <w:noProof/>
            <w:webHidden/>
          </w:rPr>
          <w:fldChar w:fldCharType="end"/>
        </w:r>
      </w:hyperlink>
    </w:p>
    <w:p w14:paraId="5130D3FC" w14:textId="50082FF3"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46" w:history="1">
        <w:r w:rsidR="00380CBF" w:rsidRPr="00B14924">
          <w:rPr>
            <w:rStyle w:val="Hyperlink"/>
            <w:noProof/>
          </w:rPr>
          <w:t>Digital Government Highlights</w:t>
        </w:r>
        <w:r w:rsidR="00380CBF">
          <w:rPr>
            <w:noProof/>
            <w:webHidden/>
          </w:rPr>
          <w:tab/>
        </w:r>
        <w:r w:rsidR="00380CBF">
          <w:rPr>
            <w:noProof/>
            <w:webHidden/>
          </w:rPr>
          <w:fldChar w:fldCharType="begin"/>
        </w:r>
        <w:r w:rsidR="00380CBF">
          <w:rPr>
            <w:noProof/>
            <w:webHidden/>
          </w:rPr>
          <w:instrText xml:space="preserve"> PAGEREF _Toc13471946 \h </w:instrText>
        </w:r>
        <w:r w:rsidR="00380CBF">
          <w:rPr>
            <w:noProof/>
            <w:webHidden/>
          </w:rPr>
        </w:r>
        <w:r w:rsidR="00380CBF">
          <w:rPr>
            <w:noProof/>
            <w:webHidden/>
          </w:rPr>
          <w:fldChar w:fldCharType="separate"/>
        </w:r>
        <w:r w:rsidR="00C24CB3">
          <w:rPr>
            <w:noProof/>
            <w:webHidden/>
          </w:rPr>
          <w:t>6</w:t>
        </w:r>
        <w:r w:rsidR="00380CBF">
          <w:rPr>
            <w:noProof/>
            <w:webHidden/>
          </w:rPr>
          <w:fldChar w:fldCharType="end"/>
        </w:r>
      </w:hyperlink>
    </w:p>
    <w:p w14:paraId="59415971" w14:textId="41C3E251"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47" w:history="1">
        <w:r w:rsidR="00380CBF" w:rsidRPr="00B14924">
          <w:rPr>
            <w:rStyle w:val="Hyperlink"/>
            <w:noProof/>
          </w:rPr>
          <w:t>Digital Government Political Communications</w:t>
        </w:r>
        <w:r w:rsidR="00380CBF">
          <w:rPr>
            <w:noProof/>
            <w:webHidden/>
          </w:rPr>
          <w:tab/>
        </w:r>
        <w:r w:rsidR="00380CBF">
          <w:rPr>
            <w:noProof/>
            <w:webHidden/>
          </w:rPr>
          <w:fldChar w:fldCharType="begin"/>
        </w:r>
        <w:r w:rsidR="00380CBF">
          <w:rPr>
            <w:noProof/>
            <w:webHidden/>
          </w:rPr>
          <w:instrText xml:space="preserve"> PAGEREF _Toc13471947 \h </w:instrText>
        </w:r>
        <w:r w:rsidR="00380CBF">
          <w:rPr>
            <w:noProof/>
            <w:webHidden/>
          </w:rPr>
        </w:r>
        <w:r w:rsidR="00380CBF">
          <w:rPr>
            <w:noProof/>
            <w:webHidden/>
          </w:rPr>
          <w:fldChar w:fldCharType="separate"/>
        </w:r>
        <w:r w:rsidR="00C24CB3">
          <w:rPr>
            <w:noProof/>
            <w:webHidden/>
          </w:rPr>
          <w:t>7</w:t>
        </w:r>
        <w:r w:rsidR="00380CBF">
          <w:rPr>
            <w:noProof/>
            <w:webHidden/>
          </w:rPr>
          <w:fldChar w:fldCharType="end"/>
        </w:r>
      </w:hyperlink>
    </w:p>
    <w:p w14:paraId="3B11174C" w14:textId="05C44FDF"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48" w:history="1">
        <w:r w:rsidR="00380CBF" w:rsidRPr="00B14924">
          <w:rPr>
            <w:rStyle w:val="Hyperlink"/>
            <w:noProof/>
          </w:rPr>
          <w:t>Digital Government Legislation</w:t>
        </w:r>
        <w:r w:rsidR="00380CBF">
          <w:rPr>
            <w:noProof/>
            <w:webHidden/>
          </w:rPr>
          <w:tab/>
        </w:r>
        <w:r w:rsidR="00380CBF">
          <w:rPr>
            <w:noProof/>
            <w:webHidden/>
          </w:rPr>
          <w:fldChar w:fldCharType="begin"/>
        </w:r>
        <w:r w:rsidR="00380CBF">
          <w:rPr>
            <w:noProof/>
            <w:webHidden/>
          </w:rPr>
          <w:instrText xml:space="preserve"> PAGEREF _Toc13471948 \h </w:instrText>
        </w:r>
        <w:r w:rsidR="00380CBF">
          <w:rPr>
            <w:noProof/>
            <w:webHidden/>
          </w:rPr>
        </w:r>
        <w:r w:rsidR="00380CBF">
          <w:rPr>
            <w:noProof/>
            <w:webHidden/>
          </w:rPr>
          <w:fldChar w:fldCharType="separate"/>
        </w:r>
        <w:r w:rsidR="00C24CB3">
          <w:rPr>
            <w:noProof/>
            <w:webHidden/>
          </w:rPr>
          <w:t>13</w:t>
        </w:r>
        <w:r w:rsidR="00380CBF">
          <w:rPr>
            <w:noProof/>
            <w:webHidden/>
          </w:rPr>
          <w:fldChar w:fldCharType="end"/>
        </w:r>
      </w:hyperlink>
    </w:p>
    <w:p w14:paraId="19B790E2" w14:textId="3BCC02EF"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49" w:history="1">
        <w:r w:rsidR="00380CBF" w:rsidRPr="00B14924">
          <w:rPr>
            <w:rStyle w:val="Hyperlink"/>
            <w:noProof/>
          </w:rPr>
          <w:t>Digital Government Governance</w:t>
        </w:r>
        <w:r w:rsidR="00380CBF">
          <w:rPr>
            <w:noProof/>
            <w:webHidden/>
          </w:rPr>
          <w:tab/>
        </w:r>
        <w:r w:rsidR="00380CBF">
          <w:rPr>
            <w:noProof/>
            <w:webHidden/>
          </w:rPr>
          <w:fldChar w:fldCharType="begin"/>
        </w:r>
        <w:r w:rsidR="00380CBF">
          <w:rPr>
            <w:noProof/>
            <w:webHidden/>
          </w:rPr>
          <w:instrText xml:space="preserve"> PAGEREF _Toc13471949 \h </w:instrText>
        </w:r>
        <w:r w:rsidR="00380CBF">
          <w:rPr>
            <w:noProof/>
            <w:webHidden/>
          </w:rPr>
        </w:r>
        <w:r w:rsidR="00380CBF">
          <w:rPr>
            <w:noProof/>
            <w:webHidden/>
          </w:rPr>
          <w:fldChar w:fldCharType="separate"/>
        </w:r>
        <w:r w:rsidR="00C24CB3">
          <w:rPr>
            <w:noProof/>
            <w:webHidden/>
          </w:rPr>
          <w:t>16</w:t>
        </w:r>
        <w:r w:rsidR="00380CBF">
          <w:rPr>
            <w:noProof/>
            <w:webHidden/>
          </w:rPr>
          <w:fldChar w:fldCharType="end"/>
        </w:r>
      </w:hyperlink>
    </w:p>
    <w:p w14:paraId="323DF283" w14:textId="42560F56"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50" w:history="1">
        <w:r w:rsidR="00380CBF" w:rsidRPr="00B14924">
          <w:rPr>
            <w:rStyle w:val="Hyperlink"/>
            <w:noProof/>
          </w:rPr>
          <w:t>Digital Government Infrastructure</w:t>
        </w:r>
        <w:r w:rsidR="00380CBF">
          <w:rPr>
            <w:noProof/>
            <w:webHidden/>
          </w:rPr>
          <w:tab/>
        </w:r>
        <w:r w:rsidR="00380CBF">
          <w:rPr>
            <w:noProof/>
            <w:webHidden/>
          </w:rPr>
          <w:fldChar w:fldCharType="begin"/>
        </w:r>
        <w:r w:rsidR="00380CBF">
          <w:rPr>
            <w:noProof/>
            <w:webHidden/>
          </w:rPr>
          <w:instrText xml:space="preserve"> PAGEREF _Toc13471950 \h </w:instrText>
        </w:r>
        <w:r w:rsidR="00380CBF">
          <w:rPr>
            <w:noProof/>
            <w:webHidden/>
          </w:rPr>
        </w:r>
        <w:r w:rsidR="00380CBF">
          <w:rPr>
            <w:noProof/>
            <w:webHidden/>
          </w:rPr>
          <w:fldChar w:fldCharType="separate"/>
        </w:r>
        <w:r w:rsidR="00C24CB3">
          <w:rPr>
            <w:noProof/>
            <w:webHidden/>
          </w:rPr>
          <w:t>22</w:t>
        </w:r>
        <w:r w:rsidR="00380CBF">
          <w:rPr>
            <w:noProof/>
            <w:webHidden/>
          </w:rPr>
          <w:fldChar w:fldCharType="end"/>
        </w:r>
      </w:hyperlink>
    </w:p>
    <w:p w14:paraId="0D8D5F37" w14:textId="164479FC"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51" w:history="1">
        <w:r w:rsidR="00380CBF" w:rsidRPr="00B14924">
          <w:rPr>
            <w:rStyle w:val="Hyperlink"/>
            <w:noProof/>
          </w:rPr>
          <w:t>Digital Government Services for Citizens</w:t>
        </w:r>
        <w:r w:rsidR="00380CBF">
          <w:rPr>
            <w:noProof/>
            <w:webHidden/>
          </w:rPr>
          <w:tab/>
        </w:r>
        <w:r w:rsidR="00380CBF">
          <w:rPr>
            <w:noProof/>
            <w:webHidden/>
          </w:rPr>
          <w:fldChar w:fldCharType="begin"/>
        </w:r>
        <w:r w:rsidR="00380CBF">
          <w:rPr>
            <w:noProof/>
            <w:webHidden/>
          </w:rPr>
          <w:instrText xml:space="preserve"> PAGEREF _Toc13471951 \h </w:instrText>
        </w:r>
        <w:r w:rsidR="00380CBF">
          <w:rPr>
            <w:noProof/>
            <w:webHidden/>
          </w:rPr>
        </w:r>
        <w:r w:rsidR="00380CBF">
          <w:rPr>
            <w:noProof/>
            <w:webHidden/>
          </w:rPr>
          <w:fldChar w:fldCharType="separate"/>
        </w:r>
        <w:r w:rsidR="00C24CB3">
          <w:rPr>
            <w:noProof/>
            <w:webHidden/>
          </w:rPr>
          <w:t>27</w:t>
        </w:r>
        <w:r w:rsidR="00380CBF">
          <w:rPr>
            <w:noProof/>
            <w:webHidden/>
          </w:rPr>
          <w:fldChar w:fldCharType="end"/>
        </w:r>
      </w:hyperlink>
    </w:p>
    <w:p w14:paraId="038A695F" w14:textId="49B7B8C4" w:rsidR="00380CBF" w:rsidRDefault="00E71AC9">
      <w:pPr>
        <w:pStyle w:val="TOC1"/>
        <w:tabs>
          <w:tab w:val="right" w:leader="dot" w:pos="8777"/>
        </w:tabs>
        <w:rPr>
          <w:rFonts w:asciiTheme="minorHAnsi" w:eastAsiaTheme="minorEastAsia" w:hAnsiTheme="minorHAnsi" w:cstheme="minorBidi"/>
          <w:noProof/>
          <w:color w:val="auto"/>
          <w:sz w:val="22"/>
          <w:szCs w:val="22"/>
          <w:lang w:val="fr-LU" w:eastAsia="fr-LU"/>
        </w:rPr>
      </w:pPr>
      <w:hyperlink w:anchor="_Toc13471952" w:history="1">
        <w:r w:rsidR="00380CBF" w:rsidRPr="00B14924">
          <w:rPr>
            <w:rStyle w:val="Hyperlink"/>
            <w:noProof/>
          </w:rPr>
          <w:t>Digital Government Services for Businesses</w:t>
        </w:r>
        <w:r w:rsidR="00380CBF">
          <w:rPr>
            <w:noProof/>
            <w:webHidden/>
          </w:rPr>
          <w:tab/>
        </w:r>
        <w:r w:rsidR="00380CBF">
          <w:rPr>
            <w:noProof/>
            <w:webHidden/>
          </w:rPr>
          <w:fldChar w:fldCharType="begin"/>
        </w:r>
        <w:r w:rsidR="00380CBF">
          <w:rPr>
            <w:noProof/>
            <w:webHidden/>
          </w:rPr>
          <w:instrText xml:space="preserve"> PAGEREF _Toc13471952 \h </w:instrText>
        </w:r>
        <w:r w:rsidR="00380CBF">
          <w:rPr>
            <w:noProof/>
            <w:webHidden/>
          </w:rPr>
        </w:r>
        <w:r w:rsidR="00380CBF">
          <w:rPr>
            <w:noProof/>
            <w:webHidden/>
          </w:rPr>
          <w:fldChar w:fldCharType="separate"/>
        </w:r>
        <w:r w:rsidR="00C24CB3">
          <w:rPr>
            <w:noProof/>
            <w:webHidden/>
          </w:rPr>
          <w:t>35</w:t>
        </w:r>
        <w:r w:rsidR="00380CBF">
          <w:rPr>
            <w:noProof/>
            <w:webHidden/>
          </w:rPr>
          <w:fldChar w:fldCharType="end"/>
        </w:r>
      </w:hyperlink>
    </w:p>
    <w:p w14:paraId="28EB92B4" w14:textId="6690599A" w:rsidR="00B41BBD" w:rsidRPr="006A1DAA" w:rsidRDefault="00195D06">
      <w:r>
        <w:fldChar w:fldCharType="end"/>
      </w:r>
    </w:p>
    <w:p w14:paraId="7067BF41" w14:textId="77777777" w:rsidR="00D2200F" w:rsidRPr="006A1DAA" w:rsidRDefault="00D2200F"/>
    <w:p w14:paraId="572125D6" w14:textId="77777777" w:rsidR="00B41BBD" w:rsidRPr="006A1DAA" w:rsidRDefault="00B41BBD"/>
    <w:p w14:paraId="2DB55B16" w14:textId="77777777" w:rsidR="00B41BBD" w:rsidRPr="006A1DAA" w:rsidRDefault="00B41BBD"/>
    <w:p w14:paraId="21741464" w14:textId="77777777" w:rsidR="00B41BBD" w:rsidRPr="006A1DAA" w:rsidRDefault="00B41BBD"/>
    <w:p w14:paraId="7D3EF90C" w14:textId="77777777" w:rsidR="00B41BBD" w:rsidRPr="006A1DAA" w:rsidRDefault="00B41BBD"/>
    <w:p w14:paraId="73E52E74" w14:textId="77777777" w:rsidR="00B41BBD" w:rsidRPr="006A1DAA" w:rsidRDefault="00B41BBD"/>
    <w:p w14:paraId="3A3403F7" w14:textId="77777777" w:rsidR="00B41BBD" w:rsidRPr="006A1DAA" w:rsidRDefault="00B41BBD"/>
    <w:p w14:paraId="7888DCE4" w14:textId="77777777" w:rsidR="00B41BBD" w:rsidRPr="006A1DAA" w:rsidRDefault="00B41BBD"/>
    <w:p w14:paraId="358EFF94" w14:textId="77777777" w:rsidR="00B41BBD" w:rsidRPr="006A1DAA" w:rsidRDefault="00B41BBD"/>
    <w:p w14:paraId="49EFA835" w14:textId="77777777" w:rsidR="00B41BBD" w:rsidRPr="006A1DAA" w:rsidRDefault="00B41BBD"/>
    <w:p w14:paraId="0A14D21F" w14:textId="77777777" w:rsidR="002F4A39" w:rsidRPr="006A1DAA" w:rsidRDefault="002F4A39"/>
    <w:p w14:paraId="5BCDB312" w14:textId="77777777" w:rsidR="002F4A39" w:rsidRPr="006A1DAA" w:rsidRDefault="002F4A39"/>
    <w:p w14:paraId="7D5BA223" w14:textId="77777777" w:rsidR="002F4A39" w:rsidRPr="006A1DAA" w:rsidRDefault="002F4A39"/>
    <w:p w14:paraId="3F68086F" w14:textId="77777777" w:rsidR="002F4A39" w:rsidRPr="006A1DAA" w:rsidRDefault="00B41BBD" w:rsidP="00B41BBD">
      <w:pPr>
        <w:tabs>
          <w:tab w:val="left" w:pos="7500"/>
        </w:tabs>
      </w:pPr>
      <w:r w:rsidRPr="006A1DAA">
        <w:tab/>
      </w:r>
    </w:p>
    <w:p w14:paraId="15185D93" w14:textId="77777777" w:rsidR="00B41BBD" w:rsidRPr="006A1DAA" w:rsidRDefault="00B41BBD" w:rsidP="00B41BBD">
      <w:pPr>
        <w:tabs>
          <w:tab w:val="left" w:pos="7500"/>
        </w:tabs>
      </w:pPr>
    </w:p>
    <w:p w14:paraId="62CA7C4F" w14:textId="77777777" w:rsidR="00B41BBD" w:rsidRPr="006A1DAA" w:rsidRDefault="00B41BBD" w:rsidP="00B41BBD">
      <w:pPr>
        <w:tabs>
          <w:tab w:val="left" w:pos="7500"/>
        </w:tabs>
      </w:pPr>
    </w:p>
    <w:p w14:paraId="0D0FCD7A" w14:textId="77777777" w:rsidR="00B41BBD" w:rsidRPr="006A1DAA" w:rsidRDefault="00B41BBD" w:rsidP="00B41BBD">
      <w:pPr>
        <w:tabs>
          <w:tab w:val="left" w:pos="7500"/>
        </w:tabs>
      </w:pPr>
    </w:p>
    <w:p w14:paraId="324A6E94" w14:textId="77777777" w:rsidR="00B41BBD" w:rsidRPr="006A1DAA" w:rsidRDefault="00B41BBD" w:rsidP="00B41BBD">
      <w:pPr>
        <w:tabs>
          <w:tab w:val="left" w:pos="7500"/>
        </w:tabs>
      </w:pPr>
    </w:p>
    <w:p w14:paraId="6C80F283" w14:textId="12082C76" w:rsidR="00B41BBD" w:rsidRPr="006A1DAA" w:rsidRDefault="00B41BBD" w:rsidP="00B41BBD">
      <w:pPr>
        <w:tabs>
          <w:tab w:val="left" w:pos="7500"/>
        </w:tabs>
      </w:pPr>
    </w:p>
    <w:p w14:paraId="29E4881F" w14:textId="77777777" w:rsidR="00B41BBD" w:rsidRPr="006A1DAA" w:rsidRDefault="00B41BBD" w:rsidP="00B41BBD">
      <w:pPr>
        <w:tabs>
          <w:tab w:val="left" w:pos="7500"/>
        </w:tabs>
      </w:pPr>
    </w:p>
    <w:p w14:paraId="3F46E2E8" w14:textId="77777777" w:rsidR="00B41BBD" w:rsidRPr="006A1DAA" w:rsidRDefault="00B41BBD" w:rsidP="00B41BBD">
      <w:pPr>
        <w:tabs>
          <w:tab w:val="left" w:pos="7500"/>
        </w:tabs>
      </w:pPr>
    </w:p>
    <w:p w14:paraId="1D7BA95D" w14:textId="77777777" w:rsidR="00B41BBD" w:rsidRPr="006A1DAA" w:rsidRDefault="00B41BBD" w:rsidP="00B41BBD">
      <w:pPr>
        <w:tabs>
          <w:tab w:val="left" w:pos="7500"/>
        </w:tabs>
      </w:pPr>
    </w:p>
    <w:p w14:paraId="2C1D086A" w14:textId="77777777" w:rsidR="00B41BBD" w:rsidRPr="006A1DAA" w:rsidRDefault="00B41BBD" w:rsidP="00B41BBD">
      <w:pPr>
        <w:tabs>
          <w:tab w:val="left" w:pos="7500"/>
        </w:tabs>
      </w:pPr>
    </w:p>
    <w:p w14:paraId="70D883C0" w14:textId="77777777" w:rsidR="00B41BBD" w:rsidRPr="006A1DAA" w:rsidRDefault="00B41BBD" w:rsidP="00B41BBD">
      <w:pPr>
        <w:tabs>
          <w:tab w:val="left" w:pos="7500"/>
        </w:tabs>
      </w:pPr>
    </w:p>
    <w:p w14:paraId="3D435443" w14:textId="77777777" w:rsidR="00B41BBD" w:rsidRPr="006A1DAA" w:rsidRDefault="00B41BBD" w:rsidP="00B41BBD">
      <w:pPr>
        <w:tabs>
          <w:tab w:val="left" w:pos="7500"/>
        </w:tabs>
      </w:pPr>
    </w:p>
    <w:p w14:paraId="5B045D63" w14:textId="77777777" w:rsidR="00B41BBD" w:rsidRPr="006A1DAA" w:rsidRDefault="00B41BBD" w:rsidP="00B41BBD">
      <w:pPr>
        <w:tabs>
          <w:tab w:val="left" w:pos="7500"/>
        </w:tabs>
      </w:pPr>
    </w:p>
    <w:p w14:paraId="517F9101" w14:textId="77777777" w:rsidR="00B41BBD" w:rsidRPr="006A1DAA" w:rsidRDefault="00B41BBD" w:rsidP="00B41BBD">
      <w:pPr>
        <w:tabs>
          <w:tab w:val="left" w:pos="7500"/>
        </w:tabs>
      </w:pPr>
    </w:p>
    <w:p w14:paraId="0CA8AED3" w14:textId="77777777" w:rsidR="00892832" w:rsidRDefault="003730DF" w:rsidP="00892832">
      <w:pPr>
        <w:pStyle w:val="Heading1"/>
        <w:jc w:val="left"/>
      </w:pPr>
      <w:r>
        <w:br w:type="page"/>
      </w:r>
      <w:bookmarkStart w:id="0" w:name="_Toc1035574"/>
      <w:bookmarkStart w:id="1" w:name="_Toc13471945"/>
      <w:r w:rsidR="00892832">
        <w:lastRenderedPageBreak/>
        <w:t>Country Profile</w:t>
      </w:r>
      <w:bookmarkEnd w:id="0"/>
      <w:bookmarkEnd w:id="1"/>
      <w:r w:rsidR="00892832">
        <w:t xml:space="preserve"> </w:t>
      </w:r>
    </w:p>
    <w:p w14:paraId="3E479D09" w14:textId="77777777" w:rsidR="00892832" w:rsidRDefault="00892832" w:rsidP="00892832">
      <w:pPr>
        <w:pStyle w:val="Heading2"/>
      </w:pPr>
      <w:bookmarkStart w:id="2" w:name="_Toc1035575"/>
      <w:bookmarkStart w:id="3" w:name="_Toc1474946"/>
      <w:r>
        <w:t>Basic data</w:t>
      </w:r>
      <w:bookmarkEnd w:id="2"/>
      <w:bookmarkEnd w:id="3"/>
    </w:p>
    <w:p w14:paraId="5C602794" w14:textId="7595AEE0" w:rsidR="00892832" w:rsidRDefault="62B26A07" w:rsidP="00892832">
      <w:r w:rsidRPr="62B26A07">
        <w:rPr>
          <w:b/>
          <w:bCs/>
        </w:rPr>
        <w:t>Population</w:t>
      </w:r>
      <w:r>
        <w:t xml:space="preserve">: </w:t>
      </w:r>
      <w:r w:rsidR="00601B43" w:rsidRPr="00601B43">
        <w:t>8</w:t>
      </w:r>
      <w:r w:rsidR="008527F0">
        <w:t xml:space="preserve"> </w:t>
      </w:r>
      <w:r w:rsidR="00601B43" w:rsidRPr="00601B43">
        <w:t>484</w:t>
      </w:r>
      <w:r w:rsidR="008527F0">
        <w:t xml:space="preserve"> </w:t>
      </w:r>
      <w:r w:rsidR="00601B43" w:rsidRPr="00601B43">
        <w:t>130</w:t>
      </w:r>
      <w:r w:rsidR="00FE2887" w:rsidRPr="00FE2887">
        <w:rPr>
          <w:rStyle w:val="Strong"/>
          <w:b w:val="0"/>
        </w:rPr>
        <w:t xml:space="preserve"> </w:t>
      </w:r>
      <w:r w:rsidR="00FE2887" w:rsidRPr="00AF4203">
        <w:rPr>
          <w:rStyle w:val="Strong"/>
          <w:b w:val="0"/>
        </w:rPr>
        <w:t>inhabitants</w:t>
      </w:r>
      <w:r w:rsidR="00FE2887">
        <w:rPr>
          <w:rStyle w:val="Strong"/>
          <w:b w:val="0"/>
        </w:rPr>
        <w:t xml:space="preserve"> (2018)</w:t>
      </w:r>
    </w:p>
    <w:p w14:paraId="6FDB3347" w14:textId="096737C3" w:rsidR="00892832" w:rsidRDefault="62B26A07" w:rsidP="00892832">
      <w:r w:rsidRPr="62B26A07">
        <w:rPr>
          <w:b/>
          <w:bCs/>
        </w:rPr>
        <w:t>GDP at market prices</w:t>
      </w:r>
      <w:r>
        <w:t xml:space="preserve">: </w:t>
      </w:r>
      <w:r w:rsidR="007C590B" w:rsidRPr="007C590B">
        <w:t>597</w:t>
      </w:r>
      <w:r w:rsidR="008527F0">
        <w:t xml:space="preserve"> </w:t>
      </w:r>
      <w:r w:rsidR="007C590B" w:rsidRPr="007C590B">
        <w:t>314</w:t>
      </w:r>
      <w:r w:rsidR="007C590B">
        <w:t xml:space="preserve"> </w:t>
      </w:r>
      <w:r w:rsidR="00A15109">
        <w:t xml:space="preserve">million Euros </w:t>
      </w:r>
      <w:r w:rsidR="00FE2887">
        <w:t>(2017)</w:t>
      </w:r>
    </w:p>
    <w:p w14:paraId="474B14D1" w14:textId="11DEB043" w:rsidR="00892832" w:rsidRDefault="00892832" w:rsidP="00892832">
      <w:r w:rsidRPr="00490B70">
        <w:rPr>
          <w:b/>
        </w:rPr>
        <w:t>GDP per inhabitant in PPS (Purchasing Power Standard EU 28=100)</w:t>
      </w:r>
      <w:r>
        <w:t xml:space="preserve">: </w:t>
      </w:r>
      <w:r w:rsidR="00A15109">
        <w:t>156 (2017)</w:t>
      </w:r>
    </w:p>
    <w:p w14:paraId="266A70AA" w14:textId="6A499606" w:rsidR="00892832" w:rsidRDefault="00892832" w:rsidP="00892832">
      <w:r w:rsidRPr="00490B70">
        <w:rPr>
          <w:b/>
        </w:rPr>
        <w:t>GDP growth rate</w:t>
      </w:r>
      <w:r>
        <w:t xml:space="preserve">: </w:t>
      </w:r>
      <w:r w:rsidR="00A15109">
        <w:t>2</w:t>
      </w:r>
      <w:r w:rsidR="001B0859">
        <w:t>.</w:t>
      </w:r>
      <w:r w:rsidR="00A15109">
        <w:t>5%</w:t>
      </w:r>
      <w:r w:rsidR="00C959DA">
        <w:t xml:space="preserve"> (2018)</w:t>
      </w:r>
    </w:p>
    <w:p w14:paraId="5C710252" w14:textId="1AE05F2A" w:rsidR="00892832" w:rsidRDefault="62B26A07" w:rsidP="00892832">
      <w:r w:rsidRPr="62B26A07">
        <w:rPr>
          <w:b/>
          <w:bCs/>
        </w:rPr>
        <w:t>Inflation rate</w:t>
      </w:r>
      <w:r>
        <w:t xml:space="preserve">: </w:t>
      </w:r>
      <w:r w:rsidR="00AD38BB">
        <w:t>0</w:t>
      </w:r>
      <w:r w:rsidR="001B0859">
        <w:t>.</w:t>
      </w:r>
      <w:r w:rsidR="00AD38BB">
        <w:t>9%</w:t>
      </w:r>
      <w:r w:rsidR="00C959DA">
        <w:t xml:space="preserve"> (2018)</w:t>
      </w:r>
    </w:p>
    <w:p w14:paraId="7672F873" w14:textId="44202246" w:rsidR="00892832" w:rsidRDefault="62B26A07" w:rsidP="00892832">
      <w:r w:rsidRPr="62B26A07">
        <w:rPr>
          <w:b/>
          <w:bCs/>
        </w:rPr>
        <w:t>Unemployment rate</w:t>
      </w:r>
      <w:r>
        <w:t xml:space="preserve">: </w:t>
      </w:r>
      <w:r w:rsidR="00AD38BB">
        <w:t>2</w:t>
      </w:r>
      <w:r w:rsidR="001B0859">
        <w:t>.</w:t>
      </w:r>
      <w:r w:rsidR="00AD38BB">
        <w:t>5%</w:t>
      </w:r>
      <w:r w:rsidR="0024323B">
        <w:t>*</w:t>
      </w:r>
      <w:r w:rsidR="00C959DA">
        <w:t xml:space="preserve"> (2018)</w:t>
      </w:r>
    </w:p>
    <w:p w14:paraId="33B24CDD" w14:textId="7BCC0F33" w:rsidR="00892832" w:rsidRDefault="62B26A07" w:rsidP="00892832">
      <w:r w:rsidRPr="62B26A07">
        <w:rPr>
          <w:b/>
          <w:bCs/>
        </w:rPr>
        <w:t>General government gross debt (Percentage of GDP)</w:t>
      </w:r>
      <w:r>
        <w:t xml:space="preserve">: </w:t>
      </w:r>
      <w:r w:rsidR="00AD38BB">
        <w:t>29</w:t>
      </w:r>
      <w:r w:rsidR="001B0859">
        <w:t>.</w:t>
      </w:r>
      <w:r w:rsidR="00AD38BB">
        <w:t>7%</w:t>
      </w:r>
      <w:r w:rsidR="00BA6386">
        <w:t>*</w:t>
      </w:r>
      <w:r w:rsidR="007839E9">
        <w:t xml:space="preserve"> (2018)</w:t>
      </w:r>
    </w:p>
    <w:p w14:paraId="5A3B8224" w14:textId="71AE9DB6" w:rsidR="00892832" w:rsidRDefault="00892832" w:rsidP="00892832">
      <w:r w:rsidRPr="00490B70">
        <w:rPr>
          <w:b/>
        </w:rPr>
        <w:t>General government deficit/surplus (Percentage of GDP)</w:t>
      </w:r>
      <w:r>
        <w:t xml:space="preserve">: </w:t>
      </w:r>
      <w:r w:rsidR="00AD38BB">
        <w:t>1</w:t>
      </w:r>
      <w:r w:rsidR="001B0859">
        <w:t>.</w:t>
      </w:r>
      <w:r w:rsidR="00AD38BB">
        <w:t>28%</w:t>
      </w:r>
      <w:r w:rsidR="006F0D2C">
        <w:t>**</w:t>
      </w:r>
      <w:r w:rsidR="007839E9">
        <w:t xml:space="preserve"> (2017)</w:t>
      </w:r>
    </w:p>
    <w:p w14:paraId="37FC8056" w14:textId="77CF7613" w:rsidR="00892832" w:rsidRDefault="62B26A07" w:rsidP="62B26A07">
      <w:pPr>
        <w:rPr>
          <w:vertAlign w:val="superscript"/>
        </w:rPr>
      </w:pPr>
      <w:r w:rsidRPr="62B26A07">
        <w:rPr>
          <w:b/>
          <w:bCs/>
        </w:rPr>
        <w:t>Area</w:t>
      </w:r>
      <w:r>
        <w:t xml:space="preserve">: </w:t>
      </w:r>
      <w:r w:rsidR="00AD38BB">
        <w:t>41</w:t>
      </w:r>
      <w:r w:rsidR="00CA47B6">
        <w:t xml:space="preserve"> </w:t>
      </w:r>
      <w:r w:rsidR="001F06FC">
        <w:t>250 km²</w:t>
      </w:r>
      <w:r w:rsidR="006F0D2C">
        <w:t>***</w:t>
      </w:r>
    </w:p>
    <w:p w14:paraId="6CD4343D" w14:textId="3874BFBE" w:rsidR="00892832" w:rsidRDefault="62B26A07" w:rsidP="00892832">
      <w:r w:rsidRPr="62B26A07">
        <w:rPr>
          <w:b/>
          <w:bCs/>
        </w:rPr>
        <w:t>Capital city</w:t>
      </w:r>
      <w:r>
        <w:t xml:space="preserve">: </w:t>
      </w:r>
      <w:r w:rsidR="001B0859">
        <w:t>Bern</w:t>
      </w:r>
    </w:p>
    <w:p w14:paraId="23E4EF90" w14:textId="59A1581D" w:rsidR="00892832" w:rsidRDefault="62B26A07" w:rsidP="00892832">
      <w:r w:rsidRPr="62B26A07">
        <w:rPr>
          <w:b/>
          <w:bCs/>
        </w:rPr>
        <w:t>Official EU language</w:t>
      </w:r>
      <w:r>
        <w:t xml:space="preserve">: </w:t>
      </w:r>
      <w:r w:rsidR="006022A8" w:rsidRPr="006022A8">
        <w:t>German, French, Italian</w:t>
      </w:r>
    </w:p>
    <w:p w14:paraId="20C73444" w14:textId="1DBAFB15" w:rsidR="00892832" w:rsidRDefault="62B26A07" w:rsidP="00892832">
      <w:r w:rsidRPr="62B26A07">
        <w:rPr>
          <w:b/>
          <w:bCs/>
        </w:rPr>
        <w:t>Currency</w:t>
      </w:r>
      <w:r>
        <w:t xml:space="preserve">: </w:t>
      </w:r>
      <w:r w:rsidR="001B0859">
        <w:t>Swiss Franc</w:t>
      </w:r>
    </w:p>
    <w:p w14:paraId="4A8AE092" w14:textId="77777777" w:rsidR="00D36967" w:rsidRDefault="00D36967" w:rsidP="00892832">
      <w:pPr>
        <w:rPr>
          <w:b/>
          <w:bCs/>
        </w:rPr>
      </w:pPr>
    </w:p>
    <w:p w14:paraId="152CDD16" w14:textId="5C28501E" w:rsidR="00892832" w:rsidRPr="00933DC8" w:rsidRDefault="62B26A07" w:rsidP="00892832">
      <w:pPr>
        <w:rPr>
          <w:sz w:val="18"/>
        </w:rPr>
      </w:pPr>
      <w:r w:rsidRPr="00933DC8">
        <w:rPr>
          <w:bCs/>
          <w:sz w:val="18"/>
        </w:rPr>
        <w:t>Source</w:t>
      </w:r>
      <w:r w:rsidRPr="00933DC8">
        <w:rPr>
          <w:sz w:val="18"/>
        </w:rPr>
        <w:t xml:space="preserve">: </w:t>
      </w:r>
      <w:hyperlink r:id="rId15" w:tgtFrame="_blank" w:history="1">
        <w:r w:rsidR="00063B2A" w:rsidRPr="00933DC8">
          <w:rPr>
            <w:rStyle w:val="Hyperlink"/>
            <w:sz w:val="18"/>
          </w:rPr>
          <w:t>Eurostat</w:t>
        </w:r>
      </w:hyperlink>
      <w:r w:rsidR="00063B2A" w:rsidRPr="00933DC8">
        <w:rPr>
          <w:rStyle w:val="normaltextrun"/>
          <w:szCs w:val="22"/>
          <w:shd w:val="clear" w:color="auto" w:fill="FFFFFF"/>
        </w:rPr>
        <w:t> </w:t>
      </w:r>
      <w:r w:rsidR="00063B2A" w:rsidRPr="00933DC8">
        <w:rPr>
          <w:rStyle w:val="normaltextrun"/>
          <w:sz w:val="18"/>
          <w:szCs w:val="20"/>
          <w:shd w:val="clear" w:color="auto" w:fill="FFFFFF"/>
        </w:rPr>
        <w:t>(last update: 4 April 2019),</w:t>
      </w:r>
      <w:r w:rsidR="0024323B" w:rsidRPr="00933DC8">
        <w:rPr>
          <w:rStyle w:val="normaltextrun"/>
          <w:sz w:val="18"/>
          <w:szCs w:val="20"/>
          <w:shd w:val="clear" w:color="auto" w:fill="FFFFFF"/>
        </w:rPr>
        <w:t xml:space="preserve"> </w:t>
      </w:r>
      <w:hyperlink r:id="rId16" w:history="1">
        <w:r w:rsidR="0024323B" w:rsidRPr="00933DC8">
          <w:rPr>
            <w:rStyle w:val="Hyperlink"/>
            <w:sz w:val="18"/>
            <w:szCs w:val="20"/>
            <w:shd w:val="clear" w:color="auto" w:fill="FFFFFF"/>
          </w:rPr>
          <w:t>Trading Economics</w:t>
        </w:r>
        <w:r w:rsidR="00BA6386" w:rsidRPr="00933DC8">
          <w:rPr>
            <w:sz w:val="18"/>
          </w:rPr>
          <w:t>*</w:t>
        </w:r>
        <w:r w:rsidR="00BA6386" w:rsidRPr="00933DC8">
          <w:rPr>
            <w:rStyle w:val="Hyperlink"/>
            <w:sz w:val="18"/>
            <w:szCs w:val="20"/>
            <w:shd w:val="clear" w:color="auto" w:fill="FFFFFF"/>
          </w:rPr>
          <w:t xml:space="preserve">, </w:t>
        </w:r>
        <w:hyperlink r:id="rId17" w:history="1">
          <w:r w:rsidR="006F0D2C" w:rsidRPr="00933DC8">
            <w:rPr>
              <w:rStyle w:val="Hyperlink"/>
              <w:sz w:val="18"/>
              <w:szCs w:val="20"/>
            </w:rPr>
            <w:t>Fiscal Balances and public debt - OECD</w:t>
          </w:r>
        </w:hyperlink>
        <w:r w:rsidR="006F0D2C" w:rsidRPr="00933DC8">
          <w:rPr>
            <w:sz w:val="18"/>
          </w:rPr>
          <w:t>**,</w:t>
        </w:r>
        <w:r w:rsidR="00063B2A" w:rsidRPr="00933DC8">
          <w:rPr>
            <w:rStyle w:val="Hyperlink"/>
            <w:sz w:val="18"/>
            <w:szCs w:val="20"/>
            <w:shd w:val="clear" w:color="auto" w:fill="FFFFFF"/>
          </w:rPr>
          <w:t> </w:t>
        </w:r>
      </w:hyperlink>
      <w:hyperlink r:id="rId18" w:history="1">
        <w:r w:rsidR="00063B2A" w:rsidRPr="00933DC8">
          <w:rPr>
            <w:rStyle w:val="Hyperlink"/>
            <w:sz w:val="18"/>
            <w:szCs w:val="20"/>
          </w:rPr>
          <w:t>EFTA</w:t>
        </w:r>
      </w:hyperlink>
      <w:r w:rsidR="00063B2A" w:rsidRPr="00933DC8">
        <w:rPr>
          <w:sz w:val="18"/>
        </w:rPr>
        <w:t>*</w:t>
      </w:r>
      <w:r w:rsidR="006F0D2C" w:rsidRPr="00933DC8">
        <w:rPr>
          <w:sz w:val="18"/>
        </w:rPr>
        <w:t>**</w:t>
      </w:r>
      <w:r w:rsidR="00063B2A" w:rsidRPr="00933DC8">
        <w:rPr>
          <w:rStyle w:val="Hyperlink"/>
          <w:sz w:val="18"/>
          <w:szCs w:val="20"/>
        </w:rPr>
        <w:t xml:space="preserve"> </w:t>
      </w:r>
    </w:p>
    <w:p w14:paraId="752A5A4C" w14:textId="4321F091" w:rsidR="00892832" w:rsidRPr="00D77283" w:rsidRDefault="00892832" w:rsidP="00892832">
      <w:pPr>
        <w:pStyle w:val="Heading2"/>
      </w:pPr>
      <w:r>
        <w:br w:type="page"/>
      </w:r>
      <w:bookmarkStart w:id="4" w:name="_Toc1035576"/>
      <w:bookmarkStart w:id="5" w:name="_Toc1474947"/>
      <w:r w:rsidR="00E75C57">
        <w:lastRenderedPageBreak/>
        <w:t xml:space="preserve">Digital Government </w:t>
      </w:r>
      <w:r w:rsidRPr="00D77283">
        <w:t>Indicators</w:t>
      </w:r>
      <w:bookmarkEnd w:id="4"/>
      <w:bookmarkEnd w:id="5"/>
    </w:p>
    <w:p w14:paraId="40A6FDB4" w14:textId="79BE6581" w:rsidR="00892832" w:rsidRDefault="00470F46" w:rsidP="00470F46">
      <w:r w:rsidRPr="00470F46">
        <w:t xml:space="preserve">The following data present the latest Generic Information Society Indicators for Switzerland. Statistical indicators in this section reflect those of </w:t>
      </w:r>
      <w:hyperlink r:id="rId19" w:history="1">
        <w:r w:rsidRPr="00102B73">
          <w:rPr>
            <w:rStyle w:val="Hyperlink"/>
          </w:rPr>
          <w:t>Eurostat</w:t>
        </w:r>
      </w:hyperlink>
      <w:r w:rsidRPr="00470F46">
        <w:t xml:space="preserve"> at the time the Edition is being prepared.</w:t>
      </w:r>
    </w:p>
    <w:p w14:paraId="6DE7CEE4" w14:textId="77777777" w:rsidR="00AE44D8" w:rsidRDefault="00AE44D8" w:rsidP="00AE44D8"/>
    <w:p w14:paraId="1A55E725" w14:textId="586D2315" w:rsidR="00AE44D8" w:rsidRDefault="00AE44D8" w:rsidP="00AE44D8">
      <w:r w:rsidRPr="00AE44D8">
        <w:rPr>
          <w:b/>
        </w:rPr>
        <w:t>Percentage of individuals using the internet for interacting with public authorities in Switzerland</w:t>
      </w:r>
      <w:r>
        <w:t>: 75% (2017)</w:t>
      </w:r>
    </w:p>
    <w:p w14:paraId="6C9127BE" w14:textId="77777777" w:rsidR="00AE44D8" w:rsidRDefault="00AE44D8" w:rsidP="00AE44D8"/>
    <w:p w14:paraId="17AE91CC" w14:textId="77777777" w:rsidR="00AE44D8" w:rsidRDefault="00AE44D8" w:rsidP="00AE44D8">
      <w:r w:rsidRPr="00AE44D8">
        <w:rPr>
          <w:b/>
        </w:rPr>
        <w:t>Percentage of individuals using the internet for obtaining information from public authorities in Switzerland</w:t>
      </w:r>
      <w:r>
        <w:t>: 67% (2017)</w:t>
      </w:r>
    </w:p>
    <w:p w14:paraId="1F1BF6A2" w14:textId="77777777" w:rsidR="00AE44D8" w:rsidRDefault="00AE44D8" w:rsidP="00AE44D8"/>
    <w:p w14:paraId="0ED16F2F" w14:textId="77777777" w:rsidR="00AE44D8" w:rsidRDefault="00AE44D8" w:rsidP="00AE44D8">
      <w:r w:rsidRPr="00AE44D8">
        <w:rPr>
          <w:b/>
        </w:rPr>
        <w:t>Percentage of individuals using the internet for downloading official forms from public authorities in Switzerland</w:t>
      </w:r>
      <w:r>
        <w:t>: 59% (2017)</w:t>
      </w:r>
    </w:p>
    <w:p w14:paraId="13A318BF" w14:textId="77777777" w:rsidR="00AE44D8" w:rsidRDefault="00AE44D8" w:rsidP="00AE44D8"/>
    <w:p w14:paraId="1848F2BD" w14:textId="72F9137A" w:rsidR="00102B73" w:rsidRDefault="00AE44D8" w:rsidP="00AE44D8">
      <w:r w:rsidRPr="007E0861">
        <w:rPr>
          <w:b/>
        </w:rPr>
        <w:t>Percentage of individuals using the internet for sending filled forms to public authorities in Switzerland</w:t>
      </w:r>
      <w:r>
        <w:t>: 43% (2017)</w:t>
      </w:r>
    </w:p>
    <w:p w14:paraId="0960054E" w14:textId="77777777" w:rsidR="00102B73" w:rsidRPr="00470F46" w:rsidRDefault="00102B73" w:rsidP="00470F46"/>
    <w:p w14:paraId="57107414" w14:textId="77777777" w:rsidR="00892832" w:rsidRPr="00BB50D6" w:rsidRDefault="00892832" w:rsidP="00892832">
      <w:pPr>
        <w:tabs>
          <w:tab w:val="left" w:pos="1095"/>
        </w:tabs>
      </w:pPr>
    </w:p>
    <w:p w14:paraId="2D420C64" w14:textId="6ABBE21E" w:rsidR="00892832" w:rsidRDefault="00892832" w:rsidP="00892832">
      <w:pPr>
        <w:pStyle w:val="Heading2"/>
      </w:pPr>
      <w:r w:rsidRPr="00D77283">
        <w:br w:type="page"/>
      </w:r>
      <w:bookmarkStart w:id="6" w:name="_Toc1035577"/>
      <w:bookmarkStart w:id="7" w:name="_Toc1474948"/>
      <w:r w:rsidR="00E75C57">
        <w:lastRenderedPageBreak/>
        <w:t>Digital Government</w:t>
      </w:r>
      <w:r w:rsidRPr="00D77283">
        <w:t xml:space="preserve"> State of Play</w:t>
      </w:r>
      <w:bookmarkEnd w:id="6"/>
      <w:bookmarkEnd w:id="7"/>
      <w:r w:rsidRPr="00D77283">
        <w:t xml:space="preserve"> </w:t>
      </w:r>
    </w:p>
    <w:p w14:paraId="7020570A" w14:textId="38331D71" w:rsidR="000D21F3" w:rsidRPr="003536D3" w:rsidRDefault="000D21F3" w:rsidP="001F40E0">
      <w:pPr>
        <w:pStyle w:val="BodyText"/>
        <w:spacing w:after="0"/>
        <w:rPr>
          <w:bCs/>
        </w:rPr>
      </w:pPr>
      <w:r w:rsidRPr="003536D3">
        <w:rPr>
          <w:bCs/>
        </w:rPr>
        <w:t xml:space="preserve">The graph below is the result of the latest </w:t>
      </w:r>
      <w:hyperlink r:id="rId20" w:history="1">
        <w:r w:rsidRPr="003536D3">
          <w:rPr>
            <w:rStyle w:val="Hyperlink"/>
            <w:bCs/>
          </w:rPr>
          <w:t>eGovernment Benchmark</w:t>
        </w:r>
      </w:hyperlink>
      <w:r w:rsidRPr="003536D3">
        <w:rPr>
          <w:bCs/>
        </w:rPr>
        <w:t xml:space="preserve"> report, which monitors the development of eGovernment in Europe, based on specific indicators. These indicators are clustered within four main top-level benchmarks:</w:t>
      </w:r>
    </w:p>
    <w:p w14:paraId="23B80482" w14:textId="77777777" w:rsidR="000D21F3" w:rsidRPr="003536D3" w:rsidRDefault="000D21F3" w:rsidP="001F40E0">
      <w:pPr>
        <w:pStyle w:val="Style3"/>
      </w:pPr>
      <w:r w:rsidRPr="003536D3">
        <w:rPr>
          <w:b/>
        </w:rPr>
        <w:t>User Centricity</w:t>
      </w:r>
      <w:r w:rsidRPr="003536D3">
        <w:t xml:space="preserve"> – indicates to what extent (information about) a service is provided online and how this is perceived.</w:t>
      </w:r>
    </w:p>
    <w:p w14:paraId="6591BC07" w14:textId="6CF1B24F" w:rsidR="000D21F3" w:rsidRPr="003536D3" w:rsidRDefault="000D21F3" w:rsidP="001F40E0">
      <w:pPr>
        <w:pStyle w:val="Style3"/>
      </w:pPr>
      <w:r w:rsidRPr="003536D3">
        <w:rPr>
          <w:b/>
        </w:rPr>
        <w:t>Transpare</w:t>
      </w:r>
      <w:r>
        <w:rPr>
          <w:b/>
        </w:rPr>
        <w:t>ncy</w:t>
      </w:r>
      <w:r w:rsidR="00503049">
        <w:rPr>
          <w:b/>
        </w:rPr>
        <w:t xml:space="preserve"> </w:t>
      </w:r>
      <w:r w:rsidRPr="003536D3">
        <w:t>– indicates to what extent government</w:t>
      </w:r>
      <w:r w:rsidR="00CA47B6">
        <w:t>s are</w:t>
      </w:r>
      <w:r w:rsidRPr="003536D3">
        <w:t xml:space="preserve"> transparent regarding: i) their own responsibilities and performance, ii) the process of service delivery and iii) personal data involved.</w:t>
      </w:r>
    </w:p>
    <w:p w14:paraId="22E7395A" w14:textId="77777777" w:rsidR="000D21F3" w:rsidRPr="003536D3" w:rsidRDefault="000D21F3" w:rsidP="001F40E0">
      <w:pPr>
        <w:pStyle w:val="Style3"/>
      </w:pPr>
      <w:r w:rsidRPr="003536D3">
        <w:rPr>
          <w:b/>
        </w:rPr>
        <w:t>Cross</w:t>
      </w:r>
      <w:r>
        <w:rPr>
          <w:b/>
        </w:rPr>
        <w:t>-</w:t>
      </w:r>
      <w:r w:rsidRPr="003536D3">
        <w:rPr>
          <w:b/>
        </w:rPr>
        <w:t>Border Mobility</w:t>
      </w:r>
      <w:r w:rsidRPr="003536D3">
        <w:t xml:space="preserve"> – indicates to what extent EU citizens and businesses can use online services in another country.</w:t>
      </w:r>
    </w:p>
    <w:p w14:paraId="1B8FFF40" w14:textId="77777777" w:rsidR="000D21F3" w:rsidRPr="003536D3" w:rsidRDefault="000D21F3" w:rsidP="001F40E0">
      <w:pPr>
        <w:pStyle w:val="Style3"/>
      </w:pPr>
      <w:r w:rsidRPr="003536D3">
        <w:rPr>
          <w:b/>
        </w:rPr>
        <w:t>Key Enablers</w:t>
      </w:r>
      <w:r w:rsidRPr="003536D3">
        <w:t xml:space="preserve"> – indicates the extent to which five technical pre-conditions are available online. There are: Identification (</w:t>
      </w:r>
      <w:proofErr w:type="spellStart"/>
      <w:r w:rsidRPr="003536D3">
        <w:t>eID</w:t>
      </w:r>
      <w:proofErr w:type="spellEnd"/>
      <w:r w:rsidRPr="003536D3">
        <w:t>), Electronic documents (</w:t>
      </w:r>
      <w:proofErr w:type="spellStart"/>
      <w:r w:rsidRPr="003536D3">
        <w:t>eDocuments</w:t>
      </w:r>
      <w:proofErr w:type="spellEnd"/>
      <w:r w:rsidRPr="003536D3">
        <w:t>), Authoritative Sources, and Digital Post. Digital Post refers to the possibility that governments communicate electronically-only with citizens or entrepreneurs through e.g. personal mailboxes or other digital mail solutions.</w:t>
      </w:r>
    </w:p>
    <w:p w14:paraId="70665601" w14:textId="77777777" w:rsidR="00F91CDA" w:rsidRDefault="00F91CDA" w:rsidP="00F91CDA">
      <w:pPr>
        <w:pStyle w:val="BodyText"/>
      </w:pPr>
      <w:r w:rsidRPr="00F91CDA">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p>
    <w:p w14:paraId="53499C92" w14:textId="6BAB1087" w:rsidR="002E366B" w:rsidRDefault="001B76D7" w:rsidP="00F91CDA">
      <w:pPr>
        <w:pStyle w:val="BodyText"/>
      </w:pPr>
      <w:r>
        <w:pict w14:anchorId="7F4316E7">
          <v:shape id="_x0000_i1025" type="#_x0000_t75" style="width:439.5pt;height:346.75pt">
            <v:imagedata r:id="rId21" o:title="Capture"/>
          </v:shape>
        </w:pict>
      </w:r>
    </w:p>
    <w:p w14:paraId="2F3F49CC" w14:textId="5EFF8800" w:rsidR="000D21F3" w:rsidRPr="0098284D" w:rsidRDefault="002E366B" w:rsidP="0098284D">
      <w:pPr>
        <w:jc w:val="center"/>
      </w:pPr>
      <w:r w:rsidRPr="00D77283">
        <w:rPr>
          <w:sz w:val="16"/>
          <w:szCs w:val="16"/>
        </w:rPr>
        <w:t xml:space="preserve">Source: </w:t>
      </w:r>
      <w:hyperlink r:id="rId22" w:history="1">
        <w:r>
          <w:rPr>
            <w:rStyle w:val="Hyperlink"/>
            <w:sz w:val="16"/>
            <w:szCs w:val="16"/>
          </w:rPr>
          <w:t xml:space="preserve">eGovernment Benchmark Report 2018 Country Factsheet </w:t>
        </w:r>
      </w:hyperlink>
    </w:p>
    <w:p w14:paraId="25EABEBD" w14:textId="4FA2B353" w:rsidR="003730DF" w:rsidRPr="000E1ED2" w:rsidRDefault="00892832" w:rsidP="000E1ED2">
      <w:pPr>
        <w:pStyle w:val="Heading1"/>
      </w:pPr>
      <w:r>
        <w:br w:type="page"/>
      </w:r>
      <w:bookmarkStart w:id="8" w:name="_Toc13471946"/>
      <w:r w:rsidR="00E75C57" w:rsidRPr="000E1ED2">
        <w:lastRenderedPageBreak/>
        <w:t xml:space="preserve">Digital </w:t>
      </w:r>
      <w:r w:rsidR="003730DF" w:rsidRPr="000E1ED2">
        <w:t>Government Highlights</w:t>
      </w:r>
      <w:bookmarkEnd w:id="8"/>
    </w:p>
    <w:p w14:paraId="6A8D557F" w14:textId="77777777" w:rsidR="00A31C61" w:rsidRDefault="00A31C61" w:rsidP="00E1346B">
      <w:pPr>
        <w:pStyle w:val="Subtitle"/>
      </w:pPr>
      <w:r>
        <w:t>Digital Government Political Communications</w:t>
      </w:r>
    </w:p>
    <w:p w14:paraId="5DDC0CF9" w14:textId="0F5260D6" w:rsidR="00A31C61" w:rsidRDefault="00A31C61" w:rsidP="00A31C61">
      <w:r w:rsidRPr="000913F2">
        <w:t>On 14 November 2018, the Federal Council of Switzerland approved the key value for the eGovernment Strategy from 2020-2023, prepared by the organi</w:t>
      </w:r>
      <w:r w:rsidR="00CA47B6">
        <w:t>s</w:t>
      </w:r>
      <w:r w:rsidRPr="000913F2">
        <w:t xml:space="preserve">ation eGovernment Switzerland. The general principle "Digital First" shows the importance of the electronic channel through which the administration will </w:t>
      </w:r>
      <w:r w:rsidR="006D5172">
        <w:t xml:space="preserve">offer </w:t>
      </w:r>
      <w:r w:rsidRPr="000913F2">
        <w:t>its information and services by default in the future. The 6 principles of the Tallinn Declaration (signed by FC Maurer on 06.10.2017) form an important basis for the new strategy.</w:t>
      </w:r>
    </w:p>
    <w:p w14:paraId="39A4174D" w14:textId="07DAF011" w:rsidR="003730DF" w:rsidRPr="00F57208" w:rsidRDefault="00A31C61" w:rsidP="00F57208">
      <w:r w:rsidRPr="00995BF1">
        <w:t>A central action field of the eGovernment Strategy from 2020 will be to ensure the possibility of interaction of the population in the activities of politics and administration.</w:t>
      </w:r>
    </w:p>
    <w:p w14:paraId="671EB91D" w14:textId="4D0DF39C" w:rsidR="003730DF" w:rsidRDefault="001E765F" w:rsidP="00E1346B">
      <w:pPr>
        <w:pStyle w:val="Subtitle"/>
      </w:pPr>
      <w:r>
        <w:t>Digital Government Legislation</w:t>
      </w:r>
    </w:p>
    <w:p w14:paraId="1CE3467B" w14:textId="25F231C7" w:rsidR="00CB6CE9" w:rsidRDefault="001E765F" w:rsidP="001E765F">
      <w:r w:rsidRPr="000E6DB0">
        <w:t>The National Council approved the introduction of a state-approved digital identity (E-ID) on 20 March 2018. The federal government is responsible for the identification of a person. The E-ID is to be issued by private providers, so-called Identity Providers (</w:t>
      </w:r>
      <w:proofErr w:type="spellStart"/>
      <w:r w:rsidRPr="000E6DB0">
        <w:t>IdP</w:t>
      </w:r>
      <w:proofErr w:type="spellEnd"/>
      <w:r w:rsidRPr="000E6DB0">
        <w:t>).</w:t>
      </w:r>
    </w:p>
    <w:p w14:paraId="488B3B2F" w14:textId="5CAA408A" w:rsidR="00CB6CE9" w:rsidRDefault="00CB6CE9" w:rsidP="00E1346B">
      <w:pPr>
        <w:pStyle w:val="Subtitle"/>
      </w:pPr>
      <w:r>
        <w:t>Digital Government Governance</w:t>
      </w:r>
    </w:p>
    <w:p w14:paraId="0A7AD6D0" w14:textId="2B6A9147" w:rsidR="00CB6CE9" w:rsidRPr="00166297" w:rsidRDefault="00CB6CE9" w:rsidP="001E765F">
      <w:proofErr w:type="spellStart"/>
      <w:r>
        <w:t>eOperations</w:t>
      </w:r>
      <w:proofErr w:type="spellEnd"/>
      <w:r>
        <w:t xml:space="preserve"> Switzerland was founded on 20 June 2018. It aims to jointly develop and operate IT solutions for the eGovernment services of the Confederation, cantons and communes. In this way, costs can be reduced and the procurement of eGovernment solutions for businesses and the public is accelerated. </w:t>
      </w:r>
      <w:proofErr w:type="spellStart"/>
      <w:r>
        <w:t>eOperations</w:t>
      </w:r>
      <w:proofErr w:type="spellEnd"/>
      <w:r>
        <w:t xml:space="preserve"> Switzerland provides consulting and project management services for its clients and drives calls for tenders on the market to respond to specific needs.  </w:t>
      </w:r>
    </w:p>
    <w:p w14:paraId="2B478BC7" w14:textId="2D221C29" w:rsidR="001E765F" w:rsidRDefault="00073EB8" w:rsidP="00E1346B">
      <w:pPr>
        <w:pStyle w:val="Subtitle"/>
      </w:pPr>
      <w:r>
        <w:t>Digital Government Infrastructure</w:t>
      </w:r>
    </w:p>
    <w:p w14:paraId="416BABAE" w14:textId="6659A704" w:rsidR="00073EB8" w:rsidRPr="00136EA7" w:rsidRDefault="00073EB8" w:rsidP="00073EB8">
      <w:r w:rsidRPr="00D40B79">
        <w:t>Once-Only is a core principle in the eGovernment Strategy from 2020-2023, prepared by the organi</w:t>
      </w:r>
      <w:r w:rsidR="00CA47B6">
        <w:t>s</w:t>
      </w:r>
      <w:r w:rsidRPr="00D40B79">
        <w:t xml:space="preserve">ation eGovernment Switzerland. Today in Switzerland, the data exchange platform </w:t>
      </w:r>
      <w:proofErr w:type="spellStart"/>
      <w:r w:rsidR="00CC13E6" w:rsidRPr="00CC13E6">
        <w:rPr>
          <w:i/>
        </w:rPr>
        <w:t>Sedex</w:t>
      </w:r>
      <w:proofErr w:type="spellEnd"/>
      <w:r w:rsidR="00CC13E6" w:rsidRPr="00D40B79">
        <w:t xml:space="preserve"> </w:t>
      </w:r>
      <w:r w:rsidRPr="00D40B79">
        <w:t>offers organi</w:t>
      </w:r>
      <w:r w:rsidR="00CC13E6">
        <w:t>s</w:t>
      </w:r>
      <w:r w:rsidRPr="00D40B79">
        <w:t>ations such as public authorities, health insurance companies etc. the ability to transfer data securely.</w:t>
      </w:r>
    </w:p>
    <w:p w14:paraId="0A74DAF4" w14:textId="77777777" w:rsidR="00E1346B" w:rsidRDefault="00F549FB" w:rsidP="00E1346B">
      <w:pPr>
        <w:pStyle w:val="Subtitle"/>
      </w:pPr>
      <w:r>
        <w:t>Digital Government Services for Citizens and</w:t>
      </w:r>
      <w:r w:rsidR="00E1346B">
        <w:t xml:space="preserve"> Businesses</w:t>
      </w:r>
    </w:p>
    <w:p w14:paraId="617AF085" w14:textId="3038B497" w:rsidR="00827C13" w:rsidRDefault="00827C13" w:rsidP="00941606">
      <w:pPr>
        <w:pStyle w:val="Style3"/>
      </w:pPr>
      <w:r w:rsidRPr="00746529">
        <w:t>The city of St. Gallen will use a prototype to test the potential and acceptance of a chatbot that enables chatting with a technical system. The city would thereby like to offer residents and the tourism sector improved access to the administration's services and information. Especially in the case of automated requests, this could provide relief for the administration and entail improved services for citizens.</w:t>
      </w:r>
    </w:p>
    <w:p w14:paraId="31843B24" w14:textId="049E711B" w:rsidR="00827C13" w:rsidRDefault="00827C13" w:rsidP="00941606">
      <w:pPr>
        <w:pStyle w:val="Style3"/>
      </w:pPr>
      <w:r w:rsidRPr="002C4851">
        <w:t>The University of Applied Sciences St.</w:t>
      </w:r>
      <w:r w:rsidR="00A3724E">
        <w:t xml:space="preserve"> </w:t>
      </w:r>
      <w:r w:rsidRPr="002C4851">
        <w:t>Gallen is investigating the use of Language recognition and virtual assistants in eGovernment services and is developing a catalogue of requirements for language-based eGovernment services. It is</w:t>
      </w:r>
      <w:r w:rsidR="009F535D">
        <w:t xml:space="preserve"> in the </w:t>
      </w:r>
      <w:r w:rsidRPr="002C4851">
        <w:t xml:space="preserve">testing </w:t>
      </w:r>
      <w:r w:rsidR="009F535D">
        <w:t>phase</w:t>
      </w:r>
      <w:r w:rsidRPr="002C4851">
        <w:t xml:space="preserve"> with residents </w:t>
      </w:r>
      <w:proofErr w:type="gramStart"/>
      <w:r w:rsidRPr="002C4851">
        <w:t>in order to</w:t>
      </w:r>
      <w:proofErr w:type="gramEnd"/>
      <w:r w:rsidRPr="002C4851">
        <w:t xml:space="preserve"> derive recommendations for its design and implementation. The cooperation partner is the public institution eGovernment </w:t>
      </w:r>
      <w:proofErr w:type="spellStart"/>
      <w:proofErr w:type="gramStart"/>
      <w:r w:rsidRPr="002C4851">
        <w:t>St.Gallen</w:t>
      </w:r>
      <w:proofErr w:type="spellEnd"/>
      <w:proofErr w:type="gramEnd"/>
      <w:r w:rsidRPr="002C4851">
        <w:t xml:space="preserve"> digital.</w:t>
      </w:r>
    </w:p>
    <w:p w14:paraId="20B08D11" w14:textId="7366D758" w:rsidR="008F3F38" w:rsidRPr="003730DF" w:rsidRDefault="00827C13" w:rsidP="003730DF">
      <w:pPr>
        <w:pStyle w:val="Style3"/>
      </w:pPr>
      <w:proofErr w:type="spellStart"/>
      <w:r w:rsidRPr="007D3951">
        <w:t>Moosseedorf</w:t>
      </w:r>
      <w:proofErr w:type="spellEnd"/>
      <w:r w:rsidRPr="007D3951">
        <w:t xml:space="preserve"> is developing a</w:t>
      </w:r>
      <w:r w:rsidR="00B54FCD">
        <w:t xml:space="preserve">n </w:t>
      </w:r>
      <w:proofErr w:type="spellStart"/>
      <w:r w:rsidRPr="007D3951">
        <w:t>e</w:t>
      </w:r>
      <w:r w:rsidR="00B54FCD">
        <w:t>P</w:t>
      </w:r>
      <w:r w:rsidRPr="007D3951">
        <w:t>articipation</w:t>
      </w:r>
      <w:proofErr w:type="spellEnd"/>
      <w:r w:rsidRPr="007D3951">
        <w:t xml:space="preserve"> module (app or web app) together with the communes of </w:t>
      </w:r>
      <w:proofErr w:type="spellStart"/>
      <w:r w:rsidRPr="007D3951">
        <w:t>Sargans</w:t>
      </w:r>
      <w:proofErr w:type="spellEnd"/>
      <w:r w:rsidRPr="007D3951">
        <w:t xml:space="preserve"> and </w:t>
      </w:r>
      <w:proofErr w:type="spellStart"/>
      <w:r w:rsidRPr="007D3951">
        <w:t>Untereggen</w:t>
      </w:r>
      <w:proofErr w:type="spellEnd"/>
      <w:r w:rsidRPr="007D3951">
        <w:t>, the Association of Swiss Communes (ASC) and ch.ch. Among other things, the module can be used to obtain feedback on proposals before a proposal has been prepared or to enable citizens to enter projects themselves, for example to organise an open-air cinema.</w:t>
      </w:r>
    </w:p>
    <w:p w14:paraId="7973D677" w14:textId="7F260CC3" w:rsidR="008F3F38" w:rsidRPr="008F3F38" w:rsidRDefault="000A7546" w:rsidP="004A41D0">
      <w:pPr>
        <w:pStyle w:val="Heading1"/>
      </w:pPr>
      <w:r>
        <w:br w:type="page"/>
      </w:r>
      <w:bookmarkStart w:id="9" w:name="_Toc13471947"/>
      <w:r w:rsidR="003730DF">
        <w:lastRenderedPageBreak/>
        <w:t>Digital Government Political Communications</w:t>
      </w:r>
      <w:bookmarkEnd w:id="9"/>
    </w:p>
    <w:p w14:paraId="6BF77EAD" w14:textId="77777777" w:rsidR="003730DF" w:rsidRPr="00247288" w:rsidRDefault="003730DF" w:rsidP="00FE4D60">
      <w:pPr>
        <w:pStyle w:val="Heading2"/>
      </w:pPr>
      <w:bookmarkStart w:id="10" w:name="_Toc1474951"/>
      <w:r w:rsidRPr="00247288">
        <w:t xml:space="preserve">Specific political </w:t>
      </w:r>
      <w:r w:rsidRPr="00FE4D60">
        <w:t>communications</w:t>
      </w:r>
      <w:r w:rsidRPr="00247288">
        <w:t xml:space="preserve"> on digital government</w:t>
      </w:r>
      <w:bookmarkEnd w:id="10"/>
    </w:p>
    <w:p w14:paraId="024AE91F" w14:textId="77777777" w:rsidR="00DB0777" w:rsidRPr="007D14F8" w:rsidRDefault="00DB0777" w:rsidP="00DB0777">
      <w:pPr>
        <w:pStyle w:val="Subtitle"/>
      </w:pPr>
      <w:r w:rsidRPr="007D14F8">
        <w:t>Digital Switzerland</w:t>
      </w:r>
    </w:p>
    <w:p w14:paraId="0EDE089B" w14:textId="1DEA33DC" w:rsidR="00DB0777" w:rsidRDefault="00DB0777" w:rsidP="00DB0777">
      <w:r w:rsidRPr="000D76DC">
        <w:t>The Federal Council wants Switzerland to exploit the opportunities of digitalisation to the full. On 5 September 2018 it adopted its Digital Switzerland strategy for the next 2 years. Within the framework of this strategy the Federal Council establish</w:t>
      </w:r>
      <w:r w:rsidR="00A3724E">
        <w:t>ed</w:t>
      </w:r>
      <w:r w:rsidRPr="000D76DC">
        <w:t xml:space="preserve"> a working group </w:t>
      </w:r>
      <w:proofErr w:type="gramStart"/>
      <w:r w:rsidRPr="000D76DC">
        <w:t>on the subject of artificial</w:t>
      </w:r>
      <w:proofErr w:type="gramEnd"/>
      <w:r w:rsidRPr="000D76DC">
        <w:t xml:space="preserve"> intelligence and support initiatives in relation to Smart Cities. In addition, the federal administration intensif</w:t>
      </w:r>
      <w:r w:rsidR="00A3724E">
        <w:t>ied</w:t>
      </w:r>
      <w:r w:rsidRPr="000D76DC">
        <w:t xml:space="preserve"> dialogue with </w:t>
      </w:r>
      <w:r w:rsidR="00A3724E">
        <w:t xml:space="preserve">interested or involved </w:t>
      </w:r>
      <w:r w:rsidRPr="000D76DC">
        <w:t xml:space="preserve">participants, </w:t>
      </w:r>
      <w:r w:rsidR="00A3724E">
        <w:t xml:space="preserve">and </w:t>
      </w:r>
      <w:r w:rsidRPr="000D76DC">
        <w:t xml:space="preserve">especially </w:t>
      </w:r>
      <w:r w:rsidR="00A3724E">
        <w:t xml:space="preserve">with </w:t>
      </w:r>
      <w:r w:rsidRPr="000D76DC">
        <w:t>the cantons.</w:t>
      </w:r>
    </w:p>
    <w:p w14:paraId="76FCDA94" w14:textId="4C110008" w:rsidR="00DB0777" w:rsidRDefault="00117BD6" w:rsidP="00DB0777">
      <w:pPr>
        <w:pStyle w:val="Subtitle"/>
      </w:pPr>
      <w:r>
        <w:t>e</w:t>
      </w:r>
      <w:r w:rsidR="00DB0777">
        <w:t xml:space="preserve">Government Strategy </w:t>
      </w:r>
      <w:r w:rsidR="00A26DE3">
        <w:t>(</w:t>
      </w:r>
      <w:r w:rsidR="00DB0777">
        <w:t>2020-2023</w:t>
      </w:r>
      <w:r w:rsidR="00A26DE3">
        <w:t>)</w:t>
      </w:r>
    </w:p>
    <w:p w14:paraId="5D5A606B" w14:textId="42CB1729" w:rsidR="00DB0777" w:rsidRDefault="00DB0777" w:rsidP="00DB0777">
      <w:r w:rsidRPr="000913F2">
        <w:t xml:space="preserve">On 14 November 2018, the Federal Council of Switzerland approved the key value for the eGovernment Strategy </w:t>
      </w:r>
      <w:r w:rsidR="00A26DE3">
        <w:t>(</w:t>
      </w:r>
      <w:r w:rsidRPr="000913F2">
        <w:t>2020-2023</w:t>
      </w:r>
      <w:r w:rsidR="00A26DE3">
        <w:t>)</w:t>
      </w:r>
      <w:r w:rsidRPr="000913F2">
        <w:t>, prepared by the organi</w:t>
      </w:r>
      <w:r w:rsidR="00A26DE3">
        <w:t>s</w:t>
      </w:r>
      <w:r w:rsidRPr="000913F2">
        <w:t xml:space="preserve">ation eGovernment Switzerland. The general principle "Digital First" shows the importance of the electronic channel through which the administration will </w:t>
      </w:r>
      <w:r w:rsidR="00A3724E">
        <w:t xml:space="preserve">offer </w:t>
      </w:r>
      <w:r w:rsidRPr="000913F2">
        <w:t>its information and services by default in the future. The 6 principles of the Tallinn Declaration (signed by FC Maurer on 06.10.2017) form an important basis for the new strategy.</w:t>
      </w:r>
    </w:p>
    <w:p w14:paraId="228762D9" w14:textId="7915AF03" w:rsidR="00DB0777" w:rsidRDefault="00DB0777" w:rsidP="00EB2EB0">
      <w:r w:rsidRPr="00995BF1">
        <w:t>A central action field of the eGovernment Strategy from 2020 will be to ensure the possibility of interaction of the population in the activities of politics and administration.</w:t>
      </w:r>
    </w:p>
    <w:p w14:paraId="469C01B1" w14:textId="3A1620B1" w:rsidR="008336CB" w:rsidRDefault="008336CB" w:rsidP="008336CB">
      <w:pPr>
        <w:pStyle w:val="Subtitle"/>
      </w:pPr>
      <w:r>
        <w:t>eGovernment Strategy Switzerland (2016</w:t>
      </w:r>
      <w:r w:rsidR="00703D17">
        <w:t>-</w:t>
      </w:r>
      <w:r>
        <w:t>2019)</w:t>
      </w:r>
    </w:p>
    <w:p w14:paraId="69F9CDB2" w14:textId="10686D90" w:rsidR="008336CB" w:rsidRDefault="008336CB" w:rsidP="008336CB">
      <w:r>
        <w:t xml:space="preserve">In 2007, the Federal Council adopted the first national eGovernment strategy. Up to the end of 2015, this strategy was the basis for eGovernment cooperation between the Confederation, the cantons and the communes. It was revised in 2015 and replaced by the </w:t>
      </w:r>
      <w:hyperlink r:id="rId23" w:history="1">
        <w:r w:rsidRPr="00954BCE">
          <w:rPr>
            <w:rStyle w:val="Hyperlink"/>
          </w:rPr>
          <w:t>eGovernment Strategy Switzerland (2016-2019)</w:t>
        </w:r>
      </w:hyperlink>
      <w:r>
        <w:t xml:space="preserve">. The new strategy </w:t>
      </w:r>
      <w:proofErr w:type="gramStart"/>
      <w:r>
        <w:t>entered</w:t>
      </w:r>
      <w:r w:rsidR="00954BCE">
        <w:t xml:space="preserve"> </w:t>
      </w:r>
      <w:r>
        <w:t>into</w:t>
      </w:r>
      <w:proofErr w:type="gramEnd"/>
      <w:r>
        <w:t xml:space="preserve"> effect immediately and developed in dialogue with representatives from </w:t>
      </w:r>
      <w:r w:rsidR="00A3724E">
        <w:t>business</w:t>
      </w:r>
      <w:r>
        <w:t>, scien</w:t>
      </w:r>
      <w:r w:rsidR="00A3724E">
        <w:t xml:space="preserve">ce, </w:t>
      </w:r>
      <w:r>
        <w:t>research</w:t>
      </w:r>
      <w:r w:rsidR="00A3724E">
        <w:t>,</w:t>
      </w:r>
      <w:r>
        <w:t xml:space="preserve"> and civil society.</w:t>
      </w:r>
    </w:p>
    <w:p w14:paraId="10C39EF9" w14:textId="79ACA304" w:rsidR="008F3F38" w:rsidRDefault="008336CB" w:rsidP="008336CB">
      <w:r>
        <w:t>The key focus of the Strategy is on the development of a basic infrastructure to accelerate the development of eGovernment in Switzerland. In addition to the strategy, the new implementation instruments and strategic plan were launched. The authorities at three Swiss national authorities pursu</w:t>
      </w:r>
      <w:r w:rsidR="00A3724E">
        <w:t>ed</w:t>
      </w:r>
      <w:r>
        <w:t xml:space="preserve"> various projects of national importance within the framework of the strategic plan.</w:t>
      </w:r>
    </w:p>
    <w:p w14:paraId="45887FA2" w14:textId="6EF6D18D" w:rsidR="008D6F6B" w:rsidRPr="004B31C5" w:rsidRDefault="00D95F7D" w:rsidP="004B31C5">
      <w:r w:rsidRPr="004B31C5">
        <w:t>T</w:t>
      </w:r>
      <w:r w:rsidR="008D6F6B" w:rsidRPr="004B31C5">
        <w:t>he Swiss Conference on Informatics (CSI) encourag</w:t>
      </w:r>
      <w:r w:rsidR="00A3724E">
        <w:t>ed</w:t>
      </w:r>
      <w:r w:rsidR="008D6F6B" w:rsidRPr="004B31C5">
        <w:t xml:space="preserve"> the participation of cantonal and municipal authorities in the strategic plan of the eGovernment Switzerland.</w:t>
      </w:r>
    </w:p>
    <w:p w14:paraId="15682ACD" w14:textId="0DD20D3B" w:rsidR="004B31C5" w:rsidRDefault="004B31C5" w:rsidP="008F19DF">
      <w:r>
        <w:t xml:space="preserve">The following innovation projects </w:t>
      </w:r>
      <w:r w:rsidR="00A3724E">
        <w:t>were</w:t>
      </w:r>
      <w:r>
        <w:t xml:space="preserve"> launched under the eGovernment strategy:</w:t>
      </w:r>
    </w:p>
    <w:p w14:paraId="583EB211" w14:textId="77777777" w:rsidR="004B31C5" w:rsidRPr="003D2EC7" w:rsidRDefault="004B31C5" w:rsidP="00462BF8">
      <w:pPr>
        <w:pStyle w:val="Style3"/>
        <w:rPr>
          <w:rStyle w:val="Strong"/>
          <w:b w:val="0"/>
        </w:rPr>
      </w:pPr>
      <w:r w:rsidRPr="003D2EC7">
        <w:rPr>
          <w:rStyle w:val="Strong"/>
          <w:b w:val="0"/>
        </w:rPr>
        <w:t>Data inventory modelling and introduction (Swiss Federal Archives)</w:t>
      </w:r>
      <w:r>
        <w:rPr>
          <w:rStyle w:val="Strong"/>
          <w:b w:val="0"/>
        </w:rPr>
        <w:t>;</w:t>
      </w:r>
    </w:p>
    <w:p w14:paraId="78422DD5" w14:textId="77777777" w:rsidR="004B31C5" w:rsidRPr="003D2EC7" w:rsidRDefault="004B31C5" w:rsidP="00462BF8">
      <w:pPr>
        <w:pStyle w:val="Style3"/>
        <w:rPr>
          <w:rStyle w:val="Strong"/>
          <w:b w:val="0"/>
        </w:rPr>
      </w:pPr>
      <w:r w:rsidRPr="003D2EC7">
        <w:rPr>
          <w:rStyle w:val="Strong"/>
          <w:b w:val="0"/>
        </w:rPr>
        <w:t>Online portal for the results of elections and votes (canton of Zug)</w:t>
      </w:r>
      <w:r>
        <w:rPr>
          <w:rStyle w:val="Strong"/>
          <w:b w:val="0"/>
        </w:rPr>
        <w:t>;</w:t>
      </w:r>
    </w:p>
    <w:p w14:paraId="1DE547A8" w14:textId="77777777" w:rsidR="004B31C5" w:rsidRPr="003D2EC7" w:rsidRDefault="004B31C5" w:rsidP="00462BF8">
      <w:pPr>
        <w:pStyle w:val="Style3"/>
        <w:rPr>
          <w:rStyle w:val="Strong"/>
          <w:b w:val="0"/>
        </w:rPr>
      </w:pPr>
      <w:r w:rsidRPr="003D2EC7">
        <w:rPr>
          <w:rStyle w:val="Strong"/>
          <w:b w:val="0"/>
        </w:rPr>
        <w:t>Joint use of a portal infrastructure (cantons of Jura and Fribourg)</w:t>
      </w:r>
      <w:r>
        <w:rPr>
          <w:rStyle w:val="Strong"/>
          <w:b w:val="0"/>
        </w:rPr>
        <w:t>;</w:t>
      </w:r>
    </w:p>
    <w:p w14:paraId="7FFAB47F" w14:textId="77777777" w:rsidR="004B31C5" w:rsidRPr="003D2EC7" w:rsidRDefault="004B31C5" w:rsidP="00462BF8">
      <w:pPr>
        <w:pStyle w:val="Style3"/>
        <w:rPr>
          <w:rStyle w:val="Strong"/>
          <w:b w:val="0"/>
        </w:rPr>
      </w:pPr>
      <w:r w:rsidRPr="003D2EC7">
        <w:rPr>
          <w:rStyle w:val="Strong"/>
          <w:b w:val="0"/>
        </w:rPr>
        <w:t>Digital vehicle registration document (Bern University of Applied Sciences)</w:t>
      </w:r>
      <w:r>
        <w:rPr>
          <w:rStyle w:val="Strong"/>
          <w:b w:val="0"/>
        </w:rPr>
        <w:t>;</w:t>
      </w:r>
    </w:p>
    <w:p w14:paraId="4FEB5C61" w14:textId="77777777" w:rsidR="004B31C5" w:rsidRPr="00FD2DFF" w:rsidRDefault="004B31C5" w:rsidP="00462BF8">
      <w:pPr>
        <w:pStyle w:val="Style3"/>
        <w:rPr>
          <w:rStyle w:val="Strong"/>
          <w:b w:val="0"/>
        </w:rPr>
      </w:pPr>
      <w:r w:rsidRPr="00FD2DFF">
        <w:rPr>
          <w:rStyle w:val="Strong"/>
          <w:b w:val="0"/>
        </w:rPr>
        <w:t>Online application for supplementary childcare</w:t>
      </w:r>
      <w:r>
        <w:rPr>
          <w:rStyle w:val="Strong"/>
          <w:b w:val="0"/>
        </w:rPr>
        <w:t>;</w:t>
      </w:r>
    </w:p>
    <w:p w14:paraId="1343D2FA" w14:textId="77777777" w:rsidR="004B31C5" w:rsidRPr="00FD2DFF" w:rsidRDefault="004B31C5" w:rsidP="00462BF8">
      <w:pPr>
        <w:pStyle w:val="Style3"/>
        <w:rPr>
          <w:rStyle w:val="Strong"/>
          <w:b w:val="0"/>
        </w:rPr>
      </w:pPr>
      <w:r w:rsidRPr="00FD2DFF">
        <w:rPr>
          <w:rStyle w:val="Strong"/>
          <w:b w:val="0"/>
        </w:rPr>
        <w:t>Electronic processing and archiving of official documents based on blockchain</w:t>
      </w:r>
      <w:r>
        <w:rPr>
          <w:rStyle w:val="Strong"/>
          <w:b w:val="0"/>
        </w:rPr>
        <w:t>;</w:t>
      </w:r>
    </w:p>
    <w:p w14:paraId="2C017D37" w14:textId="77777777" w:rsidR="004B31C5" w:rsidRPr="00FD2DFF" w:rsidRDefault="004B31C5" w:rsidP="00462BF8">
      <w:pPr>
        <w:pStyle w:val="Style3"/>
        <w:rPr>
          <w:rStyle w:val="Strong"/>
        </w:rPr>
      </w:pPr>
      <w:r w:rsidRPr="00FD2DFF">
        <w:rPr>
          <w:rStyle w:val="Strong"/>
          <w:b w:val="0"/>
        </w:rPr>
        <w:t xml:space="preserve">Implementing linked data technology for the </w:t>
      </w:r>
      <w:proofErr w:type="spellStart"/>
      <w:r w:rsidRPr="00FD2DFF">
        <w:rPr>
          <w:rStyle w:val="Strong"/>
          <w:b w:val="0"/>
        </w:rPr>
        <w:t>Termdat</w:t>
      </w:r>
      <w:proofErr w:type="spellEnd"/>
      <w:r w:rsidRPr="00FD2DFF">
        <w:rPr>
          <w:rStyle w:val="Strong"/>
          <w:b w:val="0"/>
        </w:rPr>
        <w:t xml:space="preserve"> database.</w:t>
      </w:r>
    </w:p>
    <w:p w14:paraId="502D69E4" w14:textId="6E3ED673" w:rsidR="004B31C5" w:rsidRDefault="004B31C5" w:rsidP="008F19DF">
      <w:r w:rsidRPr="00B42E89">
        <w:t>The eGovernment strategy Switzerland is a part of the strategy of the Federal Council for the</w:t>
      </w:r>
      <w:r w:rsidRPr="00585254">
        <w:t xml:space="preserve"> </w:t>
      </w:r>
      <w:hyperlink r:id="rId24" w:history="1">
        <w:r w:rsidRPr="00502047">
          <w:rPr>
            <w:rStyle w:val="Hyperlink"/>
          </w:rPr>
          <w:t>Information Society in Switzerland Strategy</w:t>
        </w:r>
      </w:hyperlink>
      <w:r w:rsidRPr="00585254">
        <w:t xml:space="preserve"> </w:t>
      </w:r>
      <w:r>
        <w:t>and is based on the ‘</w:t>
      </w:r>
      <w:r w:rsidRPr="00B42E89">
        <w:t>Recommendation of the Council on Digital Government Strategies</w:t>
      </w:r>
      <w:r>
        <w:t>’</w:t>
      </w:r>
      <w:r w:rsidRPr="00B42E89">
        <w:t xml:space="preserve"> of</w:t>
      </w:r>
      <w:r w:rsidRPr="00585254">
        <w:t xml:space="preserve"> </w:t>
      </w:r>
      <w:r>
        <w:t xml:space="preserve">the </w:t>
      </w:r>
      <w:hyperlink r:id="rId25" w:history="1">
        <w:r w:rsidRPr="00D602CA">
          <w:rPr>
            <w:rStyle w:val="Hyperlink"/>
          </w:rPr>
          <w:t>OECD</w:t>
        </w:r>
      </w:hyperlink>
      <w:r w:rsidRPr="00B42E89">
        <w:t xml:space="preserve">. The Steering Committee will have the opportunity to adapt the project’s portfolio and strategic direction over the next four years as </w:t>
      </w:r>
      <w:proofErr w:type="gramStart"/>
      <w:r w:rsidRPr="00B42E89">
        <w:t>in regard to</w:t>
      </w:r>
      <w:proofErr w:type="gramEnd"/>
      <w:r w:rsidRPr="00B42E89">
        <w:t xml:space="preserve"> the changes in the context and the progress of these eGovernment oriented measures.</w:t>
      </w:r>
    </w:p>
    <w:p w14:paraId="0FD49ADE" w14:textId="186923EA" w:rsidR="00580307" w:rsidRPr="00494A65" w:rsidRDefault="00580307" w:rsidP="00462BF8">
      <w:pPr>
        <w:pStyle w:val="Subtitle"/>
        <w:keepNext/>
        <w:keepLines/>
        <w:rPr>
          <w:lang w:val="en-US"/>
        </w:rPr>
      </w:pPr>
      <w:r w:rsidRPr="00494A65">
        <w:rPr>
          <w:lang w:val="en-US"/>
        </w:rPr>
        <w:lastRenderedPageBreak/>
        <w:t xml:space="preserve">Federal Administration's ICT </w:t>
      </w:r>
      <w:r w:rsidR="00CA47B6">
        <w:rPr>
          <w:lang w:val="en-US"/>
        </w:rPr>
        <w:t>S</w:t>
      </w:r>
      <w:r w:rsidRPr="00494A65">
        <w:rPr>
          <w:lang w:val="en-US"/>
        </w:rPr>
        <w:t xml:space="preserve">trategy (2016 </w:t>
      </w:r>
      <w:r>
        <w:rPr>
          <w:lang w:val="en-US"/>
        </w:rPr>
        <w:t>–</w:t>
      </w:r>
      <w:r w:rsidRPr="00494A65">
        <w:rPr>
          <w:lang w:val="en-US"/>
        </w:rPr>
        <w:t xml:space="preserve"> 2019)</w:t>
      </w:r>
    </w:p>
    <w:p w14:paraId="6A45F6A3" w14:textId="17DAE8EC" w:rsidR="00580307" w:rsidRPr="00494A65" w:rsidRDefault="00E71AC9" w:rsidP="00462BF8">
      <w:pPr>
        <w:keepNext/>
        <w:keepLines/>
      </w:pPr>
      <w:hyperlink r:id="rId26" w:history="1">
        <w:r w:rsidR="00580307" w:rsidRPr="00994BF2">
          <w:rPr>
            <w:rStyle w:val="Hyperlink"/>
          </w:rPr>
          <w:t>The Federal Administration's ICT strategy</w:t>
        </w:r>
      </w:hyperlink>
      <w:r w:rsidR="00580307" w:rsidRPr="00494A65">
        <w:t xml:space="preserve"> was originally developed in 2006 by the Federal Strategy Unit for IT (FSUIT)</w:t>
      </w:r>
      <w:r w:rsidR="00A3724E">
        <w:t xml:space="preserve">, later </w:t>
      </w:r>
      <w:r w:rsidR="00580307" w:rsidRPr="00494A65">
        <w:t xml:space="preserve">renamed </w:t>
      </w:r>
      <w:r w:rsidR="00A3724E">
        <w:t>the</w:t>
      </w:r>
      <w:r w:rsidR="00580307" w:rsidRPr="00494A65">
        <w:t xml:space="preserve"> </w:t>
      </w:r>
      <w:hyperlink r:id="rId27" w:history="1">
        <w:r w:rsidR="00580307" w:rsidRPr="00994BF2">
          <w:rPr>
            <w:rStyle w:val="Hyperlink"/>
          </w:rPr>
          <w:t>Federal IT Steering Unit (FITSU)</w:t>
        </w:r>
      </w:hyperlink>
      <w:r w:rsidR="00580307" w:rsidRPr="00494A65">
        <w:t xml:space="preserve">. The Unit </w:t>
      </w:r>
      <w:r w:rsidR="00A3724E">
        <w:t>was</w:t>
      </w:r>
      <w:r w:rsidR="00580307" w:rsidRPr="00494A65">
        <w:t xml:space="preserve"> responsible for the implementation of the strategy. The key purpose of the strategy </w:t>
      </w:r>
      <w:r w:rsidR="00A3724E">
        <w:t>was</w:t>
      </w:r>
      <w:r w:rsidR="00580307" w:rsidRPr="00494A65">
        <w:t xml:space="preserve"> to demonstrate how ICTs should be used to assist the Federal Administration’s functions. A binding action framework </w:t>
      </w:r>
      <w:r w:rsidR="00A3724E">
        <w:t>was</w:t>
      </w:r>
      <w:r w:rsidR="00580307" w:rsidRPr="00494A65">
        <w:t xml:space="preserve"> defined comprising responsible authorities, strategic directions and objectives. The </w:t>
      </w:r>
      <w:proofErr w:type="gramStart"/>
      <w:r w:rsidR="00580307" w:rsidRPr="00494A65">
        <w:t>ultimate aim</w:t>
      </w:r>
      <w:proofErr w:type="gramEnd"/>
      <w:r w:rsidR="00580307" w:rsidRPr="00494A65">
        <w:t xml:space="preserve"> </w:t>
      </w:r>
      <w:r w:rsidR="00A3724E">
        <w:t>was</w:t>
      </w:r>
      <w:r w:rsidR="00580307" w:rsidRPr="00494A65">
        <w:t xml:space="preserve"> that the ICT Strategy act</w:t>
      </w:r>
      <w:r w:rsidR="00A3724E">
        <w:t>ed</w:t>
      </w:r>
      <w:r w:rsidR="00580307" w:rsidRPr="00494A65">
        <w:t xml:space="preserve"> as the implementing instrument of the eGovernment strategy at federal level. The </w:t>
      </w:r>
      <w:hyperlink r:id="rId28" w:history="1">
        <w:r w:rsidR="00580307" w:rsidRPr="00994BF2">
          <w:rPr>
            <w:rStyle w:val="Hyperlink"/>
          </w:rPr>
          <w:t>Federal Office of Communications (OFCOM)</w:t>
        </w:r>
      </w:hyperlink>
      <w:r w:rsidR="00580307" w:rsidRPr="00494A65">
        <w:t xml:space="preserve"> play</w:t>
      </w:r>
      <w:r w:rsidR="00A3724E">
        <w:t>ed</w:t>
      </w:r>
      <w:r w:rsidR="00580307" w:rsidRPr="00494A65">
        <w:t xml:space="preserve"> a crucial role in the development of the national ICT policies, namely the Federal Council's </w:t>
      </w:r>
      <w:hyperlink r:id="rId29" w:history="1">
        <w:r w:rsidR="00580307" w:rsidRPr="00994BF2">
          <w:rPr>
            <w:rStyle w:val="Hyperlink"/>
          </w:rPr>
          <w:t>Federal ICT Strategy 2016-2019</w:t>
        </w:r>
      </w:hyperlink>
      <w:r w:rsidR="00580307" w:rsidRPr="00494A65">
        <w:t xml:space="preserve"> create</w:t>
      </w:r>
      <w:r w:rsidR="00A3724E">
        <w:t>d</w:t>
      </w:r>
      <w:r w:rsidR="00580307" w:rsidRPr="00494A65">
        <w:t xml:space="preserve"> prosperity in Switzerland, guarantee</w:t>
      </w:r>
      <w:r w:rsidR="00A3724E">
        <w:t>d</w:t>
      </w:r>
      <w:r w:rsidR="00580307" w:rsidRPr="00494A65">
        <w:t xml:space="preserve"> sustainability and improves the country's attractiveness as a business location.</w:t>
      </w:r>
    </w:p>
    <w:p w14:paraId="3BB66E21" w14:textId="58AD2998" w:rsidR="000A7546" w:rsidRPr="008F3F38" w:rsidRDefault="00580307" w:rsidP="001E7E23">
      <w:pPr>
        <w:rPr>
          <w:bCs/>
          <w:i/>
        </w:rPr>
      </w:pPr>
      <w:r w:rsidRPr="00494A65">
        <w:t xml:space="preserve">The previous programme </w:t>
      </w:r>
      <w:r w:rsidR="00A3724E">
        <w:t>ran from</w:t>
      </w:r>
      <w:r w:rsidRPr="00494A65">
        <w:t xml:space="preserve"> 2007 </w:t>
      </w:r>
      <w:r w:rsidR="00A3724E">
        <w:t xml:space="preserve">until </w:t>
      </w:r>
      <w:r w:rsidRPr="00494A65">
        <w:t xml:space="preserve">2011. </w:t>
      </w:r>
      <w:r w:rsidR="00A3724E">
        <w:t>The</w:t>
      </w:r>
      <w:r w:rsidRPr="00494A65">
        <w:t xml:space="preserve"> </w:t>
      </w:r>
      <w:r w:rsidR="00A3724E">
        <w:t>next</w:t>
      </w:r>
      <w:r w:rsidR="00A3724E" w:rsidRPr="00494A65">
        <w:t xml:space="preserve"> </w:t>
      </w:r>
      <w:r w:rsidRPr="00494A65">
        <w:t>federal ICT Strategy was launched in 2012 to last</w:t>
      </w:r>
      <w:r w:rsidR="00A3724E">
        <w:t>ed</w:t>
      </w:r>
      <w:r w:rsidRPr="00494A65">
        <w:t xml:space="preserve"> until the end of 2015. The </w:t>
      </w:r>
      <w:r w:rsidR="00A3724E">
        <w:t xml:space="preserve">third </w:t>
      </w:r>
      <w:r w:rsidRPr="00494A65">
        <w:t>Federal ICT Strategy was adopted by the Federal Council on 4 December 2015</w:t>
      </w:r>
      <w:r w:rsidR="00A3724E">
        <w:t>; it covered the period 2016-19.</w:t>
      </w:r>
      <w:r w:rsidR="005016E0">
        <w:rPr>
          <w:bCs/>
          <w:i/>
        </w:rPr>
        <w:tab/>
      </w:r>
    </w:p>
    <w:p w14:paraId="37FB5667" w14:textId="4827D754" w:rsidR="008F3F38" w:rsidRPr="00703FA3" w:rsidRDefault="003730DF" w:rsidP="00703FA3">
      <w:pPr>
        <w:pStyle w:val="Heading2"/>
      </w:pPr>
      <w:bookmarkStart w:id="11" w:name="_Toc1474952"/>
      <w:r w:rsidRPr="00944F06">
        <w:t xml:space="preserve">Key </w:t>
      </w:r>
      <w:r w:rsidRPr="00FE4D60">
        <w:t>enablers</w:t>
      </w:r>
      <w:bookmarkEnd w:id="11"/>
    </w:p>
    <w:p w14:paraId="402E90A0" w14:textId="174CD3D6" w:rsidR="003730DF" w:rsidRDefault="003730DF" w:rsidP="00FE4D60">
      <w:pPr>
        <w:pStyle w:val="Heading3"/>
      </w:pPr>
      <w:bookmarkStart w:id="12" w:name="_Toc1474953"/>
      <w:r w:rsidRPr="00C8084E">
        <w:t xml:space="preserve">Access to public </w:t>
      </w:r>
      <w:r w:rsidRPr="00FE4D60">
        <w:t>information</w:t>
      </w:r>
      <w:bookmarkEnd w:id="12"/>
    </w:p>
    <w:p w14:paraId="0E4D7761" w14:textId="2DCE61F7" w:rsidR="001738AF" w:rsidRPr="005E18F2" w:rsidRDefault="001738AF" w:rsidP="001738AF">
      <w:pPr>
        <w:pStyle w:val="Subtitle"/>
        <w:rPr>
          <w:lang w:val="en-US"/>
        </w:rPr>
      </w:pPr>
      <w:r w:rsidRPr="005E18F2">
        <w:rPr>
          <w:lang w:val="en-US"/>
        </w:rPr>
        <w:t>Open Government Data Strategy for Switzerland (20</w:t>
      </w:r>
      <w:r w:rsidR="007C7CC6">
        <w:rPr>
          <w:lang w:val="en-US"/>
        </w:rPr>
        <w:t>19</w:t>
      </w:r>
      <w:r w:rsidRPr="005E18F2">
        <w:rPr>
          <w:lang w:val="en-US"/>
        </w:rPr>
        <w:t xml:space="preserve"> – 20</w:t>
      </w:r>
      <w:r w:rsidR="007C7CC6">
        <w:rPr>
          <w:lang w:val="en-US"/>
        </w:rPr>
        <w:t>23</w:t>
      </w:r>
      <w:r w:rsidRPr="005E18F2">
        <w:rPr>
          <w:lang w:val="en-US"/>
        </w:rPr>
        <w:t>)</w:t>
      </w:r>
    </w:p>
    <w:p w14:paraId="1E9FA555" w14:textId="77777777" w:rsidR="00462BF8" w:rsidRDefault="007C7CC6" w:rsidP="00BE4852">
      <w:r w:rsidRPr="007C7CC6">
        <w:t xml:space="preserve">The Federal Council approved on 30 November 2018 the </w:t>
      </w:r>
      <w:hyperlink r:id="rId30" w:history="1">
        <w:r w:rsidRPr="007C7CC6">
          <w:t>Open Government Data (OGD) Strategy Switzerland 2019-2023.</w:t>
        </w:r>
      </w:hyperlink>
      <w:r w:rsidRPr="007C7CC6">
        <w:t xml:space="preserve"> The Federal Statistical Office FSO is entrusted with the implementation of the strategy under the leadership of the Federal Department of Home Affairs (FDHA).</w:t>
      </w:r>
      <w:r w:rsidRPr="000866F6">
        <w:t xml:space="preserve"> </w:t>
      </w:r>
      <w:bookmarkStart w:id="13" w:name="_Toc1474954"/>
    </w:p>
    <w:p w14:paraId="20D82E07" w14:textId="6B9DC51C" w:rsidR="003730DF" w:rsidRPr="00C8084E" w:rsidRDefault="003730DF" w:rsidP="00462BF8">
      <w:pPr>
        <w:pStyle w:val="Heading3"/>
      </w:pPr>
      <w:proofErr w:type="spellStart"/>
      <w:r w:rsidRPr="00C8084E">
        <w:t>eID</w:t>
      </w:r>
      <w:proofErr w:type="spellEnd"/>
      <w:r w:rsidRPr="00C8084E">
        <w:t xml:space="preserve"> and Trust </w:t>
      </w:r>
      <w:r w:rsidRPr="00FE4D60">
        <w:t>Services</w:t>
      </w:r>
      <w:bookmarkEnd w:id="13"/>
    </w:p>
    <w:p w14:paraId="19A486C8" w14:textId="14938B39" w:rsidR="004042F0" w:rsidRDefault="00C47BA0" w:rsidP="004042F0">
      <w:pPr>
        <w:pStyle w:val="Subtitle"/>
      </w:pPr>
      <w:r w:rsidRPr="00C47BA0">
        <w:t xml:space="preserve">Electronic </w:t>
      </w:r>
      <w:r w:rsidR="00CA47B6">
        <w:t>I</w:t>
      </w:r>
      <w:r w:rsidRPr="00C47BA0">
        <w:t>dentity (</w:t>
      </w:r>
      <w:proofErr w:type="spellStart"/>
      <w:r w:rsidRPr="00C47BA0">
        <w:t>eID</w:t>
      </w:r>
      <w:proofErr w:type="spellEnd"/>
      <w:r w:rsidRPr="00C47BA0">
        <w:t>)</w:t>
      </w:r>
    </w:p>
    <w:p w14:paraId="3B6CA2DE" w14:textId="2DEBA194" w:rsidR="00EE2A9F" w:rsidRDefault="0004587D" w:rsidP="00212A3F">
      <w:proofErr w:type="spellStart"/>
      <w:r>
        <w:t>eID</w:t>
      </w:r>
      <w:proofErr w:type="spellEnd"/>
      <w:r>
        <w:t xml:space="preserve"> is </w:t>
      </w:r>
      <w:r w:rsidR="000753F8">
        <w:t>on</w:t>
      </w:r>
      <w:r w:rsidR="00A3724E">
        <w:t>e</w:t>
      </w:r>
      <w:r w:rsidR="000753F8">
        <w:t xml:space="preserve"> of the strategic projects under </w:t>
      </w:r>
      <w:r>
        <w:t xml:space="preserve">the </w:t>
      </w:r>
      <w:r w:rsidR="00460515">
        <w:t xml:space="preserve">eGovernment Strategy and aims at </w:t>
      </w:r>
      <w:r w:rsidR="00717067">
        <w:t>d</w:t>
      </w:r>
      <w:r w:rsidR="00717067" w:rsidRPr="00FD2DFF">
        <w:t>evelop</w:t>
      </w:r>
      <w:r w:rsidR="00717067">
        <w:t>ing</w:t>
      </w:r>
      <w:r w:rsidR="00717067" w:rsidRPr="00FD2DFF">
        <w:t xml:space="preserve"> </w:t>
      </w:r>
      <w:r w:rsidR="00717067" w:rsidRPr="00C47BA0">
        <w:t>the</w:t>
      </w:r>
      <w:r w:rsidR="00C47BA0" w:rsidRPr="00C47BA0">
        <w:t xml:space="preserve"> conditions for the establishment of an electronic identity valid in Switzerland and abroad</w:t>
      </w:r>
      <w:r w:rsidR="00900D32">
        <w:t>.</w:t>
      </w:r>
    </w:p>
    <w:p w14:paraId="4734164E" w14:textId="517B9CDA" w:rsidR="00C141A0" w:rsidRPr="006D1FAE" w:rsidRDefault="00C141A0" w:rsidP="00212A3F">
      <w:pPr>
        <w:rPr>
          <w:rStyle w:val="Strong"/>
          <w:b w:val="0"/>
          <w:bCs w:val="0"/>
        </w:rPr>
      </w:pPr>
      <w:r w:rsidRPr="006D1FAE">
        <w:rPr>
          <w:rStyle w:val="Strong"/>
          <w:b w:val="0"/>
          <w:bCs w:val="0"/>
        </w:rPr>
        <w:t xml:space="preserve">In </w:t>
      </w:r>
      <w:hyperlink r:id="rId31" w:history="1">
        <w:r w:rsidRPr="000E3A38">
          <w:rPr>
            <w:rStyle w:val="Hyperlink"/>
          </w:rPr>
          <w:t>June 2018</w:t>
        </w:r>
      </w:hyperlink>
      <w:r w:rsidRPr="006D1FAE">
        <w:rPr>
          <w:rStyle w:val="Strong"/>
          <w:b w:val="0"/>
          <w:bCs w:val="0"/>
        </w:rPr>
        <w:t xml:space="preserve"> the </w:t>
      </w:r>
      <w:r w:rsidR="005024A9" w:rsidRPr="006D1FAE">
        <w:rPr>
          <w:rStyle w:val="Strong"/>
          <w:b w:val="0"/>
          <w:bCs w:val="0"/>
        </w:rPr>
        <w:t>usage of</w:t>
      </w:r>
      <w:r w:rsidR="00B21245" w:rsidRPr="006D1FAE">
        <w:rPr>
          <w:rStyle w:val="Strong"/>
          <w:b w:val="0"/>
          <w:bCs w:val="0"/>
        </w:rPr>
        <w:t xml:space="preserve"> a state-recogni</w:t>
      </w:r>
      <w:r w:rsidR="00BF4E5E">
        <w:rPr>
          <w:rStyle w:val="Strong"/>
          <w:b w:val="0"/>
          <w:bCs w:val="0"/>
        </w:rPr>
        <w:t>s</w:t>
      </w:r>
      <w:r w:rsidR="00B21245" w:rsidRPr="006D1FAE">
        <w:rPr>
          <w:rStyle w:val="Strong"/>
          <w:b w:val="0"/>
          <w:bCs w:val="0"/>
        </w:rPr>
        <w:t xml:space="preserve">ed </w:t>
      </w:r>
      <w:r w:rsidR="005024A9" w:rsidRPr="006D1FAE">
        <w:rPr>
          <w:rStyle w:val="Strong"/>
          <w:b w:val="0"/>
          <w:bCs w:val="0"/>
        </w:rPr>
        <w:t>e-ID</w:t>
      </w:r>
      <w:r w:rsidR="007313B2" w:rsidRPr="006D1FAE">
        <w:rPr>
          <w:rStyle w:val="Strong"/>
          <w:b w:val="0"/>
          <w:bCs w:val="0"/>
        </w:rPr>
        <w:t xml:space="preserve"> </w:t>
      </w:r>
      <w:r w:rsidR="0050259F">
        <w:rPr>
          <w:rStyle w:val="Strong"/>
          <w:b w:val="0"/>
          <w:bCs w:val="0"/>
        </w:rPr>
        <w:t>for surfing on</w:t>
      </w:r>
      <w:r w:rsidR="007313B2" w:rsidRPr="006D1FAE">
        <w:rPr>
          <w:rStyle w:val="Strong"/>
          <w:b w:val="0"/>
          <w:bCs w:val="0"/>
        </w:rPr>
        <w:t xml:space="preserve"> the internet was addressed </w:t>
      </w:r>
      <w:r w:rsidR="006D1FAE">
        <w:rPr>
          <w:rStyle w:val="Strong"/>
          <w:b w:val="0"/>
          <w:bCs w:val="0"/>
        </w:rPr>
        <w:t xml:space="preserve">by the </w:t>
      </w:r>
      <w:r w:rsidR="006D1FAE" w:rsidRPr="00663FB8">
        <w:rPr>
          <w:rStyle w:val="Strong"/>
          <w:b w:val="0"/>
          <w:bCs w:val="0"/>
        </w:rPr>
        <w:t>Federal Council</w:t>
      </w:r>
      <w:r w:rsidR="00602EFC">
        <w:rPr>
          <w:rStyle w:val="Strong"/>
          <w:b w:val="0"/>
          <w:bCs w:val="0"/>
        </w:rPr>
        <w:t xml:space="preserve">. </w:t>
      </w:r>
      <w:r w:rsidR="006D1FAE" w:rsidRPr="00663FB8">
        <w:rPr>
          <w:rStyle w:val="Strong"/>
          <w:b w:val="0"/>
          <w:bCs w:val="0"/>
        </w:rPr>
        <w:t>Parliament</w:t>
      </w:r>
      <w:r w:rsidR="00A3724E">
        <w:rPr>
          <w:rStyle w:val="Strong"/>
          <w:b w:val="0"/>
          <w:bCs w:val="0"/>
        </w:rPr>
        <w:t xml:space="preserve"> was advised </w:t>
      </w:r>
      <w:r w:rsidR="00BB73A7">
        <w:rPr>
          <w:rStyle w:val="Strong"/>
          <w:b w:val="0"/>
          <w:bCs w:val="0"/>
        </w:rPr>
        <w:t xml:space="preserve">by the Federal Council </w:t>
      </w:r>
      <w:r w:rsidR="00A3724E">
        <w:rPr>
          <w:rStyle w:val="Strong"/>
          <w:b w:val="0"/>
          <w:bCs w:val="0"/>
        </w:rPr>
        <w:t xml:space="preserve">to </w:t>
      </w:r>
      <w:r w:rsidR="00BB73A7">
        <w:rPr>
          <w:rStyle w:val="Strong"/>
          <w:b w:val="0"/>
          <w:bCs w:val="0"/>
        </w:rPr>
        <w:t>insist on</w:t>
      </w:r>
      <w:r w:rsidR="00A3724E">
        <w:rPr>
          <w:rStyle w:val="Strong"/>
          <w:b w:val="0"/>
          <w:bCs w:val="0"/>
        </w:rPr>
        <w:t xml:space="preserve"> clear rules when approving </w:t>
      </w:r>
      <w:r w:rsidR="00BB73A7">
        <w:rPr>
          <w:rStyle w:val="Strong"/>
          <w:b w:val="0"/>
          <w:bCs w:val="0"/>
        </w:rPr>
        <w:t>the final legislative package</w:t>
      </w:r>
      <w:r w:rsidR="00663FB8">
        <w:rPr>
          <w:rStyle w:val="Strong"/>
          <w:b w:val="0"/>
          <w:bCs w:val="0"/>
        </w:rPr>
        <w:t>.</w:t>
      </w:r>
    </w:p>
    <w:p w14:paraId="3305273F" w14:textId="3FFD2068" w:rsidR="009734B5" w:rsidRDefault="00BB73A7" w:rsidP="00212A3F">
      <w:pPr>
        <w:rPr>
          <w:rStyle w:val="Strong"/>
          <w:b w:val="0"/>
          <w:bCs w:val="0"/>
        </w:rPr>
      </w:pPr>
      <w:r>
        <w:rPr>
          <w:rStyle w:val="Strong"/>
          <w:b w:val="0"/>
          <w:bCs w:val="0"/>
        </w:rPr>
        <w:t>To</w:t>
      </w:r>
      <w:r w:rsidR="009734B5" w:rsidRPr="009734B5">
        <w:rPr>
          <w:rStyle w:val="Strong"/>
          <w:b w:val="0"/>
          <w:bCs w:val="0"/>
        </w:rPr>
        <w:t xml:space="preserve"> guarantee the security of virtual exchanges, it </w:t>
      </w:r>
      <w:r>
        <w:rPr>
          <w:rStyle w:val="Strong"/>
          <w:b w:val="0"/>
          <w:bCs w:val="0"/>
        </w:rPr>
        <w:t>was deemed</w:t>
      </w:r>
      <w:r w:rsidR="009734B5" w:rsidRPr="009734B5">
        <w:rPr>
          <w:rStyle w:val="Strong"/>
          <w:b w:val="0"/>
          <w:bCs w:val="0"/>
        </w:rPr>
        <w:t xml:space="preserve"> essential that digital identification </w:t>
      </w:r>
      <w:r>
        <w:rPr>
          <w:rStyle w:val="Strong"/>
          <w:b w:val="0"/>
          <w:bCs w:val="0"/>
        </w:rPr>
        <w:t xml:space="preserve">must be definitive and proceed without risk or confusion to the </w:t>
      </w:r>
      <w:proofErr w:type="gramStart"/>
      <w:r>
        <w:rPr>
          <w:rStyle w:val="Strong"/>
          <w:b w:val="0"/>
          <w:bCs w:val="0"/>
        </w:rPr>
        <w:t>general public</w:t>
      </w:r>
      <w:proofErr w:type="gramEnd"/>
      <w:r>
        <w:rPr>
          <w:rStyle w:val="Strong"/>
          <w:b w:val="0"/>
          <w:bCs w:val="0"/>
        </w:rPr>
        <w:t xml:space="preserve"> and users. Only</w:t>
      </w:r>
      <w:r w:rsidR="009734B5" w:rsidRPr="009734B5">
        <w:rPr>
          <w:rStyle w:val="Strong"/>
          <w:b w:val="0"/>
          <w:bCs w:val="0"/>
        </w:rPr>
        <w:t xml:space="preserve"> the state can verify and officially confirm the existence of a person and the elements of his</w:t>
      </w:r>
      <w:r>
        <w:rPr>
          <w:rStyle w:val="Strong"/>
          <w:b w:val="0"/>
          <w:bCs w:val="0"/>
        </w:rPr>
        <w:t>/her</w:t>
      </w:r>
      <w:r w:rsidR="009734B5" w:rsidRPr="009734B5">
        <w:rPr>
          <w:rStyle w:val="Strong"/>
          <w:b w:val="0"/>
          <w:bCs w:val="0"/>
        </w:rPr>
        <w:t xml:space="preserve"> identity such as name, sex or date of birth. This function will be provided by a specific service attached to the Federal Department of Justice and Police, which maintains the official </w:t>
      </w:r>
      <w:r>
        <w:rPr>
          <w:rStyle w:val="Strong"/>
          <w:b w:val="0"/>
          <w:bCs w:val="0"/>
        </w:rPr>
        <w:t xml:space="preserve">that records and holds the data. </w:t>
      </w:r>
    </w:p>
    <w:p w14:paraId="6483543C" w14:textId="3D439503" w:rsidR="0050259F" w:rsidRPr="00212A3F" w:rsidRDefault="0050259F" w:rsidP="00212A3F">
      <w:pPr>
        <w:rPr>
          <w:rStyle w:val="Strong"/>
          <w:b w:val="0"/>
          <w:bCs w:val="0"/>
        </w:rPr>
      </w:pPr>
      <w:r w:rsidRPr="0050259F">
        <w:rPr>
          <w:rStyle w:val="Strong"/>
          <w:b w:val="0"/>
          <w:bCs w:val="0"/>
        </w:rPr>
        <w:t>The establishment and use of e-IDs will have to comply with the current data protection provisions.</w:t>
      </w:r>
    </w:p>
    <w:p w14:paraId="103F9E3A" w14:textId="77777777" w:rsidR="00EE2A9F" w:rsidRPr="00212A3F" w:rsidRDefault="00EE2A9F" w:rsidP="00212A3F">
      <w:pPr>
        <w:pStyle w:val="Subtitle"/>
      </w:pPr>
      <w:r w:rsidRPr="00212A3F">
        <w:t xml:space="preserve">Identity Network Switzerland </w:t>
      </w:r>
    </w:p>
    <w:p w14:paraId="25025C41" w14:textId="6D455B7B" w:rsidR="00EE2A9F" w:rsidRPr="00FD2DFF" w:rsidRDefault="00EE2A9F" w:rsidP="00EE2A9F">
      <w:pPr>
        <w:spacing w:after="120"/>
        <w:rPr>
          <w:bCs/>
        </w:rPr>
      </w:pPr>
      <w:r>
        <w:rPr>
          <w:bCs/>
        </w:rPr>
        <w:t>S</w:t>
      </w:r>
      <w:r w:rsidRPr="00FD2DFF">
        <w:rPr>
          <w:bCs/>
        </w:rPr>
        <w:t xml:space="preserve">etting up </w:t>
      </w:r>
      <w:r w:rsidR="00243849">
        <w:rPr>
          <w:bCs/>
        </w:rPr>
        <w:t xml:space="preserve">a </w:t>
      </w:r>
      <w:r w:rsidRPr="00FD2DFF">
        <w:rPr>
          <w:bCs/>
        </w:rPr>
        <w:t>Swiss federation of identities</w:t>
      </w:r>
      <w:r w:rsidR="00243849">
        <w:rPr>
          <w:bCs/>
        </w:rPr>
        <w:t xml:space="preserve"> called </w:t>
      </w:r>
      <w:hyperlink r:id="rId32" w:history="1">
        <w:r w:rsidR="00243849" w:rsidRPr="00243849">
          <w:rPr>
            <w:rStyle w:val="Hyperlink"/>
            <w:bCs/>
          </w:rPr>
          <w:t>Identity Network Switzerland</w:t>
        </w:r>
      </w:hyperlink>
      <w:r w:rsidRPr="00FD2DFF">
        <w:rPr>
          <w:bCs/>
        </w:rPr>
        <w:t xml:space="preserve"> (particularly in coordination with </w:t>
      </w:r>
      <w:hyperlink r:id="rId33" w:history="1">
        <w:proofErr w:type="spellStart"/>
        <w:r w:rsidRPr="0051185B">
          <w:rPr>
            <w:rStyle w:val="Hyperlink"/>
            <w:bCs/>
          </w:rPr>
          <w:t>eID</w:t>
        </w:r>
        <w:proofErr w:type="spellEnd"/>
        <w:r w:rsidRPr="0051185B">
          <w:rPr>
            <w:rStyle w:val="Hyperlink"/>
            <w:bCs/>
          </w:rPr>
          <w:t xml:space="preserve"> Switzerland</w:t>
        </w:r>
      </w:hyperlink>
      <w:r w:rsidRPr="00FD2DFF">
        <w:rPr>
          <w:bCs/>
        </w:rPr>
        <w:t>) through which users can access various online services with single registration procedures</w:t>
      </w:r>
      <w:r w:rsidR="008D5CE8">
        <w:rPr>
          <w:bCs/>
        </w:rPr>
        <w:t>.</w:t>
      </w:r>
      <w:r w:rsidR="007C7CC6">
        <w:rPr>
          <w:bCs/>
        </w:rPr>
        <w:t xml:space="preserve"> In 2018, the identification of bodies interested in a responsible body took place as well as the contractually establishment of a maintenance and support organisation. </w:t>
      </w:r>
    </w:p>
    <w:p w14:paraId="6AEDC47F" w14:textId="6311EA45" w:rsidR="008D5CE8" w:rsidRDefault="008D5CE8" w:rsidP="00462BF8">
      <w:pPr>
        <w:pStyle w:val="Subtitle"/>
        <w:keepNext/>
        <w:keepLines/>
      </w:pPr>
      <w:r w:rsidRPr="008D5CE8">
        <w:lastRenderedPageBreak/>
        <w:t xml:space="preserve">Validator for </w:t>
      </w:r>
      <w:r w:rsidR="00CA47B6">
        <w:t>D</w:t>
      </w:r>
      <w:r w:rsidRPr="008D5CE8">
        <w:t xml:space="preserve">igital </w:t>
      </w:r>
      <w:r w:rsidR="00CA47B6">
        <w:t>D</w:t>
      </w:r>
      <w:r w:rsidRPr="008D5CE8">
        <w:t xml:space="preserve">ocuments </w:t>
      </w:r>
    </w:p>
    <w:p w14:paraId="348572B5" w14:textId="5DB40890" w:rsidR="003730DF" w:rsidRPr="00C8084E" w:rsidRDefault="00BB73A7" w:rsidP="00462BF8">
      <w:pPr>
        <w:keepNext/>
        <w:keepLines/>
      </w:pPr>
      <w:r>
        <w:t>To</w:t>
      </w:r>
      <w:r w:rsidR="007C7CC6" w:rsidRPr="007C7CC6">
        <w:t xml:space="preserve"> increase the acceptance of electronically signed documents among recipients, the</w:t>
      </w:r>
      <w:r w:rsidR="007C7CC6">
        <w:t xml:space="preserve"> possibility </w:t>
      </w:r>
      <w:r w:rsidR="007C7CC6" w:rsidRPr="007C7CC6">
        <w:t>of checking the authenticity and integrity of the document received</w:t>
      </w:r>
      <w:r w:rsidR="007C7CC6">
        <w:t xml:space="preserve"> </w:t>
      </w:r>
      <w:r>
        <w:t xml:space="preserve">meant that electronic </w:t>
      </w:r>
      <w:r w:rsidR="007C7CC6" w:rsidRPr="007C7CC6">
        <w:t xml:space="preserve">signature validation </w:t>
      </w:r>
      <w:r>
        <w:t>became a requirement</w:t>
      </w:r>
      <w:r w:rsidR="007C7CC6" w:rsidRPr="007C7CC6">
        <w:t xml:space="preserve">. </w:t>
      </w:r>
      <w:r w:rsidR="004A6FFD" w:rsidRPr="007C7CC6">
        <w:t>A</w:t>
      </w:r>
      <w:r w:rsidR="004A6FFD">
        <w:t>ccordingly</w:t>
      </w:r>
      <w:r>
        <w:t>,</w:t>
      </w:r>
      <w:r w:rsidR="007C7CC6" w:rsidRPr="007C7CC6">
        <w:t xml:space="preserve"> </w:t>
      </w:r>
      <w:hyperlink r:id="rId34" w:history="1">
        <w:r w:rsidR="007C7CC6" w:rsidRPr="007C7CC6">
          <w:rPr>
            <w:rStyle w:val="Hyperlink"/>
          </w:rPr>
          <w:t>signature validator</w:t>
        </w:r>
      </w:hyperlink>
      <w:r w:rsidR="007C7CC6" w:rsidRPr="007C7CC6">
        <w:t xml:space="preserve"> </w:t>
      </w:r>
      <w:r>
        <w:t>was</w:t>
      </w:r>
      <w:r w:rsidR="007C7CC6" w:rsidRPr="007C7CC6">
        <w:t xml:space="preserve"> made available to recipients of electronically signed cantonal (official) documents.</w:t>
      </w:r>
      <w:r w:rsidR="007C7CC6">
        <w:t xml:space="preserve"> In 2018, t</w:t>
      </w:r>
      <w:r w:rsidR="007C7CC6" w:rsidRPr="007C7CC6">
        <w:t xml:space="preserve">he version of the validator </w:t>
      </w:r>
      <w:r>
        <w:t>f</w:t>
      </w:r>
      <w:r w:rsidR="007C7CC6" w:rsidRPr="007C7CC6">
        <w:t xml:space="preserve">or </w:t>
      </w:r>
      <w:r>
        <w:t xml:space="preserve">the </w:t>
      </w:r>
      <w:r w:rsidR="007C7CC6" w:rsidRPr="007C7CC6">
        <w:t xml:space="preserve">authorities </w:t>
      </w:r>
      <w:r>
        <w:t>was</w:t>
      </w:r>
      <w:r w:rsidR="007C7CC6" w:rsidRPr="007C7CC6">
        <w:t xml:space="preserve"> completed</w:t>
      </w:r>
      <w:r>
        <w:t>,</w:t>
      </w:r>
      <w:r w:rsidR="007C7CC6" w:rsidRPr="007C7CC6">
        <w:t xml:space="preserve"> and its usage in cantonal (and communal) administrations </w:t>
      </w:r>
      <w:r>
        <w:t>was encouraged</w:t>
      </w:r>
      <w:r w:rsidR="007C7CC6">
        <w:t xml:space="preserve">. </w:t>
      </w:r>
    </w:p>
    <w:p w14:paraId="4BC2789E" w14:textId="6FD93987" w:rsidR="00A90D59" w:rsidRDefault="00A90D59" w:rsidP="00465747">
      <w:pPr>
        <w:pStyle w:val="Heading3"/>
      </w:pPr>
      <w:r>
        <w:t>Security Aspects related to Digital Government</w:t>
      </w:r>
    </w:p>
    <w:p w14:paraId="1B628016" w14:textId="77777777" w:rsidR="00A90D59" w:rsidRDefault="00A90D59" w:rsidP="00A90D59">
      <w:pPr>
        <w:pStyle w:val="Subtitle"/>
      </w:pPr>
      <w:r w:rsidRPr="00984998">
        <w:t xml:space="preserve">National </w:t>
      </w:r>
      <w:r>
        <w:t>S</w:t>
      </w:r>
      <w:r w:rsidRPr="00984998">
        <w:t xml:space="preserve">trategy for the </w:t>
      </w:r>
      <w:r>
        <w:t>P</w:t>
      </w:r>
      <w:r w:rsidRPr="00984998">
        <w:t xml:space="preserve">rotection of Switzerland </w:t>
      </w:r>
      <w:r>
        <w:t>A</w:t>
      </w:r>
      <w:r w:rsidRPr="00984998">
        <w:t xml:space="preserve">gainst </w:t>
      </w:r>
      <w:r>
        <w:t>C</w:t>
      </w:r>
      <w:r w:rsidRPr="00984998">
        <w:t xml:space="preserve">yber </w:t>
      </w:r>
      <w:r>
        <w:t>R</w:t>
      </w:r>
      <w:r w:rsidRPr="00984998">
        <w:t>isks (NCS)</w:t>
      </w:r>
    </w:p>
    <w:p w14:paraId="7B80E873" w14:textId="0BAD14F2" w:rsidR="00A90D59" w:rsidRPr="00A90D59" w:rsidRDefault="00A90D59" w:rsidP="00465747">
      <w:r w:rsidRPr="00EE224B">
        <w:t xml:space="preserve">The </w:t>
      </w:r>
      <w:r>
        <w:t>n</w:t>
      </w:r>
      <w:r w:rsidRPr="00EE224B">
        <w:t>ational strategy for the protection of Switzerland against cyber risks (NCS) for 2018 to 2022, was adopted by the Federal Council on 18 April 2018.</w:t>
      </w:r>
    </w:p>
    <w:p w14:paraId="34AFB100" w14:textId="77777777" w:rsidR="003730DF" w:rsidRPr="00C8084E" w:rsidRDefault="003730DF" w:rsidP="00FE4D60">
      <w:pPr>
        <w:pStyle w:val="Heading3"/>
      </w:pPr>
      <w:bookmarkStart w:id="14" w:name="_Toc1474956"/>
      <w:r w:rsidRPr="00C8084E">
        <w:t xml:space="preserve">Interconnection of base </w:t>
      </w:r>
      <w:r w:rsidRPr="00FE4D60">
        <w:t>registries</w:t>
      </w:r>
      <w:bookmarkEnd w:id="14"/>
    </w:p>
    <w:p w14:paraId="65475F5B" w14:textId="507CCB99" w:rsidR="00154814" w:rsidRDefault="00154814" w:rsidP="00154814">
      <w:pPr>
        <w:pStyle w:val="Subtitle"/>
      </w:pPr>
      <w:r w:rsidRPr="007A2C5A">
        <w:t xml:space="preserve">Creation of </w:t>
      </w:r>
      <w:r w:rsidR="00CA47B6">
        <w:t>N</w:t>
      </w:r>
      <w:r w:rsidRPr="007A2C5A">
        <w:t xml:space="preserve">ational </w:t>
      </w:r>
      <w:r w:rsidR="00CA47B6">
        <w:t>A</w:t>
      </w:r>
      <w:r w:rsidRPr="007A2C5A">
        <w:t xml:space="preserve">ddress </w:t>
      </w:r>
      <w:r w:rsidR="00CA47B6">
        <w:t>S</w:t>
      </w:r>
      <w:r w:rsidRPr="007A2C5A">
        <w:t>ervices</w:t>
      </w:r>
    </w:p>
    <w:p w14:paraId="6BCE251C" w14:textId="669585B7" w:rsidR="000A5574" w:rsidRDefault="00154814" w:rsidP="00F57208">
      <w:r w:rsidRPr="007A2C5A">
        <w:t>Access to electronic government services will be further developed and facilitated in an optimal manner for the stakeholder groups. This requires a shared understanding on the part of the Confederation, the cantons and the communes regarding how access to electronic government services and portals are to be designed.</w:t>
      </w:r>
    </w:p>
    <w:p w14:paraId="416AAA89" w14:textId="77777777" w:rsidR="000A5574" w:rsidRDefault="000A5574" w:rsidP="000A5574">
      <w:r>
        <w:t xml:space="preserve">In the case of many administrative procedures, such as the collection of the compensatory military tax or health insurance premiums, or the carrying out of recovery proceedings, the responsible authority contacts the person concerned in writing. </w:t>
      </w:r>
      <w:proofErr w:type="gramStart"/>
      <w:r>
        <w:t>In order to</w:t>
      </w:r>
      <w:proofErr w:type="gramEnd"/>
      <w:r>
        <w:t xml:space="preserve"> do so, it requires a current home address.</w:t>
      </w:r>
    </w:p>
    <w:p w14:paraId="341D2FE6" w14:textId="77777777" w:rsidR="000A5574" w:rsidRDefault="000A5574" w:rsidP="000A5574">
      <w:r>
        <w:t>At present, home addresses are only partially available to administrations. A complex address procurement procedure is required with other authorities. Administrative processes could be simplified and optimised with the establishment of national address services which the Confederation, cantons and communes could access.</w:t>
      </w:r>
    </w:p>
    <w:p w14:paraId="6BD90F50" w14:textId="087E1895" w:rsidR="000A5574" w:rsidRPr="00F57208" w:rsidRDefault="000A5574" w:rsidP="000A5574">
      <w:r>
        <w:t>In future, the national address services should be used by the public administrations of the Confederation, cantons and communes to access the home addresses of residents throughout Switzerland.</w:t>
      </w:r>
      <w:r w:rsidR="007C7CC6">
        <w:t xml:space="preserve"> </w:t>
      </w:r>
      <w:r w:rsidR="007C7CC6" w:rsidRPr="007C7CC6">
        <w:rPr>
          <w:lang w:val="en-US"/>
        </w:rPr>
        <w:t xml:space="preserve">The Federal Office of Justice is developing the </w:t>
      </w:r>
      <w:hyperlink r:id="rId35" w:history="1">
        <w:r w:rsidR="007C7CC6" w:rsidRPr="00AA4602">
          <w:rPr>
            <w:rStyle w:val="Hyperlink"/>
            <w:lang w:val="en-US"/>
          </w:rPr>
          <w:t>conceptual and legal basis</w:t>
        </w:r>
      </w:hyperlink>
      <w:r w:rsidR="007C7CC6" w:rsidRPr="007C7CC6">
        <w:rPr>
          <w:lang w:val="en-US"/>
        </w:rPr>
        <w:t xml:space="preserve"> for the project "Development of national address services". It is a part of the E-Government Switzerland priority plan. By the end of 2019, the F</w:t>
      </w:r>
      <w:r w:rsidR="00AA4602">
        <w:rPr>
          <w:lang w:val="en-US"/>
        </w:rPr>
        <w:t xml:space="preserve">ederal </w:t>
      </w:r>
      <w:r w:rsidR="007C7CC6" w:rsidRPr="007C7CC6">
        <w:rPr>
          <w:lang w:val="en-US"/>
        </w:rPr>
        <w:t>O</w:t>
      </w:r>
      <w:r w:rsidR="00AA4602">
        <w:rPr>
          <w:lang w:val="en-US"/>
        </w:rPr>
        <w:t xml:space="preserve">ffice of </w:t>
      </w:r>
      <w:r w:rsidR="007C7CC6" w:rsidRPr="007C7CC6">
        <w:rPr>
          <w:lang w:val="en-US"/>
        </w:rPr>
        <w:t>J</w:t>
      </w:r>
      <w:r w:rsidR="00AA4602">
        <w:rPr>
          <w:lang w:val="en-US"/>
        </w:rPr>
        <w:t>ustice</w:t>
      </w:r>
      <w:r w:rsidR="007C7CC6" w:rsidRPr="007C7CC6">
        <w:rPr>
          <w:lang w:val="en-US"/>
        </w:rPr>
        <w:t xml:space="preserve"> will </w:t>
      </w:r>
      <w:r w:rsidR="00BB73A7">
        <w:rPr>
          <w:lang w:val="en-US"/>
        </w:rPr>
        <w:t xml:space="preserve">have </w:t>
      </w:r>
      <w:r w:rsidR="007C7CC6" w:rsidRPr="007C7CC6">
        <w:rPr>
          <w:lang w:val="en-US"/>
        </w:rPr>
        <w:t>develop</w:t>
      </w:r>
      <w:r w:rsidR="00BB73A7">
        <w:rPr>
          <w:lang w:val="en-US"/>
        </w:rPr>
        <w:t>ed</w:t>
      </w:r>
      <w:r w:rsidR="007C7CC6" w:rsidRPr="007C7CC6">
        <w:rPr>
          <w:lang w:val="en-US"/>
        </w:rPr>
        <w:t xml:space="preserve"> a prototype of the national address services and </w:t>
      </w:r>
      <w:r w:rsidR="00BB73A7">
        <w:rPr>
          <w:lang w:val="en-US"/>
        </w:rPr>
        <w:t>held</w:t>
      </w:r>
      <w:r w:rsidR="007C7CC6" w:rsidRPr="007C7CC6">
        <w:rPr>
          <w:lang w:val="en-US"/>
        </w:rPr>
        <w:t xml:space="preserve"> a </w:t>
      </w:r>
      <w:r w:rsidR="00BB73A7">
        <w:rPr>
          <w:lang w:val="en-US"/>
        </w:rPr>
        <w:t xml:space="preserve">series of </w:t>
      </w:r>
      <w:r w:rsidR="007C7CC6" w:rsidRPr="007C7CC6">
        <w:rPr>
          <w:lang w:val="en-US"/>
        </w:rPr>
        <w:t>consultation</w:t>
      </w:r>
      <w:r w:rsidR="00BB73A7">
        <w:rPr>
          <w:lang w:val="en-US"/>
        </w:rPr>
        <w:t>s</w:t>
      </w:r>
      <w:r w:rsidR="007C7CC6">
        <w:rPr>
          <w:lang w:val="en-US"/>
        </w:rPr>
        <w:t xml:space="preserve">. </w:t>
      </w:r>
    </w:p>
    <w:p w14:paraId="76C17966" w14:textId="77777777" w:rsidR="003730DF" w:rsidRDefault="003730DF" w:rsidP="00FE4D60">
      <w:pPr>
        <w:pStyle w:val="Heading3"/>
      </w:pPr>
      <w:bookmarkStart w:id="15" w:name="_Toc1474957"/>
      <w:r w:rsidRPr="00FE4D60">
        <w:t>eProcurement</w:t>
      </w:r>
      <w:bookmarkEnd w:id="15"/>
    </w:p>
    <w:p w14:paraId="53301DA2" w14:textId="77777777" w:rsidR="002F0CD8" w:rsidRDefault="002F0CD8" w:rsidP="002F0CD8">
      <w:r w:rsidRPr="002F0CD8">
        <w:t>No political communication was adopted in this field to date</w:t>
      </w:r>
      <w:r>
        <w:t>.</w:t>
      </w:r>
    </w:p>
    <w:p w14:paraId="01F78129" w14:textId="7CAE33B9" w:rsidR="003730DF" w:rsidRDefault="003730DF" w:rsidP="00FE4D60">
      <w:pPr>
        <w:pStyle w:val="Heading2"/>
      </w:pPr>
      <w:bookmarkStart w:id="16" w:name="_Toc1474958"/>
      <w:r w:rsidRPr="00C8084E">
        <w:t xml:space="preserve">Domain-specific </w:t>
      </w:r>
      <w:r w:rsidRPr="00FE4D60">
        <w:t>political</w:t>
      </w:r>
      <w:r w:rsidRPr="00C8084E">
        <w:t xml:space="preserve"> communications</w:t>
      </w:r>
      <w:bookmarkEnd w:id="16"/>
    </w:p>
    <w:p w14:paraId="53389773" w14:textId="77777777" w:rsidR="00D97E53" w:rsidRDefault="00D97E53" w:rsidP="00D97E53">
      <w:pPr>
        <w:pStyle w:val="Subtitle"/>
      </w:pPr>
      <w:proofErr w:type="spellStart"/>
      <w:r w:rsidRPr="00D97E53">
        <w:t>eMovingCH</w:t>
      </w:r>
      <w:proofErr w:type="spellEnd"/>
      <w:r w:rsidRPr="00D97E53">
        <w:t xml:space="preserve"> </w:t>
      </w:r>
    </w:p>
    <w:p w14:paraId="6303062C" w14:textId="2805C64A" w:rsidR="00AA4602" w:rsidRPr="00705C01" w:rsidRDefault="0079627A" w:rsidP="00705C01">
      <w:pPr>
        <w:pStyle w:val="BodyText"/>
        <w:rPr>
          <w:lang w:val="en-US"/>
        </w:rPr>
      </w:pPr>
      <w:r w:rsidRPr="0079627A">
        <w:t>The objective of th</w:t>
      </w:r>
      <w:r w:rsidR="00BB73A7">
        <w:t>is</w:t>
      </w:r>
      <w:r w:rsidRPr="0079627A">
        <w:t xml:space="preserve"> project is to enable the electronic reporting and processing of changes of address</w:t>
      </w:r>
      <w:r>
        <w:t xml:space="preserve"> within Switzerland</w:t>
      </w:r>
      <w:r w:rsidRPr="0079627A">
        <w:t>.</w:t>
      </w:r>
      <w:r>
        <w:t xml:space="preserve"> </w:t>
      </w:r>
      <w:proofErr w:type="spellStart"/>
      <w:r w:rsidR="00AA4602" w:rsidRPr="00AA4602">
        <w:rPr>
          <w:lang w:val="en-US"/>
        </w:rPr>
        <w:t>eMovingCH</w:t>
      </w:r>
      <w:proofErr w:type="spellEnd"/>
      <w:r w:rsidR="00AA4602" w:rsidRPr="00AA4602">
        <w:rPr>
          <w:lang w:val="en-US"/>
        </w:rPr>
        <w:t xml:space="preserve"> is already in productive use in several cantons and their communes. Every day, more than a hundred residents use the </w:t>
      </w:r>
      <w:proofErr w:type="spellStart"/>
      <w:r w:rsidR="00AA4602" w:rsidRPr="00AA4602">
        <w:rPr>
          <w:lang w:val="en-US"/>
        </w:rPr>
        <w:t>eMovingCH</w:t>
      </w:r>
      <w:proofErr w:type="spellEnd"/>
      <w:r w:rsidR="00AA4602" w:rsidRPr="00AA4602">
        <w:rPr>
          <w:lang w:val="en-US"/>
        </w:rPr>
        <w:t xml:space="preserve"> portal to report their move electronically.</w:t>
      </w:r>
    </w:p>
    <w:p w14:paraId="391B2179" w14:textId="1137A436" w:rsidR="00B04E3E" w:rsidRDefault="00B04E3E" w:rsidP="00B04E3E">
      <w:pPr>
        <w:pStyle w:val="Subtitle"/>
      </w:pPr>
      <w:r w:rsidRPr="00B04E3E">
        <w:t xml:space="preserve">Electronic </w:t>
      </w:r>
      <w:r w:rsidR="00CA47B6">
        <w:t>V</w:t>
      </w:r>
      <w:r w:rsidRPr="00B04E3E">
        <w:t>oting</w:t>
      </w:r>
    </w:p>
    <w:p w14:paraId="74A15214" w14:textId="77777777" w:rsidR="00B9243E" w:rsidRDefault="00B9243E" w:rsidP="00B9243E">
      <w:pPr>
        <w:pStyle w:val="BodyText"/>
      </w:pPr>
      <w:r>
        <w:t xml:space="preserve">Electronic voting in Switzerland is currently being piloted. Since 2004, in over 200 successful trials, a total of 14 cantons have now made electronic voting possible for </w:t>
      </w:r>
      <w:proofErr w:type="gramStart"/>
      <w:r>
        <w:t xml:space="preserve">a </w:t>
      </w:r>
      <w:r>
        <w:lastRenderedPageBreak/>
        <w:t>number of</w:t>
      </w:r>
      <w:proofErr w:type="gramEnd"/>
      <w:r>
        <w:t xml:space="preserve"> their voters. Electronic voting is currently offered in ten cantons. In five cantons (FR, BS, SG, NE, GE) both Swiss </w:t>
      </w:r>
      <w:proofErr w:type="gramStart"/>
      <w:r>
        <w:t>voters</w:t>
      </w:r>
      <w:proofErr w:type="gramEnd"/>
      <w:r>
        <w:t xml:space="preserve"> resident abroad and those resident in Switzerland are allowed to participate in the trials, whilst in five cantons (BE, LU, AG, TG, VD) only voters resident abroad are able to vote electronically. </w:t>
      </w:r>
      <w:proofErr w:type="gramStart"/>
      <w:r>
        <w:t>The majority of</w:t>
      </w:r>
      <w:proofErr w:type="gramEnd"/>
      <w:r>
        <w:t xml:space="preserve"> these cantons plan, in the medium term, to extend the electronic voting channel to a larger section of the electorate resident in Switzerland. Some other cantons intend to introduce electronic voting in the coming months or years.</w:t>
      </w:r>
    </w:p>
    <w:p w14:paraId="37A4FCA5" w14:textId="13BFB448" w:rsidR="004A54F2" w:rsidRPr="004A54F2" w:rsidRDefault="00B9243E" w:rsidP="003D3B5B">
      <w:r>
        <w:t>Swiss Post ma</w:t>
      </w:r>
      <w:r w:rsidR="004C1541">
        <w:t>de</w:t>
      </w:r>
      <w:r>
        <w:t xml:space="preserve"> its future e-voting system available for a public intrusion test from </w:t>
      </w:r>
      <w:hyperlink r:id="rId36" w:history="1">
        <w:r w:rsidRPr="004C1541">
          <w:rPr>
            <w:rStyle w:val="Hyperlink"/>
          </w:rPr>
          <w:t>25 February to 24 March</w:t>
        </w:r>
        <w:r w:rsidR="00A04322" w:rsidRPr="004C1541">
          <w:rPr>
            <w:rStyle w:val="Hyperlink"/>
          </w:rPr>
          <w:t xml:space="preserve"> </w:t>
        </w:r>
        <w:r w:rsidR="004C1541" w:rsidRPr="004C1541">
          <w:rPr>
            <w:rStyle w:val="Hyperlink"/>
          </w:rPr>
          <w:t>2019</w:t>
        </w:r>
      </w:hyperlink>
      <w:r>
        <w:t xml:space="preserve">. The e-voting system is the first Swiss system that can be fully verified. Interested hackers from all over the world were </w:t>
      </w:r>
      <w:r w:rsidR="00BB73A7">
        <w:t xml:space="preserve">invited </w:t>
      </w:r>
      <w:r>
        <w:t>to attack the system</w:t>
      </w:r>
      <w:r w:rsidR="00BB73A7">
        <w:t xml:space="preserve"> to test its functionality and security features</w:t>
      </w:r>
      <w:r w:rsidR="004C1541">
        <w:t>.</w:t>
      </w:r>
    </w:p>
    <w:p w14:paraId="6FCD4120" w14:textId="77777777" w:rsidR="00D67AAF" w:rsidRDefault="00D67AAF" w:rsidP="00D67AAF">
      <w:pPr>
        <w:pStyle w:val="Subtitle"/>
      </w:pPr>
      <w:proofErr w:type="spellStart"/>
      <w:r w:rsidRPr="00D67AAF">
        <w:t>eVAT</w:t>
      </w:r>
      <w:proofErr w:type="spellEnd"/>
    </w:p>
    <w:p w14:paraId="4E2B455D" w14:textId="22268ECC" w:rsidR="00D67AAF" w:rsidRDefault="00AA4602" w:rsidP="006B3CF3">
      <w:pPr>
        <w:pStyle w:val="BodyText"/>
        <w:rPr>
          <w:lang w:val="en-US"/>
        </w:rPr>
      </w:pPr>
      <w:proofErr w:type="spellStart"/>
      <w:r>
        <w:t>eVat</w:t>
      </w:r>
      <w:proofErr w:type="spellEnd"/>
      <w:r>
        <w:t xml:space="preserve"> serves for the d</w:t>
      </w:r>
      <w:r w:rsidR="00D67AAF" w:rsidRPr="00D67AAF">
        <w:t>evelopment of the electronic transmission procedure counts of VAT.</w:t>
      </w:r>
      <w:r w:rsidRPr="003B49B3">
        <w:rPr>
          <w:rFonts w:ascii="Arial" w:hAnsi="Arial" w:cs="Arial"/>
          <w:color w:val="4472C4"/>
          <w:lang w:val="en-US"/>
        </w:rPr>
        <w:t xml:space="preserve"> </w:t>
      </w:r>
      <w:r w:rsidRPr="00AA4602">
        <w:rPr>
          <w:lang w:val="en-US"/>
        </w:rPr>
        <w:t xml:space="preserve">Since the introduction of the electronic VAT declaration in the FTA </w:t>
      </w:r>
      <w:proofErr w:type="spellStart"/>
      <w:r w:rsidRPr="00AA4602">
        <w:rPr>
          <w:lang w:val="en-US"/>
        </w:rPr>
        <w:t>SuisseTax</w:t>
      </w:r>
      <w:proofErr w:type="spellEnd"/>
      <w:r w:rsidRPr="00AA4602">
        <w:rPr>
          <w:lang w:val="en-US"/>
        </w:rPr>
        <w:t xml:space="preserve"> portal, around 25 % of companies subject to VAT in Switzerland have already started to use this online service. The first measure, Specification of VAT</w:t>
      </w:r>
      <w:r w:rsidR="00BB73A7">
        <w:rPr>
          <w:lang w:val="en-US"/>
        </w:rPr>
        <w:t>D D</w:t>
      </w:r>
      <w:r w:rsidRPr="00AA4602">
        <w:rPr>
          <w:lang w:val="en-US"/>
        </w:rPr>
        <w:t xml:space="preserve">eclaration </w:t>
      </w:r>
      <w:r w:rsidR="00BB73A7">
        <w:rPr>
          <w:lang w:val="en-US"/>
        </w:rPr>
        <w:t>D</w:t>
      </w:r>
      <w:r w:rsidRPr="00AA4602">
        <w:rPr>
          <w:lang w:val="en-US"/>
        </w:rPr>
        <w:t xml:space="preserve">ata, was completed in the third quarter of 2017. The result is published in </w:t>
      </w:r>
      <w:hyperlink r:id="rId37" w:history="1">
        <w:r w:rsidRPr="00AA4602">
          <w:rPr>
            <w:rStyle w:val="Hyperlink"/>
            <w:lang w:val="en-US"/>
          </w:rPr>
          <w:t>eCH-0217 standard form</w:t>
        </w:r>
      </w:hyperlink>
      <w:r>
        <w:rPr>
          <w:lang w:val="en-US"/>
        </w:rPr>
        <w:t xml:space="preserve">. </w:t>
      </w:r>
    </w:p>
    <w:p w14:paraId="3005421C" w14:textId="1E17B00F" w:rsidR="00AA4602" w:rsidRPr="00AA4602" w:rsidRDefault="00AA4602" w:rsidP="006B3CF3">
      <w:pPr>
        <w:pStyle w:val="BodyText"/>
        <w:rPr>
          <w:lang w:val="en-US"/>
        </w:rPr>
      </w:pPr>
      <w:r w:rsidRPr="00AA4602">
        <w:rPr>
          <w:lang w:val="en-US"/>
        </w:rPr>
        <w:t xml:space="preserve">The second measure XML upload </w:t>
      </w:r>
      <w:r w:rsidR="00BB73A7">
        <w:rPr>
          <w:lang w:val="en-US"/>
        </w:rPr>
        <w:t>was</w:t>
      </w:r>
      <w:r w:rsidRPr="00AA4602">
        <w:rPr>
          <w:lang w:val="en-US"/>
        </w:rPr>
        <w:t xml:space="preserve"> implemented. </w:t>
      </w:r>
      <w:r w:rsidR="00BB73A7">
        <w:rPr>
          <w:lang w:val="en-US"/>
        </w:rPr>
        <w:t>It</w:t>
      </w:r>
      <w:r w:rsidRPr="00AA4602">
        <w:rPr>
          <w:lang w:val="en-US"/>
        </w:rPr>
        <w:t xml:space="preserve"> is </w:t>
      </w:r>
      <w:r w:rsidR="00BB73A7">
        <w:rPr>
          <w:lang w:val="en-US"/>
        </w:rPr>
        <w:t xml:space="preserve">now </w:t>
      </w:r>
      <w:r w:rsidRPr="00AA4602">
        <w:rPr>
          <w:lang w:val="en-US"/>
        </w:rPr>
        <w:t xml:space="preserve">possible to upload VAT-related data directly from the accounting systems to the </w:t>
      </w:r>
      <w:r w:rsidR="00BB73A7">
        <w:rPr>
          <w:lang w:val="en-US"/>
        </w:rPr>
        <w:t xml:space="preserve">new </w:t>
      </w:r>
      <w:r w:rsidRPr="00AA4602">
        <w:rPr>
          <w:lang w:val="en-US"/>
        </w:rPr>
        <w:t xml:space="preserve">FTA </w:t>
      </w:r>
      <w:proofErr w:type="spellStart"/>
      <w:r w:rsidRPr="00AA4602">
        <w:rPr>
          <w:lang w:val="en-US"/>
        </w:rPr>
        <w:t>SuisseTax</w:t>
      </w:r>
      <w:proofErr w:type="spellEnd"/>
      <w:r w:rsidRPr="00AA4602">
        <w:rPr>
          <w:lang w:val="en-US"/>
        </w:rPr>
        <w:t xml:space="preserve"> online VAT returns. Fiduciaries and tax representatives can apply for deadline extensions for all companies represented in a single procedure. As of the middle of 2018, the FTA </w:t>
      </w:r>
      <w:proofErr w:type="spellStart"/>
      <w:r w:rsidRPr="00AA4602">
        <w:rPr>
          <w:lang w:val="en-US"/>
        </w:rPr>
        <w:t>SuisseTax</w:t>
      </w:r>
      <w:proofErr w:type="spellEnd"/>
      <w:r w:rsidRPr="00AA4602">
        <w:rPr>
          <w:lang w:val="en-US"/>
        </w:rPr>
        <w:t xml:space="preserve"> portal exceeded the number of 100,000 companies submitting their VAT returns online.</w:t>
      </w:r>
    </w:p>
    <w:p w14:paraId="498D1BCD" w14:textId="391B19ED" w:rsidR="00EC1A49" w:rsidRDefault="00EC1A49" w:rsidP="00EC1A49">
      <w:pPr>
        <w:pStyle w:val="Subtitle"/>
      </w:pPr>
      <w:proofErr w:type="spellStart"/>
      <w:r>
        <w:t>DaziT</w:t>
      </w:r>
      <w:proofErr w:type="spellEnd"/>
      <w:r>
        <w:t xml:space="preserve"> Transformation Programme (2018</w:t>
      </w:r>
      <w:r w:rsidR="00137FDA">
        <w:t>-</w:t>
      </w:r>
      <w:r>
        <w:t>2026)</w:t>
      </w:r>
    </w:p>
    <w:p w14:paraId="26815962" w14:textId="697BB5DC" w:rsidR="00EC1A49" w:rsidRDefault="00EC1A49" w:rsidP="00EC1A49">
      <w:pPr>
        <w:pStyle w:val="BodyText"/>
      </w:pPr>
      <w:r>
        <w:t xml:space="preserve">With the </w:t>
      </w:r>
      <w:hyperlink r:id="rId38" w:history="1">
        <w:proofErr w:type="spellStart"/>
        <w:r w:rsidRPr="005E1301">
          <w:rPr>
            <w:rStyle w:val="Hyperlink"/>
          </w:rPr>
          <w:t>DaziT</w:t>
        </w:r>
        <w:proofErr w:type="spellEnd"/>
      </w:hyperlink>
      <w:r>
        <w:t xml:space="preserve"> modernisation and transformation programme, Swiss Customs </w:t>
      </w:r>
      <w:r w:rsidR="00343F85">
        <w:t>was</w:t>
      </w:r>
      <w:r>
        <w:t xml:space="preserve"> systematically brought into the digital age. The objective </w:t>
      </w:r>
      <w:r w:rsidR="00343F85">
        <w:t xml:space="preserve">was </w:t>
      </w:r>
      <w:r>
        <w:t xml:space="preserve">for border formalities to be completed irrespective of time or place. Businesses, the </w:t>
      </w:r>
      <w:proofErr w:type="gramStart"/>
      <w:r>
        <w:t>general public</w:t>
      </w:r>
      <w:proofErr w:type="gramEnd"/>
      <w:r>
        <w:t xml:space="preserve"> and the administration benefit</w:t>
      </w:r>
      <w:r w:rsidR="00343F85">
        <w:t>ed</w:t>
      </w:r>
      <w:r>
        <w:t xml:space="preserve"> from major simplifications thanks to continuously digitised processes. The programme</w:t>
      </w:r>
      <w:r w:rsidR="00343F85">
        <w:t>, which</w:t>
      </w:r>
      <w:r>
        <w:t xml:space="preserve"> span</w:t>
      </w:r>
      <w:r w:rsidR="00343F85">
        <w:t>s</w:t>
      </w:r>
      <w:r>
        <w:t xml:space="preserve"> the period from 2018 to 2026</w:t>
      </w:r>
      <w:r w:rsidR="00343F85">
        <w:t>, will</w:t>
      </w:r>
      <w:r>
        <w:t xml:space="preserve"> be carried out in stages. From 2023, it will be possible for the FCA's administrative costs in the affected areas to be reduced thanks to the productivity increase of about 20%. The </w:t>
      </w:r>
      <w:proofErr w:type="spellStart"/>
      <w:r>
        <w:t>DaziT</w:t>
      </w:r>
      <w:proofErr w:type="spellEnd"/>
      <w:r>
        <w:t xml:space="preserve"> programme was officially launched on 1 January 2018.</w:t>
      </w:r>
    </w:p>
    <w:p w14:paraId="7EA034F6" w14:textId="77777777" w:rsidR="00646665" w:rsidRDefault="00646665" w:rsidP="00646665">
      <w:pPr>
        <w:pStyle w:val="Subtitle"/>
      </w:pPr>
      <w:r>
        <w:t>eHealth Switzerland 2.0 Strategy</w:t>
      </w:r>
    </w:p>
    <w:p w14:paraId="631CBA86" w14:textId="1EA36038" w:rsidR="00646665" w:rsidRDefault="00646665" w:rsidP="00646665">
      <w:r>
        <w:t xml:space="preserve">With the </w:t>
      </w:r>
      <w:hyperlink r:id="rId39" w:history="1">
        <w:r w:rsidRPr="00AE2D60">
          <w:rPr>
            <w:rStyle w:val="Hyperlink"/>
          </w:rPr>
          <w:t>eHealth Switzerland 2.0 Strategy</w:t>
        </w:r>
      </w:hyperlink>
      <w:r>
        <w:t>, the Confederation and the cantons want to forward digiti</w:t>
      </w:r>
      <w:r w:rsidR="00CA47B6">
        <w:t>s</w:t>
      </w:r>
      <w:r>
        <w:t>ation in the healthcare sector. The focus is on the introduction and diffusion of the electronic patient dossier. In the future, for example, information will be exchanged electronically, and data can be used multiple times. The Federal Council adopted the new strategy at its meeting on 14 December 2018.</w:t>
      </w:r>
    </w:p>
    <w:p w14:paraId="7B836065" w14:textId="535DC854" w:rsidR="00646665" w:rsidRDefault="00646665" w:rsidP="005360E3">
      <w:r>
        <w:t>eHealth is a part of the Digital Switzerland strategy and its action plan.</w:t>
      </w:r>
    </w:p>
    <w:p w14:paraId="346D5679" w14:textId="7CAF0B73" w:rsidR="00337B19" w:rsidRDefault="00CA0623" w:rsidP="00F076EE">
      <w:pPr>
        <w:pStyle w:val="Subtitle"/>
      </w:pPr>
      <w:r>
        <w:t>eHealth</w:t>
      </w:r>
      <w:r w:rsidR="0040258F">
        <w:t xml:space="preserve"> and CARA </w:t>
      </w:r>
      <w:r w:rsidR="00CA47B6">
        <w:t>A</w:t>
      </w:r>
      <w:r w:rsidR="0040258F">
        <w:t>ssociation</w:t>
      </w:r>
    </w:p>
    <w:p w14:paraId="404C313B" w14:textId="5F95F598" w:rsidR="000339DB" w:rsidRPr="006B3CF3" w:rsidRDefault="00835A70" w:rsidP="00EC1A49">
      <w:pPr>
        <w:pStyle w:val="BodyText"/>
      </w:pPr>
      <w:r w:rsidRPr="00835A70">
        <w:t xml:space="preserve">After the cantons Geneva, Valais and Vaud, the cantons of </w:t>
      </w:r>
      <w:proofErr w:type="spellStart"/>
      <w:r w:rsidRPr="00835A70">
        <w:t>Friborg</w:t>
      </w:r>
      <w:proofErr w:type="spellEnd"/>
      <w:r w:rsidRPr="00835A70">
        <w:t xml:space="preserve"> and Jura also officially joined the </w:t>
      </w:r>
      <w:hyperlink r:id="rId40" w:history="1">
        <w:r w:rsidRPr="0040258F">
          <w:rPr>
            <w:rStyle w:val="Hyperlink"/>
          </w:rPr>
          <w:t>CARA association</w:t>
        </w:r>
      </w:hyperlink>
      <w:r w:rsidRPr="00835A70">
        <w:t xml:space="preserve">. The five cantons have come together to form a reference community </w:t>
      </w:r>
      <w:r w:rsidR="00343F85">
        <w:t>offering access to</w:t>
      </w:r>
      <w:r w:rsidRPr="00835A70">
        <w:t xml:space="preserve"> patient</w:t>
      </w:r>
      <w:r w:rsidR="00343F85">
        <w:t>s’</w:t>
      </w:r>
      <w:r w:rsidRPr="00835A70">
        <w:t xml:space="preserve"> electronic file</w:t>
      </w:r>
      <w:r w:rsidR="00343F85">
        <w:t>s</w:t>
      </w:r>
      <w:r w:rsidRPr="00835A70">
        <w:t>. They are committed to putting a common e</w:t>
      </w:r>
      <w:r w:rsidR="008A761C">
        <w:t>H</w:t>
      </w:r>
      <w:r w:rsidRPr="00835A70">
        <w:t xml:space="preserve">ealth platform at the disposal of health care providers and their population, </w:t>
      </w:r>
      <w:r w:rsidR="00343F85">
        <w:t xml:space="preserve">with </w:t>
      </w:r>
      <w:r w:rsidRPr="00835A70">
        <w:t>a potential pool of two million people.</w:t>
      </w:r>
      <w:r w:rsidR="0040258F">
        <w:t xml:space="preserve"> </w:t>
      </w:r>
      <w:r w:rsidR="00343F85">
        <w:t>The</w:t>
      </w:r>
      <w:r w:rsidRPr="00835A70">
        <w:t xml:space="preserve"> cantons of Geneva and Vaud </w:t>
      </w:r>
      <w:r w:rsidR="00343F85">
        <w:t xml:space="preserve">agreed to cooperate </w:t>
      </w:r>
      <w:r w:rsidRPr="00835A70">
        <w:t xml:space="preserve">with the Post Office and entrust technical implementation to all the cantons-members. </w:t>
      </w:r>
      <w:r w:rsidR="00F076EE">
        <w:t xml:space="preserve">The platform is targeted </w:t>
      </w:r>
      <w:r w:rsidR="00343F85">
        <w:t>for</w:t>
      </w:r>
      <w:r w:rsidR="00F076EE">
        <w:t xml:space="preserve"> operational </w:t>
      </w:r>
      <w:r w:rsidR="00343F85">
        <w:t xml:space="preserve">completion at the end of </w:t>
      </w:r>
      <w:r w:rsidRPr="00835A70">
        <w:t>2019</w:t>
      </w:r>
      <w:r w:rsidR="00343F85">
        <w:t>.</w:t>
      </w:r>
      <w:r w:rsidRPr="00835A70">
        <w:t xml:space="preserve"> </w:t>
      </w:r>
    </w:p>
    <w:p w14:paraId="3C4E2C2E" w14:textId="77777777" w:rsidR="003730DF" w:rsidRPr="00C8084E" w:rsidRDefault="003730DF" w:rsidP="00FE4D60">
      <w:pPr>
        <w:pStyle w:val="Heading2"/>
      </w:pPr>
      <w:bookmarkStart w:id="17" w:name="_Toc1474959"/>
      <w:r w:rsidRPr="00FE4D60">
        <w:lastRenderedPageBreak/>
        <w:t>Interoperability</w:t>
      </w:r>
      <w:bookmarkEnd w:id="17"/>
    </w:p>
    <w:p w14:paraId="0F985BD2" w14:textId="62572313" w:rsidR="00D83977" w:rsidRPr="00105252" w:rsidRDefault="00D83977" w:rsidP="00D83977">
      <w:pPr>
        <w:pStyle w:val="Subtitle"/>
      </w:pPr>
      <w:r w:rsidRPr="00105252">
        <w:t xml:space="preserve">Swiss eGovernment Architecture </w:t>
      </w:r>
      <w:r w:rsidR="00CA47B6">
        <w:t>P</w:t>
      </w:r>
      <w:r w:rsidRPr="00105252">
        <w:t>roject (</w:t>
      </w:r>
      <w:proofErr w:type="spellStart"/>
      <w:r w:rsidRPr="00105252">
        <w:t>eGovCH</w:t>
      </w:r>
      <w:proofErr w:type="spellEnd"/>
      <w:r w:rsidRPr="00105252">
        <w:t>)</w:t>
      </w:r>
    </w:p>
    <w:p w14:paraId="630733A5" w14:textId="16FBA25C" w:rsidR="00D83977" w:rsidRPr="008D2B48" w:rsidRDefault="00D83977" w:rsidP="00D83977">
      <w:r w:rsidRPr="008D2B48">
        <w:t>The implementation of</w:t>
      </w:r>
      <w:r w:rsidRPr="00931600">
        <w:t xml:space="preserve"> '</w:t>
      </w:r>
      <w:hyperlink r:id="rId41" w:history="1">
        <w:r w:rsidRPr="00931600">
          <w:rPr>
            <w:rStyle w:val="Hyperlink"/>
          </w:rPr>
          <w:t>eGovernment Strategy Switzerland</w:t>
        </w:r>
      </w:hyperlink>
      <w:r w:rsidRPr="00931600">
        <w:t xml:space="preserve">' </w:t>
      </w:r>
      <w:r w:rsidRPr="008D2B48">
        <w:t>is supplemented by the</w:t>
      </w:r>
      <w:r w:rsidRPr="00931600">
        <w:t xml:space="preserve"> </w:t>
      </w:r>
      <w:hyperlink r:id="rId42" w:history="1">
        <w:r w:rsidRPr="00931600">
          <w:rPr>
            <w:rStyle w:val="Hyperlink"/>
          </w:rPr>
          <w:t>Swiss eGovernment Architecture project</w:t>
        </w:r>
      </w:hyperlink>
      <w:r w:rsidRPr="00931600">
        <w:t xml:space="preserve"> </w:t>
      </w:r>
      <w:r w:rsidRPr="008D2B48">
        <w:t>(</w:t>
      </w:r>
      <w:proofErr w:type="spellStart"/>
      <w:r w:rsidRPr="008D2B48">
        <w:t>eGovCH</w:t>
      </w:r>
      <w:proofErr w:type="spellEnd"/>
      <w:r w:rsidRPr="008D2B48">
        <w:t xml:space="preserve">), which develops standards and architectures to promote electronic cooperation across administrations in the country at all levels. The project evolves along four </w:t>
      </w:r>
      <w:r w:rsidRPr="008D2B48">
        <w:rPr>
          <w:rStyle w:val="Strong"/>
          <w:b w:val="0"/>
        </w:rPr>
        <w:t>axes</w:t>
      </w:r>
      <w:r w:rsidRPr="008D2B48">
        <w:t>:</w:t>
      </w:r>
    </w:p>
    <w:p w14:paraId="26552F2A" w14:textId="77777777" w:rsidR="00D83977" w:rsidRPr="008D2B48" w:rsidRDefault="00D83977" w:rsidP="00D83977">
      <w:pPr>
        <w:numPr>
          <w:ilvl w:val="0"/>
          <w:numId w:val="38"/>
        </w:numPr>
      </w:pPr>
      <w:r w:rsidRPr="008D2B48">
        <w:rPr>
          <w:rStyle w:val="Strong"/>
          <w:b w:val="0"/>
        </w:rPr>
        <w:t>Standardisation instruments</w:t>
      </w:r>
      <w:r w:rsidRPr="008D2B48">
        <w:t>, such as the Swiss eGovernment standards agency</w:t>
      </w:r>
      <w:r w:rsidRPr="00D83977">
        <w:t xml:space="preserve"> </w:t>
      </w:r>
      <w:hyperlink r:id="rId43" w:history="1">
        <w:proofErr w:type="spellStart"/>
        <w:r w:rsidRPr="00D83977">
          <w:rPr>
            <w:rStyle w:val="Hyperlink"/>
          </w:rPr>
          <w:t>eCH</w:t>
        </w:r>
        <w:proofErr w:type="spellEnd"/>
      </w:hyperlink>
      <w:r w:rsidRPr="008D2B48">
        <w:t>, which creates and promotes eGovernment standards throughout Switzerland.</w:t>
      </w:r>
    </w:p>
    <w:p w14:paraId="2CFF1927" w14:textId="77777777" w:rsidR="00D83977" w:rsidRPr="008D2B48" w:rsidRDefault="00D83977" w:rsidP="00D83977">
      <w:pPr>
        <w:numPr>
          <w:ilvl w:val="0"/>
          <w:numId w:val="38"/>
        </w:numPr>
      </w:pPr>
      <w:r w:rsidRPr="008D2B48">
        <w:rPr>
          <w:rStyle w:val="Strong"/>
          <w:b w:val="0"/>
        </w:rPr>
        <w:t>Reference architectures</w:t>
      </w:r>
      <w:r w:rsidRPr="008D2B48">
        <w:t xml:space="preserve">, which facilitate the work of planners and implementers of eGovernment solutions. </w:t>
      </w:r>
    </w:p>
    <w:p w14:paraId="5174BE2A" w14:textId="77777777" w:rsidR="00D83977" w:rsidRPr="008D2B48" w:rsidRDefault="00D83977" w:rsidP="00D83977">
      <w:pPr>
        <w:numPr>
          <w:ilvl w:val="0"/>
          <w:numId w:val="38"/>
        </w:numPr>
      </w:pPr>
      <w:r w:rsidRPr="008D2B48">
        <w:rPr>
          <w:rStyle w:val="Strong"/>
          <w:b w:val="0"/>
        </w:rPr>
        <w:t>Standardisation for eGovernment</w:t>
      </w:r>
      <w:r w:rsidRPr="008D2B48">
        <w:t xml:space="preserve"> which evolves in two </w:t>
      </w:r>
      <w:r w:rsidRPr="008D2B48">
        <w:rPr>
          <w:rStyle w:val="Strong"/>
          <w:b w:val="0"/>
        </w:rPr>
        <w:t>directions</w:t>
      </w:r>
      <w:r w:rsidRPr="008D2B48">
        <w:t>:</w:t>
      </w:r>
    </w:p>
    <w:p w14:paraId="06B038AA" w14:textId="77777777" w:rsidR="00D83977" w:rsidRPr="008D2B48" w:rsidRDefault="00E71AC9" w:rsidP="00D83977">
      <w:pPr>
        <w:numPr>
          <w:ilvl w:val="1"/>
          <w:numId w:val="38"/>
        </w:numPr>
      </w:pPr>
      <w:hyperlink r:id="rId44" w:tgtFrame="_blank" w:history="1">
        <w:r w:rsidR="00D83977" w:rsidRPr="00D83977">
          <w:rPr>
            <w:rStyle w:val="Hyperlink"/>
          </w:rPr>
          <w:t>eCH-0014 "SAGA.ch"</w:t>
        </w:r>
      </w:hyperlink>
      <w:r w:rsidR="00D83977" w:rsidRPr="00D83977">
        <w:t xml:space="preserve"> </w:t>
      </w:r>
      <w:r w:rsidR="00D83977" w:rsidRPr="008D2B48">
        <w:t xml:space="preserve">defining technological standards and basic architectures for applications in Switzerland; </w:t>
      </w:r>
    </w:p>
    <w:p w14:paraId="317A7859" w14:textId="77777777" w:rsidR="00D83977" w:rsidRPr="008D2B48" w:rsidRDefault="00E71AC9" w:rsidP="00D83977">
      <w:pPr>
        <w:numPr>
          <w:ilvl w:val="1"/>
          <w:numId w:val="38"/>
        </w:numPr>
      </w:pPr>
      <w:hyperlink r:id="rId45" w:tgtFrame="_blank" w:history="1">
        <w:r w:rsidR="00D83977" w:rsidRPr="00D83977">
          <w:rPr>
            <w:rStyle w:val="Hyperlink"/>
          </w:rPr>
          <w:t>eCH-0018: XML Best Practices</w:t>
        </w:r>
      </w:hyperlink>
      <w:r w:rsidR="00D83977" w:rsidRPr="00D83977">
        <w:t xml:space="preserve"> </w:t>
      </w:r>
      <w:r w:rsidR="00D83977" w:rsidRPr="008D2B48">
        <w:t>which describes how XML schemes can be created for use in Swiss eGovernment.</w:t>
      </w:r>
    </w:p>
    <w:p w14:paraId="4267B6B7" w14:textId="2C5ECA29" w:rsidR="00D83977" w:rsidRDefault="00D83977" w:rsidP="00D83977">
      <w:pPr>
        <w:numPr>
          <w:ilvl w:val="0"/>
          <w:numId w:val="38"/>
        </w:numPr>
        <w:rPr>
          <w:color w:val="auto"/>
        </w:rPr>
      </w:pPr>
      <w:r w:rsidRPr="008D2B48">
        <w:rPr>
          <w:rStyle w:val="Strong"/>
          <w:b w:val="0"/>
        </w:rPr>
        <w:t>Instruments for Strategic IT Planning</w:t>
      </w:r>
      <w:r w:rsidRPr="008D2B48">
        <w:t>, such as the</w:t>
      </w:r>
      <w:r w:rsidRPr="00D83977">
        <w:rPr>
          <w:color w:val="auto"/>
        </w:rPr>
        <w:t xml:space="preserve"> </w:t>
      </w:r>
      <w:hyperlink r:id="rId46" w:history="1">
        <w:r w:rsidRPr="00D83977">
          <w:rPr>
            <w:rStyle w:val="Hyperlink"/>
          </w:rPr>
          <w:t>eCH-0015: Inventory of Official Processes</w:t>
        </w:r>
      </w:hyperlink>
      <w:r w:rsidRPr="00D83977">
        <w:rPr>
          <w:color w:val="auto"/>
        </w:rPr>
        <w:t>.</w:t>
      </w:r>
    </w:p>
    <w:p w14:paraId="30EBDA4A" w14:textId="2BDF578B" w:rsidR="00D83977" w:rsidRPr="008A761C" w:rsidRDefault="00B21B6C" w:rsidP="008A761C">
      <w:pPr>
        <w:numPr>
          <w:ilvl w:val="0"/>
          <w:numId w:val="38"/>
        </w:numPr>
        <w:rPr>
          <w:rStyle w:val="Strong"/>
          <w:b w:val="0"/>
        </w:rPr>
      </w:pPr>
      <w:r w:rsidRPr="008A761C">
        <w:rPr>
          <w:rStyle w:val="Strong"/>
          <w:b w:val="0"/>
        </w:rPr>
        <w:t>eCH-0145 of the public administration of Switzerland contains the planning and steering of the activity by politics and management,</w:t>
      </w:r>
      <w:r w:rsidR="008A761C">
        <w:rPr>
          <w:rStyle w:val="Strong"/>
          <w:b w:val="0"/>
        </w:rPr>
        <w:t xml:space="preserve"> </w:t>
      </w:r>
      <w:r w:rsidRPr="008A761C">
        <w:rPr>
          <w:rStyle w:val="Strong"/>
          <w:b w:val="0"/>
        </w:rPr>
        <w:t xml:space="preserve">the </w:t>
      </w:r>
      <w:proofErr w:type="spellStart"/>
      <w:r w:rsidRPr="008A761C">
        <w:rPr>
          <w:rStyle w:val="Strong"/>
          <w:b w:val="0"/>
        </w:rPr>
        <w:t>interfederal</w:t>
      </w:r>
      <w:proofErr w:type="spellEnd"/>
      <w:r w:rsidRPr="008A761C">
        <w:rPr>
          <w:rStyle w:val="Strong"/>
          <w:b w:val="0"/>
        </w:rPr>
        <w:t>/interdepartmental understanding, cooperation and communication with politics, the population and the economy.</w:t>
      </w:r>
    </w:p>
    <w:p w14:paraId="670F795C" w14:textId="77777777" w:rsidR="003730DF" w:rsidRPr="00C8084E" w:rsidRDefault="003730DF" w:rsidP="00FE4D60">
      <w:pPr>
        <w:pStyle w:val="Heading2"/>
      </w:pPr>
      <w:bookmarkStart w:id="18" w:name="_Toc1474960"/>
      <w:r w:rsidRPr="00C8084E">
        <w:t xml:space="preserve">Emerging </w:t>
      </w:r>
      <w:r w:rsidRPr="00FE4D60">
        <w:t>technologies</w:t>
      </w:r>
      <w:bookmarkEnd w:id="18"/>
    </w:p>
    <w:p w14:paraId="2222C783" w14:textId="43E98A1C" w:rsidR="00B2417F" w:rsidRPr="00105252" w:rsidRDefault="00B2417F" w:rsidP="00B2417F">
      <w:pPr>
        <w:pStyle w:val="Subtitle"/>
      </w:pPr>
      <w:r w:rsidRPr="00105252">
        <w:t xml:space="preserve">Cloud-computing </w:t>
      </w:r>
      <w:r w:rsidR="00CA47B6">
        <w:t>S</w:t>
      </w:r>
      <w:r w:rsidRPr="00105252">
        <w:t>trategy of the Swiss authorities (2012 – 2020)</w:t>
      </w:r>
    </w:p>
    <w:p w14:paraId="367E74ED" w14:textId="15568537" w:rsidR="004F3B4B" w:rsidRDefault="00B2417F" w:rsidP="00CA523A">
      <w:pPr>
        <w:pStyle w:val="BodyText"/>
      </w:pPr>
      <w:r w:rsidRPr="00B42E89">
        <w:t xml:space="preserve">The </w:t>
      </w:r>
      <w:hyperlink r:id="rId47" w:history="1">
        <w:r w:rsidRPr="008D2B48">
          <w:rPr>
            <w:rStyle w:val="Hyperlink"/>
          </w:rPr>
          <w:t>cloud-computing strategy</w:t>
        </w:r>
      </w:hyperlink>
      <w:r w:rsidRPr="00B42E89">
        <w:t xml:space="preserve"> complements the aforementioned eGovernment strategy and is a result of the eGovernment </w:t>
      </w:r>
      <w:r w:rsidRPr="00CA523A">
        <w:rPr>
          <w:bCs/>
        </w:rPr>
        <w:t>project</w:t>
      </w:r>
      <w:r w:rsidRPr="00CA523A">
        <w:rPr>
          <w:b/>
          <w:bCs/>
        </w:rPr>
        <w:t xml:space="preserve"> </w:t>
      </w:r>
      <w:r w:rsidRPr="00CA523A">
        <w:rPr>
          <w:bCs/>
        </w:rPr>
        <w:t>eGovernment Architecture in Switzerland,</w:t>
      </w:r>
      <w:r w:rsidRPr="00B42E89">
        <w:t xml:space="preserve"> as drawn up by the experts from the Confederation, the cantons, communes and </w:t>
      </w:r>
      <w:r w:rsidRPr="008D2B48">
        <w:t>enterprises</w:t>
      </w:r>
      <w:r w:rsidRPr="00B42E89">
        <w:t xml:space="preserve"> affiliated to the Confederation. It describes how the Swiss authorities </w:t>
      </w:r>
      <w:r w:rsidR="00343F85">
        <w:t>intend</w:t>
      </w:r>
      <w:r w:rsidR="00343F85" w:rsidRPr="00B42E89">
        <w:t xml:space="preserve"> </w:t>
      </w:r>
      <w:r w:rsidRPr="00B42E89">
        <w:t>to deal with newly emerging possibilities and what measures should be taken. It was approved by the eGovernment steering committee on 25 October 2012</w:t>
      </w:r>
      <w:r>
        <w:t xml:space="preserve">. </w:t>
      </w:r>
      <w:r w:rsidRPr="00B42E89">
        <w:t>The strategy is complemented by a catalogue of measures to attain the objectives of the strategy up until year 2020.</w:t>
      </w:r>
    </w:p>
    <w:p w14:paraId="247C7C8D" w14:textId="144129F2" w:rsidR="006E707F" w:rsidRDefault="00B40D43" w:rsidP="00465747">
      <w:pPr>
        <w:pStyle w:val="Subtitle"/>
        <w:keepNext/>
      </w:pPr>
      <w:r>
        <w:t xml:space="preserve">Blockchain </w:t>
      </w:r>
      <w:proofErr w:type="spellStart"/>
      <w:r>
        <w:t>eVoting</w:t>
      </w:r>
      <w:proofErr w:type="spellEnd"/>
    </w:p>
    <w:p w14:paraId="22F2D653" w14:textId="67F8107B" w:rsidR="00B40D43" w:rsidRDefault="00B40D43" w:rsidP="00465747">
      <w:pPr>
        <w:pStyle w:val="BodyText"/>
        <w:keepNext/>
      </w:pPr>
      <w:r w:rsidRPr="00B40D43">
        <w:t xml:space="preserve">The city of Zug </w:t>
      </w:r>
      <w:r w:rsidR="00343F85">
        <w:t>adopted</w:t>
      </w:r>
      <w:r w:rsidRPr="00B40D43">
        <w:t xml:space="preserve"> an </w:t>
      </w:r>
      <w:proofErr w:type="spellStart"/>
      <w:r w:rsidRPr="00B40D43">
        <w:t>eVoting</w:t>
      </w:r>
      <w:proofErr w:type="spellEnd"/>
      <w:r w:rsidRPr="00B40D43">
        <w:t xml:space="preserve"> </w:t>
      </w:r>
      <w:r w:rsidR="00343F85">
        <w:t xml:space="preserve">system </w:t>
      </w:r>
      <w:r w:rsidRPr="00B40D43">
        <w:t xml:space="preserve">based on blockchain technology. Today 220 residents in Zug have digital identities, which is obligatory for </w:t>
      </w:r>
      <w:proofErr w:type="spellStart"/>
      <w:r w:rsidRPr="00B40D43">
        <w:t>eVoting</w:t>
      </w:r>
      <w:proofErr w:type="spellEnd"/>
      <w:r w:rsidRPr="00B40D43">
        <w:t>. 72 took part in the electronic vote</w:t>
      </w:r>
      <w:r w:rsidR="00343F85">
        <w:t xml:space="preserve"> held </w:t>
      </w:r>
      <w:r w:rsidRPr="00B40D43">
        <w:t xml:space="preserve">between </w:t>
      </w:r>
      <w:r w:rsidR="00DB0777">
        <w:t xml:space="preserve">25 </w:t>
      </w:r>
      <w:r w:rsidRPr="00B40D43">
        <w:t>June and</w:t>
      </w:r>
      <w:r w:rsidR="00DB0777">
        <w:t xml:space="preserve"> 1 </w:t>
      </w:r>
      <w:r w:rsidRPr="00B40D43">
        <w:t>July</w:t>
      </w:r>
      <w:r>
        <w:t xml:space="preserve"> 2019</w:t>
      </w:r>
      <w:r w:rsidRPr="00B40D43">
        <w:t>.</w:t>
      </w:r>
    </w:p>
    <w:p w14:paraId="52CD9B4E" w14:textId="683D9FCC" w:rsidR="00A17623" w:rsidRDefault="00A17623" w:rsidP="00A17623">
      <w:pPr>
        <w:pStyle w:val="Subtitle"/>
        <w:keepNext/>
      </w:pPr>
      <w:r>
        <w:t>Working group on Artificial Intelligence</w:t>
      </w:r>
    </w:p>
    <w:p w14:paraId="34CBD475" w14:textId="77777777" w:rsidR="00A17623" w:rsidRPr="00F31EE6" w:rsidRDefault="00A17623" w:rsidP="00A17623">
      <w:pPr>
        <w:keepNext/>
      </w:pPr>
      <w:r w:rsidRPr="00F323B6">
        <w:t>A</w:t>
      </w:r>
      <w:r>
        <w:t xml:space="preserve">rtificial </w:t>
      </w:r>
      <w:r w:rsidRPr="00F323B6">
        <w:t>I</w:t>
      </w:r>
      <w:r>
        <w:t>ntelligence (AI)</w:t>
      </w:r>
      <w:r w:rsidRPr="00F323B6">
        <w:t xml:space="preserve"> is a part of the Digital Switzerland strategy and its Action plan</w:t>
      </w:r>
      <w:r>
        <w:t>. The Federal Council is setting up a working group within the federal administration on the topic of AI. Headed by the State Secretariat for Education, Research and Innovation (SERI), this group will facilitate the exchange of knowledge and opinions and coordinate Switzerland's positions in international bodies.</w:t>
      </w:r>
    </w:p>
    <w:p w14:paraId="0AA24D2C" w14:textId="77777777" w:rsidR="00A17623" w:rsidRDefault="00A17623" w:rsidP="00A17623">
      <w:pPr>
        <w:pStyle w:val="Subtitle"/>
      </w:pPr>
      <w:r w:rsidRPr="00C87B3B">
        <w:t>Smart Cities, Smart Villages and Smart Regions</w:t>
      </w:r>
    </w:p>
    <w:p w14:paraId="0F773B19" w14:textId="77777777" w:rsidR="00A17623" w:rsidRDefault="00A17623" w:rsidP="00A17623">
      <w:r w:rsidRPr="00C87B3B">
        <w:t xml:space="preserve">The Federal Department of the Environment, Transport, Energy and Communications, DETEC, will by mid-2019 draw up a concept and an action plan to support the towns </w:t>
      </w:r>
      <w:r w:rsidRPr="00C87B3B">
        <w:lastRenderedPageBreak/>
        <w:t>and cities, the municipalities and the cantons in the development of Smart Cities, Smart Villages and Smart Regions.</w:t>
      </w:r>
    </w:p>
    <w:p w14:paraId="329D2CD4" w14:textId="77777777" w:rsidR="00A17623" w:rsidRDefault="00A17623" w:rsidP="00CA523A">
      <w:pPr>
        <w:pStyle w:val="BodyText"/>
      </w:pPr>
    </w:p>
    <w:p w14:paraId="06F82DF0" w14:textId="34ED69B3" w:rsidR="003730DF" w:rsidRDefault="00CC541D" w:rsidP="008F3F38">
      <w:pPr>
        <w:pStyle w:val="Heading1"/>
      </w:pPr>
      <w:r>
        <w:br w:type="page"/>
      </w:r>
      <w:bookmarkStart w:id="19" w:name="_Toc13471948"/>
      <w:r w:rsidR="003730DF">
        <w:lastRenderedPageBreak/>
        <w:t>Digital Government Legislation</w:t>
      </w:r>
      <w:bookmarkEnd w:id="19"/>
    </w:p>
    <w:p w14:paraId="7A070156" w14:textId="77777777" w:rsidR="003730DF" w:rsidRPr="00C8084E" w:rsidRDefault="003730DF" w:rsidP="00FE4D60">
      <w:pPr>
        <w:pStyle w:val="Heading2"/>
      </w:pPr>
      <w:bookmarkStart w:id="20" w:name="_Toc1474962"/>
      <w:r w:rsidRPr="00C8084E">
        <w:t xml:space="preserve">Specific legislation on digital </w:t>
      </w:r>
      <w:r w:rsidRPr="00FE4D60">
        <w:t>government</w:t>
      </w:r>
      <w:bookmarkEnd w:id="20"/>
    </w:p>
    <w:p w14:paraId="38CFF649" w14:textId="716437D3" w:rsidR="000913F2" w:rsidRDefault="002C4B36" w:rsidP="00DB0777">
      <w:bookmarkStart w:id="21" w:name="_Toc1474963"/>
      <w:r w:rsidRPr="002C4B36">
        <w:t>No political communication was adopted in this field to date</w:t>
      </w:r>
      <w:r w:rsidR="00D84A6E" w:rsidRPr="00DB0777">
        <w:t>.</w:t>
      </w:r>
      <w:r w:rsidR="00DB0777">
        <w:t xml:space="preserve"> </w:t>
      </w:r>
    </w:p>
    <w:p w14:paraId="6D96E7CF" w14:textId="6C12F77B" w:rsidR="008F3F38" w:rsidRPr="00703FA3" w:rsidRDefault="003730DF" w:rsidP="00703FA3">
      <w:pPr>
        <w:pStyle w:val="Heading2"/>
      </w:pPr>
      <w:r w:rsidRPr="00857D09">
        <w:t xml:space="preserve">Key </w:t>
      </w:r>
      <w:r w:rsidRPr="00FE4D60">
        <w:t>enablers</w:t>
      </w:r>
      <w:bookmarkEnd w:id="21"/>
    </w:p>
    <w:p w14:paraId="5147D161" w14:textId="77777777" w:rsidR="003730DF" w:rsidRPr="00F55DE6" w:rsidRDefault="003730DF" w:rsidP="00FE4D60">
      <w:pPr>
        <w:pStyle w:val="Heading3"/>
      </w:pPr>
      <w:bookmarkStart w:id="22" w:name="_Toc1474964"/>
      <w:r w:rsidRPr="00F55DE6">
        <w:t xml:space="preserve">Access to public </w:t>
      </w:r>
      <w:r w:rsidRPr="00FE4D60">
        <w:t>information</w:t>
      </w:r>
      <w:bookmarkEnd w:id="22"/>
    </w:p>
    <w:p w14:paraId="3ADEBE63" w14:textId="71CC2224" w:rsidR="00500466" w:rsidRDefault="00500466" w:rsidP="00500466">
      <w:pPr>
        <w:pStyle w:val="Subtitle"/>
      </w:pPr>
      <w:r>
        <w:t>Freedom of Information in the Administration Act</w:t>
      </w:r>
    </w:p>
    <w:p w14:paraId="4B3866B5" w14:textId="22BD2329" w:rsidR="005523ED" w:rsidRDefault="00500466" w:rsidP="00500466">
      <w:r>
        <w:t xml:space="preserve">This </w:t>
      </w:r>
      <w:hyperlink r:id="rId48" w:history="1">
        <w:r w:rsidR="00AA4602" w:rsidRPr="00AA4602">
          <w:rPr>
            <w:rStyle w:val="Hyperlink"/>
          </w:rPr>
          <w:t>Freedom of Information in the Administration Act (2004)</w:t>
        </w:r>
      </w:hyperlink>
      <w:r>
        <w:t xml:space="preserve"> seeks to promote transparency with regard to the mandate, organisation and activities of the Administration. To this end, it contributes to informing the public by ensuring access to official documents. It was passed by the Federal Assembly on 17 December 2004 and came into force in July 2006.</w:t>
      </w:r>
    </w:p>
    <w:p w14:paraId="14EA8890" w14:textId="77777777" w:rsidR="006B7B53" w:rsidRDefault="006B7B53" w:rsidP="006B7B53">
      <w:pPr>
        <w:pStyle w:val="Subtitle"/>
      </w:pPr>
      <w:r>
        <w:t>Re-use of Public Sector Information (PSI)</w:t>
      </w:r>
    </w:p>
    <w:p w14:paraId="625B8C67" w14:textId="49EDC67C" w:rsidR="006B7B53" w:rsidRPr="00166297" w:rsidRDefault="006B7B53" w:rsidP="006B7B53">
      <w:r>
        <w:t>Provisions of the EU directive on the re-use of PSI (</w:t>
      </w:r>
      <w:hyperlink r:id="rId49" w:history="1">
        <w:r w:rsidRPr="00E6488E">
          <w:rPr>
            <w:rStyle w:val="Hyperlink"/>
          </w:rPr>
          <w:t>2003/98/EC</w:t>
        </w:r>
      </w:hyperlink>
      <w:r>
        <w:t xml:space="preserve">) are covered by the </w:t>
      </w:r>
      <w:hyperlink r:id="rId50" w:history="1">
        <w:r w:rsidR="00AA4602" w:rsidRPr="004225ED">
          <w:rPr>
            <w:rStyle w:val="Hyperlink"/>
          </w:rPr>
          <w:t>Freedom of Information in the Administration Act</w:t>
        </w:r>
      </w:hyperlink>
      <w:r>
        <w:t xml:space="preserve"> and the </w:t>
      </w:r>
      <w:hyperlink r:id="rId51" w:history="1">
        <w:r w:rsidR="004225ED" w:rsidRPr="004225ED">
          <w:rPr>
            <w:rStyle w:val="Hyperlink"/>
          </w:rPr>
          <w:t>Federal Act on Data Protection</w:t>
        </w:r>
      </w:hyperlink>
      <w:r>
        <w:t>.</w:t>
      </w:r>
    </w:p>
    <w:p w14:paraId="4DC8F9E1" w14:textId="77777777" w:rsidR="003730DF" w:rsidRPr="00F55DE6" w:rsidRDefault="003730DF" w:rsidP="00FE4D60">
      <w:pPr>
        <w:pStyle w:val="Heading3"/>
      </w:pPr>
      <w:bookmarkStart w:id="23" w:name="_Toc1474965"/>
      <w:proofErr w:type="spellStart"/>
      <w:r w:rsidRPr="00F55DE6">
        <w:t>eID</w:t>
      </w:r>
      <w:proofErr w:type="spellEnd"/>
      <w:r w:rsidRPr="00F55DE6">
        <w:t xml:space="preserve"> and Trust </w:t>
      </w:r>
      <w:r w:rsidRPr="00FE4D60">
        <w:t>Services</w:t>
      </w:r>
      <w:bookmarkEnd w:id="23"/>
    </w:p>
    <w:p w14:paraId="654268EE" w14:textId="3F46A07D" w:rsidR="00A109C4" w:rsidRDefault="00A109C4" w:rsidP="00A109C4">
      <w:pPr>
        <w:pStyle w:val="Subtitle"/>
      </w:pPr>
      <w:r>
        <w:t xml:space="preserve">Federal Law on Certification Services </w:t>
      </w:r>
      <w:proofErr w:type="gramStart"/>
      <w:r>
        <w:t>in the Area of</w:t>
      </w:r>
      <w:proofErr w:type="gramEnd"/>
      <w:r>
        <w:t xml:space="preserve"> Electronic Signature (last amended in 2011)</w:t>
      </w:r>
    </w:p>
    <w:p w14:paraId="41EC1D2A" w14:textId="551F662B" w:rsidR="004225ED" w:rsidRPr="003B49B3" w:rsidRDefault="00A109C4" w:rsidP="00A109C4">
      <w:pPr>
        <w:rPr>
          <w:rFonts w:ascii="Arial" w:hAnsi="Arial" w:cs="Arial"/>
          <w:color w:val="4472C4"/>
        </w:rPr>
      </w:pPr>
      <w:r>
        <w:t xml:space="preserve">The </w:t>
      </w:r>
      <w:hyperlink r:id="rId52" w:history="1">
        <w:r w:rsidRPr="001004B1">
          <w:rPr>
            <w:rStyle w:val="Hyperlink"/>
          </w:rPr>
          <w:t>Federal Law on Certification Services in the Area of Electronic Signature</w:t>
        </w:r>
      </w:hyperlink>
      <w:r w:rsidRPr="00A109C4">
        <w:t xml:space="preserve"> </w:t>
      </w:r>
      <w:r>
        <w:t>came into force on 1 January 2005. It define</w:t>
      </w:r>
      <w:r w:rsidR="004D6FA7">
        <w:t>d</w:t>
      </w:r>
      <w:r>
        <w:t xml:space="preserve"> the conditions under which providers of certification services </w:t>
      </w:r>
      <w:r w:rsidR="004D6FA7">
        <w:t xml:space="preserve">could </w:t>
      </w:r>
      <w:r>
        <w:t xml:space="preserve">be recognised on a voluntary </w:t>
      </w:r>
      <w:r w:rsidR="00FE4F0C">
        <w:t>basis and</w:t>
      </w:r>
      <w:r>
        <w:t xml:space="preserve"> regulate</w:t>
      </w:r>
      <w:r w:rsidR="004D6FA7">
        <w:t>d</w:t>
      </w:r>
      <w:r>
        <w:t xml:space="preserve"> their activities in the field of electronic certificates. It </w:t>
      </w:r>
      <w:r w:rsidR="004D6FA7">
        <w:t>stipulated</w:t>
      </w:r>
      <w:r>
        <w:t xml:space="preserve"> requirements that must be fulfilled by an electronic signature to achieve the same status as its hand-written alternative. Additionally, it regulate</w:t>
      </w:r>
      <w:r w:rsidR="004D6FA7">
        <w:t>d</w:t>
      </w:r>
      <w:r>
        <w:t xml:space="preserve"> the question of responsibility on the part of the certification service providers, approving bodies and the owners of signature keys. The validator for digital documents allow</w:t>
      </w:r>
      <w:r w:rsidR="004D6FA7">
        <w:t>ed</w:t>
      </w:r>
      <w:r>
        <w:t xml:space="preserve"> the increase of acceptance of electronically signed documents among recipients, </w:t>
      </w:r>
      <w:proofErr w:type="gramStart"/>
      <w:r>
        <w:t>in order to</w:t>
      </w:r>
      <w:proofErr w:type="gramEnd"/>
      <w:r>
        <w:t xml:space="preserve"> check the authenticity and integrity of the document received. The signature validator has been in operation in the pilot canton of Zug since beginning 2017.</w:t>
      </w:r>
      <w:r w:rsidR="004225ED" w:rsidRPr="003B49B3">
        <w:rPr>
          <w:rFonts w:ascii="Arial" w:hAnsi="Arial" w:cs="Arial"/>
          <w:color w:val="4472C4"/>
        </w:rPr>
        <w:t xml:space="preserve"> </w:t>
      </w:r>
    </w:p>
    <w:p w14:paraId="6E737D2A" w14:textId="090C1C00" w:rsidR="004225ED" w:rsidRDefault="004225ED" w:rsidP="00A109C4">
      <w:r w:rsidRPr="004225ED">
        <w:t xml:space="preserve">The </w:t>
      </w:r>
      <w:hyperlink r:id="rId53" w:history="1">
        <w:r w:rsidRPr="004225ED">
          <w:rPr>
            <w:rStyle w:val="Hyperlink"/>
          </w:rPr>
          <w:t>Validator</w:t>
        </w:r>
      </w:hyperlink>
      <w:r w:rsidRPr="004225ED">
        <w:t xml:space="preserve"> is a signature verification service</w:t>
      </w:r>
      <w:r w:rsidR="004D6FA7">
        <w:t xml:space="preserve"> that allows</w:t>
      </w:r>
      <w:r w:rsidRPr="004225ED">
        <w:t xml:space="preserve"> user</w:t>
      </w:r>
      <w:r w:rsidR="004D6FA7">
        <w:t>s with an electronic signature to</w:t>
      </w:r>
      <w:r w:rsidRPr="004225ED">
        <w:t xml:space="preserve"> check documents </w:t>
      </w:r>
      <w:r w:rsidR="004D6FA7">
        <w:t>held by</w:t>
      </w:r>
      <w:r w:rsidRPr="004225ED">
        <w:t xml:space="preserve"> the administrative authorities of </w:t>
      </w:r>
      <w:r w:rsidR="004D6FA7">
        <w:t xml:space="preserve">each </w:t>
      </w:r>
      <w:r w:rsidRPr="004225ED">
        <w:t>canton, municipalities</w:t>
      </w:r>
      <w:r w:rsidR="004D6FA7">
        <w:t xml:space="preserve"> and </w:t>
      </w:r>
      <w:r w:rsidRPr="004225ED">
        <w:t>administrative cour</w:t>
      </w:r>
      <w:r w:rsidR="004D6FA7">
        <w:t>ts</w:t>
      </w:r>
      <w:r>
        <w:t xml:space="preserve">. </w:t>
      </w:r>
      <w:r w:rsidRPr="004225ED">
        <w:t>Th</w:t>
      </w:r>
      <w:r w:rsidR="004D6FA7">
        <w:t>is</w:t>
      </w:r>
      <w:r w:rsidRPr="004225ED">
        <w:t xml:space="preserve"> service</w:t>
      </w:r>
      <w:r w:rsidR="004D6FA7">
        <w:t xml:space="preserve"> </w:t>
      </w:r>
      <w:r w:rsidRPr="004225ED">
        <w:t xml:space="preserve">provided by the federal government </w:t>
      </w:r>
      <w:r w:rsidR="004D6FA7">
        <w:t>first became operational</w:t>
      </w:r>
      <w:r w:rsidRPr="004225ED">
        <w:t xml:space="preserve"> </w:t>
      </w:r>
      <w:r w:rsidR="004D6FA7">
        <w:t>on</w:t>
      </w:r>
      <w:r w:rsidRPr="004225ED">
        <w:t xml:space="preserve"> </w:t>
      </w:r>
      <w:r>
        <w:t xml:space="preserve">1 </w:t>
      </w:r>
      <w:r w:rsidRPr="004225ED">
        <w:t>January 2017. The federal Validator is</w:t>
      </w:r>
      <w:r>
        <w:t xml:space="preserve">, </w:t>
      </w:r>
      <w:r w:rsidRPr="004225ED">
        <w:t>mainly</w:t>
      </w:r>
      <w:r>
        <w:t>,</w:t>
      </w:r>
      <w:r w:rsidRPr="004225ED">
        <w:t xml:space="preserve"> used </w:t>
      </w:r>
      <w:r w:rsidR="004D6FA7">
        <w:t xml:space="preserve">to </w:t>
      </w:r>
      <w:r w:rsidRPr="004225ED">
        <w:t>validat</w:t>
      </w:r>
      <w:r w:rsidR="004D6FA7">
        <w:t xml:space="preserve">e </w:t>
      </w:r>
      <w:r w:rsidRPr="004225ED">
        <w:t xml:space="preserve">objections to the (Canton Zug) administrative court, tax declarations, criminal complaints of the (Canton Zug) police and electronically submitted decisions and orders, </w:t>
      </w:r>
      <w:r w:rsidR="004D6FA7">
        <w:t xml:space="preserve">and </w:t>
      </w:r>
      <w:proofErr w:type="gramStart"/>
      <w:r w:rsidRPr="004225ED">
        <w:t>in particular electronically</w:t>
      </w:r>
      <w:proofErr w:type="gramEnd"/>
      <w:r w:rsidRPr="004225ED">
        <w:t xml:space="preserve"> submitted residence confirmations. The federal Validator is open for all cantons and municipalities, not only within Canton Zug</w:t>
      </w:r>
      <w:r>
        <w:t xml:space="preserve"> </w:t>
      </w:r>
    </w:p>
    <w:p w14:paraId="2159093A" w14:textId="77777777" w:rsidR="003730DF" w:rsidRPr="00F55DE6" w:rsidRDefault="003730DF">
      <w:pPr>
        <w:pStyle w:val="Heading3"/>
      </w:pPr>
      <w:bookmarkStart w:id="24" w:name="_Toc1474966"/>
      <w:r w:rsidRPr="00F55DE6">
        <w:lastRenderedPageBreak/>
        <w:t>Security aspects related to digital government</w:t>
      </w:r>
      <w:bookmarkEnd w:id="24"/>
    </w:p>
    <w:p w14:paraId="2913CAC2" w14:textId="03D20679" w:rsidR="00616423" w:rsidRDefault="00616423" w:rsidP="00465747">
      <w:pPr>
        <w:pStyle w:val="Subtitle"/>
        <w:keepNext/>
      </w:pPr>
      <w:r>
        <w:t>Federal Act on Data Protection (last amended in 2014)</w:t>
      </w:r>
    </w:p>
    <w:p w14:paraId="7756374F" w14:textId="56DD27BD" w:rsidR="00616423" w:rsidRDefault="00616423" w:rsidP="00465747">
      <w:pPr>
        <w:keepNext/>
      </w:pPr>
      <w:r>
        <w:t xml:space="preserve">The </w:t>
      </w:r>
      <w:hyperlink r:id="rId54" w:history="1">
        <w:r w:rsidR="00AA6E2C" w:rsidRPr="00B639C4">
          <w:rPr>
            <w:rStyle w:val="Hyperlink"/>
          </w:rPr>
          <w:t>Federal Act on Data Protection</w:t>
        </w:r>
      </w:hyperlink>
      <w:r>
        <w:t>, approved on 19 June 1992 and entered into force on 1 July 1993, aim</w:t>
      </w:r>
      <w:r w:rsidR="004D6FA7">
        <w:t>ed</w:t>
      </w:r>
      <w:r>
        <w:t xml:space="preserve"> to protect the privacy and fundamental rights of </w:t>
      </w:r>
      <w:r w:rsidR="004D6FA7">
        <w:t xml:space="preserve">Swiss nationals </w:t>
      </w:r>
      <w:r>
        <w:t>when their data is processed</w:t>
      </w:r>
      <w:r w:rsidR="004D6FA7">
        <w:t xml:space="preserve"> by state entities</w:t>
      </w:r>
      <w:r>
        <w:t>. It applie</w:t>
      </w:r>
      <w:r w:rsidR="004D6FA7">
        <w:t>d</w:t>
      </w:r>
      <w:r>
        <w:t xml:space="preserve"> to the processing of data pertaining to natural persons and legal entities by federal bodies and private persons. </w:t>
      </w:r>
    </w:p>
    <w:p w14:paraId="4194D2CD" w14:textId="03053E1B" w:rsidR="00616423" w:rsidRDefault="004D6FA7" w:rsidP="00465747">
      <w:pPr>
        <w:keepNext/>
      </w:pPr>
      <w:proofErr w:type="gramStart"/>
      <w:r>
        <w:t>T</w:t>
      </w:r>
      <w:r w:rsidR="00616423">
        <w:t>he majority of</w:t>
      </w:r>
      <w:proofErr w:type="gramEnd"/>
      <w:r w:rsidR="00616423">
        <w:t xml:space="preserve"> Swiss cantons introduced similar legislation to govern public sector data collection and processing in their respective localities. </w:t>
      </w:r>
      <w:r>
        <w:t>Swiss</w:t>
      </w:r>
      <w:r w:rsidR="00616423">
        <w:t xml:space="preserve"> law was granted adequacy approval by the EU in 2000.</w:t>
      </w:r>
    </w:p>
    <w:p w14:paraId="69D39CD2" w14:textId="77777777" w:rsidR="00183834" w:rsidRDefault="00616423" w:rsidP="00616423">
      <w:r>
        <w:t>The Federal Council’s update of the Ordinance on Data Protection entered into force on 1 November 2016.</w:t>
      </w:r>
      <w:r w:rsidR="00183834">
        <w:t xml:space="preserve"> </w:t>
      </w:r>
    </w:p>
    <w:p w14:paraId="0567DB1E" w14:textId="5CAF4B16" w:rsidR="00616423" w:rsidRDefault="00183834" w:rsidP="00616423">
      <w:r w:rsidRPr="00183834">
        <w:rPr>
          <w:lang w:val="en-US"/>
        </w:rPr>
        <w:t xml:space="preserve">Almost every Swiss company has to comply with the </w:t>
      </w:r>
      <w:hyperlink r:id="rId55" w:history="1">
        <w:r w:rsidRPr="00183834">
          <w:rPr>
            <w:rStyle w:val="Hyperlink"/>
            <w:lang w:val="en-US"/>
          </w:rPr>
          <w:t>data protection law of the EU</w:t>
        </w:r>
      </w:hyperlink>
      <w:r w:rsidRPr="00183834">
        <w:rPr>
          <w:lang w:val="en-US"/>
        </w:rPr>
        <w:t>. Switzerland must adapt its data protection law so that "the free transfer of data between Swiss companies and those in the EU remains possible." Without the adjustment, Switzerland risks that the European Union (EU) no longer considers data protection in Switzerland to be adequate, because the differences to the Basic Data Protection Regulation (DSGVO) are too great</w:t>
      </w:r>
      <w:r w:rsidR="00616423">
        <w:t xml:space="preserve"> </w:t>
      </w:r>
    </w:p>
    <w:p w14:paraId="7C4DBCCD" w14:textId="12C1D9CC" w:rsidR="00616423" w:rsidRDefault="00616423" w:rsidP="00616423">
      <w:pPr>
        <w:pStyle w:val="Subtitle"/>
      </w:pPr>
      <w:r>
        <w:t>Ordinance of the Federal Department of Finance on Electronic Data and Information (last amended in 2018)</w:t>
      </w:r>
    </w:p>
    <w:p w14:paraId="29ADFBDF" w14:textId="364D2B1E" w:rsidR="00616423" w:rsidRDefault="00616423" w:rsidP="00616423">
      <w:r>
        <w:t xml:space="preserve">This </w:t>
      </w:r>
      <w:hyperlink r:id="rId56" w:history="1">
        <w:r w:rsidR="008A100F" w:rsidRPr="001A521B">
          <w:rPr>
            <w:rStyle w:val="Hyperlink"/>
          </w:rPr>
          <w:t>Ordinance of the Federal Department of Finance on Electronic Data and Information</w:t>
        </w:r>
      </w:hyperlink>
      <w:r w:rsidR="008A100F" w:rsidRPr="008A100F">
        <w:t xml:space="preserve"> </w:t>
      </w:r>
      <w:r>
        <w:t xml:space="preserve">regulates the technical, organisational and procedural requirements concerning the evidential value and control of data and information (electronic data) produced electronically or in a comparable manner in accordance with Articles 122–124 of the </w:t>
      </w:r>
      <w:hyperlink r:id="rId57" w:history="1">
        <w:r w:rsidRPr="0078716B">
          <w:rPr>
            <w:rStyle w:val="Hyperlink"/>
          </w:rPr>
          <w:t>VAT Ordinance (VATO) o</w:t>
        </w:r>
      </w:hyperlink>
      <w:r>
        <w:t>f 27 November 2009.</w:t>
      </w:r>
    </w:p>
    <w:p w14:paraId="4587B544" w14:textId="77777777" w:rsidR="003730DF" w:rsidRPr="00F55DE6" w:rsidRDefault="003730DF" w:rsidP="00FE4D60">
      <w:pPr>
        <w:pStyle w:val="Heading3"/>
      </w:pPr>
      <w:bookmarkStart w:id="25" w:name="_Toc1474967"/>
      <w:r w:rsidRPr="00F55DE6">
        <w:t xml:space="preserve">Interconnection of base </w:t>
      </w:r>
      <w:r w:rsidRPr="00FE4D60">
        <w:t>registries</w:t>
      </w:r>
      <w:bookmarkEnd w:id="25"/>
    </w:p>
    <w:p w14:paraId="5CA57596" w14:textId="529CE2F8" w:rsidR="007F0F0D" w:rsidRDefault="007F0F0D" w:rsidP="007F0F0D">
      <w:pPr>
        <w:pStyle w:val="Subtitle"/>
      </w:pPr>
      <w:r w:rsidRPr="007F0F0D">
        <w:t>Commercial Registry</w:t>
      </w:r>
    </w:p>
    <w:p w14:paraId="191774EE" w14:textId="6B8D7D26" w:rsidR="00EA0DBA" w:rsidRDefault="007F0F0D" w:rsidP="00166297">
      <w:r w:rsidRPr="007F0F0D">
        <w:t xml:space="preserve">The Commercial Registry is </w:t>
      </w:r>
      <w:r w:rsidR="004D6FA7">
        <w:t xml:space="preserve">regulated </w:t>
      </w:r>
      <w:r w:rsidRPr="007F0F0D">
        <w:t xml:space="preserve">under the </w:t>
      </w:r>
      <w:hyperlink r:id="rId58" w:history="1">
        <w:r w:rsidRPr="006D5757">
          <w:rPr>
            <w:rStyle w:val="Hyperlink"/>
          </w:rPr>
          <w:t>Order of 17 October 2007 on the Commercial Registry</w:t>
        </w:r>
      </w:hyperlink>
      <w:r w:rsidRPr="007F0F0D">
        <w:t xml:space="preserve"> which describes the purpose of the Registry as the one “used for the constitution and the identification of legal entities. It aims to record and publish the legally relevant facts and to ensure legal certainty and the protection of third parties under mandatory provisions of law.” It does not provide an exact definition, but it sets complete information regarding the registry’s authorities, content, composition, electronic communication, registration procedures, principles governing registration, etc. A complete list of the legal basis for the Commercial Registry can be accessed via the </w:t>
      </w:r>
      <w:hyperlink r:id="rId59" w:history="1">
        <w:r w:rsidRPr="005D1EB9">
          <w:rPr>
            <w:rStyle w:val="Hyperlink"/>
          </w:rPr>
          <w:t>Federal Office of Justice portal</w:t>
        </w:r>
      </w:hyperlink>
      <w:r w:rsidRPr="007F0F0D">
        <w:t>.</w:t>
      </w:r>
    </w:p>
    <w:p w14:paraId="21E117AD" w14:textId="2E07159D" w:rsidR="00F7629F" w:rsidRDefault="00F7629F" w:rsidP="00F7629F">
      <w:pPr>
        <w:pStyle w:val="Subtitle"/>
      </w:pPr>
      <w:r>
        <w:t xml:space="preserve">Land </w:t>
      </w:r>
      <w:r w:rsidR="004D6FA7">
        <w:t>R</w:t>
      </w:r>
      <w:r>
        <w:t>egistry</w:t>
      </w:r>
    </w:p>
    <w:p w14:paraId="24C8FE74" w14:textId="460A9582" w:rsidR="005D1EB9" w:rsidRDefault="00F7629F" w:rsidP="00166297">
      <w:r w:rsidRPr="00F7629F">
        <w:t xml:space="preserve">The Land Registry is guided by the </w:t>
      </w:r>
      <w:hyperlink r:id="rId60" w:history="1">
        <w:r w:rsidRPr="00685A6F">
          <w:rPr>
            <w:rStyle w:val="Hyperlink"/>
          </w:rPr>
          <w:t xml:space="preserve">Order of 23 September 2011 on the Land Registry </w:t>
        </w:r>
      </w:hyperlink>
      <w:r w:rsidRPr="00F7629F">
        <w:t xml:space="preserve"> which define</w:t>
      </w:r>
      <w:r w:rsidR="004D6FA7">
        <w:t>d</w:t>
      </w:r>
      <w:r w:rsidRPr="00F7629F">
        <w:t xml:space="preserve"> the Registry as a “public registry for real estate rights, annotations and references, consisting of the ledger, the newspaper, the plan of the Land Registry and vouchers” (art.2). The ordinance regulate</w:t>
      </w:r>
      <w:r w:rsidR="004D6FA7">
        <w:t>d</w:t>
      </w:r>
      <w:r w:rsidRPr="00F7629F">
        <w:t xml:space="preserve"> the organi</w:t>
      </w:r>
      <w:r w:rsidR="00CA47B6">
        <w:t>s</w:t>
      </w:r>
      <w:r w:rsidRPr="00F7629F">
        <w:t xml:space="preserve">ation for keeping the Land Registry, the structure, content and legal effects of the Land Registry, the communications and electronic transactions with the Land Registry office, the procedure for registration, modification and cancellation of real estate rights, as well as for registration, modification and removal of annotations and references, delivery of information and consultation of the Land Registry. Another important </w:t>
      </w:r>
      <w:r w:rsidR="004D6FA7">
        <w:t xml:space="preserve">piece of </w:t>
      </w:r>
      <w:r w:rsidRPr="00F7629F">
        <w:t>legislation affecting the Land Registry</w:t>
      </w:r>
      <w:r w:rsidR="004D6FA7">
        <w:t xml:space="preserve">, </w:t>
      </w:r>
      <w:hyperlink r:id="rId61" w:history="1">
        <w:r w:rsidRPr="00CD4A8C">
          <w:rPr>
            <w:rStyle w:val="Hyperlink"/>
          </w:rPr>
          <w:t>Order of 18 November 1992 on the Cadastral Survey</w:t>
        </w:r>
      </w:hyperlink>
      <w:r w:rsidRPr="00F7629F">
        <w:t xml:space="preserve">, </w:t>
      </w:r>
      <w:r w:rsidR="004D6FA7">
        <w:t>referred</w:t>
      </w:r>
      <w:r w:rsidRPr="00F7629F">
        <w:t xml:space="preserve"> to measurements approved by cantons and recognised by the Confederation executed for the establishment and maintenance of the Land Registry. This data </w:t>
      </w:r>
      <w:r w:rsidR="004D6FA7">
        <w:t xml:space="preserve">is </w:t>
      </w:r>
      <w:r w:rsidRPr="00F7629F">
        <w:t xml:space="preserve">used by federal, cantonal and communes, economic circles, academia, and </w:t>
      </w:r>
      <w:r w:rsidRPr="00F7629F">
        <w:lastRenderedPageBreak/>
        <w:t xml:space="preserve">others to obtain Geo-information. Cadastral Surveying </w:t>
      </w:r>
      <w:r w:rsidR="004D6FA7">
        <w:t>was</w:t>
      </w:r>
      <w:r w:rsidRPr="00F7629F">
        <w:t xml:space="preserve"> regulated by order of 21 May 2008 on Geo-</w:t>
      </w:r>
      <w:r w:rsidR="00B272D7" w:rsidRPr="00F7629F">
        <w:t>information,</w:t>
      </w:r>
      <w:r w:rsidRPr="00F7629F">
        <w:t xml:space="preserve"> unless </w:t>
      </w:r>
      <w:r w:rsidR="00EE551B">
        <w:t xml:space="preserve">with </w:t>
      </w:r>
      <w:r w:rsidRPr="00F7629F">
        <w:t>the special provision of this Ordinance.</w:t>
      </w:r>
    </w:p>
    <w:p w14:paraId="28D2FD17" w14:textId="1F16717F" w:rsidR="000F12F6" w:rsidRDefault="000F12F6" w:rsidP="000F12F6">
      <w:pPr>
        <w:pStyle w:val="Subtitle"/>
      </w:pPr>
      <w:r>
        <w:t xml:space="preserve">Population </w:t>
      </w:r>
      <w:r w:rsidR="00CA47B6">
        <w:t>R</w:t>
      </w:r>
      <w:r>
        <w:t>egistry</w:t>
      </w:r>
    </w:p>
    <w:p w14:paraId="6C4A23EB" w14:textId="6A75AC02" w:rsidR="000F12F6" w:rsidRDefault="002C2898" w:rsidP="00166297">
      <w:r>
        <w:t>T</w:t>
      </w:r>
      <w:r w:rsidRPr="000F12F6">
        <w:t>he Population Registry</w:t>
      </w:r>
      <w:r w:rsidR="000F12F6" w:rsidRPr="000F12F6">
        <w:t xml:space="preserve"> is guided by the </w:t>
      </w:r>
      <w:hyperlink r:id="rId62" w:history="1">
        <w:r w:rsidR="000F12F6" w:rsidRPr="00C17412">
          <w:rPr>
            <w:rStyle w:val="Hyperlink"/>
          </w:rPr>
          <w:t>Law on Population Registration (EMG) of 17 December 2008</w:t>
        </w:r>
      </w:hyperlink>
      <w:r w:rsidR="00EE551B">
        <w:t xml:space="preserve">. Its purpose was </w:t>
      </w:r>
      <w:r w:rsidR="000F12F6" w:rsidRPr="000F12F6">
        <w:t xml:space="preserve">to regulate the census records and recording system, as well as the legally provided exchange of personal information between the Population Registry and other official person registries. Another law concerning the Population Registry is the </w:t>
      </w:r>
      <w:hyperlink r:id="rId63" w:history="1">
        <w:r w:rsidR="000F12F6" w:rsidRPr="00D351AC">
          <w:rPr>
            <w:rStyle w:val="Hyperlink"/>
          </w:rPr>
          <w:t xml:space="preserve">Federal law on the harmonisation of the Population Registry and other official records of people </w:t>
        </w:r>
      </w:hyperlink>
      <w:r w:rsidR="000F12F6" w:rsidRPr="000F12F6">
        <w:t xml:space="preserve">which aims </w:t>
      </w:r>
      <w:r w:rsidR="00EE551B">
        <w:t>to simplify</w:t>
      </w:r>
      <w:r w:rsidR="000F12F6" w:rsidRPr="000F12F6">
        <w:t xml:space="preserve"> the data collection for statistical purposes by the harmonising personal registries and the exchange of data between the registries. It </w:t>
      </w:r>
      <w:r w:rsidR="00EE551B">
        <w:t>establishes</w:t>
      </w:r>
      <w:r w:rsidR="000F12F6" w:rsidRPr="000F12F6">
        <w:t xml:space="preserve"> the identifiers and characters to be included in the records, the competencies of the Federal Statistical Office relating to uniform standards, the characters and terms, the principle of completeness and accuracy of records, and the obligation to update the registries of residents.</w:t>
      </w:r>
    </w:p>
    <w:p w14:paraId="30C2E9D3" w14:textId="77777777" w:rsidR="003730DF" w:rsidRPr="00F55DE6" w:rsidRDefault="003730DF" w:rsidP="00FE4D60">
      <w:pPr>
        <w:pStyle w:val="Heading3"/>
      </w:pPr>
      <w:bookmarkStart w:id="26" w:name="_Toc1474968"/>
      <w:r w:rsidRPr="00FE4D60">
        <w:t>eProcurement</w:t>
      </w:r>
      <w:bookmarkEnd w:id="26"/>
    </w:p>
    <w:p w14:paraId="1728DA2B" w14:textId="025FA34C" w:rsidR="00F72FBA" w:rsidRDefault="00F72FBA" w:rsidP="00F72FBA">
      <w:pPr>
        <w:pStyle w:val="Subtitle"/>
      </w:pPr>
      <w:r>
        <w:t>Ordinance on Public Procurement (2007, last amended in 2017)</w:t>
      </w:r>
    </w:p>
    <w:p w14:paraId="409117F3" w14:textId="048150DC" w:rsidR="005523ED" w:rsidRPr="00F57208" w:rsidRDefault="00F72FBA" w:rsidP="00F72FBA">
      <w:r>
        <w:t>The public procurement ordinance came into force on 1 January 2007 and include</w:t>
      </w:r>
      <w:r w:rsidR="00EE551B">
        <w:t>d</w:t>
      </w:r>
      <w:r>
        <w:t xml:space="preserve"> provisions for electronic public procurement. A revised version was approved by the Federal Council on 18 November 2009 and entered into force on 1 January 2010. The </w:t>
      </w:r>
      <w:hyperlink r:id="rId64" w:history="1">
        <w:r w:rsidRPr="003279E7">
          <w:rPr>
            <w:rStyle w:val="Hyperlink"/>
          </w:rPr>
          <w:t>eProcurement Technical Committee</w:t>
        </w:r>
      </w:hyperlink>
      <w:r>
        <w:t xml:space="preserve"> oversees application of eProcurement procedures according to article 18 of the ordinance</w:t>
      </w:r>
    </w:p>
    <w:p w14:paraId="19509D05" w14:textId="77777777" w:rsidR="003730DF" w:rsidRPr="00C8084E" w:rsidRDefault="003730DF" w:rsidP="00FE4D60">
      <w:pPr>
        <w:pStyle w:val="Heading2"/>
      </w:pPr>
      <w:bookmarkStart w:id="27" w:name="_Toc1474969"/>
      <w:r w:rsidRPr="00C8084E">
        <w:t xml:space="preserve">Domain-specific </w:t>
      </w:r>
      <w:r w:rsidRPr="00FE4D60">
        <w:t>legislation</w:t>
      </w:r>
      <w:bookmarkEnd w:id="27"/>
    </w:p>
    <w:p w14:paraId="0D5025C0" w14:textId="77777777" w:rsidR="00171A25" w:rsidRPr="00171A25" w:rsidRDefault="00171A25" w:rsidP="00341237">
      <w:pPr>
        <w:pStyle w:val="Subtitle"/>
      </w:pPr>
      <w:r w:rsidRPr="00171A25">
        <w:t>eCommerce Legislation</w:t>
      </w:r>
    </w:p>
    <w:p w14:paraId="7846EE7D" w14:textId="29CEA0DE" w:rsidR="00171A25" w:rsidRDefault="00171A25" w:rsidP="00D801EF">
      <w:r w:rsidRPr="00171A25">
        <w:t xml:space="preserve">There is no specific law for eCommerce; aspects of eCommerce are covered by the </w:t>
      </w:r>
      <w:hyperlink r:id="rId65" w:history="1">
        <w:r w:rsidRPr="004D782A">
          <w:rPr>
            <w:rStyle w:val="Hyperlink"/>
          </w:rPr>
          <w:t>Federal Law on Certification Services in the area of Electronic Signature</w:t>
        </w:r>
      </w:hyperlink>
      <w:r w:rsidRPr="00171A25">
        <w:t xml:space="preserve"> (</w:t>
      </w:r>
      <w:proofErr w:type="spellStart"/>
      <w:r w:rsidRPr="00171A25">
        <w:t>ZertES</w:t>
      </w:r>
      <w:proofErr w:type="spellEnd"/>
      <w:r w:rsidRPr="00171A25">
        <w:t>) adopted in 2004 and last amended in 2011. As a result, eCommerce operations in Switzerland can be legally complicated and require specialised legal assistance.</w:t>
      </w:r>
    </w:p>
    <w:p w14:paraId="48D1E0CD" w14:textId="76FE3604" w:rsidR="00D801EF" w:rsidRDefault="00D801EF" w:rsidP="00D801EF">
      <w:pPr>
        <w:pStyle w:val="Subtitle"/>
      </w:pPr>
      <w:r>
        <w:t>Federal Telecommunications Law (last amended in 2018)</w:t>
      </w:r>
    </w:p>
    <w:p w14:paraId="5D8E075E" w14:textId="6E46707F" w:rsidR="00D801EF" w:rsidRDefault="00D801EF" w:rsidP="00D801EF">
      <w:r>
        <w:t>The</w:t>
      </w:r>
      <w:r w:rsidRPr="00D801EF">
        <w:t xml:space="preserve"> </w:t>
      </w:r>
      <w:hyperlink r:id="rId66" w:history="1">
        <w:r w:rsidRPr="00EE26CB">
          <w:rPr>
            <w:rStyle w:val="Hyperlink"/>
          </w:rPr>
          <w:t>Federal Telecommunications Law</w:t>
        </w:r>
      </w:hyperlink>
      <w:r>
        <w:t xml:space="preserve"> was originally adopted on 30 April 1997 and subsequently amended by the Federal Assembly on 24 March 2006 before entering into force on 1 April 2007. Amendments included the Law itself and the adoption of the </w:t>
      </w:r>
      <w:hyperlink r:id="rId67" w:history="1">
        <w:r w:rsidRPr="006C468E">
          <w:rPr>
            <w:rStyle w:val="Hyperlink"/>
          </w:rPr>
          <w:t>Radio and Television Act</w:t>
        </w:r>
      </w:hyperlink>
      <w:r>
        <w:t xml:space="preserve"> in 2006.</w:t>
      </w:r>
    </w:p>
    <w:p w14:paraId="02710183" w14:textId="77777777" w:rsidR="003730DF" w:rsidRPr="00C8084E" w:rsidRDefault="003730DF" w:rsidP="00FE4D60">
      <w:pPr>
        <w:pStyle w:val="Heading2"/>
      </w:pPr>
      <w:bookmarkStart w:id="28" w:name="_Toc1474970"/>
      <w:r w:rsidRPr="00FE4D60">
        <w:t>Interoperability</w:t>
      </w:r>
      <w:bookmarkEnd w:id="28"/>
      <w:r w:rsidRPr="00C8084E">
        <w:t xml:space="preserve"> </w:t>
      </w:r>
    </w:p>
    <w:p w14:paraId="5B0DFA66" w14:textId="12E51E0C" w:rsidR="000A7546" w:rsidRPr="00FE4F0C" w:rsidRDefault="002F0CD8" w:rsidP="00FE4F0C">
      <w:r>
        <w:t>No legislation was adopted in this field to date</w:t>
      </w:r>
      <w:r w:rsidR="005523ED" w:rsidRPr="00F57208">
        <w:t>.</w:t>
      </w:r>
    </w:p>
    <w:p w14:paraId="424C04DB" w14:textId="77777777" w:rsidR="003730DF" w:rsidRPr="00C8084E" w:rsidRDefault="003730DF" w:rsidP="00A92EF4">
      <w:pPr>
        <w:pStyle w:val="Heading2"/>
      </w:pPr>
      <w:bookmarkStart w:id="29" w:name="_Toc1474971"/>
      <w:r w:rsidRPr="00C8084E">
        <w:t xml:space="preserve">Emerging </w:t>
      </w:r>
      <w:r w:rsidRPr="00FE4D60">
        <w:t>technologies</w:t>
      </w:r>
      <w:bookmarkEnd w:id="29"/>
    </w:p>
    <w:p w14:paraId="1D7B9C46" w14:textId="41A5DCA1" w:rsidR="00F323B6" w:rsidRPr="00FE4F0C" w:rsidRDefault="00A17623" w:rsidP="00FE4F0C">
      <w:r>
        <w:t>No legislation was adopted in this field to date</w:t>
      </w:r>
      <w:r w:rsidRPr="00F57208">
        <w:t>.</w:t>
      </w:r>
    </w:p>
    <w:p w14:paraId="67B60062" w14:textId="77777777" w:rsidR="005523ED" w:rsidRPr="005523ED" w:rsidRDefault="005523ED" w:rsidP="005523ED">
      <w:pPr>
        <w:pStyle w:val="ListParagraph"/>
        <w:numPr>
          <w:ilvl w:val="0"/>
          <w:numId w:val="0"/>
        </w:numPr>
        <w:rPr>
          <w:rFonts w:ascii="Verdana" w:hAnsi="Verdana" w:cs="Arial"/>
          <w:b/>
          <w:bCs/>
          <w:i/>
          <w:iCs/>
          <w:color w:val="263673"/>
          <w:sz w:val="22"/>
          <w:szCs w:val="28"/>
          <w:lang w:eastAsia="en-GB"/>
        </w:rPr>
      </w:pPr>
    </w:p>
    <w:p w14:paraId="37CE57DD" w14:textId="166C4FF9" w:rsidR="005523ED" w:rsidRPr="0082125C" w:rsidRDefault="000A7546" w:rsidP="0082125C">
      <w:pPr>
        <w:pStyle w:val="Heading1"/>
      </w:pPr>
      <w:r>
        <w:br w:type="page"/>
      </w:r>
      <w:bookmarkStart w:id="30" w:name="_Toc13471949"/>
      <w:r w:rsidR="003730DF" w:rsidRPr="00575F91">
        <w:lastRenderedPageBreak/>
        <w:t xml:space="preserve">Digital Government </w:t>
      </w:r>
      <w:r w:rsidR="00457E8B">
        <w:t>G</w:t>
      </w:r>
      <w:r w:rsidR="003730DF" w:rsidRPr="00575F91">
        <w:t>overnance</w:t>
      </w:r>
      <w:bookmarkEnd w:id="30"/>
    </w:p>
    <w:p w14:paraId="5B8A7E8C" w14:textId="531DFC50" w:rsidR="005523ED" w:rsidRPr="0082125C" w:rsidRDefault="003730DF" w:rsidP="0082125C">
      <w:pPr>
        <w:pStyle w:val="Heading2"/>
      </w:pPr>
      <w:bookmarkStart w:id="31" w:name="_Toc1474973"/>
      <w:r w:rsidRPr="00FE4D60">
        <w:t>National</w:t>
      </w:r>
      <w:bookmarkEnd w:id="31"/>
      <w:r w:rsidRPr="00F55DE6">
        <w:t xml:space="preserve"> </w:t>
      </w:r>
    </w:p>
    <w:p w14:paraId="6B25B932" w14:textId="77777777" w:rsidR="003730DF" w:rsidRPr="00F55DE6" w:rsidRDefault="003730DF" w:rsidP="00FE4D60">
      <w:pPr>
        <w:pStyle w:val="Heading3"/>
      </w:pPr>
      <w:bookmarkStart w:id="32" w:name="_Toc1474974"/>
      <w:r w:rsidRPr="00FE4D60">
        <w:t>Policy</w:t>
      </w:r>
      <w:bookmarkEnd w:id="32"/>
    </w:p>
    <w:p w14:paraId="435EE12C" w14:textId="6580525F" w:rsidR="00A35729" w:rsidRDefault="00A35729" w:rsidP="00A35729">
      <w:pPr>
        <w:pStyle w:val="Subtitle"/>
      </w:pPr>
      <w:r>
        <w:t>eGovernment Switzerland</w:t>
      </w:r>
    </w:p>
    <w:p w14:paraId="213E9912" w14:textId="429871CA" w:rsidR="005523ED" w:rsidRPr="00F57208" w:rsidRDefault="00E71AC9" w:rsidP="002C2898">
      <w:pPr>
        <w:spacing w:after="120"/>
      </w:pPr>
      <w:hyperlink r:id="rId68" w:history="1">
        <w:r w:rsidR="006F5D6C" w:rsidRPr="00A35729">
          <w:rPr>
            <w:rStyle w:val="Hyperlink"/>
          </w:rPr>
          <w:t>eGovernment Switzerland</w:t>
        </w:r>
      </w:hyperlink>
      <w:r w:rsidR="006F5D6C" w:rsidRPr="006F5D6C">
        <w:t xml:space="preserve"> is a tripartite organisation. The Federal Council, the Conference of the Cantonal Governments of Switzerland, and the Union of Swiss Cities and Association of Swiss Communes delegate members to the management of the organisation.</w:t>
      </w:r>
    </w:p>
    <w:tbl>
      <w:tblPr>
        <w:tblW w:w="5000" w:type="pct"/>
        <w:shd w:val="clear" w:color="auto" w:fill="EFFBFF"/>
        <w:tblLook w:val="01E0" w:firstRow="1" w:lastRow="1" w:firstColumn="1" w:lastColumn="1" w:noHBand="0" w:noVBand="0"/>
      </w:tblPr>
      <w:tblGrid>
        <w:gridCol w:w="2759"/>
        <w:gridCol w:w="6244"/>
      </w:tblGrid>
      <w:tr w:rsidR="00DF2728" w:rsidRPr="001B76D7" w14:paraId="373B3032" w14:textId="77777777" w:rsidTr="006F1736">
        <w:trPr>
          <w:trHeight w:val="2604"/>
        </w:trPr>
        <w:tc>
          <w:tcPr>
            <w:tcW w:w="1532" w:type="pct"/>
            <w:shd w:val="clear" w:color="auto" w:fill="EFFBFF"/>
            <w:tcMar>
              <w:top w:w="108" w:type="dxa"/>
              <w:left w:w="108" w:type="dxa"/>
              <w:bottom w:w="108" w:type="dxa"/>
              <w:right w:w="108" w:type="dxa"/>
            </w:tcMar>
            <w:vAlign w:val="center"/>
          </w:tcPr>
          <w:p w14:paraId="1A998522" w14:textId="4E2A96EA" w:rsidR="00DF2728" w:rsidRPr="00D77283" w:rsidRDefault="001B76D7" w:rsidP="005F6348">
            <w:pPr>
              <w:jc w:val="center"/>
            </w:pPr>
            <w:r>
              <w:pict w14:anchorId="1B9D4B37">
                <v:shape id="_x0000_i1026" type="#_x0000_t75" style="width:92.75pt;height:133.05pt">
                  <v:imagedata r:id="rId69" o:title="Maurer2016b" cropright="11449f"/>
                </v:shape>
              </w:pict>
            </w:r>
          </w:p>
        </w:tc>
        <w:tc>
          <w:tcPr>
            <w:tcW w:w="3468" w:type="pct"/>
            <w:shd w:val="clear" w:color="auto" w:fill="EFFBFF"/>
            <w:tcMar>
              <w:top w:w="108" w:type="dxa"/>
              <w:left w:w="108" w:type="dxa"/>
              <w:bottom w:w="108" w:type="dxa"/>
              <w:right w:w="108" w:type="dxa"/>
            </w:tcMar>
          </w:tcPr>
          <w:p w14:paraId="52F4726A" w14:textId="77777777" w:rsidR="00FB0586" w:rsidRPr="00465747" w:rsidRDefault="00FB0586" w:rsidP="00EC4E1F">
            <w:pPr>
              <w:pStyle w:val="tabletext"/>
              <w:rPr>
                <w:rStyle w:val="Strong"/>
                <w:sz w:val="20"/>
              </w:rPr>
            </w:pPr>
            <w:proofErr w:type="spellStart"/>
            <w:r w:rsidRPr="00465747">
              <w:rPr>
                <w:rStyle w:val="Strong"/>
                <w:sz w:val="20"/>
              </w:rPr>
              <w:t>Ueli</w:t>
            </w:r>
            <w:proofErr w:type="spellEnd"/>
            <w:r w:rsidRPr="00465747">
              <w:rPr>
                <w:rStyle w:val="Strong"/>
                <w:sz w:val="20"/>
              </w:rPr>
              <w:t xml:space="preserve"> Maurer</w:t>
            </w:r>
          </w:p>
          <w:p w14:paraId="120D699C" w14:textId="77777777" w:rsidR="00A46978" w:rsidRPr="00465747" w:rsidRDefault="00A46978" w:rsidP="00EC4E1F">
            <w:pPr>
              <w:pStyle w:val="tabletext"/>
              <w:rPr>
                <w:rStyle w:val="Strong"/>
                <w:b w:val="0"/>
                <w:sz w:val="20"/>
              </w:rPr>
            </w:pPr>
            <w:r w:rsidRPr="00465747">
              <w:rPr>
                <w:rStyle w:val="Strong"/>
                <w:b w:val="0"/>
                <w:sz w:val="20"/>
              </w:rPr>
              <w:t>Head of the Federal Department of Finance and Chair of the Steering Committee for implementation of the eGovernment strategy</w:t>
            </w:r>
          </w:p>
          <w:p w14:paraId="2891A555" w14:textId="0FF3ABAB" w:rsidR="00DF2728" w:rsidRPr="00135766" w:rsidRDefault="00DF2728" w:rsidP="008302EC">
            <w:pPr>
              <w:pStyle w:val="tabletext"/>
              <w:rPr>
                <w:rStyle w:val="Strong"/>
              </w:rPr>
            </w:pPr>
            <w:r>
              <w:t xml:space="preserve"> </w:t>
            </w:r>
          </w:p>
          <w:p w14:paraId="768085B1" w14:textId="77777777" w:rsidR="00DF2728" w:rsidRPr="00D11474" w:rsidRDefault="00DF2728" w:rsidP="008C69B6">
            <w:pPr>
              <w:pStyle w:val="tabletext"/>
              <w:rPr>
                <w:rStyle w:val="Strong"/>
              </w:rPr>
            </w:pPr>
            <w:r w:rsidRPr="00D11474">
              <w:rPr>
                <w:rStyle w:val="Strong"/>
              </w:rPr>
              <w:t>Contact details:</w:t>
            </w:r>
          </w:p>
          <w:p w14:paraId="14B46CF8" w14:textId="72F366E6" w:rsidR="00D11474" w:rsidRPr="00EC4E1F" w:rsidRDefault="00E71AC9" w:rsidP="008C69B6">
            <w:pPr>
              <w:pStyle w:val="tabletext"/>
            </w:pPr>
            <w:hyperlink r:id="rId70" w:history="1">
              <w:r w:rsidR="00D11474" w:rsidRPr="00465747">
                <w:rPr>
                  <w:rStyle w:val="Hyperlink"/>
                  <w:color w:val="auto"/>
                  <w:sz w:val="16"/>
                </w:rPr>
                <w:t>Federal Department of Finance</w:t>
              </w:r>
            </w:hyperlink>
          </w:p>
          <w:p w14:paraId="68C51872" w14:textId="77777777" w:rsidR="00D11474" w:rsidRPr="00731ED4" w:rsidRDefault="00D11474" w:rsidP="00091E40">
            <w:pPr>
              <w:pStyle w:val="tabletext"/>
            </w:pPr>
            <w:proofErr w:type="spellStart"/>
            <w:r w:rsidRPr="00731ED4">
              <w:t>Bundesgasse</w:t>
            </w:r>
            <w:proofErr w:type="spellEnd"/>
            <w:r w:rsidRPr="00731ED4">
              <w:t xml:space="preserve"> 3</w:t>
            </w:r>
          </w:p>
          <w:p w14:paraId="6C47A9A6" w14:textId="77777777" w:rsidR="00D11474" w:rsidRPr="00731ED4" w:rsidRDefault="00D11474" w:rsidP="00ED17E4">
            <w:pPr>
              <w:pStyle w:val="tabletext"/>
            </w:pPr>
            <w:r w:rsidRPr="00731ED4">
              <w:t>3003 Bern</w:t>
            </w:r>
          </w:p>
          <w:p w14:paraId="14443626" w14:textId="77777777" w:rsidR="00D11474" w:rsidRPr="00731ED4" w:rsidRDefault="00D11474" w:rsidP="00172C89">
            <w:pPr>
              <w:pStyle w:val="tabletext"/>
            </w:pPr>
            <w:r w:rsidRPr="00705C01">
              <w:rPr>
                <w:b/>
              </w:rPr>
              <w:t>Tel.</w:t>
            </w:r>
            <w:r w:rsidRPr="00FB5EBC">
              <w:rPr>
                <w:b/>
              </w:rPr>
              <w:t>:</w:t>
            </w:r>
            <w:r w:rsidRPr="00731ED4">
              <w:t xml:space="preserve"> +41 31 322 2111</w:t>
            </w:r>
          </w:p>
          <w:p w14:paraId="17DE1890" w14:textId="77777777" w:rsidR="00D11474" w:rsidRPr="00731ED4" w:rsidRDefault="00D11474" w:rsidP="00E65234">
            <w:pPr>
              <w:pStyle w:val="tabletext"/>
            </w:pPr>
            <w:r w:rsidRPr="00705C01">
              <w:rPr>
                <w:b/>
              </w:rPr>
              <w:t>Fax</w:t>
            </w:r>
            <w:r w:rsidRPr="00FB5EBC">
              <w:rPr>
                <w:b/>
              </w:rPr>
              <w:t>:</w:t>
            </w:r>
            <w:r w:rsidRPr="00731ED4">
              <w:t xml:space="preserve"> +41 31 323 3852</w:t>
            </w:r>
          </w:p>
          <w:p w14:paraId="3E610E1A" w14:textId="2A97942D" w:rsidR="00D11474" w:rsidRPr="00465747" w:rsidRDefault="00D11474">
            <w:pPr>
              <w:pStyle w:val="tabletext"/>
              <w:rPr>
                <w:lang w:val="it-IT"/>
              </w:rPr>
            </w:pPr>
            <w:r w:rsidRPr="00465747">
              <w:rPr>
                <w:b/>
                <w:lang w:val="it-IT"/>
              </w:rPr>
              <w:t>E-mail</w:t>
            </w:r>
            <w:r w:rsidRPr="00FB5EBC">
              <w:rPr>
                <w:b/>
                <w:lang w:val="it-IT"/>
              </w:rPr>
              <w:t>:</w:t>
            </w:r>
            <w:r w:rsidRPr="00465747">
              <w:rPr>
                <w:lang w:val="it-IT"/>
              </w:rPr>
              <w:t xml:space="preserve"> </w:t>
            </w:r>
            <w:hyperlink r:id="rId71" w:history="1">
              <w:r w:rsidR="00731ED4" w:rsidRPr="00465747">
                <w:rPr>
                  <w:rStyle w:val="Hyperlink"/>
                  <w:sz w:val="16"/>
                  <w:lang w:val="it-IT"/>
                </w:rPr>
                <w:t>info@gs-efd.admin.ch</w:t>
              </w:r>
            </w:hyperlink>
          </w:p>
          <w:p w14:paraId="4D9DBBD1" w14:textId="07A59967" w:rsidR="00DF2728" w:rsidRPr="00D11474" w:rsidRDefault="00D11474">
            <w:pPr>
              <w:pStyle w:val="tabletext"/>
              <w:rPr>
                <w:lang w:val="fr-LU"/>
              </w:rPr>
            </w:pPr>
            <w:proofErr w:type="gramStart"/>
            <w:r w:rsidRPr="00705C01">
              <w:rPr>
                <w:b/>
                <w:lang w:val="fr-LU"/>
              </w:rPr>
              <w:t>Source</w:t>
            </w:r>
            <w:r w:rsidRPr="00FB5EBC">
              <w:rPr>
                <w:b/>
                <w:lang w:val="fr-LU"/>
              </w:rPr>
              <w:t>:</w:t>
            </w:r>
            <w:proofErr w:type="gramEnd"/>
            <w:r w:rsidRPr="00D11474">
              <w:rPr>
                <w:lang w:val="fr-LU"/>
              </w:rPr>
              <w:t xml:space="preserve"> </w:t>
            </w:r>
            <w:hyperlink r:id="rId72" w:history="1">
              <w:r w:rsidR="00731ED4" w:rsidRPr="00BA2CAF">
                <w:rPr>
                  <w:rStyle w:val="Hyperlink"/>
                  <w:sz w:val="16"/>
                  <w:lang w:val="fr-LU"/>
                </w:rPr>
                <w:t>http://www.egovernment.ch/</w:t>
              </w:r>
            </w:hyperlink>
            <w:r w:rsidRPr="00D11474">
              <w:rPr>
                <w:lang w:val="fr-LU"/>
              </w:rPr>
              <w:t xml:space="preserve">  </w:t>
            </w:r>
            <w:r w:rsidR="00DF2728" w:rsidRPr="00297933">
              <w:rPr>
                <w:lang w:val="fr-LU"/>
              </w:rPr>
              <w:t xml:space="preserve"> </w:t>
            </w:r>
            <w:r w:rsidR="00DF2728" w:rsidRPr="00D273EA">
              <w:rPr>
                <w:rStyle w:val="Hyperlink"/>
                <w:i/>
                <w:iCs/>
                <w:sz w:val="16"/>
                <w:lang w:val="fr-BE"/>
              </w:rPr>
              <w:t xml:space="preserve"> </w:t>
            </w:r>
          </w:p>
        </w:tc>
      </w:tr>
    </w:tbl>
    <w:p w14:paraId="521D62E6" w14:textId="77777777" w:rsidR="006F1736" w:rsidRPr="007C590B" w:rsidRDefault="006F1736" w:rsidP="006F1736">
      <w:pPr>
        <w:rPr>
          <w:lang w:val="fr-LU"/>
        </w:rPr>
      </w:pPr>
    </w:p>
    <w:p w14:paraId="1A1E9534" w14:textId="52EC664C" w:rsidR="006F1736" w:rsidRPr="006F1736" w:rsidRDefault="006F1736" w:rsidP="006F1736">
      <w:pPr>
        <w:pStyle w:val="Subtitle"/>
      </w:pPr>
      <w:r w:rsidRPr="006F1736">
        <w:t>Federal IT Council (FITC)</w:t>
      </w:r>
    </w:p>
    <w:p w14:paraId="313916F8" w14:textId="204ACEBD" w:rsidR="00DF2728" w:rsidRPr="006F1736" w:rsidRDefault="006F1736" w:rsidP="006F1736">
      <w:r w:rsidRPr="006F1736">
        <w:t xml:space="preserve">The </w:t>
      </w:r>
      <w:hyperlink r:id="rId73" w:history="1">
        <w:r w:rsidRPr="00A919B1">
          <w:rPr>
            <w:rStyle w:val="Hyperlink"/>
          </w:rPr>
          <w:t>FITC</w:t>
        </w:r>
      </w:hyperlink>
      <w:r w:rsidRPr="006F1736">
        <w:t xml:space="preserve"> is the consultative body for the FITSU on ICT business requiring consultation with the departments and the Federal Chancellery, especially for the issuing of specifications and the approval of exceptions concerning compliance with such specifications.</w:t>
      </w:r>
    </w:p>
    <w:p w14:paraId="7982FC36" w14:textId="77777777" w:rsidR="003730DF" w:rsidRPr="00F55DE6" w:rsidRDefault="003730DF" w:rsidP="00FE4D60">
      <w:pPr>
        <w:pStyle w:val="Heading3"/>
      </w:pPr>
      <w:bookmarkStart w:id="33" w:name="_Toc1474975"/>
      <w:r w:rsidRPr="00FE4D60">
        <w:t>Coordinatio</w:t>
      </w:r>
      <w:r w:rsidR="005523ED" w:rsidRPr="00FE4D60">
        <w:t>n</w:t>
      </w:r>
      <w:bookmarkEnd w:id="33"/>
    </w:p>
    <w:p w14:paraId="3AAFA439" w14:textId="54800250" w:rsidR="0043463F" w:rsidRDefault="0043463F" w:rsidP="0043463F">
      <w:pPr>
        <w:pStyle w:val="Subtitle"/>
      </w:pPr>
      <w:r>
        <w:t>Programme Office of eGovernment Switzerland</w:t>
      </w:r>
    </w:p>
    <w:p w14:paraId="7F3BE55C" w14:textId="4045EDB3" w:rsidR="0043463F" w:rsidRDefault="0043463F" w:rsidP="0043463F">
      <w:r>
        <w:t xml:space="preserve">The </w:t>
      </w:r>
      <w:hyperlink r:id="rId74" w:history="1">
        <w:r w:rsidRPr="00DB0DD5">
          <w:rPr>
            <w:rStyle w:val="Hyperlink"/>
          </w:rPr>
          <w:t>Programme Office</w:t>
        </w:r>
      </w:hyperlink>
      <w:r>
        <w:t xml:space="preserve"> is the administrative unit of the Steering Committee, which is contained within the Federal IT Steering Unit (FITSU) and is responsible for coordinating the implementation of the eGovernment strategy.</w:t>
      </w:r>
    </w:p>
    <w:p w14:paraId="37DB05A4" w14:textId="77777777" w:rsidR="0043463F" w:rsidRDefault="0043463F" w:rsidP="0043463F">
      <w:pPr>
        <w:pStyle w:val="Subtitle"/>
      </w:pPr>
      <w:r>
        <w:t>Interdepartmental Information Society Committee (IISC)</w:t>
      </w:r>
    </w:p>
    <w:p w14:paraId="3112980F" w14:textId="626A4C26" w:rsidR="005523ED" w:rsidRPr="00F57208" w:rsidRDefault="00E71AC9" w:rsidP="0043463F">
      <w:hyperlink r:id="rId75" w:history="1">
        <w:r w:rsidR="0043463F" w:rsidRPr="00D1194E">
          <w:rPr>
            <w:rStyle w:val="Hyperlink"/>
          </w:rPr>
          <w:t>IISC</w:t>
        </w:r>
      </w:hyperlink>
      <w:r w:rsidR="0043463F">
        <w:t xml:space="preserve"> is mandated to coordinate the realisation of the objectives of the national strategy for the information society in Switzerland as well as its implementation efforts. The administrative unit of the IISC, the Information Society Coordination Service, is part of the </w:t>
      </w:r>
      <w:hyperlink r:id="rId76" w:history="1">
        <w:r w:rsidR="0043463F" w:rsidRPr="00505525">
          <w:rPr>
            <w:rStyle w:val="Hyperlink"/>
          </w:rPr>
          <w:t>Federal Office of Communications (OFCOM)</w:t>
        </w:r>
      </w:hyperlink>
      <w:r w:rsidR="0043463F">
        <w:t>.</w:t>
      </w:r>
    </w:p>
    <w:p w14:paraId="3160356B" w14:textId="77777777" w:rsidR="003730DF" w:rsidRDefault="003730DF" w:rsidP="00FE4D60">
      <w:pPr>
        <w:pStyle w:val="Heading3"/>
      </w:pPr>
      <w:bookmarkStart w:id="34" w:name="_Toc1474976"/>
      <w:r w:rsidRPr="00FE4D60">
        <w:t>Implementation</w:t>
      </w:r>
      <w:bookmarkEnd w:id="34"/>
    </w:p>
    <w:p w14:paraId="423416A2" w14:textId="130DD7A5" w:rsidR="002875A5" w:rsidRDefault="002875A5" w:rsidP="002875A5">
      <w:pPr>
        <w:pStyle w:val="Subtitle"/>
      </w:pPr>
      <w:r>
        <w:t xml:space="preserve">Steering </w:t>
      </w:r>
      <w:r w:rsidR="00CA47B6">
        <w:t>C</w:t>
      </w:r>
      <w:r>
        <w:t>ommittee</w:t>
      </w:r>
    </w:p>
    <w:p w14:paraId="63552E0D" w14:textId="414ED874" w:rsidR="002875A5" w:rsidRDefault="002875A5" w:rsidP="002875A5">
      <w:r>
        <w:t xml:space="preserve">The </w:t>
      </w:r>
      <w:hyperlink r:id="rId77" w:history="1">
        <w:r w:rsidRPr="008470A9">
          <w:rPr>
            <w:rStyle w:val="Hyperlink"/>
          </w:rPr>
          <w:t>steering committee</w:t>
        </w:r>
      </w:hyperlink>
      <w:r>
        <w:t xml:space="preserve"> manages eGovernment Switzerland from a strategic viewpoint. It is responsible for the implementation of the eGovernment Strategy Switzerland. The committee has a total of nine members: three representatives each </w:t>
      </w:r>
      <w:r>
        <w:lastRenderedPageBreak/>
        <w:t xml:space="preserve">of the Confederation, the cantons and the communes. The Federal Council, the Conference of the Cantonal Governments of Switzerland, the Swiss Union of Cities and the Association of Swiss Communes appoint their representatives. The steering committee is chaired by the Head of the Federal Department of Finance (FDF). </w:t>
      </w:r>
    </w:p>
    <w:p w14:paraId="55D48376" w14:textId="15168F8A" w:rsidR="002875A5" w:rsidRDefault="002875A5" w:rsidP="002875A5">
      <w:pPr>
        <w:pStyle w:val="Subtitle"/>
      </w:pPr>
      <w:r>
        <w:t xml:space="preserve">Planning </w:t>
      </w:r>
      <w:r w:rsidR="00CA47B6">
        <w:t>C</w:t>
      </w:r>
      <w:r>
        <w:t>ommittee</w:t>
      </w:r>
    </w:p>
    <w:p w14:paraId="54C41E6E" w14:textId="0F3D73D1" w:rsidR="002875A5" w:rsidRDefault="002875A5" w:rsidP="002875A5">
      <w:r>
        <w:t xml:space="preserve">The </w:t>
      </w:r>
      <w:hyperlink r:id="rId78" w:history="1">
        <w:r w:rsidRPr="00F06DD7">
          <w:rPr>
            <w:rStyle w:val="Hyperlink"/>
          </w:rPr>
          <w:t>planning committee</w:t>
        </w:r>
      </w:hyperlink>
      <w:r>
        <w:t xml:space="preserve"> manages eGovernment Switzerland from an operational viewpoint. It plans and coordinates the implementation of the eGovernment Strategy and is responsible for the implementation of the strategic plan. The committee is comprised of three eGovernment experts each from the Federal Administration and the cantonal and commune administrations. The Federal Council, the Conference of the Cantonal Governments of Switzerland, the Swiss Union of Cities and the Association of Swiss Communes also appoint two permanent deputies for their appointed committee members.</w:t>
      </w:r>
    </w:p>
    <w:p w14:paraId="02D056A1" w14:textId="77777777" w:rsidR="002875A5" w:rsidRDefault="002875A5" w:rsidP="002875A5">
      <w:pPr>
        <w:pStyle w:val="Subtitle"/>
      </w:pPr>
      <w:r>
        <w:t>Programme Office</w:t>
      </w:r>
    </w:p>
    <w:p w14:paraId="52EE05AA" w14:textId="65729CAF" w:rsidR="005523ED" w:rsidRPr="00F57208" w:rsidRDefault="002875A5" w:rsidP="002875A5">
      <w:r>
        <w:t xml:space="preserve">The eGovernment Switzerland </w:t>
      </w:r>
      <w:hyperlink r:id="rId79" w:history="1">
        <w:r w:rsidRPr="00F835FD">
          <w:rPr>
            <w:rStyle w:val="Hyperlink"/>
          </w:rPr>
          <w:t>Programme Office</w:t>
        </w:r>
      </w:hyperlink>
      <w:r>
        <w:t xml:space="preserve"> is the staff office of the steering and planning committees. It supports those responsible for projects and </w:t>
      </w:r>
      <w:r w:rsidR="00903BFE">
        <w:t>services and</w:t>
      </w:r>
      <w:r>
        <w:t xml:space="preserve"> coordinates the implementation of strategic projects and services. It is responsible for communication and monitoring the eGovernment Switzerland organisation. The Federal IT Steering Unit manages the Programme Office from an administrative viewpoint. It is financed equally by the Confederation and the cantons.</w:t>
      </w:r>
    </w:p>
    <w:p w14:paraId="105C22A7" w14:textId="77777777" w:rsidR="003730DF" w:rsidRPr="00FE4D60" w:rsidRDefault="003730DF" w:rsidP="00FE4D60">
      <w:pPr>
        <w:pStyle w:val="Heading3"/>
      </w:pPr>
      <w:bookmarkStart w:id="35" w:name="_Toc1474977"/>
      <w:r w:rsidRPr="00F55DE6">
        <w:t>Support</w:t>
      </w:r>
      <w:bookmarkEnd w:id="35"/>
    </w:p>
    <w:p w14:paraId="08D49812" w14:textId="119F4C34" w:rsidR="000D4802" w:rsidRDefault="000D4802" w:rsidP="000D4802">
      <w:pPr>
        <w:pStyle w:val="Subtitle"/>
      </w:pPr>
      <w:r>
        <w:t>Federal IT Steering Unit (FITSU)</w:t>
      </w:r>
    </w:p>
    <w:p w14:paraId="39AA169E" w14:textId="47C70BA6" w:rsidR="005523ED" w:rsidRDefault="00E71AC9" w:rsidP="000D4802">
      <w:hyperlink r:id="rId80" w:history="1">
        <w:r w:rsidR="000D4802" w:rsidRPr="00EB1897">
          <w:rPr>
            <w:rStyle w:val="Hyperlink"/>
          </w:rPr>
          <w:t>FITSU</w:t>
        </w:r>
      </w:hyperlink>
      <w:r w:rsidR="000D4802">
        <w:t xml:space="preserve"> coordinates cooperation between the Confederation, the cantons and the communes in the field of </w:t>
      </w:r>
      <w:r w:rsidR="00A35729">
        <w:t>eGovernment and</w:t>
      </w:r>
      <w:r w:rsidR="000D4802">
        <w:t xml:space="preserve"> manages the Reporting and Analysis Centre for Information Assurance (MELANI).</w:t>
      </w:r>
    </w:p>
    <w:p w14:paraId="239F8D62" w14:textId="3AFFA778" w:rsidR="00EB4C1F" w:rsidRDefault="00EB4C1F" w:rsidP="000D4802"/>
    <w:tbl>
      <w:tblPr>
        <w:tblW w:w="5000" w:type="pct"/>
        <w:shd w:val="clear" w:color="auto" w:fill="EFFBFF"/>
        <w:tblLook w:val="01E0" w:firstRow="1" w:lastRow="1" w:firstColumn="1" w:lastColumn="1" w:noHBand="0" w:noVBand="0"/>
      </w:tblPr>
      <w:tblGrid>
        <w:gridCol w:w="2759"/>
        <w:gridCol w:w="6244"/>
      </w:tblGrid>
      <w:tr w:rsidR="00563297" w:rsidRPr="001B76D7" w14:paraId="75033E4B" w14:textId="77777777" w:rsidTr="000866F6">
        <w:trPr>
          <w:trHeight w:val="2604"/>
        </w:trPr>
        <w:tc>
          <w:tcPr>
            <w:tcW w:w="1532" w:type="pct"/>
            <w:shd w:val="clear" w:color="auto" w:fill="EFFBFF"/>
            <w:tcMar>
              <w:top w:w="108" w:type="dxa"/>
              <w:left w:w="108" w:type="dxa"/>
              <w:bottom w:w="108" w:type="dxa"/>
              <w:right w:w="108" w:type="dxa"/>
            </w:tcMar>
            <w:vAlign w:val="center"/>
          </w:tcPr>
          <w:p w14:paraId="7F66DC17" w14:textId="43CBE73D" w:rsidR="00563297" w:rsidRPr="00D77283" w:rsidRDefault="001B76D7" w:rsidP="000866F6">
            <w:pPr>
              <w:jc w:val="center"/>
            </w:pPr>
            <w:r>
              <w:rPr>
                <w:noProof/>
                <w:lang w:val="en-US"/>
              </w:rPr>
              <w:pict w14:anchorId="46377BA3">
                <v:shape id="Bild 3" o:spid="_x0000_i1027" type="#_x0000_t75" alt="New Picture (47)" style="width:92.75pt;height:133.05pt;visibility:visible">
                  <v:imagedata r:id="rId81" o:title="New Picture (47)" cropright="1851f"/>
                </v:shape>
              </w:pict>
            </w:r>
          </w:p>
        </w:tc>
        <w:tc>
          <w:tcPr>
            <w:tcW w:w="3468" w:type="pct"/>
            <w:shd w:val="clear" w:color="auto" w:fill="EFFBFF"/>
            <w:tcMar>
              <w:top w:w="108" w:type="dxa"/>
              <w:left w:w="108" w:type="dxa"/>
              <w:bottom w:w="108" w:type="dxa"/>
              <w:right w:w="108" w:type="dxa"/>
            </w:tcMar>
          </w:tcPr>
          <w:p w14:paraId="78800712" w14:textId="77777777" w:rsidR="002716A8" w:rsidRPr="00465747" w:rsidRDefault="002716A8" w:rsidP="00EC4E1F">
            <w:pPr>
              <w:pStyle w:val="tabletext"/>
              <w:rPr>
                <w:rStyle w:val="Strong"/>
                <w:sz w:val="20"/>
              </w:rPr>
            </w:pPr>
            <w:r w:rsidRPr="00465747">
              <w:rPr>
                <w:rStyle w:val="Strong"/>
                <w:sz w:val="20"/>
              </w:rPr>
              <w:t>Peter Fischer</w:t>
            </w:r>
          </w:p>
          <w:p w14:paraId="55F53D94" w14:textId="77777777" w:rsidR="00DF541D" w:rsidRPr="00465747" w:rsidRDefault="00DF541D" w:rsidP="00EC4E1F">
            <w:pPr>
              <w:pStyle w:val="tabletext"/>
              <w:rPr>
                <w:rStyle w:val="Strong"/>
                <w:b w:val="0"/>
                <w:sz w:val="20"/>
              </w:rPr>
            </w:pPr>
            <w:r w:rsidRPr="00465747">
              <w:rPr>
                <w:rStyle w:val="Strong"/>
                <w:b w:val="0"/>
                <w:sz w:val="20"/>
              </w:rPr>
              <w:t xml:space="preserve">Director of the Federal IT Steering Unit (FITSU), Delegate for Federal IT Steering </w:t>
            </w:r>
          </w:p>
          <w:p w14:paraId="2571CC0C" w14:textId="603E6D55" w:rsidR="00563297" w:rsidRPr="00135766" w:rsidRDefault="00563297" w:rsidP="008302EC">
            <w:pPr>
              <w:pStyle w:val="tabletext"/>
              <w:rPr>
                <w:rStyle w:val="Strong"/>
              </w:rPr>
            </w:pPr>
            <w:r>
              <w:t xml:space="preserve"> </w:t>
            </w:r>
          </w:p>
          <w:p w14:paraId="19ADA607" w14:textId="77777777" w:rsidR="00563297" w:rsidRPr="00D11474" w:rsidRDefault="00563297" w:rsidP="008C69B6">
            <w:pPr>
              <w:pStyle w:val="tabletext"/>
              <w:rPr>
                <w:rStyle w:val="Strong"/>
              </w:rPr>
            </w:pPr>
            <w:r w:rsidRPr="00D11474">
              <w:rPr>
                <w:rStyle w:val="Strong"/>
              </w:rPr>
              <w:t>Contact details:</w:t>
            </w:r>
          </w:p>
          <w:p w14:paraId="115F5BBB" w14:textId="77777777" w:rsidR="00C11DC7" w:rsidRPr="00C11DC7" w:rsidRDefault="00C11DC7" w:rsidP="00091E40">
            <w:pPr>
              <w:pStyle w:val="tabletext"/>
            </w:pPr>
            <w:r w:rsidRPr="00C11DC7">
              <w:t>Federal IT Steering Unit (FITSU)</w:t>
            </w:r>
          </w:p>
          <w:p w14:paraId="124EE1E3" w14:textId="77777777" w:rsidR="00C11DC7" w:rsidRPr="00C11DC7" w:rsidRDefault="00C11DC7" w:rsidP="00ED17E4">
            <w:pPr>
              <w:pStyle w:val="tabletext"/>
            </w:pPr>
            <w:proofErr w:type="spellStart"/>
            <w:r w:rsidRPr="00C11DC7">
              <w:t>Schwarztorstrasse</w:t>
            </w:r>
            <w:proofErr w:type="spellEnd"/>
            <w:r w:rsidRPr="00C11DC7">
              <w:t xml:space="preserve"> 59</w:t>
            </w:r>
          </w:p>
          <w:p w14:paraId="773C89D8" w14:textId="77777777" w:rsidR="00C11DC7" w:rsidRPr="00C11DC7" w:rsidRDefault="00C11DC7" w:rsidP="00172C89">
            <w:pPr>
              <w:pStyle w:val="tabletext"/>
            </w:pPr>
            <w:r w:rsidRPr="00C11DC7">
              <w:t>CH-3003 Bern</w:t>
            </w:r>
          </w:p>
          <w:p w14:paraId="68810F23" w14:textId="77777777" w:rsidR="00C11DC7" w:rsidRPr="00C11DC7" w:rsidRDefault="00C11DC7" w:rsidP="00E65234">
            <w:pPr>
              <w:pStyle w:val="tabletext"/>
            </w:pPr>
            <w:r w:rsidRPr="00705C01">
              <w:rPr>
                <w:b/>
              </w:rPr>
              <w:t>Tel.</w:t>
            </w:r>
            <w:r w:rsidRPr="00FB5EBC">
              <w:rPr>
                <w:b/>
              </w:rPr>
              <w:t>:</w:t>
            </w:r>
            <w:r w:rsidRPr="00C11DC7">
              <w:t xml:space="preserve"> +41 (0)58 46 245 38</w:t>
            </w:r>
          </w:p>
          <w:p w14:paraId="3A2EB2AB" w14:textId="0F748338" w:rsidR="00C11DC7" w:rsidRPr="00380CBF" w:rsidRDefault="00C11DC7">
            <w:pPr>
              <w:pStyle w:val="tabletext"/>
              <w:rPr>
                <w:lang w:val="it-IT"/>
              </w:rPr>
            </w:pPr>
            <w:r w:rsidRPr="00380CBF">
              <w:rPr>
                <w:b/>
                <w:lang w:val="it-IT"/>
              </w:rPr>
              <w:t>E-mail</w:t>
            </w:r>
            <w:r w:rsidRPr="00FB5EBC">
              <w:rPr>
                <w:b/>
                <w:lang w:val="it-IT"/>
              </w:rPr>
              <w:t>:</w:t>
            </w:r>
            <w:r w:rsidRPr="00380CBF">
              <w:rPr>
                <w:lang w:val="it-IT"/>
              </w:rPr>
              <w:t xml:space="preserve"> </w:t>
            </w:r>
            <w:hyperlink r:id="rId82" w:history="1">
              <w:r w:rsidRPr="00380CBF">
                <w:rPr>
                  <w:rStyle w:val="Hyperlink"/>
                  <w:sz w:val="16"/>
                  <w:lang w:val="it-IT"/>
                </w:rPr>
                <w:t>info@isb.admin.ch</w:t>
              </w:r>
            </w:hyperlink>
          </w:p>
          <w:p w14:paraId="4C4AA80B" w14:textId="25FEFE5E" w:rsidR="00563297" w:rsidRDefault="00C11DC7">
            <w:pPr>
              <w:pStyle w:val="tabletext"/>
              <w:rPr>
                <w:lang w:val="fr-LU"/>
              </w:rPr>
            </w:pPr>
            <w:proofErr w:type="gramStart"/>
            <w:r w:rsidRPr="00703491">
              <w:rPr>
                <w:b/>
                <w:lang w:val="fr-FR"/>
              </w:rPr>
              <w:t>Source</w:t>
            </w:r>
            <w:r w:rsidRPr="00FB5EBC">
              <w:rPr>
                <w:b/>
                <w:lang w:val="fr-LU"/>
              </w:rPr>
              <w:t>:</w:t>
            </w:r>
            <w:proofErr w:type="gramEnd"/>
            <w:r w:rsidRPr="00C11DC7">
              <w:rPr>
                <w:lang w:val="fr-LU"/>
              </w:rPr>
              <w:t xml:space="preserve"> </w:t>
            </w:r>
            <w:hyperlink r:id="rId83" w:history="1">
              <w:r w:rsidRPr="00BA2CAF">
                <w:rPr>
                  <w:rStyle w:val="Hyperlink"/>
                  <w:sz w:val="16"/>
                  <w:lang w:val="fr-LU"/>
                </w:rPr>
                <w:t>https://www.isb.admin.ch/</w:t>
              </w:r>
            </w:hyperlink>
          </w:p>
          <w:p w14:paraId="199E9D3F" w14:textId="05D80BD5" w:rsidR="00C11DC7" w:rsidRPr="00C11DC7" w:rsidRDefault="00C11DC7">
            <w:pPr>
              <w:pStyle w:val="tabletext"/>
              <w:rPr>
                <w:lang w:val="fr-LU"/>
              </w:rPr>
            </w:pPr>
          </w:p>
        </w:tc>
      </w:tr>
    </w:tbl>
    <w:p w14:paraId="0094DBF4" w14:textId="77777777" w:rsidR="00705C01" w:rsidRPr="00703491" w:rsidRDefault="00705C01">
      <w:pPr>
        <w:rPr>
          <w:lang w:val="fr-FR"/>
        </w:rPr>
      </w:pPr>
    </w:p>
    <w:tbl>
      <w:tblPr>
        <w:tblW w:w="5000" w:type="pct"/>
        <w:shd w:val="clear" w:color="auto" w:fill="EFFBFF"/>
        <w:tblLook w:val="01E0" w:firstRow="1" w:lastRow="1" w:firstColumn="1" w:lastColumn="1" w:noHBand="0" w:noVBand="0"/>
      </w:tblPr>
      <w:tblGrid>
        <w:gridCol w:w="2759"/>
        <w:gridCol w:w="6244"/>
      </w:tblGrid>
      <w:tr w:rsidR="00EC5C3C" w:rsidRPr="001B76D7" w14:paraId="5D841DDC" w14:textId="77777777" w:rsidTr="00EC5C3C">
        <w:trPr>
          <w:trHeight w:val="2604"/>
        </w:trPr>
        <w:tc>
          <w:tcPr>
            <w:tcW w:w="1532" w:type="pct"/>
            <w:shd w:val="clear" w:color="auto" w:fill="EFFBFF"/>
            <w:tcMar>
              <w:top w:w="108" w:type="dxa"/>
              <w:left w:w="108" w:type="dxa"/>
              <w:bottom w:w="108" w:type="dxa"/>
              <w:right w:w="108" w:type="dxa"/>
            </w:tcMar>
            <w:vAlign w:val="center"/>
          </w:tcPr>
          <w:p w14:paraId="4FF5D92B" w14:textId="77AD3927" w:rsidR="00EC5C3C" w:rsidRPr="00D77283" w:rsidRDefault="001B76D7" w:rsidP="000866F6">
            <w:pPr>
              <w:jc w:val="center"/>
            </w:pPr>
            <w:r>
              <w:pict w14:anchorId="03BFFE92">
                <v:shape id="_x0000_i1028" type="#_x0000_t75" style="width:92.75pt;height:134.2pt">
                  <v:imagedata r:id="rId84" o:title="Cedric-Royjpg"/>
                </v:shape>
              </w:pict>
            </w:r>
          </w:p>
        </w:tc>
        <w:tc>
          <w:tcPr>
            <w:tcW w:w="3468" w:type="pct"/>
            <w:shd w:val="clear" w:color="auto" w:fill="EFFBFF"/>
            <w:tcMar>
              <w:top w:w="108" w:type="dxa"/>
              <w:left w:w="108" w:type="dxa"/>
              <w:bottom w:w="108" w:type="dxa"/>
              <w:right w:w="108" w:type="dxa"/>
            </w:tcMar>
          </w:tcPr>
          <w:p w14:paraId="391E865B" w14:textId="77777777" w:rsidR="009D09E9" w:rsidRPr="00465747" w:rsidRDefault="009D09E9" w:rsidP="00EC4E1F">
            <w:pPr>
              <w:pStyle w:val="tabletext"/>
              <w:rPr>
                <w:rStyle w:val="Strong"/>
                <w:sz w:val="20"/>
              </w:rPr>
            </w:pPr>
            <w:r w:rsidRPr="00465747">
              <w:rPr>
                <w:rStyle w:val="Strong"/>
                <w:sz w:val="20"/>
              </w:rPr>
              <w:t>Cedric Roy</w:t>
            </w:r>
          </w:p>
          <w:p w14:paraId="47F754EC" w14:textId="77777777" w:rsidR="00105F25" w:rsidRPr="00465747" w:rsidRDefault="00105F25" w:rsidP="00EC4E1F">
            <w:pPr>
              <w:pStyle w:val="tabletext"/>
              <w:rPr>
                <w:rStyle w:val="Strong"/>
                <w:b w:val="0"/>
                <w:sz w:val="20"/>
              </w:rPr>
            </w:pPr>
            <w:r w:rsidRPr="00465747">
              <w:rPr>
                <w:rStyle w:val="Strong"/>
                <w:b w:val="0"/>
                <w:sz w:val="20"/>
              </w:rPr>
              <w:t>Manager Programme Office, E-Government Switzerland</w:t>
            </w:r>
          </w:p>
          <w:p w14:paraId="6FD7EE7A" w14:textId="7A166395" w:rsidR="00EC5C3C" w:rsidRPr="00135766" w:rsidRDefault="00EC5C3C" w:rsidP="008302EC">
            <w:pPr>
              <w:pStyle w:val="tabletext"/>
              <w:rPr>
                <w:rStyle w:val="Strong"/>
              </w:rPr>
            </w:pPr>
            <w:r w:rsidRPr="00EC5C3C">
              <w:t xml:space="preserve"> </w:t>
            </w:r>
          </w:p>
          <w:p w14:paraId="49E4B289" w14:textId="77777777" w:rsidR="00EC5C3C" w:rsidRPr="00705C01" w:rsidRDefault="00EC5C3C" w:rsidP="008C69B6">
            <w:pPr>
              <w:pStyle w:val="tabletext"/>
              <w:rPr>
                <w:rStyle w:val="Strong"/>
                <w:szCs w:val="16"/>
              </w:rPr>
            </w:pPr>
            <w:r w:rsidRPr="00705C01">
              <w:rPr>
                <w:rStyle w:val="Strong"/>
                <w:szCs w:val="16"/>
              </w:rPr>
              <w:t>Contact details:</w:t>
            </w:r>
          </w:p>
          <w:p w14:paraId="316D2FBE" w14:textId="77777777" w:rsidR="00DA695F" w:rsidRPr="00705C01" w:rsidRDefault="00DA695F" w:rsidP="00091E40">
            <w:pPr>
              <w:pStyle w:val="tabletext"/>
            </w:pPr>
            <w:r w:rsidRPr="00705C01">
              <w:t>Federal IT Steering Unit (FITSU)</w:t>
            </w:r>
          </w:p>
          <w:p w14:paraId="44CD5D78" w14:textId="77777777" w:rsidR="00DA695F" w:rsidRPr="00705C01" w:rsidRDefault="00DA695F" w:rsidP="00ED17E4">
            <w:pPr>
              <w:pStyle w:val="tabletext"/>
            </w:pPr>
            <w:proofErr w:type="spellStart"/>
            <w:r w:rsidRPr="00705C01">
              <w:t>Schwarztorstrasse</w:t>
            </w:r>
            <w:proofErr w:type="spellEnd"/>
            <w:r w:rsidRPr="00705C01">
              <w:t xml:space="preserve"> 59</w:t>
            </w:r>
          </w:p>
          <w:p w14:paraId="1587AF72" w14:textId="77777777" w:rsidR="00DA695F" w:rsidRPr="00705C01" w:rsidRDefault="00DA695F" w:rsidP="00172C89">
            <w:pPr>
              <w:pStyle w:val="tabletext"/>
            </w:pPr>
            <w:r w:rsidRPr="00705C01">
              <w:t xml:space="preserve">CH-3003 Bern </w:t>
            </w:r>
          </w:p>
          <w:p w14:paraId="11625CA4" w14:textId="77777777" w:rsidR="00DA695F" w:rsidRPr="00705C01" w:rsidRDefault="00DA695F" w:rsidP="00E65234">
            <w:pPr>
              <w:pStyle w:val="tabletext"/>
            </w:pPr>
            <w:r w:rsidRPr="00705C01">
              <w:rPr>
                <w:b/>
              </w:rPr>
              <w:t>Tel.</w:t>
            </w:r>
            <w:r w:rsidRPr="00FB5EBC">
              <w:rPr>
                <w:b/>
              </w:rPr>
              <w:t>:</w:t>
            </w:r>
            <w:r w:rsidRPr="00705C01">
              <w:t xml:space="preserve"> + 41 58 464 79 21</w:t>
            </w:r>
          </w:p>
          <w:p w14:paraId="0588CA36" w14:textId="68E8820F" w:rsidR="00DA695F" w:rsidRPr="00380CBF" w:rsidRDefault="00DA695F">
            <w:pPr>
              <w:pStyle w:val="tabletext"/>
              <w:rPr>
                <w:lang w:val="it-IT"/>
              </w:rPr>
            </w:pPr>
            <w:r w:rsidRPr="00380CBF">
              <w:rPr>
                <w:b/>
                <w:lang w:val="it-IT"/>
              </w:rPr>
              <w:t>E-mail</w:t>
            </w:r>
            <w:r w:rsidRPr="00FB5EBC">
              <w:rPr>
                <w:b/>
                <w:lang w:val="it-IT"/>
              </w:rPr>
              <w:t>:</w:t>
            </w:r>
            <w:r w:rsidRPr="00380CBF">
              <w:rPr>
                <w:lang w:val="it-IT"/>
              </w:rPr>
              <w:t xml:space="preserve"> </w:t>
            </w:r>
            <w:hyperlink r:id="rId85" w:history="1">
              <w:r w:rsidRPr="00380CBF">
                <w:rPr>
                  <w:rStyle w:val="Hyperlink"/>
                  <w:sz w:val="16"/>
                  <w:szCs w:val="16"/>
                  <w:lang w:val="it-IT"/>
                </w:rPr>
                <w:t>cedric.roy@egovernment.ch</w:t>
              </w:r>
            </w:hyperlink>
          </w:p>
          <w:p w14:paraId="4ACAB4BA" w14:textId="73853BF9" w:rsidR="00DA695F" w:rsidRPr="00DA695F" w:rsidRDefault="00DA695F">
            <w:pPr>
              <w:pStyle w:val="tabletext"/>
              <w:rPr>
                <w:sz w:val="18"/>
                <w:lang w:val="fr-LU"/>
              </w:rPr>
            </w:pPr>
            <w:proofErr w:type="gramStart"/>
            <w:r w:rsidRPr="00703491">
              <w:rPr>
                <w:b/>
                <w:lang w:val="fr-FR"/>
              </w:rPr>
              <w:t>Source</w:t>
            </w:r>
            <w:r w:rsidRPr="00FB5EBC">
              <w:rPr>
                <w:b/>
                <w:lang w:val="fr-LU"/>
              </w:rPr>
              <w:t>:</w:t>
            </w:r>
            <w:proofErr w:type="gramEnd"/>
            <w:r w:rsidRPr="00705C01">
              <w:rPr>
                <w:lang w:val="fr-LU"/>
              </w:rPr>
              <w:t xml:space="preserve"> </w:t>
            </w:r>
            <w:hyperlink r:id="rId86" w:history="1">
              <w:r w:rsidRPr="00705C01">
                <w:rPr>
                  <w:rStyle w:val="Hyperlink"/>
                  <w:bCs/>
                  <w:sz w:val="16"/>
                  <w:szCs w:val="16"/>
                  <w:lang w:val="fr-LU"/>
                </w:rPr>
                <w:t>http://www.egovernment.ch/</w:t>
              </w:r>
            </w:hyperlink>
          </w:p>
        </w:tc>
      </w:tr>
    </w:tbl>
    <w:p w14:paraId="3578F066" w14:textId="6B9CF434" w:rsidR="003D04CF" w:rsidRPr="00067E00" w:rsidRDefault="003D04CF" w:rsidP="003D04CF">
      <w:pPr>
        <w:pStyle w:val="Subtitle"/>
      </w:pPr>
      <w:r w:rsidRPr="00067E00">
        <w:lastRenderedPageBreak/>
        <w:t>Swiss IT Conference (SIK/CSI)</w:t>
      </w:r>
    </w:p>
    <w:p w14:paraId="7BAB54FD" w14:textId="49B98C10" w:rsidR="003D04CF" w:rsidRPr="00067E00" w:rsidRDefault="003D04CF" w:rsidP="003D04CF">
      <w:r w:rsidRPr="00067E00">
        <w:t xml:space="preserve">The </w:t>
      </w:r>
      <w:hyperlink r:id="rId87" w:history="1">
        <w:r w:rsidRPr="00A82B5C">
          <w:rPr>
            <w:rStyle w:val="Hyperlink"/>
          </w:rPr>
          <w:t>Swiss IT Conference</w:t>
        </w:r>
      </w:hyperlink>
      <w:r w:rsidRPr="00067E00">
        <w:t xml:space="preserve"> is an ICT inter-cantonal advisory organisation whose members are public bodies, federal enterprises, institutions and IT organisations of various public administrations. It aims at strengthening cooperation between these bodies </w:t>
      </w:r>
      <w:proofErr w:type="gramStart"/>
      <w:r w:rsidRPr="00067E00">
        <w:t>in the area of</w:t>
      </w:r>
      <w:proofErr w:type="gramEnd"/>
      <w:r w:rsidRPr="00067E00">
        <w:t xml:space="preserve"> ICT and eGovernment. </w:t>
      </w:r>
      <w:proofErr w:type="gramStart"/>
      <w:r w:rsidRPr="00067E00">
        <w:t>In particular, it</w:t>
      </w:r>
      <w:proofErr w:type="gramEnd"/>
      <w:r w:rsidRPr="00067E00">
        <w:t xml:space="preserve"> promotes the systematic sharing of all types of information, experience and basic principles.</w:t>
      </w:r>
    </w:p>
    <w:p w14:paraId="76E8693D" w14:textId="77777777" w:rsidR="003D04CF" w:rsidRPr="00067E00" w:rsidRDefault="003D04CF" w:rsidP="00067E00">
      <w:pPr>
        <w:pStyle w:val="Subtitle"/>
      </w:pPr>
      <w:r w:rsidRPr="00067E00">
        <w:t>Swiss eGovernment Architecture Community (SEAC)</w:t>
      </w:r>
    </w:p>
    <w:p w14:paraId="4D1A48C3" w14:textId="69E71ED6" w:rsidR="003D04CF" w:rsidRPr="00067E00" w:rsidRDefault="00E71AC9" w:rsidP="003D04CF">
      <w:hyperlink r:id="rId88" w:history="1">
        <w:r w:rsidR="0078716B" w:rsidRPr="0078716B">
          <w:rPr>
            <w:rStyle w:val="Hyperlink"/>
          </w:rPr>
          <w:t>SEAC</w:t>
        </w:r>
      </w:hyperlink>
      <w:r w:rsidR="003D04CF" w:rsidRPr="00067E00">
        <w:t xml:space="preserve"> brings together industry, government authorities and academia, and aims to set guidelines for next-generation IT architectures in the Swiss public sector. It is tasked with supporting, among other targets, the </w:t>
      </w:r>
      <w:hyperlink r:id="rId89" w:history="1">
        <w:r w:rsidR="003D04CF" w:rsidRPr="0078716B">
          <w:rPr>
            <w:rStyle w:val="Hyperlink"/>
          </w:rPr>
          <w:t>electronic handling of all communications</w:t>
        </w:r>
      </w:hyperlink>
      <w:r w:rsidR="003D04CF" w:rsidRPr="00067E00">
        <w:t xml:space="preserve"> between businesses and public bodies, as well as the electronic information exchange among public bodies.</w:t>
      </w:r>
    </w:p>
    <w:p w14:paraId="04664792" w14:textId="77777777" w:rsidR="003D04CF" w:rsidRPr="00067E00" w:rsidRDefault="003D04CF" w:rsidP="00067E00">
      <w:pPr>
        <w:pStyle w:val="Subtitle"/>
      </w:pPr>
      <w:r w:rsidRPr="00067E00">
        <w:t>Federal Office of IT, Systems and Telecommunications (FOITT)</w:t>
      </w:r>
    </w:p>
    <w:p w14:paraId="62D460A3" w14:textId="38C209E3" w:rsidR="003D04CF" w:rsidRPr="00067E00" w:rsidRDefault="00E71AC9" w:rsidP="003D04CF">
      <w:hyperlink r:id="rId90" w:history="1">
        <w:r w:rsidR="003D04CF" w:rsidRPr="00E353CA">
          <w:rPr>
            <w:rStyle w:val="Hyperlink"/>
          </w:rPr>
          <w:t>FOITT</w:t>
        </w:r>
      </w:hyperlink>
      <w:r w:rsidR="003D04CF" w:rsidRPr="00067E00">
        <w:t xml:space="preserve"> is a key provider of information technology and telecommunications services to the Swiss Federal Administration. Its main role is to ensure that communications equipment and IT applications within the Administration function optimally. As required by the IT Council, it also provides interdepartmental services to the entire Federal Administration, particularly in the areas of Internet access and messaging, SAP, operational security and telecommunications.</w:t>
      </w:r>
    </w:p>
    <w:p w14:paraId="088C3AB0" w14:textId="77777777" w:rsidR="003D04CF" w:rsidRPr="00067E00" w:rsidRDefault="003D04CF" w:rsidP="00067E00">
      <w:pPr>
        <w:pStyle w:val="Subtitle"/>
      </w:pPr>
      <w:proofErr w:type="spellStart"/>
      <w:r w:rsidRPr="00067E00">
        <w:t>eCH</w:t>
      </w:r>
      <w:proofErr w:type="spellEnd"/>
    </w:p>
    <w:p w14:paraId="06B433E1" w14:textId="1EB9865E" w:rsidR="003D04CF" w:rsidRDefault="00E71AC9" w:rsidP="003D04CF">
      <w:hyperlink r:id="rId91" w:history="1">
        <w:proofErr w:type="spellStart"/>
        <w:r w:rsidR="003D04CF" w:rsidRPr="00C5401B">
          <w:rPr>
            <w:rStyle w:val="Hyperlink"/>
          </w:rPr>
          <w:t>eCH</w:t>
        </w:r>
        <w:proofErr w:type="spellEnd"/>
      </w:hyperlink>
      <w:r w:rsidR="003D04CF" w:rsidRPr="00067E00">
        <w:t xml:space="preserve"> is an association that adopts and promotes eGovernment standards in Switzerland. In adopting such standards, it facilitates electronic cooperation among government bodies (G2G), between government bodies and citizens (G2C), private businesses (G2B), organisations and the scientific community. Membership is comprised of federal entities, cantons, municipalities, organisations, universities, businesses and private individuals.</w:t>
      </w:r>
    </w:p>
    <w:p w14:paraId="29A3E64D" w14:textId="77777777" w:rsidR="00024EE5" w:rsidRDefault="00024EE5" w:rsidP="00024EE5">
      <w:pPr>
        <w:pStyle w:val="Subtitle"/>
      </w:pPr>
      <w:proofErr w:type="spellStart"/>
      <w:r>
        <w:t>eJusticeCH</w:t>
      </w:r>
      <w:proofErr w:type="spellEnd"/>
    </w:p>
    <w:p w14:paraId="4E649705" w14:textId="7007B2B4" w:rsidR="00024EE5" w:rsidRPr="00067E00" w:rsidRDefault="00024EE5" w:rsidP="00024EE5">
      <w:pPr>
        <w:pStyle w:val="BodyText"/>
      </w:pPr>
      <w:proofErr w:type="spellStart"/>
      <w:r w:rsidRPr="00E85DE7">
        <w:t>eJusticeCH</w:t>
      </w:r>
      <w:proofErr w:type="spellEnd"/>
      <w:r w:rsidRPr="00E85DE7">
        <w:t xml:space="preserve"> Association fulfils the task of a coordination office for legal issues within the eGovernment environment. The dissemination of important legal findings and results among the public bodies is ensured by means of appropriate electronic publication resources</w:t>
      </w:r>
      <w:r w:rsidR="00EE551B">
        <w:t>. T</w:t>
      </w:r>
      <w:r w:rsidRPr="00E85DE7">
        <w:t xml:space="preserve">his also includes the findings of the </w:t>
      </w:r>
      <w:proofErr w:type="spellStart"/>
      <w:r w:rsidRPr="00E85DE7">
        <w:t>intercantonal</w:t>
      </w:r>
      <w:proofErr w:type="spellEnd"/>
      <w:r w:rsidRPr="00E85DE7">
        <w:t xml:space="preserve"> legal specialist group and the advisory service provided.</w:t>
      </w:r>
    </w:p>
    <w:p w14:paraId="4A36EC38" w14:textId="77777777" w:rsidR="003D04CF" w:rsidRPr="00067E00" w:rsidRDefault="003D04CF" w:rsidP="00067E00">
      <w:pPr>
        <w:pStyle w:val="Subtitle"/>
      </w:pPr>
      <w:proofErr w:type="spellStart"/>
      <w:r w:rsidRPr="00067E00">
        <w:t>ICTswitzerland</w:t>
      </w:r>
      <w:proofErr w:type="spellEnd"/>
      <w:r w:rsidRPr="00067E00">
        <w:t xml:space="preserve"> – </w:t>
      </w:r>
      <w:proofErr w:type="spellStart"/>
      <w:r w:rsidRPr="00067E00">
        <w:t>ePower</w:t>
      </w:r>
      <w:proofErr w:type="spellEnd"/>
      <w:r w:rsidRPr="00067E00">
        <w:t xml:space="preserve"> and </w:t>
      </w:r>
      <w:proofErr w:type="spellStart"/>
      <w:r w:rsidRPr="00067E00">
        <w:t>Parldigi</w:t>
      </w:r>
      <w:proofErr w:type="spellEnd"/>
    </w:p>
    <w:p w14:paraId="7CC86947" w14:textId="5A408DF2" w:rsidR="00EB4C1F" w:rsidRDefault="003D04CF" w:rsidP="003D04CF">
      <w:r w:rsidRPr="00067E00">
        <w:t xml:space="preserve">The parliamentary initiatives </w:t>
      </w:r>
      <w:hyperlink r:id="rId92" w:history="1">
        <w:r w:rsidRPr="001A71E8">
          <w:rPr>
            <w:rStyle w:val="Hyperlink"/>
          </w:rPr>
          <w:t>'</w:t>
        </w:r>
        <w:proofErr w:type="spellStart"/>
        <w:r w:rsidRPr="001A71E8">
          <w:rPr>
            <w:rStyle w:val="Hyperlink"/>
          </w:rPr>
          <w:t>ePower</w:t>
        </w:r>
        <w:proofErr w:type="spellEnd"/>
        <w:r w:rsidRPr="001A71E8">
          <w:rPr>
            <w:rStyle w:val="Hyperlink"/>
          </w:rPr>
          <w:t xml:space="preserve"> for Switzerland'</w:t>
        </w:r>
      </w:hyperlink>
      <w:r w:rsidRPr="00067E00">
        <w:t xml:space="preserve"> and ‘</w:t>
      </w:r>
      <w:proofErr w:type="spellStart"/>
      <w:r w:rsidR="00D20B86">
        <w:rPr>
          <w:rStyle w:val="Hyperlink"/>
        </w:rPr>
        <w:fldChar w:fldCharType="begin"/>
      </w:r>
      <w:r w:rsidR="00D20B86">
        <w:rPr>
          <w:rStyle w:val="Hyperlink"/>
        </w:rPr>
        <w:instrText xml:space="preserve"> HYPERLINK "https://www.digitale-nachhaltigkeit.ch/de/ueber-parldigi/" </w:instrText>
      </w:r>
      <w:r w:rsidR="00D20B86">
        <w:rPr>
          <w:rStyle w:val="Hyperlink"/>
        </w:rPr>
        <w:fldChar w:fldCharType="separate"/>
      </w:r>
      <w:r w:rsidRPr="00C142D4">
        <w:rPr>
          <w:rStyle w:val="Hyperlink"/>
        </w:rPr>
        <w:t>Parlidigi</w:t>
      </w:r>
      <w:proofErr w:type="spellEnd"/>
      <w:r w:rsidRPr="00C142D4">
        <w:rPr>
          <w:rStyle w:val="Hyperlink"/>
        </w:rPr>
        <w:t>’</w:t>
      </w:r>
      <w:r w:rsidR="00D20B86">
        <w:rPr>
          <w:rStyle w:val="Hyperlink"/>
        </w:rPr>
        <w:fldChar w:fldCharType="end"/>
      </w:r>
      <w:r w:rsidRPr="00067E00">
        <w:t xml:space="preserve"> aim to develop the potential of ICT in Switzerland. Through the collaboration of leading representatives from politics, the private sector, Public Administration and the scientific community, the objective is to engage politicians in the promotion of ICT and to raise public awareness of its significance.</w:t>
      </w:r>
    </w:p>
    <w:p w14:paraId="7992631D" w14:textId="1D64C337" w:rsidR="004D4E94" w:rsidRDefault="004D4E94" w:rsidP="004D4E94">
      <w:pPr>
        <w:pStyle w:val="Subtitle"/>
      </w:pPr>
      <w:proofErr w:type="spellStart"/>
      <w:r>
        <w:t>eOperations</w:t>
      </w:r>
      <w:proofErr w:type="spellEnd"/>
    </w:p>
    <w:p w14:paraId="6B687DD6" w14:textId="7192BC21" w:rsidR="002B2C5C" w:rsidRDefault="002B2C5C" w:rsidP="002B2C5C">
      <w:proofErr w:type="spellStart"/>
      <w:r>
        <w:t>eOperations</w:t>
      </w:r>
      <w:proofErr w:type="spellEnd"/>
      <w:r>
        <w:t xml:space="preserve"> Switzerland</w:t>
      </w:r>
      <w:r w:rsidR="004F3C75">
        <w:t xml:space="preserve"> was founded on 20</w:t>
      </w:r>
      <w:r w:rsidR="004F3C75" w:rsidRPr="005705B1">
        <w:rPr>
          <w:vertAlign w:val="superscript"/>
        </w:rPr>
        <w:t>th</w:t>
      </w:r>
      <w:r w:rsidR="004F3C75">
        <w:t xml:space="preserve"> of June 2018. It</w:t>
      </w:r>
      <w:r>
        <w:t xml:space="preserve"> aims to jointly develop and operate IT solutions for the eGovernment services of the Confederation, cantons and </w:t>
      </w:r>
      <w:r w:rsidR="006E0647">
        <w:t>communes</w:t>
      </w:r>
      <w:r>
        <w:t xml:space="preserve">. In this way, costs can be reduced and </w:t>
      </w:r>
      <w:r w:rsidR="00AA4FB4">
        <w:t xml:space="preserve">the procurement of </w:t>
      </w:r>
      <w:r>
        <w:t xml:space="preserve">eGovernment solutions for businesses and the public </w:t>
      </w:r>
      <w:r w:rsidR="005705B1">
        <w:t>is accelerated</w:t>
      </w:r>
      <w:r>
        <w:t>.</w:t>
      </w:r>
    </w:p>
    <w:p w14:paraId="22F513E4" w14:textId="235EDA65" w:rsidR="00FE0CC3" w:rsidRPr="00067E00" w:rsidRDefault="002B2C5C" w:rsidP="002B2C5C">
      <w:proofErr w:type="spellStart"/>
      <w:r>
        <w:t>eOperations</w:t>
      </w:r>
      <w:proofErr w:type="spellEnd"/>
      <w:r>
        <w:t xml:space="preserve"> Switzerland provides consulting and project management services for its clients and </w:t>
      </w:r>
      <w:r w:rsidR="00DF6428">
        <w:t xml:space="preserve">drives </w:t>
      </w:r>
      <w:r>
        <w:t xml:space="preserve">calls for tenders on the market </w:t>
      </w:r>
      <w:r w:rsidR="00DF6428">
        <w:t>to respond</w:t>
      </w:r>
      <w:r>
        <w:t xml:space="preserve"> </w:t>
      </w:r>
      <w:r w:rsidR="00DF6428">
        <w:t xml:space="preserve">to </w:t>
      </w:r>
      <w:r w:rsidR="005705B1">
        <w:t>specific</w:t>
      </w:r>
      <w:r w:rsidR="00DF6428">
        <w:t xml:space="preserve"> needs</w:t>
      </w:r>
      <w:r>
        <w:t xml:space="preserve">. </w:t>
      </w:r>
      <w:r w:rsidR="00DF6428">
        <w:t xml:space="preserve"> </w:t>
      </w:r>
    </w:p>
    <w:p w14:paraId="36A75A99" w14:textId="7EF9DA5A" w:rsidR="001A3505" w:rsidRDefault="001A3505" w:rsidP="00FE4D60">
      <w:pPr>
        <w:pStyle w:val="Heading3"/>
      </w:pPr>
      <w:bookmarkStart w:id="36" w:name="_Toc1035643"/>
      <w:bookmarkStart w:id="37" w:name="_Toc1474978"/>
      <w:r>
        <w:lastRenderedPageBreak/>
        <w:t xml:space="preserve">Base registry </w:t>
      </w:r>
      <w:r w:rsidRPr="00FE4D60">
        <w:t>coordination</w:t>
      </w:r>
      <w:bookmarkEnd w:id="36"/>
      <w:bookmarkEnd w:id="37"/>
    </w:p>
    <w:p w14:paraId="148EA147" w14:textId="1CC6B90F" w:rsidR="00280E69" w:rsidRDefault="00280E69" w:rsidP="00280E69">
      <w:pPr>
        <w:pStyle w:val="Subtitle"/>
      </w:pPr>
      <w:r>
        <w:t>Municipalities and Federal Department of Justice and Police</w:t>
      </w:r>
    </w:p>
    <w:p w14:paraId="328E5711" w14:textId="4F3EFCE3" w:rsidR="00280E69" w:rsidRDefault="00280E69" w:rsidP="00280E69">
      <w:r>
        <w:t xml:space="preserve">Municipalities and Federal Department of Justice and Police is responsible </w:t>
      </w:r>
      <w:r w:rsidR="00EE551B">
        <w:t>for</w:t>
      </w:r>
      <w:r>
        <w:t xml:space="preserve"> the </w:t>
      </w:r>
      <w:r w:rsidR="002C33F5" w:rsidRPr="002C33F5">
        <w:t>Population registry</w:t>
      </w:r>
      <w:r w:rsidR="002C33F5">
        <w:t>.</w:t>
      </w:r>
      <w:r w:rsidR="007F4D93" w:rsidRPr="007F4D93">
        <w:t xml:space="preserve"> The Population Registry in Switzerland is managed locally, </w:t>
      </w:r>
      <w:r w:rsidR="00EE551B">
        <w:t xml:space="preserve">although it is managed from the centre in the form of </w:t>
      </w:r>
      <w:r w:rsidR="007F4D93" w:rsidRPr="007F4D93">
        <w:t>the Registry of Foreigners.</w:t>
      </w:r>
    </w:p>
    <w:p w14:paraId="0A74CE86" w14:textId="308615AB" w:rsidR="001E2BCA" w:rsidRDefault="001E2BCA" w:rsidP="001179FF">
      <w:pPr>
        <w:pStyle w:val="Subtitle"/>
      </w:pPr>
      <w:r w:rsidRPr="001E2BCA">
        <w:t>The Federal Roads Office (ASTRA) under the Federal Department of the Environment, Transport, Energy and Communications (DETEC)</w:t>
      </w:r>
    </w:p>
    <w:p w14:paraId="22FA15CB" w14:textId="5647033B" w:rsidR="001E2BCA" w:rsidRDefault="001E2BCA" w:rsidP="00280E69">
      <w:r w:rsidRPr="001E2BCA">
        <w:t>ASTRA</w:t>
      </w:r>
      <w:r w:rsidR="001179FF" w:rsidRPr="001179FF">
        <w:t xml:space="preserve"> </w:t>
      </w:r>
      <w:r w:rsidR="001179FF">
        <w:t xml:space="preserve">is responsible of the </w:t>
      </w:r>
      <w:r w:rsidR="001179FF" w:rsidRPr="001179FF">
        <w:t>Vehicle Registry</w:t>
      </w:r>
      <w:r w:rsidR="00A7242C">
        <w:t>.</w:t>
      </w:r>
    </w:p>
    <w:p w14:paraId="106AFEE1" w14:textId="66A52493" w:rsidR="00FB6081" w:rsidRDefault="00FB6081" w:rsidP="00732B2C">
      <w:pPr>
        <w:pStyle w:val="Subtitle"/>
      </w:pPr>
      <w:r w:rsidRPr="00FB6081">
        <w:t>Commercial Registry Offices</w:t>
      </w:r>
    </w:p>
    <w:p w14:paraId="68790B0B" w14:textId="3E7873D2" w:rsidR="00FB6081" w:rsidRDefault="00FB6081" w:rsidP="00280E69">
      <w:r w:rsidRPr="00FB6081">
        <w:t>Commercial Registry Offices</w:t>
      </w:r>
      <w:r>
        <w:t xml:space="preserve"> is responsible </w:t>
      </w:r>
      <w:r w:rsidR="00EE551B">
        <w:t>for</w:t>
      </w:r>
      <w:r>
        <w:t xml:space="preserve"> the </w:t>
      </w:r>
      <w:r w:rsidR="00732B2C" w:rsidRPr="00732B2C">
        <w:t>Commercial Registry</w:t>
      </w:r>
      <w:r w:rsidR="00B20582">
        <w:t xml:space="preserve">. </w:t>
      </w:r>
      <w:r w:rsidR="00B20582" w:rsidRPr="00B20582">
        <w:t xml:space="preserve">The responsibility for keeping and maintaining the Commercial Registry offices lie with the cantons. Each canton shall designate a supervisory authority, responsible for exercising administrative supervision of the Office handling the Commercial Registry. Furthermore, the Federal Commercial Registry Office keeps a central registry, which is updated daily and is available via the </w:t>
      </w:r>
      <w:hyperlink r:id="rId93" w:history="1">
        <w:proofErr w:type="spellStart"/>
        <w:r w:rsidR="00B20582" w:rsidRPr="0064790D">
          <w:rPr>
            <w:rStyle w:val="Hyperlink"/>
          </w:rPr>
          <w:t>Zefix</w:t>
        </w:r>
        <w:proofErr w:type="spellEnd"/>
        <w:r w:rsidR="00B20582" w:rsidRPr="0064790D">
          <w:rPr>
            <w:rStyle w:val="Hyperlink"/>
          </w:rPr>
          <w:t xml:space="preserve"> portal</w:t>
        </w:r>
      </w:hyperlink>
      <w:r w:rsidR="00B20582">
        <w:t>.</w:t>
      </w:r>
    </w:p>
    <w:p w14:paraId="10BFC8C6" w14:textId="4F4B4769" w:rsidR="001728FD" w:rsidRDefault="00AB0E4D" w:rsidP="00AB0E4D">
      <w:pPr>
        <w:pStyle w:val="Subtitle"/>
      </w:pPr>
      <w:r w:rsidRPr="00AB0E4D">
        <w:t>Office for Land Registry and Land Law (OFRF)</w:t>
      </w:r>
    </w:p>
    <w:p w14:paraId="386117C2" w14:textId="2E001396" w:rsidR="001728FD" w:rsidRDefault="00EE551B" w:rsidP="00280E69">
      <w:r>
        <w:t xml:space="preserve">The </w:t>
      </w:r>
      <w:r w:rsidR="00AB0E4D" w:rsidRPr="00AB0E4D">
        <w:t>Office for Land Registry and Land Law (OFRF)</w:t>
      </w:r>
      <w:r w:rsidR="00AB0E4D">
        <w:t xml:space="preserve"> is responsible </w:t>
      </w:r>
      <w:r>
        <w:t>for</w:t>
      </w:r>
      <w:r w:rsidR="00AB0E4D">
        <w:t xml:space="preserve"> the </w:t>
      </w:r>
      <w:r w:rsidR="001728FD" w:rsidRPr="001728FD">
        <w:t>Land Registry</w:t>
      </w:r>
      <w:r w:rsidR="00E92347">
        <w:t xml:space="preserve">. </w:t>
      </w:r>
      <w:r w:rsidR="00E92347" w:rsidRPr="00E92347">
        <w:t>The organisation and keeping of the land registries are the responsibility of the cantons. The cantons determine the official language in which the ledger is to be held in the district of the Land Registry. The Federal Office of Land Registry and Land Law (OFRF) of the Federal Office of Justice is the one exercising supervisory control on keeping the land registry by the cantons and external agencies in the federal government that it has designated. It also sets the catalogue data for the Land Registry and prepares the establishment of data models and uniform interfaces for keeping the Land Registry.</w:t>
      </w:r>
    </w:p>
    <w:p w14:paraId="562AA410" w14:textId="777D5A13" w:rsidR="000B76E2" w:rsidRDefault="000B76E2" w:rsidP="00DF161B">
      <w:pPr>
        <w:pStyle w:val="Subtitle"/>
      </w:pPr>
      <w:r w:rsidRPr="000B76E2">
        <w:t>Federal Tax Administration, Federal Department of Finance</w:t>
      </w:r>
    </w:p>
    <w:p w14:paraId="1EF58437" w14:textId="69123348" w:rsidR="000B76E2" w:rsidRPr="00F57208" w:rsidRDefault="000B76E2" w:rsidP="00280E69">
      <w:r w:rsidRPr="000B76E2">
        <w:t>Federal Tax Administration, Federal Department of Finance</w:t>
      </w:r>
      <w:r>
        <w:t xml:space="preserve"> is responsible of the </w:t>
      </w:r>
      <w:r w:rsidR="00DF161B" w:rsidRPr="00DF161B">
        <w:t>Tax Registry</w:t>
      </w:r>
      <w:r w:rsidR="00DF161B">
        <w:t>.</w:t>
      </w:r>
    </w:p>
    <w:p w14:paraId="4D327CD8" w14:textId="2CB4FEFF" w:rsidR="003730DF" w:rsidRPr="00F55DE6" w:rsidRDefault="003730DF" w:rsidP="00FE4D60">
      <w:pPr>
        <w:pStyle w:val="Heading3"/>
      </w:pPr>
      <w:bookmarkStart w:id="38" w:name="_Toc1474979"/>
      <w:r w:rsidRPr="00FE4D60">
        <w:t>Audit</w:t>
      </w:r>
      <w:bookmarkEnd w:id="38"/>
    </w:p>
    <w:p w14:paraId="12F025F7" w14:textId="77777777" w:rsidR="00CC2FF2" w:rsidRDefault="00CC2FF2" w:rsidP="00CC2FF2">
      <w:pPr>
        <w:pStyle w:val="Subtitle"/>
      </w:pPr>
      <w:r>
        <w:t>Swiss Federal Audit Office (SFAO)</w:t>
      </w:r>
    </w:p>
    <w:p w14:paraId="30DECC8A" w14:textId="53FC223B" w:rsidR="00CC2FF2" w:rsidRPr="00F57208" w:rsidRDefault="00E71AC9" w:rsidP="00CC2FF2">
      <w:hyperlink r:id="rId94" w:history="1">
        <w:r w:rsidR="00CC2FF2" w:rsidRPr="00E87C61">
          <w:rPr>
            <w:rStyle w:val="Hyperlink"/>
          </w:rPr>
          <w:t>SFAO</w:t>
        </w:r>
      </w:hyperlink>
      <w:r w:rsidR="00CC2FF2">
        <w:t xml:space="preserve"> is the supreme supervisory body of the Confederation. It supports the Federal Assembly and the Federal Council</w:t>
      </w:r>
      <w:r w:rsidR="00EE551B">
        <w:t>; it</w:t>
      </w:r>
      <w:r w:rsidR="00CC2FF2">
        <w:t xml:space="preserve"> is independent and bound only by the Federal Constitution and the law. It scrutinises the financial conduct of the Federal Administration and that of numerous semi-government bodies and international organisations.</w:t>
      </w:r>
    </w:p>
    <w:p w14:paraId="1991DF04" w14:textId="77777777" w:rsidR="003730DF" w:rsidRPr="00F55DE6" w:rsidRDefault="003730DF" w:rsidP="00FE4D60">
      <w:pPr>
        <w:pStyle w:val="Heading3"/>
      </w:pPr>
      <w:bookmarkStart w:id="39" w:name="_Toc1474980"/>
      <w:r w:rsidRPr="00F55DE6">
        <w:t xml:space="preserve">Data </w:t>
      </w:r>
      <w:r w:rsidRPr="00FE4D60">
        <w:t>Protection</w:t>
      </w:r>
      <w:bookmarkEnd w:id="39"/>
    </w:p>
    <w:p w14:paraId="30A3966A" w14:textId="77777777" w:rsidR="00B32901" w:rsidRDefault="00B32901" w:rsidP="00B32901">
      <w:pPr>
        <w:pStyle w:val="Subtitle"/>
      </w:pPr>
      <w:r>
        <w:t>The Federal Data Protection and Information Commissioner (FDPIC)</w:t>
      </w:r>
    </w:p>
    <w:p w14:paraId="11F0672D" w14:textId="60E048C3" w:rsidR="005523ED" w:rsidRDefault="00E71AC9" w:rsidP="00B32901">
      <w:pPr>
        <w:pStyle w:val="BodyText"/>
      </w:pPr>
      <w:hyperlink r:id="rId95" w:history="1">
        <w:r w:rsidR="00B32901" w:rsidRPr="00D362D7">
          <w:rPr>
            <w:rStyle w:val="Hyperlink"/>
          </w:rPr>
          <w:t>FDPIC</w:t>
        </w:r>
      </w:hyperlink>
      <w:r w:rsidR="00B32901">
        <w:t xml:space="preserve"> is the supervising authority established by the </w:t>
      </w:r>
      <w:hyperlink r:id="rId96" w:history="1">
        <w:r w:rsidR="00B32901" w:rsidRPr="002C4526">
          <w:rPr>
            <w:rStyle w:val="Hyperlink"/>
          </w:rPr>
          <w:t>Federal Act on Data Protection</w:t>
        </w:r>
      </w:hyperlink>
      <w:r w:rsidR="00B32901">
        <w:t xml:space="preserve"> and is administratively affiliated to the Chancellery. It supervises and advises federal, cantonal and private bodies, gives opinion on draft legislation, informs the public and maintains and publishes the Register for Data Files. Furthermore, it verifies the implementation, effectiveness and cost of the </w:t>
      </w:r>
      <w:hyperlink r:id="rId97" w:history="1">
        <w:r w:rsidR="00B32901" w:rsidRPr="00C529F8">
          <w:rPr>
            <w:rStyle w:val="Hyperlink"/>
          </w:rPr>
          <w:t>Transparency Law</w:t>
        </w:r>
      </w:hyperlink>
      <w:r w:rsidR="00B32901">
        <w:t>, and submits a report to the Federal Council on a regular basis.</w:t>
      </w:r>
    </w:p>
    <w:p w14:paraId="1589F4D1" w14:textId="77777777" w:rsidR="00750D32" w:rsidRPr="00A17B70" w:rsidRDefault="00750D32" w:rsidP="00750D32">
      <w:pPr>
        <w:pStyle w:val="Subtitle"/>
      </w:pPr>
      <w:r w:rsidRPr="00A17B70">
        <w:lastRenderedPageBreak/>
        <w:t>Cybersecurity Competence</w:t>
      </w:r>
      <w:r>
        <w:t xml:space="preserve"> Centre</w:t>
      </w:r>
    </w:p>
    <w:p w14:paraId="6881B3BD" w14:textId="77777777" w:rsidR="00750D32" w:rsidRDefault="00750D32" w:rsidP="00750D32">
      <w:r>
        <w:t xml:space="preserve">The Swiss </w:t>
      </w:r>
      <w:r w:rsidRPr="00D517BA">
        <w:t>Federal Council kick</w:t>
      </w:r>
      <w:r>
        <w:t>ed</w:t>
      </w:r>
      <w:r w:rsidRPr="00D517BA">
        <w:t xml:space="preserve"> off</w:t>
      </w:r>
      <w:r>
        <w:t xml:space="preserve"> the</w:t>
      </w:r>
      <w:r w:rsidRPr="00D517BA">
        <w:t xml:space="preserve"> creation of</w:t>
      </w:r>
      <w:r>
        <w:t xml:space="preserve"> the </w:t>
      </w:r>
      <w:hyperlink r:id="rId98" w:history="1">
        <w:r w:rsidRPr="00EB36AE">
          <w:rPr>
            <w:rStyle w:val="Hyperlink"/>
          </w:rPr>
          <w:t>Cybersecurity Competence Centre</w:t>
        </w:r>
      </w:hyperlink>
      <w:r w:rsidRPr="00D517BA">
        <w:t xml:space="preserve"> </w:t>
      </w:r>
      <w:r>
        <w:t xml:space="preserve">on </w:t>
      </w:r>
      <w:r w:rsidRPr="00A17B70">
        <w:t>30 January 2019</w:t>
      </w:r>
      <w:r>
        <w:t>. It set the tasks and competences in the fight against cyber risks and created a Delegation for Cybersecurity (Delegation Cyber), composed of the heads of the Federal department of Finance, the Federal Department of</w:t>
      </w:r>
      <w:r w:rsidRPr="00A17B70">
        <w:t xml:space="preserve"> </w:t>
      </w:r>
      <w:r>
        <w:t>Defence, Protection of Population and Sport and the Federal Department of Justice and</w:t>
      </w:r>
      <w:r w:rsidRPr="00A17B70">
        <w:t xml:space="preserve"> </w:t>
      </w:r>
      <w:r>
        <w:t>Police.</w:t>
      </w:r>
    </w:p>
    <w:p w14:paraId="17543BE1" w14:textId="065FAC68" w:rsidR="00750D32" w:rsidRPr="005523ED" w:rsidRDefault="00750D32" w:rsidP="00465747">
      <w:r>
        <w:t>The Confederation intends to participate actively in the protection of the population and the business community against cyber risks and improve the security of its own systems.</w:t>
      </w:r>
    </w:p>
    <w:p w14:paraId="4EB2D4F5" w14:textId="77777777" w:rsidR="003730DF" w:rsidRPr="00F55DE6" w:rsidRDefault="003730DF" w:rsidP="001F36DA">
      <w:pPr>
        <w:pStyle w:val="Heading2"/>
      </w:pPr>
      <w:bookmarkStart w:id="40" w:name="_Toc1474981"/>
      <w:r w:rsidRPr="00F55DE6">
        <w:t>Subnational (</w:t>
      </w:r>
      <w:r w:rsidRPr="001F36DA">
        <w:t>federal</w:t>
      </w:r>
      <w:r w:rsidRPr="00F55DE6">
        <w:t>, regional and local)</w:t>
      </w:r>
      <w:bookmarkEnd w:id="40"/>
    </w:p>
    <w:p w14:paraId="3DA089E7" w14:textId="77777777" w:rsidR="005523ED" w:rsidRPr="00F55DE6" w:rsidRDefault="005523ED" w:rsidP="001F36DA">
      <w:pPr>
        <w:pStyle w:val="Heading3"/>
      </w:pPr>
      <w:bookmarkStart w:id="41" w:name="_Toc1474982"/>
      <w:r w:rsidRPr="001F36DA">
        <w:t>Policy</w:t>
      </w:r>
      <w:bookmarkEnd w:id="41"/>
    </w:p>
    <w:p w14:paraId="7307DC5E" w14:textId="6EF4D74E" w:rsidR="0007664A" w:rsidRDefault="0007664A" w:rsidP="0007664A">
      <w:pPr>
        <w:pStyle w:val="Subtitle"/>
      </w:pPr>
      <w:r>
        <w:t xml:space="preserve">eGovernment Switzerland </w:t>
      </w:r>
      <w:r w:rsidR="00CA47B6">
        <w:t>O</w:t>
      </w:r>
      <w:r>
        <w:t>rganisation</w:t>
      </w:r>
    </w:p>
    <w:p w14:paraId="7F1DBC23" w14:textId="772313D3" w:rsidR="0007664A" w:rsidRPr="00F57208" w:rsidRDefault="00E71AC9" w:rsidP="0007664A">
      <w:hyperlink r:id="rId99" w:history="1">
        <w:r w:rsidR="0007664A" w:rsidRPr="002C1AA6">
          <w:rPr>
            <w:rStyle w:val="Hyperlink"/>
          </w:rPr>
          <w:t>eGovernment Switzerland</w:t>
        </w:r>
      </w:hyperlink>
      <w:r w:rsidR="0007664A">
        <w:t xml:space="preserve"> is the organisation of the Confederation, the cantons and the communes for the expansion of electronic government services. It steers, plans and coordinates the joint eGovernment activities at the three government levels.</w:t>
      </w:r>
    </w:p>
    <w:p w14:paraId="27CC7E6F" w14:textId="417E2ACD" w:rsidR="005523ED" w:rsidRPr="00F55DE6" w:rsidRDefault="005523ED" w:rsidP="001F36DA">
      <w:pPr>
        <w:pStyle w:val="Heading3"/>
      </w:pPr>
      <w:bookmarkStart w:id="42" w:name="_Toc1474983"/>
      <w:r w:rsidRPr="001F36DA">
        <w:t>Coordination</w:t>
      </w:r>
      <w:bookmarkEnd w:id="42"/>
    </w:p>
    <w:p w14:paraId="1D25D31F" w14:textId="77777777" w:rsidR="00954DAF" w:rsidRDefault="00954DAF" w:rsidP="00954DAF">
      <w:pPr>
        <w:pStyle w:val="Subtitle"/>
      </w:pPr>
      <w:r>
        <w:t>Conference of the Cantonal Governments (CCG)</w:t>
      </w:r>
    </w:p>
    <w:p w14:paraId="172E1F96" w14:textId="737EB6D8" w:rsidR="00954DAF" w:rsidRPr="00F57208" w:rsidRDefault="00E71AC9" w:rsidP="00954DAF">
      <w:hyperlink r:id="rId100" w:history="1">
        <w:r w:rsidR="00954DAF" w:rsidRPr="00777F5F">
          <w:rPr>
            <w:rStyle w:val="Hyperlink"/>
          </w:rPr>
          <w:t>CCG</w:t>
        </w:r>
      </w:hyperlink>
      <w:r w:rsidR="00954DAF">
        <w:t xml:space="preserve"> comprises the cantonal governments and encourages cooperation in the cantons' field of competence, as well as federal matters relevant to the cantons. Its more general role is to coordinate availability of relevant information to the cantons, such as the implementation of the eGovernment Strategy until late-2011. CCG is regularly informed of such efforts through the cantonal representatives on the Steering Committee.</w:t>
      </w:r>
    </w:p>
    <w:p w14:paraId="0B95E72C" w14:textId="77777777" w:rsidR="005523ED" w:rsidRDefault="005523ED" w:rsidP="001F36DA">
      <w:pPr>
        <w:pStyle w:val="Heading3"/>
      </w:pPr>
      <w:bookmarkStart w:id="43" w:name="_Toc1474984"/>
      <w:r w:rsidRPr="001F36DA">
        <w:t>Implementation</w:t>
      </w:r>
      <w:bookmarkEnd w:id="43"/>
    </w:p>
    <w:p w14:paraId="4C6641D9" w14:textId="1A093906" w:rsidR="00DA26C6" w:rsidRDefault="00DA26C6" w:rsidP="00DA26C6">
      <w:pPr>
        <w:pStyle w:val="Subtitle"/>
      </w:pPr>
      <w:r>
        <w:t>Cantonal Directors' Conference</w:t>
      </w:r>
    </w:p>
    <w:p w14:paraId="10D238B6" w14:textId="67F8C020" w:rsidR="005523ED" w:rsidRPr="00F57208" w:rsidRDefault="00DA26C6" w:rsidP="00DA26C6">
      <w:r>
        <w:t xml:space="preserve">The </w:t>
      </w:r>
      <w:hyperlink r:id="rId101" w:history="1">
        <w:r w:rsidRPr="009748B3">
          <w:rPr>
            <w:rStyle w:val="Hyperlink"/>
          </w:rPr>
          <w:t>Cantonal Directors' Conference</w:t>
        </w:r>
      </w:hyperlink>
      <w:r>
        <w:t xml:space="preserve"> comprises the heads of the Chancelleries of the Confederation, the cantons and the Principality of Liechtenstein. It provides basic services to help its members fulfil their role in an increasing complex environment. As most cantons assign responsibility for eGovernment to the State Chancellery, this body is of </w:t>
      </w:r>
      <w:proofErr w:type="gramStart"/>
      <w:r>
        <w:t>particular significance</w:t>
      </w:r>
      <w:proofErr w:type="gramEnd"/>
      <w:r>
        <w:t xml:space="preserve"> in eGovernment implementation in Switzerland.</w:t>
      </w:r>
    </w:p>
    <w:p w14:paraId="6BD65AA8" w14:textId="77777777" w:rsidR="005523ED" w:rsidRPr="00F55DE6" w:rsidRDefault="005523ED" w:rsidP="001F36DA">
      <w:pPr>
        <w:pStyle w:val="Heading3"/>
      </w:pPr>
      <w:bookmarkStart w:id="44" w:name="_Toc1474985"/>
      <w:r w:rsidRPr="001F36DA">
        <w:t>Support</w:t>
      </w:r>
      <w:bookmarkEnd w:id="44"/>
    </w:p>
    <w:p w14:paraId="634D0B0E" w14:textId="741B3EAF" w:rsidR="00A3755C" w:rsidRDefault="00A3755C" w:rsidP="00A3755C">
      <w:pPr>
        <w:pStyle w:val="Subtitle"/>
      </w:pPr>
      <w:r>
        <w:t>Swiss IT Conference (SIK/CSI)</w:t>
      </w:r>
    </w:p>
    <w:p w14:paraId="1960D63F" w14:textId="1FF4D496" w:rsidR="005523ED" w:rsidRPr="00F57208" w:rsidRDefault="00E71AC9" w:rsidP="00A3755C">
      <w:hyperlink r:id="rId102" w:history="1">
        <w:r w:rsidR="00276413" w:rsidRPr="00C865E9">
          <w:rPr>
            <w:rStyle w:val="Hyperlink"/>
          </w:rPr>
          <w:t>This inter-cantonal organisation</w:t>
        </w:r>
      </w:hyperlink>
      <w:r w:rsidR="00276413" w:rsidRPr="00276413">
        <w:t xml:space="preserve"> </w:t>
      </w:r>
      <w:r w:rsidR="00A3755C" w:rsidRPr="00276413">
        <w:t>aims to promote cooperation in the field of ICT. It carries out a coordination and harmonisation</w:t>
      </w:r>
      <w:r w:rsidR="00A3755C">
        <w:t xml:space="preserve"> function, by setting standards and publishing recommendations for its members.</w:t>
      </w:r>
    </w:p>
    <w:p w14:paraId="6F181027" w14:textId="77777777" w:rsidR="00260582" w:rsidRDefault="00260582" w:rsidP="00260582">
      <w:pPr>
        <w:pStyle w:val="Heading3"/>
      </w:pPr>
      <w:r>
        <w:t xml:space="preserve">Base registry </w:t>
      </w:r>
      <w:r w:rsidRPr="00FE4D60">
        <w:t>coordination</w:t>
      </w:r>
    </w:p>
    <w:p w14:paraId="009BABBD" w14:textId="57292BDE" w:rsidR="00260582" w:rsidRPr="00F57208" w:rsidRDefault="002F0CD8" w:rsidP="00166297">
      <w:r w:rsidRPr="002F0CD8">
        <w:rPr>
          <w:rFonts w:eastAsia="Segoe UI"/>
        </w:rPr>
        <w:t>No responsible organisations were reported to date</w:t>
      </w:r>
      <w:r w:rsidR="00260582" w:rsidRPr="00F57208">
        <w:t>.</w:t>
      </w:r>
    </w:p>
    <w:p w14:paraId="3307E210" w14:textId="77777777" w:rsidR="005523ED" w:rsidRPr="00F55DE6" w:rsidRDefault="005523ED" w:rsidP="001F36DA">
      <w:pPr>
        <w:pStyle w:val="Heading3"/>
      </w:pPr>
      <w:bookmarkStart w:id="45" w:name="_Toc1474986"/>
      <w:r w:rsidRPr="001F36DA">
        <w:lastRenderedPageBreak/>
        <w:t>Audit</w:t>
      </w:r>
      <w:bookmarkEnd w:id="45"/>
    </w:p>
    <w:p w14:paraId="73BED5D9" w14:textId="64685EF3" w:rsidR="00977751" w:rsidRDefault="00977751" w:rsidP="00977751">
      <w:pPr>
        <w:pStyle w:val="Subtitle"/>
      </w:pPr>
      <w:r>
        <w:t xml:space="preserve">Cantonal </w:t>
      </w:r>
      <w:r w:rsidR="00CA47B6">
        <w:t>A</w:t>
      </w:r>
      <w:r>
        <w:t xml:space="preserve">udit </w:t>
      </w:r>
      <w:r w:rsidR="00CA47B6">
        <w:t>O</w:t>
      </w:r>
      <w:r>
        <w:t>ffices</w:t>
      </w:r>
    </w:p>
    <w:p w14:paraId="50785BF9" w14:textId="6FD8C209" w:rsidR="005523ED" w:rsidRPr="00F57208" w:rsidRDefault="00977751" w:rsidP="00977751">
      <w:r>
        <w:t xml:space="preserve">The cantons are responsible for their own finances and procedures and have their own </w:t>
      </w:r>
      <w:hyperlink r:id="rId103" w:history="1">
        <w:r w:rsidR="0078716B" w:rsidRPr="0078716B">
          <w:rPr>
            <w:rStyle w:val="Hyperlink"/>
          </w:rPr>
          <w:t>audit offices</w:t>
        </w:r>
      </w:hyperlink>
      <w:r>
        <w:t>. The Federal Office deals with audits regarding federal funds towards the cantons.</w:t>
      </w:r>
    </w:p>
    <w:p w14:paraId="346D4955" w14:textId="77777777" w:rsidR="005523ED" w:rsidRPr="00F55DE6" w:rsidRDefault="005523ED" w:rsidP="001F36DA">
      <w:pPr>
        <w:pStyle w:val="Heading3"/>
      </w:pPr>
      <w:bookmarkStart w:id="46" w:name="_Toc1474987"/>
      <w:r w:rsidRPr="00F55DE6">
        <w:t xml:space="preserve">Data </w:t>
      </w:r>
      <w:r w:rsidRPr="001F36DA">
        <w:t>Protection</w:t>
      </w:r>
      <w:bookmarkEnd w:id="46"/>
    </w:p>
    <w:p w14:paraId="5FA30E9B" w14:textId="1CECC762" w:rsidR="005523ED" w:rsidRPr="00F57208" w:rsidRDefault="002F0CD8" w:rsidP="00166297">
      <w:r w:rsidRPr="002F0CD8">
        <w:rPr>
          <w:rFonts w:eastAsia="Segoe UI"/>
        </w:rPr>
        <w:t>No responsible organisations were reported to date</w:t>
      </w:r>
      <w:r w:rsidR="005523ED" w:rsidRPr="00F57208">
        <w:t>.</w:t>
      </w:r>
    </w:p>
    <w:p w14:paraId="0D742A27" w14:textId="77777777" w:rsidR="005523ED" w:rsidRPr="005523ED" w:rsidRDefault="005523ED" w:rsidP="005523ED">
      <w:pPr>
        <w:pStyle w:val="BodyText"/>
      </w:pPr>
    </w:p>
    <w:p w14:paraId="3C81C57A" w14:textId="77777777" w:rsidR="003730DF" w:rsidRDefault="000A7546" w:rsidP="005523ED">
      <w:pPr>
        <w:pStyle w:val="Heading1"/>
      </w:pPr>
      <w:r>
        <w:br w:type="page"/>
      </w:r>
      <w:bookmarkStart w:id="47" w:name="_Toc13471950"/>
      <w:r w:rsidR="003730DF">
        <w:lastRenderedPageBreak/>
        <w:t xml:space="preserve">Digital Government </w:t>
      </w:r>
      <w:r w:rsidR="00457E8B">
        <w:t>I</w:t>
      </w:r>
      <w:r w:rsidR="003730DF">
        <w:t>nfrastructure</w:t>
      </w:r>
      <w:bookmarkEnd w:id="47"/>
      <w:r w:rsidR="003730DF">
        <w:t xml:space="preserve"> </w:t>
      </w:r>
    </w:p>
    <w:p w14:paraId="5981B2B5" w14:textId="77777777" w:rsidR="003730DF" w:rsidRPr="001F36DA" w:rsidRDefault="003730DF" w:rsidP="001F36DA">
      <w:pPr>
        <w:pStyle w:val="Heading2"/>
      </w:pPr>
      <w:bookmarkStart w:id="48" w:name="_Toc1474989"/>
      <w:r w:rsidRPr="00F55DE6">
        <w:t>Portals</w:t>
      </w:r>
      <w:bookmarkEnd w:id="48"/>
    </w:p>
    <w:p w14:paraId="5FB1BE57" w14:textId="130F8937" w:rsidR="005523ED" w:rsidRDefault="005C014B" w:rsidP="005C014B">
      <w:pPr>
        <w:pStyle w:val="Subtitle"/>
      </w:pPr>
      <w:r>
        <w:t xml:space="preserve">Swiss </w:t>
      </w:r>
      <w:r w:rsidR="00CA47B6">
        <w:t>P</w:t>
      </w:r>
      <w:r>
        <w:t>ortal</w:t>
      </w:r>
    </w:p>
    <w:p w14:paraId="5EC719F4" w14:textId="34CEAD0E" w:rsidR="001F35D6" w:rsidRDefault="001F35D6" w:rsidP="001F35D6">
      <w:r>
        <w:t xml:space="preserve">The Swiss portal </w:t>
      </w:r>
      <w:hyperlink r:id="rId104" w:history="1">
        <w:r w:rsidRPr="00867524">
          <w:rPr>
            <w:rStyle w:val="Hyperlink"/>
          </w:rPr>
          <w:t>ch.ch</w:t>
        </w:r>
      </w:hyperlink>
      <w:r>
        <w:t xml:space="preserve"> is the national gateway to Switzerland. It is the country's electronic business card and the main point of access to online information from the federal government, the cantons and local authorities in French, German, Italian, Romansh and English. The portal is sub-divided according to target groups and provides subject-based access, via a single interface, to </w:t>
      </w:r>
      <w:r w:rsidR="00EE551B">
        <w:t>all</w:t>
      </w:r>
      <w:r>
        <w:t xml:space="preserve"> information and services offer</w:t>
      </w:r>
      <w:r w:rsidR="00EE551B">
        <w:t>ed</w:t>
      </w:r>
      <w:r>
        <w:t xml:space="preserve"> </w:t>
      </w:r>
      <w:r w:rsidR="00EE551B">
        <w:t>by</w:t>
      </w:r>
      <w:r>
        <w:t xml:space="preserve"> all </w:t>
      </w:r>
      <w:r w:rsidR="00EE551B">
        <w:t xml:space="preserve">levels of </w:t>
      </w:r>
      <w:r>
        <w:t>government. In addition to dossiers on key subjects and topical news, it offers a pan-Swiss directory of administrative authorities and its own search facility.</w:t>
      </w:r>
    </w:p>
    <w:p w14:paraId="173B87F3" w14:textId="37FE1308" w:rsidR="001F35D6" w:rsidRDefault="001F35D6" w:rsidP="001F35D6">
      <w:r>
        <w:t xml:space="preserve">The portal contains the following </w:t>
      </w:r>
      <w:hyperlink r:id="rId105" w:history="1">
        <w:r w:rsidRPr="000C282D">
          <w:rPr>
            <w:rStyle w:val="Hyperlink"/>
          </w:rPr>
          <w:t>sites</w:t>
        </w:r>
      </w:hyperlink>
      <w:r>
        <w:t>:</w:t>
      </w:r>
    </w:p>
    <w:p w14:paraId="61DB34BD" w14:textId="055FAEAF" w:rsidR="001F35D6" w:rsidRDefault="001F35D6" w:rsidP="00B2490F">
      <w:pPr>
        <w:pStyle w:val="Style3"/>
      </w:pPr>
      <w:r>
        <w:t>ch.ch</w:t>
      </w:r>
    </w:p>
    <w:p w14:paraId="31833118" w14:textId="0465C10B" w:rsidR="001F35D6" w:rsidRDefault="001F35D6" w:rsidP="001F35D6">
      <w:r>
        <w:t xml:space="preserve">The website is the main part of ch.ch. Here you can find information about political rights and what is required of </w:t>
      </w:r>
      <w:r w:rsidR="00EE551B">
        <w:t>Swiss nationals</w:t>
      </w:r>
      <w:r>
        <w:t>.</w:t>
      </w:r>
    </w:p>
    <w:p w14:paraId="10FF37EB" w14:textId="3AEDAAB3" w:rsidR="001F35D6" w:rsidRDefault="001F35D6" w:rsidP="00B2490F">
      <w:pPr>
        <w:pStyle w:val="Style3"/>
      </w:pPr>
      <w:r>
        <w:t xml:space="preserve">ch.ch – </w:t>
      </w:r>
      <w:proofErr w:type="spellStart"/>
      <w:r>
        <w:t>publicjobs</w:t>
      </w:r>
      <w:proofErr w:type="spellEnd"/>
    </w:p>
    <w:p w14:paraId="2A10EFD0" w14:textId="51342CC0" w:rsidR="001F35D6" w:rsidRDefault="00E71AC9" w:rsidP="001F35D6">
      <w:hyperlink r:id="rId106" w:history="1">
        <w:r w:rsidR="008F65E1" w:rsidRPr="008F65E1">
          <w:rPr>
            <w:rStyle w:val="Hyperlink"/>
          </w:rPr>
          <w:t>http://www.publicjobs.ch/</w:t>
        </w:r>
      </w:hyperlink>
      <w:r w:rsidR="008F65E1">
        <w:t xml:space="preserve"> </w:t>
      </w:r>
      <w:r w:rsidR="001F35D6">
        <w:t xml:space="preserve">is the national job portal for the public administration. It is run by the </w:t>
      </w:r>
      <w:proofErr w:type="spellStart"/>
      <w:r w:rsidR="001F35D6" w:rsidRPr="00465747">
        <w:rPr>
          <w:i/>
        </w:rPr>
        <w:t>Kantonale</w:t>
      </w:r>
      <w:proofErr w:type="spellEnd"/>
      <w:r w:rsidR="001F35D6" w:rsidRPr="00465747">
        <w:rPr>
          <w:i/>
        </w:rPr>
        <w:t xml:space="preserve"> </w:t>
      </w:r>
      <w:proofErr w:type="spellStart"/>
      <w:r w:rsidR="001F35D6" w:rsidRPr="00465747">
        <w:rPr>
          <w:i/>
        </w:rPr>
        <w:t>Drucksachen</w:t>
      </w:r>
      <w:proofErr w:type="spellEnd"/>
      <w:r w:rsidR="001F35D6" w:rsidRPr="00465747">
        <w:rPr>
          <w:i/>
        </w:rPr>
        <w:t xml:space="preserve">- und </w:t>
      </w:r>
      <w:proofErr w:type="spellStart"/>
      <w:r w:rsidR="001F35D6" w:rsidRPr="00465747">
        <w:rPr>
          <w:i/>
        </w:rPr>
        <w:t>Materialzentrale</w:t>
      </w:r>
      <w:proofErr w:type="spellEnd"/>
      <w:r w:rsidR="001F35D6" w:rsidRPr="00465747">
        <w:rPr>
          <w:i/>
        </w:rPr>
        <w:t xml:space="preserve"> Zürich</w:t>
      </w:r>
      <w:r w:rsidR="001F35D6">
        <w:t xml:space="preserve"> (</w:t>
      </w:r>
      <w:r w:rsidR="00DE373C">
        <w:t>KDMZ</w:t>
      </w:r>
      <w:r w:rsidR="001F35D6">
        <w:t>) on behalf of the Federal Chancellery and forms part of ch.ch.</w:t>
      </w:r>
    </w:p>
    <w:p w14:paraId="66CCD64D" w14:textId="14A0843A" w:rsidR="001F35D6" w:rsidRDefault="001F35D6" w:rsidP="00B2490F">
      <w:pPr>
        <w:pStyle w:val="Style3"/>
      </w:pPr>
      <w:r>
        <w:t>ch.ch – Blog</w:t>
      </w:r>
    </w:p>
    <w:p w14:paraId="5B463CB6" w14:textId="77777777" w:rsidR="001F35D6" w:rsidRDefault="001F35D6" w:rsidP="001F35D6">
      <w:r>
        <w:t>The blog enables discussion about ch.ch with the users. Needs, expectations and technology are constantly changing - ch.ch wants to keep up with its users.</w:t>
      </w:r>
    </w:p>
    <w:p w14:paraId="3093EBCF" w14:textId="167C8812" w:rsidR="001F35D6" w:rsidRDefault="001F35D6" w:rsidP="00B2490F">
      <w:pPr>
        <w:pStyle w:val="Style3"/>
      </w:pPr>
      <w:r>
        <w:t>ch.ch on Facebook, Twitter and YouTube</w:t>
      </w:r>
    </w:p>
    <w:p w14:paraId="1B097FE6" w14:textId="55D5CBC5" w:rsidR="007744F3" w:rsidRDefault="001F35D6" w:rsidP="001F35D6">
      <w:r>
        <w:t>ch.ch uses Facebook, Twitter and other social media to communicate with users who also use these services. All information and services provided on ch.ch can however be accessed independently through the</w:t>
      </w:r>
      <w:r w:rsidR="00403C58">
        <w:t xml:space="preserve"> ch.ch website.</w:t>
      </w:r>
      <w:r w:rsidR="008348DB">
        <w:t xml:space="preserve"> </w:t>
      </w:r>
    </w:p>
    <w:p w14:paraId="25481A1D" w14:textId="1ECC0505" w:rsidR="00E0120E" w:rsidRDefault="00E0120E" w:rsidP="00E0120E">
      <w:pPr>
        <w:pStyle w:val="Subtitle"/>
      </w:pPr>
      <w:r>
        <w:t>Swiss</w:t>
      </w:r>
      <w:r w:rsidR="00CA47B6">
        <w:t xml:space="preserve"> F</w:t>
      </w:r>
      <w:r>
        <w:t xml:space="preserve">ederal </w:t>
      </w:r>
      <w:r w:rsidR="00CA47B6">
        <w:t>A</w:t>
      </w:r>
      <w:r w:rsidR="00705C01">
        <w:t>uthorities’</w:t>
      </w:r>
      <w:r>
        <w:t xml:space="preserve"> </w:t>
      </w:r>
      <w:r w:rsidR="00CA47B6">
        <w:t>P</w:t>
      </w:r>
      <w:r>
        <w:t>ortal</w:t>
      </w:r>
    </w:p>
    <w:p w14:paraId="0043421B" w14:textId="77EAB789" w:rsidR="00E43B39" w:rsidRDefault="00E0120E" w:rsidP="00E0120E">
      <w:r>
        <w:t xml:space="preserve">The portal </w:t>
      </w:r>
      <w:hyperlink r:id="rId107" w:history="1">
        <w:r w:rsidRPr="00AA686C">
          <w:rPr>
            <w:rStyle w:val="Hyperlink"/>
          </w:rPr>
          <w:t>admin.ch</w:t>
        </w:r>
      </w:hyperlink>
      <w:r>
        <w:t xml:space="preserve"> serves as an entry point to all necessary information concerning Switzerland's federal authorities and their functions. It contains direct links to the seven government departments and their affiliated federal offices, to the Federal Chancellery, to the Parliament and to the federal courts.</w:t>
      </w:r>
    </w:p>
    <w:p w14:paraId="4EA80E1C" w14:textId="028FF125" w:rsidR="00E43B39" w:rsidRDefault="00E43B39" w:rsidP="00E43B39">
      <w:pPr>
        <w:pStyle w:val="Subtitle"/>
      </w:pPr>
      <w:r>
        <w:t xml:space="preserve">SME </w:t>
      </w:r>
      <w:r w:rsidR="00CA47B6">
        <w:t>P</w:t>
      </w:r>
      <w:r>
        <w:t xml:space="preserve">ortal </w:t>
      </w:r>
    </w:p>
    <w:p w14:paraId="07663351" w14:textId="3A6C2546" w:rsidR="00E43B39" w:rsidRDefault="00E43B39" w:rsidP="00E43B39">
      <w:r>
        <w:t xml:space="preserve">The portal </w:t>
      </w:r>
      <w:hyperlink r:id="rId108" w:history="1">
        <w:r w:rsidR="00DE373C">
          <w:rPr>
            <w:rStyle w:val="Hyperlink"/>
          </w:rPr>
          <w:t>sme.admin.ch</w:t>
        </w:r>
      </w:hyperlink>
      <w:r>
        <w:t xml:space="preserve"> provides a wide range of information and online tools for SMEs ranging from the start-up phase and succession planning to business management.</w:t>
      </w:r>
    </w:p>
    <w:p w14:paraId="6FC84E90" w14:textId="39EF79AA" w:rsidR="007A16A4" w:rsidRDefault="007A16A4" w:rsidP="00C834CB">
      <w:pPr>
        <w:pStyle w:val="Subtitle"/>
      </w:pPr>
      <w:r>
        <w:t xml:space="preserve">Debt </w:t>
      </w:r>
      <w:r w:rsidR="00CA47B6">
        <w:t>E</w:t>
      </w:r>
      <w:r>
        <w:t xml:space="preserve">nforcement </w:t>
      </w:r>
      <w:r w:rsidR="00CA47B6">
        <w:t>P</w:t>
      </w:r>
      <w:r>
        <w:t>ortal</w:t>
      </w:r>
    </w:p>
    <w:p w14:paraId="727AE352" w14:textId="37D84C90" w:rsidR="007A16A4" w:rsidRDefault="007A16A4" w:rsidP="007A16A4">
      <w:r>
        <w:t xml:space="preserve">The </w:t>
      </w:r>
      <w:hyperlink r:id="rId109" w:history="1">
        <w:r w:rsidRPr="003403A0">
          <w:rPr>
            <w:rStyle w:val="Hyperlink"/>
          </w:rPr>
          <w:t>debt enforcement portal</w:t>
        </w:r>
      </w:hyperlink>
      <w:r>
        <w:t xml:space="preserve"> enables creditors (with residence in Switzerland) who wish to initiate debt enforcement proceedings to fill out a debt collection request online and to find the competent cantonal or communal debt collection office. The portal guides users on the procedural steps to be followed in filing their debt collection request. </w:t>
      </w:r>
    </w:p>
    <w:p w14:paraId="6F6FA81D" w14:textId="77777777" w:rsidR="007A16A4" w:rsidRDefault="007A16A4" w:rsidP="00C834CB">
      <w:pPr>
        <w:pStyle w:val="Subtitle"/>
      </w:pPr>
      <w:r>
        <w:t>Simap.ch</w:t>
      </w:r>
    </w:p>
    <w:p w14:paraId="29914CF5" w14:textId="21ECFD24" w:rsidR="007A16A4" w:rsidRDefault="00E71AC9" w:rsidP="007A16A4">
      <w:hyperlink r:id="rId110" w:history="1">
        <w:r w:rsidR="007A16A4" w:rsidRPr="00CC2772">
          <w:rPr>
            <w:rStyle w:val="Hyperlink"/>
          </w:rPr>
          <w:t>Simap.ch</w:t>
        </w:r>
      </w:hyperlink>
      <w:r w:rsidR="007A16A4">
        <w:t xml:space="preserve"> is a platform to facilitate public eProcurement which is shared by the federal government, cantons and communes. It offers a simple procedure for public contract-awarding authorities to post their tenders and, if need be, any relevant tender documents. Bidders and </w:t>
      </w:r>
      <w:r w:rsidR="00EE551B">
        <w:t xml:space="preserve">interested </w:t>
      </w:r>
      <w:r w:rsidR="007A16A4">
        <w:t xml:space="preserve">companies are given an overview of all existing </w:t>
      </w:r>
      <w:r w:rsidR="007A16A4">
        <w:lastRenderedPageBreak/>
        <w:t>contracts across Switzerland and can download both the tenders and tender documents.</w:t>
      </w:r>
      <w:r w:rsidR="00EE551B">
        <w:t xml:space="preserve"> </w:t>
      </w:r>
      <w:r w:rsidR="007A16A4">
        <w:t>They can ask any questions they may have directly on the question/answer forum on the portal.</w:t>
      </w:r>
    </w:p>
    <w:p w14:paraId="4642268D" w14:textId="331B3198" w:rsidR="007A16A4" w:rsidRDefault="00CA47B6" w:rsidP="00C834CB">
      <w:pPr>
        <w:pStyle w:val="Subtitle"/>
      </w:pPr>
      <w:proofErr w:type="spellStart"/>
      <w:r>
        <w:t>O</w:t>
      </w:r>
      <w:r w:rsidR="007A16A4">
        <w:t>pendata.swiss</w:t>
      </w:r>
      <w:proofErr w:type="spellEnd"/>
    </w:p>
    <w:p w14:paraId="72CDB700" w14:textId="11F68C49" w:rsidR="007A16A4" w:rsidRDefault="007A16A4" w:rsidP="007A16A4">
      <w:r>
        <w:t xml:space="preserve">In February 2016, Swiss authorities launched a new open data portal. The new </w:t>
      </w:r>
      <w:hyperlink r:id="rId111" w:history="1">
        <w:r w:rsidRPr="00ED2E63">
          <w:rPr>
            <w:rStyle w:val="Hyperlink"/>
          </w:rPr>
          <w:t>open data portal</w:t>
        </w:r>
      </w:hyperlink>
      <w:r>
        <w:t xml:space="preserve"> is part of the Open Government Data Strategy for Switzerland 2014 - 2018. The portal provides access to data made available by public authorities in machine-readable open format, which can also be freely downloaded and reused. </w:t>
      </w:r>
    </w:p>
    <w:p w14:paraId="58F27BA7" w14:textId="77777777" w:rsidR="007A16A4" w:rsidRDefault="007A16A4" w:rsidP="00C834CB">
      <w:pPr>
        <w:pStyle w:val="Subtitle"/>
      </w:pPr>
      <w:proofErr w:type="spellStart"/>
      <w:r>
        <w:t>EasyGov.swiss</w:t>
      </w:r>
      <w:proofErr w:type="spellEnd"/>
    </w:p>
    <w:p w14:paraId="697E8ADC" w14:textId="4364B9C8" w:rsidR="007A16A4" w:rsidRDefault="00E71AC9" w:rsidP="007A16A4">
      <w:hyperlink r:id="rId112" w:anchor="/" w:history="1">
        <w:proofErr w:type="spellStart"/>
        <w:r w:rsidR="007A16A4" w:rsidRPr="009333BB">
          <w:rPr>
            <w:rStyle w:val="Hyperlink"/>
          </w:rPr>
          <w:t>EasyGov</w:t>
        </w:r>
        <w:proofErr w:type="spellEnd"/>
      </w:hyperlink>
      <w:r w:rsidR="007A16A4">
        <w:t xml:space="preserve"> is a secure and reliable platform which allows companies to electronically process authorisation, application and reporting procedures </w:t>
      </w:r>
      <w:r w:rsidR="00EE551B">
        <w:t>fro</w:t>
      </w:r>
      <w:r w:rsidR="003A745E">
        <w:t>m</w:t>
      </w:r>
      <w:r w:rsidR="007A16A4">
        <w:t xml:space="preserve"> a single location. This portal relieves and saves costs – both for companies and the authorities. Version 1.0 of the </w:t>
      </w:r>
      <w:proofErr w:type="spellStart"/>
      <w:r w:rsidR="007A16A4">
        <w:t>EasyGov.swiss</w:t>
      </w:r>
      <w:proofErr w:type="spellEnd"/>
      <w:r w:rsidR="007A16A4">
        <w:t xml:space="preserve"> platform was launched on 6 November 2017. The number of services provided will be extended in the coming years, so that the most sought-after authority services will have been made available by the end of 2019. It currently provides the following authority services:</w:t>
      </w:r>
    </w:p>
    <w:p w14:paraId="36A207EB" w14:textId="4CDEB321" w:rsidR="007A16A4" w:rsidRDefault="007A16A4" w:rsidP="007A0EE2">
      <w:pPr>
        <w:numPr>
          <w:ilvl w:val="0"/>
          <w:numId w:val="40"/>
        </w:numPr>
      </w:pPr>
      <w:r>
        <w:t>Company foundation;</w:t>
      </w:r>
    </w:p>
    <w:p w14:paraId="01168EBA" w14:textId="653752A9" w:rsidR="007A16A4" w:rsidRDefault="007A16A4" w:rsidP="007A0EE2">
      <w:pPr>
        <w:numPr>
          <w:ilvl w:val="0"/>
          <w:numId w:val="40"/>
        </w:numPr>
      </w:pPr>
      <w:r>
        <w:t>Registration with the OASI, the VAT, and accident insurance;</w:t>
      </w:r>
    </w:p>
    <w:p w14:paraId="236AD5DE" w14:textId="4283CE4B" w:rsidR="00E43B39" w:rsidRDefault="007A16A4" w:rsidP="00E43B39">
      <w:pPr>
        <w:numPr>
          <w:ilvl w:val="0"/>
          <w:numId w:val="40"/>
        </w:numPr>
      </w:pPr>
      <w:r>
        <w:t>Registration and changes with the Commercial Register</w:t>
      </w:r>
      <w:r w:rsidR="007A0EE2">
        <w:t>.</w:t>
      </w:r>
    </w:p>
    <w:p w14:paraId="0F7B1EE1" w14:textId="0DA5A30C" w:rsidR="00FE0CC3" w:rsidRDefault="00EE551B" w:rsidP="00B249E4">
      <w:r>
        <w:t>By</w:t>
      </w:r>
      <w:r w:rsidR="00B249E4" w:rsidRPr="00B249E4">
        <w:t xml:space="preserve"> the end of 2018, 21 government services were available on the portal </w:t>
      </w:r>
      <w:r>
        <w:t>with</w:t>
      </w:r>
      <w:r w:rsidR="00B249E4" w:rsidRPr="00B249E4">
        <w:t xml:space="preserve"> more than 9,000 </w:t>
      </w:r>
      <w:r>
        <w:t>were</w:t>
      </w:r>
      <w:r w:rsidR="00B249E4" w:rsidRPr="00B249E4">
        <w:t xml:space="preserve"> registered.</w:t>
      </w:r>
      <w:r w:rsidR="00B249E4">
        <w:t xml:space="preserve"> </w:t>
      </w:r>
      <w:r w:rsidR="00B249E4" w:rsidRPr="00B249E4">
        <w:t>The number of services provided will be extended in the coming years</w:t>
      </w:r>
      <w:r>
        <w:t>;</w:t>
      </w:r>
      <w:r w:rsidR="00B249E4" w:rsidRPr="00B249E4">
        <w:t xml:space="preserve"> the most sought-after authority services will have been made available by the end of 2019.</w:t>
      </w:r>
    </w:p>
    <w:p w14:paraId="440689B4" w14:textId="46131212" w:rsidR="00993C61" w:rsidRDefault="009E225C" w:rsidP="009E225C">
      <w:pPr>
        <w:pStyle w:val="Subtitle"/>
      </w:pPr>
      <w:r w:rsidRPr="009E225C">
        <w:t>iGovPortal.ch</w:t>
      </w:r>
    </w:p>
    <w:p w14:paraId="64A911E1" w14:textId="15FD07EF" w:rsidR="009E225C" w:rsidRDefault="009E225C" w:rsidP="009E225C">
      <w:r w:rsidRPr="009E225C">
        <w:t xml:space="preserve">The canton of Jura is creating the prerequisites for various authorities to be able to use </w:t>
      </w:r>
      <w:r>
        <w:t>a similar</w:t>
      </w:r>
      <w:r w:rsidRPr="009E225C">
        <w:t xml:space="preserve"> portal infrastructure. This should be available in several languages. Fribourg and St. Gallen have introduced the portal as the first pilot cantons. The canton of Solothurn is now a member since 1 January 2019.</w:t>
      </w:r>
    </w:p>
    <w:p w14:paraId="44E06E90" w14:textId="038F8593" w:rsidR="0009775E" w:rsidRDefault="0009775E" w:rsidP="0009775E">
      <w:pPr>
        <w:pStyle w:val="Subtitle"/>
      </w:pPr>
      <w:r>
        <w:t xml:space="preserve">Elections </w:t>
      </w:r>
      <w:r w:rsidR="00CA47B6">
        <w:t>R</w:t>
      </w:r>
      <w:r>
        <w:t xml:space="preserve">esults </w:t>
      </w:r>
      <w:r w:rsidR="00CA47B6">
        <w:t>P</w:t>
      </w:r>
      <w:r>
        <w:t>ortal</w:t>
      </w:r>
    </w:p>
    <w:p w14:paraId="70FE63D9" w14:textId="77777777" w:rsidR="0009775E" w:rsidRDefault="0009775E" w:rsidP="0009775E">
      <w:pPr>
        <w:pStyle w:val="BodyText"/>
      </w:pPr>
      <w:r w:rsidRPr="00375C33">
        <w:t>The three cantons of Grisons, Schwyz and Zug have together developed an online portal for publishing the results of elections and votes.</w:t>
      </w:r>
    </w:p>
    <w:p w14:paraId="49209615" w14:textId="34040057" w:rsidR="004E7F4E" w:rsidRDefault="004E7F4E" w:rsidP="004E7F4E">
      <w:pPr>
        <w:pStyle w:val="Subtitle"/>
      </w:pPr>
      <w:r>
        <w:t xml:space="preserve">VAT </w:t>
      </w:r>
      <w:r w:rsidR="00CA47B6">
        <w:t>T</w:t>
      </w:r>
      <w:r>
        <w:t>ransactions</w:t>
      </w:r>
    </w:p>
    <w:p w14:paraId="7AF9A59A" w14:textId="7CC6CF84" w:rsidR="004E7F4E" w:rsidRDefault="00EE551B" w:rsidP="004E7F4E">
      <w:r>
        <w:t>For o</w:t>
      </w:r>
      <w:r w:rsidR="004E7F4E">
        <w:t>nline deadline extension</w:t>
      </w:r>
      <w:r>
        <w:t>s</w:t>
      </w:r>
      <w:r w:rsidR="004E7F4E">
        <w:t>, request</w:t>
      </w:r>
      <w:r>
        <w:t>s</w:t>
      </w:r>
      <w:r w:rsidR="004E7F4E">
        <w:t xml:space="preserve"> for settlement of accounts according to received fees, statemen</w:t>
      </w:r>
      <w:r>
        <w:t>ts</w:t>
      </w:r>
      <w:r w:rsidR="004E7F4E">
        <w:t xml:space="preserve"> of subordination</w:t>
      </w:r>
      <w:r>
        <w:t xml:space="preserve"> and</w:t>
      </w:r>
      <w:r w:rsidR="004E7F4E">
        <w:t xml:space="preserve"> balance tax rate method</w:t>
      </w:r>
      <w:r>
        <w:t>s</w:t>
      </w:r>
      <w:r w:rsidR="004E7F4E">
        <w:t>.</w:t>
      </w:r>
    </w:p>
    <w:p w14:paraId="6BD00C41" w14:textId="4047F990" w:rsidR="00C97EC7" w:rsidRDefault="00C97EC7" w:rsidP="00C97EC7">
      <w:pPr>
        <w:pStyle w:val="Subtitle"/>
      </w:pPr>
      <w:r>
        <w:t xml:space="preserve">Online </w:t>
      </w:r>
      <w:r w:rsidR="00CA47B6">
        <w:t>D</w:t>
      </w:r>
      <w:r>
        <w:t xml:space="preserve">esk for Swiss </w:t>
      </w:r>
      <w:r w:rsidR="00CA47B6">
        <w:t>N</w:t>
      </w:r>
      <w:r>
        <w:t xml:space="preserve">ationals </w:t>
      </w:r>
      <w:r w:rsidR="00CA47B6">
        <w:t>R</w:t>
      </w:r>
      <w:r>
        <w:t xml:space="preserve">esiding </w:t>
      </w:r>
      <w:r w:rsidR="00CA47B6">
        <w:t>A</w:t>
      </w:r>
      <w:r>
        <w:t>broad</w:t>
      </w:r>
    </w:p>
    <w:p w14:paraId="0273C109" w14:textId="6B37445C" w:rsidR="00C97EC7" w:rsidRPr="00F57208" w:rsidRDefault="00C97EC7" w:rsidP="00C97EC7">
      <w:r>
        <w:t xml:space="preserve">With the </w:t>
      </w:r>
      <w:hyperlink r:id="rId113" w:history="1">
        <w:r w:rsidRPr="006703A5">
          <w:rPr>
            <w:rStyle w:val="Hyperlink"/>
          </w:rPr>
          <w:t>online desk Swiss nationals residing abroad</w:t>
        </w:r>
      </w:hyperlink>
      <w:r>
        <w:t xml:space="preserve"> have the possibility to access consular services, such as registering in the Swiss Abroad Register, notifications of changes of civil status, changes of address etc.</w:t>
      </w:r>
    </w:p>
    <w:p w14:paraId="40E001B9" w14:textId="77777777" w:rsidR="003730DF" w:rsidRPr="001F36DA" w:rsidRDefault="003730DF" w:rsidP="001F36DA">
      <w:pPr>
        <w:pStyle w:val="Heading2"/>
      </w:pPr>
      <w:bookmarkStart w:id="49" w:name="_Toc1474990"/>
      <w:r w:rsidRPr="00F55DE6">
        <w:t>Networks</w:t>
      </w:r>
      <w:bookmarkEnd w:id="49"/>
    </w:p>
    <w:p w14:paraId="737480CF" w14:textId="71B77B63" w:rsidR="00C84CF6" w:rsidRDefault="00C84CF6" w:rsidP="00C84CF6">
      <w:pPr>
        <w:pStyle w:val="Subtitle"/>
      </w:pPr>
      <w:r>
        <w:t xml:space="preserve">Federal Office of Information Technology, Systems and Telecommunication (FOITT) </w:t>
      </w:r>
    </w:p>
    <w:p w14:paraId="6CAEE22F" w14:textId="069C358E" w:rsidR="005523ED" w:rsidRPr="00F57208" w:rsidRDefault="00E71AC9" w:rsidP="00C84CF6">
      <w:hyperlink r:id="rId114" w:history="1">
        <w:r w:rsidR="00C84CF6" w:rsidRPr="001F0421">
          <w:rPr>
            <w:rStyle w:val="Hyperlink"/>
          </w:rPr>
          <w:t>FOITT</w:t>
        </w:r>
      </w:hyperlink>
      <w:r w:rsidR="00C84CF6">
        <w:t xml:space="preserve"> is one of the internal ICT service providers in the Federal Administration. It supports the administration by developing and providing efficient, secure, user- and public-friendly IT solutions.</w:t>
      </w:r>
    </w:p>
    <w:p w14:paraId="0C2805F6" w14:textId="77777777" w:rsidR="003730DF" w:rsidRPr="00F55DE6" w:rsidRDefault="003730DF" w:rsidP="001F36DA">
      <w:pPr>
        <w:pStyle w:val="Heading2"/>
      </w:pPr>
      <w:bookmarkStart w:id="50" w:name="_Toc1474991"/>
      <w:r w:rsidRPr="00F55DE6">
        <w:lastRenderedPageBreak/>
        <w:t xml:space="preserve">Data </w:t>
      </w:r>
      <w:r w:rsidRPr="001F36DA">
        <w:t>Exchange</w:t>
      </w:r>
      <w:bookmarkEnd w:id="50"/>
    </w:p>
    <w:p w14:paraId="76795C98" w14:textId="6D015317" w:rsidR="005523ED" w:rsidRDefault="00136EA7" w:rsidP="00136EA7">
      <w:pPr>
        <w:pStyle w:val="Subtitle"/>
      </w:pPr>
      <w:proofErr w:type="spellStart"/>
      <w:r>
        <w:t>Sedex</w:t>
      </w:r>
      <w:proofErr w:type="spellEnd"/>
    </w:p>
    <w:p w14:paraId="66DD99EE" w14:textId="15DFA9C1" w:rsidR="00136EA7" w:rsidRPr="00136EA7" w:rsidRDefault="00D40B79" w:rsidP="00136EA7">
      <w:r w:rsidRPr="00D40B79">
        <w:t xml:space="preserve">Once-Only is a core principle in the eGovernment Strategy from 2020-2023, prepared by the organization eGovernment Switzerland. Today in Switzerland, the data exchange platform </w:t>
      </w:r>
      <w:proofErr w:type="spellStart"/>
      <w:r w:rsidRPr="00D40B79">
        <w:t>sedex</w:t>
      </w:r>
      <w:proofErr w:type="spellEnd"/>
      <w:r w:rsidRPr="00D40B79">
        <w:t xml:space="preserve"> offers organizations such as public authorities, health insurance companies etc. the ability to transfer data securely.</w:t>
      </w:r>
    </w:p>
    <w:p w14:paraId="28E23632" w14:textId="77777777" w:rsidR="003730DF" w:rsidRPr="00F55DE6" w:rsidRDefault="003730DF" w:rsidP="001F36DA">
      <w:pPr>
        <w:pStyle w:val="Heading2"/>
      </w:pPr>
      <w:bookmarkStart w:id="51" w:name="_Toc1474992"/>
      <w:proofErr w:type="spellStart"/>
      <w:r w:rsidRPr="00F55DE6">
        <w:t>eID</w:t>
      </w:r>
      <w:proofErr w:type="spellEnd"/>
      <w:r w:rsidRPr="00F55DE6">
        <w:t xml:space="preserve"> and </w:t>
      </w:r>
      <w:r w:rsidRPr="001F36DA">
        <w:t>Trust</w:t>
      </w:r>
      <w:r w:rsidRPr="00F55DE6">
        <w:t xml:space="preserve"> Services</w:t>
      </w:r>
      <w:bookmarkEnd w:id="51"/>
    </w:p>
    <w:p w14:paraId="465CA3DB" w14:textId="243DF0B7" w:rsidR="00F80DA7" w:rsidRPr="00F80DA7" w:rsidRDefault="00F80DA7" w:rsidP="00F80DA7">
      <w:pPr>
        <w:pStyle w:val="Subtitle"/>
      </w:pPr>
      <w:bookmarkStart w:id="52" w:name="_Toc1474993"/>
      <w:r w:rsidRPr="00F80DA7">
        <w:t xml:space="preserve">ID </w:t>
      </w:r>
      <w:r w:rsidR="00CA47B6">
        <w:t>C</w:t>
      </w:r>
      <w:r w:rsidRPr="00F80DA7">
        <w:t>ards</w:t>
      </w:r>
    </w:p>
    <w:p w14:paraId="0860C7DC" w14:textId="7213E7F9" w:rsidR="00947EA4" w:rsidRDefault="00F80DA7" w:rsidP="00947EA4">
      <w:r w:rsidRPr="00F80DA7">
        <w:t xml:space="preserve">Until further notice, the </w:t>
      </w:r>
      <w:hyperlink r:id="rId115" w:history="1">
        <w:r w:rsidRPr="00D77E7B">
          <w:rPr>
            <w:rStyle w:val="Hyperlink"/>
          </w:rPr>
          <w:t>Swiss ID card</w:t>
        </w:r>
      </w:hyperlink>
      <w:r w:rsidRPr="00F80DA7">
        <w:t xml:space="preserve"> will continue to be issued in the form of a plastic photo-card</w:t>
      </w:r>
      <w:r w:rsidR="00EE551B">
        <w:t xml:space="preserve"> </w:t>
      </w:r>
      <w:r w:rsidRPr="00F80DA7">
        <w:t>without a chip or electronically stored data.</w:t>
      </w:r>
    </w:p>
    <w:p w14:paraId="099A1568" w14:textId="30F0BA3D" w:rsidR="009F3C9C" w:rsidRDefault="009F3C9C" w:rsidP="009F3C9C">
      <w:pPr>
        <w:pStyle w:val="Subtitle"/>
      </w:pPr>
      <w:proofErr w:type="spellStart"/>
      <w:r>
        <w:t>SuisseID</w:t>
      </w:r>
      <w:proofErr w:type="spellEnd"/>
      <w:r w:rsidR="00C60B2C">
        <w:t xml:space="preserve">, </w:t>
      </w:r>
      <w:proofErr w:type="spellStart"/>
      <w:r w:rsidR="00C60B2C">
        <w:t>SwissID</w:t>
      </w:r>
      <w:proofErr w:type="spellEnd"/>
      <w:r w:rsidR="00C60B2C">
        <w:t>, Mobile ID and E-ID</w:t>
      </w:r>
    </w:p>
    <w:p w14:paraId="7733EFCC" w14:textId="00B72064" w:rsidR="009F3C9C" w:rsidRDefault="00E71AC9" w:rsidP="009F3C9C">
      <w:hyperlink r:id="rId116" w:history="1">
        <w:proofErr w:type="spellStart"/>
        <w:r w:rsidR="009F3C9C" w:rsidRPr="00AD59D5">
          <w:rPr>
            <w:rStyle w:val="Hyperlink"/>
          </w:rPr>
          <w:t>SuisseID</w:t>
        </w:r>
        <w:proofErr w:type="spellEnd"/>
      </w:hyperlink>
      <w:r w:rsidR="009F3C9C">
        <w:t xml:space="preserve"> enables people to identify themselves uniquely online and to add a valid electronic signature to contracts. It is a digital passport and </w:t>
      </w:r>
      <w:r w:rsidR="00EE551B">
        <w:t xml:space="preserve">electronic </w:t>
      </w:r>
      <w:r w:rsidR="009F3C9C">
        <w:t xml:space="preserve">signature </w:t>
      </w:r>
      <w:r w:rsidR="00EE551B">
        <w:t xml:space="preserve">all </w:t>
      </w:r>
      <w:r w:rsidR="009F3C9C">
        <w:t>in one.</w:t>
      </w:r>
    </w:p>
    <w:p w14:paraId="1E836E15" w14:textId="77777777" w:rsidR="009F3C9C" w:rsidRDefault="009F3C9C" w:rsidP="009F3C9C">
      <w:r>
        <w:t xml:space="preserve">The </w:t>
      </w:r>
      <w:proofErr w:type="spellStart"/>
      <w:r>
        <w:t>SuisseID</w:t>
      </w:r>
      <w:proofErr w:type="spellEnd"/>
      <w:r>
        <w:t xml:space="preserve"> comprises the following three elements:</w:t>
      </w:r>
    </w:p>
    <w:p w14:paraId="3322D09B" w14:textId="77777777" w:rsidR="009F3C9C" w:rsidRPr="00465747" w:rsidRDefault="009F3C9C" w:rsidP="0039383C">
      <w:pPr>
        <w:pStyle w:val="Style3"/>
        <w:rPr>
          <w:b/>
        </w:rPr>
      </w:pPr>
      <w:r w:rsidRPr="00465747">
        <w:rPr>
          <w:b/>
        </w:rPr>
        <w:t>Electronic proof of identity</w:t>
      </w:r>
    </w:p>
    <w:p w14:paraId="59A98DE5" w14:textId="77777777" w:rsidR="009F3C9C" w:rsidRDefault="009F3C9C" w:rsidP="0039383C">
      <w:pPr>
        <w:pStyle w:val="Style3"/>
        <w:numPr>
          <w:ilvl w:val="0"/>
          <w:numId w:val="0"/>
        </w:numPr>
        <w:ind w:left="714"/>
      </w:pPr>
      <w:r>
        <w:t>Facilitates participation to all electronic services requiring a secure identification of users/customers.</w:t>
      </w:r>
    </w:p>
    <w:p w14:paraId="58B55DE3" w14:textId="77777777" w:rsidR="009F3C9C" w:rsidRPr="00465747" w:rsidRDefault="009F3C9C" w:rsidP="0039383C">
      <w:pPr>
        <w:pStyle w:val="Style3"/>
        <w:rPr>
          <w:b/>
        </w:rPr>
      </w:pPr>
      <w:r w:rsidRPr="00465747">
        <w:rPr>
          <w:b/>
        </w:rPr>
        <w:t>Qualified electronic signature</w:t>
      </w:r>
    </w:p>
    <w:p w14:paraId="40DFA32F" w14:textId="2F83DFD6" w:rsidR="009F3C9C" w:rsidRDefault="009F3C9C" w:rsidP="0039383C">
      <w:pPr>
        <w:pStyle w:val="Style3"/>
        <w:numPr>
          <w:ilvl w:val="0"/>
          <w:numId w:val="0"/>
        </w:numPr>
        <w:ind w:left="714"/>
      </w:pPr>
      <w:r>
        <w:t xml:space="preserve">Facilitates the electronic signing of documents. Digital signatures cannot be </w:t>
      </w:r>
      <w:r w:rsidR="006F6BD1">
        <w:t>counterfeited,</w:t>
      </w:r>
      <w:r>
        <w:t xml:space="preserve"> and, by law, they are equivalent to traditional signatures.</w:t>
      </w:r>
    </w:p>
    <w:p w14:paraId="5E84141F" w14:textId="77777777" w:rsidR="009F3C9C" w:rsidRPr="00465747" w:rsidRDefault="009F3C9C" w:rsidP="0039383C">
      <w:pPr>
        <w:pStyle w:val="Style3"/>
        <w:rPr>
          <w:b/>
        </w:rPr>
      </w:pPr>
      <w:r w:rsidRPr="00465747">
        <w:rPr>
          <w:b/>
        </w:rPr>
        <w:t>Transparency regarding business-relevant personal attributes</w:t>
      </w:r>
    </w:p>
    <w:p w14:paraId="0C04BF22" w14:textId="77777777" w:rsidR="009F3C9C" w:rsidRDefault="009F3C9C" w:rsidP="0039383C">
      <w:pPr>
        <w:pStyle w:val="Style3"/>
        <w:numPr>
          <w:ilvl w:val="0"/>
          <w:numId w:val="0"/>
        </w:numPr>
        <w:ind w:left="714"/>
      </w:pPr>
      <w:r>
        <w:t xml:space="preserve">Persons listed in professional (or other) registers and directories </w:t>
      </w:r>
      <w:proofErr w:type="gramStart"/>
      <w:r>
        <w:t>are able to</w:t>
      </w:r>
      <w:proofErr w:type="gramEnd"/>
      <w:r>
        <w:t xml:space="preserve"> substantiate unequivocally the correctness of these personal attributes to third parties.</w:t>
      </w:r>
    </w:p>
    <w:p w14:paraId="767F8B6B" w14:textId="30018FB5" w:rsidR="008E6D6C" w:rsidRDefault="009F3C9C" w:rsidP="00CB5610">
      <w:r>
        <w:t xml:space="preserve">A new generation of digital identity – </w:t>
      </w:r>
      <w:hyperlink r:id="rId117" w:history="1">
        <w:proofErr w:type="spellStart"/>
        <w:r w:rsidRPr="001E1E2F">
          <w:rPr>
            <w:rStyle w:val="Hyperlink"/>
          </w:rPr>
          <w:t>SwissID</w:t>
        </w:r>
        <w:proofErr w:type="spellEnd"/>
      </w:hyperlink>
      <w:r>
        <w:t xml:space="preserve"> – has been available since spring 2017. Th</w:t>
      </w:r>
      <w:r w:rsidR="00EE551B">
        <w:t>is</w:t>
      </w:r>
      <w:r>
        <w:t xml:space="preserve"> new </w:t>
      </w:r>
      <w:proofErr w:type="spellStart"/>
      <w:r>
        <w:t>SwissID</w:t>
      </w:r>
      <w:proofErr w:type="spellEnd"/>
      <w:r>
        <w:t xml:space="preserve"> </w:t>
      </w:r>
      <w:r w:rsidR="00EE551B">
        <w:t>did not</w:t>
      </w:r>
      <w:r>
        <w:t xml:space="preserve"> replac</w:t>
      </w:r>
      <w:r w:rsidR="00EE551B">
        <w:t>e</w:t>
      </w:r>
      <w:r>
        <w:t xml:space="preserve"> the </w:t>
      </w:r>
      <w:proofErr w:type="spellStart"/>
      <w:r>
        <w:t>SuisseID</w:t>
      </w:r>
      <w:proofErr w:type="spellEnd"/>
      <w:r w:rsidR="00EE551B">
        <w:t xml:space="preserve"> which </w:t>
      </w:r>
      <w:r w:rsidR="00705C01">
        <w:t>remained available</w:t>
      </w:r>
      <w:r>
        <w:t xml:space="preserve"> as a product. Nothing change</w:t>
      </w:r>
      <w:r w:rsidR="00EE551B">
        <w:t>d</w:t>
      </w:r>
      <w:r>
        <w:t xml:space="preserve"> for </w:t>
      </w:r>
      <w:proofErr w:type="spellStart"/>
      <w:r>
        <w:t>SuisseID</w:t>
      </w:r>
      <w:proofErr w:type="spellEnd"/>
      <w:r>
        <w:t xml:space="preserve"> users</w:t>
      </w:r>
      <w:r w:rsidR="00EE551B">
        <w:t xml:space="preserve">; they could </w:t>
      </w:r>
      <w:proofErr w:type="gramStart"/>
      <w:r w:rsidR="00EE551B">
        <w:t xml:space="preserve">still </w:t>
      </w:r>
      <w:r>
        <w:t>continue</w:t>
      </w:r>
      <w:proofErr w:type="gramEnd"/>
      <w:r>
        <w:t xml:space="preserve"> using </w:t>
      </w:r>
      <w:r w:rsidR="00EE551B">
        <w:t>their old ID</w:t>
      </w:r>
      <w:r>
        <w:t xml:space="preserve"> as before. Both services complement</w:t>
      </w:r>
      <w:r w:rsidR="00EE551B">
        <w:t>ed</w:t>
      </w:r>
      <w:r>
        <w:t xml:space="preserve"> each other’s functionality; in the medium term,</w:t>
      </w:r>
      <w:r w:rsidR="00D0614E">
        <w:t xml:space="preserve"> </w:t>
      </w:r>
      <w:r w:rsidR="00EE551B">
        <w:t xml:space="preserve">however, </w:t>
      </w:r>
      <w:proofErr w:type="spellStart"/>
      <w:r>
        <w:t>SuisseID</w:t>
      </w:r>
      <w:proofErr w:type="spellEnd"/>
      <w:r>
        <w:t xml:space="preserve"> will be incorporated into </w:t>
      </w:r>
      <w:proofErr w:type="spellStart"/>
      <w:r>
        <w:t>SwissID</w:t>
      </w:r>
      <w:proofErr w:type="spellEnd"/>
      <w:r>
        <w:t>.</w:t>
      </w:r>
    </w:p>
    <w:p w14:paraId="0AEA3E5C" w14:textId="6E0E93FD" w:rsidR="001B7784" w:rsidRPr="001B7784" w:rsidRDefault="001B7784" w:rsidP="00465747">
      <w:r w:rsidRPr="001B7784">
        <w:t xml:space="preserve">In Switzerland, </w:t>
      </w:r>
      <w:r w:rsidR="00BA3502">
        <w:t>other forms of electronic identity are also available</w:t>
      </w:r>
      <w:r w:rsidR="00056F71">
        <w:t>:</w:t>
      </w:r>
    </w:p>
    <w:p w14:paraId="063280F1" w14:textId="40504DAB" w:rsidR="001B7784" w:rsidRDefault="001B7784" w:rsidP="001B7784">
      <w:pPr>
        <w:numPr>
          <w:ilvl w:val="0"/>
          <w:numId w:val="45"/>
        </w:numPr>
      </w:pPr>
      <w:r w:rsidRPr="001B7784">
        <w:t xml:space="preserve">The </w:t>
      </w:r>
      <w:hyperlink r:id="rId118" w:history="1">
        <w:r w:rsidRPr="002668E0">
          <w:rPr>
            <w:rStyle w:val="Hyperlink"/>
          </w:rPr>
          <w:t>Mobile ID</w:t>
        </w:r>
      </w:hyperlink>
      <w:r w:rsidRPr="001B7784">
        <w:t xml:space="preserve"> is a joint solution of various Swiss mobile service providers and serves two-factor authentication. It is used as a login or as an authori</w:t>
      </w:r>
      <w:r w:rsidR="00CA47B6">
        <w:t>s</w:t>
      </w:r>
      <w:r w:rsidRPr="001B7784">
        <w:t>ation method. For example, to release a transfer from one bank account to another. In the form of a text message, a request is sent to the mobile phone and confirmed by entering the Mobile ID PIN</w:t>
      </w:r>
      <w:r w:rsidR="00480260">
        <w:t>.</w:t>
      </w:r>
    </w:p>
    <w:p w14:paraId="247D3F1A" w14:textId="38B11F2A" w:rsidR="00FB6C32" w:rsidRDefault="00FB4979" w:rsidP="00576CC7">
      <w:pPr>
        <w:numPr>
          <w:ilvl w:val="0"/>
          <w:numId w:val="45"/>
        </w:numPr>
      </w:pPr>
      <w:r>
        <w:t>A</w:t>
      </w:r>
      <w:r w:rsidRPr="000E6DB0">
        <w:t xml:space="preserve"> state-approved digital identity (</w:t>
      </w:r>
      <w:hyperlink r:id="rId119" w:history="1">
        <w:r w:rsidRPr="00D0614E">
          <w:rPr>
            <w:rStyle w:val="Hyperlink"/>
          </w:rPr>
          <w:t>E-ID</w:t>
        </w:r>
      </w:hyperlink>
      <w:r w:rsidRPr="000E6DB0">
        <w:t>)</w:t>
      </w:r>
      <w:r>
        <w:t xml:space="preserve"> the introduction of which was approved by t</w:t>
      </w:r>
      <w:r w:rsidR="00854F9E" w:rsidRPr="000E6DB0">
        <w:t>he National Council on 20 March 2018. The federal government is responsible for the identification of a person. The E-ID is</w:t>
      </w:r>
      <w:r w:rsidR="008533EC">
        <w:t xml:space="preserve"> </w:t>
      </w:r>
      <w:r w:rsidR="008533EC" w:rsidRPr="008533EC">
        <w:t>valid nationally and internationally</w:t>
      </w:r>
      <w:r w:rsidR="008533EC">
        <w:t xml:space="preserve"> and is</w:t>
      </w:r>
      <w:r w:rsidR="00854F9E" w:rsidRPr="000E6DB0">
        <w:t xml:space="preserve"> issued by private providers, </w:t>
      </w:r>
      <w:r w:rsidR="00854F9E">
        <w:t xml:space="preserve">the </w:t>
      </w:r>
      <w:r w:rsidR="00854F9E" w:rsidRPr="000E6DB0">
        <w:t>so-called Identity Providers (</w:t>
      </w:r>
      <w:proofErr w:type="spellStart"/>
      <w:r w:rsidR="00854F9E" w:rsidRPr="000E6DB0">
        <w:t>IdP</w:t>
      </w:r>
      <w:proofErr w:type="spellEnd"/>
      <w:r w:rsidR="00854F9E" w:rsidRPr="000E6DB0">
        <w:t>).</w:t>
      </w:r>
    </w:p>
    <w:p w14:paraId="2A790C50" w14:textId="4ED5B21D" w:rsidR="008E6D6C" w:rsidRDefault="00FE0CB1" w:rsidP="00465747">
      <w:pPr>
        <w:pStyle w:val="Subtitle"/>
        <w:keepNext/>
      </w:pPr>
      <w:r w:rsidRPr="00FE0CB1">
        <w:t>Public Key Infrastructure (PKI)</w:t>
      </w:r>
    </w:p>
    <w:p w14:paraId="771EE18B" w14:textId="649479BA" w:rsidR="002C2C9A" w:rsidRDefault="002C2C9A" w:rsidP="00465747">
      <w:pPr>
        <w:keepNext/>
      </w:pPr>
      <w:r w:rsidRPr="002C2C9A">
        <w:t>On 1 January 2005, the legal regulations on the electronic signature (</w:t>
      </w:r>
      <w:proofErr w:type="spellStart"/>
      <w:r w:rsidRPr="002C2C9A">
        <w:t>ZertES</w:t>
      </w:r>
      <w:proofErr w:type="spellEnd"/>
      <w:r w:rsidRPr="002C2C9A">
        <w:t xml:space="preserve">, </w:t>
      </w:r>
      <w:proofErr w:type="spellStart"/>
      <w:r w:rsidRPr="002C2C9A">
        <w:t>VzertED</w:t>
      </w:r>
      <w:proofErr w:type="spellEnd"/>
      <w:r w:rsidRPr="002C2C9A">
        <w:t xml:space="preserve"> and the corresponding amendments) entered into force. This mean</w:t>
      </w:r>
      <w:r w:rsidR="00C13633">
        <w:t>t</w:t>
      </w:r>
      <w:r w:rsidRPr="002C2C9A">
        <w:t xml:space="preserve"> that the </w:t>
      </w:r>
      <w:proofErr w:type="spellStart"/>
      <w:r w:rsidRPr="002C2C9A">
        <w:t>ZertES</w:t>
      </w:r>
      <w:proofErr w:type="spellEnd"/>
      <w:r w:rsidRPr="002C2C9A">
        <w:t xml:space="preserve">-compliant electronic signature </w:t>
      </w:r>
      <w:r w:rsidR="00C13633">
        <w:t>was</w:t>
      </w:r>
      <w:r w:rsidRPr="002C2C9A">
        <w:t xml:space="preserve"> legally equivalent to a handwritten signature</w:t>
      </w:r>
      <w:r w:rsidR="00C13633">
        <w:t xml:space="preserve">, anchoring in law </w:t>
      </w:r>
      <w:r w:rsidRPr="002C2C9A">
        <w:t xml:space="preserve">the accountability of the owner of the signing key. Recognition of the respective certification service provider </w:t>
      </w:r>
      <w:r w:rsidR="00C13633">
        <w:t>resided with a</w:t>
      </w:r>
      <w:r w:rsidRPr="002C2C9A">
        <w:t xml:space="preserve"> certification service </w:t>
      </w:r>
      <w:r w:rsidR="00C13633">
        <w:t>that met</w:t>
      </w:r>
      <w:r w:rsidR="00C13633" w:rsidRPr="002C2C9A">
        <w:t xml:space="preserve"> </w:t>
      </w:r>
      <w:r w:rsidRPr="002C2C9A">
        <w:t xml:space="preserve">the requirements of the law. The </w:t>
      </w:r>
      <w:hyperlink r:id="rId120" w:history="1">
        <w:r w:rsidRPr="006C004D">
          <w:rPr>
            <w:rStyle w:val="Hyperlink"/>
          </w:rPr>
          <w:t xml:space="preserve">Federal Office of IT, Systems and </w:t>
        </w:r>
        <w:r w:rsidRPr="006C004D">
          <w:rPr>
            <w:rStyle w:val="Hyperlink"/>
          </w:rPr>
          <w:lastRenderedPageBreak/>
          <w:t>Telecommunications (FOITT)</w:t>
        </w:r>
      </w:hyperlink>
      <w:r w:rsidRPr="002C2C9A">
        <w:t xml:space="preserve"> provide</w:t>
      </w:r>
      <w:r w:rsidR="00C13633">
        <w:t>d</w:t>
      </w:r>
      <w:r w:rsidRPr="002C2C9A">
        <w:t xml:space="preserve"> its </w:t>
      </w:r>
      <w:hyperlink r:id="rId121" w:history="1">
        <w:r w:rsidR="00576CC7">
          <w:rPr>
            <w:rStyle w:val="Hyperlink"/>
          </w:rPr>
          <w:t>admin PKI</w:t>
        </w:r>
      </w:hyperlink>
      <w:r w:rsidRPr="002C2C9A">
        <w:t xml:space="preserve"> solution, a security service basis for the Confederation and cantons. FOITT </w:t>
      </w:r>
      <w:r w:rsidR="00C13633">
        <w:t>was</w:t>
      </w:r>
      <w:r w:rsidRPr="002C2C9A">
        <w:t xml:space="preserve"> recognised by all cantons and by the Swiss Information Technology Conference (SITC) as the leading provider of digital certificates.</w:t>
      </w:r>
    </w:p>
    <w:p w14:paraId="5926F6A0" w14:textId="06D3F3C7" w:rsidR="003730DF" w:rsidRPr="007C590B" w:rsidRDefault="003730DF" w:rsidP="001F36DA">
      <w:pPr>
        <w:pStyle w:val="Heading2"/>
        <w:rPr>
          <w:lang w:val="fr-LU"/>
        </w:rPr>
      </w:pPr>
      <w:proofErr w:type="spellStart"/>
      <w:r w:rsidRPr="007C590B">
        <w:rPr>
          <w:lang w:val="fr-LU"/>
        </w:rPr>
        <w:t>eProcurement</w:t>
      </w:r>
      <w:bookmarkEnd w:id="52"/>
      <w:proofErr w:type="spellEnd"/>
    </w:p>
    <w:p w14:paraId="5B4DEBAE" w14:textId="679DEFC0" w:rsidR="00747685" w:rsidRPr="007C590B" w:rsidRDefault="00747685" w:rsidP="00747685">
      <w:pPr>
        <w:pStyle w:val="Subtitle"/>
        <w:rPr>
          <w:lang w:val="fr-LU"/>
        </w:rPr>
      </w:pPr>
      <w:r w:rsidRPr="007C590B">
        <w:rPr>
          <w:lang w:val="fr-LU"/>
        </w:rPr>
        <w:t xml:space="preserve">National </w:t>
      </w:r>
      <w:proofErr w:type="spellStart"/>
      <w:r w:rsidRPr="007C590B">
        <w:rPr>
          <w:lang w:val="fr-LU"/>
        </w:rPr>
        <w:t>eProcurement</w:t>
      </w:r>
      <w:proofErr w:type="spellEnd"/>
      <w:r w:rsidRPr="007C590B">
        <w:rPr>
          <w:lang w:val="fr-LU"/>
        </w:rPr>
        <w:t xml:space="preserve"> </w:t>
      </w:r>
      <w:r w:rsidR="00CA47B6">
        <w:rPr>
          <w:lang w:val="fr-LU"/>
        </w:rPr>
        <w:t>P</w:t>
      </w:r>
      <w:r w:rsidRPr="007C590B">
        <w:rPr>
          <w:lang w:val="fr-LU"/>
        </w:rPr>
        <w:t>latform simap.ch</w:t>
      </w:r>
    </w:p>
    <w:p w14:paraId="46D03436" w14:textId="1C8F5A65" w:rsidR="005523ED" w:rsidRPr="00F57208" w:rsidRDefault="00747685" w:rsidP="00747685">
      <w:r>
        <w:t xml:space="preserve">The </w:t>
      </w:r>
      <w:hyperlink r:id="rId122" w:history="1">
        <w:r w:rsidRPr="00430230">
          <w:rPr>
            <w:rStyle w:val="Hyperlink"/>
          </w:rPr>
          <w:t>platform</w:t>
        </w:r>
      </w:hyperlink>
      <w:r>
        <w:t xml:space="preserve"> is shared by the federal government, cantons and communes for public procurement purposes. Bidders and </w:t>
      </w:r>
      <w:r w:rsidR="00C13633">
        <w:t xml:space="preserve">interested </w:t>
      </w:r>
      <w:r>
        <w:t xml:space="preserve">companies </w:t>
      </w:r>
      <w:r w:rsidR="00C13633">
        <w:t>receive</w:t>
      </w:r>
      <w:r>
        <w:t xml:space="preserve"> an overview of all existing contracts across Switzerland and can download both the tenders and tender documents.</w:t>
      </w:r>
    </w:p>
    <w:p w14:paraId="3C6FDE86" w14:textId="77777777" w:rsidR="003730DF" w:rsidRPr="00F55DE6" w:rsidRDefault="003730DF" w:rsidP="001F36DA">
      <w:pPr>
        <w:pStyle w:val="Heading2"/>
      </w:pPr>
      <w:bookmarkStart w:id="53" w:name="_Toc1474994"/>
      <w:proofErr w:type="spellStart"/>
      <w:r w:rsidRPr="001F36DA">
        <w:t>eInvoicing</w:t>
      </w:r>
      <w:bookmarkEnd w:id="53"/>
      <w:proofErr w:type="spellEnd"/>
    </w:p>
    <w:p w14:paraId="4142A323" w14:textId="77777777" w:rsidR="002F0CD8" w:rsidRDefault="002F0CD8" w:rsidP="002F0CD8">
      <w:pPr>
        <w:rPr>
          <w:rFonts w:eastAsia="Arial"/>
        </w:rPr>
      </w:pPr>
      <w:r>
        <w:rPr>
          <w:rFonts w:eastAsia="Arial"/>
        </w:rPr>
        <w:t xml:space="preserve">No </w:t>
      </w:r>
      <w:proofErr w:type="gramStart"/>
      <w:r>
        <w:rPr>
          <w:rFonts w:eastAsia="Arial"/>
        </w:rPr>
        <w:t>particular infrastructure</w:t>
      </w:r>
      <w:proofErr w:type="gramEnd"/>
      <w:r>
        <w:rPr>
          <w:rFonts w:eastAsia="Arial"/>
        </w:rPr>
        <w:t xml:space="preserve"> in this field was reported to date.</w:t>
      </w:r>
    </w:p>
    <w:p w14:paraId="04CD9383" w14:textId="77777777" w:rsidR="003730DF" w:rsidRPr="00F55DE6" w:rsidRDefault="003730DF" w:rsidP="001F36DA">
      <w:pPr>
        <w:pStyle w:val="Heading2"/>
      </w:pPr>
      <w:bookmarkStart w:id="54" w:name="_Toc1474995"/>
      <w:proofErr w:type="spellStart"/>
      <w:r w:rsidRPr="001F36DA">
        <w:t>ePayment</w:t>
      </w:r>
      <w:bookmarkEnd w:id="54"/>
      <w:proofErr w:type="spellEnd"/>
    </w:p>
    <w:p w14:paraId="5DA0B76B" w14:textId="1A23CD5F" w:rsidR="005523ED" w:rsidRPr="00F57208" w:rsidRDefault="005D61B9" w:rsidP="00166297">
      <w:r>
        <w:rPr>
          <w:rFonts w:eastAsia="Arial"/>
        </w:rPr>
        <w:t xml:space="preserve">No </w:t>
      </w:r>
      <w:proofErr w:type="gramStart"/>
      <w:r>
        <w:rPr>
          <w:rFonts w:eastAsia="Arial"/>
        </w:rPr>
        <w:t>particular infrastructure</w:t>
      </w:r>
      <w:proofErr w:type="gramEnd"/>
      <w:r>
        <w:rPr>
          <w:rFonts w:eastAsia="Arial"/>
        </w:rPr>
        <w:t xml:space="preserve"> in this field was reported to date</w:t>
      </w:r>
      <w:r w:rsidR="005523ED" w:rsidRPr="00F57208">
        <w:t>.</w:t>
      </w:r>
    </w:p>
    <w:p w14:paraId="79A971DD" w14:textId="77777777" w:rsidR="003730DF" w:rsidRPr="00F55DE6" w:rsidRDefault="003730DF" w:rsidP="001F36DA">
      <w:pPr>
        <w:pStyle w:val="Heading2"/>
      </w:pPr>
      <w:bookmarkStart w:id="55" w:name="_Toc1474996"/>
      <w:r w:rsidRPr="00F55DE6">
        <w:t xml:space="preserve">Knowledge </w:t>
      </w:r>
      <w:r w:rsidRPr="001F36DA">
        <w:t>Management</w:t>
      </w:r>
      <w:bookmarkEnd w:id="55"/>
    </w:p>
    <w:p w14:paraId="74821DFF" w14:textId="35A1C588" w:rsidR="005523ED" w:rsidRPr="00F57208" w:rsidRDefault="005D61B9" w:rsidP="00166297">
      <w:r>
        <w:rPr>
          <w:rFonts w:eastAsia="Arial"/>
        </w:rPr>
        <w:t xml:space="preserve">No </w:t>
      </w:r>
      <w:proofErr w:type="gramStart"/>
      <w:r>
        <w:rPr>
          <w:rFonts w:eastAsia="Arial"/>
        </w:rPr>
        <w:t>particular infrastructure</w:t>
      </w:r>
      <w:proofErr w:type="gramEnd"/>
      <w:r>
        <w:rPr>
          <w:rFonts w:eastAsia="Arial"/>
        </w:rPr>
        <w:t xml:space="preserve"> in this field was reported to date</w:t>
      </w:r>
      <w:r w:rsidR="005523ED" w:rsidRPr="00F57208">
        <w:t>.</w:t>
      </w:r>
    </w:p>
    <w:p w14:paraId="3EC5C370" w14:textId="59AA82BC" w:rsidR="003730DF" w:rsidRPr="00F55DE6" w:rsidRDefault="003730DF" w:rsidP="001F36DA">
      <w:pPr>
        <w:pStyle w:val="Heading2"/>
      </w:pPr>
      <w:bookmarkStart w:id="56" w:name="_Toc1474997"/>
      <w:r w:rsidRPr="00F55DE6">
        <w:t>Cross</w:t>
      </w:r>
      <w:r w:rsidR="00187B04">
        <w:t>-</w:t>
      </w:r>
      <w:r w:rsidRPr="00F55DE6">
        <w:t>border platforms</w:t>
      </w:r>
      <w:bookmarkEnd w:id="56"/>
    </w:p>
    <w:p w14:paraId="43E766A5" w14:textId="31037643" w:rsidR="005523ED" w:rsidRDefault="008A7608" w:rsidP="008A7608">
      <w:pPr>
        <w:pStyle w:val="Subtitle"/>
      </w:pPr>
      <w:r>
        <w:t xml:space="preserve">EU </w:t>
      </w:r>
      <w:r w:rsidR="00CA47B6">
        <w:t>I</w:t>
      </w:r>
      <w:r>
        <w:t>nitiatives</w:t>
      </w:r>
    </w:p>
    <w:p w14:paraId="79990590" w14:textId="4CFF4532" w:rsidR="00A9367F" w:rsidRDefault="00A9367F" w:rsidP="00A9367F">
      <w:r>
        <w:t xml:space="preserve">Switzerland is a member of </w:t>
      </w:r>
      <w:hyperlink r:id="rId123" w:history="1">
        <w:r w:rsidRPr="00B014CA">
          <w:rPr>
            <w:rStyle w:val="Hyperlink"/>
          </w:rPr>
          <w:t xml:space="preserve">EUCARIS </w:t>
        </w:r>
      </w:hyperlink>
      <w:r>
        <w:t xml:space="preserve">(European CAR and driving license Information System) and </w:t>
      </w:r>
      <w:hyperlink r:id="rId124" w:history="1">
        <w:r w:rsidRPr="00385973">
          <w:rPr>
            <w:rStyle w:val="Hyperlink"/>
          </w:rPr>
          <w:t>INSPIRE</w:t>
        </w:r>
        <w:r w:rsidR="002F0899">
          <w:rPr>
            <w:rStyle w:val="Hyperlink"/>
          </w:rPr>
          <w:t>.</w:t>
        </w:r>
        <w:r w:rsidRPr="00385973">
          <w:rPr>
            <w:rStyle w:val="Hyperlink"/>
          </w:rPr>
          <w:t xml:space="preserve"> </w:t>
        </w:r>
      </w:hyperlink>
      <w:r>
        <w:t xml:space="preserve"> </w:t>
      </w:r>
    </w:p>
    <w:p w14:paraId="7E776BF5" w14:textId="6A464513" w:rsidR="00A9367F" w:rsidRDefault="00A9367F" w:rsidP="00A9367F">
      <w:r>
        <w:t xml:space="preserve">INSPIRE is a directive to share spatial data with European public authorities. It aims to use this information towards the improvement of the environment and includes data from administrative units, transport networks, protected sites, elevation, population distribution, energy resources, utility and government services, natural risks zones etc. INSPIRE was founded on interoperability basics. Member countries have agreed on common standards to describe and share spatial data between public authorities. In Switzerland, </w:t>
      </w:r>
      <w:r w:rsidR="00C13633">
        <w:t>t</w:t>
      </w:r>
      <w:r>
        <w:t>he Federal office of Topography is responsible for managing Swiss spatial data. Through its platform geocat.ch</w:t>
      </w:r>
      <w:r w:rsidR="00C13633">
        <w:t>,</w:t>
      </w:r>
      <w:r>
        <w:t xml:space="preserve"> 86% of data is available to the public. Furthermore </w:t>
      </w:r>
      <w:hyperlink r:id="rId125" w:history="1">
        <w:r w:rsidRPr="002F0899">
          <w:rPr>
            <w:rStyle w:val="Hyperlink"/>
          </w:rPr>
          <w:t xml:space="preserve">Strategy </w:t>
        </w:r>
        <w:r w:rsidR="00C13633">
          <w:rPr>
            <w:rStyle w:val="Hyperlink"/>
          </w:rPr>
          <w:t>F</w:t>
        </w:r>
        <w:r w:rsidRPr="002F0899">
          <w:rPr>
            <w:rStyle w:val="Hyperlink"/>
          </w:rPr>
          <w:t>ocus for 2020</w:t>
        </w:r>
      </w:hyperlink>
      <w:r>
        <w:t xml:space="preserve"> clearly describes the office´s ambitions towards creating a transparent and open government. </w:t>
      </w:r>
      <w:proofErr w:type="gramStart"/>
      <w:r>
        <w:t>Despite the fact that</w:t>
      </w:r>
      <w:proofErr w:type="gramEnd"/>
      <w:r>
        <w:t xml:space="preserve"> the Swiss government has no legal obligation to participate, it aims to implement semantic and technical compatibility procedures in order to adhere to international requirements by using INSPIRE as its geo-data index.</w:t>
      </w:r>
    </w:p>
    <w:p w14:paraId="46759682" w14:textId="139B6F8F" w:rsidR="00A9367F" w:rsidRDefault="00A9367F" w:rsidP="00A9367F">
      <w:r>
        <w:t xml:space="preserve">Switzerland´s parliament agreed to improve EU criminal record checking. Although they are not a member of </w:t>
      </w:r>
      <w:hyperlink r:id="rId126" w:history="1">
        <w:r w:rsidRPr="00977786">
          <w:rPr>
            <w:rStyle w:val="Hyperlink"/>
          </w:rPr>
          <w:t xml:space="preserve">ECRIS </w:t>
        </w:r>
      </w:hyperlink>
      <w:r>
        <w:t xml:space="preserve">(European Criminal Records Information Exchange System) Simonetta Sommaruga the Minister of Justice is considering it as an option. ECRIS was established in 2012 and is linked to member state authorities’ national databases allowing fast and efficient criminal record checks. </w:t>
      </w:r>
    </w:p>
    <w:p w14:paraId="6E7DC5B1" w14:textId="1EE93CC4" w:rsidR="008A7608" w:rsidRDefault="00A9367F" w:rsidP="00A9367F">
      <w:r>
        <w:t>Nevertheless</w:t>
      </w:r>
      <w:r w:rsidR="00C13633">
        <w:t>,</w:t>
      </w:r>
      <w:r>
        <w:t xml:space="preserve"> Switzerland is already connected to border security and migration information systems such as the </w:t>
      </w:r>
      <w:hyperlink r:id="rId127" w:history="1">
        <w:r w:rsidRPr="00292518">
          <w:rPr>
            <w:rStyle w:val="Hyperlink"/>
          </w:rPr>
          <w:t>Schengen Information System</w:t>
        </w:r>
      </w:hyperlink>
      <w:r>
        <w:t xml:space="preserve"> (SIS), </w:t>
      </w:r>
      <w:proofErr w:type="spellStart"/>
      <w:r w:rsidRPr="00B97917">
        <w:t>Eurodac</w:t>
      </w:r>
      <w:proofErr w:type="spellEnd"/>
      <w:r w:rsidR="00C13633">
        <w:t>,</w:t>
      </w:r>
      <w:r>
        <w:t xml:space="preserve"> which established the EU asylum fingerprints database</w:t>
      </w:r>
      <w:r w:rsidR="00C13633">
        <w:t>,</w:t>
      </w:r>
      <w:r>
        <w:t xml:space="preserve"> and is a participant in the following future systems </w:t>
      </w:r>
      <w:hyperlink r:id="rId128" w:history="1">
        <w:r w:rsidRPr="00B97917">
          <w:rPr>
            <w:rStyle w:val="Hyperlink"/>
          </w:rPr>
          <w:t>European Travel Information and Authorisation System</w:t>
        </w:r>
      </w:hyperlink>
      <w:r>
        <w:t xml:space="preserve"> (ETIAS) and </w:t>
      </w:r>
      <w:hyperlink r:id="rId129" w:history="1">
        <w:r w:rsidRPr="00B97917">
          <w:rPr>
            <w:rStyle w:val="Hyperlink"/>
          </w:rPr>
          <w:t>Entry/Exit System</w:t>
        </w:r>
      </w:hyperlink>
      <w:r>
        <w:t xml:space="preserve"> (EES).</w:t>
      </w:r>
    </w:p>
    <w:p w14:paraId="1F59A24F" w14:textId="77777777" w:rsidR="003730DF" w:rsidRPr="00F55DE6" w:rsidRDefault="003730DF" w:rsidP="001F36DA">
      <w:pPr>
        <w:pStyle w:val="Heading2"/>
      </w:pPr>
      <w:bookmarkStart w:id="57" w:name="_Toc1474998"/>
      <w:r w:rsidRPr="00F55DE6">
        <w:lastRenderedPageBreak/>
        <w:t xml:space="preserve">Base </w:t>
      </w:r>
      <w:r w:rsidRPr="001F36DA">
        <w:t>registries</w:t>
      </w:r>
      <w:bookmarkEnd w:id="57"/>
    </w:p>
    <w:p w14:paraId="2EDD7269" w14:textId="77777777" w:rsidR="00EB7D79" w:rsidRDefault="00EB7D79" w:rsidP="00EB7D79">
      <w:pPr>
        <w:pStyle w:val="Subtitle"/>
      </w:pPr>
      <w:r w:rsidRPr="005D69B1">
        <w:t>Personal Civil Status Register</w:t>
      </w:r>
    </w:p>
    <w:p w14:paraId="4CB4666C" w14:textId="24D4CAA3" w:rsidR="005523ED" w:rsidRPr="00F57208" w:rsidRDefault="00EB7D79" w:rsidP="00166297">
      <w:r w:rsidRPr="00311396">
        <w:t xml:space="preserve">All civil status data is recorded using the electronic </w:t>
      </w:r>
      <w:hyperlink r:id="rId130" w:history="1">
        <w:r w:rsidRPr="006D284E">
          <w:rPr>
            <w:rStyle w:val="Hyperlink"/>
          </w:rPr>
          <w:t>Personal Civil Status Register (INFOSTAR)</w:t>
        </w:r>
      </w:hyperlink>
      <w:r w:rsidRPr="00311396">
        <w:t>. Persons whose civil status data has not been transferred to INFOSTAR are issued a printed copy from the traditional family register (family registration certificate). Persons whose data is recorded in INFOSTAR receive a registered civil status document. INFOSTAR automates and connects the civil registry offices throughout Switzerland. The informatics service centre (ISC) of the Federal Department of Justice and Police maintains and operates INFOSTAR</w:t>
      </w:r>
      <w:r w:rsidR="005523ED" w:rsidRPr="00F57208">
        <w:t>.</w:t>
      </w:r>
    </w:p>
    <w:p w14:paraId="3FCA2024" w14:textId="77777777" w:rsidR="005523ED" w:rsidRPr="005523ED" w:rsidRDefault="005523ED" w:rsidP="005523ED">
      <w:pPr>
        <w:pStyle w:val="BodyText"/>
      </w:pPr>
    </w:p>
    <w:p w14:paraId="483FD5ED" w14:textId="77777777" w:rsidR="003730DF" w:rsidRDefault="000A7546" w:rsidP="005523ED">
      <w:pPr>
        <w:pStyle w:val="Heading1"/>
      </w:pPr>
      <w:r>
        <w:br w:type="page"/>
      </w:r>
      <w:bookmarkStart w:id="58" w:name="_Toc13471951"/>
      <w:r w:rsidR="003730DF">
        <w:lastRenderedPageBreak/>
        <w:t>Digital Government Services for Citizens</w:t>
      </w:r>
      <w:bookmarkEnd w:id="58"/>
      <w:r w:rsidR="003730DF">
        <w:t xml:space="preserve"> </w:t>
      </w:r>
    </w:p>
    <w:p w14:paraId="1FAB0095" w14:textId="32F5C037" w:rsidR="003B6E2C" w:rsidRDefault="003B6E2C" w:rsidP="003B6E2C">
      <w:r w:rsidRPr="0094442F">
        <w:t xml:space="preserve">The information in this section presents an overview of the basic public services provided to the citizens. These were identified taking inspiration </w:t>
      </w:r>
      <w:r w:rsidRPr="00E666D3">
        <w:t xml:space="preserve">from </w:t>
      </w:r>
      <w:hyperlink r:id="rId131" w:history="1">
        <w:r w:rsidRPr="00465747">
          <w:rPr>
            <w:rStyle w:val="Hyperlink"/>
            <w:rFonts w:cs="Arial"/>
            <w:szCs w:val="20"/>
          </w:rPr>
          <w:t>Your Europe</w:t>
        </w:r>
      </w:hyperlink>
      <w:r w:rsidRPr="0094442F">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272AE090" w14:textId="77777777" w:rsidR="003B6E2C" w:rsidRPr="003B6E2C" w:rsidRDefault="003B6E2C" w:rsidP="003B6E2C">
      <w:r w:rsidRPr="003B6E2C">
        <w:t>The groups of services for citizens are as follows:</w:t>
      </w:r>
    </w:p>
    <w:p w14:paraId="1E845833" w14:textId="77777777" w:rsidR="00A86633" w:rsidRDefault="00A86633" w:rsidP="0039383C">
      <w:pPr>
        <w:pStyle w:val="Style3"/>
      </w:pPr>
      <w:r>
        <w:t>Travel</w:t>
      </w:r>
    </w:p>
    <w:p w14:paraId="56386AD4" w14:textId="77777777" w:rsidR="00A86633" w:rsidRDefault="00A86633" w:rsidP="0039383C">
      <w:pPr>
        <w:pStyle w:val="Style3"/>
      </w:pPr>
      <w:r>
        <w:t>Work and retirement</w:t>
      </w:r>
    </w:p>
    <w:p w14:paraId="4D6719BC" w14:textId="77777777" w:rsidR="00A86633" w:rsidRDefault="00A86633" w:rsidP="0039383C">
      <w:pPr>
        <w:pStyle w:val="Style3"/>
      </w:pPr>
      <w:r>
        <w:t>Vehicles</w:t>
      </w:r>
    </w:p>
    <w:p w14:paraId="07532F85" w14:textId="77777777" w:rsidR="00A86633" w:rsidRDefault="00A86633" w:rsidP="0039383C">
      <w:pPr>
        <w:pStyle w:val="Style3"/>
      </w:pPr>
      <w:r>
        <w:t>Residence formalities</w:t>
      </w:r>
    </w:p>
    <w:p w14:paraId="1D52BC36" w14:textId="77777777" w:rsidR="00A86633" w:rsidRDefault="00A86633" w:rsidP="0039383C">
      <w:pPr>
        <w:pStyle w:val="Style3"/>
      </w:pPr>
      <w:r>
        <w:t>Education and youth</w:t>
      </w:r>
    </w:p>
    <w:p w14:paraId="0A0B349E" w14:textId="77777777" w:rsidR="00A86633" w:rsidRDefault="00A86633" w:rsidP="0039383C">
      <w:pPr>
        <w:pStyle w:val="Style3"/>
      </w:pPr>
      <w:r>
        <w:t>Health</w:t>
      </w:r>
    </w:p>
    <w:p w14:paraId="6AEE526F" w14:textId="77777777" w:rsidR="00A86633" w:rsidRDefault="00A86633" w:rsidP="0039383C">
      <w:pPr>
        <w:pStyle w:val="Style3"/>
      </w:pPr>
      <w:r>
        <w:t xml:space="preserve">Family </w:t>
      </w:r>
    </w:p>
    <w:p w14:paraId="53DD5FA3" w14:textId="77777777" w:rsidR="00A86633" w:rsidRPr="00837273" w:rsidRDefault="00A86633" w:rsidP="0039383C">
      <w:pPr>
        <w:pStyle w:val="Style3"/>
      </w:pPr>
      <w:r>
        <w:t xml:space="preserve">Consumers    </w:t>
      </w:r>
    </w:p>
    <w:p w14:paraId="6EAADF08" w14:textId="77777777" w:rsidR="00A86633" w:rsidRDefault="00A86633" w:rsidP="00A86633">
      <w:pPr>
        <w:pStyle w:val="Heading2"/>
      </w:pPr>
      <w:bookmarkStart w:id="59" w:name="_Toc1475000"/>
      <w:r w:rsidRPr="001F36DA">
        <w:t>Travel</w:t>
      </w:r>
      <w:bookmarkEnd w:id="59"/>
      <w:r w:rsidRPr="00391174">
        <w:t xml:space="preserve"> </w:t>
      </w:r>
    </w:p>
    <w:tbl>
      <w:tblPr>
        <w:tblW w:w="4881" w:type="pct"/>
        <w:tblInd w:w="108" w:type="dxa"/>
        <w:tblCellMar>
          <w:top w:w="60" w:type="dxa"/>
          <w:bottom w:w="60" w:type="dxa"/>
        </w:tblCellMar>
        <w:tblLook w:val="01E0" w:firstRow="1" w:lastRow="1" w:firstColumn="1" w:lastColumn="1" w:noHBand="0" w:noVBand="0"/>
      </w:tblPr>
      <w:tblGrid>
        <w:gridCol w:w="1702"/>
        <w:gridCol w:w="7087"/>
      </w:tblGrid>
      <w:tr w:rsidR="00A86633" w:rsidRPr="00F502C9" w14:paraId="748F5966" w14:textId="77777777" w:rsidTr="00754901">
        <w:trPr>
          <w:trHeight w:val="94"/>
        </w:trPr>
        <w:tc>
          <w:tcPr>
            <w:tcW w:w="5000" w:type="pct"/>
            <w:gridSpan w:val="2"/>
            <w:shd w:val="clear" w:color="auto" w:fill="EFFBFF"/>
          </w:tcPr>
          <w:p w14:paraId="2C3B288C" w14:textId="344850F7" w:rsidR="00A86633" w:rsidRPr="00380CBF" w:rsidRDefault="00A86633" w:rsidP="008D79DB">
            <w:pPr>
              <w:pStyle w:val="Subtitle"/>
            </w:pPr>
            <w:r w:rsidRPr="00380CBF">
              <w:t>Document</w:t>
            </w:r>
            <w:r w:rsidR="00C13633" w:rsidRPr="00380CBF">
              <w:t>s</w:t>
            </w:r>
            <w:r w:rsidRPr="00380CBF">
              <w:t xml:space="preserve"> </w:t>
            </w:r>
            <w:r w:rsidR="008F1107" w:rsidRPr="00380CBF">
              <w:t>y</w:t>
            </w:r>
            <w:r w:rsidRPr="00380CBF">
              <w:t xml:space="preserve">ou </w:t>
            </w:r>
            <w:r w:rsidR="008F1107" w:rsidRPr="00380CBF">
              <w:t>n</w:t>
            </w:r>
            <w:r w:rsidRPr="00380CBF">
              <w:t xml:space="preserve">eed for </w:t>
            </w:r>
            <w:r w:rsidR="008F1107" w:rsidRPr="00380CBF">
              <w:t>t</w:t>
            </w:r>
            <w:r w:rsidRPr="00380CBF">
              <w:t>ravel in Europe</w:t>
            </w:r>
          </w:p>
        </w:tc>
      </w:tr>
      <w:tr w:rsidR="00A86633" w:rsidRPr="00AB3753" w14:paraId="66474960" w14:textId="77777777" w:rsidTr="00754901">
        <w:trPr>
          <w:trHeight w:val="198"/>
        </w:trPr>
        <w:tc>
          <w:tcPr>
            <w:tcW w:w="5000" w:type="pct"/>
            <w:gridSpan w:val="2"/>
            <w:shd w:val="clear" w:color="auto" w:fill="auto"/>
          </w:tcPr>
          <w:p w14:paraId="3A659664" w14:textId="5ED39553" w:rsidR="00A86633" w:rsidRPr="00166297" w:rsidRDefault="00A31816" w:rsidP="00A86633">
            <w:pPr>
              <w:rPr>
                <w:b/>
              </w:rPr>
            </w:pPr>
            <w:r w:rsidRPr="00A31816">
              <w:rPr>
                <w:b/>
              </w:rPr>
              <w:t>Passport</w:t>
            </w:r>
          </w:p>
        </w:tc>
      </w:tr>
      <w:tr w:rsidR="00A86633" w:rsidRPr="00AB3753" w14:paraId="17D75B3F" w14:textId="77777777" w:rsidTr="00754901">
        <w:trPr>
          <w:trHeight w:val="198"/>
        </w:trPr>
        <w:tc>
          <w:tcPr>
            <w:tcW w:w="968" w:type="pct"/>
            <w:shd w:val="clear" w:color="auto" w:fill="auto"/>
          </w:tcPr>
          <w:p w14:paraId="57D6D9EA" w14:textId="77777777" w:rsidR="00A86633" w:rsidRPr="00AB3753" w:rsidRDefault="00A86633" w:rsidP="00A86633">
            <w:r w:rsidRPr="00AB3753">
              <w:t>Responsibility:</w:t>
            </w:r>
          </w:p>
        </w:tc>
        <w:tc>
          <w:tcPr>
            <w:tcW w:w="4032" w:type="pct"/>
            <w:shd w:val="clear" w:color="auto" w:fill="auto"/>
          </w:tcPr>
          <w:p w14:paraId="6872D161" w14:textId="33351388" w:rsidR="00A86633" w:rsidRPr="00AB3753" w:rsidRDefault="00065BF5" w:rsidP="00A86633">
            <w:r w:rsidRPr="00065BF5">
              <w:t>'</w:t>
            </w:r>
            <w:proofErr w:type="spellStart"/>
            <w:r w:rsidRPr="00065BF5">
              <w:t>Passeport</w:t>
            </w:r>
            <w:proofErr w:type="spellEnd"/>
            <w:r w:rsidRPr="00065BF5">
              <w:t xml:space="preserve"> Suisse', Federal Office of Police, individual cantons and communes</w:t>
            </w:r>
          </w:p>
        </w:tc>
      </w:tr>
      <w:tr w:rsidR="00A86633" w:rsidRPr="00AB3753" w14:paraId="5FD81A34" w14:textId="77777777" w:rsidTr="00754901">
        <w:trPr>
          <w:trHeight w:val="37"/>
        </w:trPr>
        <w:tc>
          <w:tcPr>
            <w:tcW w:w="968" w:type="pct"/>
            <w:shd w:val="clear" w:color="auto" w:fill="auto"/>
          </w:tcPr>
          <w:p w14:paraId="3BD42DAB" w14:textId="77777777" w:rsidR="00A86633" w:rsidRPr="00AB3753" w:rsidRDefault="00A86633" w:rsidP="00A86633">
            <w:r w:rsidRPr="00AB3753">
              <w:t xml:space="preserve">Website: </w:t>
            </w:r>
          </w:p>
        </w:tc>
        <w:tc>
          <w:tcPr>
            <w:tcW w:w="4032" w:type="pct"/>
            <w:shd w:val="clear" w:color="auto" w:fill="auto"/>
          </w:tcPr>
          <w:p w14:paraId="55E8D249" w14:textId="1920FA4B" w:rsidR="00836D47" w:rsidRPr="00AB3753" w:rsidRDefault="00E71AC9" w:rsidP="00A86633">
            <w:hyperlink r:id="rId132" w:history="1">
              <w:r w:rsidR="001B7784">
                <w:rPr>
                  <w:rStyle w:val="Hyperlink"/>
                </w:rPr>
                <w:t>https://www.fedpol.admin.ch/fedpol/de/home/pass---</w:t>
              </w:r>
              <w:proofErr w:type="spellStart"/>
              <w:r w:rsidR="001B7784">
                <w:rPr>
                  <w:rStyle w:val="Hyperlink"/>
                </w:rPr>
                <w:t>identitaetskarte</w:t>
              </w:r>
              <w:proofErr w:type="spellEnd"/>
              <w:r w:rsidR="001B7784">
                <w:rPr>
                  <w:rStyle w:val="Hyperlink"/>
                </w:rPr>
                <w:t>/pass.html</w:t>
              </w:r>
            </w:hyperlink>
          </w:p>
        </w:tc>
      </w:tr>
      <w:tr w:rsidR="00A86633" w:rsidRPr="00AB3753" w14:paraId="1E61F137" w14:textId="77777777" w:rsidTr="00754901">
        <w:trPr>
          <w:trHeight w:val="242"/>
        </w:trPr>
        <w:tc>
          <w:tcPr>
            <w:tcW w:w="968" w:type="pct"/>
            <w:shd w:val="clear" w:color="auto" w:fill="auto"/>
          </w:tcPr>
          <w:p w14:paraId="00721503" w14:textId="77777777" w:rsidR="00A86633" w:rsidRPr="00AB3753" w:rsidRDefault="00A86633" w:rsidP="00A86633">
            <w:r w:rsidRPr="00AB3753">
              <w:t xml:space="preserve">Description: </w:t>
            </w:r>
          </w:p>
        </w:tc>
        <w:tc>
          <w:tcPr>
            <w:tcW w:w="4032" w:type="pct"/>
            <w:shd w:val="clear" w:color="auto" w:fill="auto"/>
          </w:tcPr>
          <w:p w14:paraId="339CB895" w14:textId="4FB0AA7C" w:rsidR="00A86633" w:rsidRPr="00AB3753" w:rsidRDefault="00C245AA" w:rsidP="00A86633">
            <w:r w:rsidRPr="00C245AA">
              <w:t>Switzerland issues biometric passports ('Pass 10') which feature an electronic chip containing the holder's facial image and two digital fingerprints, in addition to personal data. Responsibility for the entire delivery process lies with the competent commune units in the cantons of residence in Switzerland and the diplomatic and consular representations abroad. Information on documents needed and forms to download are available online for each canton and corresponding commune of residence.</w:t>
            </w:r>
          </w:p>
        </w:tc>
      </w:tr>
    </w:tbl>
    <w:p w14:paraId="63EE71BA" w14:textId="77777777" w:rsidR="00A86633" w:rsidRDefault="00A86633" w:rsidP="00A86633">
      <w:pPr>
        <w:pStyle w:val="Heading2"/>
      </w:pPr>
      <w:bookmarkStart w:id="60" w:name="_Toc1475001"/>
      <w:r w:rsidRPr="00DE7566">
        <w:t xml:space="preserve">Work and </w:t>
      </w:r>
      <w:r w:rsidRPr="001F36DA">
        <w:t>retirement</w:t>
      </w:r>
      <w:bookmarkEnd w:id="60"/>
    </w:p>
    <w:tbl>
      <w:tblPr>
        <w:tblW w:w="4881" w:type="pct"/>
        <w:tblInd w:w="108" w:type="dxa"/>
        <w:tblLayout w:type="fixed"/>
        <w:tblCellMar>
          <w:top w:w="60" w:type="dxa"/>
          <w:bottom w:w="60" w:type="dxa"/>
        </w:tblCellMar>
        <w:tblLook w:val="01E0" w:firstRow="1" w:lastRow="1" w:firstColumn="1" w:lastColumn="1" w:noHBand="0" w:noVBand="0"/>
      </w:tblPr>
      <w:tblGrid>
        <w:gridCol w:w="1702"/>
        <w:gridCol w:w="7087"/>
      </w:tblGrid>
      <w:tr w:rsidR="00A86633" w:rsidRPr="00AB3753" w14:paraId="092855C1" w14:textId="77777777" w:rsidTr="00754901">
        <w:trPr>
          <w:trHeight w:val="93"/>
        </w:trPr>
        <w:tc>
          <w:tcPr>
            <w:tcW w:w="5000" w:type="pct"/>
            <w:gridSpan w:val="2"/>
            <w:shd w:val="clear" w:color="auto" w:fill="EFFBFF"/>
          </w:tcPr>
          <w:p w14:paraId="4F22E7ED" w14:textId="5556F4C3" w:rsidR="00A86633" w:rsidRPr="00AB3753" w:rsidRDefault="00A86633" w:rsidP="006B3DFB">
            <w:pPr>
              <w:pStyle w:val="Subtitle"/>
            </w:pPr>
            <w:r>
              <w:t xml:space="preserve">Professional </w:t>
            </w:r>
            <w:r w:rsidR="008F1107">
              <w:t>q</w:t>
            </w:r>
            <w:r>
              <w:t>ualifications</w:t>
            </w:r>
          </w:p>
        </w:tc>
      </w:tr>
      <w:tr w:rsidR="00A86633" w:rsidRPr="00AB3753" w14:paraId="0867BC9E" w14:textId="77777777" w:rsidTr="00754901">
        <w:trPr>
          <w:trHeight w:val="198"/>
        </w:trPr>
        <w:tc>
          <w:tcPr>
            <w:tcW w:w="5000" w:type="pct"/>
            <w:gridSpan w:val="2"/>
            <w:shd w:val="clear" w:color="auto" w:fill="auto"/>
          </w:tcPr>
          <w:p w14:paraId="6B6E7ABE" w14:textId="28AC0813" w:rsidR="00A86633" w:rsidRPr="00AB3753" w:rsidRDefault="00CF053E" w:rsidP="00A86633">
            <w:r w:rsidRPr="00CF053E">
              <w:rPr>
                <w:b/>
              </w:rPr>
              <w:t>Job search services by labour offices</w:t>
            </w:r>
          </w:p>
        </w:tc>
      </w:tr>
      <w:tr w:rsidR="00A86633" w:rsidRPr="00B970ED" w14:paraId="4CA66C31" w14:textId="77777777" w:rsidTr="00754901">
        <w:trPr>
          <w:trHeight w:val="198"/>
        </w:trPr>
        <w:tc>
          <w:tcPr>
            <w:tcW w:w="968" w:type="pct"/>
            <w:shd w:val="clear" w:color="auto" w:fill="auto"/>
          </w:tcPr>
          <w:p w14:paraId="0EBBBAF7" w14:textId="77777777" w:rsidR="00A86633" w:rsidRPr="00AB3753" w:rsidRDefault="00A86633" w:rsidP="00A86633">
            <w:r w:rsidRPr="00AB3753">
              <w:t>Responsibility:</w:t>
            </w:r>
          </w:p>
        </w:tc>
        <w:tc>
          <w:tcPr>
            <w:tcW w:w="4032" w:type="pct"/>
            <w:shd w:val="clear" w:color="auto" w:fill="auto"/>
          </w:tcPr>
          <w:p w14:paraId="530046BC" w14:textId="35B62445" w:rsidR="00A86633" w:rsidRPr="00B970ED" w:rsidRDefault="002E6C98" w:rsidP="00A86633">
            <w:r w:rsidRPr="002E6C98">
              <w:t>Federal Department of Economic Affairs, Federal Personal Office</w:t>
            </w:r>
          </w:p>
        </w:tc>
      </w:tr>
      <w:tr w:rsidR="00A86633" w:rsidRPr="00AB3753" w14:paraId="5F68A2CA" w14:textId="77777777" w:rsidTr="00754901">
        <w:trPr>
          <w:trHeight w:val="36"/>
        </w:trPr>
        <w:tc>
          <w:tcPr>
            <w:tcW w:w="968" w:type="pct"/>
            <w:shd w:val="clear" w:color="auto" w:fill="auto"/>
          </w:tcPr>
          <w:p w14:paraId="27918219" w14:textId="77777777" w:rsidR="00A86633" w:rsidRPr="00AB3753" w:rsidRDefault="00A86633" w:rsidP="00A86633">
            <w:r w:rsidRPr="00AB3753">
              <w:t xml:space="preserve">Website: </w:t>
            </w:r>
          </w:p>
        </w:tc>
        <w:tc>
          <w:tcPr>
            <w:tcW w:w="4032" w:type="pct"/>
            <w:shd w:val="clear" w:color="auto" w:fill="auto"/>
          </w:tcPr>
          <w:p w14:paraId="54C04B0B" w14:textId="033085C4" w:rsidR="00E00D67" w:rsidRDefault="00E71AC9" w:rsidP="00A86633">
            <w:hyperlink r:id="rId133" w:anchor="/home" w:history="1">
              <w:r w:rsidR="00E00D67" w:rsidRPr="00BA2CAF">
                <w:rPr>
                  <w:rStyle w:val="Hyperlink"/>
                </w:rPr>
                <w:t>https://www.job-room.ch/#/home</w:t>
              </w:r>
            </w:hyperlink>
            <w:r w:rsidR="00E00D67" w:rsidRPr="00E00D67">
              <w:t>;</w:t>
            </w:r>
          </w:p>
          <w:p w14:paraId="1438BAF2" w14:textId="3FAFEAD1" w:rsidR="00E00D67" w:rsidRPr="00AB3753" w:rsidRDefault="00E71AC9" w:rsidP="00A86633">
            <w:hyperlink r:id="rId134" w:history="1">
              <w:r w:rsidR="00E00D67" w:rsidRPr="00BA2CAF">
                <w:rPr>
                  <w:rStyle w:val="Hyperlink"/>
                </w:rPr>
                <w:t>https://www.stelle.admin.ch/stelle/de/home.html</w:t>
              </w:r>
            </w:hyperlink>
          </w:p>
        </w:tc>
      </w:tr>
      <w:tr w:rsidR="00A86633" w:rsidRPr="00AB3753" w14:paraId="2A083F4B" w14:textId="77777777" w:rsidTr="00754901">
        <w:trPr>
          <w:trHeight w:val="310"/>
        </w:trPr>
        <w:tc>
          <w:tcPr>
            <w:tcW w:w="968" w:type="pct"/>
            <w:shd w:val="clear" w:color="auto" w:fill="auto"/>
          </w:tcPr>
          <w:p w14:paraId="4C3A0728" w14:textId="77777777" w:rsidR="00A86633" w:rsidRPr="00AB3753" w:rsidRDefault="00A86633" w:rsidP="00A86633">
            <w:r w:rsidRPr="00AB3753">
              <w:t xml:space="preserve">Description: </w:t>
            </w:r>
          </w:p>
        </w:tc>
        <w:tc>
          <w:tcPr>
            <w:tcW w:w="4032" w:type="pct"/>
            <w:shd w:val="clear" w:color="auto" w:fill="auto"/>
          </w:tcPr>
          <w:p w14:paraId="69317952" w14:textId="470D35B4" w:rsidR="00A86633" w:rsidRPr="00AB3753" w:rsidRDefault="009B7E63" w:rsidP="00A86633">
            <w:r w:rsidRPr="009B7E63">
              <w:t>Online databases with job offerings and search facilities are available for both the private and public sectors, with multilingual support and connection to the European Mobility Portal (EURES).</w:t>
            </w:r>
          </w:p>
        </w:tc>
      </w:tr>
      <w:tr w:rsidR="00A86633" w:rsidRPr="00AB3753" w14:paraId="457DD9DB" w14:textId="77777777" w:rsidTr="00754901">
        <w:trPr>
          <w:trHeight w:val="93"/>
        </w:trPr>
        <w:tc>
          <w:tcPr>
            <w:tcW w:w="5000" w:type="pct"/>
            <w:gridSpan w:val="2"/>
            <w:shd w:val="clear" w:color="auto" w:fill="EFFBFF"/>
          </w:tcPr>
          <w:p w14:paraId="0BAB4B8B" w14:textId="03F8BF4D" w:rsidR="00A86633" w:rsidRPr="00AB3753" w:rsidRDefault="00A86633" w:rsidP="006B3DFB">
            <w:pPr>
              <w:pStyle w:val="Subtitle"/>
            </w:pPr>
            <w:r>
              <w:lastRenderedPageBreak/>
              <w:t xml:space="preserve">Unemployment &amp; </w:t>
            </w:r>
            <w:r w:rsidR="008F1107">
              <w:t>b</w:t>
            </w:r>
            <w:r>
              <w:t>enefits</w:t>
            </w:r>
          </w:p>
        </w:tc>
      </w:tr>
      <w:tr w:rsidR="00A86633" w:rsidRPr="00AB3753" w14:paraId="1F92D7D4" w14:textId="77777777" w:rsidTr="00754901">
        <w:trPr>
          <w:trHeight w:val="198"/>
        </w:trPr>
        <w:tc>
          <w:tcPr>
            <w:tcW w:w="5000" w:type="pct"/>
            <w:gridSpan w:val="2"/>
            <w:shd w:val="clear" w:color="auto" w:fill="auto"/>
          </w:tcPr>
          <w:p w14:paraId="081B6F8B" w14:textId="0D4C3CC9" w:rsidR="00A86633" w:rsidRPr="00583DF4" w:rsidRDefault="001654D8" w:rsidP="00A86633">
            <w:pPr>
              <w:rPr>
                <w:b/>
              </w:rPr>
            </w:pPr>
            <w:r w:rsidRPr="001654D8">
              <w:rPr>
                <w:b/>
              </w:rPr>
              <w:t>Unemployment benefits</w:t>
            </w:r>
          </w:p>
        </w:tc>
      </w:tr>
      <w:tr w:rsidR="00A86633" w:rsidRPr="004D7206" w14:paraId="4BD3E1F2" w14:textId="77777777" w:rsidTr="00754901">
        <w:trPr>
          <w:trHeight w:val="198"/>
        </w:trPr>
        <w:tc>
          <w:tcPr>
            <w:tcW w:w="968" w:type="pct"/>
            <w:shd w:val="clear" w:color="auto" w:fill="auto"/>
          </w:tcPr>
          <w:p w14:paraId="5F6E998F" w14:textId="77777777" w:rsidR="00A86633" w:rsidRPr="00AB3753" w:rsidRDefault="00A86633" w:rsidP="00A86633">
            <w:r w:rsidRPr="00AB3753">
              <w:t>Responsibility:</w:t>
            </w:r>
          </w:p>
        </w:tc>
        <w:tc>
          <w:tcPr>
            <w:tcW w:w="4032" w:type="pct"/>
            <w:shd w:val="clear" w:color="auto" w:fill="auto"/>
          </w:tcPr>
          <w:p w14:paraId="3105EFF9" w14:textId="472BF5CF" w:rsidR="00A86633" w:rsidRPr="004D7206" w:rsidRDefault="00CD3A22" w:rsidP="00A86633">
            <w:r w:rsidRPr="00CD3A22">
              <w:t>Federal State Secretariat for Economic Affairs SECO and cantonal authorities (partly private assurances)</w:t>
            </w:r>
          </w:p>
        </w:tc>
      </w:tr>
      <w:tr w:rsidR="00A86633" w:rsidRPr="00AB3753" w14:paraId="110A3414" w14:textId="77777777" w:rsidTr="00754901">
        <w:trPr>
          <w:trHeight w:val="36"/>
        </w:trPr>
        <w:tc>
          <w:tcPr>
            <w:tcW w:w="968" w:type="pct"/>
            <w:shd w:val="clear" w:color="auto" w:fill="auto"/>
          </w:tcPr>
          <w:p w14:paraId="1A8FED7D" w14:textId="77777777" w:rsidR="00A86633" w:rsidRPr="00AB3753" w:rsidRDefault="00A86633" w:rsidP="00A86633">
            <w:r w:rsidRPr="00AB3753">
              <w:t xml:space="preserve">Website: </w:t>
            </w:r>
          </w:p>
        </w:tc>
        <w:tc>
          <w:tcPr>
            <w:tcW w:w="4032" w:type="pct"/>
            <w:shd w:val="clear" w:color="auto" w:fill="auto"/>
          </w:tcPr>
          <w:p w14:paraId="1E968F75" w14:textId="4FFDCC39" w:rsidR="009D695E" w:rsidRPr="00AB3753" w:rsidRDefault="00E71AC9" w:rsidP="00A86633">
            <w:hyperlink r:id="rId135" w:history="1">
              <w:r w:rsidR="009D695E" w:rsidRPr="00BA2CAF">
                <w:rPr>
                  <w:rStyle w:val="Hyperlink"/>
                </w:rPr>
                <w:t>http://www.treffpunkt-arbeit.ch/</w:t>
              </w:r>
            </w:hyperlink>
          </w:p>
        </w:tc>
      </w:tr>
      <w:tr w:rsidR="00A86633" w:rsidRPr="00AB3753" w14:paraId="7D3A8C4A" w14:textId="77777777" w:rsidTr="00754901">
        <w:trPr>
          <w:trHeight w:val="310"/>
        </w:trPr>
        <w:tc>
          <w:tcPr>
            <w:tcW w:w="968" w:type="pct"/>
            <w:shd w:val="clear" w:color="auto" w:fill="auto"/>
          </w:tcPr>
          <w:p w14:paraId="4F7C9C10" w14:textId="77777777" w:rsidR="00A86633" w:rsidRPr="00AB3753" w:rsidRDefault="00A86633" w:rsidP="00A86633">
            <w:r w:rsidRPr="00AB3753">
              <w:t xml:space="preserve">Description: </w:t>
            </w:r>
          </w:p>
        </w:tc>
        <w:tc>
          <w:tcPr>
            <w:tcW w:w="4032" w:type="pct"/>
            <w:shd w:val="clear" w:color="auto" w:fill="auto"/>
          </w:tcPr>
          <w:p w14:paraId="7A7BDF83" w14:textId="383D2C96" w:rsidR="00A86633" w:rsidRPr="00AB3753" w:rsidRDefault="000754AD" w:rsidP="00A86633">
            <w:r w:rsidRPr="000754AD">
              <w:t>Information about unemployment benefits; forms to download and submit manually.</w:t>
            </w:r>
          </w:p>
        </w:tc>
      </w:tr>
      <w:tr w:rsidR="000754AD" w:rsidRPr="00583DF4" w14:paraId="5594E883" w14:textId="77777777" w:rsidTr="00754901">
        <w:trPr>
          <w:trHeight w:val="198"/>
        </w:trPr>
        <w:tc>
          <w:tcPr>
            <w:tcW w:w="5000" w:type="pct"/>
            <w:gridSpan w:val="2"/>
            <w:shd w:val="clear" w:color="auto" w:fill="auto"/>
          </w:tcPr>
          <w:p w14:paraId="0DFA477B" w14:textId="1BEFCE88" w:rsidR="000754AD" w:rsidRPr="00583DF4" w:rsidRDefault="00F51F5C" w:rsidP="000866F6">
            <w:pPr>
              <w:rPr>
                <w:b/>
              </w:rPr>
            </w:pPr>
            <w:r w:rsidRPr="0062209B">
              <w:rPr>
                <w:rStyle w:val="Strong"/>
                <w:color w:val="auto"/>
              </w:rPr>
              <w:t>Unemployment insurance (enrolment)</w:t>
            </w:r>
          </w:p>
        </w:tc>
      </w:tr>
      <w:tr w:rsidR="000754AD" w:rsidRPr="004D7206" w14:paraId="73AD78D4" w14:textId="77777777" w:rsidTr="00754901">
        <w:trPr>
          <w:trHeight w:val="198"/>
        </w:trPr>
        <w:tc>
          <w:tcPr>
            <w:tcW w:w="968" w:type="pct"/>
            <w:shd w:val="clear" w:color="auto" w:fill="auto"/>
          </w:tcPr>
          <w:p w14:paraId="4CA8D796" w14:textId="77777777" w:rsidR="000754AD" w:rsidRPr="00AB3753" w:rsidRDefault="000754AD" w:rsidP="000866F6">
            <w:r w:rsidRPr="00AB3753">
              <w:t>Responsibility:</w:t>
            </w:r>
          </w:p>
        </w:tc>
        <w:tc>
          <w:tcPr>
            <w:tcW w:w="4032" w:type="pct"/>
            <w:shd w:val="clear" w:color="auto" w:fill="auto"/>
          </w:tcPr>
          <w:p w14:paraId="046361D9" w14:textId="04F657B4" w:rsidR="000754AD" w:rsidRPr="004D7206" w:rsidRDefault="00024190" w:rsidP="000866F6">
            <w:r w:rsidRPr="00024190">
              <w:t>Federal State Secretariat for Economic Affairs SECO and cantonal authorities (partly private assurances)</w:t>
            </w:r>
          </w:p>
        </w:tc>
      </w:tr>
      <w:tr w:rsidR="000754AD" w:rsidRPr="00AB3753" w14:paraId="1B58D78C" w14:textId="77777777" w:rsidTr="00754901">
        <w:trPr>
          <w:trHeight w:val="36"/>
        </w:trPr>
        <w:tc>
          <w:tcPr>
            <w:tcW w:w="968" w:type="pct"/>
            <w:shd w:val="clear" w:color="auto" w:fill="auto"/>
          </w:tcPr>
          <w:p w14:paraId="6101434B" w14:textId="77777777" w:rsidR="000754AD" w:rsidRPr="00AB3753" w:rsidRDefault="000754AD" w:rsidP="000866F6">
            <w:r w:rsidRPr="00AB3753">
              <w:t xml:space="preserve">Website: </w:t>
            </w:r>
          </w:p>
        </w:tc>
        <w:tc>
          <w:tcPr>
            <w:tcW w:w="4032" w:type="pct"/>
            <w:shd w:val="clear" w:color="auto" w:fill="auto"/>
          </w:tcPr>
          <w:p w14:paraId="5376EC87" w14:textId="49E3A8E2" w:rsidR="000267F0" w:rsidRDefault="00E71AC9" w:rsidP="000267F0">
            <w:hyperlink r:id="rId136" w:history="1">
              <w:r w:rsidR="00D41CFB" w:rsidRPr="00BA2CAF">
                <w:rPr>
                  <w:rStyle w:val="Hyperlink"/>
                </w:rPr>
                <w:t>https://www.seco.admin.ch/seco/en/home/seco/Staatssekretariat_fuer_Wirtschaft_SECO/direktion-fuer-arbeit/Arbeitsmarkt_Arbeitslosenversicherung.html</w:t>
              </w:r>
            </w:hyperlink>
            <w:r w:rsidR="000267F0">
              <w:t xml:space="preserve">; </w:t>
            </w:r>
          </w:p>
          <w:p w14:paraId="087F6BD7" w14:textId="0404312D" w:rsidR="00D41CFB" w:rsidRPr="00AB3753" w:rsidRDefault="00E71AC9" w:rsidP="00D41CFB">
            <w:hyperlink r:id="rId137" w:history="1">
              <w:r w:rsidR="00D41CFB" w:rsidRPr="00BA2CAF">
                <w:rPr>
                  <w:rStyle w:val="Hyperlink"/>
                </w:rPr>
                <w:t>https://www.ahv-iv.ch/en/Social-insurances/Unemployment-insurance-ALV</w:t>
              </w:r>
            </w:hyperlink>
          </w:p>
        </w:tc>
      </w:tr>
      <w:tr w:rsidR="000754AD" w:rsidRPr="00AB3753" w14:paraId="6C8ECB96" w14:textId="77777777" w:rsidTr="00754901">
        <w:trPr>
          <w:trHeight w:val="310"/>
        </w:trPr>
        <w:tc>
          <w:tcPr>
            <w:tcW w:w="968" w:type="pct"/>
            <w:shd w:val="clear" w:color="auto" w:fill="auto"/>
          </w:tcPr>
          <w:p w14:paraId="3A51D16E" w14:textId="77777777" w:rsidR="000754AD" w:rsidRPr="00AB3753" w:rsidRDefault="000754AD" w:rsidP="000866F6">
            <w:r w:rsidRPr="00AB3753">
              <w:t xml:space="preserve">Description: </w:t>
            </w:r>
          </w:p>
        </w:tc>
        <w:tc>
          <w:tcPr>
            <w:tcW w:w="4032" w:type="pct"/>
            <w:shd w:val="clear" w:color="auto" w:fill="auto"/>
          </w:tcPr>
          <w:p w14:paraId="6FDC2BF2" w14:textId="73D4FBE1" w:rsidR="000754AD" w:rsidRPr="00AB3753" w:rsidRDefault="00C13633" w:rsidP="000866F6">
            <w:r>
              <w:t>The</w:t>
            </w:r>
            <w:r w:rsidR="004C29A8" w:rsidRPr="004C29A8">
              <w:t xml:space="preserve"> enrolment service </w:t>
            </w:r>
            <w:r>
              <w:t>for</w:t>
            </w:r>
            <w:r w:rsidR="004C29A8" w:rsidRPr="004C29A8">
              <w:t xml:space="preserve"> unemployment insurance.</w:t>
            </w:r>
          </w:p>
        </w:tc>
      </w:tr>
      <w:tr w:rsidR="00A86633" w:rsidRPr="00AB3753" w14:paraId="735289BC" w14:textId="77777777" w:rsidTr="00754901">
        <w:trPr>
          <w:trHeight w:val="93"/>
        </w:trPr>
        <w:tc>
          <w:tcPr>
            <w:tcW w:w="5000" w:type="pct"/>
            <w:gridSpan w:val="2"/>
            <w:shd w:val="clear" w:color="auto" w:fill="EFFBFF"/>
          </w:tcPr>
          <w:p w14:paraId="7335D5A8" w14:textId="77777777" w:rsidR="00A86633" w:rsidRPr="00AB3753" w:rsidRDefault="00A86633" w:rsidP="006B3DFB">
            <w:pPr>
              <w:pStyle w:val="Subtitle"/>
            </w:pPr>
            <w:r>
              <w:t>Taxes</w:t>
            </w:r>
          </w:p>
        </w:tc>
      </w:tr>
      <w:tr w:rsidR="00A86633" w:rsidRPr="00AB3753" w14:paraId="46EE947D" w14:textId="77777777" w:rsidTr="00754901">
        <w:trPr>
          <w:trHeight w:val="198"/>
        </w:trPr>
        <w:tc>
          <w:tcPr>
            <w:tcW w:w="5000" w:type="pct"/>
            <w:gridSpan w:val="2"/>
            <w:shd w:val="clear" w:color="auto" w:fill="auto"/>
          </w:tcPr>
          <w:p w14:paraId="407AED4E" w14:textId="3D31818D" w:rsidR="00A86633" w:rsidRPr="00AB3753" w:rsidRDefault="00AC6357" w:rsidP="00A86633">
            <w:r w:rsidRPr="00AC6357">
              <w:rPr>
                <w:b/>
              </w:rPr>
              <w:t>Income taxes: declaration, notification of assessment</w:t>
            </w:r>
          </w:p>
        </w:tc>
      </w:tr>
      <w:tr w:rsidR="00A86633" w:rsidRPr="00AA5E93" w14:paraId="3BFB2BBD" w14:textId="77777777" w:rsidTr="00754901">
        <w:trPr>
          <w:trHeight w:val="198"/>
        </w:trPr>
        <w:tc>
          <w:tcPr>
            <w:tcW w:w="968" w:type="pct"/>
            <w:shd w:val="clear" w:color="auto" w:fill="auto"/>
          </w:tcPr>
          <w:p w14:paraId="49C3605E" w14:textId="77777777" w:rsidR="00A86633" w:rsidRPr="00AB3753" w:rsidRDefault="00A86633" w:rsidP="00A86633">
            <w:r w:rsidRPr="00AB3753">
              <w:t>Responsibility:</w:t>
            </w:r>
          </w:p>
        </w:tc>
        <w:tc>
          <w:tcPr>
            <w:tcW w:w="4032" w:type="pct"/>
            <w:shd w:val="clear" w:color="auto" w:fill="auto"/>
          </w:tcPr>
          <w:p w14:paraId="6754D1A2" w14:textId="0650FE8B" w:rsidR="00A86633" w:rsidRPr="00AA5E93" w:rsidRDefault="00025416" w:rsidP="00A86633">
            <w:r w:rsidRPr="00025416">
              <w:t>Federal Tax Administration, Federal Department of Finance; Cantonal Government</w:t>
            </w:r>
          </w:p>
        </w:tc>
      </w:tr>
      <w:tr w:rsidR="00A86633" w:rsidRPr="00AB3753" w14:paraId="6433695D" w14:textId="77777777" w:rsidTr="00754901">
        <w:trPr>
          <w:trHeight w:val="36"/>
        </w:trPr>
        <w:tc>
          <w:tcPr>
            <w:tcW w:w="968" w:type="pct"/>
            <w:shd w:val="clear" w:color="auto" w:fill="auto"/>
          </w:tcPr>
          <w:p w14:paraId="2DC9BD1D" w14:textId="77777777" w:rsidR="00A86633" w:rsidRPr="00AB3753" w:rsidRDefault="00A86633" w:rsidP="00A86633">
            <w:r w:rsidRPr="00AB3753">
              <w:t xml:space="preserve">Website: </w:t>
            </w:r>
          </w:p>
        </w:tc>
        <w:tc>
          <w:tcPr>
            <w:tcW w:w="4032" w:type="pct"/>
            <w:shd w:val="clear" w:color="auto" w:fill="auto"/>
          </w:tcPr>
          <w:p w14:paraId="2F68D801" w14:textId="4797869D" w:rsidR="00EB637A" w:rsidRPr="00AB3753" w:rsidRDefault="00E71AC9" w:rsidP="00A86633">
            <w:hyperlink r:id="rId138" w:history="1">
              <w:r w:rsidR="001B7784">
                <w:rPr>
                  <w:rStyle w:val="Hyperlink"/>
                  <w:rFonts w:cs="Arial"/>
                </w:rPr>
                <w:t>https://www.estv.admin.ch/estv/en/home.html</w:t>
              </w:r>
            </w:hyperlink>
            <w:r w:rsidR="001B7784">
              <w:rPr>
                <w:rStyle w:val="Hyperlink"/>
              </w:rPr>
              <w:t xml:space="preserve"> </w:t>
            </w:r>
          </w:p>
        </w:tc>
      </w:tr>
      <w:tr w:rsidR="00A86633" w:rsidRPr="00AB3753" w14:paraId="76ED2C77" w14:textId="77777777" w:rsidTr="00754901">
        <w:trPr>
          <w:trHeight w:val="310"/>
        </w:trPr>
        <w:tc>
          <w:tcPr>
            <w:tcW w:w="968" w:type="pct"/>
            <w:shd w:val="clear" w:color="auto" w:fill="auto"/>
          </w:tcPr>
          <w:p w14:paraId="235E0E2C" w14:textId="77777777" w:rsidR="00A86633" w:rsidRPr="00AB3753" w:rsidRDefault="00A86633" w:rsidP="00A86633">
            <w:r w:rsidRPr="00AB3753">
              <w:t xml:space="preserve">Description: </w:t>
            </w:r>
          </w:p>
        </w:tc>
        <w:tc>
          <w:tcPr>
            <w:tcW w:w="4032" w:type="pct"/>
            <w:shd w:val="clear" w:color="auto" w:fill="auto"/>
          </w:tcPr>
          <w:p w14:paraId="6A526B59" w14:textId="5C299C56" w:rsidR="00A86633" w:rsidRPr="00AB3753" w:rsidRDefault="00540291" w:rsidP="00A86633">
            <w:r w:rsidRPr="00540291">
              <w:t xml:space="preserve">The tax declaration is aided by a downloadable software application which facilitates completion and can be submitted by individuals. </w:t>
            </w:r>
          </w:p>
        </w:tc>
      </w:tr>
      <w:tr w:rsidR="00DC73EC" w:rsidRPr="00AB3753" w14:paraId="050BB9C1" w14:textId="77777777" w:rsidTr="00754901">
        <w:trPr>
          <w:trHeight w:val="198"/>
        </w:trPr>
        <w:tc>
          <w:tcPr>
            <w:tcW w:w="5000" w:type="pct"/>
            <w:gridSpan w:val="2"/>
            <w:shd w:val="clear" w:color="auto" w:fill="auto"/>
          </w:tcPr>
          <w:p w14:paraId="68399B67" w14:textId="096CC299" w:rsidR="00DC73EC" w:rsidRPr="00AB3753" w:rsidRDefault="006A19C1" w:rsidP="000866F6">
            <w:r w:rsidRPr="006A19C1">
              <w:rPr>
                <w:b/>
              </w:rPr>
              <w:t>Tax return</w:t>
            </w:r>
          </w:p>
        </w:tc>
      </w:tr>
      <w:tr w:rsidR="00DC73EC" w:rsidRPr="00AA5E93" w14:paraId="5700CF86" w14:textId="77777777" w:rsidTr="00754901">
        <w:trPr>
          <w:trHeight w:val="198"/>
        </w:trPr>
        <w:tc>
          <w:tcPr>
            <w:tcW w:w="968" w:type="pct"/>
            <w:shd w:val="clear" w:color="auto" w:fill="auto"/>
          </w:tcPr>
          <w:p w14:paraId="2DE1D3D7" w14:textId="77777777" w:rsidR="00DC73EC" w:rsidRPr="00AB3753" w:rsidRDefault="00DC73EC" w:rsidP="000866F6">
            <w:r w:rsidRPr="00AB3753">
              <w:t>Responsibility:</w:t>
            </w:r>
          </w:p>
        </w:tc>
        <w:tc>
          <w:tcPr>
            <w:tcW w:w="4032" w:type="pct"/>
            <w:shd w:val="clear" w:color="auto" w:fill="auto"/>
          </w:tcPr>
          <w:p w14:paraId="4B88B7D2" w14:textId="665A9EE1" w:rsidR="00DC73EC" w:rsidRPr="00AA5E93" w:rsidRDefault="00A9162A" w:rsidP="000866F6">
            <w:r w:rsidRPr="00A9162A">
              <w:t>Several cantons</w:t>
            </w:r>
          </w:p>
        </w:tc>
      </w:tr>
      <w:tr w:rsidR="00DC73EC" w:rsidRPr="00AB3753" w14:paraId="31300BBC" w14:textId="77777777" w:rsidTr="00754901">
        <w:trPr>
          <w:trHeight w:val="36"/>
        </w:trPr>
        <w:tc>
          <w:tcPr>
            <w:tcW w:w="968" w:type="pct"/>
            <w:shd w:val="clear" w:color="auto" w:fill="auto"/>
          </w:tcPr>
          <w:p w14:paraId="55263885" w14:textId="77777777" w:rsidR="00DC73EC" w:rsidRPr="00AB3753" w:rsidRDefault="00DC73EC" w:rsidP="000866F6">
            <w:r w:rsidRPr="00AB3753">
              <w:t xml:space="preserve">Website: </w:t>
            </w:r>
          </w:p>
        </w:tc>
        <w:tc>
          <w:tcPr>
            <w:tcW w:w="4032" w:type="pct"/>
            <w:shd w:val="clear" w:color="auto" w:fill="auto"/>
          </w:tcPr>
          <w:p w14:paraId="36533549" w14:textId="3328A92A" w:rsidR="00653227" w:rsidRPr="00AB3753" w:rsidRDefault="00E71AC9" w:rsidP="000866F6">
            <w:hyperlink r:id="rId139" w:history="1">
              <w:r w:rsidR="00653227" w:rsidRPr="00BA2CAF">
                <w:rPr>
                  <w:rStyle w:val="Hyperlink"/>
                </w:rPr>
                <w:t>https://www.ch.ch/en/tax-return/</w:t>
              </w:r>
            </w:hyperlink>
          </w:p>
        </w:tc>
      </w:tr>
      <w:tr w:rsidR="00DC73EC" w:rsidRPr="00AB3753" w14:paraId="124EE56A" w14:textId="77777777" w:rsidTr="00754901">
        <w:trPr>
          <w:trHeight w:val="310"/>
        </w:trPr>
        <w:tc>
          <w:tcPr>
            <w:tcW w:w="968" w:type="pct"/>
            <w:shd w:val="clear" w:color="auto" w:fill="auto"/>
          </w:tcPr>
          <w:p w14:paraId="1B3EF973" w14:textId="77777777" w:rsidR="00DC73EC" w:rsidRPr="00AB3753" w:rsidRDefault="00DC73EC" w:rsidP="000866F6">
            <w:r w:rsidRPr="00AB3753">
              <w:t xml:space="preserve">Description: </w:t>
            </w:r>
          </w:p>
        </w:tc>
        <w:tc>
          <w:tcPr>
            <w:tcW w:w="4032" w:type="pct"/>
            <w:shd w:val="clear" w:color="auto" w:fill="auto"/>
          </w:tcPr>
          <w:p w14:paraId="59F4758F" w14:textId="3F4FA14B" w:rsidR="00DC73EC" w:rsidRPr="00AB3753" w:rsidRDefault="00822ADD" w:rsidP="000866F6">
            <w:r w:rsidRPr="00822ADD">
              <w:t>Tax return for legal persons and individuals online. This approach allows taxpayers to structure their own data store and retrieve annually again. The high data quality allows tax authorities an efficient editing by means of automated assessment support.</w:t>
            </w:r>
          </w:p>
        </w:tc>
      </w:tr>
    </w:tbl>
    <w:p w14:paraId="215BD170" w14:textId="428151B9" w:rsidR="00A86633" w:rsidRDefault="00A86633" w:rsidP="00A86633">
      <w:pPr>
        <w:pStyle w:val="Heading2"/>
      </w:pPr>
      <w:bookmarkStart w:id="61" w:name="_Toc1475002"/>
      <w:r w:rsidRPr="001F36DA">
        <w:t>Vehicles</w:t>
      </w:r>
      <w:bookmarkEnd w:id="61"/>
    </w:p>
    <w:tbl>
      <w:tblPr>
        <w:tblW w:w="4960" w:type="pct"/>
        <w:tblInd w:w="108" w:type="dxa"/>
        <w:tblLayout w:type="fixed"/>
        <w:tblCellMar>
          <w:top w:w="60" w:type="dxa"/>
          <w:bottom w:w="60" w:type="dxa"/>
        </w:tblCellMar>
        <w:tblLook w:val="01E0" w:firstRow="1" w:lastRow="1" w:firstColumn="1" w:lastColumn="1" w:noHBand="0" w:noVBand="0"/>
      </w:tblPr>
      <w:tblGrid>
        <w:gridCol w:w="1702"/>
        <w:gridCol w:w="7229"/>
      </w:tblGrid>
      <w:tr w:rsidR="003820AD" w:rsidRPr="00AB3753" w14:paraId="48632D54" w14:textId="77777777" w:rsidTr="003820AD">
        <w:trPr>
          <w:trHeight w:val="93"/>
        </w:trPr>
        <w:tc>
          <w:tcPr>
            <w:tcW w:w="5000" w:type="pct"/>
            <w:gridSpan w:val="2"/>
            <w:shd w:val="clear" w:color="auto" w:fill="EFFBFF"/>
          </w:tcPr>
          <w:p w14:paraId="6275484A" w14:textId="4D65971F" w:rsidR="003820AD" w:rsidRPr="00AB3753" w:rsidRDefault="003820AD" w:rsidP="000866F6">
            <w:pPr>
              <w:pStyle w:val="Subtitle"/>
            </w:pPr>
            <w:r>
              <w:t>Cars</w:t>
            </w:r>
          </w:p>
        </w:tc>
      </w:tr>
      <w:tr w:rsidR="003820AD" w:rsidRPr="00AB3753" w14:paraId="598E4B0F" w14:textId="77777777" w:rsidTr="003820AD">
        <w:trPr>
          <w:trHeight w:val="198"/>
        </w:trPr>
        <w:tc>
          <w:tcPr>
            <w:tcW w:w="5000" w:type="pct"/>
            <w:gridSpan w:val="2"/>
            <w:shd w:val="clear" w:color="auto" w:fill="auto"/>
          </w:tcPr>
          <w:p w14:paraId="1FCEBF51" w14:textId="1E39DF9A" w:rsidR="003820AD" w:rsidRPr="00AB3753" w:rsidRDefault="003820AD" w:rsidP="003820AD">
            <w:r w:rsidRPr="00191542">
              <w:rPr>
                <w:b/>
              </w:rPr>
              <w:t>Vehicle service</w:t>
            </w:r>
          </w:p>
        </w:tc>
      </w:tr>
      <w:tr w:rsidR="003820AD" w:rsidRPr="00194F9A" w14:paraId="33D9938C" w14:textId="77777777" w:rsidTr="003820AD">
        <w:trPr>
          <w:trHeight w:val="198"/>
        </w:trPr>
        <w:tc>
          <w:tcPr>
            <w:tcW w:w="953" w:type="pct"/>
            <w:shd w:val="clear" w:color="auto" w:fill="auto"/>
          </w:tcPr>
          <w:p w14:paraId="42E266F9" w14:textId="3454E969" w:rsidR="003820AD" w:rsidRPr="00AB3753" w:rsidRDefault="003820AD" w:rsidP="003820AD">
            <w:r w:rsidRPr="00AB3753">
              <w:t>Responsibility:</w:t>
            </w:r>
          </w:p>
        </w:tc>
        <w:tc>
          <w:tcPr>
            <w:tcW w:w="4047" w:type="pct"/>
            <w:shd w:val="clear" w:color="auto" w:fill="auto"/>
          </w:tcPr>
          <w:p w14:paraId="02954736" w14:textId="4DA40756" w:rsidR="003820AD" w:rsidRPr="00194F9A" w:rsidRDefault="003820AD" w:rsidP="003820AD">
            <w:proofErr w:type="spellStart"/>
            <w:r w:rsidRPr="00C8274F">
              <w:rPr>
                <w:lang w:val="fr-FR"/>
              </w:rPr>
              <w:t>Several</w:t>
            </w:r>
            <w:proofErr w:type="spellEnd"/>
            <w:r w:rsidRPr="00C8274F">
              <w:rPr>
                <w:lang w:val="fr-FR"/>
              </w:rPr>
              <w:t xml:space="preserve"> cantons</w:t>
            </w:r>
          </w:p>
        </w:tc>
      </w:tr>
      <w:tr w:rsidR="003820AD" w:rsidRPr="001B76D7" w14:paraId="3FC7BB79" w14:textId="77777777" w:rsidTr="003820AD">
        <w:trPr>
          <w:trHeight w:val="36"/>
        </w:trPr>
        <w:tc>
          <w:tcPr>
            <w:tcW w:w="953" w:type="pct"/>
            <w:shd w:val="clear" w:color="auto" w:fill="auto"/>
          </w:tcPr>
          <w:p w14:paraId="3CFE2CCA" w14:textId="388B2D92" w:rsidR="003820AD" w:rsidRPr="00AB3753" w:rsidRDefault="003820AD" w:rsidP="003820AD">
            <w:r w:rsidRPr="00AB3753">
              <w:t xml:space="preserve">Website: </w:t>
            </w:r>
          </w:p>
        </w:tc>
        <w:tc>
          <w:tcPr>
            <w:tcW w:w="4047" w:type="pct"/>
            <w:shd w:val="clear" w:color="auto" w:fill="auto"/>
          </w:tcPr>
          <w:p w14:paraId="7E09246F" w14:textId="1C065475" w:rsidR="003820AD" w:rsidRPr="003820AD" w:rsidRDefault="00E71AC9" w:rsidP="003820AD">
            <w:pPr>
              <w:rPr>
                <w:lang w:val="fr-LU"/>
              </w:rPr>
            </w:pPr>
            <w:hyperlink r:id="rId140" w:history="1">
              <w:r w:rsidR="001B7784" w:rsidRPr="001B7784">
                <w:rPr>
                  <w:rStyle w:val="Hyperlink"/>
                  <w:rFonts w:cs="Arial"/>
                  <w:lang w:val="fr-LU"/>
                </w:rPr>
                <w:t>https://www.vd.ch/themes/mobilite/automobile/</w:t>
              </w:r>
            </w:hyperlink>
            <w:r w:rsidR="001B7784" w:rsidRPr="001B7784">
              <w:rPr>
                <w:rStyle w:val="Hyperlink"/>
                <w:lang w:val="fr-LU"/>
              </w:rPr>
              <w:t xml:space="preserve"> </w:t>
            </w:r>
            <w:r w:rsidR="003820AD" w:rsidRPr="00DB2F9D">
              <w:rPr>
                <w:lang w:val="fr-LU"/>
              </w:rPr>
              <w:t xml:space="preserve"> (Vaud canton</w:t>
            </w:r>
            <w:proofErr w:type="gramStart"/>
            <w:r w:rsidR="003820AD" w:rsidRPr="00DB2F9D">
              <w:rPr>
                <w:lang w:val="fr-LU"/>
              </w:rPr>
              <w:t>);</w:t>
            </w:r>
            <w:proofErr w:type="gramEnd"/>
            <w:r w:rsidR="003820AD" w:rsidRPr="00DB2F9D">
              <w:rPr>
                <w:lang w:val="fr-LU"/>
              </w:rPr>
              <w:t xml:space="preserve"> etc.</w:t>
            </w:r>
          </w:p>
        </w:tc>
      </w:tr>
      <w:tr w:rsidR="003820AD" w:rsidRPr="00AB3753" w14:paraId="28E55B83" w14:textId="77777777" w:rsidTr="003820AD">
        <w:trPr>
          <w:trHeight w:val="310"/>
        </w:trPr>
        <w:tc>
          <w:tcPr>
            <w:tcW w:w="953" w:type="pct"/>
            <w:shd w:val="clear" w:color="auto" w:fill="auto"/>
          </w:tcPr>
          <w:p w14:paraId="6C6FE240" w14:textId="4E601E5E" w:rsidR="003820AD" w:rsidRPr="00AB3753" w:rsidRDefault="003820AD" w:rsidP="003820AD">
            <w:r w:rsidRPr="00AB3753">
              <w:t xml:space="preserve">Description: </w:t>
            </w:r>
          </w:p>
        </w:tc>
        <w:tc>
          <w:tcPr>
            <w:tcW w:w="4047" w:type="pct"/>
            <w:shd w:val="clear" w:color="auto" w:fill="auto"/>
          </w:tcPr>
          <w:p w14:paraId="1B47B487" w14:textId="41B637FB" w:rsidR="003820AD" w:rsidRPr="00AB3753" w:rsidRDefault="00C13633" w:rsidP="003820AD">
            <w:r>
              <w:t>For i</w:t>
            </w:r>
            <w:r w:rsidR="003820AD" w:rsidRPr="00A64017">
              <w:t xml:space="preserve">ndividual and business use </w:t>
            </w:r>
            <w:r>
              <w:t xml:space="preserve">involving </w:t>
            </w:r>
            <w:r w:rsidR="003820AD" w:rsidRPr="00A64017">
              <w:t xml:space="preserve">vehicle and driver licensing services </w:t>
            </w:r>
            <w:r>
              <w:t xml:space="preserve">offered by </w:t>
            </w:r>
            <w:r w:rsidR="003820AD" w:rsidRPr="00A64017">
              <w:t xml:space="preserve">Road Traffic Offices. Appointments for inspections, orders badges, information and other services </w:t>
            </w:r>
            <w:r>
              <w:t>are</w:t>
            </w:r>
            <w:r w:rsidR="003820AD" w:rsidRPr="00A64017">
              <w:t xml:space="preserve"> </w:t>
            </w:r>
            <w:r w:rsidR="003820AD" w:rsidRPr="00A64017">
              <w:lastRenderedPageBreak/>
              <w:t>largely carried out electronically. This project reduces the effort for customers and gain flexibility. Road Traffic Offices benefit from optimised processes and lower processing costs.</w:t>
            </w:r>
          </w:p>
        </w:tc>
      </w:tr>
      <w:tr w:rsidR="003820AD" w:rsidRPr="00AB3753" w14:paraId="710ADB33" w14:textId="77777777" w:rsidTr="00035938">
        <w:trPr>
          <w:trHeight w:val="266"/>
        </w:trPr>
        <w:tc>
          <w:tcPr>
            <w:tcW w:w="5000" w:type="pct"/>
            <w:gridSpan w:val="2"/>
            <w:shd w:val="clear" w:color="auto" w:fill="auto"/>
          </w:tcPr>
          <w:p w14:paraId="6E453B8F" w14:textId="6380B2BA" w:rsidR="003820AD" w:rsidRPr="00AB3753" w:rsidRDefault="003820AD" w:rsidP="003820AD">
            <w:r w:rsidRPr="00175F66">
              <w:rPr>
                <w:b/>
              </w:rPr>
              <w:lastRenderedPageBreak/>
              <w:t>Vehicle plates</w:t>
            </w:r>
          </w:p>
        </w:tc>
      </w:tr>
      <w:tr w:rsidR="003820AD" w:rsidRPr="00B970ED" w14:paraId="65DFB21D" w14:textId="77777777" w:rsidTr="003820AD">
        <w:trPr>
          <w:trHeight w:val="198"/>
        </w:trPr>
        <w:tc>
          <w:tcPr>
            <w:tcW w:w="953" w:type="pct"/>
            <w:shd w:val="clear" w:color="auto" w:fill="auto"/>
          </w:tcPr>
          <w:p w14:paraId="3BD829DA" w14:textId="45B9FCDE" w:rsidR="003820AD" w:rsidRPr="00AB3753" w:rsidRDefault="003820AD" w:rsidP="003820AD">
            <w:r w:rsidRPr="00AB3753">
              <w:t>Responsibility:</w:t>
            </w:r>
          </w:p>
        </w:tc>
        <w:tc>
          <w:tcPr>
            <w:tcW w:w="4047" w:type="pct"/>
            <w:shd w:val="clear" w:color="auto" w:fill="auto"/>
          </w:tcPr>
          <w:p w14:paraId="6ECA6709" w14:textId="367B6652" w:rsidR="003820AD" w:rsidRPr="00B970ED" w:rsidRDefault="003820AD" w:rsidP="003820AD">
            <w:proofErr w:type="spellStart"/>
            <w:r w:rsidRPr="00FA1D6F">
              <w:rPr>
                <w:lang w:val="fr-FR"/>
              </w:rPr>
              <w:t>Several</w:t>
            </w:r>
            <w:proofErr w:type="spellEnd"/>
            <w:r w:rsidRPr="00FA1D6F">
              <w:rPr>
                <w:lang w:val="fr-FR"/>
              </w:rPr>
              <w:t xml:space="preserve"> cantons</w:t>
            </w:r>
          </w:p>
        </w:tc>
      </w:tr>
      <w:tr w:rsidR="003820AD" w:rsidRPr="001B76D7" w14:paraId="265AE790" w14:textId="77777777" w:rsidTr="003820AD">
        <w:trPr>
          <w:trHeight w:val="36"/>
        </w:trPr>
        <w:tc>
          <w:tcPr>
            <w:tcW w:w="953" w:type="pct"/>
            <w:shd w:val="clear" w:color="auto" w:fill="auto"/>
          </w:tcPr>
          <w:p w14:paraId="51C0E776" w14:textId="0B26A46C" w:rsidR="003820AD" w:rsidRPr="00AB3753" w:rsidRDefault="003820AD" w:rsidP="003820AD">
            <w:r w:rsidRPr="00AB3753">
              <w:t xml:space="preserve">Website: </w:t>
            </w:r>
          </w:p>
        </w:tc>
        <w:tc>
          <w:tcPr>
            <w:tcW w:w="4047" w:type="pct"/>
            <w:shd w:val="clear" w:color="auto" w:fill="auto"/>
          </w:tcPr>
          <w:p w14:paraId="7549AC10" w14:textId="37113659" w:rsidR="003820AD" w:rsidRPr="003820AD" w:rsidRDefault="00E71AC9" w:rsidP="003820AD">
            <w:pPr>
              <w:rPr>
                <w:lang w:val="fr-LU"/>
              </w:rPr>
            </w:pPr>
            <w:hyperlink r:id="rId141" w:history="1">
              <w:r w:rsidR="003820AD" w:rsidRPr="004355DD">
                <w:rPr>
                  <w:rStyle w:val="Hyperlink"/>
                  <w:lang w:val="fr-CH"/>
                </w:rPr>
                <w:t>http://verkehrszulassung.ch/zulassung/</w:t>
              </w:r>
            </w:hyperlink>
            <w:r w:rsidR="003820AD" w:rsidRPr="00EA284D">
              <w:rPr>
                <w:lang w:val="fr-CH"/>
              </w:rPr>
              <w:t xml:space="preserve"> </w:t>
            </w:r>
            <w:r w:rsidR="003820AD" w:rsidRPr="0062209B">
              <w:rPr>
                <w:color w:val="auto"/>
                <w:lang w:val="fr-CH"/>
              </w:rPr>
              <w:t>(information)</w:t>
            </w:r>
          </w:p>
        </w:tc>
      </w:tr>
      <w:tr w:rsidR="003820AD" w:rsidRPr="00AB3753" w14:paraId="72285E92" w14:textId="77777777" w:rsidTr="003820AD">
        <w:trPr>
          <w:trHeight w:val="310"/>
        </w:trPr>
        <w:tc>
          <w:tcPr>
            <w:tcW w:w="953" w:type="pct"/>
            <w:shd w:val="clear" w:color="auto" w:fill="auto"/>
          </w:tcPr>
          <w:p w14:paraId="08723BA2" w14:textId="647E798E" w:rsidR="003820AD" w:rsidRPr="00AB3753" w:rsidRDefault="003820AD" w:rsidP="003820AD">
            <w:r w:rsidRPr="00AB3753">
              <w:t xml:space="preserve">Description: </w:t>
            </w:r>
          </w:p>
        </w:tc>
        <w:tc>
          <w:tcPr>
            <w:tcW w:w="4047" w:type="pct"/>
            <w:shd w:val="clear" w:color="auto" w:fill="auto"/>
          </w:tcPr>
          <w:p w14:paraId="216671CC" w14:textId="068E81D6" w:rsidR="003820AD" w:rsidRPr="00AB3753" w:rsidRDefault="003820AD" w:rsidP="003820AD">
            <w:r w:rsidRPr="0023384F">
              <w:t xml:space="preserve">Replacement of </w:t>
            </w:r>
            <w:r w:rsidR="00C13633">
              <w:t xml:space="preserve">lost or stolen </w:t>
            </w:r>
            <w:r w:rsidRPr="0023384F">
              <w:t>licence plates is available as an online service in several Swiss cantons.</w:t>
            </w:r>
          </w:p>
        </w:tc>
      </w:tr>
      <w:tr w:rsidR="003820AD" w:rsidRPr="00AB3753" w14:paraId="7453D738" w14:textId="77777777" w:rsidTr="003820AD">
        <w:trPr>
          <w:trHeight w:val="198"/>
        </w:trPr>
        <w:tc>
          <w:tcPr>
            <w:tcW w:w="5000" w:type="pct"/>
            <w:gridSpan w:val="2"/>
            <w:shd w:val="clear" w:color="auto" w:fill="auto"/>
          </w:tcPr>
          <w:p w14:paraId="7F04C057" w14:textId="2370FB90" w:rsidR="003820AD" w:rsidRPr="00583DF4" w:rsidRDefault="003820AD" w:rsidP="003820AD">
            <w:pPr>
              <w:rPr>
                <w:b/>
              </w:rPr>
            </w:pPr>
            <w:r w:rsidRPr="006B435A">
              <w:rPr>
                <w:b/>
              </w:rPr>
              <w:t>Parking permits</w:t>
            </w:r>
          </w:p>
        </w:tc>
      </w:tr>
      <w:tr w:rsidR="003820AD" w:rsidRPr="004D7206" w14:paraId="4602AC97" w14:textId="77777777" w:rsidTr="003820AD">
        <w:trPr>
          <w:trHeight w:val="198"/>
        </w:trPr>
        <w:tc>
          <w:tcPr>
            <w:tcW w:w="953" w:type="pct"/>
            <w:shd w:val="clear" w:color="auto" w:fill="auto"/>
          </w:tcPr>
          <w:p w14:paraId="4F7464DF" w14:textId="25069F20" w:rsidR="003820AD" w:rsidRPr="00AB3753" w:rsidRDefault="003820AD" w:rsidP="003820AD">
            <w:r w:rsidRPr="00AB3753">
              <w:t>Responsibility:</w:t>
            </w:r>
          </w:p>
        </w:tc>
        <w:tc>
          <w:tcPr>
            <w:tcW w:w="4047" w:type="pct"/>
            <w:shd w:val="clear" w:color="auto" w:fill="auto"/>
          </w:tcPr>
          <w:p w14:paraId="3F4E9DA6" w14:textId="14CCF493" w:rsidR="003820AD" w:rsidRPr="004D7206" w:rsidRDefault="003820AD" w:rsidP="003820AD">
            <w:proofErr w:type="spellStart"/>
            <w:r w:rsidRPr="00C8274F">
              <w:rPr>
                <w:lang w:val="fr-FR"/>
              </w:rPr>
              <w:t>Several</w:t>
            </w:r>
            <w:proofErr w:type="spellEnd"/>
            <w:r w:rsidRPr="00C8274F">
              <w:rPr>
                <w:lang w:val="fr-FR"/>
              </w:rPr>
              <w:t xml:space="preserve"> cantons</w:t>
            </w:r>
          </w:p>
        </w:tc>
      </w:tr>
      <w:tr w:rsidR="003820AD" w:rsidRPr="001B76D7" w14:paraId="0F74A64B" w14:textId="77777777" w:rsidTr="003820AD">
        <w:trPr>
          <w:trHeight w:val="36"/>
        </w:trPr>
        <w:tc>
          <w:tcPr>
            <w:tcW w:w="953" w:type="pct"/>
            <w:shd w:val="clear" w:color="auto" w:fill="auto"/>
          </w:tcPr>
          <w:p w14:paraId="6FA3FB0A" w14:textId="0A134F97" w:rsidR="003820AD" w:rsidRPr="00AB3753" w:rsidRDefault="003820AD" w:rsidP="003820AD">
            <w:r w:rsidRPr="00AB3753">
              <w:t xml:space="preserve">Website: </w:t>
            </w:r>
          </w:p>
        </w:tc>
        <w:tc>
          <w:tcPr>
            <w:tcW w:w="4047" w:type="pct"/>
            <w:shd w:val="clear" w:color="auto" w:fill="auto"/>
          </w:tcPr>
          <w:p w14:paraId="00E294D7" w14:textId="15CF5DFB" w:rsidR="003820AD" w:rsidRPr="003820AD" w:rsidRDefault="00E71AC9" w:rsidP="003820AD">
            <w:pPr>
              <w:rPr>
                <w:lang w:val="fr-LU"/>
              </w:rPr>
            </w:pPr>
            <w:hyperlink r:id="rId142" w:history="1">
              <w:r w:rsidR="003820AD" w:rsidRPr="00B037F7">
                <w:rPr>
                  <w:rStyle w:val="Hyperlink"/>
                  <w:lang w:val="fr-LU"/>
                </w:rPr>
                <w:t>https://www.stadt-zuerich.ch/pd/de/index/dav/parkkarten_bewilligungen.html</w:t>
              </w:r>
            </w:hyperlink>
            <w:r w:rsidR="003820AD" w:rsidRPr="00B037F7">
              <w:rPr>
                <w:lang w:val="fr-LU"/>
              </w:rPr>
              <w:t xml:space="preserve"> (Zurich</w:t>
            </w:r>
            <w:proofErr w:type="gramStart"/>
            <w:r w:rsidR="003820AD" w:rsidRPr="00B037F7">
              <w:rPr>
                <w:lang w:val="fr-LU"/>
              </w:rPr>
              <w:t>);</w:t>
            </w:r>
            <w:proofErr w:type="gramEnd"/>
            <w:r w:rsidR="003820AD" w:rsidRPr="00B037F7">
              <w:rPr>
                <w:lang w:val="fr-LU"/>
              </w:rPr>
              <w:t xml:space="preserve"> </w:t>
            </w:r>
            <w:hyperlink r:id="rId143" w:history="1">
              <w:r w:rsidR="003820AD" w:rsidRPr="00B037F7">
                <w:rPr>
                  <w:rStyle w:val="Hyperlink"/>
                  <w:lang w:val="fr-LU"/>
                </w:rPr>
                <w:t>http://www.polizei.bs.ch/verkehr/strassenverkehr/parkieren/anwohnerparkkarte.html</w:t>
              </w:r>
            </w:hyperlink>
            <w:r w:rsidR="003820AD">
              <w:rPr>
                <w:lang w:val="fr-LU"/>
              </w:rPr>
              <w:t xml:space="preserve"> </w:t>
            </w:r>
            <w:r w:rsidR="003820AD" w:rsidRPr="007257A8">
              <w:rPr>
                <w:lang w:val="fr-LU"/>
              </w:rPr>
              <w:t>(Basel); etc.</w:t>
            </w:r>
          </w:p>
        </w:tc>
      </w:tr>
      <w:tr w:rsidR="003820AD" w:rsidRPr="00AB3753" w14:paraId="69327483" w14:textId="77777777" w:rsidTr="003820AD">
        <w:trPr>
          <w:trHeight w:val="310"/>
        </w:trPr>
        <w:tc>
          <w:tcPr>
            <w:tcW w:w="953" w:type="pct"/>
            <w:shd w:val="clear" w:color="auto" w:fill="auto"/>
          </w:tcPr>
          <w:p w14:paraId="091C48D8" w14:textId="21E119D7" w:rsidR="003820AD" w:rsidRPr="00AB3753" w:rsidRDefault="003820AD" w:rsidP="003820AD">
            <w:r w:rsidRPr="00AB3753">
              <w:t xml:space="preserve">Description: </w:t>
            </w:r>
          </w:p>
        </w:tc>
        <w:tc>
          <w:tcPr>
            <w:tcW w:w="4047" w:type="pct"/>
            <w:shd w:val="clear" w:color="auto" w:fill="auto"/>
          </w:tcPr>
          <w:p w14:paraId="1D232AEC" w14:textId="2417A691" w:rsidR="003820AD" w:rsidRPr="00AB3753" w:rsidRDefault="003820AD" w:rsidP="003820AD">
            <w:r w:rsidRPr="0056509C">
              <w:t>Residents and tradespeople can apply for and pay for parking tickets electronically. This gives customers greater flexibility and cost reduction</w:t>
            </w:r>
            <w:r w:rsidR="00C13633">
              <w:t xml:space="preserve">. The </w:t>
            </w:r>
            <w:r w:rsidRPr="0056509C">
              <w:t>administration benefits from optimised seamless processes from different locations and can reduce process costs overall.</w:t>
            </w:r>
          </w:p>
        </w:tc>
      </w:tr>
      <w:tr w:rsidR="003820AD" w:rsidRPr="00583DF4" w14:paraId="24E1E56D" w14:textId="77777777" w:rsidTr="00035938">
        <w:trPr>
          <w:trHeight w:val="198"/>
        </w:trPr>
        <w:tc>
          <w:tcPr>
            <w:tcW w:w="5000" w:type="pct"/>
            <w:gridSpan w:val="2"/>
            <w:shd w:val="clear" w:color="auto" w:fill="EFFBFF"/>
          </w:tcPr>
          <w:p w14:paraId="00D9215F" w14:textId="78CF9402" w:rsidR="003820AD" w:rsidRPr="00583DF4" w:rsidRDefault="003820AD" w:rsidP="003820AD">
            <w:pPr>
              <w:pStyle w:val="Subtitle"/>
              <w:rPr>
                <w:b/>
              </w:rPr>
            </w:pPr>
            <w:r>
              <w:t xml:space="preserve">Driving </w:t>
            </w:r>
            <w:r w:rsidR="008F1107">
              <w:t>l</w:t>
            </w:r>
            <w:r>
              <w:t>icence</w:t>
            </w:r>
          </w:p>
        </w:tc>
      </w:tr>
      <w:tr w:rsidR="003820AD" w:rsidRPr="00583DF4" w14:paraId="71F7FA02" w14:textId="77777777" w:rsidTr="003820AD">
        <w:trPr>
          <w:trHeight w:val="198"/>
        </w:trPr>
        <w:tc>
          <w:tcPr>
            <w:tcW w:w="5000" w:type="pct"/>
            <w:gridSpan w:val="2"/>
            <w:shd w:val="clear" w:color="auto" w:fill="auto"/>
          </w:tcPr>
          <w:p w14:paraId="0D0E2040" w14:textId="6463E30E" w:rsidR="003820AD" w:rsidRPr="00583DF4" w:rsidRDefault="003820AD" w:rsidP="003820AD">
            <w:pPr>
              <w:rPr>
                <w:b/>
              </w:rPr>
            </w:pPr>
            <w:r w:rsidRPr="007745BE">
              <w:rPr>
                <w:b/>
              </w:rPr>
              <w:t>Driver’s licence</w:t>
            </w:r>
          </w:p>
        </w:tc>
      </w:tr>
      <w:tr w:rsidR="003820AD" w:rsidRPr="004D7206" w14:paraId="0F89CA58" w14:textId="77777777" w:rsidTr="003820AD">
        <w:trPr>
          <w:trHeight w:val="198"/>
        </w:trPr>
        <w:tc>
          <w:tcPr>
            <w:tcW w:w="953" w:type="pct"/>
            <w:shd w:val="clear" w:color="auto" w:fill="auto"/>
          </w:tcPr>
          <w:p w14:paraId="513F18DC" w14:textId="5CC163CD" w:rsidR="003820AD" w:rsidRPr="00AB3753" w:rsidRDefault="003820AD" w:rsidP="003820AD">
            <w:r w:rsidRPr="00AB3753">
              <w:t>Responsibility:</w:t>
            </w:r>
          </w:p>
        </w:tc>
        <w:tc>
          <w:tcPr>
            <w:tcW w:w="4047" w:type="pct"/>
            <w:shd w:val="clear" w:color="auto" w:fill="auto"/>
          </w:tcPr>
          <w:p w14:paraId="7CA98CC1" w14:textId="1620902F" w:rsidR="003820AD" w:rsidRPr="004D7206" w:rsidRDefault="003820AD" w:rsidP="003820AD">
            <w:r w:rsidRPr="00DE5789">
              <w:t>Federal Department of the Environment, Transport, Energy and Communications, Road Traffic Offices of cantons (Association of the Road Traffic Cantons</w:t>
            </w:r>
            <w:r w:rsidR="00F94B17">
              <w:t>)</w:t>
            </w:r>
          </w:p>
        </w:tc>
      </w:tr>
      <w:tr w:rsidR="003820AD" w:rsidRPr="00AB3753" w14:paraId="4398C745" w14:textId="77777777" w:rsidTr="003820AD">
        <w:trPr>
          <w:trHeight w:val="36"/>
        </w:trPr>
        <w:tc>
          <w:tcPr>
            <w:tcW w:w="953" w:type="pct"/>
            <w:shd w:val="clear" w:color="auto" w:fill="auto"/>
          </w:tcPr>
          <w:p w14:paraId="342439C2" w14:textId="021EA005" w:rsidR="003820AD" w:rsidRPr="00AB3753" w:rsidRDefault="003820AD" w:rsidP="003820AD">
            <w:r w:rsidRPr="00AB3753">
              <w:t xml:space="preserve">Website: </w:t>
            </w:r>
          </w:p>
        </w:tc>
        <w:tc>
          <w:tcPr>
            <w:tcW w:w="4047" w:type="pct"/>
            <w:shd w:val="clear" w:color="auto" w:fill="auto"/>
          </w:tcPr>
          <w:p w14:paraId="64B9B670" w14:textId="6D75C69B" w:rsidR="003820AD" w:rsidRPr="00AB3753" w:rsidRDefault="00E71AC9" w:rsidP="003820AD">
            <w:hyperlink r:id="rId144" w:history="1">
              <w:r w:rsidR="003820AD" w:rsidRPr="00BA2CAF">
                <w:rPr>
                  <w:rStyle w:val="Hyperlink"/>
                </w:rPr>
                <w:t>http://fuehrerausweise.ch/</w:t>
              </w:r>
            </w:hyperlink>
          </w:p>
        </w:tc>
      </w:tr>
      <w:tr w:rsidR="003820AD" w:rsidRPr="00AB3753" w14:paraId="2AABA87D" w14:textId="77777777" w:rsidTr="003820AD">
        <w:trPr>
          <w:trHeight w:val="310"/>
        </w:trPr>
        <w:tc>
          <w:tcPr>
            <w:tcW w:w="953" w:type="pct"/>
            <w:shd w:val="clear" w:color="auto" w:fill="auto"/>
          </w:tcPr>
          <w:p w14:paraId="57218113" w14:textId="6BED8C8C" w:rsidR="003820AD" w:rsidRPr="00AB3753" w:rsidRDefault="003820AD" w:rsidP="003820AD">
            <w:r w:rsidRPr="00AB3753">
              <w:t xml:space="preserve">Description: </w:t>
            </w:r>
          </w:p>
        </w:tc>
        <w:tc>
          <w:tcPr>
            <w:tcW w:w="4047" w:type="pct"/>
            <w:shd w:val="clear" w:color="auto" w:fill="auto"/>
          </w:tcPr>
          <w:p w14:paraId="3B619C08" w14:textId="5A512510" w:rsidR="003820AD" w:rsidRPr="00AB3753" w:rsidRDefault="003820AD" w:rsidP="003820AD">
            <w:r w:rsidRPr="00790CB7">
              <w:t>Forms to download and submit manually to the Road Traffic Offices of the cantons to obtain a licence.</w:t>
            </w:r>
          </w:p>
        </w:tc>
      </w:tr>
      <w:tr w:rsidR="003820AD" w:rsidRPr="00AB3753" w14:paraId="3C141758" w14:textId="77777777" w:rsidTr="0038632B">
        <w:trPr>
          <w:trHeight w:val="198"/>
        </w:trPr>
        <w:tc>
          <w:tcPr>
            <w:tcW w:w="5000" w:type="pct"/>
            <w:gridSpan w:val="2"/>
            <w:shd w:val="clear" w:color="auto" w:fill="EFFBFF"/>
          </w:tcPr>
          <w:p w14:paraId="5811C088" w14:textId="1D02607B" w:rsidR="003820AD" w:rsidRPr="00AB3753" w:rsidRDefault="003820AD" w:rsidP="003820AD">
            <w:pPr>
              <w:pStyle w:val="Subtitle"/>
            </w:pPr>
            <w:r>
              <w:t>Registration</w:t>
            </w:r>
          </w:p>
        </w:tc>
      </w:tr>
      <w:tr w:rsidR="003820AD" w:rsidRPr="00AB3753" w14:paraId="37719F8B" w14:textId="77777777" w:rsidTr="003820AD">
        <w:trPr>
          <w:trHeight w:val="198"/>
        </w:trPr>
        <w:tc>
          <w:tcPr>
            <w:tcW w:w="5000" w:type="pct"/>
            <w:gridSpan w:val="2"/>
            <w:shd w:val="clear" w:color="auto" w:fill="auto"/>
          </w:tcPr>
          <w:p w14:paraId="5B506CFA" w14:textId="406D3BAC" w:rsidR="003820AD" w:rsidRPr="00AB3753" w:rsidRDefault="003820AD" w:rsidP="003820AD">
            <w:r w:rsidRPr="005F7897">
              <w:rPr>
                <w:b/>
              </w:rPr>
              <w:t>Car registration (new, used, imported cars)</w:t>
            </w:r>
          </w:p>
        </w:tc>
      </w:tr>
      <w:tr w:rsidR="003820AD" w:rsidRPr="00AA5E93" w14:paraId="7C90D7DD" w14:textId="77777777" w:rsidTr="003820AD">
        <w:trPr>
          <w:trHeight w:val="198"/>
        </w:trPr>
        <w:tc>
          <w:tcPr>
            <w:tcW w:w="953" w:type="pct"/>
            <w:shd w:val="clear" w:color="auto" w:fill="auto"/>
          </w:tcPr>
          <w:p w14:paraId="69D0610F" w14:textId="4D2DBF2E" w:rsidR="003820AD" w:rsidRPr="00AB3753" w:rsidRDefault="003820AD" w:rsidP="003820AD">
            <w:r w:rsidRPr="00AB3753">
              <w:t>Responsibility:</w:t>
            </w:r>
          </w:p>
        </w:tc>
        <w:tc>
          <w:tcPr>
            <w:tcW w:w="4047" w:type="pct"/>
            <w:shd w:val="clear" w:color="auto" w:fill="auto"/>
          </w:tcPr>
          <w:p w14:paraId="7A287156" w14:textId="14882156" w:rsidR="003820AD" w:rsidRPr="00AA5E93" w:rsidRDefault="003820AD" w:rsidP="003820AD">
            <w:r w:rsidRPr="000F1D66">
              <w:t>Association of Road Traffic Offices of cantons</w:t>
            </w:r>
          </w:p>
        </w:tc>
      </w:tr>
      <w:tr w:rsidR="003820AD" w:rsidRPr="00AB3753" w14:paraId="3B538515" w14:textId="77777777" w:rsidTr="003820AD">
        <w:trPr>
          <w:trHeight w:val="36"/>
        </w:trPr>
        <w:tc>
          <w:tcPr>
            <w:tcW w:w="953" w:type="pct"/>
            <w:shd w:val="clear" w:color="auto" w:fill="auto"/>
          </w:tcPr>
          <w:p w14:paraId="5BB64194" w14:textId="6F0C219F" w:rsidR="003820AD" w:rsidRPr="00AB3753" w:rsidRDefault="003820AD" w:rsidP="003820AD">
            <w:r w:rsidRPr="00AB3753">
              <w:t xml:space="preserve">Website: </w:t>
            </w:r>
          </w:p>
        </w:tc>
        <w:tc>
          <w:tcPr>
            <w:tcW w:w="4047" w:type="pct"/>
            <w:shd w:val="clear" w:color="auto" w:fill="auto"/>
          </w:tcPr>
          <w:p w14:paraId="79FEB430" w14:textId="4573A361" w:rsidR="003820AD" w:rsidRPr="00AB3753" w:rsidRDefault="00E71AC9" w:rsidP="003820AD">
            <w:hyperlink r:id="rId145" w:history="1">
              <w:r w:rsidR="003820AD" w:rsidRPr="00BA2CAF">
                <w:rPr>
                  <w:rStyle w:val="Hyperlink"/>
                </w:rPr>
                <w:t>http://verkehrszulassung.ch/</w:t>
              </w:r>
            </w:hyperlink>
            <w:r w:rsidR="003820AD" w:rsidRPr="00CF0FA1">
              <w:t xml:space="preserve"> </w:t>
            </w:r>
          </w:p>
        </w:tc>
      </w:tr>
      <w:tr w:rsidR="003820AD" w:rsidRPr="00AB3753" w14:paraId="558EDEC6" w14:textId="77777777" w:rsidTr="003820AD">
        <w:trPr>
          <w:trHeight w:val="310"/>
        </w:trPr>
        <w:tc>
          <w:tcPr>
            <w:tcW w:w="953" w:type="pct"/>
            <w:shd w:val="clear" w:color="auto" w:fill="auto"/>
          </w:tcPr>
          <w:p w14:paraId="0E2542FC" w14:textId="3F72CFC4" w:rsidR="003820AD" w:rsidRPr="00AB3753" w:rsidRDefault="003820AD" w:rsidP="003820AD">
            <w:r w:rsidRPr="00AB3753">
              <w:t xml:space="preserve">Description: </w:t>
            </w:r>
          </w:p>
        </w:tc>
        <w:tc>
          <w:tcPr>
            <w:tcW w:w="4047" w:type="pct"/>
            <w:shd w:val="clear" w:color="auto" w:fill="auto"/>
          </w:tcPr>
          <w:p w14:paraId="4687748B" w14:textId="004F907E" w:rsidR="003820AD" w:rsidRPr="00AB3753" w:rsidRDefault="003820AD" w:rsidP="003820AD">
            <w:r w:rsidRPr="00230934">
              <w:t>Information and forms to download and submit to the Road Traffic Offices of the cantons.</w:t>
            </w:r>
          </w:p>
        </w:tc>
      </w:tr>
    </w:tbl>
    <w:p w14:paraId="7A882CC7" w14:textId="77777777" w:rsidR="00A86633" w:rsidRDefault="00A86633" w:rsidP="00A86633">
      <w:pPr>
        <w:pStyle w:val="Heading2"/>
      </w:pPr>
      <w:bookmarkStart w:id="62" w:name="_Toc1475003"/>
      <w:r w:rsidRPr="00DE7566">
        <w:t xml:space="preserve">Residence </w:t>
      </w:r>
      <w:r w:rsidRPr="001F36DA">
        <w:t>formalities</w:t>
      </w:r>
      <w:bookmarkEnd w:id="62"/>
    </w:p>
    <w:tbl>
      <w:tblPr>
        <w:tblW w:w="4960" w:type="pct"/>
        <w:tblInd w:w="108" w:type="dxa"/>
        <w:tblLayout w:type="fixed"/>
        <w:tblCellMar>
          <w:top w:w="60" w:type="dxa"/>
          <w:bottom w:w="60" w:type="dxa"/>
        </w:tblCellMar>
        <w:tblLook w:val="01E0" w:firstRow="1" w:lastRow="1" w:firstColumn="1" w:lastColumn="1" w:noHBand="0" w:noVBand="0"/>
      </w:tblPr>
      <w:tblGrid>
        <w:gridCol w:w="1688"/>
        <w:gridCol w:w="7243"/>
      </w:tblGrid>
      <w:tr w:rsidR="00A86633" w:rsidRPr="00AB3753" w14:paraId="66B96A73" w14:textId="77777777" w:rsidTr="00754901">
        <w:trPr>
          <w:trHeight w:val="94"/>
        </w:trPr>
        <w:tc>
          <w:tcPr>
            <w:tcW w:w="5000" w:type="pct"/>
            <w:gridSpan w:val="2"/>
            <w:shd w:val="clear" w:color="auto" w:fill="EFFBFF"/>
          </w:tcPr>
          <w:p w14:paraId="552AD1A4" w14:textId="4E6E02EB" w:rsidR="00A86633" w:rsidRPr="00AB3753" w:rsidRDefault="00A86633" w:rsidP="006B3DFB">
            <w:pPr>
              <w:pStyle w:val="Subtitle"/>
            </w:pPr>
            <w:r>
              <w:t xml:space="preserve">Residence </w:t>
            </w:r>
            <w:r w:rsidR="008F1107">
              <w:t>r</w:t>
            </w:r>
            <w:r>
              <w:t>ights</w:t>
            </w:r>
          </w:p>
        </w:tc>
      </w:tr>
      <w:tr w:rsidR="00A86633" w:rsidRPr="00AB3753" w14:paraId="10CF0E7E" w14:textId="77777777" w:rsidTr="00754901">
        <w:trPr>
          <w:trHeight w:val="198"/>
        </w:trPr>
        <w:tc>
          <w:tcPr>
            <w:tcW w:w="5000" w:type="pct"/>
            <w:gridSpan w:val="2"/>
            <w:shd w:val="clear" w:color="auto" w:fill="auto"/>
          </w:tcPr>
          <w:p w14:paraId="7235B0DD" w14:textId="2F0DD9A4" w:rsidR="00A86633" w:rsidRPr="00AB3753" w:rsidRDefault="000926D7" w:rsidP="00A86633">
            <w:r w:rsidRPr="000926D7">
              <w:rPr>
                <w:b/>
              </w:rPr>
              <w:t>Permanent residence permit</w:t>
            </w:r>
          </w:p>
        </w:tc>
      </w:tr>
      <w:tr w:rsidR="00A86633" w:rsidRPr="00AB3753" w14:paraId="28D79615" w14:textId="77777777" w:rsidTr="00754901">
        <w:trPr>
          <w:trHeight w:val="198"/>
        </w:trPr>
        <w:tc>
          <w:tcPr>
            <w:tcW w:w="945" w:type="pct"/>
            <w:shd w:val="clear" w:color="auto" w:fill="auto"/>
          </w:tcPr>
          <w:p w14:paraId="726BA327" w14:textId="77777777" w:rsidR="00A86633" w:rsidRPr="00AB3753" w:rsidRDefault="00A86633" w:rsidP="00A86633">
            <w:r w:rsidRPr="00AB3753">
              <w:t>Responsibility:</w:t>
            </w:r>
          </w:p>
        </w:tc>
        <w:tc>
          <w:tcPr>
            <w:tcW w:w="4055" w:type="pct"/>
            <w:shd w:val="clear" w:color="auto" w:fill="auto"/>
          </w:tcPr>
          <w:p w14:paraId="265F15E4" w14:textId="257CDF60" w:rsidR="00A86633" w:rsidRPr="00AB3753" w:rsidRDefault="00A344E0" w:rsidP="00A86633">
            <w:pPr>
              <w:rPr>
                <w:lang w:val="fr-FR"/>
              </w:rPr>
            </w:pPr>
            <w:proofErr w:type="spellStart"/>
            <w:r w:rsidRPr="00A344E0">
              <w:rPr>
                <w:lang w:val="fr-FR"/>
              </w:rPr>
              <w:t>Several</w:t>
            </w:r>
            <w:proofErr w:type="spellEnd"/>
            <w:r w:rsidRPr="00A344E0">
              <w:rPr>
                <w:lang w:val="fr-FR"/>
              </w:rPr>
              <w:t xml:space="preserve"> cantons</w:t>
            </w:r>
          </w:p>
        </w:tc>
      </w:tr>
      <w:tr w:rsidR="00A86633" w:rsidRPr="004A33F1" w14:paraId="7DC0E5D6" w14:textId="77777777" w:rsidTr="00754901">
        <w:trPr>
          <w:trHeight w:val="37"/>
        </w:trPr>
        <w:tc>
          <w:tcPr>
            <w:tcW w:w="945" w:type="pct"/>
            <w:shd w:val="clear" w:color="auto" w:fill="auto"/>
          </w:tcPr>
          <w:p w14:paraId="71A57DB1" w14:textId="77777777" w:rsidR="00A86633" w:rsidRPr="00AB3753" w:rsidRDefault="00A86633" w:rsidP="00A86633">
            <w:r w:rsidRPr="00AB3753">
              <w:t xml:space="preserve">Website: </w:t>
            </w:r>
          </w:p>
        </w:tc>
        <w:tc>
          <w:tcPr>
            <w:tcW w:w="4055" w:type="pct"/>
            <w:shd w:val="clear" w:color="auto" w:fill="auto"/>
          </w:tcPr>
          <w:p w14:paraId="2884223C" w14:textId="2AE75D22" w:rsidR="004A33F1" w:rsidRPr="004A33F1" w:rsidRDefault="00E71AC9" w:rsidP="00A86633">
            <w:hyperlink r:id="rId146" w:history="1">
              <w:r w:rsidR="004A33F1" w:rsidRPr="004A33F1">
                <w:rPr>
                  <w:rStyle w:val="Hyperlink"/>
                </w:rPr>
                <w:t>https://www.ch.ch/en/renewal-overview-swiss-residence-permit</w:t>
              </w:r>
            </w:hyperlink>
          </w:p>
          <w:p w14:paraId="74D3D5E0" w14:textId="08ECA9D0" w:rsidR="00A86633" w:rsidRPr="004A33F1" w:rsidRDefault="004A33F1" w:rsidP="00A86633">
            <w:pPr>
              <w:rPr>
                <w:lang w:val="fr-LU"/>
              </w:rPr>
            </w:pPr>
            <w:r w:rsidRPr="004A33F1">
              <w:rPr>
                <w:lang w:val="fr-LU"/>
              </w:rPr>
              <w:t>(</w:t>
            </w:r>
            <w:proofErr w:type="gramStart"/>
            <w:r w:rsidRPr="004A33F1">
              <w:rPr>
                <w:lang w:val="fr-LU"/>
              </w:rPr>
              <w:t>information</w:t>
            </w:r>
            <w:proofErr w:type="gramEnd"/>
            <w:r w:rsidRPr="004A33F1">
              <w:rPr>
                <w:lang w:val="fr-LU"/>
              </w:rPr>
              <w:t>)</w:t>
            </w:r>
          </w:p>
        </w:tc>
      </w:tr>
      <w:tr w:rsidR="00A86633" w:rsidRPr="00AB3753" w14:paraId="260D9FDC" w14:textId="77777777" w:rsidTr="00754901">
        <w:trPr>
          <w:trHeight w:val="311"/>
        </w:trPr>
        <w:tc>
          <w:tcPr>
            <w:tcW w:w="945" w:type="pct"/>
            <w:shd w:val="clear" w:color="auto" w:fill="auto"/>
          </w:tcPr>
          <w:p w14:paraId="6C3E3F7F" w14:textId="77777777" w:rsidR="00A86633" w:rsidRPr="00AB3753" w:rsidRDefault="00A86633" w:rsidP="00A86633">
            <w:r w:rsidRPr="00AB3753">
              <w:lastRenderedPageBreak/>
              <w:t xml:space="preserve">Description: </w:t>
            </w:r>
          </w:p>
        </w:tc>
        <w:tc>
          <w:tcPr>
            <w:tcW w:w="4055" w:type="pct"/>
            <w:shd w:val="clear" w:color="auto" w:fill="auto"/>
          </w:tcPr>
          <w:p w14:paraId="2B16D59D" w14:textId="3F467F6A" w:rsidR="00A86633" w:rsidRPr="00AB3753" w:rsidRDefault="00BD00B3" w:rsidP="00A86633">
            <w:r w:rsidRPr="00BD00B3">
              <w:t>Residence permit for EU / EFTA nationals (EC/EFTA) eService.</w:t>
            </w:r>
          </w:p>
        </w:tc>
      </w:tr>
      <w:tr w:rsidR="009A43FB" w:rsidRPr="00AB3753" w14:paraId="1F59F0B4" w14:textId="77777777" w:rsidTr="00754901">
        <w:trPr>
          <w:trHeight w:val="198"/>
        </w:trPr>
        <w:tc>
          <w:tcPr>
            <w:tcW w:w="5000" w:type="pct"/>
            <w:gridSpan w:val="2"/>
            <w:shd w:val="clear" w:color="auto" w:fill="auto"/>
          </w:tcPr>
          <w:p w14:paraId="56809ED3" w14:textId="77777777" w:rsidR="009A43FB" w:rsidRPr="00AB3753" w:rsidRDefault="009A43FB" w:rsidP="000866F6">
            <w:r w:rsidRPr="00EF3E62">
              <w:rPr>
                <w:b/>
              </w:rPr>
              <w:t>Announcement of moving (change of address)</w:t>
            </w:r>
          </w:p>
        </w:tc>
      </w:tr>
      <w:tr w:rsidR="009A43FB" w:rsidRPr="00A91C61" w14:paraId="140B2556" w14:textId="77777777" w:rsidTr="00754901">
        <w:trPr>
          <w:trHeight w:val="198"/>
        </w:trPr>
        <w:tc>
          <w:tcPr>
            <w:tcW w:w="945" w:type="pct"/>
            <w:shd w:val="clear" w:color="auto" w:fill="auto"/>
          </w:tcPr>
          <w:p w14:paraId="5873DA05" w14:textId="77777777" w:rsidR="009A43FB" w:rsidRPr="00AB3753" w:rsidRDefault="009A43FB" w:rsidP="000866F6">
            <w:r w:rsidRPr="00AB3753">
              <w:t>Responsibility:</w:t>
            </w:r>
          </w:p>
        </w:tc>
        <w:tc>
          <w:tcPr>
            <w:tcW w:w="4055" w:type="pct"/>
            <w:shd w:val="clear" w:color="auto" w:fill="auto"/>
          </w:tcPr>
          <w:p w14:paraId="6F7FC73B" w14:textId="77777777" w:rsidR="009A43FB" w:rsidRPr="00A91C61" w:rsidRDefault="009A43FB" w:rsidP="000866F6">
            <w:r w:rsidRPr="00844ACC">
              <w:t>Residents’ Registration Office at commune</w:t>
            </w:r>
          </w:p>
        </w:tc>
      </w:tr>
      <w:tr w:rsidR="009A43FB" w:rsidRPr="00AB3753" w14:paraId="02CEF1FA" w14:textId="77777777" w:rsidTr="00754901">
        <w:trPr>
          <w:trHeight w:val="37"/>
        </w:trPr>
        <w:tc>
          <w:tcPr>
            <w:tcW w:w="945" w:type="pct"/>
            <w:shd w:val="clear" w:color="auto" w:fill="auto"/>
          </w:tcPr>
          <w:p w14:paraId="0AA4144F" w14:textId="77777777" w:rsidR="009A43FB" w:rsidRPr="00AB3753" w:rsidRDefault="009A43FB" w:rsidP="000866F6">
            <w:r w:rsidRPr="00AB3753">
              <w:t xml:space="preserve">Website: </w:t>
            </w:r>
          </w:p>
        </w:tc>
        <w:tc>
          <w:tcPr>
            <w:tcW w:w="4055" w:type="pct"/>
            <w:shd w:val="clear" w:color="auto" w:fill="auto"/>
          </w:tcPr>
          <w:p w14:paraId="53ABD9CA" w14:textId="77777777" w:rsidR="009A43FB" w:rsidRPr="00AB3753" w:rsidRDefault="00E71AC9" w:rsidP="000866F6">
            <w:hyperlink r:id="rId147" w:history="1">
              <w:r w:rsidR="009A43FB" w:rsidRPr="00BA2CAF">
                <w:rPr>
                  <w:rStyle w:val="Hyperlink"/>
                </w:rPr>
                <w:t>http://www.ch.ch/private/</w:t>
              </w:r>
            </w:hyperlink>
          </w:p>
        </w:tc>
      </w:tr>
      <w:tr w:rsidR="009A43FB" w:rsidRPr="00AB3753" w14:paraId="270E39A3" w14:textId="77777777" w:rsidTr="00754901">
        <w:trPr>
          <w:trHeight w:val="311"/>
        </w:trPr>
        <w:tc>
          <w:tcPr>
            <w:tcW w:w="945" w:type="pct"/>
            <w:shd w:val="clear" w:color="auto" w:fill="auto"/>
          </w:tcPr>
          <w:p w14:paraId="5825C442" w14:textId="77777777" w:rsidR="009A43FB" w:rsidRPr="00AB3753" w:rsidRDefault="009A43FB" w:rsidP="000866F6">
            <w:r w:rsidRPr="00AB3753">
              <w:t xml:space="preserve">Description: </w:t>
            </w:r>
          </w:p>
        </w:tc>
        <w:tc>
          <w:tcPr>
            <w:tcW w:w="4055" w:type="pct"/>
            <w:shd w:val="clear" w:color="auto" w:fill="auto"/>
          </w:tcPr>
          <w:p w14:paraId="3BE6F9E9" w14:textId="77777777" w:rsidR="009A43FB" w:rsidRPr="00AB3753" w:rsidRDefault="009A43FB" w:rsidP="000866F6">
            <w:r w:rsidRPr="008376CC">
              <w:t>Information and some facilities (according to the commune) to obtain the paper form to officially announce a change of address in a non-electronic way. Notification must be made to both departure and arrival registration offices.</w:t>
            </w:r>
          </w:p>
        </w:tc>
      </w:tr>
      <w:tr w:rsidR="00BB5782" w:rsidRPr="00AB3753" w14:paraId="5DDAAF15" w14:textId="77777777" w:rsidTr="00754901">
        <w:trPr>
          <w:trHeight w:val="198"/>
        </w:trPr>
        <w:tc>
          <w:tcPr>
            <w:tcW w:w="5000" w:type="pct"/>
            <w:gridSpan w:val="2"/>
            <w:shd w:val="clear" w:color="auto" w:fill="auto"/>
          </w:tcPr>
          <w:p w14:paraId="331F966D" w14:textId="44796D5D" w:rsidR="00BB5782" w:rsidRPr="00AB3753" w:rsidRDefault="00BB5782" w:rsidP="00BB5782">
            <w:proofErr w:type="spellStart"/>
            <w:r w:rsidRPr="00B9180A">
              <w:rPr>
                <w:b/>
              </w:rPr>
              <w:t>eMoving</w:t>
            </w:r>
            <w:proofErr w:type="spellEnd"/>
            <w:r w:rsidRPr="00B9180A">
              <w:rPr>
                <w:b/>
              </w:rPr>
              <w:t xml:space="preserve"> Platform</w:t>
            </w:r>
          </w:p>
        </w:tc>
      </w:tr>
      <w:tr w:rsidR="00BB5782" w:rsidRPr="00A91C61" w14:paraId="7ED1033F" w14:textId="77777777" w:rsidTr="00754901">
        <w:trPr>
          <w:trHeight w:val="198"/>
        </w:trPr>
        <w:tc>
          <w:tcPr>
            <w:tcW w:w="945" w:type="pct"/>
            <w:shd w:val="clear" w:color="auto" w:fill="auto"/>
          </w:tcPr>
          <w:p w14:paraId="297BB084" w14:textId="77777777" w:rsidR="00BB5782" w:rsidRPr="00AB3753" w:rsidRDefault="00BB5782" w:rsidP="00BB5782">
            <w:r w:rsidRPr="00AB3753">
              <w:t>Responsibility:</w:t>
            </w:r>
          </w:p>
        </w:tc>
        <w:tc>
          <w:tcPr>
            <w:tcW w:w="4055" w:type="pct"/>
            <w:shd w:val="clear" w:color="auto" w:fill="auto"/>
          </w:tcPr>
          <w:p w14:paraId="092F8369" w14:textId="6388EF9C" w:rsidR="00BB5782" w:rsidRPr="00A91C61" w:rsidRDefault="00BB5782" w:rsidP="00BB5782">
            <w:r w:rsidRPr="00AE384E">
              <w:t>Swiss Conference on Informatics</w:t>
            </w:r>
          </w:p>
        </w:tc>
      </w:tr>
      <w:tr w:rsidR="00BB5782" w:rsidRPr="00AB3753" w14:paraId="72145B73" w14:textId="77777777" w:rsidTr="00754901">
        <w:trPr>
          <w:trHeight w:val="37"/>
        </w:trPr>
        <w:tc>
          <w:tcPr>
            <w:tcW w:w="945" w:type="pct"/>
            <w:shd w:val="clear" w:color="auto" w:fill="auto"/>
          </w:tcPr>
          <w:p w14:paraId="33767941" w14:textId="77777777" w:rsidR="00BB5782" w:rsidRPr="00AB3753" w:rsidRDefault="00BB5782" w:rsidP="00BB5782">
            <w:r w:rsidRPr="00AB3753">
              <w:t xml:space="preserve">Website: </w:t>
            </w:r>
          </w:p>
        </w:tc>
        <w:tc>
          <w:tcPr>
            <w:tcW w:w="4055" w:type="pct"/>
            <w:shd w:val="clear" w:color="auto" w:fill="auto"/>
          </w:tcPr>
          <w:p w14:paraId="631685B5" w14:textId="40568ABC" w:rsidR="00BB5782" w:rsidRPr="00AB3753" w:rsidRDefault="00E71AC9" w:rsidP="00BB5782">
            <w:hyperlink r:id="rId148" w:history="1">
              <w:r w:rsidR="00BB5782" w:rsidRPr="00BA2CAF">
                <w:rPr>
                  <w:rStyle w:val="Hyperlink"/>
                </w:rPr>
                <w:t>https://www.egovernment.ch/en/umsetzung/schwerpunktplan/e-umzug-schweiz/</w:t>
              </w:r>
            </w:hyperlink>
          </w:p>
        </w:tc>
      </w:tr>
      <w:tr w:rsidR="00BB5782" w:rsidRPr="00AB3753" w14:paraId="6C36CE0F" w14:textId="77777777" w:rsidTr="00754901">
        <w:trPr>
          <w:trHeight w:val="311"/>
        </w:trPr>
        <w:tc>
          <w:tcPr>
            <w:tcW w:w="945" w:type="pct"/>
            <w:shd w:val="clear" w:color="auto" w:fill="auto"/>
          </w:tcPr>
          <w:p w14:paraId="12053DCC" w14:textId="77777777" w:rsidR="00BB5782" w:rsidRPr="00AB3753" w:rsidRDefault="00BB5782" w:rsidP="00BB5782">
            <w:r w:rsidRPr="00AB3753">
              <w:t xml:space="preserve">Description: </w:t>
            </w:r>
          </w:p>
        </w:tc>
        <w:tc>
          <w:tcPr>
            <w:tcW w:w="4055" w:type="pct"/>
            <w:shd w:val="clear" w:color="auto" w:fill="auto"/>
          </w:tcPr>
          <w:p w14:paraId="6E2067B0" w14:textId="08139FCC" w:rsidR="00BB5782" w:rsidRPr="00AB3753" w:rsidRDefault="00BB5782" w:rsidP="00BB5782">
            <w:r w:rsidRPr="00500697">
              <w:t>The objective of the project is to enable the electronic reporting and processing of changes of addresses</w:t>
            </w:r>
            <w:r>
              <w:t>.</w:t>
            </w:r>
          </w:p>
        </w:tc>
      </w:tr>
      <w:tr w:rsidR="00AF7BAA" w:rsidRPr="00AB3753" w14:paraId="6474ADF1" w14:textId="77777777" w:rsidTr="00754901">
        <w:trPr>
          <w:trHeight w:val="198"/>
        </w:trPr>
        <w:tc>
          <w:tcPr>
            <w:tcW w:w="5000" w:type="pct"/>
            <w:gridSpan w:val="2"/>
            <w:shd w:val="clear" w:color="auto" w:fill="auto"/>
          </w:tcPr>
          <w:p w14:paraId="5C953DE7" w14:textId="111F94F7" w:rsidR="00AF7BAA" w:rsidRPr="00AB3753" w:rsidRDefault="000C1E1C" w:rsidP="000866F6">
            <w:r w:rsidRPr="000C1E1C">
              <w:rPr>
                <w:b/>
              </w:rPr>
              <w:t>Announcement of moving (signing out of the residential community)</w:t>
            </w:r>
          </w:p>
        </w:tc>
      </w:tr>
      <w:tr w:rsidR="00AF7BAA" w:rsidRPr="00A91C61" w14:paraId="46691327" w14:textId="77777777" w:rsidTr="00754901">
        <w:trPr>
          <w:trHeight w:val="198"/>
        </w:trPr>
        <w:tc>
          <w:tcPr>
            <w:tcW w:w="945" w:type="pct"/>
            <w:shd w:val="clear" w:color="auto" w:fill="auto"/>
          </w:tcPr>
          <w:p w14:paraId="6B41ED62" w14:textId="77777777" w:rsidR="00AF7BAA" w:rsidRPr="00AB3753" w:rsidRDefault="00AF7BAA" w:rsidP="000866F6">
            <w:r w:rsidRPr="00AB3753">
              <w:t>Responsibility:</w:t>
            </w:r>
          </w:p>
        </w:tc>
        <w:tc>
          <w:tcPr>
            <w:tcW w:w="4055" w:type="pct"/>
            <w:shd w:val="clear" w:color="auto" w:fill="auto"/>
          </w:tcPr>
          <w:p w14:paraId="5B3CCBF3" w14:textId="6EDFDE19" w:rsidR="00AF7BAA" w:rsidRPr="00A91C61" w:rsidRDefault="00D359A7" w:rsidP="000866F6">
            <w:r w:rsidRPr="00D359A7">
              <w:t>Residents’ Registration Office at commune</w:t>
            </w:r>
          </w:p>
        </w:tc>
      </w:tr>
      <w:tr w:rsidR="00AF7BAA" w:rsidRPr="00AB3753" w14:paraId="7C2EC693" w14:textId="77777777" w:rsidTr="00754901">
        <w:trPr>
          <w:trHeight w:val="37"/>
        </w:trPr>
        <w:tc>
          <w:tcPr>
            <w:tcW w:w="945" w:type="pct"/>
            <w:shd w:val="clear" w:color="auto" w:fill="auto"/>
          </w:tcPr>
          <w:p w14:paraId="48108BE5" w14:textId="77777777" w:rsidR="00AF7BAA" w:rsidRPr="00AB3753" w:rsidRDefault="00AF7BAA" w:rsidP="000866F6">
            <w:r w:rsidRPr="00AB3753">
              <w:t xml:space="preserve">Website: </w:t>
            </w:r>
          </w:p>
        </w:tc>
        <w:tc>
          <w:tcPr>
            <w:tcW w:w="4055" w:type="pct"/>
            <w:shd w:val="clear" w:color="auto" w:fill="auto"/>
          </w:tcPr>
          <w:p w14:paraId="3DD3AA08" w14:textId="609B53C4" w:rsidR="00D22033" w:rsidRPr="00AB3753" w:rsidRDefault="00E71AC9" w:rsidP="000866F6">
            <w:hyperlink r:id="rId149" w:history="1">
              <w:r w:rsidR="00D22033" w:rsidRPr="00BA2CAF">
                <w:rPr>
                  <w:rStyle w:val="Hyperlink"/>
                </w:rPr>
                <w:t>https://www.ch.ch/en/notification-departure-registration/</w:t>
              </w:r>
            </w:hyperlink>
          </w:p>
        </w:tc>
      </w:tr>
      <w:tr w:rsidR="00AF7BAA" w:rsidRPr="00AB3753" w14:paraId="488E3719" w14:textId="77777777" w:rsidTr="00754901">
        <w:trPr>
          <w:trHeight w:val="311"/>
        </w:trPr>
        <w:tc>
          <w:tcPr>
            <w:tcW w:w="945" w:type="pct"/>
            <w:shd w:val="clear" w:color="auto" w:fill="auto"/>
          </w:tcPr>
          <w:p w14:paraId="2984F528" w14:textId="77777777" w:rsidR="00AF7BAA" w:rsidRPr="00AB3753" w:rsidRDefault="00AF7BAA" w:rsidP="000866F6">
            <w:r w:rsidRPr="00AB3753">
              <w:t xml:space="preserve">Description: </w:t>
            </w:r>
          </w:p>
        </w:tc>
        <w:tc>
          <w:tcPr>
            <w:tcW w:w="4055" w:type="pct"/>
            <w:shd w:val="clear" w:color="auto" w:fill="auto"/>
          </w:tcPr>
          <w:p w14:paraId="6CBDCDD4" w14:textId="14D15275" w:rsidR="00AF7BAA" w:rsidRPr="00AB3753" w:rsidRDefault="005E2EFE" w:rsidP="000866F6">
            <w:r w:rsidRPr="005E2EFE">
              <w:t xml:space="preserve">Residents of Switzerland have the option to </w:t>
            </w:r>
            <w:r w:rsidR="00C13633">
              <w:t>inform,</w:t>
            </w:r>
            <w:r w:rsidR="00C13633" w:rsidRPr="005E2EFE">
              <w:t xml:space="preserve"> </w:t>
            </w:r>
            <w:r w:rsidRPr="005E2EFE">
              <w:t>the authorities via the Internet (change of address within the municipality, arrival, departure)</w:t>
            </w:r>
            <w:r w:rsidR="00C13633">
              <w:t xml:space="preserve">. A </w:t>
            </w:r>
            <w:r w:rsidRPr="005E2EFE">
              <w:t>visit to the expatriation and immigration centre is no longer necessary.</w:t>
            </w:r>
          </w:p>
        </w:tc>
      </w:tr>
      <w:tr w:rsidR="00BB5782" w:rsidRPr="00AB3753" w14:paraId="0DBF20B8" w14:textId="77777777" w:rsidTr="00754901">
        <w:trPr>
          <w:trHeight w:val="94"/>
        </w:trPr>
        <w:tc>
          <w:tcPr>
            <w:tcW w:w="5000" w:type="pct"/>
            <w:gridSpan w:val="2"/>
            <w:shd w:val="clear" w:color="auto" w:fill="EFFBFF"/>
          </w:tcPr>
          <w:p w14:paraId="5FB71575" w14:textId="6D72C450" w:rsidR="00BB5782" w:rsidRPr="00AB3753" w:rsidRDefault="00BB5782" w:rsidP="00BB5782">
            <w:pPr>
              <w:pStyle w:val="Subtitle"/>
              <w:rPr>
                <w:color w:val="BF3F91"/>
              </w:rPr>
            </w:pPr>
            <w:r w:rsidRPr="006B3DFB">
              <w:t xml:space="preserve">Document and </w:t>
            </w:r>
            <w:r w:rsidR="008F1107">
              <w:t>f</w:t>
            </w:r>
            <w:r w:rsidRPr="006B3DFB">
              <w:t>ormalities</w:t>
            </w:r>
          </w:p>
        </w:tc>
      </w:tr>
      <w:tr w:rsidR="00BB5782" w:rsidRPr="00AB3753" w14:paraId="38C04A1C" w14:textId="77777777" w:rsidTr="00754901">
        <w:trPr>
          <w:trHeight w:val="198"/>
        </w:trPr>
        <w:tc>
          <w:tcPr>
            <w:tcW w:w="5000" w:type="pct"/>
            <w:gridSpan w:val="2"/>
            <w:shd w:val="clear" w:color="auto" w:fill="auto"/>
          </w:tcPr>
          <w:p w14:paraId="7856E5F1" w14:textId="19181B82" w:rsidR="00BB5782" w:rsidRPr="00AB3753" w:rsidRDefault="00BB5782" w:rsidP="00BB5782">
            <w:r w:rsidRPr="006D3ABD">
              <w:rPr>
                <w:b/>
              </w:rPr>
              <w:t>Acquisition of land</w:t>
            </w:r>
          </w:p>
        </w:tc>
      </w:tr>
      <w:tr w:rsidR="00BB5782" w:rsidRPr="00A91C61" w14:paraId="46538AB0" w14:textId="77777777" w:rsidTr="00754901">
        <w:trPr>
          <w:trHeight w:val="198"/>
        </w:trPr>
        <w:tc>
          <w:tcPr>
            <w:tcW w:w="945" w:type="pct"/>
            <w:shd w:val="clear" w:color="auto" w:fill="auto"/>
          </w:tcPr>
          <w:p w14:paraId="43E7DBE1" w14:textId="77777777" w:rsidR="00BB5782" w:rsidRPr="00AB3753" w:rsidRDefault="00BB5782" w:rsidP="00BB5782">
            <w:r w:rsidRPr="00AB3753">
              <w:t>Responsibility:</w:t>
            </w:r>
          </w:p>
        </w:tc>
        <w:tc>
          <w:tcPr>
            <w:tcW w:w="4055" w:type="pct"/>
            <w:shd w:val="clear" w:color="auto" w:fill="auto"/>
          </w:tcPr>
          <w:p w14:paraId="30EB1A0F" w14:textId="20DE3D2A" w:rsidR="00BB5782" w:rsidRPr="00A91C61" w:rsidRDefault="00BB5782" w:rsidP="00BB5782">
            <w:r w:rsidRPr="00487211">
              <w:t>Several cantons</w:t>
            </w:r>
          </w:p>
        </w:tc>
      </w:tr>
      <w:tr w:rsidR="00BB5782" w:rsidRPr="00AB3753" w14:paraId="263C426D" w14:textId="77777777" w:rsidTr="00754901">
        <w:trPr>
          <w:trHeight w:val="37"/>
        </w:trPr>
        <w:tc>
          <w:tcPr>
            <w:tcW w:w="945" w:type="pct"/>
            <w:shd w:val="clear" w:color="auto" w:fill="auto"/>
          </w:tcPr>
          <w:p w14:paraId="0DFC6898" w14:textId="77777777" w:rsidR="00BB5782" w:rsidRPr="00AB3753" w:rsidRDefault="00BB5782" w:rsidP="00BB5782">
            <w:r w:rsidRPr="00AB3753">
              <w:t xml:space="preserve">Website: </w:t>
            </w:r>
          </w:p>
        </w:tc>
        <w:tc>
          <w:tcPr>
            <w:tcW w:w="4055" w:type="pct"/>
            <w:shd w:val="clear" w:color="auto" w:fill="auto"/>
          </w:tcPr>
          <w:p w14:paraId="27453CDA" w14:textId="3893DD82" w:rsidR="00BB5782" w:rsidRPr="00AB3753" w:rsidRDefault="00E71AC9" w:rsidP="00BB5782">
            <w:hyperlink r:id="rId150" w:history="1">
              <w:r w:rsidR="00BB5782" w:rsidRPr="00BA2CAF">
                <w:rPr>
                  <w:rStyle w:val="Hyperlink"/>
                </w:rPr>
                <w:t>https://www.ch.ch/en/real-estate-foreign-national/</w:t>
              </w:r>
            </w:hyperlink>
          </w:p>
        </w:tc>
      </w:tr>
      <w:tr w:rsidR="00BB5782" w:rsidRPr="00AB3753" w14:paraId="67F3C162" w14:textId="77777777" w:rsidTr="00754901">
        <w:trPr>
          <w:trHeight w:val="311"/>
        </w:trPr>
        <w:tc>
          <w:tcPr>
            <w:tcW w:w="945" w:type="pct"/>
            <w:shd w:val="clear" w:color="auto" w:fill="auto"/>
          </w:tcPr>
          <w:p w14:paraId="70CD1128" w14:textId="77777777" w:rsidR="00BB5782" w:rsidRPr="00AB3753" w:rsidRDefault="00BB5782" w:rsidP="00BB5782">
            <w:r w:rsidRPr="00AB3753">
              <w:t xml:space="preserve">Description: </w:t>
            </w:r>
          </w:p>
        </w:tc>
        <w:tc>
          <w:tcPr>
            <w:tcW w:w="4055" w:type="pct"/>
            <w:shd w:val="clear" w:color="auto" w:fill="auto"/>
          </w:tcPr>
          <w:p w14:paraId="06182944" w14:textId="6A69B376" w:rsidR="00BB5782" w:rsidRPr="00AB3753" w:rsidRDefault="00BB5782" w:rsidP="00BB5782">
            <w:r w:rsidRPr="00900F85">
              <w:t>Authorisation for the acquisition of real estate by persons abroad available as an online service.</w:t>
            </w:r>
          </w:p>
        </w:tc>
      </w:tr>
      <w:tr w:rsidR="00BB5782" w:rsidRPr="00AB3753" w14:paraId="197A2204" w14:textId="77777777" w:rsidTr="00754901">
        <w:trPr>
          <w:trHeight w:val="198"/>
        </w:trPr>
        <w:tc>
          <w:tcPr>
            <w:tcW w:w="5000" w:type="pct"/>
            <w:gridSpan w:val="2"/>
            <w:shd w:val="clear" w:color="auto" w:fill="auto"/>
          </w:tcPr>
          <w:p w14:paraId="2E12920F" w14:textId="58C332EE" w:rsidR="00BB5782" w:rsidRPr="009A43FB" w:rsidRDefault="009B6921" w:rsidP="00BB5782">
            <w:pPr>
              <w:rPr>
                <w:b/>
              </w:rPr>
            </w:pPr>
            <w:r w:rsidRPr="009B6921">
              <w:rPr>
                <w:b/>
              </w:rPr>
              <w:t>Certificates (birth, marriage): request and delivery</w:t>
            </w:r>
          </w:p>
        </w:tc>
      </w:tr>
      <w:tr w:rsidR="00BB5782" w:rsidRPr="00A91C61" w14:paraId="170E689A" w14:textId="77777777" w:rsidTr="00754901">
        <w:trPr>
          <w:trHeight w:val="198"/>
        </w:trPr>
        <w:tc>
          <w:tcPr>
            <w:tcW w:w="945" w:type="pct"/>
            <w:shd w:val="clear" w:color="auto" w:fill="auto"/>
          </w:tcPr>
          <w:p w14:paraId="7D77C1C0" w14:textId="77777777" w:rsidR="00BB5782" w:rsidRPr="00AB3753" w:rsidRDefault="00BB5782" w:rsidP="00BB5782">
            <w:r w:rsidRPr="00AB3753">
              <w:t>Responsibility:</w:t>
            </w:r>
          </w:p>
        </w:tc>
        <w:tc>
          <w:tcPr>
            <w:tcW w:w="4055" w:type="pct"/>
            <w:shd w:val="clear" w:color="auto" w:fill="auto"/>
          </w:tcPr>
          <w:p w14:paraId="7650DBD5" w14:textId="5E8DAE70" w:rsidR="00BB5782" w:rsidRPr="00A91C61" w:rsidRDefault="00081D7E" w:rsidP="00BB5782">
            <w:r w:rsidRPr="00081D7E">
              <w:t>Municipal Registry Offices</w:t>
            </w:r>
          </w:p>
        </w:tc>
      </w:tr>
      <w:tr w:rsidR="00BB5782" w:rsidRPr="001B76D7" w14:paraId="74C441BC" w14:textId="77777777" w:rsidTr="00754901">
        <w:trPr>
          <w:trHeight w:val="37"/>
        </w:trPr>
        <w:tc>
          <w:tcPr>
            <w:tcW w:w="945" w:type="pct"/>
            <w:shd w:val="clear" w:color="auto" w:fill="auto"/>
          </w:tcPr>
          <w:p w14:paraId="1ECF96EB" w14:textId="77777777" w:rsidR="00BB5782" w:rsidRPr="00AB3753" w:rsidRDefault="00BB5782" w:rsidP="00BB5782">
            <w:r w:rsidRPr="00AB3753">
              <w:t xml:space="preserve">Website: </w:t>
            </w:r>
          </w:p>
        </w:tc>
        <w:tc>
          <w:tcPr>
            <w:tcW w:w="4055" w:type="pct"/>
            <w:shd w:val="clear" w:color="auto" w:fill="auto"/>
          </w:tcPr>
          <w:p w14:paraId="13A02D11" w14:textId="77777777" w:rsidR="005D662C" w:rsidRPr="0062209B" w:rsidRDefault="00E71AC9" w:rsidP="00EC4E1F">
            <w:pPr>
              <w:pStyle w:val="tabletext"/>
              <w:rPr>
                <w:lang w:val="fr-CH"/>
              </w:rPr>
            </w:pPr>
            <w:hyperlink r:id="rId151" w:history="1">
              <w:r w:rsidR="005D662C" w:rsidRPr="004355DD">
                <w:rPr>
                  <w:rStyle w:val="Hyperlink"/>
                  <w:lang w:val="fr-CH"/>
                </w:rPr>
                <w:t>https://www.ch.ch/en/ordering-civil-status-certificates/</w:t>
              </w:r>
            </w:hyperlink>
            <w:r w:rsidR="005D662C" w:rsidRPr="00EA284D">
              <w:rPr>
                <w:lang w:val="fr-CH"/>
              </w:rPr>
              <w:t xml:space="preserve"> </w:t>
            </w:r>
            <w:r w:rsidR="005D662C" w:rsidRPr="00380CBF">
              <w:rPr>
                <w:sz w:val="20"/>
                <w:lang w:val="fr-CH" w:eastAsia="en-GB"/>
              </w:rPr>
              <w:t>(information)</w:t>
            </w:r>
          </w:p>
          <w:p w14:paraId="02EDA83E" w14:textId="77777777" w:rsidR="005D662C" w:rsidRPr="0062209B" w:rsidRDefault="00E71AC9" w:rsidP="008C69B6">
            <w:pPr>
              <w:pStyle w:val="tabletext"/>
              <w:rPr>
                <w:lang w:val="fr-CH"/>
              </w:rPr>
            </w:pPr>
            <w:hyperlink r:id="rId152" w:history="1">
              <w:r w:rsidR="005D662C" w:rsidRPr="006928EA">
                <w:rPr>
                  <w:rStyle w:val="Hyperlink"/>
                  <w:lang w:val="fr-CH"/>
                </w:rPr>
                <w:t>https://www.ch.ch/en/marriage/</w:t>
              </w:r>
            </w:hyperlink>
            <w:r w:rsidR="005D662C" w:rsidRPr="00EA284D">
              <w:rPr>
                <w:lang w:val="fr-CH"/>
              </w:rPr>
              <w:t xml:space="preserve"> </w:t>
            </w:r>
            <w:r w:rsidR="005D662C" w:rsidRPr="00380CBF">
              <w:rPr>
                <w:sz w:val="20"/>
                <w:lang w:val="fr-CH" w:eastAsia="en-GB"/>
              </w:rPr>
              <w:t xml:space="preserve">(information on </w:t>
            </w:r>
            <w:proofErr w:type="spellStart"/>
            <w:r w:rsidR="005D662C" w:rsidRPr="00380CBF">
              <w:rPr>
                <w:sz w:val="20"/>
                <w:lang w:val="fr-CH" w:eastAsia="en-GB"/>
              </w:rPr>
              <w:t>marriage</w:t>
            </w:r>
            <w:proofErr w:type="spellEnd"/>
            <w:r w:rsidR="005D662C" w:rsidRPr="00380CBF">
              <w:rPr>
                <w:sz w:val="20"/>
                <w:lang w:val="fr-CH" w:eastAsia="en-GB"/>
              </w:rPr>
              <w:t xml:space="preserve"> </w:t>
            </w:r>
            <w:proofErr w:type="spellStart"/>
            <w:r w:rsidR="005D662C" w:rsidRPr="00380CBF">
              <w:rPr>
                <w:sz w:val="20"/>
                <w:lang w:val="fr-CH" w:eastAsia="en-GB"/>
              </w:rPr>
              <w:t>certificates</w:t>
            </w:r>
            <w:proofErr w:type="spellEnd"/>
            <w:r w:rsidR="005D662C" w:rsidRPr="00380CBF">
              <w:rPr>
                <w:sz w:val="20"/>
                <w:lang w:val="fr-CH" w:eastAsia="en-GB"/>
              </w:rPr>
              <w:t>)</w:t>
            </w:r>
          </w:p>
          <w:p w14:paraId="1CDD66FA" w14:textId="725BF570" w:rsidR="00BB5782" w:rsidRPr="005D662C" w:rsidRDefault="00E71AC9" w:rsidP="005D662C">
            <w:pPr>
              <w:rPr>
                <w:lang w:val="fr-CH"/>
              </w:rPr>
            </w:pPr>
            <w:hyperlink r:id="rId153" w:history="1">
              <w:r w:rsidR="005D662C" w:rsidRPr="006928EA">
                <w:rPr>
                  <w:rStyle w:val="Hyperlink"/>
                  <w:lang w:val="fr-CH"/>
                </w:rPr>
                <w:t>https://www.ch.ch/en/register-birth</w:t>
              </w:r>
            </w:hyperlink>
            <w:r w:rsidR="005D662C" w:rsidRPr="00EA284D">
              <w:rPr>
                <w:lang w:val="fr-CH"/>
              </w:rPr>
              <w:t xml:space="preserve"> </w:t>
            </w:r>
            <w:r w:rsidR="005D662C" w:rsidRPr="0062209B">
              <w:rPr>
                <w:color w:val="auto"/>
                <w:lang w:val="fr-CH"/>
              </w:rPr>
              <w:t xml:space="preserve">(information on </w:t>
            </w:r>
            <w:proofErr w:type="spellStart"/>
            <w:r w:rsidR="005D662C" w:rsidRPr="0062209B">
              <w:rPr>
                <w:color w:val="auto"/>
                <w:lang w:val="fr-CH"/>
              </w:rPr>
              <w:t>birth</w:t>
            </w:r>
            <w:proofErr w:type="spellEnd"/>
            <w:r w:rsidR="005D662C" w:rsidRPr="0062209B">
              <w:rPr>
                <w:color w:val="auto"/>
                <w:lang w:val="fr-CH"/>
              </w:rPr>
              <w:t xml:space="preserve"> registration)</w:t>
            </w:r>
          </w:p>
        </w:tc>
      </w:tr>
      <w:tr w:rsidR="00BB5782" w:rsidRPr="00AB3753" w14:paraId="00312EA3" w14:textId="77777777" w:rsidTr="00754901">
        <w:trPr>
          <w:trHeight w:val="311"/>
        </w:trPr>
        <w:tc>
          <w:tcPr>
            <w:tcW w:w="945" w:type="pct"/>
            <w:shd w:val="clear" w:color="auto" w:fill="auto"/>
          </w:tcPr>
          <w:p w14:paraId="281ABCFD" w14:textId="77777777" w:rsidR="00BB5782" w:rsidRPr="00AB3753" w:rsidRDefault="00BB5782" w:rsidP="00BB5782">
            <w:r w:rsidRPr="00AB3753">
              <w:t xml:space="preserve">Description: </w:t>
            </w:r>
          </w:p>
        </w:tc>
        <w:tc>
          <w:tcPr>
            <w:tcW w:w="4055" w:type="pct"/>
            <w:shd w:val="clear" w:color="auto" w:fill="auto"/>
          </w:tcPr>
          <w:p w14:paraId="24D0FAC5" w14:textId="731A5FC9" w:rsidR="00BB5782" w:rsidRPr="00AB3753" w:rsidRDefault="00DD750A" w:rsidP="00BB5782">
            <w:r w:rsidRPr="00DD750A">
              <w:t>Issue of marriage certificate is available as an online service in one canton in Switzerland.</w:t>
            </w:r>
          </w:p>
        </w:tc>
      </w:tr>
      <w:tr w:rsidR="00DD750A" w:rsidRPr="009A43FB" w14:paraId="10594DD1" w14:textId="77777777" w:rsidTr="00754901">
        <w:trPr>
          <w:trHeight w:val="198"/>
        </w:trPr>
        <w:tc>
          <w:tcPr>
            <w:tcW w:w="5000" w:type="pct"/>
            <w:gridSpan w:val="2"/>
            <w:shd w:val="clear" w:color="auto" w:fill="auto"/>
          </w:tcPr>
          <w:p w14:paraId="408D85F8" w14:textId="35621025" w:rsidR="00DD750A" w:rsidRPr="009A43FB" w:rsidRDefault="00C46E01" w:rsidP="000866F6">
            <w:pPr>
              <w:rPr>
                <w:b/>
              </w:rPr>
            </w:pPr>
            <w:r w:rsidRPr="00C46E01">
              <w:rPr>
                <w:b/>
              </w:rPr>
              <w:t>Criminal record</w:t>
            </w:r>
          </w:p>
        </w:tc>
      </w:tr>
      <w:tr w:rsidR="00DD750A" w:rsidRPr="00A91C61" w14:paraId="6DF1D901" w14:textId="77777777" w:rsidTr="00754901">
        <w:trPr>
          <w:trHeight w:val="198"/>
        </w:trPr>
        <w:tc>
          <w:tcPr>
            <w:tcW w:w="945" w:type="pct"/>
            <w:shd w:val="clear" w:color="auto" w:fill="auto"/>
          </w:tcPr>
          <w:p w14:paraId="4D0B12C8" w14:textId="77777777" w:rsidR="00DD750A" w:rsidRPr="00AB3753" w:rsidRDefault="00DD750A" w:rsidP="000866F6">
            <w:r w:rsidRPr="00AB3753">
              <w:t>Responsibility:</w:t>
            </w:r>
          </w:p>
        </w:tc>
        <w:tc>
          <w:tcPr>
            <w:tcW w:w="4055" w:type="pct"/>
            <w:shd w:val="clear" w:color="auto" w:fill="auto"/>
          </w:tcPr>
          <w:p w14:paraId="3CDC63EA" w14:textId="7BC7CE6A" w:rsidR="00DD750A" w:rsidRPr="00A91C61" w:rsidRDefault="00542BA9" w:rsidP="000866F6">
            <w:r w:rsidRPr="00542BA9">
              <w:t>Federal Office of Justice</w:t>
            </w:r>
          </w:p>
        </w:tc>
      </w:tr>
      <w:tr w:rsidR="00DD750A" w:rsidRPr="00082485" w14:paraId="71C6F9D4" w14:textId="77777777" w:rsidTr="00754901">
        <w:trPr>
          <w:trHeight w:val="37"/>
        </w:trPr>
        <w:tc>
          <w:tcPr>
            <w:tcW w:w="945" w:type="pct"/>
            <w:shd w:val="clear" w:color="auto" w:fill="auto"/>
          </w:tcPr>
          <w:p w14:paraId="721EE2C3" w14:textId="77777777" w:rsidR="00DD750A" w:rsidRPr="00AB3753" w:rsidRDefault="00DD750A" w:rsidP="000866F6">
            <w:r w:rsidRPr="00AB3753">
              <w:t xml:space="preserve">Website: </w:t>
            </w:r>
          </w:p>
        </w:tc>
        <w:tc>
          <w:tcPr>
            <w:tcW w:w="4055" w:type="pct"/>
            <w:shd w:val="clear" w:color="auto" w:fill="auto"/>
          </w:tcPr>
          <w:p w14:paraId="262B9A30" w14:textId="612D6739" w:rsidR="00DD750A" w:rsidRPr="00082485" w:rsidRDefault="00E71AC9" w:rsidP="000866F6">
            <w:hyperlink r:id="rId154" w:history="1">
              <w:r w:rsidR="00082485" w:rsidRPr="006928EA">
                <w:rPr>
                  <w:rStyle w:val="Hyperlink"/>
                </w:rPr>
                <w:t>https://www.e-service.admin.ch/crex/cms/content/strafregister/strafregister_en/</w:t>
              </w:r>
            </w:hyperlink>
          </w:p>
        </w:tc>
      </w:tr>
      <w:tr w:rsidR="00DD750A" w:rsidRPr="00AB3753" w14:paraId="02BE3CBD" w14:textId="77777777" w:rsidTr="00754901">
        <w:trPr>
          <w:trHeight w:val="311"/>
        </w:trPr>
        <w:tc>
          <w:tcPr>
            <w:tcW w:w="945" w:type="pct"/>
            <w:shd w:val="clear" w:color="auto" w:fill="auto"/>
          </w:tcPr>
          <w:p w14:paraId="796B2469" w14:textId="77777777" w:rsidR="00DD750A" w:rsidRPr="00AB3753" w:rsidRDefault="00DD750A" w:rsidP="000866F6">
            <w:r w:rsidRPr="00AB3753">
              <w:t xml:space="preserve">Description: </w:t>
            </w:r>
          </w:p>
        </w:tc>
        <w:tc>
          <w:tcPr>
            <w:tcW w:w="4055" w:type="pct"/>
            <w:shd w:val="clear" w:color="auto" w:fill="auto"/>
          </w:tcPr>
          <w:p w14:paraId="1E60CDA7" w14:textId="102E1D99" w:rsidR="00DD750A" w:rsidRPr="00AB3753" w:rsidRDefault="00C13633" w:rsidP="000866F6">
            <w:r>
              <w:t>C</w:t>
            </w:r>
            <w:r w:rsidR="00C867DD" w:rsidRPr="00C867DD">
              <w:t xml:space="preserve">riminal </w:t>
            </w:r>
            <w:r>
              <w:t xml:space="preserve">justice </w:t>
            </w:r>
            <w:r w:rsidR="00C867DD" w:rsidRPr="00C867DD">
              <w:t xml:space="preserve">records </w:t>
            </w:r>
            <w:r>
              <w:t>can be ordered via</w:t>
            </w:r>
            <w:r w:rsidR="00C867DD" w:rsidRPr="00C867DD">
              <w:t xml:space="preserve"> the website of Federal </w:t>
            </w:r>
            <w:r w:rsidR="00C867DD" w:rsidRPr="00C867DD">
              <w:lastRenderedPageBreak/>
              <w:t xml:space="preserve">Office of Justice. There are two options for ordering: with </w:t>
            </w:r>
            <w:r>
              <w:t xml:space="preserve">a </w:t>
            </w:r>
            <w:r w:rsidR="00C867DD" w:rsidRPr="00C867DD">
              <w:t>handwritten signature</w:t>
            </w:r>
            <w:r>
              <w:t xml:space="preserve"> </w:t>
            </w:r>
            <w:r w:rsidR="00C867DD" w:rsidRPr="00C867DD">
              <w:t>on paper</w:t>
            </w:r>
            <w:r>
              <w:t xml:space="preserve">, and </w:t>
            </w:r>
            <w:r w:rsidR="00C867DD" w:rsidRPr="00C867DD">
              <w:t>by post</w:t>
            </w:r>
            <w:r>
              <w:t>,</w:t>
            </w:r>
            <w:r w:rsidR="00C867DD" w:rsidRPr="00C867DD">
              <w:t xml:space="preserve"> or electronically </w:t>
            </w:r>
            <w:r>
              <w:t>via</w:t>
            </w:r>
            <w:r w:rsidRPr="00C867DD">
              <w:t xml:space="preserve"> </w:t>
            </w:r>
            <w:proofErr w:type="spellStart"/>
            <w:r w:rsidR="00C867DD" w:rsidRPr="00C867DD">
              <w:t>SuisseID</w:t>
            </w:r>
            <w:proofErr w:type="spellEnd"/>
            <w:r w:rsidR="00C867DD" w:rsidRPr="00C867DD">
              <w:t xml:space="preserve">.  </w:t>
            </w:r>
          </w:p>
        </w:tc>
      </w:tr>
      <w:tr w:rsidR="0087591A" w:rsidRPr="00AB3753" w14:paraId="4837B4E9" w14:textId="77777777" w:rsidTr="00754901">
        <w:trPr>
          <w:trHeight w:val="198"/>
        </w:trPr>
        <w:tc>
          <w:tcPr>
            <w:tcW w:w="5000" w:type="pct"/>
            <w:gridSpan w:val="2"/>
            <w:shd w:val="clear" w:color="auto" w:fill="auto"/>
          </w:tcPr>
          <w:p w14:paraId="0A21A806" w14:textId="05B60775" w:rsidR="0087591A" w:rsidRPr="00AB3753" w:rsidRDefault="008B24B6" w:rsidP="000866F6">
            <w:r w:rsidRPr="008B24B6">
              <w:rPr>
                <w:b/>
              </w:rPr>
              <w:lastRenderedPageBreak/>
              <w:t>Declaration to the police (e.g. in case of theft)</w:t>
            </w:r>
          </w:p>
        </w:tc>
      </w:tr>
      <w:tr w:rsidR="0087591A" w:rsidRPr="009D3621" w14:paraId="22A327FF" w14:textId="77777777" w:rsidTr="00754901">
        <w:trPr>
          <w:trHeight w:val="198"/>
        </w:trPr>
        <w:tc>
          <w:tcPr>
            <w:tcW w:w="945" w:type="pct"/>
            <w:shd w:val="clear" w:color="auto" w:fill="auto"/>
          </w:tcPr>
          <w:p w14:paraId="1C243A78" w14:textId="77777777" w:rsidR="0087591A" w:rsidRPr="00AB3753" w:rsidRDefault="0087591A" w:rsidP="000866F6">
            <w:r w:rsidRPr="00AB3753">
              <w:t>Responsibility:</w:t>
            </w:r>
          </w:p>
        </w:tc>
        <w:tc>
          <w:tcPr>
            <w:tcW w:w="4055" w:type="pct"/>
            <w:shd w:val="clear" w:color="auto" w:fill="auto"/>
          </w:tcPr>
          <w:p w14:paraId="34E3CFAE" w14:textId="273944C0" w:rsidR="0087591A" w:rsidRPr="009D3621" w:rsidRDefault="009D3621" w:rsidP="000866F6">
            <w:r w:rsidRPr="009D3621">
              <w:t xml:space="preserve">Suisse </w:t>
            </w:r>
            <w:proofErr w:type="spellStart"/>
            <w:r w:rsidRPr="009D3621">
              <w:t>ePolice</w:t>
            </w:r>
            <w:proofErr w:type="spellEnd"/>
            <w:r w:rsidRPr="009D3621">
              <w:t xml:space="preserve"> (Cooperation of 13 Cantonal Police Offices)</w:t>
            </w:r>
          </w:p>
        </w:tc>
      </w:tr>
      <w:tr w:rsidR="0087591A" w:rsidRPr="00AB3753" w14:paraId="58B73959" w14:textId="77777777" w:rsidTr="00754901">
        <w:trPr>
          <w:trHeight w:val="37"/>
        </w:trPr>
        <w:tc>
          <w:tcPr>
            <w:tcW w:w="945" w:type="pct"/>
            <w:shd w:val="clear" w:color="auto" w:fill="auto"/>
          </w:tcPr>
          <w:p w14:paraId="684216AF" w14:textId="77777777" w:rsidR="0087591A" w:rsidRPr="00AB3753" w:rsidRDefault="0087591A" w:rsidP="000866F6">
            <w:r w:rsidRPr="00AB3753">
              <w:t xml:space="preserve">Website: </w:t>
            </w:r>
          </w:p>
        </w:tc>
        <w:tc>
          <w:tcPr>
            <w:tcW w:w="4055" w:type="pct"/>
            <w:shd w:val="clear" w:color="auto" w:fill="auto"/>
          </w:tcPr>
          <w:p w14:paraId="4A6D287E" w14:textId="58562DEE" w:rsidR="00E80D8A" w:rsidRPr="00AB3753" w:rsidRDefault="00E71AC9" w:rsidP="000866F6">
            <w:hyperlink r:id="rId155" w:history="1">
              <w:r w:rsidR="00E80D8A" w:rsidRPr="00BA2CAF">
                <w:rPr>
                  <w:rStyle w:val="Hyperlink"/>
                </w:rPr>
                <w:t>https://suisse-epolice.ch/epolice/</w:t>
              </w:r>
            </w:hyperlink>
          </w:p>
        </w:tc>
      </w:tr>
      <w:tr w:rsidR="0087591A" w:rsidRPr="00AB3753" w14:paraId="112449E4" w14:textId="77777777" w:rsidTr="00754901">
        <w:trPr>
          <w:trHeight w:val="311"/>
        </w:trPr>
        <w:tc>
          <w:tcPr>
            <w:tcW w:w="945" w:type="pct"/>
            <w:shd w:val="clear" w:color="auto" w:fill="auto"/>
          </w:tcPr>
          <w:p w14:paraId="081FE16E" w14:textId="77777777" w:rsidR="0087591A" w:rsidRPr="00AB3753" w:rsidRDefault="0087591A" w:rsidP="000866F6">
            <w:r w:rsidRPr="00AB3753">
              <w:t xml:space="preserve">Description: </w:t>
            </w:r>
          </w:p>
        </w:tc>
        <w:tc>
          <w:tcPr>
            <w:tcW w:w="4055" w:type="pct"/>
            <w:shd w:val="clear" w:color="auto" w:fill="auto"/>
          </w:tcPr>
          <w:p w14:paraId="4A17E11F" w14:textId="604DD605" w:rsidR="0087591A" w:rsidRPr="00AB3753" w:rsidRDefault="00733BA5" w:rsidP="000866F6">
            <w:r w:rsidRPr="00733BA5">
              <w:t>Online portal for electronic declaration of minor offences like theft or vandalism.</w:t>
            </w:r>
          </w:p>
        </w:tc>
      </w:tr>
      <w:tr w:rsidR="0087591A" w:rsidRPr="00AB3753" w14:paraId="5536C7DC" w14:textId="77777777" w:rsidTr="00754901">
        <w:trPr>
          <w:trHeight w:val="198"/>
        </w:trPr>
        <w:tc>
          <w:tcPr>
            <w:tcW w:w="5000" w:type="pct"/>
            <w:gridSpan w:val="2"/>
            <w:shd w:val="clear" w:color="auto" w:fill="auto"/>
          </w:tcPr>
          <w:p w14:paraId="76F2A1D1" w14:textId="23415293" w:rsidR="0087591A" w:rsidRPr="00AB3753" w:rsidRDefault="0073583C" w:rsidP="000866F6">
            <w:r w:rsidRPr="0073583C">
              <w:rPr>
                <w:b/>
              </w:rPr>
              <w:t>Delivery of death certificate</w:t>
            </w:r>
          </w:p>
        </w:tc>
      </w:tr>
      <w:tr w:rsidR="0087591A" w:rsidRPr="00AB3753" w14:paraId="32E67F5C" w14:textId="77777777" w:rsidTr="00754901">
        <w:trPr>
          <w:trHeight w:val="198"/>
        </w:trPr>
        <w:tc>
          <w:tcPr>
            <w:tcW w:w="945" w:type="pct"/>
            <w:shd w:val="clear" w:color="auto" w:fill="auto"/>
          </w:tcPr>
          <w:p w14:paraId="319E235B" w14:textId="77777777" w:rsidR="0087591A" w:rsidRPr="00AB3753" w:rsidRDefault="0087591A" w:rsidP="000866F6">
            <w:r w:rsidRPr="00AB3753">
              <w:t>Responsibility:</w:t>
            </w:r>
          </w:p>
        </w:tc>
        <w:tc>
          <w:tcPr>
            <w:tcW w:w="4055" w:type="pct"/>
            <w:shd w:val="clear" w:color="auto" w:fill="auto"/>
          </w:tcPr>
          <w:p w14:paraId="1ABF2B22" w14:textId="39750730" w:rsidR="0087591A" w:rsidRPr="00AB3753" w:rsidRDefault="00870896" w:rsidP="000866F6">
            <w:pPr>
              <w:rPr>
                <w:lang w:val="fr-FR"/>
              </w:rPr>
            </w:pPr>
            <w:r w:rsidRPr="00870896">
              <w:rPr>
                <w:lang w:val="fr-FR"/>
              </w:rPr>
              <w:t xml:space="preserve">Municipal </w:t>
            </w:r>
            <w:proofErr w:type="spellStart"/>
            <w:r w:rsidRPr="00870896">
              <w:rPr>
                <w:lang w:val="fr-FR"/>
              </w:rPr>
              <w:t>Registry</w:t>
            </w:r>
            <w:proofErr w:type="spellEnd"/>
            <w:r w:rsidRPr="00870896">
              <w:rPr>
                <w:lang w:val="fr-FR"/>
              </w:rPr>
              <w:t xml:space="preserve"> Offices</w:t>
            </w:r>
          </w:p>
        </w:tc>
      </w:tr>
      <w:tr w:rsidR="0087591A" w:rsidRPr="00AB4DF6" w14:paraId="5C8CC94C" w14:textId="77777777" w:rsidTr="00754901">
        <w:trPr>
          <w:trHeight w:val="37"/>
        </w:trPr>
        <w:tc>
          <w:tcPr>
            <w:tcW w:w="945" w:type="pct"/>
            <w:shd w:val="clear" w:color="auto" w:fill="auto"/>
          </w:tcPr>
          <w:p w14:paraId="4FB0B540" w14:textId="77777777" w:rsidR="0087591A" w:rsidRPr="00AB3753" w:rsidRDefault="0087591A" w:rsidP="000866F6">
            <w:r w:rsidRPr="00AB3753">
              <w:t xml:space="preserve">Website: </w:t>
            </w:r>
          </w:p>
        </w:tc>
        <w:tc>
          <w:tcPr>
            <w:tcW w:w="4055" w:type="pct"/>
            <w:shd w:val="clear" w:color="auto" w:fill="auto"/>
          </w:tcPr>
          <w:p w14:paraId="08F11663" w14:textId="4D11BC35" w:rsidR="00AB4DF6" w:rsidRDefault="00E71AC9" w:rsidP="000866F6">
            <w:hyperlink r:id="rId156" w:history="1">
              <w:r w:rsidR="00AB4DF6" w:rsidRPr="00BA2CAF">
                <w:rPr>
                  <w:rStyle w:val="Hyperlink"/>
                </w:rPr>
                <w:t>https://www.ch.ch/en/checklist-death-until-funeral-part-1/</w:t>
              </w:r>
            </w:hyperlink>
          </w:p>
          <w:p w14:paraId="4926475E" w14:textId="3C6E1E96" w:rsidR="0087591A" w:rsidRPr="00AB4DF6" w:rsidRDefault="00AB4DF6" w:rsidP="000866F6">
            <w:r w:rsidRPr="00AB4DF6">
              <w:rPr>
                <w:lang w:val="fr-LU"/>
              </w:rPr>
              <w:t>(</w:t>
            </w:r>
            <w:proofErr w:type="gramStart"/>
            <w:r w:rsidRPr="00AB4DF6">
              <w:rPr>
                <w:lang w:val="fr-LU"/>
              </w:rPr>
              <w:t>information</w:t>
            </w:r>
            <w:proofErr w:type="gramEnd"/>
            <w:r w:rsidRPr="00AB4DF6">
              <w:rPr>
                <w:lang w:val="fr-LU"/>
              </w:rPr>
              <w:t>)</w:t>
            </w:r>
          </w:p>
        </w:tc>
      </w:tr>
      <w:tr w:rsidR="0087591A" w:rsidRPr="00AB3753" w14:paraId="07796146" w14:textId="77777777" w:rsidTr="00754901">
        <w:trPr>
          <w:trHeight w:val="311"/>
        </w:trPr>
        <w:tc>
          <w:tcPr>
            <w:tcW w:w="945" w:type="pct"/>
            <w:shd w:val="clear" w:color="auto" w:fill="auto"/>
          </w:tcPr>
          <w:p w14:paraId="201354E2" w14:textId="77777777" w:rsidR="0087591A" w:rsidRPr="00AB3753" w:rsidRDefault="0087591A" w:rsidP="000866F6">
            <w:r w:rsidRPr="00AB3753">
              <w:t xml:space="preserve">Description: </w:t>
            </w:r>
          </w:p>
        </w:tc>
        <w:tc>
          <w:tcPr>
            <w:tcW w:w="4055" w:type="pct"/>
            <w:shd w:val="clear" w:color="auto" w:fill="auto"/>
          </w:tcPr>
          <w:p w14:paraId="20AC27A3" w14:textId="54322629" w:rsidR="0087591A" w:rsidRPr="00AB3753" w:rsidRDefault="0082544F" w:rsidP="000866F6">
            <w:r w:rsidRPr="0082544F">
              <w:t>Several cantons offer an online service of request for a delivery of a death certificate.</w:t>
            </w:r>
          </w:p>
        </w:tc>
      </w:tr>
      <w:tr w:rsidR="0087591A" w:rsidRPr="00AB3753" w14:paraId="329648ED" w14:textId="77777777" w:rsidTr="00754901">
        <w:trPr>
          <w:trHeight w:val="198"/>
        </w:trPr>
        <w:tc>
          <w:tcPr>
            <w:tcW w:w="5000" w:type="pct"/>
            <w:gridSpan w:val="2"/>
            <w:shd w:val="clear" w:color="auto" w:fill="auto"/>
          </w:tcPr>
          <w:p w14:paraId="63619B78" w14:textId="4E763ED0" w:rsidR="0087591A" w:rsidRPr="00AB3753" w:rsidRDefault="003A6DAA" w:rsidP="000866F6">
            <w:r w:rsidRPr="003A6DAA">
              <w:rPr>
                <w:b/>
              </w:rPr>
              <w:t>Dog ownership</w:t>
            </w:r>
          </w:p>
        </w:tc>
      </w:tr>
      <w:tr w:rsidR="0087591A" w:rsidRPr="00AB3753" w14:paraId="213C3C84" w14:textId="77777777" w:rsidTr="00754901">
        <w:trPr>
          <w:trHeight w:val="198"/>
        </w:trPr>
        <w:tc>
          <w:tcPr>
            <w:tcW w:w="945" w:type="pct"/>
            <w:shd w:val="clear" w:color="auto" w:fill="auto"/>
          </w:tcPr>
          <w:p w14:paraId="4A786904" w14:textId="77777777" w:rsidR="0087591A" w:rsidRPr="00AB3753" w:rsidRDefault="0087591A" w:rsidP="000866F6">
            <w:r w:rsidRPr="00AB3753">
              <w:t>Responsibility:</w:t>
            </w:r>
          </w:p>
        </w:tc>
        <w:tc>
          <w:tcPr>
            <w:tcW w:w="4055" w:type="pct"/>
            <w:shd w:val="clear" w:color="auto" w:fill="auto"/>
          </w:tcPr>
          <w:p w14:paraId="08618BC8" w14:textId="7305AA54" w:rsidR="0087591A" w:rsidRPr="00AB3753" w:rsidRDefault="003F63FF" w:rsidP="000866F6">
            <w:pPr>
              <w:rPr>
                <w:lang w:val="fr-FR"/>
              </w:rPr>
            </w:pPr>
            <w:r w:rsidRPr="003F63FF">
              <w:rPr>
                <w:lang w:val="fr-FR"/>
              </w:rPr>
              <w:t xml:space="preserve">Municipal </w:t>
            </w:r>
            <w:proofErr w:type="spellStart"/>
            <w:r w:rsidRPr="003F63FF">
              <w:rPr>
                <w:lang w:val="fr-FR"/>
              </w:rPr>
              <w:t>Residents</w:t>
            </w:r>
            <w:proofErr w:type="spellEnd"/>
            <w:r w:rsidRPr="003F63FF">
              <w:rPr>
                <w:lang w:val="fr-FR"/>
              </w:rPr>
              <w:t>’ Registration Office</w:t>
            </w:r>
          </w:p>
        </w:tc>
      </w:tr>
      <w:tr w:rsidR="0087591A" w:rsidRPr="001B76D7" w14:paraId="203B524F" w14:textId="77777777" w:rsidTr="00754901">
        <w:trPr>
          <w:trHeight w:val="37"/>
        </w:trPr>
        <w:tc>
          <w:tcPr>
            <w:tcW w:w="945" w:type="pct"/>
            <w:shd w:val="clear" w:color="auto" w:fill="auto"/>
          </w:tcPr>
          <w:p w14:paraId="1EEA6B06" w14:textId="77777777" w:rsidR="0087591A" w:rsidRPr="00AB3753" w:rsidRDefault="0087591A" w:rsidP="000866F6">
            <w:r w:rsidRPr="00AB3753">
              <w:t xml:space="preserve">Website: </w:t>
            </w:r>
          </w:p>
        </w:tc>
        <w:tc>
          <w:tcPr>
            <w:tcW w:w="4055" w:type="pct"/>
            <w:shd w:val="clear" w:color="auto" w:fill="auto"/>
          </w:tcPr>
          <w:p w14:paraId="22187B35" w14:textId="48EE25E2" w:rsidR="0087591A" w:rsidRPr="00E03784" w:rsidRDefault="00E71AC9" w:rsidP="000866F6">
            <w:pPr>
              <w:rPr>
                <w:lang w:val="fr-LU"/>
              </w:rPr>
            </w:pPr>
            <w:hyperlink r:id="rId157" w:history="1">
              <w:r w:rsidR="00E03784" w:rsidRPr="00E03784">
                <w:rPr>
                  <w:rStyle w:val="Hyperlink"/>
                  <w:lang w:val="fr-LU"/>
                </w:rPr>
                <w:t>https://www.ch.ch/en/dog-tax/</w:t>
              </w:r>
            </w:hyperlink>
            <w:r w:rsidR="00E03784" w:rsidRPr="00E03784">
              <w:rPr>
                <w:lang w:val="fr-LU"/>
              </w:rPr>
              <w:t xml:space="preserve"> (information)</w:t>
            </w:r>
          </w:p>
        </w:tc>
      </w:tr>
      <w:tr w:rsidR="0087591A" w:rsidRPr="00AB3753" w14:paraId="59370266" w14:textId="77777777" w:rsidTr="00754901">
        <w:trPr>
          <w:trHeight w:val="311"/>
        </w:trPr>
        <w:tc>
          <w:tcPr>
            <w:tcW w:w="945" w:type="pct"/>
            <w:shd w:val="clear" w:color="auto" w:fill="auto"/>
          </w:tcPr>
          <w:p w14:paraId="1ED16111" w14:textId="77777777" w:rsidR="0087591A" w:rsidRPr="00AB3753" w:rsidRDefault="0087591A" w:rsidP="000866F6">
            <w:r w:rsidRPr="00AB3753">
              <w:t xml:space="preserve">Description: </w:t>
            </w:r>
          </w:p>
        </w:tc>
        <w:tc>
          <w:tcPr>
            <w:tcW w:w="4055" w:type="pct"/>
            <w:shd w:val="clear" w:color="auto" w:fill="auto"/>
          </w:tcPr>
          <w:p w14:paraId="61857DC6" w14:textId="22EED9D9" w:rsidR="0087591A" w:rsidRPr="00AB3753" w:rsidRDefault="0094613E" w:rsidP="000866F6">
            <w:r>
              <w:t>Registration</w:t>
            </w:r>
            <w:r w:rsidRPr="00760D9A">
              <w:t xml:space="preserve"> </w:t>
            </w:r>
            <w:r w:rsidR="00760D9A" w:rsidRPr="00760D9A">
              <w:t>of dog ownership.</w:t>
            </w:r>
          </w:p>
        </w:tc>
      </w:tr>
      <w:tr w:rsidR="0087591A" w:rsidRPr="00AB3753" w14:paraId="341E26DF" w14:textId="77777777" w:rsidTr="00754901">
        <w:trPr>
          <w:trHeight w:val="198"/>
        </w:trPr>
        <w:tc>
          <w:tcPr>
            <w:tcW w:w="5000" w:type="pct"/>
            <w:gridSpan w:val="2"/>
            <w:shd w:val="clear" w:color="auto" w:fill="auto"/>
          </w:tcPr>
          <w:p w14:paraId="0BFAEB36" w14:textId="667B8123" w:rsidR="0087591A" w:rsidRPr="00AB3753" w:rsidRDefault="00874B72" w:rsidP="000866F6">
            <w:r w:rsidRPr="00874B72">
              <w:rPr>
                <w:b/>
              </w:rPr>
              <w:t>Electronic signature</w:t>
            </w:r>
          </w:p>
        </w:tc>
      </w:tr>
      <w:tr w:rsidR="0087591A" w:rsidRPr="0080504E" w14:paraId="2F9D555A" w14:textId="77777777" w:rsidTr="00754901">
        <w:trPr>
          <w:trHeight w:val="198"/>
        </w:trPr>
        <w:tc>
          <w:tcPr>
            <w:tcW w:w="945" w:type="pct"/>
            <w:shd w:val="clear" w:color="auto" w:fill="auto"/>
          </w:tcPr>
          <w:p w14:paraId="03C611F5" w14:textId="77777777" w:rsidR="0087591A" w:rsidRPr="00AB3753" w:rsidRDefault="0087591A" w:rsidP="000866F6">
            <w:r w:rsidRPr="00AB3753">
              <w:t>Responsibility:</w:t>
            </w:r>
          </w:p>
        </w:tc>
        <w:tc>
          <w:tcPr>
            <w:tcW w:w="4055" w:type="pct"/>
            <w:shd w:val="clear" w:color="auto" w:fill="auto"/>
          </w:tcPr>
          <w:p w14:paraId="60AB886B" w14:textId="5265677E" w:rsidR="0087591A" w:rsidRPr="0080504E" w:rsidRDefault="0080504E" w:rsidP="000866F6">
            <w:r w:rsidRPr="0080504E">
              <w:t>Federal Office of Justice (legal framework) and service providers (certification service)</w:t>
            </w:r>
          </w:p>
        </w:tc>
      </w:tr>
      <w:tr w:rsidR="0087591A" w:rsidRPr="00AB3753" w14:paraId="16F45DF3" w14:textId="77777777" w:rsidTr="00754901">
        <w:trPr>
          <w:trHeight w:val="37"/>
        </w:trPr>
        <w:tc>
          <w:tcPr>
            <w:tcW w:w="945" w:type="pct"/>
            <w:shd w:val="clear" w:color="auto" w:fill="auto"/>
          </w:tcPr>
          <w:p w14:paraId="41E0276D" w14:textId="77777777" w:rsidR="0087591A" w:rsidRPr="00AB3753" w:rsidRDefault="0087591A" w:rsidP="000866F6">
            <w:r w:rsidRPr="00AB3753">
              <w:t xml:space="preserve">Website: </w:t>
            </w:r>
          </w:p>
        </w:tc>
        <w:tc>
          <w:tcPr>
            <w:tcW w:w="4055" w:type="pct"/>
            <w:shd w:val="clear" w:color="auto" w:fill="auto"/>
          </w:tcPr>
          <w:p w14:paraId="67EB2E39" w14:textId="3918221F" w:rsidR="00CD24B8" w:rsidRPr="00380CBF" w:rsidRDefault="00CD24B8" w:rsidP="00EC4E1F">
            <w:pPr>
              <w:pStyle w:val="tabletext"/>
              <w:rPr>
                <w:sz w:val="20"/>
                <w:szCs w:val="20"/>
              </w:rPr>
            </w:pPr>
            <w:r w:rsidRPr="00380CBF">
              <w:rPr>
                <w:sz w:val="20"/>
                <w:szCs w:val="20"/>
              </w:rPr>
              <w:t>Legal framework:</w:t>
            </w:r>
            <w:r w:rsidR="00E87356" w:rsidRPr="00380CBF">
              <w:rPr>
                <w:sz w:val="20"/>
                <w:szCs w:val="20"/>
              </w:rPr>
              <w:t xml:space="preserve"> </w:t>
            </w:r>
            <w:hyperlink r:id="rId158" w:history="1">
              <w:r w:rsidR="00D47F43" w:rsidRPr="00380CBF">
                <w:rPr>
                  <w:rStyle w:val="Hyperlink"/>
                  <w:szCs w:val="20"/>
                </w:rPr>
                <w:t>https://www.admin.ch/opc/de/classified-compilation/20011277/index.html</w:t>
              </w:r>
            </w:hyperlink>
            <w:r w:rsidRPr="00380CBF">
              <w:rPr>
                <w:sz w:val="20"/>
                <w:szCs w:val="20"/>
              </w:rPr>
              <w:t xml:space="preserve"> </w:t>
            </w:r>
          </w:p>
          <w:p w14:paraId="4459367F" w14:textId="77777777" w:rsidR="00CD24B8" w:rsidRPr="00380CBF" w:rsidRDefault="00CD24B8" w:rsidP="008C69B6">
            <w:pPr>
              <w:pStyle w:val="tabletext"/>
              <w:rPr>
                <w:sz w:val="20"/>
                <w:szCs w:val="20"/>
              </w:rPr>
            </w:pPr>
            <w:r w:rsidRPr="00380CBF">
              <w:rPr>
                <w:sz w:val="20"/>
                <w:szCs w:val="20"/>
              </w:rPr>
              <w:t>Certification Service Providers:</w:t>
            </w:r>
          </w:p>
          <w:p w14:paraId="2D8C6E4B" w14:textId="77777777" w:rsidR="00CD24B8" w:rsidRPr="00380CBF" w:rsidRDefault="00CD24B8" w:rsidP="00091E40">
            <w:pPr>
              <w:pStyle w:val="tabletext"/>
              <w:rPr>
                <w:sz w:val="20"/>
                <w:szCs w:val="20"/>
              </w:rPr>
            </w:pPr>
            <w:r w:rsidRPr="00380CBF">
              <w:rPr>
                <w:sz w:val="20"/>
                <w:szCs w:val="20"/>
              </w:rPr>
              <w:t xml:space="preserve">Swisscom: </w:t>
            </w:r>
            <w:hyperlink r:id="rId159" w:history="1">
              <w:r w:rsidRPr="00380CBF">
                <w:rPr>
                  <w:rStyle w:val="Hyperlink"/>
                  <w:szCs w:val="20"/>
                </w:rPr>
                <w:t>http://www.swissdigicert.ch/sdcs/portal/page?lang=en</w:t>
              </w:r>
            </w:hyperlink>
          </w:p>
          <w:p w14:paraId="7F700A02" w14:textId="77777777" w:rsidR="00CD24B8" w:rsidRPr="00380CBF" w:rsidRDefault="00CD24B8" w:rsidP="00ED17E4">
            <w:pPr>
              <w:pStyle w:val="tabletext"/>
              <w:rPr>
                <w:sz w:val="20"/>
                <w:szCs w:val="20"/>
              </w:rPr>
            </w:pPr>
            <w:r w:rsidRPr="00380CBF">
              <w:rPr>
                <w:sz w:val="20"/>
                <w:szCs w:val="20"/>
              </w:rPr>
              <w:t xml:space="preserve">Quo Vadis: </w:t>
            </w:r>
            <w:hyperlink r:id="rId160" w:history="1">
              <w:r w:rsidRPr="00380CBF">
                <w:rPr>
                  <w:rStyle w:val="Hyperlink"/>
                  <w:szCs w:val="20"/>
                </w:rPr>
                <w:t>https://www.quovadisglobal.ch/?sc_lang=en-GB</w:t>
              </w:r>
            </w:hyperlink>
            <w:r w:rsidRPr="00380CBF">
              <w:rPr>
                <w:sz w:val="20"/>
                <w:szCs w:val="20"/>
              </w:rPr>
              <w:t xml:space="preserve"> </w:t>
            </w:r>
          </w:p>
          <w:p w14:paraId="083CFBF8" w14:textId="77777777" w:rsidR="00CD24B8" w:rsidRPr="00380CBF" w:rsidRDefault="00CD24B8" w:rsidP="00172C89">
            <w:pPr>
              <w:pStyle w:val="tabletext"/>
              <w:rPr>
                <w:sz w:val="20"/>
                <w:szCs w:val="20"/>
              </w:rPr>
            </w:pPr>
            <w:proofErr w:type="spellStart"/>
            <w:r w:rsidRPr="00380CBF">
              <w:rPr>
                <w:sz w:val="20"/>
                <w:szCs w:val="20"/>
              </w:rPr>
              <w:t>Swisssign</w:t>
            </w:r>
            <w:proofErr w:type="spellEnd"/>
            <w:r w:rsidRPr="00380CBF">
              <w:rPr>
                <w:sz w:val="20"/>
                <w:szCs w:val="20"/>
              </w:rPr>
              <w:t xml:space="preserve">: </w:t>
            </w:r>
            <w:hyperlink r:id="rId161" w:history="1">
              <w:r w:rsidRPr="00380CBF">
                <w:rPr>
                  <w:rStyle w:val="Hyperlink"/>
                  <w:szCs w:val="20"/>
                </w:rPr>
                <w:t>https://www.swisssign.com/en/</w:t>
              </w:r>
            </w:hyperlink>
            <w:r w:rsidRPr="00380CBF">
              <w:rPr>
                <w:sz w:val="20"/>
                <w:szCs w:val="20"/>
              </w:rPr>
              <w:t xml:space="preserve"> </w:t>
            </w:r>
          </w:p>
          <w:p w14:paraId="4F55503F" w14:textId="269B1BB5" w:rsidR="0087591A" w:rsidRPr="00AB3753" w:rsidRDefault="00CD24B8" w:rsidP="00CD24B8">
            <w:r w:rsidRPr="00380CBF">
              <w:rPr>
                <w:color w:val="auto"/>
                <w:szCs w:val="20"/>
              </w:rPr>
              <w:t>Federal Office of Information Technology, Systems and Telecommunication FOITT:</w:t>
            </w:r>
            <w:r w:rsidRPr="00380CBF">
              <w:rPr>
                <w:szCs w:val="20"/>
              </w:rPr>
              <w:t xml:space="preserve"> </w:t>
            </w:r>
            <w:hyperlink r:id="rId162" w:history="1">
              <w:r w:rsidRPr="00380CBF">
                <w:rPr>
                  <w:rStyle w:val="Hyperlink"/>
                  <w:szCs w:val="20"/>
                </w:rPr>
                <w:t>https://www.bit.admin.ch/adminpki/</w:t>
              </w:r>
            </w:hyperlink>
            <w:r w:rsidRPr="00EA284D">
              <w:t xml:space="preserve">  </w:t>
            </w:r>
          </w:p>
        </w:tc>
      </w:tr>
      <w:tr w:rsidR="0087591A" w:rsidRPr="00AB3753" w14:paraId="3CF3C9F4" w14:textId="77777777" w:rsidTr="00754901">
        <w:trPr>
          <w:trHeight w:val="311"/>
        </w:trPr>
        <w:tc>
          <w:tcPr>
            <w:tcW w:w="945" w:type="pct"/>
            <w:shd w:val="clear" w:color="auto" w:fill="auto"/>
          </w:tcPr>
          <w:p w14:paraId="37C4FDAF" w14:textId="77777777" w:rsidR="0087591A" w:rsidRPr="00AB3753" w:rsidRDefault="0087591A" w:rsidP="000866F6">
            <w:r w:rsidRPr="00AB3753">
              <w:t xml:space="preserve">Description: </w:t>
            </w:r>
          </w:p>
        </w:tc>
        <w:tc>
          <w:tcPr>
            <w:tcW w:w="4055" w:type="pct"/>
            <w:shd w:val="clear" w:color="auto" w:fill="auto"/>
          </w:tcPr>
          <w:p w14:paraId="1B44E437" w14:textId="6F63CBDA" w:rsidR="0087591A" w:rsidRPr="00AB3753" w:rsidRDefault="00F93C34" w:rsidP="000866F6">
            <w:r w:rsidRPr="00F93C34">
              <w:t xml:space="preserve">The electronic signature law is called </w:t>
            </w:r>
            <w:proofErr w:type="spellStart"/>
            <w:r w:rsidRPr="00F93C34">
              <w:t>ZertES</w:t>
            </w:r>
            <w:proofErr w:type="spellEnd"/>
            <w:r w:rsidRPr="00F93C34">
              <w:t xml:space="preserve">. The legislation regulates the conditions in which trust service providers may use certification services with electronic signatures. Additionally, </w:t>
            </w:r>
            <w:proofErr w:type="spellStart"/>
            <w:r w:rsidRPr="00F93C34">
              <w:t>ZertES</w:t>
            </w:r>
            <w:proofErr w:type="spellEnd"/>
            <w:r w:rsidRPr="00F93C34">
              <w:t xml:space="preserve"> provides a framework that specifies the provider’s rights and obligations when providing certification services. There are 4 certification service providers.</w:t>
            </w:r>
          </w:p>
        </w:tc>
      </w:tr>
      <w:tr w:rsidR="0087591A" w:rsidRPr="00AB3753" w14:paraId="20CFC69A" w14:textId="77777777" w:rsidTr="00754901">
        <w:trPr>
          <w:trHeight w:val="198"/>
        </w:trPr>
        <w:tc>
          <w:tcPr>
            <w:tcW w:w="5000" w:type="pct"/>
            <w:gridSpan w:val="2"/>
            <w:shd w:val="clear" w:color="auto" w:fill="auto"/>
          </w:tcPr>
          <w:p w14:paraId="669FF03A" w14:textId="05F71FFF" w:rsidR="0087591A" w:rsidRPr="00AB3753" w:rsidRDefault="002250CA" w:rsidP="000866F6">
            <w:r w:rsidRPr="002250CA">
              <w:rPr>
                <w:b/>
              </w:rPr>
              <w:t>Housing (building and housing, environment)</w:t>
            </w:r>
          </w:p>
        </w:tc>
      </w:tr>
      <w:tr w:rsidR="0087591A" w:rsidRPr="00B51AB0" w14:paraId="40CDC9C8" w14:textId="77777777" w:rsidTr="00754901">
        <w:trPr>
          <w:trHeight w:val="198"/>
        </w:trPr>
        <w:tc>
          <w:tcPr>
            <w:tcW w:w="945" w:type="pct"/>
            <w:shd w:val="clear" w:color="auto" w:fill="auto"/>
          </w:tcPr>
          <w:p w14:paraId="5E02BA24" w14:textId="77777777" w:rsidR="0087591A" w:rsidRPr="00AB3753" w:rsidRDefault="0087591A" w:rsidP="000866F6">
            <w:r w:rsidRPr="00AB3753">
              <w:t>Responsibility:</w:t>
            </w:r>
          </w:p>
        </w:tc>
        <w:tc>
          <w:tcPr>
            <w:tcW w:w="4055" w:type="pct"/>
            <w:shd w:val="clear" w:color="auto" w:fill="auto"/>
          </w:tcPr>
          <w:p w14:paraId="29ABD9C3" w14:textId="6F97C605" w:rsidR="0087591A" w:rsidRPr="00B51AB0" w:rsidRDefault="00B51AB0" w:rsidP="000866F6">
            <w:r w:rsidRPr="00B51AB0">
              <w:t>Federal Department of the Environment, Transport, Energy and Communications</w:t>
            </w:r>
          </w:p>
        </w:tc>
      </w:tr>
      <w:tr w:rsidR="0087591A" w:rsidRPr="00AB3753" w14:paraId="6FABB118" w14:textId="77777777" w:rsidTr="00754901">
        <w:trPr>
          <w:trHeight w:val="37"/>
        </w:trPr>
        <w:tc>
          <w:tcPr>
            <w:tcW w:w="945" w:type="pct"/>
            <w:shd w:val="clear" w:color="auto" w:fill="auto"/>
          </w:tcPr>
          <w:p w14:paraId="31C2E37C" w14:textId="77777777" w:rsidR="0087591A" w:rsidRPr="00AB3753" w:rsidRDefault="0087591A" w:rsidP="000866F6">
            <w:r w:rsidRPr="00AB3753">
              <w:t xml:space="preserve">Website: </w:t>
            </w:r>
          </w:p>
        </w:tc>
        <w:tc>
          <w:tcPr>
            <w:tcW w:w="4055" w:type="pct"/>
            <w:shd w:val="clear" w:color="auto" w:fill="auto"/>
          </w:tcPr>
          <w:p w14:paraId="1C9DE01E" w14:textId="0189BA5D" w:rsidR="00B80E51" w:rsidRPr="00AB3753" w:rsidRDefault="00E71AC9" w:rsidP="000866F6">
            <w:hyperlink r:id="rId163" w:history="1">
              <w:r w:rsidR="00B80E51" w:rsidRPr="00BA2CAF">
                <w:rPr>
                  <w:rStyle w:val="Hyperlink"/>
                </w:rPr>
                <w:t>https://www.uvek.admin.ch</w:t>
              </w:r>
            </w:hyperlink>
          </w:p>
        </w:tc>
      </w:tr>
      <w:tr w:rsidR="0087591A" w:rsidRPr="00AB3753" w14:paraId="7C3A8A9B" w14:textId="77777777" w:rsidTr="00754901">
        <w:trPr>
          <w:trHeight w:val="311"/>
        </w:trPr>
        <w:tc>
          <w:tcPr>
            <w:tcW w:w="945" w:type="pct"/>
            <w:shd w:val="clear" w:color="auto" w:fill="auto"/>
          </w:tcPr>
          <w:p w14:paraId="28B5C986" w14:textId="77777777" w:rsidR="0087591A" w:rsidRPr="00AB3753" w:rsidRDefault="0087591A" w:rsidP="000866F6">
            <w:r w:rsidRPr="00AB3753">
              <w:t xml:space="preserve">Description: </w:t>
            </w:r>
          </w:p>
        </w:tc>
        <w:tc>
          <w:tcPr>
            <w:tcW w:w="4055" w:type="pct"/>
            <w:shd w:val="clear" w:color="auto" w:fill="auto"/>
          </w:tcPr>
          <w:p w14:paraId="6100F16B" w14:textId="1A944648" w:rsidR="0087591A" w:rsidRPr="00AB3753" w:rsidRDefault="0029734E" w:rsidP="000866F6">
            <w:r w:rsidRPr="0029734E">
              <w:t>Information and forms to download and submit to local offices of the cantons.</w:t>
            </w:r>
          </w:p>
        </w:tc>
      </w:tr>
      <w:tr w:rsidR="00EE4F22" w:rsidRPr="00AB3753" w14:paraId="1E5596AC" w14:textId="77777777" w:rsidTr="00754901">
        <w:trPr>
          <w:trHeight w:val="198"/>
        </w:trPr>
        <w:tc>
          <w:tcPr>
            <w:tcW w:w="5000" w:type="pct"/>
            <w:gridSpan w:val="2"/>
            <w:shd w:val="clear" w:color="auto" w:fill="auto"/>
          </w:tcPr>
          <w:p w14:paraId="7D115E24" w14:textId="009153C5" w:rsidR="00EE4F22" w:rsidRPr="00AB3753" w:rsidRDefault="00443C41" w:rsidP="000866F6">
            <w:r w:rsidRPr="00443C41">
              <w:rPr>
                <w:b/>
              </w:rPr>
              <w:t>Housing (minor building permit)</w:t>
            </w:r>
          </w:p>
        </w:tc>
      </w:tr>
      <w:tr w:rsidR="00EE4F22" w:rsidRPr="00AB3753" w14:paraId="52973CB7" w14:textId="77777777" w:rsidTr="00754901">
        <w:trPr>
          <w:trHeight w:val="198"/>
        </w:trPr>
        <w:tc>
          <w:tcPr>
            <w:tcW w:w="945" w:type="pct"/>
            <w:shd w:val="clear" w:color="auto" w:fill="auto"/>
          </w:tcPr>
          <w:p w14:paraId="5482073F" w14:textId="77777777" w:rsidR="00EE4F22" w:rsidRPr="00AB3753" w:rsidRDefault="00EE4F22" w:rsidP="000866F6">
            <w:r w:rsidRPr="00AB3753">
              <w:t>Responsibility:</w:t>
            </w:r>
          </w:p>
        </w:tc>
        <w:tc>
          <w:tcPr>
            <w:tcW w:w="4055" w:type="pct"/>
            <w:shd w:val="clear" w:color="auto" w:fill="auto"/>
          </w:tcPr>
          <w:p w14:paraId="1B5CCFA9" w14:textId="59EB5EE7" w:rsidR="00EE4F22" w:rsidRPr="00AB3753" w:rsidRDefault="0025717E" w:rsidP="000866F6">
            <w:pPr>
              <w:rPr>
                <w:lang w:val="fr-FR"/>
              </w:rPr>
            </w:pPr>
            <w:proofErr w:type="spellStart"/>
            <w:r w:rsidRPr="0025717E">
              <w:rPr>
                <w:lang w:val="fr-FR"/>
              </w:rPr>
              <w:t>Several</w:t>
            </w:r>
            <w:proofErr w:type="spellEnd"/>
            <w:r w:rsidRPr="0025717E">
              <w:rPr>
                <w:lang w:val="fr-FR"/>
              </w:rPr>
              <w:t xml:space="preserve"> cantons</w:t>
            </w:r>
          </w:p>
        </w:tc>
      </w:tr>
      <w:tr w:rsidR="00EE4F22" w:rsidRPr="00AB3753" w14:paraId="3C787CA9" w14:textId="77777777" w:rsidTr="00754901">
        <w:trPr>
          <w:trHeight w:val="37"/>
        </w:trPr>
        <w:tc>
          <w:tcPr>
            <w:tcW w:w="945" w:type="pct"/>
            <w:shd w:val="clear" w:color="auto" w:fill="auto"/>
          </w:tcPr>
          <w:p w14:paraId="0F012CC6" w14:textId="77777777" w:rsidR="00EE4F22" w:rsidRPr="00AB3753" w:rsidRDefault="00EE4F22" w:rsidP="000866F6">
            <w:r w:rsidRPr="00AB3753">
              <w:t xml:space="preserve">Website: </w:t>
            </w:r>
          </w:p>
        </w:tc>
        <w:tc>
          <w:tcPr>
            <w:tcW w:w="4055" w:type="pct"/>
            <w:shd w:val="clear" w:color="auto" w:fill="auto"/>
          </w:tcPr>
          <w:p w14:paraId="3B1F57CF" w14:textId="6A288657" w:rsidR="00370321" w:rsidRPr="00AB3753" w:rsidRDefault="00E71AC9" w:rsidP="000866F6">
            <w:hyperlink r:id="rId164" w:history="1">
              <w:r w:rsidR="00370321" w:rsidRPr="00BA2CAF">
                <w:rPr>
                  <w:rStyle w:val="Hyperlink"/>
                </w:rPr>
                <w:t>https://www.ch.ch/en/building-permit/</w:t>
              </w:r>
            </w:hyperlink>
          </w:p>
        </w:tc>
      </w:tr>
      <w:tr w:rsidR="00EE4F22" w:rsidRPr="00AB3753" w14:paraId="258C64E5" w14:textId="77777777" w:rsidTr="00754901">
        <w:trPr>
          <w:trHeight w:val="311"/>
        </w:trPr>
        <w:tc>
          <w:tcPr>
            <w:tcW w:w="945" w:type="pct"/>
            <w:shd w:val="clear" w:color="auto" w:fill="auto"/>
          </w:tcPr>
          <w:p w14:paraId="75533EC6" w14:textId="77777777" w:rsidR="00EE4F22" w:rsidRPr="00AB3753" w:rsidRDefault="00EE4F22" w:rsidP="000866F6">
            <w:r w:rsidRPr="00AB3753">
              <w:lastRenderedPageBreak/>
              <w:t xml:space="preserve">Description: </w:t>
            </w:r>
          </w:p>
        </w:tc>
        <w:tc>
          <w:tcPr>
            <w:tcW w:w="4055" w:type="pct"/>
            <w:shd w:val="clear" w:color="auto" w:fill="auto"/>
          </w:tcPr>
          <w:p w14:paraId="159C3AE7" w14:textId="5EE07B59" w:rsidR="00EE4F22" w:rsidRPr="00AB3753" w:rsidRDefault="00121067" w:rsidP="000866F6">
            <w:r w:rsidRPr="00121067">
              <w:t>The applicant can submit the planning application and the necessary documentation to the competent authority electronically. He</w:t>
            </w:r>
            <w:r w:rsidR="0094613E">
              <w:t>/she</w:t>
            </w:r>
            <w:r w:rsidRPr="00121067">
              <w:t xml:space="preserve"> </w:t>
            </w:r>
            <w:r w:rsidR="0094613E">
              <w:t xml:space="preserve">is informed of the procedure’s expiration </w:t>
            </w:r>
            <w:r w:rsidRPr="00121067">
              <w:t>authorisation by electronic means.</w:t>
            </w:r>
          </w:p>
        </w:tc>
      </w:tr>
      <w:tr w:rsidR="00EE4F22" w:rsidRPr="00AB3753" w14:paraId="14F55FA4" w14:textId="77777777" w:rsidTr="00754901">
        <w:trPr>
          <w:trHeight w:val="198"/>
        </w:trPr>
        <w:tc>
          <w:tcPr>
            <w:tcW w:w="5000" w:type="pct"/>
            <w:gridSpan w:val="2"/>
            <w:shd w:val="clear" w:color="auto" w:fill="auto"/>
          </w:tcPr>
          <w:p w14:paraId="5F9FEA88" w14:textId="3852A35F" w:rsidR="00EE4F22" w:rsidRPr="00AB3753" w:rsidRDefault="00E34712" w:rsidP="000866F6">
            <w:r w:rsidRPr="00E34712">
              <w:rPr>
                <w:b/>
              </w:rPr>
              <w:t>Land registry (</w:t>
            </w:r>
            <w:proofErr w:type="spellStart"/>
            <w:r w:rsidRPr="00E34712">
              <w:rPr>
                <w:b/>
              </w:rPr>
              <w:t>eGris</w:t>
            </w:r>
            <w:proofErr w:type="spellEnd"/>
            <w:r w:rsidRPr="00E34712">
              <w:rPr>
                <w:b/>
              </w:rPr>
              <w:t>)</w:t>
            </w:r>
          </w:p>
        </w:tc>
      </w:tr>
      <w:tr w:rsidR="00EE4F22" w:rsidRPr="00AB3753" w14:paraId="2F9172E7" w14:textId="77777777" w:rsidTr="00754901">
        <w:trPr>
          <w:trHeight w:val="198"/>
        </w:trPr>
        <w:tc>
          <w:tcPr>
            <w:tcW w:w="945" w:type="pct"/>
            <w:shd w:val="clear" w:color="auto" w:fill="auto"/>
          </w:tcPr>
          <w:p w14:paraId="2462D033" w14:textId="77777777" w:rsidR="00EE4F22" w:rsidRPr="00AB3753" w:rsidRDefault="00EE4F22" w:rsidP="000866F6">
            <w:r w:rsidRPr="00AB3753">
              <w:t>Responsibility:</w:t>
            </w:r>
          </w:p>
        </w:tc>
        <w:tc>
          <w:tcPr>
            <w:tcW w:w="4055" w:type="pct"/>
            <w:shd w:val="clear" w:color="auto" w:fill="auto"/>
          </w:tcPr>
          <w:p w14:paraId="7DDA0226" w14:textId="69595C8B" w:rsidR="00EE4F22" w:rsidRPr="00AB3753" w:rsidRDefault="00247C45" w:rsidP="000866F6">
            <w:pPr>
              <w:rPr>
                <w:lang w:val="fr-FR"/>
              </w:rPr>
            </w:pPr>
            <w:proofErr w:type="spellStart"/>
            <w:r w:rsidRPr="00247C45">
              <w:rPr>
                <w:lang w:val="fr-FR"/>
              </w:rPr>
              <w:t>Several</w:t>
            </w:r>
            <w:proofErr w:type="spellEnd"/>
            <w:r w:rsidRPr="00247C45">
              <w:rPr>
                <w:lang w:val="fr-FR"/>
              </w:rPr>
              <w:t xml:space="preserve"> cantons</w:t>
            </w:r>
          </w:p>
        </w:tc>
      </w:tr>
      <w:tr w:rsidR="00EE4F22" w:rsidRPr="00AB3753" w14:paraId="1BBF2456" w14:textId="77777777" w:rsidTr="00754901">
        <w:trPr>
          <w:trHeight w:val="37"/>
        </w:trPr>
        <w:tc>
          <w:tcPr>
            <w:tcW w:w="945" w:type="pct"/>
            <w:shd w:val="clear" w:color="auto" w:fill="auto"/>
          </w:tcPr>
          <w:p w14:paraId="79F1CE92" w14:textId="77777777" w:rsidR="00EE4F22" w:rsidRPr="00AB3753" w:rsidRDefault="00EE4F22" w:rsidP="000866F6">
            <w:r w:rsidRPr="00AB3753">
              <w:t xml:space="preserve">Website: </w:t>
            </w:r>
          </w:p>
        </w:tc>
        <w:tc>
          <w:tcPr>
            <w:tcW w:w="4055" w:type="pct"/>
            <w:shd w:val="clear" w:color="auto" w:fill="auto"/>
          </w:tcPr>
          <w:p w14:paraId="2E2FA278" w14:textId="0F964617" w:rsidR="00404118" w:rsidRDefault="00E71AC9" w:rsidP="00404118">
            <w:hyperlink r:id="rId165" w:history="1">
              <w:r w:rsidR="00404118" w:rsidRPr="00BA2CAF">
                <w:rPr>
                  <w:rStyle w:val="Hyperlink"/>
                </w:rPr>
                <w:t>https://www.bj.admin.ch/bj/fr/home/wirtschaft/grundbuch/egris.html</w:t>
              </w:r>
            </w:hyperlink>
            <w:r w:rsidR="00404118">
              <w:t xml:space="preserve">; </w:t>
            </w:r>
          </w:p>
          <w:p w14:paraId="4C8EC241" w14:textId="2BDD2312" w:rsidR="00404118" w:rsidRPr="00AB3753" w:rsidRDefault="00E71AC9" w:rsidP="00404118">
            <w:hyperlink r:id="rId166" w:history="1">
              <w:r w:rsidR="00404118" w:rsidRPr="00BA2CAF">
                <w:rPr>
                  <w:rStyle w:val="Hyperlink"/>
                </w:rPr>
                <w:t>https://www.egris.admin.ch/egris/fr/home.html</w:t>
              </w:r>
            </w:hyperlink>
          </w:p>
        </w:tc>
      </w:tr>
      <w:tr w:rsidR="00EE4F22" w:rsidRPr="00AB3753" w14:paraId="384625F7" w14:textId="77777777" w:rsidTr="00754901">
        <w:trPr>
          <w:trHeight w:val="311"/>
        </w:trPr>
        <w:tc>
          <w:tcPr>
            <w:tcW w:w="945" w:type="pct"/>
            <w:shd w:val="clear" w:color="auto" w:fill="auto"/>
          </w:tcPr>
          <w:p w14:paraId="0EE1C03A" w14:textId="77777777" w:rsidR="00EE4F22" w:rsidRPr="00AB3753" w:rsidRDefault="00EE4F22" w:rsidP="000866F6">
            <w:r w:rsidRPr="00AB3753">
              <w:t xml:space="preserve">Description: </w:t>
            </w:r>
          </w:p>
        </w:tc>
        <w:tc>
          <w:tcPr>
            <w:tcW w:w="4055" w:type="pct"/>
            <w:shd w:val="clear" w:color="auto" w:fill="auto"/>
          </w:tcPr>
          <w:p w14:paraId="05982167" w14:textId="0AEBFA11" w:rsidR="00EE4F22" w:rsidRPr="00AB3753" w:rsidRDefault="00E46DFB" w:rsidP="000866F6">
            <w:r w:rsidRPr="00E46DFB">
              <w:t xml:space="preserve">An electronic information system allows </w:t>
            </w:r>
            <w:r w:rsidR="0094613E">
              <w:t>online</w:t>
            </w:r>
            <w:r w:rsidRPr="00E46DFB">
              <w:t xml:space="preserve"> interaction</w:t>
            </w:r>
            <w:r w:rsidR="0094613E">
              <w:t>s</w:t>
            </w:r>
            <w:r w:rsidRPr="00E46DFB">
              <w:t xml:space="preserve"> to request essential information. </w:t>
            </w:r>
            <w:r w:rsidR="0094613E">
              <w:t>Land</w:t>
            </w:r>
            <w:r w:rsidRPr="00E46DFB">
              <w:t xml:space="preserve"> registry data </w:t>
            </w:r>
            <w:r w:rsidR="0094613E">
              <w:t xml:space="preserve">held </w:t>
            </w:r>
            <w:r w:rsidRPr="00E46DFB">
              <w:t xml:space="preserve">by public authorities and industry can be obtained electronically. </w:t>
            </w:r>
            <w:r w:rsidR="0094613E">
              <w:t>The</w:t>
            </w:r>
            <w:r w:rsidRPr="00E46DFB">
              <w:t xml:space="preserve"> electronic settlement of commerce with the land registry is also possible.</w:t>
            </w:r>
          </w:p>
        </w:tc>
      </w:tr>
      <w:tr w:rsidR="00EE4F22" w:rsidRPr="00AB3753" w14:paraId="0D448716" w14:textId="77777777" w:rsidTr="00754901">
        <w:trPr>
          <w:trHeight w:val="198"/>
        </w:trPr>
        <w:tc>
          <w:tcPr>
            <w:tcW w:w="5000" w:type="pct"/>
            <w:gridSpan w:val="2"/>
            <w:shd w:val="clear" w:color="auto" w:fill="auto"/>
          </w:tcPr>
          <w:p w14:paraId="4873605C" w14:textId="4277C884" w:rsidR="00EE4F22" w:rsidRPr="00AB3753" w:rsidRDefault="00E45D23" w:rsidP="000866F6">
            <w:r w:rsidRPr="00E45D23">
              <w:rPr>
                <w:b/>
              </w:rPr>
              <w:t>Personal civil status register</w:t>
            </w:r>
          </w:p>
        </w:tc>
      </w:tr>
      <w:tr w:rsidR="00EE4F22" w:rsidRPr="006474BD" w14:paraId="1B7D1E41" w14:textId="77777777" w:rsidTr="00754901">
        <w:trPr>
          <w:trHeight w:val="198"/>
        </w:trPr>
        <w:tc>
          <w:tcPr>
            <w:tcW w:w="945" w:type="pct"/>
            <w:shd w:val="clear" w:color="auto" w:fill="auto"/>
          </w:tcPr>
          <w:p w14:paraId="18FF0C6B" w14:textId="77777777" w:rsidR="00EE4F22" w:rsidRPr="00AB3753" w:rsidRDefault="00EE4F22" w:rsidP="000866F6">
            <w:r w:rsidRPr="00AB3753">
              <w:t>Responsibility:</w:t>
            </w:r>
          </w:p>
        </w:tc>
        <w:tc>
          <w:tcPr>
            <w:tcW w:w="4055" w:type="pct"/>
            <w:shd w:val="clear" w:color="auto" w:fill="auto"/>
          </w:tcPr>
          <w:p w14:paraId="0B8C2BE8" w14:textId="5DAF2EDA" w:rsidR="00EE4F22" w:rsidRPr="006474BD" w:rsidRDefault="00280C19" w:rsidP="000866F6">
            <w:r w:rsidRPr="006474BD">
              <w:t>Federal Department of Justice and Police</w:t>
            </w:r>
          </w:p>
        </w:tc>
      </w:tr>
      <w:tr w:rsidR="00EE4F22" w:rsidRPr="00AB3753" w14:paraId="3D1B91AB" w14:textId="77777777" w:rsidTr="00754901">
        <w:trPr>
          <w:trHeight w:val="37"/>
        </w:trPr>
        <w:tc>
          <w:tcPr>
            <w:tcW w:w="945" w:type="pct"/>
            <w:shd w:val="clear" w:color="auto" w:fill="auto"/>
          </w:tcPr>
          <w:p w14:paraId="29FE5538" w14:textId="77777777" w:rsidR="00EE4F22" w:rsidRPr="00AB3753" w:rsidRDefault="00EE4F22" w:rsidP="000866F6">
            <w:r w:rsidRPr="00AB3753">
              <w:t xml:space="preserve">Website: </w:t>
            </w:r>
          </w:p>
        </w:tc>
        <w:tc>
          <w:tcPr>
            <w:tcW w:w="4055" w:type="pct"/>
            <w:shd w:val="clear" w:color="auto" w:fill="auto"/>
          </w:tcPr>
          <w:p w14:paraId="312BB2B4" w14:textId="27FBB122" w:rsidR="006474BD" w:rsidRDefault="00E71AC9" w:rsidP="006474BD">
            <w:hyperlink r:id="rId167" w:history="1">
              <w:r w:rsidR="006474BD" w:rsidRPr="00BA2CAF">
                <w:rPr>
                  <w:rStyle w:val="Hyperlink"/>
                </w:rPr>
                <w:t>http://www.bj.admin.ch/content/bj/fr/home/themen/gesellschaft/zivilstand.html</w:t>
              </w:r>
            </w:hyperlink>
            <w:r w:rsidR="006474BD">
              <w:t>;</w:t>
            </w:r>
          </w:p>
          <w:p w14:paraId="1D180243" w14:textId="7AC7BED3" w:rsidR="006474BD" w:rsidRPr="00AB3753" w:rsidRDefault="00E71AC9" w:rsidP="006474BD">
            <w:hyperlink r:id="rId168" w:history="1">
              <w:r w:rsidR="006474BD" w:rsidRPr="00BA2CAF">
                <w:rPr>
                  <w:rStyle w:val="Hyperlink"/>
                </w:rPr>
                <w:t>https://www.ch.ch/en/ordering-civil-status-certificates/</w:t>
              </w:r>
            </w:hyperlink>
          </w:p>
        </w:tc>
      </w:tr>
      <w:tr w:rsidR="00EE4F22" w:rsidRPr="00AB3753" w14:paraId="7C6CF0A2" w14:textId="77777777" w:rsidTr="00754901">
        <w:trPr>
          <w:trHeight w:val="311"/>
        </w:trPr>
        <w:tc>
          <w:tcPr>
            <w:tcW w:w="945" w:type="pct"/>
            <w:shd w:val="clear" w:color="auto" w:fill="auto"/>
          </w:tcPr>
          <w:p w14:paraId="65B011FA" w14:textId="77777777" w:rsidR="00EE4F22" w:rsidRPr="00AB3753" w:rsidRDefault="00EE4F22" w:rsidP="000866F6">
            <w:r w:rsidRPr="00AB3753">
              <w:t xml:space="preserve">Description: </w:t>
            </w:r>
          </w:p>
        </w:tc>
        <w:tc>
          <w:tcPr>
            <w:tcW w:w="4055" w:type="pct"/>
            <w:shd w:val="clear" w:color="auto" w:fill="auto"/>
          </w:tcPr>
          <w:p w14:paraId="2EAEA140" w14:textId="19E504FE" w:rsidR="00EE4F22" w:rsidRPr="00AB3753" w:rsidRDefault="0023686E" w:rsidP="000866F6">
            <w:r w:rsidRPr="0023686E">
              <w:t xml:space="preserve">Citizens </w:t>
            </w:r>
            <w:r w:rsidR="0094613E">
              <w:t>must</w:t>
            </w:r>
            <w:r w:rsidRPr="0023686E">
              <w:t xml:space="preserve"> register within their communes in person. To order civil status documents, citizens </w:t>
            </w:r>
            <w:proofErr w:type="gramStart"/>
            <w:r w:rsidRPr="0023686E">
              <w:t>have to</w:t>
            </w:r>
            <w:proofErr w:type="gramEnd"/>
            <w:r w:rsidRPr="0023686E">
              <w:t xml:space="preserve"> consider their place of birth (in and outside Switzerland) in case the document can only be delivered there.</w:t>
            </w:r>
          </w:p>
        </w:tc>
      </w:tr>
      <w:tr w:rsidR="0023686E" w:rsidRPr="00AB3753" w14:paraId="1375C71B" w14:textId="77777777" w:rsidTr="00754901">
        <w:trPr>
          <w:trHeight w:val="198"/>
        </w:trPr>
        <w:tc>
          <w:tcPr>
            <w:tcW w:w="5000" w:type="pct"/>
            <w:gridSpan w:val="2"/>
            <w:shd w:val="clear" w:color="auto" w:fill="auto"/>
          </w:tcPr>
          <w:p w14:paraId="16609D0D" w14:textId="095ED058" w:rsidR="0023686E" w:rsidRPr="00AB3753" w:rsidRDefault="00787052" w:rsidP="000866F6">
            <w:proofErr w:type="spellStart"/>
            <w:r w:rsidRPr="00787052">
              <w:rPr>
                <w:b/>
              </w:rPr>
              <w:t>eVoting</w:t>
            </w:r>
            <w:proofErr w:type="spellEnd"/>
          </w:p>
        </w:tc>
      </w:tr>
      <w:tr w:rsidR="0023686E" w:rsidRPr="00AB3753" w14:paraId="0F7A7048" w14:textId="77777777" w:rsidTr="00754901">
        <w:trPr>
          <w:trHeight w:val="198"/>
        </w:trPr>
        <w:tc>
          <w:tcPr>
            <w:tcW w:w="945" w:type="pct"/>
            <w:shd w:val="clear" w:color="auto" w:fill="auto"/>
          </w:tcPr>
          <w:p w14:paraId="2863FFF2" w14:textId="77777777" w:rsidR="0023686E" w:rsidRPr="00AB3753" w:rsidRDefault="0023686E" w:rsidP="000866F6">
            <w:r w:rsidRPr="00AB3753">
              <w:t>Responsibility:</w:t>
            </w:r>
          </w:p>
        </w:tc>
        <w:tc>
          <w:tcPr>
            <w:tcW w:w="4055" w:type="pct"/>
            <w:shd w:val="clear" w:color="auto" w:fill="auto"/>
          </w:tcPr>
          <w:p w14:paraId="1F5EB60A" w14:textId="2AC20403" w:rsidR="0023686E" w:rsidRPr="00AB3753" w:rsidRDefault="0089219B" w:rsidP="000866F6">
            <w:pPr>
              <w:rPr>
                <w:lang w:val="fr-FR"/>
              </w:rPr>
            </w:pPr>
            <w:r w:rsidRPr="0089219B">
              <w:rPr>
                <w:lang w:val="fr-FR"/>
              </w:rPr>
              <w:t xml:space="preserve">The </w:t>
            </w:r>
            <w:proofErr w:type="spellStart"/>
            <w:r w:rsidRPr="0089219B">
              <w:rPr>
                <w:lang w:val="fr-FR"/>
              </w:rPr>
              <w:t>Swiss</w:t>
            </w:r>
            <w:proofErr w:type="spellEnd"/>
            <w:r w:rsidRPr="0089219B">
              <w:rPr>
                <w:lang w:val="fr-FR"/>
              </w:rPr>
              <w:t xml:space="preserve"> Portal</w:t>
            </w:r>
          </w:p>
        </w:tc>
      </w:tr>
      <w:tr w:rsidR="0023686E" w:rsidRPr="00AB3753" w14:paraId="39050580" w14:textId="77777777" w:rsidTr="00754901">
        <w:trPr>
          <w:trHeight w:val="37"/>
        </w:trPr>
        <w:tc>
          <w:tcPr>
            <w:tcW w:w="945" w:type="pct"/>
            <w:shd w:val="clear" w:color="auto" w:fill="auto"/>
          </w:tcPr>
          <w:p w14:paraId="67323B0B" w14:textId="77777777" w:rsidR="0023686E" w:rsidRPr="00AB3753" w:rsidRDefault="0023686E" w:rsidP="000866F6">
            <w:r w:rsidRPr="00AB3753">
              <w:t xml:space="preserve">Website: </w:t>
            </w:r>
          </w:p>
        </w:tc>
        <w:tc>
          <w:tcPr>
            <w:tcW w:w="4055" w:type="pct"/>
            <w:shd w:val="clear" w:color="auto" w:fill="auto"/>
          </w:tcPr>
          <w:p w14:paraId="0D0FFA61" w14:textId="05582E80" w:rsidR="004C0551" w:rsidRPr="00AB3753" w:rsidRDefault="00E71AC9" w:rsidP="000866F6">
            <w:hyperlink r:id="rId169" w:history="1">
              <w:r w:rsidR="004C0551" w:rsidRPr="00BA2CAF">
                <w:rPr>
                  <w:rStyle w:val="Hyperlink"/>
                </w:rPr>
                <w:t>https://www.egovernment.ch/en/umsetzung/schwerpunktplan/vote-electronique</w:t>
              </w:r>
            </w:hyperlink>
          </w:p>
        </w:tc>
      </w:tr>
      <w:tr w:rsidR="0023686E" w:rsidRPr="00AB3753" w14:paraId="05EFF43D" w14:textId="77777777" w:rsidTr="00754901">
        <w:trPr>
          <w:trHeight w:val="311"/>
        </w:trPr>
        <w:tc>
          <w:tcPr>
            <w:tcW w:w="945" w:type="pct"/>
            <w:shd w:val="clear" w:color="auto" w:fill="auto"/>
          </w:tcPr>
          <w:p w14:paraId="10B0C410" w14:textId="77777777" w:rsidR="0023686E" w:rsidRPr="00AB3753" w:rsidRDefault="0023686E" w:rsidP="000866F6">
            <w:r w:rsidRPr="00AB3753">
              <w:t xml:space="preserve">Description: </w:t>
            </w:r>
          </w:p>
        </w:tc>
        <w:tc>
          <w:tcPr>
            <w:tcW w:w="4055" w:type="pct"/>
            <w:shd w:val="clear" w:color="auto" w:fill="auto"/>
          </w:tcPr>
          <w:p w14:paraId="685E5501" w14:textId="6D161C4B" w:rsidR="0023686E" w:rsidRPr="00AB3753" w:rsidRDefault="004C0551" w:rsidP="000866F6">
            <w:r w:rsidRPr="004C0551">
              <w:t>Cantons are at different stages of readiness for introducing the electronic system of voting. The aim is for all citizens of Switzerland to be able to participate in elections and referendums from the comfort of their homes.</w:t>
            </w:r>
          </w:p>
        </w:tc>
      </w:tr>
    </w:tbl>
    <w:p w14:paraId="4130E227" w14:textId="77777777" w:rsidR="00A86633" w:rsidRDefault="00A86633" w:rsidP="00A86633">
      <w:pPr>
        <w:pStyle w:val="Heading2"/>
      </w:pPr>
      <w:bookmarkStart w:id="63" w:name="_Toc1475004"/>
      <w:r w:rsidRPr="00DE7566">
        <w:t xml:space="preserve">Education and </w:t>
      </w:r>
      <w:r w:rsidRPr="001F36DA">
        <w:t>youth</w:t>
      </w:r>
      <w:bookmarkEnd w:id="63"/>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184BFF42" w14:textId="77777777" w:rsidTr="00754901">
        <w:trPr>
          <w:trHeight w:val="94"/>
        </w:trPr>
        <w:tc>
          <w:tcPr>
            <w:tcW w:w="5000" w:type="pct"/>
            <w:gridSpan w:val="2"/>
            <w:shd w:val="clear" w:color="auto" w:fill="EFFBFF"/>
          </w:tcPr>
          <w:p w14:paraId="0B60B6A8" w14:textId="66E2342F" w:rsidR="00A86633" w:rsidRPr="006B3DFB" w:rsidRDefault="00A86633" w:rsidP="00A86633">
            <w:pPr>
              <w:spacing w:before="120" w:after="180"/>
              <w:jc w:val="left"/>
              <w:rPr>
                <w:color w:val="00B0F0"/>
                <w:sz w:val="22"/>
              </w:rPr>
            </w:pPr>
            <w:r w:rsidRPr="006B3DFB">
              <w:rPr>
                <w:color w:val="00B0F0"/>
                <w:sz w:val="22"/>
              </w:rPr>
              <w:t xml:space="preserve">School &amp; </w:t>
            </w:r>
            <w:r w:rsidR="008F1107">
              <w:rPr>
                <w:color w:val="00B0F0"/>
                <w:sz w:val="22"/>
              </w:rPr>
              <w:t>u</w:t>
            </w:r>
            <w:r w:rsidRPr="006B3DFB">
              <w:rPr>
                <w:color w:val="00B0F0"/>
                <w:sz w:val="22"/>
              </w:rPr>
              <w:t>niversity</w:t>
            </w:r>
          </w:p>
        </w:tc>
      </w:tr>
      <w:tr w:rsidR="00A86633" w:rsidRPr="00AB3753" w14:paraId="40237DDA" w14:textId="77777777" w:rsidTr="00754901">
        <w:trPr>
          <w:trHeight w:val="198"/>
        </w:trPr>
        <w:tc>
          <w:tcPr>
            <w:tcW w:w="5000" w:type="pct"/>
            <w:gridSpan w:val="2"/>
            <w:shd w:val="clear" w:color="auto" w:fill="auto"/>
          </w:tcPr>
          <w:p w14:paraId="368C519B" w14:textId="2678E5D9" w:rsidR="00A86633" w:rsidRPr="00AB3753" w:rsidRDefault="00AE76AB" w:rsidP="00A86633">
            <w:r w:rsidRPr="00AE76AB">
              <w:rPr>
                <w:b/>
              </w:rPr>
              <w:t>Enrolment in higher education/university</w:t>
            </w:r>
          </w:p>
        </w:tc>
      </w:tr>
      <w:tr w:rsidR="00A86633" w:rsidRPr="00991271" w14:paraId="7CF8A86B" w14:textId="77777777" w:rsidTr="00754901">
        <w:trPr>
          <w:trHeight w:val="198"/>
        </w:trPr>
        <w:tc>
          <w:tcPr>
            <w:tcW w:w="956" w:type="pct"/>
            <w:shd w:val="clear" w:color="auto" w:fill="auto"/>
          </w:tcPr>
          <w:p w14:paraId="2C9FE62B" w14:textId="77777777" w:rsidR="00A86633" w:rsidRPr="00AB3753" w:rsidRDefault="00A86633" w:rsidP="00A86633">
            <w:r w:rsidRPr="00AB3753">
              <w:t>Responsibility:</w:t>
            </w:r>
          </w:p>
        </w:tc>
        <w:tc>
          <w:tcPr>
            <w:tcW w:w="4044" w:type="pct"/>
            <w:shd w:val="clear" w:color="auto" w:fill="auto"/>
          </w:tcPr>
          <w:p w14:paraId="0D4DCE86" w14:textId="4C436935" w:rsidR="00A86633" w:rsidRPr="00991271" w:rsidRDefault="00DC27C0" w:rsidP="00A86633">
            <w:r w:rsidRPr="00DC27C0">
              <w:t>State Secretariat for Education and Research, Federal Rectors Conference of the Swiss Universities</w:t>
            </w:r>
          </w:p>
        </w:tc>
      </w:tr>
      <w:tr w:rsidR="00A86633" w:rsidRPr="00AB3753" w14:paraId="01695E09" w14:textId="77777777" w:rsidTr="00754901">
        <w:trPr>
          <w:trHeight w:val="37"/>
        </w:trPr>
        <w:tc>
          <w:tcPr>
            <w:tcW w:w="956" w:type="pct"/>
            <w:shd w:val="clear" w:color="auto" w:fill="auto"/>
          </w:tcPr>
          <w:p w14:paraId="6A62047C" w14:textId="77777777" w:rsidR="00A86633" w:rsidRPr="00AB3753" w:rsidRDefault="00A86633" w:rsidP="00A86633">
            <w:r w:rsidRPr="00AB3753">
              <w:t xml:space="preserve">Website: </w:t>
            </w:r>
          </w:p>
        </w:tc>
        <w:tc>
          <w:tcPr>
            <w:tcW w:w="4044" w:type="pct"/>
            <w:shd w:val="clear" w:color="auto" w:fill="auto"/>
          </w:tcPr>
          <w:p w14:paraId="4D52ED60" w14:textId="34307C6B" w:rsidR="00A86633" w:rsidRPr="00AB3753" w:rsidRDefault="00E71AC9" w:rsidP="00A86633">
            <w:hyperlink r:id="rId170" w:history="1">
              <w:r w:rsidR="00E54E8D" w:rsidRPr="006465C3">
                <w:rPr>
                  <w:rStyle w:val="Hyperlink"/>
                </w:rPr>
                <w:t>https://www.sbfi.admin.ch/</w:t>
              </w:r>
            </w:hyperlink>
            <w:r w:rsidR="00E54E8D" w:rsidRPr="00EA284D">
              <w:t xml:space="preserve">; </w:t>
            </w:r>
            <w:hyperlink r:id="rId171" w:history="1">
              <w:r w:rsidR="00E54E8D" w:rsidRPr="006928EA">
                <w:rPr>
                  <w:rStyle w:val="Hyperlink"/>
                </w:rPr>
                <w:t>http://www.swissuniversities.ch</w:t>
              </w:r>
            </w:hyperlink>
          </w:p>
        </w:tc>
      </w:tr>
      <w:tr w:rsidR="00A86633" w:rsidRPr="00AB3753" w14:paraId="501EB225" w14:textId="77777777" w:rsidTr="00754901">
        <w:trPr>
          <w:trHeight w:val="311"/>
        </w:trPr>
        <w:tc>
          <w:tcPr>
            <w:tcW w:w="956" w:type="pct"/>
            <w:shd w:val="clear" w:color="auto" w:fill="auto"/>
          </w:tcPr>
          <w:p w14:paraId="424930CC" w14:textId="77777777" w:rsidR="00A86633" w:rsidRPr="00AB3753" w:rsidRDefault="00A86633" w:rsidP="00A86633">
            <w:r w:rsidRPr="00AB3753">
              <w:t xml:space="preserve">Description: </w:t>
            </w:r>
          </w:p>
        </w:tc>
        <w:tc>
          <w:tcPr>
            <w:tcW w:w="4044" w:type="pct"/>
            <w:shd w:val="clear" w:color="auto" w:fill="auto"/>
          </w:tcPr>
          <w:p w14:paraId="0CE1DE6D" w14:textId="2794D505" w:rsidR="00A86633" w:rsidRPr="00AB3753" w:rsidRDefault="00A949EF" w:rsidP="00A86633">
            <w:r w:rsidRPr="00A949EF">
              <w:t>Description of application procedures to start the non-electronic submission process for enrolment.</w:t>
            </w:r>
          </w:p>
        </w:tc>
      </w:tr>
      <w:tr w:rsidR="002A13CC" w:rsidRPr="00AB3753" w14:paraId="79F202FD" w14:textId="77777777" w:rsidTr="00754901">
        <w:trPr>
          <w:trHeight w:val="198"/>
        </w:trPr>
        <w:tc>
          <w:tcPr>
            <w:tcW w:w="5000" w:type="pct"/>
            <w:gridSpan w:val="2"/>
            <w:shd w:val="clear" w:color="auto" w:fill="auto"/>
          </w:tcPr>
          <w:p w14:paraId="0B73F105" w14:textId="11DD6337" w:rsidR="002A13CC" w:rsidRPr="00AB3753" w:rsidRDefault="00284EE0" w:rsidP="000866F6">
            <w:r w:rsidRPr="00284EE0">
              <w:rPr>
                <w:b/>
              </w:rPr>
              <w:t>Public libraries (availability of catalogues, search tools)</w:t>
            </w:r>
          </w:p>
        </w:tc>
      </w:tr>
      <w:tr w:rsidR="002A13CC" w:rsidRPr="00991271" w14:paraId="00B3DC1C" w14:textId="77777777" w:rsidTr="00754901">
        <w:trPr>
          <w:trHeight w:val="198"/>
        </w:trPr>
        <w:tc>
          <w:tcPr>
            <w:tcW w:w="956" w:type="pct"/>
            <w:shd w:val="clear" w:color="auto" w:fill="auto"/>
          </w:tcPr>
          <w:p w14:paraId="54698A43" w14:textId="77777777" w:rsidR="002A13CC" w:rsidRPr="00AB3753" w:rsidRDefault="002A13CC" w:rsidP="000866F6">
            <w:r w:rsidRPr="00AB3753">
              <w:t>Responsibility:</w:t>
            </w:r>
          </w:p>
        </w:tc>
        <w:tc>
          <w:tcPr>
            <w:tcW w:w="4044" w:type="pct"/>
            <w:shd w:val="clear" w:color="auto" w:fill="auto"/>
          </w:tcPr>
          <w:p w14:paraId="6FEA0AF9" w14:textId="1EB59091" w:rsidR="002A13CC" w:rsidRPr="00991271" w:rsidRDefault="00367D71" w:rsidP="000866F6">
            <w:r w:rsidRPr="00367D71">
              <w:t>Federal Department of Home Affairs, Swiss National Library</w:t>
            </w:r>
          </w:p>
        </w:tc>
      </w:tr>
      <w:tr w:rsidR="00696E57" w:rsidRPr="00AB3753" w14:paraId="58629326" w14:textId="77777777" w:rsidTr="00754901">
        <w:trPr>
          <w:trHeight w:val="37"/>
        </w:trPr>
        <w:tc>
          <w:tcPr>
            <w:tcW w:w="956" w:type="pct"/>
            <w:shd w:val="clear" w:color="auto" w:fill="auto"/>
          </w:tcPr>
          <w:p w14:paraId="0F0FD626" w14:textId="77777777" w:rsidR="00696E57" w:rsidRPr="00AB3753" w:rsidRDefault="00696E57" w:rsidP="00696E57">
            <w:r w:rsidRPr="00AB3753">
              <w:t xml:space="preserve">Website: </w:t>
            </w:r>
          </w:p>
        </w:tc>
        <w:tc>
          <w:tcPr>
            <w:tcW w:w="4044" w:type="pct"/>
            <w:shd w:val="clear" w:color="auto" w:fill="auto"/>
          </w:tcPr>
          <w:p w14:paraId="6D971737" w14:textId="1B370207" w:rsidR="00696E57" w:rsidRPr="00AB3753" w:rsidRDefault="00E71AC9" w:rsidP="00696E57">
            <w:hyperlink r:id="rId172" w:history="1">
              <w:r w:rsidR="00696E57" w:rsidRPr="006465C3">
                <w:rPr>
                  <w:rStyle w:val="Hyperlink"/>
                </w:rPr>
                <w:t>https://www.ch.ch</w:t>
              </w:r>
            </w:hyperlink>
            <w:r w:rsidR="00696E57">
              <w:rPr>
                <w:color w:val="auto"/>
              </w:rPr>
              <w:t xml:space="preserve">; </w:t>
            </w:r>
            <w:r w:rsidR="00696E57" w:rsidRPr="00EA284D">
              <w:t xml:space="preserve"> </w:t>
            </w:r>
            <w:hyperlink r:id="rId173" w:history="1">
              <w:r w:rsidR="00696E57" w:rsidRPr="005E18F2">
                <w:rPr>
                  <w:rStyle w:val="Hyperlink"/>
                </w:rPr>
                <w:t xml:space="preserve">http://www.nb.admin.ch/ </w:t>
              </w:r>
            </w:hyperlink>
          </w:p>
        </w:tc>
      </w:tr>
      <w:tr w:rsidR="00696E57" w:rsidRPr="00AB3753" w14:paraId="696E5807" w14:textId="77777777" w:rsidTr="00754901">
        <w:trPr>
          <w:trHeight w:val="311"/>
        </w:trPr>
        <w:tc>
          <w:tcPr>
            <w:tcW w:w="956" w:type="pct"/>
            <w:shd w:val="clear" w:color="auto" w:fill="auto"/>
          </w:tcPr>
          <w:p w14:paraId="58B40C45" w14:textId="77777777" w:rsidR="00696E57" w:rsidRPr="00AB3753" w:rsidRDefault="00696E57" w:rsidP="00696E57">
            <w:r w:rsidRPr="00AB3753">
              <w:t xml:space="preserve">Description: </w:t>
            </w:r>
          </w:p>
        </w:tc>
        <w:tc>
          <w:tcPr>
            <w:tcW w:w="4044" w:type="pct"/>
            <w:shd w:val="clear" w:color="auto" w:fill="auto"/>
          </w:tcPr>
          <w:p w14:paraId="0E478963" w14:textId="00B657A1" w:rsidR="00696E57" w:rsidRPr="00AB3753" w:rsidRDefault="00D54504" w:rsidP="00696E57">
            <w:r w:rsidRPr="00D54504">
              <w:t xml:space="preserve">Switzerland has many public libraries, ranging from city, communal </w:t>
            </w:r>
            <w:r w:rsidRPr="00D54504">
              <w:lastRenderedPageBreak/>
              <w:t xml:space="preserve">and cantonal libraries to university and specialised libraries and to the Swiss National Library. Numerous online catalogues can be accessed for book searches. Library associations provide the opportunity to carry out city and university-wide searches. The </w:t>
            </w:r>
            <w:hyperlink r:id="rId174" w:history="1">
              <w:proofErr w:type="spellStart"/>
              <w:r w:rsidR="001B7784" w:rsidRPr="001B7784">
                <w:rPr>
                  <w:rStyle w:val="Hyperlink"/>
                </w:rPr>
                <w:t>BibliOpass</w:t>
              </w:r>
              <w:proofErr w:type="spellEnd"/>
            </w:hyperlink>
            <w:r w:rsidRPr="00D54504">
              <w:t xml:space="preserve"> network includes the </w:t>
            </w:r>
            <w:hyperlink r:id="rId175" w:history="1">
              <w:r w:rsidRPr="00CC7928">
                <w:rPr>
                  <w:rStyle w:val="Hyperlink"/>
                </w:rPr>
                <w:t>National Library</w:t>
              </w:r>
            </w:hyperlink>
            <w:r w:rsidRPr="00D54504">
              <w:t xml:space="preserve"> and the </w:t>
            </w:r>
            <w:hyperlink r:id="rId176" w:history="1">
              <w:r w:rsidR="005E2863" w:rsidRPr="005E2863">
                <w:rPr>
                  <w:rStyle w:val="Hyperlink"/>
                </w:rPr>
                <w:t>Swiss Libraries Virtual Information System</w:t>
              </w:r>
            </w:hyperlink>
            <w:r w:rsidRPr="00D54504">
              <w:t xml:space="preserve"> which provide similar facilities. Books and other media can for the most part be ordered or reserved online and then checked out at the loan desk.</w:t>
            </w:r>
          </w:p>
        </w:tc>
      </w:tr>
      <w:tr w:rsidR="00696E57" w:rsidRPr="00AB3753" w14:paraId="2F0503A5" w14:textId="77777777" w:rsidTr="00754901">
        <w:trPr>
          <w:trHeight w:val="198"/>
        </w:trPr>
        <w:tc>
          <w:tcPr>
            <w:tcW w:w="5000" w:type="pct"/>
            <w:gridSpan w:val="2"/>
            <w:shd w:val="clear" w:color="auto" w:fill="auto"/>
          </w:tcPr>
          <w:p w14:paraId="03FD7F30" w14:textId="42DCA634" w:rsidR="00696E57" w:rsidRPr="00AB3753" w:rsidRDefault="009B19D3" w:rsidP="00696E57">
            <w:r w:rsidRPr="009B19D3">
              <w:rPr>
                <w:b/>
              </w:rPr>
              <w:lastRenderedPageBreak/>
              <w:t>Student grants</w:t>
            </w:r>
          </w:p>
        </w:tc>
      </w:tr>
      <w:tr w:rsidR="00696E57" w:rsidRPr="00991271" w14:paraId="7155579C" w14:textId="77777777" w:rsidTr="00754901">
        <w:trPr>
          <w:trHeight w:val="198"/>
        </w:trPr>
        <w:tc>
          <w:tcPr>
            <w:tcW w:w="956" w:type="pct"/>
            <w:shd w:val="clear" w:color="auto" w:fill="auto"/>
          </w:tcPr>
          <w:p w14:paraId="6E69950C" w14:textId="77777777" w:rsidR="00696E57" w:rsidRPr="00AB3753" w:rsidRDefault="00696E57" w:rsidP="00696E57">
            <w:r w:rsidRPr="00AB3753">
              <w:t>Responsibility:</w:t>
            </w:r>
          </w:p>
        </w:tc>
        <w:tc>
          <w:tcPr>
            <w:tcW w:w="4044" w:type="pct"/>
            <w:shd w:val="clear" w:color="auto" w:fill="auto"/>
          </w:tcPr>
          <w:p w14:paraId="6387F1D5" w14:textId="27E0CCA2" w:rsidR="00696E57" w:rsidRPr="00991271" w:rsidRDefault="004E0817" w:rsidP="00696E57">
            <w:r w:rsidRPr="004E0817">
              <w:t>State Secretariat for Education and Research, Federal Department of Home Affairs</w:t>
            </w:r>
          </w:p>
        </w:tc>
      </w:tr>
      <w:tr w:rsidR="00696E57" w:rsidRPr="00AB3753" w14:paraId="06B7E51D" w14:textId="77777777" w:rsidTr="00754901">
        <w:trPr>
          <w:trHeight w:val="37"/>
        </w:trPr>
        <w:tc>
          <w:tcPr>
            <w:tcW w:w="956" w:type="pct"/>
            <w:shd w:val="clear" w:color="auto" w:fill="auto"/>
          </w:tcPr>
          <w:p w14:paraId="720EF6B4" w14:textId="77777777" w:rsidR="00696E57" w:rsidRPr="00AB3753" w:rsidRDefault="00696E57" w:rsidP="00696E57">
            <w:r w:rsidRPr="00AB3753">
              <w:t xml:space="preserve">Website: </w:t>
            </w:r>
          </w:p>
        </w:tc>
        <w:tc>
          <w:tcPr>
            <w:tcW w:w="4044" w:type="pct"/>
            <w:shd w:val="clear" w:color="auto" w:fill="auto"/>
          </w:tcPr>
          <w:p w14:paraId="65CAD0BD" w14:textId="77777777" w:rsidR="00AC67B9" w:rsidRDefault="00E71AC9" w:rsidP="00EC4E1F">
            <w:pPr>
              <w:pStyle w:val="tabletext"/>
            </w:pPr>
            <w:hyperlink r:id="rId177" w:history="1">
              <w:r w:rsidR="00AC67B9">
                <w:rPr>
                  <w:rStyle w:val="Hyperlink"/>
                </w:rPr>
                <w:t>https://www.sbfi.admin.ch</w:t>
              </w:r>
            </w:hyperlink>
            <w:r w:rsidR="00AC67B9">
              <w:t>;</w:t>
            </w:r>
          </w:p>
          <w:p w14:paraId="431B3B1F" w14:textId="498924ED" w:rsidR="00696E57" w:rsidRPr="00AB3753" w:rsidRDefault="00E71AC9" w:rsidP="00AC67B9">
            <w:hyperlink r:id="rId178" w:history="1">
              <w:r w:rsidR="00AC67B9" w:rsidRPr="00BA2CAF">
                <w:rPr>
                  <w:rStyle w:val="Hyperlink"/>
                </w:rPr>
                <w:t xml:space="preserve">https://www.ch.ch/en/grants-and-student-loans/ </w:t>
              </w:r>
            </w:hyperlink>
          </w:p>
        </w:tc>
      </w:tr>
      <w:tr w:rsidR="00696E57" w:rsidRPr="00AB3753" w14:paraId="157199C7" w14:textId="77777777" w:rsidTr="00754901">
        <w:trPr>
          <w:trHeight w:val="311"/>
        </w:trPr>
        <w:tc>
          <w:tcPr>
            <w:tcW w:w="956" w:type="pct"/>
            <w:shd w:val="clear" w:color="auto" w:fill="auto"/>
          </w:tcPr>
          <w:p w14:paraId="57DD3CA3" w14:textId="77777777" w:rsidR="00696E57" w:rsidRPr="00AB3753" w:rsidRDefault="00696E57" w:rsidP="00696E57">
            <w:r w:rsidRPr="00AB3753">
              <w:t xml:space="preserve">Description: </w:t>
            </w:r>
          </w:p>
        </w:tc>
        <w:tc>
          <w:tcPr>
            <w:tcW w:w="4044" w:type="pct"/>
            <w:shd w:val="clear" w:color="auto" w:fill="auto"/>
          </w:tcPr>
          <w:p w14:paraId="5D6C0E68" w14:textId="3615CB0E" w:rsidR="00696E57" w:rsidRPr="00AB3753" w:rsidRDefault="00275A0C" w:rsidP="00696E57">
            <w:r w:rsidRPr="00275A0C">
              <w:t>Information about procedures on applying for grants (second address); forms to download and submit manually, at cantonal and Federal levels.</w:t>
            </w:r>
          </w:p>
        </w:tc>
      </w:tr>
    </w:tbl>
    <w:p w14:paraId="17FB5314" w14:textId="77777777" w:rsidR="00A86633" w:rsidRDefault="00A86633" w:rsidP="00A86633">
      <w:pPr>
        <w:pStyle w:val="Heading2"/>
      </w:pPr>
      <w:bookmarkStart w:id="64" w:name="_Toc1475005"/>
      <w:r w:rsidRPr="00DE7566">
        <w:t>Health</w:t>
      </w:r>
      <w:bookmarkEnd w:id="64"/>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15A9F43F" w14:textId="77777777" w:rsidTr="009A14A7">
        <w:trPr>
          <w:trHeight w:val="94"/>
        </w:trPr>
        <w:tc>
          <w:tcPr>
            <w:tcW w:w="5000" w:type="pct"/>
            <w:gridSpan w:val="2"/>
            <w:shd w:val="clear" w:color="auto" w:fill="EFFBFF"/>
          </w:tcPr>
          <w:p w14:paraId="1FAEF2EB" w14:textId="746B3556" w:rsidR="00A86633" w:rsidRPr="00AB3753" w:rsidRDefault="00A86633" w:rsidP="00A86633">
            <w:pPr>
              <w:spacing w:before="120" w:after="180"/>
              <w:jc w:val="left"/>
              <w:rPr>
                <w:color w:val="BF3F91"/>
                <w:sz w:val="22"/>
              </w:rPr>
            </w:pPr>
            <w:r w:rsidRPr="006B3DFB">
              <w:rPr>
                <w:color w:val="00B0F0"/>
                <w:sz w:val="22"/>
              </w:rPr>
              <w:t>Health</w:t>
            </w:r>
          </w:p>
        </w:tc>
      </w:tr>
      <w:tr w:rsidR="00A86633" w:rsidRPr="00AB3753" w14:paraId="42773071" w14:textId="77777777" w:rsidTr="00A86633">
        <w:trPr>
          <w:trHeight w:val="198"/>
        </w:trPr>
        <w:tc>
          <w:tcPr>
            <w:tcW w:w="5000" w:type="pct"/>
            <w:gridSpan w:val="2"/>
            <w:shd w:val="clear" w:color="auto" w:fill="auto"/>
          </w:tcPr>
          <w:p w14:paraId="340BC451" w14:textId="5B9A56C4" w:rsidR="00A86633" w:rsidRPr="00AB3753" w:rsidRDefault="007C546D" w:rsidP="00A86633">
            <w:r w:rsidRPr="007C546D">
              <w:rPr>
                <w:b/>
              </w:rPr>
              <w:t>Medical costs (reimbursement or direct settlement)</w:t>
            </w:r>
          </w:p>
        </w:tc>
      </w:tr>
      <w:tr w:rsidR="00A86633" w:rsidRPr="00AB3753" w14:paraId="67C2DFD8" w14:textId="77777777" w:rsidTr="00A86633">
        <w:trPr>
          <w:trHeight w:val="198"/>
        </w:trPr>
        <w:tc>
          <w:tcPr>
            <w:tcW w:w="956" w:type="pct"/>
            <w:shd w:val="clear" w:color="auto" w:fill="auto"/>
          </w:tcPr>
          <w:p w14:paraId="718A30CB" w14:textId="77777777" w:rsidR="00A86633" w:rsidRPr="00AB3753" w:rsidRDefault="00A86633" w:rsidP="00A86633">
            <w:r w:rsidRPr="00AB3753">
              <w:t>Responsibility:</w:t>
            </w:r>
          </w:p>
        </w:tc>
        <w:tc>
          <w:tcPr>
            <w:tcW w:w="4044" w:type="pct"/>
            <w:shd w:val="clear" w:color="auto" w:fill="auto"/>
          </w:tcPr>
          <w:p w14:paraId="5D7EE277" w14:textId="1A9AE4B8" w:rsidR="00A86633" w:rsidRPr="00A0210D" w:rsidRDefault="00AE6580" w:rsidP="00A86633">
            <w:r w:rsidRPr="00A0210D">
              <w:t>Federal Department of Home Affairs, cantons and communes</w:t>
            </w:r>
          </w:p>
        </w:tc>
      </w:tr>
      <w:tr w:rsidR="00A86633" w:rsidRPr="00AB3753" w14:paraId="06867699" w14:textId="77777777" w:rsidTr="00A86633">
        <w:trPr>
          <w:trHeight w:val="37"/>
        </w:trPr>
        <w:tc>
          <w:tcPr>
            <w:tcW w:w="956" w:type="pct"/>
            <w:shd w:val="clear" w:color="auto" w:fill="auto"/>
          </w:tcPr>
          <w:p w14:paraId="3A1261E6" w14:textId="77777777" w:rsidR="00A86633" w:rsidRPr="00AB3753" w:rsidRDefault="00A86633" w:rsidP="00A86633">
            <w:r w:rsidRPr="00AB3753">
              <w:t xml:space="preserve">Website: </w:t>
            </w:r>
          </w:p>
        </w:tc>
        <w:tc>
          <w:tcPr>
            <w:tcW w:w="4044" w:type="pct"/>
            <w:shd w:val="clear" w:color="auto" w:fill="auto"/>
          </w:tcPr>
          <w:p w14:paraId="5A455AD1" w14:textId="77777777" w:rsidR="00D47F43" w:rsidRDefault="00E71AC9" w:rsidP="00A86633">
            <w:hyperlink r:id="rId179" w:history="1">
              <w:r w:rsidR="00A0210D" w:rsidRPr="006465C3">
                <w:rPr>
                  <w:rStyle w:val="Hyperlink"/>
                </w:rPr>
                <w:t>https://www.edi.admin.ch/</w:t>
              </w:r>
            </w:hyperlink>
            <w:r w:rsidR="00A0210D" w:rsidRPr="00EA284D">
              <w:t>;</w:t>
            </w:r>
          </w:p>
          <w:p w14:paraId="6E4274C4" w14:textId="754E5CA7" w:rsidR="00A86633" w:rsidRPr="00AB3753" w:rsidRDefault="00E71AC9" w:rsidP="00A86633">
            <w:hyperlink r:id="rId180" w:history="1">
              <w:r w:rsidR="00A0210D">
                <w:rPr>
                  <w:rStyle w:val="Hyperlink"/>
                </w:rPr>
                <w:t>https://www.ch.ch</w:t>
              </w:r>
            </w:hyperlink>
          </w:p>
        </w:tc>
      </w:tr>
      <w:tr w:rsidR="00A86633" w:rsidRPr="00AB3753" w14:paraId="08357A1D" w14:textId="77777777" w:rsidTr="00A86633">
        <w:trPr>
          <w:trHeight w:val="311"/>
        </w:trPr>
        <w:tc>
          <w:tcPr>
            <w:tcW w:w="956" w:type="pct"/>
            <w:shd w:val="clear" w:color="auto" w:fill="auto"/>
          </w:tcPr>
          <w:p w14:paraId="6F807491" w14:textId="77777777" w:rsidR="00A86633" w:rsidRPr="00AB3753" w:rsidRDefault="00A86633" w:rsidP="00A86633">
            <w:r w:rsidRPr="00AB3753">
              <w:t xml:space="preserve">Description: </w:t>
            </w:r>
          </w:p>
        </w:tc>
        <w:tc>
          <w:tcPr>
            <w:tcW w:w="4044" w:type="pct"/>
            <w:shd w:val="clear" w:color="auto" w:fill="auto"/>
          </w:tcPr>
          <w:p w14:paraId="2E04C63A" w14:textId="6AD4CC78" w:rsidR="00A86633" w:rsidRPr="00AB3753" w:rsidRDefault="00876928" w:rsidP="00A86633">
            <w:r w:rsidRPr="00876928">
              <w:t>Information about medical cost reimbursement</w:t>
            </w:r>
            <w:r w:rsidR="0094613E">
              <w:t>s</w:t>
            </w:r>
            <w:r w:rsidRPr="00876928">
              <w:t xml:space="preserve"> through social security; </w:t>
            </w:r>
            <w:r w:rsidR="0094613E">
              <w:t xml:space="preserve">there are </w:t>
            </w:r>
            <w:r w:rsidRPr="00876928">
              <w:t xml:space="preserve">forms to </w:t>
            </w:r>
            <w:r w:rsidR="0094613E">
              <w:t xml:space="preserve">manually </w:t>
            </w:r>
            <w:r w:rsidRPr="00876928">
              <w:t>download and submit.</w:t>
            </w:r>
          </w:p>
        </w:tc>
      </w:tr>
    </w:tbl>
    <w:p w14:paraId="2B022845" w14:textId="77777777" w:rsidR="00A86633" w:rsidRDefault="00A86633" w:rsidP="00A86633">
      <w:pPr>
        <w:pStyle w:val="Heading2"/>
      </w:pPr>
      <w:bookmarkStart w:id="65" w:name="_Toc1475006"/>
      <w:r w:rsidRPr="001F36DA">
        <w:t>Family</w:t>
      </w:r>
      <w:bookmarkEnd w:id="65"/>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16E45A3E" w14:textId="77777777" w:rsidTr="009A14A7">
        <w:trPr>
          <w:trHeight w:val="94"/>
        </w:trPr>
        <w:tc>
          <w:tcPr>
            <w:tcW w:w="5000" w:type="pct"/>
            <w:gridSpan w:val="2"/>
            <w:shd w:val="clear" w:color="auto" w:fill="EFFBFF"/>
          </w:tcPr>
          <w:p w14:paraId="0CCFB1CA" w14:textId="0EF8EA7C" w:rsidR="00A86633" w:rsidRPr="00AB3753" w:rsidRDefault="00A86633" w:rsidP="00A86633">
            <w:pPr>
              <w:spacing w:before="120" w:after="180"/>
              <w:jc w:val="left"/>
              <w:rPr>
                <w:color w:val="BF3F91"/>
                <w:sz w:val="22"/>
              </w:rPr>
            </w:pPr>
            <w:r w:rsidRPr="006B3DFB">
              <w:rPr>
                <w:color w:val="00B0F0"/>
                <w:sz w:val="22"/>
              </w:rPr>
              <w:t>Children</w:t>
            </w:r>
            <w:r w:rsidR="002F0CD8">
              <w:rPr>
                <w:color w:val="00B0F0"/>
                <w:sz w:val="22"/>
              </w:rPr>
              <w:t xml:space="preserve"> and </w:t>
            </w:r>
            <w:r w:rsidR="008F1107">
              <w:rPr>
                <w:color w:val="00B0F0"/>
                <w:sz w:val="22"/>
              </w:rPr>
              <w:t>c</w:t>
            </w:r>
            <w:r w:rsidR="002F0CD8">
              <w:rPr>
                <w:color w:val="00B0F0"/>
                <w:sz w:val="22"/>
              </w:rPr>
              <w:t>ouples</w:t>
            </w:r>
          </w:p>
        </w:tc>
      </w:tr>
      <w:tr w:rsidR="00E0133B" w:rsidRPr="00AB3753" w14:paraId="3FD88EBA" w14:textId="77777777" w:rsidTr="000866F6">
        <w:trPr>
          <w:trHeight w:val="198"/>
        </w:trPr>
        <w:tc>
          <w:tcPr>
            <w:tcW w:w="5000" w:type="pct"/>
            <w:gridSpan w:val="2"/>
            <w:shd w:val="clear" w:color="auto" w:fill="auto"/>
          </w:tcPr>
          <w:p w14:paraId="35CE2119" w14:textId="18101D4A" w:rsidR="00E0133B" w:rsidRPr="00AB3753" w:rsidRDefault="00E0133B" w:rsidP="000866F6">
            <w:r w:rsidRPr="00E63481">
              <w:rPr>
                <w:b/>
              </w:rPr>
              <w:t xml:space="preserve">Certificates </w:t>
            </w:r>
            <w:r>
              <w:rPr>
                <w:b/>
              </w:rPr>
              <w:t>(birth</w:t>
            </w:r>
            <w:r w:rsidRPr="00E63481">
              <w:rPr>
                <w:b/>
              </w:rPr>
              <w:t>): request and delivery</w:t>
            </w:r>
          </w:p>
        </w:tc>
      </w:tr>
      <w:tr w:rsidR="00E0133B" w:rsidRPr="002C5BB3" w14:paraId="2F6E75D2" w14:textId="77777777" w:rsidTr="000866F6">
        <w:trPr>
          <w:trHeight w:val="198"/>
        </w:trPr>
        <w:tc>
          <w:tcPr>
            <w:tcW w:w="956" w:type="pct"/>
            <w:shd w:val="clear" w:color="auto" w:fill="auto"/>
          </w:tcPr>
          <w:p w14:paraId="71E85CD2" w14:textId="77777777" w:rsidR="00E0133B" w:rsidRPr="00AB3753" w:rsidRDefault="00E0133B" w:rsidP="000866F6">
            <w:r w:rsidRPr="00AB3753">
              <w:t>Responsibility:</w:t>
            </w:r>
          </w:p>
        </w:tc>
        <w:tc>
          <w:tcPr>
            <w:tcW w:w="4044" w:type="pct"/>
            <w:shd w:val="clear" w:color="auto" w:fill="auto"/>
          </w:tcPr>
          <w:p w14:paraId="7A3DC9AA" w14:textId="77777777" w:rsidR="00E0133B" w:rsidRPr="002C5BB3" w:rsidRDefault="00E0133B" w:rsidP="000866F6">
            <w:r w:rsidRPr="002C5BB3">
              <w:t>Registry Office of the commune</w:t>
            </w:r>
          </w:p>
        </w:tc>
      </w:tr>
      <w:tr w:rsidR="00E0133B" w:rsidRPr="00AB3753" w14:paraId="13049CB9" w14:textId="77777777" w:rsidTr="000866F6">
        <w:trPr>
          <w:trHeight w:val="37"/>
        </w:trPr>
        <w:tc>
          <w:tcPr>
            <w:tcW w:w="956" w:type="pct"/>
            <w:shd w:val="clear" w:color="auto" w:fill="auto"/>
          </w:tcPr>
          <w:p w14:paraId="3BAAC4E4" w14:textId="77777777" w:rsidR="00E0133B" w:rsidRPr="00AB3753" w:rsidRDefault="00E0133B" w:rsidP="000866F6">
            <w:r w:rsidRPr="00AB3753">
              <w:t xml:space="preserve">Website: </w:t>
            </w:r>
          </w:p>
        </w:tc>
        <w:tc>
          <w:tcPr>
            <w:tcW w:w="4044" w:type="pct"/>
            <w:shd w:val="clear" w:color="auto" w:fill="auto"/>
          </w:tcPr>
          <w:p w14:paraId="1F30178F" w14:textId="0D6287F7" w:rsidR="00E0133B" w:rsidRPr="00AB3753" w:rsidRDefault="00E71AC9" w:rsidP="000866F6">
            <w:hyperlink r:id="rId181" w:history="1">
              <w:r w:rsidR="00E0133B" w:rsidRPr="004355DD">
                <w:rPr>
                  <w:rStyle w:val="Hyperlink"/>
                  <w:lang w:val="en-US"/>
                </w:rPr>
                <w:t>https://www.ch.ch/en/register-birth</w:t>
              </w:r>
            </w:hyperlink>
            <w:r w:rsidR="00E0133B" w:rsidRPr="00EA284D">
              <w:rPr>
                <w:lang w:val="en-US"/>
              </w:rPr>
              <w:t xml:space="preserve"> </w:t>
            </w:r>
          </w:p>
        </w:tc>
      </w:tr>
      <w:tr w:rsidR="00E0133B" w:rsidRPr="00AB3753" w14:paraId="6DCAD91E" w14:textId="77777777" w:rsidTr="000866F6">
        <w:trPr>
          <w:trHeight w:val="311"/>
        </w:trPr>
        <w:tc>
          <w:tcPr>
            <w:tcW w:w="956" w:type="pct"/>
            <w:shd w:val="clear" w:color="auto" w:fill="auto"/>
          </w:tcPr>
          <w:p w14:paraId="32FD1B88" w14:textId="77777777" w:rsidR="00E0133B" w:rsidRPr="00AB3753" w:rsidRDefault="00E0133B" w:rsidP="000866F6">
            <w:r w:rsidRPr="00AB3753">
              <w:t xml:space="preserve">Description: </w:t>
            </w:r>
          </w:p>
        </w:tc>
        <w:tc>
          <w:tcPr>
            <w:tcW w:w="4044" w:type="pct"/>
            <w:shd w:val="clear" w:color="auto" w:fill="auto"/>
          </w:tcPr>
          <w:p w14:paraId="3315FE55" w14:textId="7AD16B7D" w:rsidR="00E0133B" w:rsidRPr="00AB3753" w:rsidRDefault="00E0133B" w:rsidP="000866F6">
            <w:r w:rsidRPr="00E0133B">
              <w:t>Information is available online at the national portal which leads to pages of the communes</w:t>
            </w:r>
            <w:r w:rsidR="0094613E">
              <w:t>,</w:t>
            </w:r>
            <w:r w:rsidRPr="00E0133B">
              <w:t xml:space="preserve"> where instructions and downloadable forms are available to obtain a birth or marriage certificate in a non-electronic manner.</w:t>
            </w:r>
          </w:p>
        </w:tc>
      </w:tr>
      <w:tr w:rsidR="00945B98" w:rsidRPr="0059068B" w14:paraId="3C6AF546" w14:textId="77777777" w:rsidTr="000866F6">
        <w:trPr>
          <w:trHeight w:val="198"/>
        </w:trPr>
        <w:tc>
          <w:tcPr>
            <w:tcW w:w="5000" w:type="pct"/>
            <w:gridSpan w:val="2"/>
            <w:shd w:val="clear" w:color="auto" w:fill="auto"/>
          </w:tcPr>
          <w:p w14:paraId="7A5F7DD3" w14:textId="7C46491C" w:rsidR="00945B98" w:rsidRPr="0059068B" w:rsidRDefault="00AF17FF" w:rsidP="000866F6">
            <w:pPr>
              <w:rPr>
                <w:b/>
              </w:rPr>
            </w:pPr>
            <w:r w:rsidRPr="00AF17FF">
              <w:rPr>
                <w:b/>
              </w:rPr>
              <w:t>Family allowances</w:t>
            </w:r>
          </w:p>
        </w:tc>
      </w:tr>
      <w:tr w:rsidR="00945B98" w:rsidRPr="0059068B" w14:paraId="1C4132A2" w14:textId="77777777" w:rsidTr="000866F6">
        <w:trPr>
          <w:trHeight w:val="198"/>
        </w:trPr>
        <w:tc>
          <w:tcPr>
            <w:tcW w:w="956" w:type="pct"/>
            <w:shd w:val="clear" w:color="auto" w:fill="auto"/>
          </w:tcPr>
          <w:p w14:paraId="6E504E60" w14:textId="77777777" w:rsidR="00945B98" w:rsidRPr="00AB3753" w:rsidRDefault="00945B98" w:rsidP="000866F6">
            <w:r w:rsidRPr="00AB3753">
              <w:t>Responsibility:</w:t>
            </w:r>
          </w:p>
        </w:tc>
        <w:tc>
          <w:tcPr>
            <w:tcW w:w="4044" w:type="pct"/>
            <w:shd w:val="clear" w:color="auto" w:fill="auto"/>
          </w:tcPr>
          <w:p w14:paraId="19DBB1D0" w14:textId="6B496A9F" w:rsidR="00945B98" w:rsidRPr="0059068B" w:rsidRDefault="008455BF" w:rsidP="000866F6">
            <w:r w:rsidRPr="008455BF">
              <w:t>Several cantons</w:t>
            </w:r>
          </w:p>
        </w:tc>
      </w:tr>
      <w:tr w:rsidR="00945B98" w:rsidRPr="00AB3753" w14:paraId="345479A4" w14:textId="77777777" w:rsidTr="000866F6">
        <w:trPr>
          <w:trHeight w:val="37"/>
        </w:trPr>
        <w:tc>
          <w:tcPr>
            <w:tcW w:w="956" w:type="pct"/>
            <w:shd w:val="clear" w:color="auto" w:fill="auto"/>
          </w:tcPr>
          <w:p w14:paraId="0C4041ED" w14:textId="77777777" w:rsidR="00945B98" w:rsidRPr="00AB3753" w:rsidRDefault="00945B98" w:rsidP="000866F6">
            <w:r w:rsidRPr="00AB3753">
              <w:t xml:space="preserve">Website: </w:t>
            </w:r>
          </w:p>
        </w:tc>
        <w:tc>
          <w:tcPr>
            <w:tcW w:w="4044" w:type="pct"/>
            <w:shd w:val="clear" w:color="auto" w:fill="auto"/>
          </w:tcPr>
          <w:p w14:paraId="182DE91B" w14:textId="4AE8DB98" w:rsidR="00C30D57" w:rsidRPr="00AB3753" w:rsidRDefault="00E71AC9" w:rsidP="000866F6">
            <w:hyperlink r:id="rId182" w:history="1">
              <w:r w:rsidR="00C30D57" w:rsidRPr="00BA2CAF">
                <w:rPr>
                  <w:rStyle w:val="Hyperlink"/>
                </w:rPr>
                <w:t>https://www.ch.ch/en/family-allowances</w:t>
              </w:r>
            </w:hyperlink>
          </w:p>
        </w:tc>
      </w:tr>
      <w:tr w:rsidR="00945B98" w:rsidRPr="00AB3753" w14:paraId="0A4C82D1" w14:textId="77777777" w:rsidTr="000866F6">
        <w:trPr>
          <w:trHeight w:val="311"/>
        </w:trPr>
        <w:tc>
          <w:tcPr>
            <w:tcW w:w="956" w:type="pct"/>
            <w:shd w:val="clear" w:color="auto" w:fill="auto"/>
          </w:tcPr>
          <w:p w14:paraId="27CB5156" w14:textId="77777777" w:rsidR="00945B98" w:rsidRPr="00AB3753" w:rsidRDefault="00945B98" w:rsidP="000866F6">
            <w:r w:rsidRPr="00AB3753">
              <w:t xml:space="preserve">Description: </w:t>
            </w:r>
          </w:p>
        </w:tc>
        <w:tc>
          <w:tcPr>
            <w:tcW w:w="4044" w:type="pct"/>
            <w:shd w:val="clear" w:color="auto" w:fill="auto"/>
          </w:tcPr>
          <w:p w14:paraId="3DFC1208" w14:textId="0F0A9F5A" w:rsidR="00945B98" w:rsidRPr="00AB3753" w:rsidRDefault="0094613E" w:rsidP="000866F6">
            <w:r>
              <w:t>The f</w:t>
            </w:r>
            <w:r w:rsidR="00DE520B" w:rsidRPr="00DE520B">
              <w:t xml:space="preserve">amily allowance </w:t>
            </w:r>
            <w:r>
              <w:t xml:space="preserve">is available </w:t>
            </w:r>
            <w:r w:rsidR="00DE520B" w:rsidRPr="00DE520B">
              <w:t xml:space="preserve">in </w:t>
            </w:r>
            <w:r>
              <w:t>several</w:t>
            </w:r>
            <w:r w:rsidR="00DE520B" w:rsidRPr="00DE520B">
              <w:t xml:space="preserve"> cantons.</w:t>
            </w:r>
          </w:p>
        </w:tc>
      </w:tr>
      <w:tr w:rsidR="00DE520B" w:rsidRPr="0059068B" w14:paraId="63586600" w14:textId="77777777" w:rsidTr="000866F6">
        <w:trPr>
          <w:trHeight w:val="198"/>
        </w:trPr>
        <w:tc>
          <w:tcPr>
            <w:tcW w:w="5000" w:type="pct"/>
            <w:gridSpan w:val="2"/>
            <w:shd w:val="clear" w:color="auto" w:fill="auto"/>
          </w:tcPr>
          <w:p w14:paraId="4F43491B" w14:textId="63D2D1D4" w:rsidR="00DE520B" w:rsidRPr="0059068B" w:rsidRDefault="003F6753" w:rsidP="00C3280A">
            <w:pPr>
              <w:keepNext/>
              <w:keepLines/>
              <w:rPr>
                <w:b/>
              </w:rPr>
            </w:pPr>
            <w:r w:rsidRPr="003F6753">
              <w:rPr>
                <w:b/>
              </w:rPr>
              <w:lastRenderedPageBreak/>
              <w:t>Kindergarten sign-up / Day care sign-up</w:t>
            </w:r>
          </w:p>
        </w:tc>
      </w:tr>
      <w:tr w:rsidR="00DE520B" w:rsidRPr="0059068B" w14:paraId="3C8F9445" w14:textId="77777777" w:rsidTr="000866F6">
        <w:trPr>
          <w:trHeight w:val="198"/>
        </w:trPr>
        <w:tc>
          <w:tcPr>
            <w:tcW w:w="956" w:type="pct"/>
            <w:shd w:val="clear" w:color="auto" w:fill="auto"/>
          </w:tcPr>
          <w:p w14:paraId="514DFBFE" w14:textId="77777777" w:rsidR="00DE520B" w:rsidRPr="00AB3753" w:rsidRDefault="00DE520B" w:rsidP="00C3280A">
            <w:pPr>
              <w:keepNext/>
              <w:keepLines/>
            </w:pPr>
            <w:r w:rsidRPr="00AB3753">
              <w:t>Responsibility:</w:t>
            </w:r>
          </w:p>
        </w:tc>
        <w:tc>
          <w:tcPr>
            <w:tcW w:w="4044" w:type="pct"/>
            <w:shd w:val="clear" w:color="auto" w:fill="auto"/>
          </w:tcPr>
          <w:p w14:paraId="37C931FD" w14:textId="77777777" w:rsidR="00DE520B" w:rsidRPr="0059068B" w:rsidRDefault="00DE520B" w:rsidP="00C3280A">
            <w:pPr>
              <w:keepNext/>
              <w:keepLines/>
            </w:pPr>
            <w:r w:rsidRPr="008455BF">
              <w:t>Several cantons</w:t>
            </w:r>
          </w:p>
        </w:tc>
      </w:tr>
      <w:tr w:rsidR="00DE520B" w:rsidRPr="00AB3753" w14:paraId="1753C8E2" w14:textId="77777777" w:rsidTr="000866F6">
        <w:trPr>
          <w:trHeight w:val="37"/>
        </w:trPr>
        <w:tc>
          <w:tcPr>
            <w:tcW w:w="956" w:type="pct"/>
            <w:shd w:val="clear" w:color="auto" w:fill="auto"/>
          </w:tcPr>
          <w:p w14:paraId="6B380157" w14:textId="77777777" w:rsidR="00DE520B" w:rsidRPr="00AB3753" w:rsidRDefault="00DE520B" w:rsidP="00C3280A">
            <w:pPr>
              <w:keepNext/>
              <w:keepLines/>
            </w:pPr>
            <w:r w:rsidRPr="00AB3753">
              <w:t xml:space="preserve">Website: </w:t>
            </w:r>
          </w:p>
        </w:tc>
        <w:tc>
          <w:tcPr>
            <w:tcW w:w="4044" w:type="pct"/>
            <w:shd w:val="clear" w:color="auto" w:fill="auto"/>
          </w:tcPr>
          <w:p w14:paraId="5E98647C" w14:textId="0B1B409E" w:rsidR="00612AFD" w:rsidRPr="00AB3753" w:rsidRDefault="00E71AC9" w:rsidP="00C3280A">
            <w:pPr>
              <w:keepNext/>
              <w:keepLines/>
            </w:pPr>
            <w:hyperlink r:id="rId183" w:history="1">
              <w:r w:rsidR="00612AFD" w:rsidRPr="00BA2CAF">
                <w:rPr>
                  <w:rStyle w:val="Hyperlink"/>
                </w:rPr>
                <w:t>https://www.ch.ch/de/ausserfamiliare-kinderbetreuung</w:t>
              </w:r>
            </w:hyperlink>
          </w:p>
        </w:tc>
      </w:tr>
      <w:tr w:rsidR="00DE520B" w:rsidRPr="00AB3753" w14:paraId="08037242" w14:textId="77777777" w:rsidTr="000866F6">
        <w:trPr>
          <w:trHeight w:val="311"/>
        </w:trPr>
        <w:tc>
          <w:tcPr>
            <w:tcW w:w="956" w:type="pct"/>
            <w:shd w:val="clear" w:color="auto" w:fill="auto"/>
          </w:tcPr>
          <w:p w14:paraId="044E45CB" w14:textId="77777777" w:rsidR="00DE520B" w:rsidRPr="00AB3753" w:rsidRDefault="00DE520B" w:rsidP="000866F6">
            <w:r w:rsidRPr="00AB3753">
              <w:t xml:space="preserve">Description: </w:t>
            </w:r>
          </w:p>
        </w:tc>
        <w:tc>
          <w:tcPr>
            <w:tcW w:w="4044" w:type="pct"/>
            <w:shd w:val="clear" w:color="auto" w:fill="auto"/>
          </w:tcPr>
          <w:p w14:paraId="49D83F5B" w14:textId="3064B5E2" w:rsidR="00DE520B" w:rsidRPr="00AB3753" w:rsidRDefault="0094613E" w:rsidP="000866F6">
            <w:r>
              <w:t>The k</w:t>
            </w:r>
            <w:r w:rsidR="004B24B0" w:rsidRPr="004B24B0">
              <w:t xml:space="preserve">indergarten </w:t>
            </w:r>
            <w:r>
              <w:t xml:space="preserve">online </w:t>
            </w:r>
            <w:r w:rsidR="004B24B0" w:rsidRPr="004B24B0">
              <w:t>sign-up service is available in numerous</w:t>
            </w:r>
            <w:r>
              <w:t xml:space="preserve"> cantons</w:t>
            </w:r>
            <w:r w:rsidR="004B24B0" w:rsidRPr="004B24B0">
              <w:t>.</w:t>
            </w:r>
          </w:p>
        </w:tc>
      </w:tr>
      <w:tr w:rsidR="00A86633" w:rsidRPr="00AB3753" w14:paraId="17EE83C1" w14:textId="77777777" w:rsidTr="00A86633">
        <w:trPr>
          <w:trHeight w:val="198"/>
        </w:trPr>
        <w:tc>
          <w:tcPr>
            <w:tcW w:w="5000" w:type="pct"/>
            <w:gridSpan w:val="2"/>
            <w:shd w:val="clear" w:color="auto" w:fill="auto"/>
          </w:tcPr>
          <w:p w14:paraId="3F46BDDC" w14:textId="2F8318BB" w:rsidR="00A86633" w:rsidRPr="00AB3753" w:rsidRDefault="00E63481" w:rsidP="00A86633">
            <w:r w:rsidRPr="00E63481">
              <w:rPr>
                <w:b/>
              </w:rPr>
              <w:t xml:space="preserve">Certificates </w:t>
            </w:r>
            <w:r w:rsidR="002C5BB3">
              <w:rPr>
                <w:b/>
              </w:rPr>
              <w:t>(</w:t>
            </w:r>
            <w:r w:rsidRPr="00E63481">
              <w:rPr>
                <w:b/>
              </w:rPr>
              <w:t>marriage): request and delivery</w:t>
            </w:r>
          </w:p>
        </w:tc>
      </w:tr>
      <w:tr w:rsidR="00A86633" w:rsidRPr="00AB3753" w14:paraId="7C3C91BD" w14:textId="77777777" w:rsidTr="00A86633">
        <w:trPr>
          <w:trHeight w:val="198"/>
        </w:trPr>
        <w:tc>
          <w:tcPr>
            <w:tcW w:w="956" w:type="pct"/>
            <w:shd w:val="clear" w:color="auto" w:fill="auto"/>
          </w:tcPr>
          <w:p w14:paraId="34414CFE" w14:textId="77777777" w:rsidR="00A86633" w:rsidRPr="00AB3753" w:rsidRDefault="00A86633" w:rsidP="00A86633">
            <w:r w:rsidRPr="00AB3753">
              <w:t>Responsibility:</w:t>
            </w:r>
          </w:p>
        </w:tc>
        <w:tc>
          <w:tcPr>
            <w:tcW w:w="4044" w:type="pct"/>
            <w:shd w:val="clear" w:color="auto" w:fill="auto"/>
          </w:tcPr>
          <w:p w14:paraId="483389DC" w14:textId="3604359B" w:rsidR="00A86633" w:rsidRPr="002C5BB3" w:rsidRDefault="00723FB7" w:rsidP="00A86633">
            <w:r w:rsidRPr="002C5BB3">
              <w:t>Registry Office of the commune</w:t>
            </w:r>
          </w:p>
        </w:tc>
      </w:tr>
      <w:tr w:rsidR="00A86633" w:rsidRPr="00AB3753" w14:paraId="22E767B2" w14:textId="77777777" w:rsidTr="00A86633">
        <w:trPr>
          <w:trHeight w:val="37"/>
        </w:trPr>
        <w:tc>
          <w:tcPr>
            <w:tcW w:w="956" w:type="pct"/>
            <w:shd w:val="clear" w:color="auto" w:fill="auto"/>
          </w:tcPr>
          <w:p w14:paraId="3AAFF12D" w14:textId="77777777" w:rsidR="00A86633" w:rsidRPr="00AB3753" w:rsidRDefault="00A86633" w:rsidP="00A86633">
            <w:r w:rsidRPr="00AB3753">
              <w:t xml:space="preserve">Website: </w:t>
            </w:r>
          </w:p>
        </w:tc>
        <w:tc>
          <w:tcPr>
            <w:tcW w:w="4044" w:type="pct"/>
            <w:shd w:val="clear" w:color="auto" w:fill="auto"/>
          </w:tcPr>
          <w:p w14:paraId="0AC42C62" w14:textId="1DCDB44D" w:rsidR="00A86633" w:rsidRPr="00AB3753" w:rsidRDefault="00E71AC9" w:rsidP="00EC4E1F">
            <w:pPr>
              <w:pStyle w:val="tabletext"/>
            </w:pPr>
            <w:hyperlink r:id="rId184" w:history="1">
              <w:r w:rsidR="00004E01" w:rsidRPr="004A2385">
                <w:rPr>
                  <w:rStyle w:val="Hyperlink"/>
                </w:rPr>
                <w:t>https://www.ch.ch/en/marriage/</w:t>
              </w:r>
            </w:hyperlink>
            <w:r w:rsidR="00004E01" w:rsidRPr="00EA284D">
              <w:t xml:space="preserve"> </w:t>
            </w:r>
          </w:p>
        </w:tc>
      </w:tr>
      <w:tr w:rsidR="00A86633" w:rsidRPr="00AB3753" w14:paraId="0FBDBE50" w14:textId="77777777" w:rsidTr="00A86633">
        <w:trPr>
          <w:trHeight w:val="311"/>
        </w:trPr>
        <w:tc>
          <w:tcPr>
            <w:tcW w:w="956" w:type="pct"/>
            <w:shd w:val="clear" w:color="auto" w:fill="auto"/>
          </w:tcPr>
          <w:p w14:paraId="2281E511" w14:textId="77777777" w:rsidR="00A86633" w:rsidRPr="00AB3753" w:rsidRDefault="00A86633" w:rsidP="00A86633">
            <w:r w:rsidRPr="00AB3753">
              <w:t xml:space="preserve">Description: </w:t>
            </w:r>
          </w:p>
        </w:tc>
        <w:tc>
          <w:tcPr>
            <w:tcW w:w="4044" w:type="pct"/>
            <w:shd w:val="clear" w:color="auto" w:fill="auto"/>
          </w:tcPr>
          <w:p w14:paraId="6C3D8900" w14:textId="7CF67151" w:rsidR="00A86633" w:rsidRPr="00AB3753" w:rsidRDefault="00E0133B" w:rsidP="00A86633">
            <w:r w:rsidRPr="00E0133B">
              <w:t>Information is available online at the national portal</w:t>
            </w:r>
            <w:r w:rsidR="0094613E">
              <w:t xml:space="preserve">. It </w:t>
            </w:r>
            <w:r w:rsidRPr="00E0133B">
              <w:t xml:space="preserve">leads to </w:t>
            </w:r>
            <w:r w:rsidR="0094613E">
              <w:t xml:space="preserve">the </w:t>
            </w:r>
            <w:r w:rsidRPr="00E0133B">
              <w:t>pages of the communes where instructions and downloadable forms to obtain birth or marriage certificate</w:t>
            </w:r>
            <w:r w:rsidR="0094613E">
              <w:t xml:space="preserve">s are available. </w:t>
            </w:r>
          </w:p>
        </w:tc>
      </w:tr>
    </w:tbl>
    <w:p w14:paraId="403D91B1" w14:textId="77777777" w:rsidR="00A86633" w:rsidRPr="00DE7566" w:rsidRDefault="00A86633" w:rsidP="00A86633">
      <w:pPr>
        <w:pStyle w:val="Heading2"/>
      </w:pPr>
      <w:bookmarkStart w:id="66" w:name="_Toc1475007"/>
      <w:r w:rsidRPr="001F36DA">
        <w:t>Consumers</w:t>
      </w:r>
      <w:bookmarkEnd w:id="66"/>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63A51404" w14:textId="77777777" w:rsidTr="009A14A7">
        <w:trPr>
          <w:trHeight w:val="94"/>
        </w:trPr>
        <w:tc>
          <w:tcPr>
            <w:tcW w:w="5000" w:type="pct"/>
            <w:gridSpan w:val="2"/>
            <w:shd w:val="clear" w:color="auto" w:fill="EFFBFF"/>
          </w:tcPr>
          <w:p w14:paraId="150B0AAC" w14:textId="77777777" w:rsidR="00A86633" w:rsidRPr="00AB3753" w:rsidRDefault="00A86633" w:rsidP="00A86633">
            <w:pPr>
              <w:spacing w:before="120" w:after="180"/>
              <w:jc w:val="left"/>
              <w:rPr>
                <w:color w:val="BF3F91"/>
                <w:sz w:val="22"/>
              </w:rPr>
            </w:pPr>
            <w:r w:rsidRPr="006B3DFB">
              <w:rPr>
                <w:color w:val="00B0F0"/>
                <w:sz w:val="22"/>
              </w:rPr>
              <w:t>Shopping</w:t>
            </w:r>
          </w:p>
        </w:tc>
      </w:tr>
      <w:tr w:rsidR="00A86633" w:rsidRPr="00AB3753" w14:paraId="797E469C" w14:textId="77777777" w:rsidTr="00A86633">
        <w:trPr>
          <w:trHeight w:val="198"/>
        </w:trPr>
        <w:tc>
          <w:tcPr>
            <w:tcW w:w="5000" w:type="pct"/>
            <w:gridSpan w:val="2"/>
            <w:shd w:val="clear" w:color="auto" w:fill="auto"/>
          </w:tcPr>
          <w:p w14:paraId="4EFDCBBF" w14:textId="2F550449" w:rsidR="00A86633" w:rsidRPr="00AB3753" w:rsidRDefault="00AD4D38" w:rsidP="00A86633">
            <w:r w:rsidRPr="00AD4D38">
              <w:rPr>
                <w:b/>
              </w:rPr>
              <w:t>VAT registers</w:t>
            </w:r>
          </w:p>
        </w:tc>
      </w:tr>
      <w:tr w:rsidR="00A86633" w:rsidRPr="00AB3753" w14:paraId="5AA18B7B" w14:textId="77777777" w:rsidTr="00A86633">
        <w:trPr>
          <w:trHeight w:val="198"/>
        </w:trPr>
        <w:tc>
          <w:tcPr>
            <w:tcW w:w="956" w:type="pct"/>
            <w:shd w:val="clear" w:color="auto" w:fill="auto"/>
          </w:tcPr>
          <w:p w14:paraId="7C67C1E9" w14:textId="77777777" w:rsidR="00A86633" w:rsidRPr="00AB3753" w:rsidRDefault="00A86633" w:rsidP="00A86633">
            <w:r w:rsidRPr="00AB3753">
              <w:t>Responsibility:</w:t>
            </w:r>
          </w:p>
        </w:tc>
        <w:tc>
          <w:tcPr>
            <w:tcW w:w="4044" w:type="pct"/>
            <w:shd w:val="clear" w:color="auto" w:fill="auto"/>
          </w:tcPr>
          <w:p w14:paraId="3386EF92" w14:textId="612A8D6B" w:rsidR="00A86633" w:rsidRPr="00AB3753" w:rsidRDefault="00E44F5D" w:rsidP="00A86633">
            <w:pPr>
              <w:rPr>
                <w:lang w:val="fr-FR"/>
              </w:rPr>
            </w:pPr>
            <w:proofErr w:type="spellStart"/>
            <w:r w:rsidRPr="00E44F5D">
              <w:rPr>
                <w:lang w:val="fr-FR"/>
              </w:rPr>
              <w:t>Several</w:t>
            </w:r>
            <w:proofErr w:type="spellEnd"/>
            <w:r w:rsidRPr="00E44F5D">
              <w:rPr>
                <w:lang w:val="fr-FR"/>
              </w:rPr>
              <w:t xml:space="preserve"> cantons</w:t>
            </w:r>
          </w:p>
        </w:tc>
      </w:tr>
      <w:tr w:rsidR="00A86633" w:rsidRPr="00AB3753" w14:paraId="6515C282" w14:textId="77777777" w:rsidTr="00A86633">
        <w:trPr>
          <w:trHeight w:val="37"/>
        </w:trPr>
        <w:tc>
          <w:tcPr>
            <w:tcW w:w="956" w:type="pct"/>
            <w:shd w:val="clear" w:color="auto" w:fill="auto"/>
          </w:tcPr>
          <w:p w14:paraId="0270C68D" w14:textId="77777777" w:rsidR="00A86633" w:rsidRPr="00AB3753" w:rsidRDefault="00A86633" w:rsidP="00A86633">
            <w:r w:rsidRPr="00AB3753">
              <w:t xml:space="preserve">Website: </w:t>
            </w:r>
          </w:p>
        </w:tc>
        <w:tc>
          <w:tcPr>
            <w:tcW w:w="4044" w:type="pct"/>
            <w:shd w:val="clear" w:color="auto" w:fill="auto"/>
          </w:tcPr>
          <w:p w14:paraId="3B7DD309" w14:textId="658A0293" w:rsidR="00BE6BBD" w:rsidRPr="00AB3753" w:rsidRDefault="00E71AC9" w:rsidP="00A86633">
            <w:hyperlink r:id="rId185" w:anchor="/search?nature=service&amp;page=1&amp;size=100" w:history="1">
              <w:r w:rsidR="00BE6BBD" w:rsidRPr="00BA2CAF">
                <w:rPr>
                  <w:rStyle w:val="Hyperlink"/>
                </w:rPr>
                <w:t>http://www.egovernment-landkarte.ch/#/search?nature=service&amp;page=1&amp;size=100</w:t>
              </w:r>
            </w:hyperlink>
          </w:p>
        </w:tc>
      </w:tr>
      <w:tr w:rsidR="00A86633" w:rsidRPr="00AB3753" w14:paraId="269EAAB6" w14:textId="77777777" w:rsidTr="00A86633">
        <w:trPr>
          <w:trHeight w:val="311"/>
        </w:trPr>
        <w:tc>
          <w:tcPr>
            <w:tcW w:w="956" w:type="pct"/>
            <w:shd w:val="clear" w:color="auto" w:fill="auto"/>
          </w:tcPr>
          <w:p w14:paraId="0ED3D596" w14:textId="77777777" w:rsidR="00A86633" w:rsidRPr="00AB3753" w:rsidRDefault="00A86633" w:rsidP="00A86633">
            <w:r w:rsidRPr="00AB3753">
              <w:t xml:space="preserve">Description: </w:t>
            </w:r>
          </w:p>
        </w:tc>
        <w:tc>
          <w:tcPr>
            <w:tcW w:w="4044" w:type="pct"/>
            <w:shd w:val="clear" w:color="auto" w:fill="auto"/>
          </w:tcPr>
          <w:p w14:paraId="6FB5A598" w14:textId="046766EF" w:rsidR="00A86633" w:rsidRPr="00AB3753" w:rsidRDefault="00236B49" w:rsidP="00A86633">
            <w:r w:rsidRPr="00236B49">
              <w:t>Registration as a taxable person available as an online service at several cantons of Switzerland.</w:t>
            </w:r>
          </w:p>
        </w:tc>
      </w:tr>
      <w:tr w:rsidR="00A86633" w:rsidRPr="00AB3753" w14:paraId="34836A66" w14:textId="77777777" w:rsidTr="009A14A7">
        <w:trPr>
          <w:trHeight w:val="94"/>
        </w:trPr>
        <w:tc>
          <w:tcPr>
            <w:tcW w:w="5000" w:type="pct"/>
            <w:gridSpan w:val="2"/>
            <w:shd w:val="clear" w:color="auto" w:fill="EFFBFF"/>
          </w:tcPr>
          <w:p w14:paraId="53AD2579" w14:textId="374E5D9E" w:rsidR="00A86633" w:rsidRPr="00AB3753" w:rsidRDefault="00A86633" w:rsidP="00A86633">
            <w:pPr>
              <w:spacing w:before="120" w:after="180"/>
              <w:jc w:val="left"/>
              <w:rPr>
                <w:color w:val="BF3F91"/>
                <w:sz w:val="22"/>
              </w:rPr>
            </w:pPr>
            <w:r w:rsidRPr="006B3DFB">
              <w:rPr>
                <w:color w:val="00B0F0"/>
                <w:sz w:val="22"/>
              </w:rPr>
              <w:t xml:space="preserve">Financial </w:t>
            </w:r>
            <w:r w:rsidR="008F1107">
              <w:rPr>
                <w:color w:val="00B0F0"/>
                <w:sz w:val="22"/>
              </w:rPr>
              <w:t>p</w:t>
            </w:r>
            <w:r w:rsidRPr="006B3DFB">
              <w:rPr>
                <w:color w:val="00B0F0"/>
                <w:sz w:val="22"/>
              </w:rPr>
              <w:t xml:space="preserve">roducts and </w:t>
            </w:r>
            <w:r w:rsidR="008F1107">
              <w:rPr>
                <w:color w:val="00B0F0"/>
                <w:sz w:val="22"/>
              </w:rPr>
              <w:t>s</w:t>
            </w:r>
            <w:r w:rsidRPr="006B3DFB">
              <w:rPr>
                <w:color w:val="00B0F0"/>
                <w:sz w:val="22"/>
              </w:rPr>
              <w:t>ervices</w:t>
            </w:r>
          </w:p>
        </w:tc>
      </w:tr>
      <w:tr w:rsidR="00A86633" w:rsidRPr="00AB3753" w14:paraId="77BE588B" w14:textId="77777777" w:rsidTr="00A86633">
        <w:trPr>
          <w:trHeight w:val="198"/>
        </w:trPr>
        <w:tc>
          <w:tcPr>
            <w:tcW w:w="5000" w:type="pct"/>
            <w:gridSpan w:val="2"/>
            <w:shd w:val="clear" w:color="auto" w:fill="auto"/>
          </w:tcPr>
          <w:p w14:paraId="3095A3EC" w14:textId="03357F68" w:rsidR="00A86633" w:rsidRPr="00AB3753" w:rsidRDefault="00B20E44" w:rsidP="00A86633">
            <w:r w:rsidRPr="00B20E44">
              <w:rPr>
                <w:b/>
              </w:rPr>
              <w:t>Electronic invoicing and payment processing</w:t>
            </w:r>
          </w:p>
        </w:tc>
      </w:tr>
      <w:tr w:rsidR="00A86633" w:rsidRPr="00AB3753" w14:paraId="30CD20DC" w14:textId="77777777" w:rsidTr="00A86633">
        <w:trPr>
          <w:trHeight w:val="198"/>
        </w:trPr>
        <w:tc>
          <w:tcPr>
            <w:tcW w:w="956" w:type="pct"/>
            <w:shd w:val="clear" w:color="auto" w:fill="auto"/>
          </w:tcPr>
          <w:p w14:paraId="5C57B518" w14:textId="77777777" w:rsidR="00A86633" w:rsidRPr="00AB3753" w:rsidRDefault="00A86633" w:rsidP="00A86633">
            <w:r w:rsidRPr="00AB3753">
              <w:t>Responsibility:</w:t>
            </w:r>
          </w:p>
        </w:tc>
        <w:tc>
          <w:tcPr>
            <w:tcW w:w="4044" w:type="pct"/>
            <w:shd w:val="clear" w:color="auto" w:fill="auto"/>
          </w:tcPr>
          <w:p w14:paraId="2BCB4970" w14:textId="66102C35" w:rsidR="00A86633" w:rsidRPr="00AB3753" w:rsidRDefault="007A1F1A" w:rsidP="00A86633">
            <w:pPr>
              <w:rPr>
                <w:lang w:val="fr-FR"/>
              </w:rPr>
            </w:pPr>
            <w:proofErr w:type="spellStart"/>
            <w:r w:rsidRPr="007A1F1A">
              <w:rPr>
                <w:lang w:val="fr-FR"/>
              </w:rPr>
              <w:t>Federal</w:t>
            </w:r>
            <w:proofErr w:type="spellEnd"/>
            <w:r w:rsidRPr="007A1F1A">
              <w:rPr>
                <w:lang w:val="fr-FR"/>
              </w:rPr>
              <w:t xml:space="preserve"> Finance Administration</w:t>
            </w:r>
          </w:p>
        </w:tc>
      </w:tr>
      <w:tr w:rsidR="00A86633" w:rsidRPr="00AB3753" w14:paraId="53CD9731" w14:textId="77777777" w:rsidTr="00A86633">
        <w:trPr>
          <w:trHeight w:val="37"/>
        </w:trPr>
        <w:tc>
          <w:tcPr>
            <w:tcW w:w="956" w:type="pct"/>
            <w:shd w:val="clear" w:color="auto" w:fill="auto"/>
          </w:tcPr>
          <w:p w14:paraId="4872633A" w14:textId="77777777" w:rsidR="00A86633" w:rsidRPr="00AB3753" w:rsidRDefault="00A86633" w:rsidP="00A86633">
            <w:r w:rsidRPr="00AB3753">
              <w:t xml:space="preserve">Website: </w:t>
            </w:r>
          </w:p>
        </w:tc>
        <w:tc>
          <w:tcPr>
            <w:tcW w:w="4044" w:type="pct"/>
            <w:shd w:val="clear" w:color="auto" w:fill="auto"/>
          </w:tcPr>
          <w:p w14:paraId="78FDB9E2" w14:textId="567A0C31" w:rsidR="003F4BAB" w:rsidRDefault="00E71AC9" w:rsidP="003F4BAB">
            <w:hyperlink r:id="rId186" w:history="1">
              <w:r w:rsidR="008A1FDC" w:rsidRPr="00BA2CAF">
                <w:rPr>
                  <w:rStyle w:val="Hyperlink"/>
                </w:rPr>
                <w:t>http://www.e-rechnung.admin.ch/e/index.php</w:t>
              </w:r>
            </w:hyperlink>
            <w:r w:rsidR="003F4BAB">
              <w:t>;</w:t>
            </w:r>
          </w:p>
          <w:p w14:paraId="67557099" w14:textId="1012A72E" w:rsidR="003F4BAB" w:rsidRPr="00AB3753" w:rsidRDefault="00E71AC9" w:rsidP="003F4BAB">
            <w:hyperlink r:id="rId187" w:history="1">
              <w:r w:rsidR="003F4BAB" w:rsidRPr="00BA2CAF">
                <w:rPr>
                  <w:rStyle w:val="Hyperlink"/>
                </w:rPr>
                <w:t>https://www.e-bill.ch/en/E-bill-Receive-check-and-pay-bills-in-your-e-banking-system-108.html</w:t>
              </w:r>
            </w:hyperlink>
          </w:p>
        </w:tc>
      </w:tr>
      <w:tr w:rsidR="00A86633" w:rsidRPr="00AB3753" w14:paraId="72E5C6AE" w14:textId="77777777" w:rsidTr="00A86633">
        <w:trPr>
          <w:trHeight w:val="311"/>
        </w:trPr>
        <w:tc>
          <w:tcPr>
            <w:tcW w:w="956" w:type="pct"/>
            <w:shd w:val="clear" w:color="auto" w:fill="auto"/>
          </w:tcPr>
          <w:p w14:paraId="112E0513" w14:textId="77777777" w:rsidR="00A86633" w:rsidRPr="00AB3753" w:rsidRDefault="00A86633" w:rsidP="00A86633">
            <w:r w:rsidRPr="00AB3753">
              <w:t xml:space="preserve">Description: </w:t>
            </w:r>
          </w:p>
        </w:tc>
        <w:tc>
          <w:tcPr>
            <w:tcW w:w="4044" w:type="pct"/>
            <w:shd w:val="clear" w:color="auto" w:fill="auto"/>
          </w:tcPr>
          <w:p w14:paraId="2D856E50" w14:textId="4F5595EA" w:rsidR="00A86633" w:rsidRPr="00AB3753" w:rsidRDefault="009146E4" w:rsidP="00A86633">
            <w:r w:rsidRPr="009146E4">
              <w:t>For the electronic processing of fee-based public services, an electronic billing and payment processing method is necessary. The Swiss authorities have standardised modular services for electronic invoicing and payment processing - these can be integrated at a low cost in various online processes. It increases efficiency in both the development and the operation of fee-based public services.</w:t>
            </w:r>
          </w:p>
        </w:tc>
      </w:tr>
    </w:tbl>
    <w:p w14:paraId="199CDDB4" w14:textId="02BDC640" w:rsidR="003730DF" w:rsidRDefault="00A86633" w:rsidP="005523ED">
      <w:pPr>
        <w:pStyle w:val="Heading1"/>
      </w:pPr>
      <w:r>
        <w:br w:type="page"/>
      </w:r>
      <w:bookmarkStart w:id="67" w:name="_Toc13471952"/>
      <w:r w:rsidR="003730DF">
        <w:lastRenderedPageBreak/>
        <w:t>Digital Government Services for Businesses</w:t>
      </w:r>
      <w:bookmarkEnd w:id="67"/>
      <w:r w:rsidR="003730DF">
        <w:t xml:space="preserve"> </w:t>
      </w:r>
    </w:p>
    <w:p w14:paraId="534EDC67" w14:textId="77777777" w:rsidR="003B6E2C" w:rsidRPr="0094442F" w:rsidRDefault="003B6E2C" w:rsidP="003B6E2C">
      <w:r w:rsidRPr="0094442F">
        <w:t xml:space="preserve">The information in this section presents an overview of the basic public services provided to the Businesses. These were identified taking inspiration from </w:t>
      </w:r>
      <w:hyperlink r:id="rId188" w:history="1">
        <w:r w:rsidRPr="0094442F">
          <w:rPr>
            <w:rStyle w:val="Hyperlink"/>
            <w:rFonts w:ascii="Arial" w:hAnsi="Arial" w:cs="Arial"/>
            <w:szCs w:val="20"/>
          </w:rPr>
          <w:t>Your Europe</w:t>
        </w:r>
      </w:hyperlink>
      <w:r w:rsidRPr="0094442F">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136A44EC" w14:textId="0905D490" w:rsidR="003B6E2C" w:rsidRPr="0094442F" w:rsidRDefault="003B6E2C" w:rsidP="003B6E2C">
      <w:r w:rsidRPr="0094442F">
        <w:t>The groups of services for businesses are as follows:</w:t>
      </w:r>
    </w:p>
    <w:p w14:paraId="2DAE72E9" w14:textId="77777777" w:rsidR="00A86633" w:rsidRDefault="00A86633" w:rsidP="00A86633">
      <w:pPr>
        <w:numPr>
          <w:ilvl w:val="0"/>
          <w:numId w:val="29"/>
        </w:numPr>
      </w:pPr>
      <w:r>
        <w:t>Running a business</w:t>
      </w:r>
    </w:p>
    <w:p w14:paraId="187B1EC0" w14:textId="77777777" w:rsidR="00A86633" w:rsidRDefault="00A86633" w:rsidP="00A86633">
      <w:pPr>
        <w:numPr>
          <w:ilvl w:val="0"/>
          <w:numId w:val="29"/>
        </w:numPr>
      </w:pPr>
      <w:r>
        <w:t>Taxation</w:t>
      </w:r>
    </w:p>
    <w:p w14:paraId="465777E1" w14:textId="77777777" w:rsidR="00A86633" w:rsidRDefault="00A86633" w:rsidP="00A86633">
      <w:pPr>
        <w:numPr>
          <w:ilvl w:val="0"/>
          <w:numId w:val="29"/>
        </w:numPr>
      </w:pPr>
      <w:r>
        <w:t>Selling in the EU</w:t>
      </w:r>
    </w:p>
    <w:p w14:paraId="249EBB32" w14:textId="77777777" w:rsidR="00A86633" w:rsidRDefault="00A86633" w:rsidP="00A86633">
      <w:pPr>
        <w:numPr>
          <w:ilvl w:val="0"/>
          <w:numId w:val="29"/>
        </w:numPr>
      </w:pPr>
      <w:r>
        <w:t>Human Resources</w:t>
      </w:r>
    </w:p>
    <w:p w14:paraId="78803970" w14:textId="77777777" w:rsidR="00A86633" w:rsidRDefault="00A86633" w:rsidP="00A86633">
      <w:pPr>
        <w:numPr>
          <w:ilvl w:val="0"/>
          <w:numId w:val="29"/>
        </w:numPr>
      </w:pPr>
      <w:r>
        <w:t>Product requirements</w:t>
      </w:r>
    </w:p>
    <w:p w14:paraId="6A287A71" w14:textId="77777777" w:rsidR="00A86633" w:rsidRDefault="00A86633" w:rsidP="00A86633">
      <w:pPr>
        <w:numPr>
          <w:ilvl w:val="0"/>
          <w:numId w:val="29"/>
        </w:numPr>
      </w:pPr>
      <w:r>
        <w:t>Financing and Funding</w:t>
      </w:r>
    </w:p>
    <w:p w14:paraId="2DEE2B86" w14:textId="77777777" w:rsidR="00A86633" w:rsidRPr="00D57BD8" w:rsidRDefault="00A86633" w:rsidP="00A86633">
      <w:pPr>
        <w:numPr>
          <w:ilvl w:val="0"/>
          <w:numId w:val="29"/>
        </w:numPr>
      </w:pPr>
      <w:r>
        <w:t>Dealing with Customers</w:t>
      </w:r>
    </w:p>
    <w:p w14:paraId="250891CB" w14:textId="77777777" w:rsidR="00A86633" w:rsidRDefault="00A86633" w:rsidP="00A86633">
      <w:pPr>
        <w:pStyle w:val="Heading2"/>
      </w:pPr>
      <w:bookmarkStart w:id="68" w:name="_Toc1475009"/>
      <w:r w:rsidRPr="001F36DA">
        <w:t>Running a business</w:t>
      </w:r>
      <w:bookmarkEnd w:id="68"/>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4209B7F0" w14:textId="77777777" w:rsidTr="00F778CF">
        <w:trPr>
          <w:trHeight w:val="94"/>
        </w:trPr>
        <w:tc>
          <w:tcPr>
            <w:tcW w:w="5000" w:type="pct"/>
            <w:gridSpan w:val="2"/>
            <w:shd w:val="clear" w:color="auto" w:fill="EFFBFF"/>
          </w:tcPr>
          <w:p w14:paraId="2C9A99C4" w14:textId="0E0240EC" w:rsidR="00A86633" w:rsidRPr="006B3DFB" w:rsidRDefault="00A86633" w:rsidP="00A86633">
            <w:pPr>
              <w:spacing w:before="120" w:after="180"/>
              <w:jc w:val="left"/>
              <w:rPr>
                <w:color w:val="00B0F0"/>
                <w:sz w:val="22"/>
              </w:rPr>
            </w:pPr>
            <w:r w:rsidRPr="006B3DFB">
              <w:rPr>
                <w:color w:val="00B0F0"/>
                <w:sz w:val="22"/>
              </w:rPr>
              <w:t xml:space="preserve">Start-Ups, </w:t>
            </w:r>
            <w:r w:rsidR="008F1107">
              <w:rPr>
                <w:color w:val="00B0F0"/>
                <w:sz w:val="22"/>
              </w:rPr>
              <w:t>d</w:t>
            </w:r>
            <w:r w:rsidRPr="006B3DFB">
              <w:rPr>
                <w:color w:val="00B0F0"/>
                <w:sz w:val="22"/>
              </w:rPr>
              <w:t xml:space="preserve">eveloping a </w:t>
            </w:r>
            <w:r w:rsidR="008F1107">
              <w:rPr>
                <w:color w:val="00B0F0"/>
                <w:sz w:val="22"/>
              </w:rPr>
              <w:t>b</w:t>
            </w:r>
            <w:r w:rsidRPr="006B3DFB">
              <w:rPr>
                <w:color w:val="00B0F0"/>
                <w:sz w:val="22"/>
              </w:rPr>
              <w:t>usiness</w:t>
            </w:r>
          </w:p>
        </w:tc>
      </w:tr>
      <w:tr w:rsidR="00A86633" w:rsidRPr="00AB3753" w14:paraId="4AB66CC4" w14:textId="77777777" w:rsidTr="00A86633">
        <w:trPr>
          <w:trHeight w:val="198"/>
        </w:trPr>
        <w:tc>
          <w:tcPr>
            <w:tcW w:w="5000" w:type="pct"/>
            <w:gridSpan w:val="2"/>
            <w:shd w:val="clear" w:color="auto" w:fill="auto"/>
          </w:tcPr>
          <w:p w14:paraId="09E253D3" w14:textId="00FB5A5E" w:rsidR="00A86633" w:rsidRPr="00AB3753" w:rsidRDefault="00E93D1B" w:rsidP="00A86633">
            <w:r w:rsidRPr="00E93D1B">
              <w:rPr>
                <w:b/>
              </w:rPr>
              <w:t>Registration of a new company</w:t>
            </w:r>
          </w:p>
        </w:tc>
      </w:tr>
      <w:tr w:rsidR="00A86633" w:rsidRPr="00AB3753" w14:paraId="1C62AFCA" w14:textId="77777777" w:rsidTr="00A86633">
        <w:trPr>
          <w:trHeight w:val="198"/>
        </w:trPr>
        <w:tc>
          <w:tcPr>
            <w:tcW w:w="956" w:type="pct"/>
            <w:shd w:val="clear" w:color="auto" w:fill="auto"/>
          </w:tcPr>
          <w:p w14:paraId="53776DFF" w14:textId="77777777" w:rsidR="00A86633" w:rsidRPr="00AB3753" w:rsidRDefault="00A86633" w:rsidP="00A86633">
            <w:r w:rsidRPr="00AB3753">
              <w:t>Responsibility:</w:t>
            </w:r>
          </w:p>
        </w:tc>
        <w:tc>
          <w:tcPr>
            <w:tcW w:w="4044" w:type="pct"/>
            <w:shd w:val="clear" w:color="auto" w:fill="auto"/>
          </w:tcPr>
          <w:p w14:paraId="27C3C4D4" w14:textId="15768F96" w:rsidR="00A86633" w:rsidRPr="00AB3753" w:rsidRDefault="00FB6921" w:rsidP="00A86633">
            <w:pPr>
              <w:rPr>
                <w:lang w:val="fr-FR"/>
              </w:rPr>
            </w:pPr>
            <w:proofErr w:type="spellStart"/>
            <w:r w:rsidRPr="00FB6921">
              <w:rPr>
                <w:lang w:val="fr-FR"/>
              </w:rPr>
              <w:t>Swiss</w:t>
            </w:r>
            <w:proofErr w:type="spellEnd"/>
            <w:r w:rsidRPr="00FB6921">
              <w:rPr>
                <w:lang w:val="fr-FR"/>
              </w:rPr>
              <w:t xml:space="preserve"> </w:t>
            </w:r>
            <w:proofErr w:type="spellStart"/>
            <w:r w:rsidRPr="00FB6921">
              <w:rPr>
                <w:lang w:val="fr-FR"/>
              </w:rPr>
              <w:t>Confederation</w:t>
            </w:r>
            <w:proofErr w:type="spellEnd"/>
          </w:p>
        </w:tc>
      </w:tr>
      <w:tr w:rsidR="00A86633" w:rsidRPr="00AB3753" w14:paraId="1FD4D2FC" w14:textId="77777777" w:rsidTr="00A86633">
        <w:trPr>
          <w:trHeight w:val="37"/>
        </w:trPr>
        <w:tc>
          <w:tcPr>
            <w:tcW w:w="956" w:type="pct"/>
            <w:shd w:val="clear" w:color="auto" w:fill="auto"/>
          </w:tcPr>
          <w:p w14:paraId="10FEA9C2" w14:textId="77777777" w:rsidR="00A86633" w:rsidRPr="00AB3753" w:rsidRDefault="00A86633" w:rsidP="00A86633">
            <w:r w:rsidRPr="00AB3753">
              <w:t xml:space="preserve">Website: </w:t>
            </w:r>
          </w:p>
        </w:tc>
        <w:tc>
          <w:tcPr>
            <w:tcW w:w="4044" w:type="pct"/>
            <w:shd w:val="clear" w:color="auto" w:fill="auto"/>
          </w:tcPr>
          <w:p w14:paraId="14C334FF" w14:textId="438DE3F0" w:rsidR="00D357FD" w:rsidRPr="00AB3753" w:rsidRDefault="00E71AC9" w:rsidP="00A86633">
            <w:hyperlink r:id="rId189" w:history="1">
              <w:r w:rsidR="00D357FD" w:rsidRPr="00BA2CAF">
                <w:rPr>
                  <w:rStyle w:val="Hyperlink"/>
                </w:rPr>
                <w:t>https://www.easygov.swiss</w:t>
              </w:r>
            </w:hyperlink>
          </w:p>
        </w:tc>
      </w:tr>
      <w:tr w:rsidR="00A86633" w:rsidRPr="00AB3753" w14:paraId="4AA34759" w14:textId="77777777" w:rsidTr="00A86633">
        <w:trPr>
          <w:trHeight w:val="311"/>
        </w:trPr>
        <w:tc>
          <w:tcPr>
            <w:tcW w:w="956" w:type="pct"/>
            <w:shd w:val="clear" w:color="auto" w:fill="auto"/>
          </w:tcPr>
          <w:p w14:paraId="42AED7CD" w14:textId="77777777" w:rsidR="00A86633" w:rsidRPr="00AB3753" w:rsidRDefault="00A86633" w:rsidP="00A86633">
            <w:r w:rsidRPr="00AB3753">
              <w:t xml:space="preserve">Description: </w:t>
            </w:r>
          </w:p>
        </w:tc>
        <w:tc>
          <w:tcPr>
            <w:tcW w:w="4044" w:type="pct"/>
            <w:shd w:val="clear" w:color="auto" w:fill="auto"/>
          </w:tcPr>
          <w:p w14:paraId="4899AD89" w14:textId="48C3B9A6" w:rsidR="00A86633" w:rsidRPr="00AB3753" w:rsidRDefault="00BD2A77" w:rsidP="00A86633">
            <w:proofErr w:type="spellStart"/>
            <w:r w:rsidRPr="00BD2A77">
              <w:t>EasyGov</w:t>
            </w:r>
            <w:proofErr w:type="spellEnd"/>
            <w:r w:rsidRPr="00BD2A77">
              <w:t xml:space="preserve"> is the online portal for businesses: The </w:t>
            </w:r>
            <w:proofErr w:type="spellStart"/>
            <w:r w:rsidRPr="00BD2A77">
              <w:t>EasyGov</w:t>
            </w:r>
            <w:proofErr w:type="spellEnd"/>
            <w:r w:rsidRPr="00BD2A77">
              <w:t xml:space="preserve"> one-stop portal facilitates and centralises administrative procedures for Swiss businesses. As a replacement of the </w:t>
            </w:r>
            <w:proofErr w:type="spellStart"/>
            <w:r w:rsidRPr="00BD2A77">
              <w:t>StartBiz</w:t>
            </w:r>
            <w:proofErr w:type="spellEnd"/>
            <w:r w:rsidRPr="00BD2A77">
              <w:t xml:space="preserve"> platform, this one-stop portal centralises, facilitates, accelerates, and optimises compulsory administrative procedures for companies. Existing businesses can also carry out numerous administrative procedures.</w:t>
            </w:r>
          </w:p>
        </w:tc>
      </w:tr>
    </w:tbl>
    <w:p w14:paraId="49BD7F48" w14:textId="625744F9" w:rsidR="00A86633" w:rsidRDefault="00A86633" w:rsidP="00A86633">
      <w:pPr>
        <w:pStyle w:val="Heading2"/>
      </w:pPr>
      <w:bookmarkStart w:id="69" w:name="_Toc1475010"/>
      <w:r w:rsidRPr="001F36DA">
        <w:t>Taxation</w:t>
      </w:r>
      <w:bookmarkEnd w:id="69"/>
    </w:p>
    <w:tbl>
      <w:tblPr>
        <w:tblW w:w="4960" w:type="pct"/>
        <w:tblInd w:w="108" w:type="dxa"/>
        <w:tblCellMar>
          <w:top w:w="60" w:type="dxa"/>
          <w:bottom w:w="60" w:type="dxa"/>
        </w:tblCellMar>
        <w:tblLook w:val="01E0" w:firstRow="1" w:lastRow="1" w:firstColumn="1" w:lastColumn="1" w:noHBand="0" w:noVBand="0"/>
      </w:tblPr>
      <w:tblGrid>
        <w:gridCol w:w="1688"/>
        <w:gridCol w:w="7243"/>
      </w:tblGrid>
      <w:tr w:rsidR="00A86633" w:rsidRPr="005428C5" w14:paraId="04C01CB5" w14:textId="77777777" w:rsidTr="00952C7E">
        <w:trPr>
          <w:trHeight w:val="248"/>
        </w:trPr>
        <w:tc>
          <w:tcPr>
            <w:tcW w:w="5000" w:type="pct"/>
            <w:gridSpan w:val="2"/>
            <w:shd w:val="clear" w:color="auto" w:fill="EFFBFF"/>
          </w:tcPr>
          <w:p w14:paraId="05C8D5D6" w14:textId="2B685386" w:rsidR="00A86633" w:rsidRPr="006B3DFB" w:rsidRDefault="00A86633" w:rsidP="00A86633">
            <w:pPr>
              <w:spacing w:before="120" w:after="180"/>
              <w:jc w:val="left"/>
              <w:rPr>
                <w:color w:val="00B0F0"/>
                <w:sz w:val="22"/>
              </w:rPr>
            </w:pPr>
            <w:r w:rsidRPr="006B3DFB">
              <w:rPr>
                <w:color w:val="00B0F0"/>
                <w:sz w:val="22"/>
              </w:rPr>
              <w:t xml:space="preserve">Excise </w:t>
            </w:r>
            <w:r w:rsidR="008F1107">
              <w:rPr>
                <w:color w:val="00B0F0"/>
                <w:sz w:val="22"/>
              </w:rPr>
              <w:t>d</w:t>
            </w:r>
            <w:r w:rsidRPr="006B3DFB">
              <w:rPr>
                <w:color w:val="00B0F0"/>
                <w:sz w:val="22"/>
              </w:rPr>
              <w:t xml:space="preserve">uties, VAT and </w:t>
            </w:r>
            <w:r w:rsidR="008F1107">
              <w:rPr>
                <w:color w:val="00B0F0"/>
                <w:sz w:val="22"/>
              </w:rPr>
              <w:t>b</w:t>
            </w:r>
            <w:r w:rsidRPr="006B3DFB">
              <w:rPr>
                <w:color w:val="00B0F0"/>
                <w:sz w:val="22"/>
              </w:rPr>
              <w:t xml:space="preserve">usiness </w:t>
            </w:r>
            <w:r w:rsidR="008F1107">
              <w:rPr>
                <w:color w:val="00B0F0"/>
                <w:sz w:val="22"/>
              </w:rPr>
              <w:t>t</w:t>
            </w:r>
            <w:r w:rsidRPr="006B3DFB">
              <w:rPr>
                <w:color w:val="00B0F0"/>
                <w:sz w:val="22"/>
              </w:rPr>
              <w:t>ax</w:t>
            </w:r>
          </w:p>
        </w:tc>
      </w:tr>
      <w:tr w:rsidR="00A86633" w:rsidRPr="00AB3753" w14:paraId="53C35EBA" w14:textId="77777777" w:rsidTr="00952C7E">
        <w:trPr>
          <w:trHeight w:val="524"/>
        </w:trPr>
        <w:tc>
          <w:tcPr>
            <w:tcW w:w="5000" w:type="pct"/>
            <w:gridSpan w:val="2"/>
            <w:shd w:val="clear" w:color="auto" w:fill="auto"/>
          </w:tcPr>
          <w:p w14:paraId="5919F470" w14:textId="106DC20A" w:rsidR="00A86633" w:rsidRPr="00AB3753" w:rsidRDefault="002A3AC4" w:rsidP="00A86633">
            <w:r w:rsidRPr="002A3AC4">
              <w:rPr>
                <w:b/>
              </w:rPr>
              <w:t>VAT: declaration, notification</w:t>
            </w:r>
          </w:p>
        </w:tc>
      </w:tr>
      <w:tr w:rsidR="00A86633" w:rsidRPr="000041AD" w14:paraId="26A545BB" w14:textId="77777777" w:rsidTr="00084450">
        <w:trPr>
          <w:trHeight w:val="275"/>
        </w:trPr>
        <w:tc>
          <w:tcPr>
            <w:tcW w:w="945" w:type="pct"/>
            <w:shd w:val="clear" w:color="auto" w:fill="auto"/>
          </w:tcPr>
          <w:p w14:paraId="0915F0F2" w14:textId="77777777" w:rsidR="00A86633" w:rsidRPr="00AB3753" w:rsidRDefault="00A86633" w:rsidP="00A86633">
            <w:r w:rsidRPr="00AB3753">
              <w:t>Responsibility:</w:t>
            </w:r>
          </w:p>
        </w:tc>
        <w:tc>
          <w:tcPr>
            <w:tcW w:w="4055" w:type="pct"/>
            <w:shd w:val="clear" w:color="auto" w:fill="auto"/>
          </w:tcPr>
          <w:p w14:paraId="29C9328E" w14:textId="0DB44CAD" w:rsidR="00A86633" w:rsidRPr="000041AD" w:rsidRDefault="00F11822" w:rsidP="00A86633">
            <w:r w:rsidRPr="00F11822">
              <w:t>Federal Tax Administration, Federal Department of Finance</w:t>
            </w:r>
          </w:p>
        </w:tc>
      </w:tr>
      <w:tr w:rsidR="00A86633" w:rsidRPr="00AB3753" w14:paraId="06840D53" w14:textId="77777777" w:rsidTr="00952C7E">
        <w:trPr>
          <w:trHeight w:val="95"/>
        </w:trPr>
        <w:tc>
          <w:tcPr>
            <w:tcW w:w="945" w:type="pct"/>
            <w:shd w:val="clear" w:color="auto" w:fill="auto"/>
          </w:tcPr>
          <w:p w14:paraId="2D70F01A" w14:textId="77777777" w:rsidR="00A86633" w:rsidRPr="00AB3753" w:rsidRDefault="00A86633" w:rsidP="00A86633">
            <w:r w:rsidRPr="00AB3753">
              <w:t xml:space="preserve">Website: </w:t>
            </w:r>
          </w:p>
        </w:tc>
        <w:tc>
          <w:tcPr>
            <w:tcW w:w="4055" w:type="pct"/>
            <w:shd w:val="clear" w:color="auto" w:fill="auto"/>
          </w:tcPr>
          <w:p w14:paraId="267FA6A6" w14:textId="77777777" w:rsidR="00232DA6" w:rsidRDefault="00E71AC9" w:rsidP="00232DA6">
            <w:hyperlink r:id="rId190" w:history="1">
              <w:r w:rsidR="00232DA6" w:rsidRPr="00BA2CAF">
                <w:rPr>
                  <w:rStyle w:val="Hyperlink"/>
                </w:rPr>
                <w:t>https://www.estv.admin.ch</w:t>
              </w:r>
            </w:hyperlink>
          </w:p>
          <w:p w14:paraId="08C1239C" w14:textId="78DA8DB7" w:rsidR="00952C7E" w:rsidRPr="00BE4E6B" w:rsidRDefault="00BE4E6B" w:rsidP="00232DA6">
            <w:pPr>
              <w:rPr>
                <w:rStyle w:val="Hyperlink"/>
              </w:rPr>
            </w:pPr>
            <w:r>
              <w:rPr>
                <w:rStyle w:val="Hyperlink"/>
              </w:rPr>
              <w:fldChar w:fldCharType="begin"/>
            </w:r>
            <w:r>
              <w:rPr>
                <w:rStyle w:val="Hyperlink"/>
              </w:rPr>
              <w:instrText xml:space="preserve"> HYPERLINK "https://www.estv.admin.ch/estv/de/home/mehrwertsteuer" </w:instrText>
            </w:r>
            <w:r>
              <w:rPr>
                <w:rStyle w:val="Hyperlink"/>
              </w:rPr>
              <w:fldChar w:fldCharType="separate"/>
            </w:r>
            <w:r w:rsidR="00952C7E" w:rsidRPr="00BE4E6B">
              <w:rPr>
                <w:rStyle w:val="Hyperlink"/>
              </w:rPr>
              <w:t xml:space="preserve">https://www.estv.admin.ch/estv/de/home/mehrwertsteuer </w:t>
            </w:r>
          </w:p>
          <w:p w14:paraId="57ABAB61" w14:textId="77777777" w:rsidR="00232DA6" w:rsidRDefault="00232DA6" w:rsidP="00232DA6">
            <w:pPr>
              <w:rPr>
                <w:rStyle w:val="Hyperlink"/>
              </w:rPr>
            </w:pPr>
            <w:r w:rsidRPr="00BE4E6B">
              <w:rPr>
                <w:rStyle w:val="Hyperlink"/>
              </w:rPr>
              <w:t>/</w:t>
            </w:r>
            <w:proofErr w:type="spellStart"/>
            <w:r w:rsidRPr="00BE4E6B">
              <w:rPr>
                <w:rStyle w:val="Hyperlink"/>
              </w:rPr>
              <w:t>dienstleistungen</w:t>
            </w:r>
            <w:proofErr w:type="spellEnd"/>
            <w:r w:rsidRPr="00BE4E6B">
              <w:rPr>
                <w:rStyle w:val="Hyperlink"/>
              </w:rPr>
              <w:t>/mwst-abrechnung-online.html</w:t>
            </w:r>
            <w:r w:rsidR="00BE4E6B">
              <w:rPr>
                <w:rStyle w:val="Hyperlink"/>
              </w:rPr>
              <w:fldChar w:fldCharType="end"/>
            </w:r>
          </w:p>
          <w:p w14:paraId="60B7CEC4" w14:textId="6398B507" w:rsidR="001F2A73" w:rsidRPr="00AB3753" w:rsidRDefault="00E71AC9" w:rsidP="00232DA6">
            <w:hyperlink r:id="rId191" w:anchor="/en/taxes" w:history="1">
              <w:r w:rsidR="005E2863" w:rsidRPr="00207625">
                <w:rPr>
                  <w:rStyle w:val="Hyperlink"/>
                </w:rPr>
                <w:t>https://www.easygov.swiss/easygov/#/en/taxes</w:t>
              </w:r>
            </w:hyperlink>
            <w:r w:rsidR="005E2863">
              <w:t xml:space="preserve"> </w:t>
            </w:r>
          </w:p>
        </w:tc>
      </w:tr>
      <w:tr w:rsidR="00A86633" w:rsidRPr="00AB3753" w14:paraId="40B7EA27" w14:textId="77777777" w:rsidTr="00952C7E">
        <w:trPr>
          <w:trHeight w:val="826"/>
        </w:trPr>
        <w:tc>
          <w:tcPr>
            <w:tcW w:w="945" w:type="pct"/>
            <w:shd w:val="clear" w:color="auto" w:fill="auto"/>
          </w:tcPr>
          <w:p w14:paraId="12FFCDA5" w14:textId="77777777" w:rsidR="00A86633" w:rsidRPr="00AB3753" w:rsidRDefault="00A86633" w:rsidP="00A86633">
            <w:r w:rsidRPr="00AB3753">
              <w:t xml:space="preserve">Description: </w:t>
            </w:r>
          </w:p>
        </w:tc>
        <w:tc>
          <w:tcPr>
            <w:tcW w:w="4055" w:type="pct"/>
            <w:shd w:val="clear" w:color="auto" w:fill="auto"/>
          </w:tcPr>
          <w:p w14:paraId="7A80F806" w14:textId="5C58F7EC" w:rsidR="00A86633" w:rsidRPr="00AB3753" w:rsidRDefault="00FC3AF7" w:rsidP="00A86633">
            <w:r w:rsidRPr="00FC3AF7">
              <w:t xml:space="preserve">The tax declaration is aided by a downloadable software application which facilitates completion of forms that can be submitted by businesses online. Since the introduction of the electronic VAT declaration in the FTA </w:t>
            </w:r>
            <w:proofErr w:type="spellStart"/>
            <w:r w:rsidRPr="00FC3AF7">
              <w:t>SuisseTax</w:t>
            </w:r>
            <w:proofErr w:type="spellEnd"/>
            <w:r w:rsidRPr="00FC3AF7">
              <w:t xml:space="preserve"> portal, around 20% of companies subject to VAT in Switzerland have already started to use this online service.</w:t>
            </w:r>
            <w:r w:rsidR="006F35E5">
              <w:t xml:space="preserve"> </w:t>
            </w:r>
            <w:r w:rsidR="005E2863">
              <w:t>As of 2018,</w:t>
            </w:r>
            <w:r w:rsidR="005E2863" w:rsidRPr="005E2863">
              <w:t xml:space="preserve"> it is possible to upload the VAT- related data directly from the accounting systems to the FTA </w:t>
            </w:r>
            <w:proofErr w:type="spellStart"/>
            <w:r w:rsidR="005E2863" w:rsidRPr="005E2863">
              <w:t>SuisseTax</w:t>
            </w:r>
            <w:proofErr w:type="spellEnd"/>
            <w:r w:rsidR="005E2863" w:rsidRPr="005E2863">
              <w:t xml:space="preserve"> online </w:t>
            </w:r>
            <w:r w:rsidR="005E2863" w:rsidRPr="005E2863">
              <w:lastRenderedPageBreak/>
              <w:t xml:space="preserve">VAT returns. Fiduciaries and tax representatives can apply for deadline extensions for all companies represented in a single procedure. As of the middle of 2018, the FTA </w:t>
            </w:r>
            <w:proofErr w:type="spellStart"/>
            <w:r w:rsidR="005E2863" w:rsidRPr="005E2863">
              <w:t>SuisseTax</w:t>
            </w:r>
            <w:proofErr w:type="spellEnd"/>
            <w:r w:rsidR="005E2863" w:rsidRPr="005E2863">
              <w:t xml:space="preserve"> portal exceeded the number of 100,000 companies submitting their VAT returns online</w:t>
            </w:r>
            <w:r w:rsidR="005E2863">
              <w:t>.</w:t>
            </w:r>
            <w:r w:rsidR="0094613E">
              <w:t xml:space="preserve"> </w:t>
            </w:r>
            <w:r w:rsidRPr="00FC3AF7">
              <w:t xml:space="preserve">This extension is expected to further increase the use of the </w:t>
            </w:r>
            <w:proofErr w:type="spellStart"/>
            <w:r w:rsidRPr="00FC3AF7">
              <w:t>SuisseTax</w:t>
            </w:r>
            <w:proofErr w:type="spellEnd"/>
            <w:r w:rsidRPr="00FC3AF7">
              <w:t xml:space="preserve"> portal.</w:t>
            </w:r>
            <w:r w:rsidR="005E2863" w:rsidRPr="003B49B3">
              <w:rPr>
                <w:rFonts w:ascii="Arial" w:hAnsi="Arial" w:cs="Arial"/>
                <w:color w:val="4472C4"/>
              </w:rPr>
              <w:t xml:space="preserve"> </w:t>
            </w:r>
            <w:proofErr w:type="spellStart"/>
            <w:r w:rsidR="005E2863" w:rsidRPr="005E2863">
              <w:t>EasyGov</w:t>
            </w:r>
            <w:proofErr w:type="spellEnd"/>
            <w:r w:rsidR="005E2863" w:rsidRPr="005E2863">
              <w:t xml:space="preserve"> makes the necessary administrative tasks simple, fast and efficient. This secure and reliable platform allows companies to electronically process authori</w:t>
            </w:r>
            <w:r w:rsidR="00CA47B6">
              <w:t>s</w:t>
            </w:r>
            <w:r w:rsidR="005E2863" w:rsidRPr="005E2863">
              <w:t xml:space="preserve">ation, application and reporting procedures in a single location. It is currently available mainly at the federal level and will in the future also be available in many cantonal authorities and at a municipal level. </w:t>
            </w:r>
            <w:proofErr w:type="spellStart"/>
            <w:r w:rsidR="005E2863" w:rsidRPr="005E2863">
              <w:t>EasyGov</w:t>
            </w:r>
            <w:proofErr w:type="spellEnd"/>
            <w:r w:rsidR="005E2863" w:rsidRPr="005E2863">
              <w:t xml:space="preserve"> relieves and saves costs - for both companies and the authorities. Amongst other things </w:t>
            </w:r>
            <w:proofErr w:type="spellStart"/>
            <w:r w:rsidR="005E2863" w:rsidRPr="005E2863">
              <w:t>easyGov</w:t>
            </w:r>
            <w:proofErr w:type="spellEnd"/>
            <w:r w:rsidR="005E2863" w:rsidRPr="005E2863">
              <w:t xml:space="preserve"> simplifies the registration to Value Added Tax (VAT</w:t>
            </w:r>
          </w:p>
        </w:tc>
      </w:tr>
      <w:tr w:rsidR="009C1D35" w:rsidRPr="00AB3753" w14:paraId="1324D0ED" w14:textId="77777777" w:rsidTr="00084450">
        <w:trPr>
          <w:trHeight w:val="249"/>
        </w:trPr>
        <w:tc>
          <w:tcPr>
            <w:tcW w:w="5000" w:type="pct"/>
            <w:gridSpan w:val="2"/>
            <w:shd w:val="clear" w:color="auto" w:fill="auto"/>
          </w:tcPr>
          <w:p w14:paraId="7F8E5A22" w14:textId="382A5B35" w:rsidR="009C1D35" w:rsidRPr="00AB3753" w:rsidRDefault="009C1D35" w:rsidP="00E41646">
            <w:r w:rsidRPr="009C1D35">
              <w:rPr>
                <w:b/>
              </w:rPr>
              <w:lastRenderedPageBreak/>
              <w:t>Corporate tax: declaration, notification</w:t>
            </w:r>
          </w:p>
        </w:tc>
      </w:tr>
      <w:tr w:rsidR="00E41646" w:rsidRPr="00AB3753" w14:paraId="6D5BB699" w14:textId="77777777" w:rsidTr="005243EC">
        <w:trPr>
          <w:trHeight w:val="452"/>
        </w:trPr>
        <w:tc>
          <w:tcPr>
            <w:tcW w:w="945" w:type="pct"/>
            <w:shd w:val="clear" w:color="auto" w:fill="auto"/>
          </w:tcPr>
          <w:p w14:paraId="374C448C" w14:textId="727903D7" w:rsidR="00E41646" w:rsidRDefault="00E41646" w:rsidP="00E41646">
            <w:pPr>
              <w:rPr>
                <w:b/>
              </w:rPr>
            </w:pPr>
            <w:r w:rsidRPr="00AB3753">
              <w:t>Responsibility:</w:t>
            </w:r>
          </w:p>
        </w:tc>
        <w:tc>
          <w:tcPr>
            <w:tcW w:w="4055" w:type="pct"/>
            <w:shd w:val="clear" w:color="auto" w:fill="auto"/>
          </w:tcPr>
          <w:p w14:paraId="03EE706D" w14:textId="2AE1DE7E" w:rsidR="00E41646" w:rsidRPr="00AB3753" w:rsidRDefault="00405EF6" w:rsidP="00E41646">
            <w:r w:rsidRPr="00405EF6">
              <w:t>Federal Tax Administration, Federal Department. of Finance; Cantonal Government</w:t>
            </w:r>
          </w:p>
        </w:tc>
      </w:tr>
      <w:tr w:rsidR="00E41646" w:rsidRPr="00AB3753" w14:paraId="5746ED93" w14:textId="77777777" w:rsidTr="005243EC">
        <w:trPr>
          <w:trHeight w:val="359"/>
        </w:trPr>
        <w:tc>
          <w:tcPr>
            <w:tcW w:w="945" w:type="pct"/>
            <w:shd w:val="clear" w:color="auto" w:fill="auto"/>
          </w:tcPr>
          <w:p w14:paraId="571A92CB" w14:textId="571508C7" w:rsidR="00E41646" w:rsidRPr="00AB3753" w:rsidRDefault="00E41646" w:rsidP="00E41646">
            <w:r w:rsidRPr="00AB3753">
              <w:t xml:space="preserve">Website: </w:t>
            </w:r>
          </w:p>
        </w:tc>
        <w:tc>
          <w:tcPr>
            <w:tcW w:w="4055" w:type="pct"/>
            <w:shd w:val="clear" w:color="auto" w:fill="auto"/>
          </w:tcPr>
          <w:p w14:paraId="317E59C7" w14:textId="44B71864" w:rsidR="00E41646" w:rsidRPr="00AB3753" w:rsidRDefault="00E71AC9" w:rsidP="00E41646">
            <w:hyperlink r:id="rId192" w:history="1">
              <w:r w:rsidR="005154C8">
                <w:rPr>
                  <w:rStyle w:val="Hyperlink"/>
                </w:rPr>
                <w:t>https:/</w:t>
              </w:r>
              <w:bookmarkStart w:id="70" w:name="_GoBack"/>
              <w:bookmarkEnd w:id="70"/>
              <w:r w:rsidR="005154C8">
                <w:rPr>
                  <w:rStyle w:val="Hyperlink"/>
                </w:rPr>
                <w:t>/www.efd.admin.ch</w:t>
              </w:r>
            </w:hyperlink>
            <w:r w:rsidR="005154C8" w:rsidRPr="00EA284D">
              <w:t xml:space="preserve">; </w:t>
            </w:r>
            <w:hyperlink r:id="rId193" w:history="1">
              <w:r w:rsidR="005154C8" w:rsidRPr="00931600">
                <w:rPr>
                  <w:rStyle w:val="Hyperlink"/>
                </w:rPr>
                <w:t>http://www.getax.ch/</w:t>
              </w:r>
            </w:hyperlink>
          </w:p>
        </w:tc>
      </w:tr>
      <w:tr w:rsidR="00E41646" w:rsidRPr="00AB3753" w14:paraId="152FDC41" w14:textId="77777777" w:rsidTr="00952C7E">
        <w:trPr>
          <w:trHeight w:val="826"/>
        </w:trPr>
        <w:tc>
          <w:tcPr>
            <w:tcW w:w="945" w:type="pct"/>
            <w:shd w:val="clear" w:color="auto" w:fill="auto"/>
          </w:tcPr>
          <w:p w14:paraId="16055627" w14:textId="68217643" w:rsidR="00E41646" w:rsidRPr="00AB3753" w:rsidRDefault="00E41646" w:rsidP="00E41646">
            <w:r w:rsidRPr="00AB3753">
              <w:t xml:space="preserve">Description: </w:t>
            </w:r>
          </w:p>
        </w:tc>
        <w:tc>
          <w:tcPr>
            <w:tcW w:w="4055" w:type="pct"/>
            <w:shd w:val="clear" w:color="auto" w:fill="auto"/>
          </w:tcPr>
          <w:p w14:paraId="65C6C2E6" w14:textId="79D57083" w:rsidR="00E41646" w:rsidRPr="00AB3753" w:rsidRDefault="00FB7B41" w:rsidP="00E41646">
            <w:r w:rsidRPr="00FB7B41">
              <w:t>The tax declaration is aided by a downloadable software application which facilitates completion and can be submitted online by businesses. Federal and local taxes exist. At cantonal level, the Geneva site is given above as an example.</w:t>
            </w:r>
          </w:p>
        </w:tc>
      </w:tr>
    </w:tbl>
    <w:p w14:paraId="75DAAA2D" w14:textId="77777777" w:rsidR="00A86633" w:rsidRDefault="00A86633" w:rsidP="00A86633">
      <w:pPr>
        <w:pStyle w:val="Heading2"/>
      </w:pPr>
      <w:bookmarkStart w:id="71" w:name="_Toc1475011"/>
      <w:r w:rsidRPr="001F36DA">
        <w:t>Selling in the EU</w:t>
      </w:r>
      <w:bookmarkEnd w:id="71"/>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2ED2E60A" w14:textId="77777777" w:rsidTr="00F778CF">
        <w:trPr>
          <w:trHeight w:val="94"/>
        </w:trPr>
        <w:tc>
          <w:tcPr>
            <w:tcW w:w="5000" w:type="pct"/>
            <w:gridSpan w:val="2"/>
            <w:shd w:val="clear" w:color="auto" w:fill="EFFBFF"/>
          </w:tcPr>
          <w:p w14:paraId="60BF880B" w14:textId="5C2BF412" w:rsidR="00A86633" w:rsidRPr="00AB3753" w:rsidRDefault="00A86633" w:rsidP="00A86633">
            <w:pPr>
              <w:spacing w:before="120" w:after="180"/>
              <w:jc w:val="left"/>
              <w:rPr>
                <w:color w:val="BF3F91"/>
                <w:sz w:val="22"/>
              </w:rPr>
            </w:pPr>
            <w:r w:rsidRPr="006B3DFB">
              <w:rPr>
                <w:color w:val="00B0F0"/>
                <w:sz w:val="22"/>
              </w:rPr>
              <w:t xml:space="preserve">Public </w:t>
            </w:r>
            <w:r w:rsidR="008F1107">
              <w:rPr>
                <w:color w:val="00B0F0"/>
                <w:sz w:val="22"/>
              </w:rPr>
              <w:t>c</w:t>
            </w:r>
            <w:r w:rsidRPr="006B3DFB">
              <w:rPr>
                <w:color w:val="00B0F0"/>
                <w:sz w:val="22"/>
              </w:rPr>
              <w:t>ontracts</w:t>
            </w:r>
          </w:p>
        </w:tc>
      </w:tr>
      <w:tr w:rsidR="00A86633" w:rsidRPr="00AB3753" w14:paraId="1EA5A486" w14:textId="77777777" w:rsidTr="00A86633">
        <w:trPr>
          <w:trHeight w:val="198"/>
        </w:trPr>
        <w:tc>
          <w:tcPr>
            <w:tcW w:w="5000" w:type="pct"/>
            <w:gridSpan w:val="2"/>
            <w:shd w:val="clear" w:color="auto" w:fill="auto"/>
          </w:tcPr>
          <w:p w14:paraId="6BCFD184" w14:textId="468EFF22" w:rsidR="00A86633" w:rsidRPr="00FE0D03" w:rsidRDefault="00435FD6" w:rsidP="00A86633">
            <w:pPr>
              <w:rPr>
                <w:b/>
              </w:rPr>
            </w:pPr>
            <w:r w:rsidRPr="00435FD6">
              <w:rPr>
                <w:b/>
              </w:rPr>
              <w:t>Public procurement</w:t>
            </w:r>
          </w:p>
        </w:tc>
      </w:tr>
      <w:tr w:rsidR="00A86633" w:rsidRPr="00292830" w14:paraId="2701E242" w14:textId="77777777" w:rsidTr="00A86633">
        <w:trPr>
          <w:trHeight w:val="198"/>
        </w:trPr>
        <w:tc>
          <w:tcPr>
            <w:tcW w:w="956" w:type="pct"/>
            <w:shd w:val="clear" w:color="auto" w:fill="auto"/>
          </w:tcPr>
          <w:p w14:paraId="53A56DFD" w14:textId="77777777" w:rsidR="00A86633" w:rsidRPr="00AB3753" w:rsidRDefault="00A86633" w:rsidP="00A86633">
            <w:r w:rsidRPr="00AB3753">
              <w:t>Responsibility:</w:t>
            </w:r>
          </w:p>
        </w:tc>
        <w:tc>
          <w:tcPr>
            <w:tcW w:w="4044" w:type="pct"/>
            <w:shd w:val="clear" w:color="auto" w:fill="auto"/>
          </w:tcPr>
          <w:p w14:paraId="0C795D6D" w14:textId="5C376962" w:rsidR="00A86633" w:rsidRPr="00292830" w:rsidRDefault="00282E41" w:rsidP="00A86633">
            <w:r w:rsidRPr="00282E41">
              <w:t>Federal Department of Finance, Federal Procurement Commission</w:t>
            </w:r>
          </w:p>
        </w:tc>
      </w:tr>
      <w:tr w:rsidR="00A86633" w:rsidRPr="00AB3753" w14:paraId="5761D9C5" w14:textId="77777777" w:rsidTr="00A86633">
        <w:trPr>
          <w:trHeight w:val="37"/>
        </w:trPr>
        <w:tc>
          <w:tcPr>
            <w:tcW w:w="956" w:type="pct"/>
            <w:shd w:val="clear" w:color="auto" w:fill="auto"/>
          </w:tcPr>
          <w:p w14:paraId="0E51D8A5" w14:textId="77777777" w:rsidR="00A86633" w:rsidRPr="00AB3753" w:rsidRDefault="00A86633" w:rsidP="00A86633">
            <w:r w:rsidRPr="00AB3753">
              <w:t xml:space="preserve">Website: </w:t>
            </w:r>
          </w:p>
        </w:tc>
        <w:tc>
          <w:tcPr>
            <w:tcW w:w="4044" w:type="pct"/>
            <w:shd w:val="clear" w:color="auto" w:fill="auto"/>
          </w:tcPr>
          <w:p w14:paraId="74F0DD2C" w14:textId="0D8B62ED" w:rsidR="00A86633" w:rsidRPr="00AB3753" w:rsidRDefault="00E71AC9" w:rsidP="00A86633">
            <w:hyperlink r:id="rId194" w:history="1">
              <w:r w:rsidR="00911717" w:rsidRPr="00931600">
                <w:rPr>
                  <w:rStyle w:val="Hyperlink"/>
                </w:rPr>
                <w:t>http://www.bbl.admin.ch/</w:t>
              </w:r>
            </w:hyperlink>
            <w:r w:rsidR="00911717" w:rsidRPr="00EA284D">
              <w:t>;</w:t>
            </w:r>
            <w:r w:rsidR="00911717">
              <w:t xml:space="preserve"> </w:t>
            </w:r>
            <w:hyperlink r:id="rId195" w:history="1">
              <w:r w:rsidR="00911717" w:rsidRPr="003A2500">
                <w:rPr>
                  <w:rStyle w:val="Hyperlink"/>
                </w:rPr>
                <w:t>https://www.simap.ch/</w:t>
              </w:r>
            </w:hyperlink>
          </w:p>
        </w:tc>
      </w:tr>
      <w:tr w:rsidR="00A86633" w:rsidRPr="00AB3753" w14:paraId="17111D77" w14:textId="77777777" w:rsidTr="00A86633">
        <w:trPr>
          <w:trHeight w:val="311"/>
        </w:trPr>
        <w:tc>
          <w:tcPr>
            <w:tcW w:w="956" w:type="pct"/>
            <w:shd w:val="clear" w:color="auto" w:fill="auto"/>
          </w:tcPr>
          <w:p w14:paraId="5FEC2CE9" w14:textId="77777777" w:rsidR="00A86633" w:rsidRPr="00AB3753" w:rsidRDefault="00A86633" w:rsidP="00A86633">
            <w:r w:rsidRPr="00AB3753">
              <w:t xml:space="preserve">Description: </w:t>
            </w:r>
          </w:p>
        </w:tc>
        <w:tc>
          <w:tcPr>
            <w:tcW w:w="4044" w:type="pct"/>
            <w:shd w:val="clear" w:color="auto" w:fill="auto"/>
          </w:tcPr>
          <w:p w14:paraId="0283D864" w14:textId="5891688D" w:rsidR="00A86633" w:rsidRPr="00AB3753" w:rsidRDefault="00983574" w:rsidP="00A86633">
            <w:r w:rsidRPr="00983574">
              <w:t xml:space="preserve">Case handling, </w:t>
            </w:r>
            <w:r w:rsidR="0094613E">
              <w:t xml:space="preserve">and the </w:t>
            </w:r>
            <w:r w:rsidRPr="00983574">
              <w:t>decision and delivery of a standard procedure to tender</w:t>
            </w:r>
            <w:r w:rsidR="0094613E">
              <w:t>,</w:t>
            </w:r>
            <w:r w:rsidRPr="00983574">
              <w:t xml:space="preserve"> can be </w:t>
            </w:r>
            <w:r w:rsidR="0094613E">
              <w:t>completed</w:t>
            </w:r>
            <w:r w:rsidR="0094613E" w:rsidRPr="00983574">
              <w:t xml:space="preserve"> </w:t>
            </w:r>
            <w:r w:rsidRPr="00983574">
              <w:t>via the web. No other formal procedure is necessary for the applicant through “paperwork”. A Competence Centre is also available for assistance. Furthermore, simap.ch is a platform to facilitate public eProcurement which is shared by the federal government, cantons and communes. It offers a simple procedure for public contract-awarding authorities to post their tenders and, if need be, any relevant tender documents</w:t>
            </w:r>
          </w:p>
        </w:tc>
      </w:tr>
      <w:tr w:rsidR="00A86633" w:rsidRPr="00AB3753" w14:paraId="1AE133E1" w14:textId="77777777" w:rsidTr="00F778CF">
        <w:trPr>
          <w:trHeight w:val="94"/>
        </w:trPr>
        <w:tc>
          <w:tcPr>
            <w:tcW w:w="5000" w:type="pct"/>
            <w:gridSpan w:val="2"/>
            <w:shd w:val="clear" w:color="auto" w:fill="EFFBFF"/>
          </w:tcPr>
          <w:p w14:paraId="38D69364" w14:textId="1E99CF1C" w:rsidR="00A86633" w:rsidRPr="00AB3753" w:rsidRDefault="00A86633" w:rsidP="00A86633">
            <w:pPr>
              <w:spacing w:before="120" w:after="180"/>
              <w:jc w:val="left"/>
              <w:rPr>
                <w:color w:val="BF3F91"/>
                <w:sz w:val="22"/>
              </w:rPr>
            </w:pPr>
            <w:r w:rsidRPr="006B3DFB">
              <w:rPr>
                <w:color w:val="00B0F0"/>
                <w:sz w:val="22"/>
              </w:rPr>
              <w:t xml:space="preserve">Selling </w:t>
            </w:r>
            <w:r w:rsidR="008F1107">
              <w:rPr>
                <w:color w:val="00B0F0"/>
                <w:sz w:val="22"/>
              </w:rPr>
              <w:t>g</w:t>
            </w:r>
            <w:r w:rsidRPr="006B3DFB">
              <w:rPr>
                <w:color w:val="00B0F0"/>
                <w:sz w:val="22"/>
              </w:rPr>
              <w:t xml:space="preserve">oods and </w:t>
            </w:r>
            <w:r w:rsidR="008F1107">
              <w:rPr>
                <w:color w:val="00B0F0"/>
                <w:sz w:val="22"/>
              </w:rPr>
              <w:t>s</w:t>
            </w:r>
            <w:r w:rsidRPr="006B3DFB">
              <w:rPr>
                <w:color w:val="00B0F0"/>
                <w:sz w:val="22"/>
              </w:rPr>
              <w:t>ervices</w:t>
            </w:r>
          </w:p>
        </w:tc>
      </w:tr>
      <w:tr w:rsidR="00A86633" w:rsidRPr="00AB3753" w14:paraId="4AD00831" w14:textId="77777777" w:rsidTr="00A86633">
        <w:trPr>
          <w:trHeight w:val="198"/>
        </w:trPr>
        <w:tc>
          <w:tcPr>
            <w:tcW w:w="5000" w:type="pct"/>
            <w:gridSpan w:val="2"/>
            <w:shd w:val="clear" w:color="auto" w:fill="auto"/>
          </w:tcPr>
          <w:p w14:paraId="4C8FFC54" w14:textId="2D7A7B3E" w:rsidR="00A86633" w:rsidRPr="009E5713" w:rsidRDefault="00DE000F" w:rsidP="00A86633">
            <w:pPr>
              <w:rPr>
                <w:b/>
              </w:rPr>
            </w:pPr>
            <w:r w:rsidRPr="00DE000F">
              <w:rPr>
                <w:b/>
              </w:rPr>
              <w:t>Customs declarations (</w:t>
            </w:r>
            <w:proofErr w:type="spellStart"/>
            <w:r w:rsidRPr="00DE000F">
              <w:rPr>
                <w:b/>
              </w:rPr>
              <w:t>eCustoms</w:t>
            </w:r>
            <w:proofErr w:type="spellEnd"/>
            <w:r w:rsidRPr="00DE000F">
              <w:rPr>
                <w:b/>
              </w:rPr>
              <w:t>)</w:t>
            </w:r>
          </w:p>
        </w:tc>
      </w:tr>
      <w:tr w:rsidR="00A86633" w:rsidRPr="009A15D2" w14:paraId="157EC16B" w14:textId="77777777" w:rsidTr="00A86633">
        <w:trPr>
          <w:trHeight w:val="198"/>
        </w:trPr>
        <w:tc>
          <w:tcPr>
            <w:tcW w:w="956" w:type="pct"/>
            <w:shd w:val="clear" w:color="auto" w:fill="auto"/>
          </w:tcPr>
          <w:p w14:paraId="29D72C4C" w14:textId="77777777" w:rsidR="00A86633" w:rsidRPr="00AB3753" w:rsidRDefault="00A86633" w:rsidP="00A86633">
            <w:r w:rsidRPr="00AB3753">
              <w:t>Responsibility:</w:t>
            </w:r>
          </w:p>
        </w:tc>
        <w:tc>
          <w:tcPr>
            <w:tcW w:w="4044" w:type="pct"/>
            <w:shd w:val="clear" w:color="auto" w:fill="auto"/>
          </w:tcPr>
          <w:p w14:paraId="3ECB3A0C" w14:textId="775F7339" w:rsidR="00A86633" w:rsidRPr="009A15D2" w:rsidRDefault="003D2F7D" w:rsidP="00A86633">
            <w:r w:rsidRPr="003D2F7D">
              <w:t>Swiss Federal Customs Administration</w:t>
            </w:r>
          </w:p>
        </w:tc>
      </w:tr>
      <w:tr w:rsidR="00A86633" w:rsidRPr="00AB3753" w14:paraId="0D42358A" w14:textId="77777777" w:rsidTr="00A86633">
        <w:trPr>
          <w:trHeight w:val="37"/>
        </w:trPr>
        <w:tc>
          <w:tcPr>
            <w:tcW w:w="956" w:type="pct"/>
            <w:shd w:val="clear" w:color="auto" w:fill="auto"/>
          </w:tcPr>
          <w:p w14:paraId="3ACEDE4B" w14:textId="77777777" w:rsidR="00A86633" w:rsidRPr="00AB3753" w:rsidRDefault="00A86633" w:rsidP="00A86633">
            <w:r w:rsidRPr="00AB3753">
              <w:t xml:space="preserve">Website: </w:t>
            </w:r>
          </w:p>
        </w:tc>
        <w:tc>
          <w:tcPr>
            <w:tcW w:w="4044" w:type="pct"/>
            <w:shd w:val="clear" w:color="auto" w:fill="auto"/>
          </w:tcPr>
          <w:p w14:paraId="2D32B478" w14:textId="0ACE1388" w:rsidR="00A86633" w:rsidRPr="00AB3753" w:rsidRDefault="00E71AC9" w:rsidP="00A86633">
            <w:hyperlink r:id="rId196" w:history="1">
              <w:r w:rsidR="00361D66">
                <w:rPr>
                  <w:rStyle w:val="Hyperlink"/>
                </w:rPr>
                <w:t>http://www.ezv.admin.ch</w:t>
              </w:r>
            </w:hyperlink>
          </w:p>
        </w:tc>
      </w:tr>
      <w:tr w:rsidR="00A86633" w:rsidRPr="00AB3753" w14:paraId="3453C83A" w14:textId="77777777" w:rsidTr="00A86633">
        <w:trPr>
          <w:trHeight w:val="311"/>
        </w:trPr>
        <w:tc>
          <w:tcPr>
            <w:tcW w:w="956" w:type="pct"/>
            <w:shd w:val="clear" w:color="auto" w:fill="auto"/>
          </w:tcPr>
          <w:p w14:paraId="400CAFB9" w14:textId="77777777" w:rsidR="00A86633" w:rsidRPr="00AB3753" w:rsidRDefault="00A86633" w:rsidP="00A86633">
            <w:r w:rsidRPr="00AB3753">
              <w:t xml:space="preserve">Description: </w:t>
            </w:r>
          </w:p>
        </w:tc>
        <w:tc>
          <w:tcPr>
            <w:tcW w:w="4044" w:type="pct"/>
            <w:shd w:val="clear" w:color="auto" w:fill="auto"/>
          </w:tcPr>
          <w:p w14:paraId="41BE15B6" w14:textId="6338B021" w:rsidR="00A86633" w:rsidRPr="00AB3753" w:rsidRDefault="00D97DAF" w:rsidP="00A86633">
            <w:r w:rsidRPr="00D97DAF">
              <w:t>The service provider offers the possibility of an electronic intake with an official electronic form to declare customs, under the Swiss Customs' Model 90 System (M90). The Federal Customs Administration has diverse form-based and IT-based solutions for the import, transit, and export of goods.</w:t>
            </w:r>
          </w:p>
        </w:tc>
      </w:tr>
    </w:tbl>
    <w:p w14:paraId="4342D3BD" w14:textId="77777777" w:rsidR="00A86633" w:rsidRDefault="00A86633" w:rsidP="00A86633">
      <w:pPr>
        <w:pStyle w:val="Heading2"/>
      </w:pPr>
      <w:bookmarkStart w:id="72" w:name="_Toc1475012"/>
      <w:r w:rsidRPr="001F36DA">
        <w:lastRenderedPageBreak/>
        <w:t>Human Resources</w:t>
      </w:r>
      <w:bookmarkEnd w:id="7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200D846C" w14:textId="77777777" w:rsidTr="00993791">
        <w:trPr>
          <w:trHeight w:val="94"/>
        </w:trPr>
        <w:tc>
          <w:tcPr>
            <w:tcW w:w="5000" w:type="pct"/>
            <w:gridSpan w:val="2"/>
            <w:shd w:val="clear" w:color="auto" w:fill="EFFBFF"/>
          </w:tcPr>
          <w:p w14:paraId="64E0D30D" w14:textId="773F5116" w:rsidR="00A86633" w:rsidRPr="00AB3753" w:rsidRDefault="00A86633" w:rsidP="00A86633">
            <w:pPr>
              <w:spacing w:before="120" w:after="180"/>
              <w:jc w:val="left"/>
              <w:rPr>
                <w:color w:val="BF3F91"/>
                <w:sz w:val="22"/>
              </w:rPr>
            </w:pPr>
            <w:r w:rsidRPr="006B3DFB">
              <w:rPr>
                <w:color w:val="00B0F0"/>
                <w:sz w:val="22"/>
              </w:rPr>
              <w:t xml:space="preserve">Social </w:t>
            </w:r>
            <w:r w:rsidR="008F1107">
              <w:rPr>
                <w:color w:val="00B0F0"/>
                <w:sz w:val="22"/>
              </w:rPr>
              <w:t>s</w:t>
            </w:r>
            <w:r w:rsidRPr="006B3DFB">
              <w:rPr>
                <w:color w:val="00B0F0"/>
                <w:sz w:val="22"/>
              </w:rPr>
              <w:t>ecurity and</w:t>
            </w:r>
            <w:r w:rsidR="00D741C8">
              <w:rPr>
                <w:color w:val="00B0F0"/>
                <w:sz w:val="22"/>
              </w:rPr>
              <w:t xml:space="preserve"> </w:t>
            </w:r>
            <w:r w:rsidR="008F1107">
              <w:rPr>
                <w:color w:val="00B0F0"/>
                <w:sz w:val="22"/>
              </w:rPr>
              <w:t>h</w:t>
            </w:r>
            <w:r w:rsidRPr="006B3DFB">
              <w:rPr>
                <w:color w:val="00B0F0"/>
                <w:sz w:val="22"/>
              </w:rPr>
              <w:t>ealth</w:t>
            </w:r>
          </w:p>
        </w:tc>
      </w:tr>
      <w:tr w:rsidR="00A86633" w:rsidRPr="00AB3753" w14:paraId="6308AA55" w14:textId="77777777" w:rsidTr="00A86633">
        <w:trPr>
          <w:trHeight w:val="198"/>
        </w:trPr>
        <w:tc>
          <w:tcPr>
            <w:tcW w:w="5000" w:type="pct"/>
            <w:gridSpan w:val="2"/>
            <w:shd w:val="clear" w:color="auto" w:fill="auto"/>
          </w:tcPr>
          <w:p w14:paraId="419DEFE3" w14:textId="329707C7" w:rsidR="00A86633" w:rsidRPr="00AF2757" w:rsidRDefault="003B60C8" w:rsidP="00A86633">
            <w:pPr>
              <w:rPr>
                <w:b/>
              </w:rPr>
            </w:pPr>
            <w:r w:rsidRPr="003B60C8">
              <w:rPr>
                <w:b/>
              </w:rPr>
              <w:t>Accidents insurance</w:t>
            </w:r>
          </w:p>
        </w:tc>
      </w:tr>
      <w:tr w:rsidR="00A86633" w:rsidRPr="00974151" w14:paraId="286E7F45" w14:textId="77777777" w:rsidTr="00A86633">
        <w:trPr>
          <w:trHeight w:val="198"/>
        </w:trPr>
        <w:tc>
          <w:tcPr>
            <w:tcW w:w="956" w:type="pct"/>
            <w:shd w:val="clear" w:color="auto" w:fill="auto"/>
          </w:tcPr>
          <w:p w14:paraId="5E7B7B09" w14:textId="77777777" w:rsidR="00A86633" w:rsidRPr="00AB3753" w:rsidRDefault="00A86633" w:rsidP="00A86633">
            <w:r w:rsidRPr="00AB3753">
              <w:t>Responsibility:</w:t>
            </w:r>
          </w:p>
        </w:tc>
        <w:tc>
          <w:tcPr>
            <w:tcW w:w="4044" w:type="pct"/>
            <w:shd w:val="clear" w:color="auto" w:fill="auto"/>
          </w:tcPr>
          <w:p w14:paraId="422BE149" w14:textId="1AFFA6FB" w:rsidR="00A86633" w:rsidRPr="00974151" w:rsidRDefault="00BA7CBF" w:rsidP="00A86633">
            <w:r w:rsidRPr="00BA7CBF">
              <w:t>Several cantons</w:t>
            </w:r>
          </w:p>
        </w:tc>
      </w:tr>
      <w:tr w:rsidR="00A86633" w:rsidRPr="00AB3753" w14:paraId="76B7EA7F" w14:textId="77777777" w:rsidTr="00A86633">
        <w:trPr>
          <w:trHeight w:val="37"/>
        </w:trPr>
        <w:tc>
          <w:tcPr>
            <w:tcW w:w="956" w:type="pct"/>
            <w:shd w:val="clear" w:color="auto" w:fill="auto"/>
          </w:tcPr>
          <w:p w14:paraId="32153410" w14:textId="77777777" w:rsidR="00A86633" w:rsidRPr="00AB3753" w:rsidRDefault="00A86633" w:rsidP="00A86633">
            <w:r w:rsidRPr="00AB3753">
              <w:t xml:space="preserve">Website: </w:t>
            </w:r>
          </w:p>
        </w:tc>
        <w:tc>
          <w:tcPr>
            <w:tcW w:w="4044" w:type="pct"/>
            <w:shd w:val="clear" w:color="auto" w:fill="auto"/>
          </w:tcPr>
          <w:p w14:paraId="727B13EA" w14:textId="29FA63AD" w:rsidR="00A86633" w:rsidRPr="00AB3753" w:rsidRDefault="00E8776F" w:rsidP="00A86633">
            <w:r w:rsidRPr="00E8776F">
              <w:t xml:space="preserve">Several services </w:t>
            </w:r>
            <w:hyperlink r:id="rId197" w:history="1">
              <w:r w:rsidR="006631E4" w:rsidRPr="00BA2CAF">
                <w:rPr>
                  <w:rStyle w:val="Hyperlink"/>
                </w:rPr>
                <w:t>https://www.ch.ch/en/accident-insurance-who-covered/</w:t>
              </w:r>
            </w:hyperlink>
          </w:p>
        </w:tc>
      </w:tr>
      <w:tr w:rsidR="00A86633" w:rsidRPr="00AB3753" w14:paraId="22A6CF6C" w14:textId="77777777" w:rsidTr="00A86633">
        <w:trPr>
          <w:trHeight w:val="311"/>
        </w:trPr>
        <w:tc>
          <w:tcPr>
            <w:tcW w:w="956" w:type="pct"/>
            <w:shd w:val="clear" w:color="auto" w:fill="auto"/>
          </w:tcPr>
          <w:p w14:paraId="08ABF8F6" w14:textId="77777777" w:rsidR="00A86633" w:rsidRPr="00AB3753" w:rsidRDefault="00A86633" w:rsidP="00A86633">
            <w:r w:rsidRPr="00AB3753">
              <w:t xml:space="preserve">Description: </w:t>
            </w:r>
          </w:p>
        </w:tc>
        <w:tc>
          <w:tcPr>
            <w:tcW w:w="4044" w:type="pct"/>
            <w:shd w:val="clear" w:color="auto" w:fill="auto"/>
          </w:tcPr>
          <w:p w14:paraId="487A9B5B" w14:textId="2C52E666" w:rsidR="00A86633" w:rsidRPr="00AB3753" w:rsidRDefault="006631E4" w:rsidP="00A86633">
            <w:r w:rsidRPr="006631E4">
              <w:t>Accident insurance for employees. All businesses are significantly relieved of effort with the possibility of electronic transmission of their payroll data to the competent authorities.</w:t>
            </w:r>
          </w:p>
        </w:tc>
      </w:tr>
      <w:tr w:rsidR="000957BE" w:rsidRPr="00AF2757" w14:paraId="5D40818F" w14:textId="77777777" w:rsidTr="000866F6">
        <w:trPr>
          <w:trHeight w:val="198"/>
        </w:trPr>
        <w:tc>
          <w:tcPr>
            <w:tcW w:w="5000" w:type="pct"/>
            <w:gridSpan w:val="2"/>
            <w:shd w:val="clear" w:color="auto" w:fill="auto"/>
          </w:tcPr>
          <w:p w14:paraId="3A8A0DCF" w14:textId="5F773C4E" w:rsidR="000957BE" w:rsidRPr="00AF2757" w:rsidRDefault="005E0458" w:rsidP="000866F6">
            <w:pPr>
              <w:rPr>
                <w:b/>
              </w:rPr>
            </w:pPr>
            <w:r w:rsidRPr="005E0458">
              <w:rPr>
                <w:b/>
              </w:rPr>
              <w:t>Social contributions for employees</w:t>
            </w:r>
          </w:p>
        </w:tc>
      </w:tr>
      <w:tr w:rsidR="000957BE" w:rsidRPr="00974151" w14:paraId="0A0806F8" w14:textId="77777777" w:rsidTr="000866F6">
        <w:trPr>
          <w:trHeight w:val="198"/>
        </w:trPr>
        <w:tc>
          <w:tcPr>
            <w:tcW w:w="956" w:type="pct"/>
            <w:shd w:val="clear" w:color="auto" w:fill="auto"/>
          </w:tcPr>
          <w:p w14:paraId="0EB7301B" w14:textId="77777777" w:rsidR="000957BE" w:rsidRPr="00AB3753" w:rsidRDefault="000957BE" w:rsidP="000866F6">
            <w:r w:rsidRPr="00AB3753">
              <w:t>Responsibility:</w:t>
            </w:r>
          </w:p>
        </w:tc>
        <w:tc>
          <w:tcPr>
            <w:tcW w:w="4044" w:type="pct"/>
            <w:shd w:val="clear" w:color="auto" w:fill="auto"/>
          </w:tcPr>
          <w:p w14:paraId="24BD3787" w14:textId="611DE632" w:rsidR="000957BE" w:rsidRPr="00974151" w:rsidRDefault="000678F9" w:rsidP="000866F6">
            <w:r w:rsidRPr="000678F9">
              <w:t>Federal Social Insurance Office</w:t>
            </w:r>
          </w:p>
        </w:tc>
      </w:tr>
      <w:tr w:rsidR="000957BE" w:rsidRPr="00AB3753" w14:paraId="7B8AD308" w14:textId="77777777" w:rsidTr="000866F6">
        <w:trPr>
          <w:trHeight w:val="37"/>
        </w:trPr>
        <w:tc>
          <w:tcPr>
            <w:tcW w:w="956" w:type="pct"/>
            <w:shd w:val="clear" w:color="auto" w:fill="auto"/>
          </w:tcPr>
          <w:p w14:paraId="71001229" w14:textId="77777777" w:rsidR="000957BE" w:rsidRPr="00AB3753" w:rsidRDefault="000957BE" w:rsidP="000866F6">
            <w:r w:rsidRPr="00AB3753">
              <w:t xml:space="preserve">Website: </w:t>
            </w:r>
          </w:p>
        </w:tc>
        <w:tc>
          <w:tcPr>
            <w:tcW w:w="4044" w:type="pct"/>
            <w:shd w:val="clear" w:color="auto" w:fill="auto"/>
          </w:tcPr>
          <w:p w14:paraId="19BAB051" w14:textId="77777777" w:rsidR="000957BE" w:rsidRDefault="00E71AC9" w:rsidP="000866F6">
            <w:pPr>
              <w:rPr>
                <w:rStyle w:val="Hyperlink"/>
              </w:rPr>
            </w:pPr>
            <w:hyperlink r:id="rId198" w:history="1">
              <w:r w:rsidR="00B76F0F" w:rsidRPr="003A2500">
                <w:rPr>
                  <w:rStyle w:val="Hyperlink"/>
                </w:rPr>
                <w:t>https://www.bsv.admin.ch/bsv/de/home.html</w:t>
              </w:r>
            </w:hyperlink>
          </w:p>
          <w:p w14:paraId="2AC5A655" w14:textId="603FAB76" w:rsidR="008E1956" w:rsidRPr="00014F08" w:rsidRDefault="00E71AC9" w:rsidP="000866F6">
            <w:hyperlink r:id="rId199" w:anchor="/en/social-insurances" w:history="1">
              <w:r w:rsidR="008E1956" w:rsidRPr="00FC0DAF">
                <w:rPr>
                  <w:rStyle w:val="Hyperlink"/>
                </w:rPr>
                <w:t>https://www.easygov.swiss/easygov/#/en/social-insurances</w:t>
              </w:r>
            </w:hyperlink>
          </w:p>
        </w:tc>
      </w:tr>
      <w:tr w:rsidR="000957BE" w:rsidRPr="00AB3753" w14:paraId="5BE74315" w14:textId="77777777" w:rsidTr="000866F6">
        <w:trPr>
          <w:trHeight w:val="311"/>
        </w:trPr>
        <w:tc>
          <w:tcPr>
            <w:tcW w:w="956" w:type="pct"/>
            <w:shd w:val="clear" w:color="auto" w:fill="auto"/>
          </w:tcPr>
          <w:p w14:paraId="17CED70A" w14:textId="77777777" w:rsidR="000957BE" w:rsidRPr="00AB3753" w:rsidRDefault="000957BE" w:rsidP="000866F6">
            <w:r w:rsidRPr="00AB3753">
              <w:t xml:space="preserve">Description: </w:t>
            </w:r>
          </w:p>
        </w:tc>
        <w:tc>
          <w:tcPr>
            <w:tcW w:w="4044" w:type="pct"/>
            <w:shd w:val="clear" w:color="auto" w:fill="auto"/>
          </w:tcPr>
          <w:p w14:paraId="751C5B4B" w14:textId="25E1DF19" w:rsidR="000957BE" w:rsidRPr="00AB3753" w:rsidRDefault="00310371" w:rsidP="000866F6">
            <w:r w:rsidRPr="00310371">
              <w:t>The service provides forms which can be downloaded, completed and submitted on paper but not online.</w:t>
            </w:r>
          </w:p>
        </w:tc>
      </w:tr>
      <w:tr w:rsidR="00A86633" w:rsidRPr="00AB3753" w14:paraId="369DE98A" w14:textId="77777777" w:rsidTr="00993791">
        <w:trPr>
          <w:trHeight w:val="94"/>
        </w:trPr>
        <w:tc>
          <w:tcPr>
            <w:tcW w:w="5000" w:type="pct"/>
            <w:gridSpan w:val="2"/>
            <w:shd w:val="clear" w:color="auto" w:fill="EFFBFF"/>
          </w:tcPr>
          <w:p w14:paraId="3DD1D9D1" w14:textId="29332BD7" w:rsidR="00A86633" w:rsidRPr="00AB3753" w:rsidRDefault="00A86633" w:rsidP="00A86633">
            <w:pPr>
              <w:spacing w:before="120" w:after="180"/>
              <w:jc w:val="left"/>
              <w:rPr>
                <w:color w:val="BF3F91"/>
                <w:sz w:val="22"/>
              </w:rPr>
            </w:pPr>
            <w:r w:rsidRPr="006B3DFB">
              <w:rPr>
                <w:color w:val="00B0F0"/>
                <w:sz w:val="22"/>
              </w:rPr>
              <w:t xml:space="preserve">Equal </w:t>
            </w:r>
            <w:r w:rsidR="008F1107">
              <w:rPr>
                <w:color w:val="00B0F0"/>
                <w:sz w:val="22"/>
              </w:rPr>
              <w:t>t</w:t>
            </w:r>
            <w:r w:rsidRPr="006B3DFB">
              <w:rPr>
                <w:color w:val="00B0F0"/>
                <w:sz w:val="22"/>
              </w:rPr>
              <w:t xml:space="preserve">reatment and </w:t>
            </w:r>
            <w:r w:rsidR="008F1107">
              <w:rPr>
                <w:color w:val="00B0F0"/>
                <w:sz w:val="22"/>
              </w:rPr>
              <w:t>q</w:t>
            </w:r>
            <w:r w:rsidRPr="006B3DFB">
              <w:rPr>
                <w:color w:val="00B0F0"/>
                <w:sz w:val="22"/>
              </w:rPr>
              <w:t>ualification</w:t>
            </w:r>
          </w:p>
        </w:tc>
      </w:tr>
      <w:tr w:rsidR="00A86633" w:rsidRPr="00AB3753" w14:paraId="3B6BA0A9" w14:textId="77777777" w:rsidTr="00A86633">
        <w:trPr>
          <w:trHeight w:val="198"/>
        </w:trPr>
        <w:tc>
          <w:tcPr>
            <w:tcW w:w="5000" w:type="pct"/>
            <w:gridSpan w:val="2"/>
            <w:shd w:val="clear" w:color="auto" w:fill="auto"/>
          </w:tcPr>
          <w:p w14:paraId="631518F7" w14:textId="30282E98" w:rsidR="00A86633" w:rsidRPr="00AB3753" w:rsidRDefault="00376F4C" w:rsidP="00A86633">
            <w:r w:rsidRPr="00376F4C">
              <w:rPr>
                <w:b/>
              </w:rPr>
              <w:t>Work permits</w:t>
            </w:r>
          </w:p>
        </w:tc>
      </w:tr>
      <w:tr w:rsidR="00A86633" w:rsidRPr="00AB3753" w14:paraId="13959577" w14:textId="77777777" w:rsidTr="00A86633">
        <w:trPr>
          <w:trHeight w:val="198"/>
        </w:trPr>
        <w:tc>
          <w:tcPr>
            <w:tcW w:w="956" w:type="pct"/>
            <w:shd w:val="clear" w:color="auto" w:fill="auto"/>
          </w:tcPr>
          <w:p w14:paraId="2AFF4093" w14:textId="77777777" w:rsidR="00A86633" w:rsidRPr="00AB3753" w:rsidRDefault="00A86633" w:rsidP="00A86633">
            <w:r w:rsidRPr="00AB3753">
              <w:t>Responsibility:</w:t>
            </w:r>
          </w:p>
        </w:tc>
        <w:tc>
          <w:tcPr>
            <w:tcW w:w="4044" w:type="pct"/>
            <w:shd w:val="clear" w:color="auto" w:fill="auto"/>
          </w:tcPr>
          <w:p w14:paraId="1D5CFE54" w14:textId="201ACCB2" w:rsidR="00A86633" w:rsidRPr="00AB3753" w:rsidRDefault="0004565E" w:rsidP="00A86633">
            <w:pPr>
              <w:rPr>
                <w:lang w:val="fr-FR"/>
              </w:rPr>
            </w:pPr>
            <w:proofErr w:type="spellStart"/>
            <w:r w:rsidRPr="0004565E">
              <w:rPr>
                <w:lang w:val="fr-FR"/>
              </w:rPr>
              <w:t>Several</w:t>
            </w:r>
            <w:proofErr w:type="spellEnd"/>
            <w:r w:rsidRPr="0004565E">
              <w:rPr>
                <w:lang w:val="fr-FR"/>
              </w:rPr>
              <w:t xml:space="preserve"> cantons</w:t>
            </w:r>
          </w:p>
        </w:tc>
      </w:tr>
      <w:tr w:rsidR="00A86633" w:rsidRPr="00AB3753" w14:paraId="17B45A84" w14:textId="77777777" w:rsidTr="00A86633">
        <w:trPr>
          <w:trHeight w:val="37"/>
        </w:trPr>
        <w:tc>
          <w:tcPr>
            <w:tcW w:w="956" w:type="pct"/>
            <w:shd w:val="clear" w:color="auto" w:fill="auto"/>
          </w:tcPr>
          <w:p w14:paraId="6C93AB81" w14:textId="77777777" w:rsidR="00A86633" w:rsidRPr="00AB3753" w:rsidRDefault="00A86633" w:rsidP="00A86633">
            <w:r w:rsidRPr="00AB3753">
              <w:t xml:space="preserve">Website: </w:t>
            </w:r>
          </w:p>
        </w:tc>
        <w:tc>
          <w:tcPr>
            <w:tcW w:w="4044" w:type="pct"/>
            <w:shd w:val="clear" w:color="auto" w:fill="auto"/>
          </w:tcPr>
          <w:p w14:paraId="7E426E92" w14:textId="77777777" w:rsidR="00A41EA2" w:rsidRDefault="00E71AC9" w:rsidP="00EC4E1F">
            <w:pPr>
              <w:pStyle w:val="tabletext"/>
            </w:pPr>
            <w:hyperlink r:id="rId200" w:history="1">
              <w:r w:rsidR="00A41EA2" w:rsidRPr="003A2500">
                <w:rPr>
                  <w:rStyle w:val="Hyperlink"/>
                </w:rPr>
                <w:t>https://www.sem.admin.ch/sem/en/home/themen/fza_schweiz-eu-efta/eu-efta_buerger_schweiz.html</w:t>
              </w:r>
            </w:hyperlink>
            <w:r w:rsidR="00A41EA2">
              <w:t>;</w:t>
            </w:r>
          </w:p>
          <w:p w14:paraId="5598D2D2" w14:textId="77777777" w:rsidR="00A41EA2" w:rsidRDefault="00E71AC9" w:rsidP="008C69B6">
            <w:pPr>
              <w:pStyle w:val="tabletext"/>
            </w:pPr>
            <w:hyperlink r:id="rId201" w:history="1">
              <w:r w:rsidR="00A41EA2" w:rsidRPr="003A2500">
                <w:rPr>
                  <w:rStyle w:val="Hyperlink"/>
                </w:rPr>
                <w:t>https://www.sem.admin.ch/sem/en/home/themen/arbeit/nicht-eu_efta-angehoerige.html</w:t>
              </w:r>
            </w:hyperlink>
            <w:r w:rsidR="00A41EA2">
              <w:t>;</w:t>
            </w:r>
            <w:r w:rsidR="00A41EA2" w:rsidRPr="0094158A" w:rsidDel="00A850A8">
              <w:t xml:space="preserve"> </w:t>
            </w:r>
          </w:p>
          <w:p w14:paraId="78275352" w14:textId="62DC9ED3" w:rsidR="00A86633" w:rsidRPr="00AB3753" w:rsidRDefault="00E71AC9" w:rsidP="00A41EA2">
            <w:hyperlink r:id="rId202" w:history="1">
              <w:r w:rsidR="00A41EA2" w:rsidRPr="003A2500">
                <w:rPr>
                  <w:rStyle w:val="Hyperlink"/>
                </w:rPr>
                <w:t>https://www.sem.admin.ch/sem/en/home/themen/fza_schweiz-eu-efta/meldeverfahren.html</w:t>
              </w:r>
            </w:hyperlink>
            <w:r w:rsidR="00A41EA2">
              <w:rPr>
                <w:color w:val="auto"/>
              </w:rPr>
              <w:t xml:space="preserve"> </w:t>
            </w:r>
            <w:r w:rsidR="00A41EA2" w:rsidRPr="003D7B8D" w:rsidDel="00A850A8">
              <w:rPr>
                <w:color w:val="auto"/>
              </w:rPr>
              <w:t xml:space="preserve"> </w:t>
            </w:r>
          </w:p>
        </w:tc>
      </w:tr>
      <w:tr w:rsidR="00A86633" w:rsidRPr="00AB3753" w14:paraId="5F2C4DC5" w14:textId="77777777" w:rsidTr="00A86633">
        <w:trPr>
          <w:trHeight w:val="311"/>
        </w:trPr>
        <w:tc>
          <w:tcPr>
            <w:tcW w:w="956" w:type="pct"/>
            <w:shd w:val="clear" w:color="auto" w:fill="auto"/>
          </w:tcPr>
          <w:p w14:paraId="7D0138D1" w14:textId="77777777" w:rsidR="00A86633" w:rsidRPr="00AB3753" w:rsidRDefault="00A86633" w:rsidP="00A86633">
            <w:r w:rsidRPr="00AB3753">
              <w:t xml:space="preserve">Description: </w:t>
            </w:r>
          </w:p>
        </w:tc>
        <w:tc>
          <w:tcPr>
            <w:tcW w:w="4044" w:type="pct"/>
            <w:shd w:val="clear" w:color="auto" w:fill="auto"/>
          </w:tcPr>
          <w:p w14:paraId="32ED92FA" w14:textId="76140BDE" w:rsidR="00A86633" w:rsidRPr="00AB3753" w:rsidRDefault="00766726" w:rsidP="00A86633">
            <w:r w:rsidRPr="00766726">
              <w:t>Companies can request/apply for approval to work in the field (</w:t>
            </w:r>
            <w:proofErr w:type="gramStart"/>
            <w:r w:rsidRPr="00766726">
              <w:t>in particular to</w:t>
            </w:r>
            <w:proofErr w:type="gramEnd"/>
            <w:r w:rsidRPr="00766726">
              <w:t xml:space="preserve"> working time, reduced working time, profession and foreigners) electronically. Status of request, and the decisions itself are provided by the authorities to enterprises electronically.</w:t>
            </w:r>
          </w:p>
        </w:tc>
      </w:tr>
    </w:tbl>
    <w:p w14:paraId="6F290B8D" w14:textId="77777777" w:rsidR="00A86633" w:rsidRDefault="00A86633" w:rsidP="00A86633">
      <w:pPr>
        <w:pStyle w:val="Heading2"/>
      </w:pPr>
      <w:bookmarkStart w:id="73" w:name="_Toc1475013"/>
      <w:r w:rsidRPr="001F36DA">
        <w:t>Product requirements</w:t>
      </w:r>
      <w:bookmarkEnd w:id="7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13807100" w14:textId="77777777" w:rsidTr="00993791">
        <w:trPr>
          <w:trHeight w:val="94"/>
        </w:trPr>
        <w:tc>
          <w:tcPr>
            <w:tcW w:w="5000" w:type="pct"/>
            <w:gridSpan w:val="2"/>
            <w:shd w:val="clear" w:color="auto" w:fill="EFFBFF"/>
          </w:tcPr>
          <w:p w14:paraId="6A672EEF" w14:textId="63FE7BC1" w:rsidR="00A86633" w:rsidRPr="006B3DFB" w:rsidRDefault="00A86633" w:rsidP="00A86633">
            <w:pPr>
              <w:spacing w:before="120" w:after="180"/>
              <w:jc w:val="left"/>
              <w:rPr>
                <w:color w:val="00B0F0"/>
                <w:sz w:val="22"/>
              </w:rPr>
            </w:pPr>
            <w:r w:rsidRPr="006B3DFB">
              <w:rPr>
                <w:color w:val="00B0F0"/>
                <w:sz w:val="22"/>
              </w:rPr>
              <w:t xml:space="preserve">Energy </w:t>
            </w:r>
            <w:r w:rsidR="008F1107">
              <w:rPr>
                <w:color w:val="00B0F0"/>
                <w:sz w:val="22"/>
              </w:rPr>
              <w:t>l</w:t>
            </w:r>
            <w:r w:rsidRPr="006B3DFB">
              <w:rPr>
                <w:color w:val="00B0F0"/>
                <w:sz w:val="22"/>
              </w:rPr>
              <w:t xml:space="preserve">abels, </w:t>
            </w:r>
            <w:r w:rsidR="008F1107">
              <w:rPr>
                <w:color w:val="00B0F0"/>
                <w:sz w:val="22"/>
              </w:rPr>
              <w:t>e</w:t>
            </w:r>
            <w:r w:rsidRPr="006B3DFB">
              <w:rPr>
                <w:color w:val="00B0F0"/>
                <w:sz w:val="22"/>
              </w:rPr>
              <w:t>co-</w:t>
            </w:r>
            <w:r w:rsidR="008F1107">
              <w:rPr>
                <w:color w:val="00B0F0"/>
                <w:sz w:val="22"/>
              </w:rPr>
              <w:t>d</w:t>
            </w:r>
            <w:r w:rsidRPr="006B3DFB">
              <w:rPr>
                <w:color w:val="00B0F0"/>
                <w:sz w:val="22"/>
              </w:rPr>
              <w:t xml:space="preserve">esign </w:t>
            </w:r>
            <w:r w:rsidR="008F1107">
              <w:rPr>
                <w:color w:val="00B0F0"/>
                <w:sz w:val="22"/>
              </w:rPr>
              <w:t>r</w:t>
            </w:r>
            <w:r w:rsidRPr="006B3DFB">
              <w:rPr>
                <w:color w:val="00B0F0"/>
                <w:sz w:val="22"/>
              </w:rPr>
              <w:t xml:space="preserve">equirements, EU </w:t>
            </w:r>
            <w:r w:rsidR="008F1107">
              <w:rPr>
                <w:color w:val="00B0F0"/>
                <w:sz w:val="22"/>
              </w:rPr>
              <w:t>e</w:t>
            </w:r>
            <w:r w:rsidRPr="006B3DFB">
              <w:rPr>
                <w:color w:val="00B0F0"/>
                <w:sz w:val="22"/>
              </w:rPr>
              <w:t>co</w:t>
            </w:r>
            <w:r w:rsidR="008F1107">
              <w:rPr>
                <w:color w:val="00B0F0"/>
                <w:sz w:val="22"/>
              </w:rPr>
              <w:t>-</w:t>
            </w:r>
            <w:r w:rsidRPr="006B3DFB">
              <w:rPr>
                <w:color w:val="00B0F0"/>
                <w:sz w:val="22"/>
              </w:rPr>
              <w:t>label</w:t>
            </w:r>
          </w:p>
        </w:tc>
      </w:tr>
      <w:tr w:rsidR="00A86633" w:rsidRPr="00AB3753" w14:paraId="45CA2084" w14:textId="77777777" w:rsidTr="00A86633">
        <w:trPr>
          <w:trHeight w:val="198"/>
        </w:trPr>
        <w:tc>
          <w:tcPr>
            <w:tcW w:w="5000" w:type="pct"/>
            <w:gridSpan w:val="2"/>
            <w:shd w:val="clear" w:color="auto" w:fill="auto"/>
          </w:tcPr>
          <w:p w14:paraId="417BCF3D" w14:textId="6E106E2B" w:rsidR="00A86633" w:rsidRPr="00AB3753" w:rsidRDefault="00964D3A" w:rsidP="00A86633">
            <w:r w:rsidRPr="00964D3A">
              <w:rPr>
                <w:b/>
              </w:rPr>
              <w:t>Environment-related permits (incl. reporting)</w:t>
            </w:r>
          </w:p>
        </w:tc>
      </w:tr>
      <w:tr w:rsidR="00A86633" w:rsidRPr="0001619B" w14:paraId="36D34411" w14:textId="77777777" w:rsidTr="00A86633">
        <w:trPr>
          <w:trHeight w:val="198"/>
        </w:trPr>
        <w:tc>
          <w:tcPr>
            <w:tcW w:w="956" w:type="pct"/>
            <w:shd w:val="clear" w:color="auto" w:fill="auto"/>
          </w:tcPr>
          <w:p w14:paraId="764E3B1F" w14:textId="77777777" w:rsidR="00A86633" w:rsidRPr="00AB3753" w:rsidRDefault="00A86633" w:rsidP="00A86633">
            <w:r w:rsidRPr="00AB3753">
              <w:t>Responsibility:</w:t>
            </w:r>
          </w:p>
        </w:tc>
        <w:tc>
          <w:tcPr>
            <w:tcW w:w="4044" w:type="pct"/>
            <w:shd w:val="clear" w:color="auto" w:fill="auto"/>
          </w:tcPr>
          <w:p w14:paraId="323F05EE" w14:textId="587EDEBF" w:rsidR="00A86633" w:rsidRPr="0001619B" w:rsidRDefault="008648D6" w:rsidP="00A86633">
            <w:r w:rsidRPr="008648D6">
              <w:t>Federal Department of the Environment, Transport, Energy and Communications</w:t>
            </w:r>
          </w:p>
        </w:tc>
      </w:tr>
      <w:tr w:rsidR="00A86633" w:rsidRPr="00AB3753" w14:paraId="76D8FF77" w14:textId="77777777" w:rsidTr="00A86633">
        <w:trPr>
          <w:trHeight w:val="37"/>
        </w:trPr>
        <w:tc>
          <w:tcPr>
            <w:tcW w:w="956" w:type="pct"/>
            <w:shd w:val="clear" w:color="auto" w:fill="auto"/>
          </w:tcPr>
          <w:p w14:paraId="61E71A63" w14:textId="77777777" w:rsidR="00A86633" w:rsidRPr="00AB3753" w:rsidRDefault="00A86633" w:rsidP="00A86633">
            <w:r w:rsidRPr="00AB3753">
              <w:t xml:space="preserve">Website: </w:t>
            </w:r>
          </w:p>
        </w:tc>
        <w:tc>
          <w:tcPr>
            <w:tcW w:w="4044" w:type="pct"/>
            <w:shd w:val="clear" w:color="auto" w:fill="auto"/>
          </w:tcPr>
          <w:p w14:paraId="79EC3C7A" w14:textId="2FADDAA9" w:rsidR="00626698" w:rsidRPr="00AB3753" w:rsidRDefault="00E71AC9" w:rsidP="00A86633">
            <w:hyperlink r:id="rId203" w:history="1">
              <w:r w:rsidR="00626698" w:rsidRPr="00BA2CAF">
                <w:rPr>
                  <w:rStyle w:val="Hyperlink"/>
                </w:rPr>
                <w:t>https://www.uvek.admin.ch</w:t>
              </w:r>
            </w:hyperlink>
          </w:p>
        </w:tc>
      </w:tr>
      <w:tr w:rsidR="00A86633" w:rsidRPr="00AB3753" w14:paraId="30B0FCF8" w14:textId="77777777" w:rsidTr="00A86633">
        <w:trPr>
          <w:trHeight w:val="311"/>
        </w:trPr>
        <w:tc>
          <w:tcPr>
            <w:tcW w:w="956" w:type="pct"/>
            <w:shd w:val="clear" w:color="auto" w:fill="auto"/>
          </w:tcPr>
          <w:p w14:paraId="7DCD6ED7" w14:textId="77777777" w:rsidR="00A86633" w:rsidRPr="00AB3753" w:rsidRDefault="00A86633" w:rsidP="00A86633">
            <w:r w:rsidRPr="00AB3753">
              <w:t xml:space="preserve">Description: </w:t>
            </w:r>
          </w:p>
        </w:tc>
        <w:tc>
          <w:tcPr>
            <w:tcW w:w="4044" w:type="pct"/>
            <w:shd w:val="clear" w:color="auto" w:fill="auto"/>
          </w:tcPr>
          <w:p w14:paraId="4D221CA0" w14:textId="6029CB3E" w:rsidR="00A86633" w:rsidRPr="00AB3753" w:rsidRDefault="008D21EF" w:rsidP="00A86633">
            <w:r w:rsidRPr="008D21EF">
              <w:t>The site offers the possibility to download the paper form to obtain an environment-related permit in a non-electronic way. Applications are handled locally at canton and municipality levels.</w:t>
            </w:r>
          </w:p>
        </w:tc>
      </w:tr>
    </w:tbl>
    <w:p w14:paraId="4E19DC6A" w14:textId="77777777" w:rsidR="00A86633" w:rsidRDefault="00A86633" w:rsidP="00A86633">
      <w:pPr>
        <w:pStyle w:val="Heading2"/>
      </w:pPr>
      <w:bookmarkStart w:id="74" w:name="_Toc1475014"/>
      <w:r w:rsidRPr="001F36DA">
        <w:lastRenderedPageBreak/>
        <w:t>Finance and funding</w:t>
      </w:r>
      <w:bookmarkEnd w:id="7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86633" w:rsidRPr="00AB3753" w14:paraId="477F60BE" w14:textId="77777777" w:rsidTr="00993791">
        <w:trPr>
          <w:trHeight w:val="94"/>
        </w:trPr>
        <w:tc>
          <w:tcPr>
            <w:tcW w:w="5000" w:type="pct"/>
            <w:gridSpan w:val="2"/>
            <w:shd w:val="clear" w:color="auto" w:fill="EFFBFF"/>
          </w:tcPr>
          <w:p w14:paraId="5129B130" w14:textId="77777777" w:rsidR="00A86633" w:rsidRPr="00AB3753" w:rsidRDefault="00A86633" w:rsidP="00993791">
            <w:pPr>
              <w:pStyle w:val="Subtitle"/>
            </w:pPr>
            <w:r>
              <w:t>Accounting</w:t>
            </w:r>
          </w:p>
        </w:tc>
      </w:tr>
      <w:tr w:rsidR="00A86633" w:rsidRPr="00AB3753" w14:paraId="6A0B0543" w14:textId="77777777" w:rsidTr="00A86633">
        <w:trPr>
          <w:trHeight w:val="198"/>
        </w:trPr>
        <w:tc>
          <w:tcPr>
            <w:tcW w:w="5000" w:type="pct"/>
            <w:gridSpan w:val="2"/>
            <w:shd w:val="clear" w:color="auto" w:fill="auto"/>
          </w:tcPr>
          <w:p w14:paraId="7CAF3ED9" w14:textId="7E43A6D6" w:rsidR="00A86633" w:rsidRPr="00166297" w:rsidRDefault="00566F6E" w:rsidP="00166297">
            <w:pPr>
              <w:rPr>
                <w:b/>
              </w:rPr>
            </w:pPr>
            <w:r w:rsidRPr="00566F6E">
              <w:rPr>
                <w:b/>
                <w:bCs/>
              </w:rPr>
              <w:t>Submission of data to statistical offices</w:t>
            </w:r>
          </w:p>
        </w:tc>
      </w:tr>
      <w:tr w:rsidR="00A86633" w:rsidRPr="0072329F" w14:paraId="6C072EF1" w14:textId="77777777" w:rsidTr="00A86633">
        <w:trPr>
          <w:trHeight w:val="198"/>
        </w:trPr>
        <w:tc>
          <w:tcPr>
            <w:tcW w:w="956" w:type="pct"/>
            <w:shd w:val="clear" w:color="auto" w:fill="auto"/>
          </w:tcPr>
          <w:p w14:paraId="43D5D40D" w14:textId="77777777" w:rsidR="00A86633" w:rsidRPr="00AB3753" w:rsidRDefault="00A86633" w:rsidP="00A86633">
            <w:r w:rsidRPr="00AB3753">
              <w:t>Responsibility:</w:t>
            </w:r>
          </w:p>
        </w:tc>
        <w:tc>
          <w:tcPr>
            <w:tcW w:w="4044" w:type="pct"/>
            <w:shd w:val="clear" w:color="auto" w:fill="auto"/>
          </w:tcPr>
          <w:p w14:paraId="7D34C219" w14:textId="3A4E3614" w:rsidR="00A86633" w:rsidRPr="0072329F" w:rsidRDefault="00E5020F" w:rsidP="00A86633">
            <w:r w:rsidRPr="00E5020F">
              <w:t>Swiss Federal Statistical Office</w:t>
            </w:r>
          </w:p>
        </w:tc>
      </w:tr>
      <w:tr w:rsidR="00A86633" w:rsidRPr="00AB3753" w14:paraId="61636FCE" w14:textId="77777777" w:rsidTr="00A86633">
        <w:trPr>
          <w:trHeight w:val="37"/>
        </w:trPr>
        <w:tc>
          <w:tcPr>
            <w:tcW w:w="956" w:type="pct"/>
            <w:shd w:val="clear" w:color="auto" w:fill="auto"/>
          </w:tcPr>
          <w:p w14:paraId="6AA0C91C" w14:textId="77777777" w:rsidR="00A86633" w:rsidRPr="00AB3753" w:rsidRDefault="00A86633" w:rsidP="00A86633">
            <w:r w:rsidRPr="00AB3753">
              <w:t xml:space="preserve">Website: </w:t>
            </w:r>
          </w:p>
        </w:tc>
        <w:tc>
          <w:tcPr>
            <w:tcW w:w="4044" w:type="pct"/>
            <w:shd w:val="clear" w:color="auto" w:fill="auto"/>
          </w:tcPr>
          <w:p w14:paraId="3550373A" w14:textId="799C45BD" w:rsidR="004A25A0" w:rsidRPr="00AB3753" w:rsidRDefault="00E71AC9" w:rsidP="00A86633">
            <w:hyperlink r:id="rId204" w:history="1">
              <w:r w:rsidR="004A25A0" w:rsidRPr="00BA2CAF">
                <w:rPr>
                  <w:rStyle w:val="Hyperlink"/>
                </w:rPr>
                <w:t>https://www.bfs.admin.ch/bfs/de/home.html</w:t>
              </w:r>
            </w:hyperlink>
          </w:p>
        </w:tc>
      </w:tr>
      <w:tr w:rsidR="00A86633" w:rsidRPr="00AB3753" w14:paraId="7BD77555" w14:textId="77777777" w:rsidTr="00A86633">
        <w:trPr>
          <w:trHeight w:val="311"/>
        </w:trPr>
        <w:tc>
          <w:tcPr>
            <w:tcW w:w="956" w:type="pct"/>
            <w:shd w:val="clear" w:color="auto" w:fill="auto"/>
          </w:tcPr>
          <w:p w14:paraId="3EC51378" w14:textId="77777777" w:rsidR="00A86633" w:rsidRPr="00AB3753" w:rsidRDefault="00A86633" w:rsidP="00A86633">
            <w:r w:rsidRPr="00AB3753">
              <w:t xml:space="preserve">Description: </w:t>
            </w:r>
          </w:p>
        </w:tc>
        <w:tc>
          <w:tcPr>
            <w:tcW w:w="4044" w:type="pct"/>
            <w:shd w:val="clear" w:color="auto" w:fill="auto"/>
          </w:tcPr>
          <w:p w14:paraId="2988B012" w14:textId="4C11DC75" w:rsidR="00A86633" w:rsidRPr="00AB3753" w:rsidRDefault="00CC3E5E" w:rsidP="00A86633">
            <w:r w:rsidRPr="00CC3E5E">
              <w:t xml:space="preserve">Enterprises </w:t>
            </w:r>
            <w:proofErr w:type="gramStart"/>
            <w:r w:rsidRPr="00CC3E5E">
              <w:t>are able to</w:t>
            </w:r>
            <w:proofErr w:type="gramEnd"/>
            <w:r w:rsidRPr="00CC3E5E">
              <w:t xml:space="preserve"> submit statistical data online.</w:t>
            </w:r>
          </w:p>
        </w:tc>
      </w:tr>
    </w:tbl>
    <w:p w14:paraId="2ABE7302" w14:textId="01C9A5E8" w:rsidR="00A86633" w:rsidRPr="00DE7566" w:rsidRDefault="00A86633" w:rsidP="00A86633">
      <w:pPr>
        <w:pStyle w:val="Heading2"/>
      </w:pPr>
    </w:p>
    <w:p w14:paraId="5A0AA665" w14:textId="77777777" w:rsidR="00A86633" w:rsidRPr="00585763" w:rsidRDefault="00A86633" w:rsidP="00A86633">
      <w:pPr>
        <w:pStyle w:val="BodyText"/>
      </w:pPr>
    </w:p>
    <w:p w14:paraId="38E3C21B" w14:textId="1D69F2CF" w:rsidR="002F4A39" w:rsidRPr="00DE7566" w:rsidRDefault="002F4A39" w:rsidP="00993791"/>
    <w:p w14:paraId="42516CE2" w14:textId="77777777" w:rsidR="00E24AC4" w:rsidRDefault="00E24AC4" w:rsidP="00585763">
      <w:pPr>
        <w:pStyle w:val="BodyText"/>
        <w:sectPr w:rsidR="00E24AC4" w:rsidSect="000E0F64">
          <w:headerReference w:type="even" r:id="rId205"/>
          <w:headerReference w:type="default" r:id="rId206"/>
          <w:footerReference w:type="even" r:id="rId207"/>
          <w:footerReference w:type="default" r:id="rId208"/>
          <w:headerReference w:type="first" r:id="rId209"/>
          <w:footerReference w:type="first" r:id="rId210"/>
          <w:pgSz w:w="11906" w:h="16838" w:code="9"/>
          <w:pgMar w:top="1702" w:right="1418" w:bottom="1418" w:left="1701" w:header="0" w:footer="385" w:gutter="0"/>
          <w:cols w:space="708"/>
          <w:titlePg/>
          <w:docGrid w:linePitch="360"/>
        </w:sectPr>
      </w:pPr>
    </w:p>
    <w:p w14:paraId="06CA3741"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D2179C3"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6D1F7D9"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F4FBBB3"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0D46755"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0EC318F"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F2B473B"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D1C1426"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01DA39A" w14:textId="77777777" w:rsidR="00211ACD"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3768429" w14:textId="593DBA37" w:rsidR="00211ACD" w:rsidRPr="005411F2" w:rsidRDefault="00211ACD" w:rsidP="00211A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5411F2">
        <w:rPr>
          <w:rFonts w:ascii="EC Square Sans Cond Pro" w:hAnsi="EC Square Sans Cond Pro" w:cs="EC Square Sans Pro Medium"/>
          <w:color w:val="002060"/>
          <w:sz w:val="36"/>
          <w:szCs w:val="36"/>
          <w:lang w:eastAsia="fr-BE"/>
        </w:rPr>
        <w:t>The Digital Government Factsheets</w:t>
      </w:r>
    </w:p>
    <w:p w14:paraId="04B8F62F" w14:textId="77777777" w:rsidR="00211ACD" w:rsidRPr="008009DA" w:rsidRDefault="00211ACD" w:rsidP="00211ACD">
      <w:pPr>
        <w:rPr>
          <w:rFonts w:ascii="EC Square Sans Cond Pro" w:hAnsi="EC Square Sans Cond Pro" w:cs="EC Square Sans Pro"/>
          <w:lang w:eastAsia="fr-BE"/>
        </w:rPr>
      </w:pPr>
      <w:r w:rsidRPr="008009DA">
        <w:rPr>
          <w:rFonts w:ascii="EC Square Sans Cond Pro" w:hAnsi="EC Square Sans Cond Pro" w:cs="EC Square Sans Pro"/>
          <w:lang w:eastAsia="fr-BE"/>
        </w:rPr>
        <w:t xml:space="preserve">The factsheets present an overview of the state and progress of </w:t>
      </w:r>
      <w:r>
        <w:rPr>
          <w:rFonts w:ascii="EC Square Sans Cond Pro" w:hAnsi="EC Square Sans Cond Pro" w:cs="EC Square Sans Pro"/>
          <w:lang w:eastAsia="fr-BE"/>
        </w:rPr>
        <w:t>Digital Government</w:t>
      </w:r>
      <w:r w:rsidRPr="008009DA">
        <w:rPr>
          <w:rFonts w:ascii="EC Square Sans Cond Pro" w:hAnsi="EC Square Sans Cond Pro" w:cs="EC Square Sans Pro"/>
          <w:lang w:eastAsia="fr-BE"/>
        </w:rPr>
        <w:t xml:space="preserve"> European countries.</w:t>
      </w:r>
    </w:p>
    <w:p w14:paraId="46C92205" w14:textId="53B454B0" w:rsidR="00211ACD" w:rsidRPr="008009DA" w:rsidRDefault="00211ACD" w:rsidP="00211ACD">
      <w:pPr>
        <w:rPr>
          <w:rFonts w:ascii="EC Square Sans Cond Pro" w:hAnsi="EC Square Sans Cond Pro" w:cs="EC Square Sans Pro"/>
          <w:lang w:eastAsia="fr-BE"/>
        </w:rPr>
      </w:pPr>
      <w:r>
        <w:rPr>
          <w:rFonts w:ascii="EC Square Sans Cond Pro" w:hAnsi="EC Square Sans Cond Pro" w:cs="EC Square Sans Pro"/>
          <w:lang w:eastAsia="fr-BE"/>
        </w:rPr>
        <w:t xml:space="preserve">There are published on the </w:t>
      </w:r>
      <w:proofErr w:type="spellStart"/>
      <w:r w:rsidRPr="008009DA">
        <w:rPr>
          <w:rFonts w:ascii="EC Square Sans Cond Pro" w:hAnsi="EC Square Sans Cond Pro" w:cs="EC Square Sans Pro"/>
          <w:lang w:eastAsia="fr-BE"/>
        </w:rPr>
        <w:t>Joinup</w:t>
      </w:r>
      <w:proofErr w:type="spellEnd"/>
      <w:r>
        <w:rPr>
          <w:rFonts w:ascii="EC Square Sans Cond Pro" w:hAnsi="EC Square Sans Cond Pro" w:cs="EC Square Sans Pro"/>
          <w:lang w:eastAsia="fr-BE"/>
        </w:rPr>
        <w:t xml:space="preserve"> platform, which</w:t>
      </w:r>
      <w:r w:rsidRPr="008009DA">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Technology (DG CONNECT).</w:t>
      </w:r>
      <w:r>
        <w:rPr>
          <w:rFonts w:ascii="EC Square Sans Cond Pro" w:hAnsi="EC Square Sans Cond Pro" w:cs="EC Square Sans Pro"/>
          <w:lang w:eastAsia="fr-BE"/>
        </w:rPr>
        <w:t xml:space="preserve"> This factsheet received valuable contribution from</w:t>
      </w:r>
      <w:r w:rsidR="00BB6053">
        <w:rPr>
          <w:rFonts w:ascii="EC Square Sans Cond Pro" w:hAnsi="EC Square Sans Cond Pro" w:cs="EC Square Sans Pro"/>
          <w:lang w:eastAsia="fr-BE"/>
        </w:rPr>
        <w:t xml:space="preserve"> </w:t>
      </w:r>
      <w:proofErr w:type="spellStart"/>
      <w:r w:rsidR="00BB6053">
        <w:rPr>
          <w:rFonts w:ascii="EC Square Sans Cond Pro" w:hAnsi="EC Square Sans Cond Pro" w:cs="EC Square Sans Pro"/>
          <w:lang w:eastAsia="fr-BE"/>
        </w:rPr>
        <w:t>Irem</w:t>
      </w:r>
      <w:proofErr w:type="spellEnd"/>
      <w:r w:rsidR="00BB6053">
        <w:rPr>
          <w:rFonts w:ascii="EC Square Sans Cond Pro" w:hAnsi="EC Square Sans Cond Pro" w:cs="EC Square Sans Pro"/>
          <w:lang w:eastAsia="fr-BE"/>
        </w:rPr>
        <w:t xml:space="preserve"> </w:t>
      </w:r>
      <w:proofErr w:type="spellStart"/>
      <w:r w:rsidR="00BB6053">
        <w:rPr>
          <w:rFonts w:ascii="EC Square Sans Cond Pro" w:hAnsi="EC Square Sans Cond Pro" w:cs="EC Square Sans Pro"/>
          <w:lang w:eastAsia="fr-BE"/>
        </w:rPr>
        <w:t>Kaynarca</w:t>
      </w:r>
      <w:proofErr w:type="spellEnd"/>
      <w:r w:rsidR="00BB6053">
        <w:rPr>
          <w:rFonts w:ascii="EC Square Sans Cond Pro" w:hAnsi="EC Square Sans Cond Pro" w:cs="EC Square Sans Pro"/>
          <w:lang w:eastAsia="fr-BE"/>
        </w:rPr>
        <w:t xml:space="preserve">, </w:t>
      </w:r>
      <w:r w:rsidR="00F925EB">
        <w:rPr>
          <w:rFonts w:ascii="EC Square Sans Cond Pro" w:hAnsi="EC Square Sans Cond Pro" w:cs="EC Square Sans Pro"/>
          <w:lang w:eastAsia="fr-BE"/>
        </w:rPr>
        <w:t>Programme Office eGovernment Switzerland.</w:t>
      </w:r>
    </w:p>
    <w:p w14:paraId="2D2AF575" w14:textId="77777777" w:rsidR="00211ACD" w:rsidRDefault="00211ACD" w:rsidP="00211ACD">
      <w:pPr>
        <w:autoSpaceDE w:val="0"/>
        <w:autoSpaceDN w:val="0"/>
        <w:adjustRightInd w:val="0"/>
        <w:rPr>
          <w:rFonts w:ascii="EC Square Sans Cond Pro" w:hAnsi="EC Square Sans Cond Pro" w:cs="EC Square Sans Pro"/>
          <w:lang w:eastAsia="fr-BE"/>
        </w:rPr>
      </w:pPr>
    </w:p>
    <w:p w14:paraId="64174299" w14:textId="77777777" w:rsidR="00211ACD" w:rsidRPr="00303C0C" w:rsidRDefault="00E71AC9" w:rsidP="00211ACD">
      <w:pPr>
        <w:jc w:val="left"/>
        <w:rPr>
          <w:rFonts w:ascii="Calibri" w:hAnsi="Calibri"/>
          <w:i/>
          <w:iCs/>
          <w:color w:val="auto"/>
          <w:lang w:eastAsia="en-US"/>
        </w:rPr>
      </w:pPr>
      <w:r>
        <w:pict w14:anchorId="5B35A574">
          <v:shape id="Picture 2" o:spid="_x0000_s1055" type="#_x0000_t75" href="https://lu.wavestone.com/en/" style="position:absolute;margin-left:-.15pt;margin-top:-.75pt;width:17.75pt;height:16.7pt;z-index:-251658228;visibility:visible;mso-wrap-style:square;mso-wrap-distance-left:9pt;mso-wrap-distance-top:0;mso-wrap-distance-right:9pt;mso-wrap-distance-bottom:0;mso-position-horizontal-relative:margin;mso-position-vertical-relative:text;mso-width-relative:margin;mso-height-relative:margin" o:bwmode="grayScale" wrapcoords="6253 0 3411 1200 -568 7200 -568 11400 3411 19200 7389 20400 13642 20400 17621 19200 21600 11400 21600 7800 18189 2400 14779 0 6253 0" o:button="t">
            <v:fill o:detectmouseclick="t"/>
            <v:imagedata r:id="rId211" o:title="W + WAVESTONE–RGB" cropleft="8809f" cropright="8459f"/>
            <w10:wrap anchorx="margin"/>
          </v:shape>
        </w:pict>
      </w:r>
      <w:r w:rsidR="00211ACD">
        <w:rPr>
          <w:rFonts w:ascii="Calibri" w:hAnsi="Calibri"/>
          <w:i/>
          <w:iCs/>
          <w:color w:val="auto"/>
          <w:lang w:eastAsia="en-US"/>
        </w:rPr>
        <w:t xml:space="preserve">          </w:t>
      </w:r>
      <w:r w:rsidR="00211ACD" w:rsidRPr="00D46A7E">
        <w:rPr>
          <w:rFonts w:ascii="Calibri" w:hAnsi="Calibri"/>
          <w:i/>
          <w:iCs/>
          <w:color w:val="auto"/>
          <w:lang w:eastAsia="en-US"/>
        </w:rPr>
        <w:t xml:space="preserve">The </w:t>
      </w:r>
      <w:r w:rsidR="00211ACD">
        <w:rPr>
          <w:rFonts w:ascii="Calibri" w:hAnsi="Calibri"/>
          <w:i/>
          <w:iCs/>
          <w:color w:val="auto"/>
          <w:lang w:eastAsia="en-US"/>
        </w:rPr>
        <w:t>Digital Government Factsheets</w:t>
      </w:r>
      <w:r w:rsidR="00211ACD" w:rsidRPr="00D46A7E">
        <w:rPr>
          <w:rFonts w:ascii="Calibri" w:hAnsi="Calibri"/>
          <w:i/>
          <w:iCs/>
          <w:color w:val="auto"/>
          <w:lang w:eastAsia="en-US"/>
        </w:rPr>
        <w:t xml:space="preserve"> </w:t>
      </w:r>
      <w:r w:rsidR="00211ACD">
        <w:rPr>
          <w:rFonts w:ascii="Calibri" w:hAnsi="Calibri"/>
          <w:i/>
          <w:iCs/>
          <w:color w:val="auto"/>
          <w:lang w:eastAsia="en-US"/>
        </w:rPr>
        <w:t>are</w:t>
      </w:r>
      <w:r w:rsidR="00211ACD" w:rsidRPr="00D46A7E">
        <w:rPr>
          <w:rFonts w:ascii="Calibri" w:hAnsi="Calibri"/>
          <w:i/>
          <w:iCs/>
          <w:color w:val="auto"/>
          <w:lang w:eastAsia="en-US"/>
        </w:rPr>
        <w:t xml:space="preserve"> prepared for the European Commission by </w:t>
      </w:r>
      <w:hyperlink r:id="rId212" w:history="1">
        <w:r w:rsidR="00211ACD" w:rsidRPr="00B95F8A">
          <w:rPr>
            <w:rStyle w:val="Hyperlink"/>
            <w:rFonts w:ascii="Calibri" w:hAnsi="Calibri"/>
            <w:i/>
            <w:iCs/>
            <w:lang w:eastAsia="en-US"/>
          </w:rPr>
          <w:t>Wavestone</w:t>
        </w:r>
      </w:hyperlink>
    </w:p>
    <w:p w14:paraId="6B62D127" w14:textId="77777777" w:rsidR="00211ACD" w:rsidRPr="00040BDF" w:rsidRDefault="00211ACD" w:rsidP="00211ACD">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An action supported by ISA² </w:t>
      </w:r>
    </w:p>
    <w:p w14:paraId="48FEC2BF" w14:textId="77777777" w:rsidR="00211ACD" w:rsidRPr="008F0ECB" w:rsidRDefault="00E71AC9" w:rsidP="00211ACD">
      <w:pPr>
        <w:autoSpaceDE w:val="0"/>
        <w:autoSpaceDN w:val="0"/>
        <w:adjustRightInd w:val="0"/>
        <w:spacing w:before="40" w:line="181" w:lineRule="atLeast"/>
        <w:jc w:val="left"/>
        <w:rPr>
          <w:rFonts w:ascii="EC Square Sans Cond Pro" w:hAnsi="EC Square Sans Cond Pro" w:cs="EC Square Sans Pro"/>
          <w:lang w:eastAsia="fr-BE"/>
        </w:rPr>
      </w:pPr>
      <w:hyperlink r:id="rId213" w:history="1">
        <w:r w:rsidR="00211ACD" w:rsidRPr="00A068C1">
          <w:rPr>
            <w:rStyle w:val="Hyperlink"/>
            <w:rFonts w:ascii="EC Square Sans Cond Pro" w:hAnsi="EC Square Sans Cond Pro" w:cs="EC Square Sans Pro"/>
            <w:lang w:eastAsia="fr-BE"/>
          </w:rPr>
          <w:t>ISA²</w:t>
        </w:r>
      </w:hyperlink>
      <w:r w:rsidR="00211ACD" w:rsidRPr="008F0ECB">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708203B5" w14:textId="77777777" w:rsidR="00211ACD" w:rsidRPr="008F0ECB" w:rsidRDefault="00211ACD" w:rsidP="00211ACD">
      <w:pPr>
        <w:autoSpaceDE w:val="0"/>
        <w:autoSpaceDN w:val="0"/>
        <w:adjustRightInd w:val="0"/>
        <w:spacing w:before="40" w:line="181" w:lineRule="atLeast"/>
        <w:jc w:val="left"/>
        <w:rPr>
          <w:rFonts w:ascii="EC Square Sans Cond Pro" w:hAnsi="EC Square Sans Cond Pro" w:cs="EC Square Sans Pro"/>
          <w:lang w:eastAsia="fr-BE"/>
        </w:rPr>
      </w:pPr>
      <w:r w:rsidRPr="008F0ECB">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8F0ECB">
        <w:rPr>
          <w:rFonts w:ascii="EC Square Sans Cond Pro" w:hAnsi="EC Square Sans Cond Pro" w:cs="EC Square Sans Pro"/>
          <w:lang w:eastAsia="fr-BE"/>
        </w:rPr>
        <w:br/>
      </w:r>
      <w:r w:rsidRPr="00A068C1">
        <w:rPr>
          <w:rFonts w:ascii="EC Square Sans Cond Pro" w:hAnsi="EC Square Sans Cond Pro" w:cs="EC Square Sans Pro"/>
          <w:lang w:eastAsia="fr-BE"/>
        </w:rPr>
        <w:t>ISA²</w:t>
      </w:r>
      <w:r w:rsidRPr="008F0ECB">
        <w:rPr>
          <w:rFonts w:ascii="EC Square Sans Cond Pro" w:hAnsi="EC Square Sans Cond Pro" w:cs="EC Square Sans Pro"/>
          <w:lang w:eastAsia="fr-BE"/>
        </w:rPr>
        <w:t xml:space="preserve"> solu</w:t>
      </w:r>
      <w:r w:rsidRPr="00A068C1">
        <w:rPr>
          <w:rFonts w:ascii="EC Square Sans Cond Pro" w:hAnsi="EC Square Sans Cond Pro" w:cs="EC Square Sans Pro"/>
          <w:lang w:eastAsia="fr-BE"/>
        </w:rPr>
        <w:t>ti</w:t>
      </w:r>
      <w:r w:rsidRPr="008F0ECB">
        <w:rPr>
          <w:rFonts w:ascii="EC Square Sans Cond Pro" w:hAnsi="EC Square Sans Cond Pro" w:cs="EC Square Sans Pro"/>
          <w:lang w:eastAsia="fr-BE"/>
        </w:rPr>
        <w:t xml:space="preserve">ons can be used free of charge and are open source when related to IT. </w:t>
      </w:r>
    </w:p>
    <w:p w14:paraId="46D52D4A" w14:textId="77777777" w:rsidR="00211ACD" w:rsidRPr="00040BDF" w:rsidRDefault="00211ACD" w:rsidP="00211ACD">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Contact ISA² </w:t>
      </w:r>
    </w:p>
    <w:p w14:paraId="7B375781" w14:textId="77777777" w:rsidR="00211ACD" w:rsidRPr="008F0ECB" w:rsidRDefault="00E71AC9" w:rsidP="00211ACD">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214" w:history="1">
        <w:r w:rsidR="00211ACD" w:rsidRPr="00040BDF">
          <w:rPr>
            <w:rStyle w:val="Hyperlink"/>
            <w:rFonts w:ascii="EC Square Sans Cond Pro" w:hAnsi="EC Square Sans Cond Pro" w:cs="EC Square Sans Pro"/>
            <w:color w:val="002060"/>
            <w:lang w:eastAsia="fr-BE"/>
          </w:rPr>
          <w:t>isa2@ec.europa.eu</w:t>
        </w:r>
      </w:hyperlink>
      <w:r w:rsidR="00211ACD" w:rsidRPr="008F0ECB">
        <w:rPr>
          <w:rStyle w:val="Hyperlink"/>
          <w:rFonts w:ascii="EC Square Sans Cond Pro" w:hAnsi="EC Square Sans Cond Pro" w:cs="EC Square Sans Pro"/>
          <w:color w:val="5F73AF"/>
          <w:lang w:eastAsia="fr-BE"/>
        </w:rPr>
        <w:t xml:space="preserve"> </w:t>
      </w:r>
    </w:p>
    <w:p w14:paraId="1524F816" w14:textId="77777777" w:rsidR="00211ACD" w:rsidRPr="00040BDF" w:rsidRDefault="00211ACD" w:rsidP="00211ACD">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Follow us </w:t>
      </w:r>
    </w:p>
    <w:p w14:paraId="464E2029" w14:textId="77777777" w:rsidR="00211ACD" w:rsidRPr="008527F0" w:rsidRDefault="00E71AC9" w:rsidP="00211ACD">
      <w:pPr>
        <w:autoSpaceDE w:val="0"/>
        <w:autoSpaceDN w:val="0"/>
        <w:adjustRightInd w:val="0"/>
        <w:spacing w:before="40" w:line="181" w:lineRule="atLeast"/>
        <w:ind w:left="567"/>
        <w:jc w:val="left"/>
        <w:rPr>
          <w:rFonts w:ascii="EC Square Sans Cond Pro" w:hAnsi="EC Square Sans Cond Pro"/>
          <w:color w:val="5F73AF"/>
        </w:rPr>
      </w:pPr>
      <w:r>
        <w:rPr>
          <w:noProof/>
        </w:rPr>
        <w:pict w14:anchorId="34193F57">
          <v:shape id="Picture 91" o:spid="_x0000_s1054" type="#_x0000_t75" style="position:absolute;left:0;text-align:left;margin-left:.3pt;margin-top:7.7pt;width:17.75pt;height:14.4pt;z-index:-251658229;visibility:visible;mso-wrap-style:square;mso-wrap-distance-left:9pt;mso-wrap-distance-top:0;mso-wrap-distance-right:9pt;mso-wrap-distance-bottom:0;mso-position-horizontal-relative:text;mso-position-vertical-relative:text;mso-width-relative:margin;mso-height-relative:margin" wrapcoords="11127 0 655 0 -655 1600 -655 18400 0 20000 1309 20800 11782 20800 13091 20800 19636 12800 21600 2400 21600 0 11127 0">
            <v:imagedata r:id="rId215" o:title=""/>
          </v:shape>
        </w:pict>
      </w:r>
      <w:r w:rsidR="00211ACD" w:rsidRPr="008527F0">
        <w:rPr>
          <w:rStyle w:val="Hyperlink"/>
          <w:rFonts w:ascii="EC Square Sans Cond Pro" w:hAnsi="EC Square Sans Cond Pro"/>
          <w:color w:val="002060"/>
        </w:rPr>
        <w:t>@</w:t>
      </w:r>
      <w:hyperlink r:id="rId216" w:history="1">
        <w:r w:rsidR="00211ACD" w:rsidRPr="008527F0">
          <w:rPr>
            <w:rStyle w:val="Hyperlink"/>
            <w:rFonts w:ascii="EC Square Sans Cond Pro" w:hAnsi="EC Square Sans Cond Pro"/>
          </w:rPr>
          <w:t>EU_ISA2</w:t>
        </w:r>
      </w:hyperlink>
    </w:p>
    <w:p w14:paraId="3E349944" w14:textId="77777777" w:rsidR="00211ACD" w:rsidRPr="008527F0" w:rsidRDefault="00E71AC9" w:rsidP="00211ACD">
      <w:pPr>
        <w:autoSpaceDE w:val="0"/>
        <w:autoSpaceDN w:val="0"/>
        <w:adjustRightInd w:val="0"/>
        <w:spacing w:before="40" w:line="181" w:lineRule="atLeast"/>
        <w:ind w:left="567"/>
        <w:jc w:val="left"/>
        <w:rPr>
          <w:rFonts w:ascii="EC Square Sans Cond Pro" w:hAnsi="EC Square Sans Cond Pro"/>
          <w:color w:val="002060"/>
        </w:rPr>
      </w:pPr>
      <w:hyperlink r:id="rId217" w:history="1">
        <w:r w:rsidR="00211ACD" w:rsidRPr="008527F0">
          <w:rPr>
            <w:rStyle w:val="Hyperlink"/>
            <w:rFonts w:ascii="EC Square Sans Cond Pro" w:hAnsi="EC Square Sans Cond Pro"/>
            <w:color w:val="002060"/>
          </w:rPr>
          <w:t>@</w:t>
        </w:r>
        <w:proofErr w:type="spellStart"/>
        <w:r w:rsidR="00211ACD" w:rsidRPr="008527F0">
          <w:rPr>
            <w:rStyle w:val="Hyperlink"/>
            <w:rFonts w:ascii="EC Square Sans Cond Pro" w:hAnsi="EC Square Sans Cond Pro"/>
            <w:color w:val="002060"/>
          </w:rPr>
          <w:t>Joinup_eu</w:t>
        </w:r>
        <w:proofErr w:type="spellEnd"/>
      </w:hyperlink>
    </w:p>
    <w:p w14:paraId="02E88D6A" w14:textId="3CA39990" w:rsidR="00211ACD" w:rsidRPr="008527F0" w:rsidRDefault="00E71AC9" w:rsidP="00211ACD">
      <w:pPr>
        <w:autoSpaceDE w:val="0"/>
        <w:autoSpaceDN w:val="0"/>
        <w:adjustRightInd w:val="0"/>
        <w:spacing w:before="40" w:line="181" w:lineRule="atLeast"/>
        <w:ind w:left="567"/>
        <w:jc w:val="left"/>
        <w:rPr>
          <w:rFonts w:ascii="EC Square Sans Cond Pro" w:hAnsi="EC Square Sans Cond Pro"/>
          <w:color w:val="5F73AF"/>
        </w:rPr>
      </w:pPr>
      <w:r>
        <w:rPr>
          <w:noProof/>
        </w:rPr>
        <w:pict w14:anchorId="479FAB2C">
          <v:shape id="Picture 253" o:spid="_x0000_s1053" type="#_x0000_t75" style="position:absolute;left:0;text-align:left;margin-left:-.15pt;margin-top:645.05pt;width:16.3pt;height:16.05pt;z-index:-251658230;visibility:visible;mso-wrap-style:square;mso-wrap-distance-left:9pt;mso-wrap-distance-top:0;mso-wrap-distance-right:9pt;mso-wrap-distance-bottom:0;mso-position-horizontal-relative:margin;mso-position-vertical-relative:margin;mso-width-relative:margin;mso-height-relative:margin">
            <v:imagedata r:id="rId218" o:title="" cropleft="9446f" cropright="4813f"/>
            <w10:wrap anchorx="margin" anchory="margin"/>
          </v:shape>
        </w:pict>
      </w:r>
    </w:p>
    <w:p w14:paraId="2E85C877" w14:textId="26A5AB26" w:rsidR="00211ACD" w:rsidRPr="004920C5" w:rsidRDefault="00211ACD" w:rsidP="00211ACD">
      <w:pPr>
        <w:pStyle w:val="BodyText"/>
        <w:rPr>
          <w:lang w:val="fr-LU"/>
        </w:rPr>
      </w:pPr>
      <w:r w:rsidRPr="008527F0">
        <w:rPr>
          <w:rStyle w:val="Hyperlink"/>
          <w:rFonts w:ascii="EC Square Sans Cond Pro" w:hAnsi="EC Square Sans Cond Pro"/>
          <w:color w:val="002060"/>
        </w:rPr>
        <w:t xml:space="preserve">             </w:t>
      </w:r>
      <w:hyperlink r:id="rId219" w:history="1">
        <w:proofErr w:type="spellStart"/>
        <w:proofErr w:type="gramStart"/>
        <w:r w:rsidRPr="004920C5">
          <w:rPr>
            <w:rStyle w:val="Hyperlink"/>
            <w:rFonts w:ascii="EC Square Sans Cond Pro" w:hAnsi="EC Square Sans Cond Pro"/>
            <w:color w:val="002060"/>
            <w:lang w:val="fr-LU"/>
          </w:rPr>
          <w:t>isa</w:t>
        </w:r>
        <w:proofErr w:type="spellEnd"/>
        <w:proofErr w:type="gramEnd"/>
        <w:r w:rsidRPr="004920C5">
          <w:rPr>
            <w:rStyle w:val="Hyperlink"/>
            <w:rFonts w:ascii="EC Square Sans Cond Pro" w:hAnsi="EC Square Sans Cond Pro"/>
            <w:color w:val="002060"/>
            <w:lang w:val="fr-LU"/>
          </w:rPr>
          <w:t>² programme</w:t>
        </w:r>
      </w:hyperlink>
    </w:p>
    <w:p w14:paraId="149A5769" w14:textId="6F56DE28" w:rsidR="00585763" w:rsidRPr="00585763" w:rsidRDefault="00E71AC9" w:rsidP="00585763">
      <w:pPr>
        <w:pStyle w:val="BodyText"/>
      </w:pPr>
      <w:r>
        <w:rPr>
          <w:noProof/>
        </w:rPr>
        <w:pict w14:anchorId="73FEC015">
          <v:rect id="Rectangle 242" o:spid="_x0000_s1052"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relative:page;mso-position-vertical-relative:margin;mso-width-percent:0;mso-height-percent:0;mso-width-relative:margin;mso-height-relative:margin;v-text-anchor:top" fillcolor="#0070c0" stroked="f" strokeweight="1pt">
            <v:textbox>
              <w:txbxContent>
                <w:p w14:paraId="74042A0C" w14:textId="77777777" w:rsidR="00CA47B6" w:rsidRPr="00040BDF" w:rsidRDefault="00CA47B6" w:rsidP="002144A0">
                  <w:pPr>
                    <w:jc w:val="left"/>
                    <w:rPr>
                      <w:rFonts w:ascii="EC Square Sans Cond Pro" w:hAnsi="EC Square Sans Cond Pro"/>
                      <w:i/>
                      <w:color w:val="002060"/>
                    </w:rPr>
                  </w:pPr>
                </w:p>
              </w:txbxContent>
            </v:textbox>
            <w10:wrap type="square" anchorx="page" anchory="margin"/>
          </v:rect>
        </w:pict>
      </w:r>
    </w:p>
    <w:sectPr w:rsidR="00585763" w:rsidRPr="00585763" w:rsidSect="000E0F64">
      <w:footerReference w:type="first" r:id="rId22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9100D" w14:textId="77777777" w:rsidR="008A7F4F" w:rsidRPr="006A1DAA" w:rsidRDefault="008A7F4F">
      <w:r w:rsidRPr="006A1DAA">
        <w:separator/>
      </w:r>
    </w:p>
  </w:endnote>
  <w:endnote w:type="continuationSeparator" w:id="0">
    <w:p w14:paraId="4A51E044" w14:textId="77777777" w:rsidR="008A7F4F" w:rsidRPr="006A1DAA" w:rsidRDefault="008A7F4F">
      <w:r w:rsidRPr="006A1DAA">
        <w:continuationSeparator/>
      </w:r>
    </w:p>
  </w:endnote>
  <w:endnote w:type="continuationNotice" w:id="1">
    <w:p w14:paraId="4C34B631" w14:textId="77777777" w:rsidR="008A7F4F" w:rsidRDefault="008A7F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32342" w14:textId="77777777" w:rsidR="00CA47B6" w:rsidRDefault="00CA47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04658E05" w:rsidR="00CA47B6" w:rsidRDefault="00E71AC9">
    <w:pPr>
      <w:pStyle w:val="Footer"/>
      <w:jc w:val="center"/>
    </w:pPr>
    <w:r>
      <w:rPr>
        <w:noProof/>
      </w:rPr>
      <w:pict w14:anchorId="59289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8" type="#_x0000_t75" style="position:absolute;left:0;text-align:left;margin-left:-137pt;margin-top:-18.35pt;width:216.65pt;height:59.5pt;z-index:-251658237;mso-position-horizontal-relative:text;mso-position-vertical-relative:text;mso-width-relative:page;mso-height-relative:page">
          <v:imagedata r:id="rId1" o:title="" croptop="58772f" cropright="33186f"/>
        </v:shape>
      </w:pict>
    </w:r>
    <w:r w:rsidR="00CA47B6">
      <w:fldChar w:fldCharType="begin"/>
    </w:r>
    <w:r w:rsidR="00CA47B6">
      <w:instrText xml:space="preserve"> PAGE   \* MERGEFORMAT </w:instrText>
    </w:r>
    <w:r w:rsidR="00CA47B6">
      <w:fldChar w:fldCharType="separate"/>
    </w:r>
    <w:r w:rsidR="00CA47B6">
      <w:rPr>
        <w:noProof/>
      </w:rPr>
      <w:t>2</w:t>
    </w:r>
    <w:r w:rsidR="00CA47B6">
      <w:rPr>
        <w:noProof/>
      </w:rPr>
      <w:fldChar w:fldCharType="end"/>
    </w:r>
  </w:p>
  <w:p w14:paraId="1EB9B7F5" w14:textId="533ECA4C" w:rsidR="00CA47B6" w:rsidRPr="006A1DAA" w:rsidRDefault="00CA47B6"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17213" w14:textId="77777777" w:rsidR="00CA47B6" w:rsidRDefault="00CA47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DCC6D" w14:textId="189F7A74" w:rsidR="00CA47B6" w:rsidRPr="00BA7E1E" w:rsidRDefault="00E71AC9" w:rsidP="00BA7E1E">
    <w:pPr>
      <w:pStyle w:val="Footer"/>
    </w:pPr>
    <w:r>
      <w:rPr>
        <w:noProof/>
      </w:rPr>
      <w:pict w14:anchorId="6B88E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2" type="#_x0000_t75" style="position:absolute;left:0;text-align:left;margin-left:-71.85pt;margin-top:-179.75pt;width:582.5pt;height:215.25pt;z-index:-251658236;mso-position-horizontal-relative:text;mso-position-vertical-relative:text;mso-width-relative:page;mso-height-relative:page">
          <v:imagedata r:id="rId1" o:title="design-SC64_D05" cropright="3641f"/>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87F29" w14:textId="77777777" w:rsidR="008A7F4F" w:rsidRPr="006A1DAA" w:rsidRDefault="008A7F4F">
      <w:r w:rsidRPr="006A1DAA">
        <w:separator/>
      </w:r>
    </w:p>
  </w:footnote>
  <w:footnote w:type="continuationSeparator" w:id="0">
    <w:p w14:paraId="6DB3B06B" w14:textId="77777777" w:rsidR="008A7F4F" w:rsidRPr="006A1DAA" w:rsidRDefault="008A7F4F">
      <w:r w:rsidRPr="006A1DAA">
        <w:continuationSeparator/>
      </w:r>
    </w:p>
  </w:footnote>
  <w:footnote w:type="continuationNotice" w:id="1">
    <w:p w14:paraId="5CEED721" w14:textId="77777777" w:rsidR="008A7F4F" w:rsidRDefault="008A7F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25080" w14:textId="77777777" w:rsidR="00CA47B6" w:rsidRDefault="00CA47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758B0CB0" w:rsidR="00CA47B6" w:rsidRPr="00EA4450" w:rsidRDefault="00E71AC9" w:rsidP="00362B81">
    <w:pPr>
      <w:pStyle w:val="Footer"/>
      <w:tabs>
        <w:tab w:val="clear" w:pos="8306"/>
        <w:tab w:val="right" w:pos="8820"/>
      </w:tabs>
      <w:ind w:right="3027"/>
      <w:jc w:val="center"/>
      <w:rPr>
        <w:rFonts w:cs="Arial"/>
        <w:b/>
        <w:i w:val="0"/>
        <w:noProof/>
        <w:color w:val="auto"/>
        <w:w w:val="80"/>
        <w:szCs w:val="16"/>
      </w:rPr>
    </w:pPr>
    <w:r>
      <w:rPr>
        <w:noProof/>
      </w:rPr>
      <w:pict w14:anchorId="24C6F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0;text-align:left;margin-left:214pt;margin-top:-21.55pt;width:296pt;height:113.5pt;z-index:-251658238;mso-position-horizontal-relative:text;mso-position-vertical-relative:text;mso-width-relative:page;mso-height-relative:page">
          <v:imagedata r:id="rId1" o:title=""/>
        </v:shape>
      </w:pict>
    </w:r>
    <w:r>
      <w:rPr>
        <w:noProof/>
      </w:rPr>
      <w:pict w14:anchorId="6B2E6CCE">
        <v:shapetype id="_x0000_t202" coordsize="21600,21600" o:spt="202" path="m,l,21600r21600,l21600,xe">
          <v:stroke joinstyle="miter"/>
          <v:path gradientshapeok="t" o:connecttype="rect"/>
        </v:shapetype>
        <v:shape id="Text Box 2" o:spid="_x0000_s2079" type="#_x0000_t202" style="position:absolute;left:0;text-align:left;margin-left:-27.15pt;margin-top:30.05pt;width:202.35pt;height:21.95pt;z-index:251658241;visibility:visible;mso-wrap-distance-left:9pt;mso-wrap-distance-top:3.6pt;mso-wrap-distance-right:9pt;mso-wrap-distance-bottom:3.6pt;mso-position-horizontal-relative:text;mso-position-vertical-relative:text;mso-width-relative:margin;mso-height-relative:margin;v-text-anchor:top" filled="f" stroked="f" strokecolor="#5b9bd5" strokeweight="2.5pt">
          <v:shadow color="#868686"/>
          <v:textbox style="mso-next-textbox:#Text Box 2">
            <w:txbxContent>
              <w:p w14:paraId="7DCBCF41" w14:textId="51DC0130" w:rsidR="00CA47B6" w:rsidRPr="0017486B" w:rsidRDefault="00CA47B6" w:rsidP="00EA4450">
                <w:pPr>
                  <w:jc w:val="left"/>
                  <w:rPr>
                    <w:i/>
                    <w:color w:val="0070C0"/>
                    <w:sz w:val="16"/>
                  </w:rPr>
                </w:pPr>
                <w:r w:rsidRPr="0017486B">
                  <w:rPr>
                    <w:i/>
                    <w:color w:val="0070C0"/>
                    <w:sz w:val="16"/>
                  </w:rPr>
                  <w:t xml:space="preserve">Digital Government Factsheets - </w:t>
                </w:r>
                <w:r w:rsidRPr="00676340">
                  <w:rPr>
                    <w:i/>
                    <w:color w:val="0070C0"/>
                    <w:sz w:val="16"/>
                  </w:rPr>
                  <w:t>Switzerland</w:t>
                </w:r>
              </w:p>
            </w:txbxContent>
          </v:textbox>
          <w10:wrap type="square"/>
        </v:shape>
      </w:pict>
    </w:r>
  </w:p>
  <w:p w14:paraId="6856730A" w14:textId="77777777" w:rsidR="00CA47B6" w:rsidRDefault="00E71AC9"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251658240" from="0,25.65pt" to="441pt,25.65pt" o:allowincell="f"/>
      </w:pict>
    </w:r>
    <w:r w:rsidR="001B76D7">
      <w:rPr>
        <w:rFonts w:cs="Arial"/>
        <w:b/>
        <w:i w:val="0"/>
        <w:noProof/>
        <w:color w:val="auto"/>
        <w:w w:val="80"/>
        <w:szCs w:val="16"/>
      </w:rPr>
      <w:pict w14:anchorId="07C7AAFF">
        <v:shape id="_x0000_i1029" type="#_x0000_t75" style="width:454.45pt;height:595.6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CA47B6" w:rsidRDefault="00CA47B6"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5D7076"/>
    <w:multiLevelType w:val="multilevel"/>
    <w:tmpl w:val="B1B28B22"/>
    <w:numStyleLink w:val="Style2"/>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B576DF"/>
    <w:multiLevelType w:val="multilevel"/>
    <w:tmpl w:val="B1B28B22"/>
    <w:numStyleLink w:val="Style2"/>
  </w:abstractNum>
  <w:abstractNum w:abstractNumId="16"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9" w15:restartNumberingAfterBreak="0">
    <w:nsid w:val="2B3132B1"/>
    <w:multiLevelType w:val="multilevel"/>
    <w:tmpl w:val="D38061CA"/>
    <w:numStyleLink w:val="BulletedListFirstLevel"/>
  </w:abstractNum>
  <w:abstractNum w:abstractNumId="20"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30D64BA9"/>
    <w:multiLevelType w:val="hybridMultilevel"/>
    <w:tmpl w:val="A568354E"/>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3123474B"/>
    <w:multiLevelType w:val="hybridMultilevel"/>
    <w:tmpl w:val="7E0C022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3FF548CD"/>
    <w:multiLevelType w:val="hybridMultilevel"/>
    <w:tmpl w:val="4406F4B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0A065A"/>
    <w:multiLevelType w:val="hybridMultilevel"/>
    <w:tmpl w:val="BF9C6BB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7"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4C68798D"/>
    <w:multiLevelType w:val="hybridMultilevel"/>
    <w:tmpl w:val="AFD40EFE"/>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54492F10"/>
    <w:multiLevelType w:val="multilevel"/>
    <w:tmpl w:val="FF8437F8"/>
    <w:lvl w:ilvl="0">
      <w:start w:val="1"/>
      <w:numFmt w:val="bullet"/>
      <w:lvlText w:val=""/>
      <w:lvlJc w:val="left"/>
      <w:pPr>
        <w:tabs>
          <w:tab w:val="num" w:pos="356"/>
        </w:tabs>
        <w:ind w:left="356" w:hanging="356"/>
      </w:pPr>
      <w:rPr>
        <w:rFonts w:ascii="Webdings" w:hAnsi="Webdings" w:hint="default"/>
        <w:color w:val="FF9900"/>
        <w:spacing w:val="20"/>
        <w:sz w:val="22"/>
        <w:szCs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5277CE8"/>
    <w:multiLevelType w:val="hybridMultilevel"/>
    <w:tmpl w:val="EDDA7ED2"/>
    <w:lvl w:ilvl="0" w:tplc="B52A78CA">
      <w:numFmt w:val="bullet"/>
      <w:lvlText w:val="-"/>
      <w:lvlJc w:val="left"/>
      <w:pPr>
        <w:ind w:left="1080" w:hanging="360"/>
      </w:pPr>
      <w:rPr>
        <w:rFonts w:ascii="Calibri" w:eastAsia="Times New Roman" w:hAnsi="Calibri" w:cs="Calibri" w:hint="default"/>
      </w:rPr>
    </w:lvl>
    <w:lvl w:ilvl="1" w:tplc="08070003">
      <w:start w:val="1"/>
      <w:numFmt w:val="bullet"/>
      <w:lvlText w:val="o"/>
      <w:lvlJc w:val="left"/>
      <w:pPr>
        <w:ind w:left="1800" w:hanging="360"/>
      </w:pPr>
      <w:rPr>
        <w:rFonts w:ascii="Courier New" w:hAnsi="Courier New" w:cs="Courier New" w:hint="default"/>
      </w:rPr>
    </w:lvl>
    <w:lvl w:ilvl="2" w:tplc="08070005">
      <w:start w:val="1"/>
      <w:numFmt w:val="bullet"/>
      <w:lvlText w:val=""/>
      <w:lvlJc w:val="left"/>
      <w:pPr>
        <w:ind w:left="2520" w:hanging="360"/>
      </w:pPr>
      <w:rPr>
        <w:rFonts w:ascii="Wingdings" w:hAnsi="Wingdings" w:hint="default"/>
      </w:rPr>
    </w:lvl>
    <w:lvl w:ilvl="3" w:tplc="08070001">
      <w:start w:val="1"/>
      <w:numFmt w:val="bullet"/>
      <w:lvlText w:val=""/>
      <w:lvlJc w:val="left"/>
      <w:pPr>
        <w:ind w:left="3240" w:hanging="360"/>
      </w:pPr>
      <w:rPr>
        <w:rFonts w:ascii="Symbol" w:hAnsi="Symbol" w:hint="default"/>
      </w:rPr>
    </w:lvl>
    <w:lvl w:ilvl="4" w:tplc="08070003">
      <w:start w:val="1"/>
      <w:numFmt w:val="bullet"/>
      <w:lvlText w:val="o"/>
      <w:lvlJc w:val="left"/>
      <w:pPr>
        <w:ind w:left="3960" w:hanging="360"/>
      </w:pPr>
      <w:rPr>
        <w:rFonts w:ascii="Courier New" w:hAnsi="Courier New" w:cs="Courier New" w:hint="default"/>
      </w:rPr>
    </w:lvl>
    <w:lvl w:ilvl="5" w:tplc="08070005">
      <w:start w:val="1"/>
      <w:numFmt w:val="bullet"/>
      <w:lvlText w:val=""/>
      <w:lvlJc w:val="left"/>
      <w:pPr>
        <w:ind w:left="4680" w:hanging="360"/>
      </w:pPr>
      <w:rPr>
        <w:rFonts w:ascii="Wingdings" w:hAnsi="Wingdings" w:hint="default"/>
      </w:rPr>
    </w:lvl>
    <w:lvl w:ilvl="6" w:tplc="08070001">
      <w:start w:val="1"/>
      <w:numFmt w:val="bullet"/>
      <w:lvlText w:val=""/>
      <w:lvlJc w:val="left"/>
      <w:pPr>
        <w:ind w:left="5400" w:hanging="360"/>
      </w:pPr>
      <w:rPr>
        <w:rFonts w:ascii="Symbol" w:hAnsi="Symbol" w:hint="default"/>
      </w:rPr>
    </w:lvl>
    <w:lvl w:ilvl="7" w:tplc="08070003">
      <w:start w:val="1"/>
      <w:numFmt w:val="bullet"/>
      <w:lvlText w:val="o"/>
      <w:lvlJc w:val="left"/>
      <w:pPr>
        <w:ind w:left="6120" w:hanging="360"/>
      </w:pPr>
      <w:rPr>
        <w:rFonts w:ascii="Courier New" w:hAnsi="Courier New" w:cs="Courier New" w:hint="default"/>
      </w:rPr>
    </w:lvl>
    <w:lvl w:ilvl="8" w:tplc="08070005">
      <w:start w:val="1"/>
      <w:numFmt w:val="bullet"/>
      <w:lvlText w:val=""/>
      <w:lvlJc w:val="left"/>
      <w:pPr>
        <w:ind w:left="6840" w:hanging="360"/>
      </w:pPr>
      <w:rPr>
        <w:rFonts w:ascii="Wingdings" w:hAnsi="Wingdings" w:hint="default"/>
      </w:rPr>
    </w:lvl>
  </w:abstractNum>
  <w:abstractNum w:abstractNumId="31" w15:restartNumberingAfterBreak="0">
    <w:nsid w:val="5B1758EF"/>
    <w:multiLevelType w:val="multilevel"/>
    <w:tmpl w:val="B1B28B22"/>
    <w:numStyleLink w:val="Style2"/>
  </w:abstractNum>
  <w:abstractNum w:abstractNumId="3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4" w15:restartNumberingAfterBreak="0">
    <w:nsid w:val="61024F9C"/>
    <w:multiLevelType w:val="multilevel"/>
    <w:tmpl w:val="B1B28B22"/>
    <w:numStyleLink w:val="Style2"/>
  </w:abstractNum>
  <w:abstractNum w:abstractNumId="35" w15:restartNumberingAfterBreak="0">
    <w:nsid w:val="62F64C13"/>
    <w:multiLevelType w:val="hybridMultilevel"/>
    <w:tmpl w:val="7E4CB026"/>
    <w:lvl w:ilvl="0" w:tplc="9B6CED80">
      <w:start w:val="1"/>
      <w:numFmt w:val="bullet"/>
      <w:pStyle w:val="Styl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B90F01"/>
    <w:multiLevelType w:val="hybridMultilevel"/>
    <w:tmpl w:val="974EFB6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67851A89"/>
    <w:multiLevelType w:val="hybridMultilevel"/>
    <w:tmpl w:val="6C08EB8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6856705F"/>
    <w:multiLevelType w:val="multilevel"/>
    <w:tmpl w:val="119A7F02"/>
    <w:lvl w:ilvl="0">
      <w:start w:val="1"/>
      <w:numFmt w:val="bullet"/>
      <w:pStyle w:val="BulletedListSecondLevel"/>
      <w:lvlText w:val=""/>
      <w:lvlJc w:val="left"/>
      <w:pPr>
        <w:tabs>
          <w:tab w:val="num" w:pos="284"/>
        </w:tabs>
        <w:ind w:left="284" w:hanging="284"/>
      </w:pPr>
      <w:rPr>
        <w:rFonts w:ascii="Symbol" w:hAnsi="Symbol" w:hint="default"/>
        <w:color w:val="FF9900"/>
        <w:spacing w:val="20"/>
        <w:sz w:val="22"/>
      </w:rPr>
    </w:lvl>
    <w:lvl w:ilvl="1">
      <w:start w:val="1"/>
      <w:numFmt w:val="bullet"/>
      <w:lvlRestart w:val="0"/>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A93527F"/>
    <w:multiLevelType w:val="hybridMultilevel"/>
    <w:tmpl w:val="84F8942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2"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76196FBC"/>
    <w:multiLevelType w:val="multilevel"/>
    <w:tmpl w:val="B1B28B22"/>
    <w:numStyleLink w:val="Style2"/>
  </w:abstractNum>
  <w:abstractNum w:abstractNumId="44" w15:restartNumberingAfterBreak="0">
    <w:nsid w:val="762E0DA4"/>
    <w:multiLevelType w:val="hybridMultilevel"/>
    <w:tmpl w:val="E4E6FC86"/>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5" w15:restartNumberingAfterBreak="0">
    <w:nsid w:val="770C5AFC"/>
    <w:multiLevelType w:val="hybridMultilevel"/>
    <w:tmpl w:val="7776862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6" w15:restartNumberingAfterBreak="0">
    <w:nsid w:val="7DA74018"/>
    <w:multiLevelType w:val="hybridMultilevel"/>
    <w:tmpl w:val="27C05A26"/>
    <w:lvl w:ilvl="0" w:tplc="FFFFFFFF">
      <w:start w:val="1"/>
      <w:numFmt w:val="bullet"/>
      <w:lvlText w:val=""/>
      <w:lvlJc w:val="left"/>
      <w:pPr>
        <w:ind w:left="720" w:hanging="360"/>
      </w:pPr>
      <w:rPr>
        <w:rFonts w:ascii="Webdings" w:hAnsi="Webdings" w:hint="default"/>
        <w:color w:val="FF9900"/>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42"/>
  </w:num>
  <w:num w:numId="13">
    <w:abstractNumId w:val="13"/>
  </w:num>
  <w:num w:numId="14">
    <w:abstractNumId w:val="12"/>
  </w:num>
  <w:num w:numId="15">
    <w:abstractNumId w:val="15"/>
  </w:num>
  <w:num w:numId="16">
    <w:abstractNumId w:val="10"/>
  </w:num>
  <w:num w:numId="17">
    <w:abstractNumId w:val="25"/>
  </w:num>
  <w:num w:numId="18">
    <w:abstractNumId w:val="14"/>
  </w:num>
  <w:num w:numId="19">
    <w:abstractNumId w:val="20"/>
  </w:num>
  <w:num w:numId="20">
    <w:abstractNumId w:val="43"/>
  </w:num>
  <w:num w:numId="21">
    <w:abstractNumId w:val="34"/>
  </w:num>
  <w:num w:numId="22">
    <w:abstractNumId w:val="31"/>
  </w:num>
  <w:num w:numId="23">
    <w:abstractNumId w:val="11"/>
  </w:num>
  <w:num w:numId="24">
    <w:abstractNumId w:val="18"/>
  </w:num>
  <w:num w:numId="25">
    <w:abstractNumId w:val="39"/>
  </w:num>
  <w:num w:numId="26">
    <w:abstractNumId w:val="27"/>
  </w:num>
  <w:num w:numId="27">
    <w:abstractNumId w:val="17"/>
  </w:num>
  <w:num w:numId="28">
    <w:abstractNumId w:val="41"/>
  </w:num>
  <w:num w:numId="29">
    <w:abstractNumId w:val="21"/>
  </w:num>
  <w:num w:numId="30">
    <w:abstractNumId w:val="46"/>
  </w:num>
  <w:num w:numId="31">
    <w:abstractNumId w:val="36"/>
  </w:num>
  <w:num w:numId="32">
    <w:abstractNumId w:val="29"/>
  </w:num>
  <w:num w:numId="33">
    <w:abstractNumId w:val="24"/>
  </w:num>
  <w:num w:numId="34">
    <w:abstractNumId w:val="45"/>
  </w:num>
  <w:num w:numId="35">
    <w:abstractNumId w:val="38"/>
  </w:num>
  <w:num w:numId="36">
    <w:abstractNumId w:val="16"/>
  </w:num>
  <w:num w:numId="37">
    <w:abstractNumId w:val="19"/>
  </w:num>
  <w:num w:numId="38">
    <w:abstractNumId w:val="44"/>
  </w:num>
  <w:num w:numId="39">
    <w:abstractNumId w:val="40"/>
  </w:num>
  <w:num w:numId="40">
    <w:abstractNumId w:val="37"/>
  </w:num>
  <w:num w:numId="41">
    <w:abstractNumId w:val="26"/>
  </w:num>
  <w:num w:numId="42">
    <w:abstractNumId w:val="32"/>
  </w:num>
  <w:num w:numId="43">
    <w:abstractNumId w:val="28"/>
  </w:num>
  <w:num w:numId="44">
    <w:abstractNumId w:val="30"/>
  </w:num>
  <w:num w:numId="45">
    <w:abstractNumId w:val="22"/>
  </w:num>
  <w:num w:numId="46">
    <w:abstractNumId w:val="23"/>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05">
      <o:colormru v:ext="edit" colors="#8594c5"/>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C97"/>
    <w:rsid w:val="00002A8A"/>
    <w:rsid w:val="00002AB0"/>
    <w:rsid w:val="00002FFA"/>
    <w:rsid w:val="00003AD6"/>
    <w:rsid w:val="000048AD"/>
    <w:rsid w:val="000049DA"/>
    <w:rsid w:val="00004E01"/>
    <w:rsid w:val="00004F54"/>
    <w:rsid w:val="00005E82"/>
    <w:rsid w:val="000060E8"/>
    <w:rsid w:val="00006D53"/>
    <w:rsid w:val="00007392"/>
    <w:rsid w:val="00007AB9"/>
    <w:rsid w:val="00012675"/>
    <w:rsid w:val="00013CA1"/>
    <w:rsid w:val="00014F08"/>
    <w:rsid w:val="00015760"/>
    <w:rsid w:val="000174A7"/>
    <w:rsid w:val="0002154C"/>
    <w:rsid w:val="000227E0"/>
    <w:rsid w:val="00024190"/>
    <w:rsid w:val="00024498"/>
    <w:rsid w:val="000244D6"/>
    <w:rsid w:val="000248EA"/>
    <w:rsid w:val="00024EE5"/>
    <w:rsid w:val="00025416"/>
    <w:rsid w:val="00025940"/>
    <w:rsid w:val="000267F0"/>
    <w:rsid w:val="00026A2E"/>
    <w:rsid w:val="00026F59"/>
    <w:rsid w:val="0003038A"/>
    <w:rsid w:val="00031CEF"/>
    <w:rsid w:val="00032AAE"/>
    <w:rsid w:val="000339DB"/>
    <w:rsid w:val="00033AEB"/>
    <w:rsid w:val="000346A7"/>
    <w:rsid w:val="00035839"/>
    <w:rsid w:val="00035938"/>
    <w:rsid w:val="00036192"/>
    <w:rsid w:val="00036396"/>
    <w:rsid w:val="000419E9"/>
    <w:rsid w:val="00041DD4"/>
    <w:rsid w:val="00041FA5"/>
    <w:rsid w:val="00043C51"/>
    <w:rsid w:val="000445CA"/>
    <w:rsid w:val="0004499A"/>
    <w:rsid w:val="0004565E"/>
    <w:rsid w:val="0004587D"/>
    <w:rsid w:val="00045D7B"/>
    <w:rsid w:val="00046ADB"/>
    <w:rsid w:val="00046B17"/>
    <w:rsid w:val="00050838"/>
    <w:rsid w:val="00050C0F"/>
    <w:rsid w:val="000515AD"/>
    <w:rsid w:val="00052B6B"/>
    <w:rsid w:val="000533A6"/>
    <w:rsid w:val="00053613"/>
    <w:rsid w:val="000538D9"/>
    <w:rsid w:val="00053CD2"/>
    <w:rsid w:val="00054380"/>
    <w:rsid w:val="00054FE1"/>
    <w:rsid w:val="0005524B"/>
    <w:rsid w:val="00056120"/>
    <w:rsid w:val="00056340"/>
    <w:rsid w:val="00056F71"/>
    <w:rsid w:val="0005783E"/>
    <w:rsid w:val="00060004"/>
    <w:rsid w:val="00060ED6"/>
    <w:rsid w:val="00061164"/>
    <w:rsid w:val="0006259E"/>
    <w:rsid w:val="000632ED"/>
    <w:rsid w:val="0006382E"/>
    <w:rsid w:val="00063B2A"/>
    <w:rsid w:val="00063F99"/>
    <w:rsid w:val="00064824"/>
    <w:rsid w:val="0006560C"/>
    <w:rsid w:val="00065BF5"/>
    <w:rsid w:val="00066201"/>
    <w:rsid w:val="00066E95"/>
    <w:rsid w:val="000673AF"/>
    <w:rsid w:val="0006761C"/>
    <w:rsid w:val="000678F9"/>
    <w:rsid w:val="000679B5"/>
    <w:rsid w:val="00067E00"/>
    <w:rsid w:val="00070071"/>
    <w:rsid w:val="000703BE"/>
    <w:rsid w:val="0007167C"/>
    <w:rsid w:val="00071C09"/>
    <w:rsid w:val="0007390C"/>
    <w:rsid w:val="00073EB8"/>
    <w:rsid w:val="000753F8"/>
    <w:rsid w:val="000754AD"/>
    <w:rsid w:val="0007664A"/>
    <w:rsid w:val="00076EB2"/>
    <w:rsid w:val="00077239"/>
    <w:rsid w:val="00081939"/>
    <w:rsid w:val="00081B17"/>
    <w:rsid w:val="00081D7E"/>
    <w:rsid w:val="00081E2B"/>
    <w:rsid w:val="00082485"/>
    <w:rsid w:val="00083D17"/>
    <w:rsid w:val="00084450"/>
    <w:rsid w:val="0008463C"/>
    <w:rsid w:val="00084C7A"/>
    <w:rsid w:val="00084DEF"/>
    <w:rsid w:val="0008560D"/>
    <w:rsid w:val="000866F6"/>
    <w:rsid w:val="000873F8"/>
    <w:rsid w:val="000913F2"/>
    <w:rsid w:val="00091E40"/>
    <w:rsid w:val="000926D7"/>
    <w:rsid w:val="000939C0"/>
    <w:rsid w:val="00093F00"/>
    <w:rsid w:val="0009419B"/>
    <w:rsid w:val="0009490F"/>
    <w:rsid w:val="00094AB3"/>
    <w:rsid w:val="000957BE"/>
    <w:rsid w:val="00095C34"/>
    <w:rsid w:val="000965C2"/>
    <w:rsid w:val="00096A5C"/>
    <w:rsid w:val="0009775E"/>
    <w:rsid w:val="000A059F"/>
    <w:rsid w:val="000A17AD"/>
    <w:rsid w:val="000A247A"/>
    <w:rsid w:val="000A360E"/>
    <w:rsid w:val="000A5574"/>
    <w:rsid w:val="000A7546"/>
    <w:rsid w:val="000B0E45"/>
    <w:rsid w:val="000B274D"/>
    <w:rsid w:val="000B3020"/>
    <w:rsid w:val="000B4CE1"/>
    <w:rsid w:val="000B654C"/>
    <w:rsid w:val="000B67A9"/>
    <w:rsid w:val="000B7039"/>
    <w:rsid w:val="000B76E2"/>
    <w:rsid w:val="000C06C5"/>
    <w:rsid w:val="000C0E09"/>
    <w:rsid w:val="000C1222"/>
    <w:rsid w:val="000C1551"/>
    <w:rsid w:val="000C1B83"/>
    <w:rsid w:val="000C1E1C"/>
    <w:rsid w:val="000C282D"/>
    <w:rsid w:val="000C4686"/>
    <w:rsid w:val="000C56CD"/>
    <w:rsid w:val="000C681B"/>
    <w:rsid w:val="000C7C77"/>
    <w:rsid w:val="000D0A80"/>
    <w:rsid w:val="000D0CED"/>
    <w:rsid w:val="000D1BB7"/>
    <w:rsid w:val="000D1E2E"/>
    <w:rsid w:val="000D21F3"/>
    <w:rsid w:val="000D2790"/>
    <w:rsid w:val="000D3773"/>
    <w:rsid w:val="000D46F5"/>
    <w:rsid w:val="000D4802"/>
    <w:rsid w:val="000D4878"/>
    <w:rsid w:val="000D6374"/>
    <w:rsid w:val="000D64D1"/>
    <w:rsid w:val="000D6681"/>
    <w:rsid w:val="000D76DC"/>
    <w:rsid w:val="000E0F64"/>
    <w:rsid w:val="000E1ED2"/>
    <w:rsid w:val="000E2281"/>
    <w:rsid w:val="000E249B"/>
    <w:rsid w:val="000E31AA"/>
    <w:rsid w:val="000E3A38"/>
    <w:rsid w:val="000E6270"/>
    <w:rsid w:val="000E6DB0"/>
    <w:rsid w:val="000F02C6"/>
    <w:rsid w:val="000F05F9"/>
    <w:rsid w:val="000F06F3"/>
    <w:rsid w:val="000F0714"/>
    <w:rsid w:val="000F0B8C"/>
    <w:rsid w:val="000F12F6"/>
    <w:rsid w:val="000F1D66"/>
    <w:rsid w:val="000F1F7F"/>
    <w:rsid w:val="000F260B"/>
    <w:rsid w:val="000F45E0"/>
    <w:rsid w:val="000F4C7E"/>
    <w:rsid w:val="000F4DA4"/>
    <w:rsid w:val="000F5233"/>
    <w:rsid w:val="000F5D70"/>
    <w:rsid w:val="000F69CF"/>
    <w:rsid w:val="001004B1"/>
    <w:rsid w:val="00102B73"/>
    <w:rsid w:val="001037E2"/>
    <w:rsid w:val="00105F25"/>
    <w:rsid w:val="00106046"/>
    <w:rsid w:val="001077CC"/>
    <w:rsid w:val="00107A66"/>
    <w:rsid w:val="00107AF3"/>
    <w:rsid w:val="00110F8E"/>
    <w:rsid w:val="00111F04"/>
    <w:rsid w:val="00111FC4"/>
    <w:rsid w:val="00114806"/>
    <w:rsid w:val="00115D67"/>
    <w:rsid w:val="0011600E"/>
    <w:rsid w:val="00117207"/>
    <w:rsid w:val="00117478"/>
    <w:rsid w:val="001179FF"/>
    <w:rsid w:val="00117A1F"/>
    <w:rsid w:val="00117BC4"/>
    <w:rsid w:val="00117BD6"/>
    <w:rsid w:val="00120FB9"/>
    <w:rsid w:val="00121067"/>
    <w:rsid w:val="001210F4"/>
    <w:rsid w:val="00122CE6"/>
    <w:rsid w:val="0012329F"/>
    <w:rsid w:val="001255B2"/>
    <w:rsid w:val="001257DD"/>
    <w:rsid w:val="0012596E"/>
    <w:rsid w:val="001268A8"/>
    <w:rsid w:val="001269A4"/>
    <w:rsid w:val="00127F9A"/>
    <w:rsid w:val="001332B5"/>
    <w:rsid w:val="00134DE4"/>
    <w:rsid w:val="00134E51"/>
    <w:rsid w:val="00135C38"/>
    <w:rsid w:val="0013655D"/>
    <w:rsid w:val="00136C18"/>
    <w:rsid w:val="00136EA7"/>
    <w:rsid w:val="00137FDA"/>
    <w:rsid w:val="00140314"/>
    <w:rsid w:val="00140693"/>
    <w:rsid w:val="00140D74"/>
    <w:rsid w:val="00141C36"/>
    <w:rsid w:val="00141D40"/>
    <w:rsid w:val="00141F0C"/>
    <w:rsid w:val="00143052"/>
    <w:rsid w:val="001431C5"/>
    <w:rsid w:val="00143D09"/>
    <w:rsid w:val="001469C3"/>
    <w:rsid w:val="001470B2"/>
    <w:rsid w:val="001474AE"/>
    <w:rsid w:val="00151587"/>
    <w:rsid w:val="00151E9E"/>
    <w:rsid w:val="001533CB"/>
    <w:rsid w:val="00153507"/>
    <w:rsid w:val="0015426B"/>
    <w:rsid w:val="00154550"/>
    <w:rsid w:val="00154814"/>
    <w:rsid w:val="001554BA"/>
    <w:rsid w:val="00155687"/>
    <w:rsid w:val="00155764"/>
    <w:rsid w:val="00156D3B"/>
    <w:rsid w:val="00156EC0"/>
    <w:rsid w:val="001575C3"/>
    <w:rsid w:val="00160327"/>
    <w:rsid w:val="001618B9"/>
    <w:rsid w:val="00161C23"/>
    <w:rsid w:val="00161FA0"/>
    <w:rsid w:val="0016260C"/>
    <w:rsid w:val="00162D71"/>
    <w:rsid w:val="00165275"/>
    <w:rsid w:val="001654D8"/>
    <w:rsid w:val="00166297"/>
    <w:rsid w:val="00166C42"/>
    <w:rsid w:val="00167D03"/>
    <w:rsid w:val="001702E3"/>
    <w:rsid w:val="00171A25"/>
    <w:rsid w:val="001728FD"/>
    <w:rsid w:val="00172C89"/>
    <w:rsid w:val="00172D1E"/>
    <w:rsid w:val="00172FED"/>
    <w:rsid w:val="00173357"/>
    <w:rsid w:val="00173758"/>
    <w:rsid w:val="001738AF"/>
    <w:rsid w:val="0017457E"/>
    <w:rsid w:val="0017486B"/>
    <w:rsid w:val="001750A9"/>
    <w:rsid w:val="00175590"/>
    <w:rsid w:val="00175F66"/>
    <w:rsid w:val="00176841"/>
    <w:rsid w:val="00182722"/>
    <w:rsid w:val="00183047"/>
    <w:rsid w:val="00183834"/>
    <w:rsid w:val="00184274"/>
    <w:rsid w:val="00185B82"/>
    <w:rsid w:val="00186145"/>
    <w:rsid w:val="00187B04"/>
    <w:rsid w:val="00190155"/>
    <w:rsid w:val="00191307"/>
    <w:rsid w:val="00191542"/>
    <w:rsid w:val="0019235B"/>
    <w:rsid w:val="00192D03"/>
    <w:rsid w:val="001936B1"/>
    <w:rsid w:val="00193912"/>
    <w:rsid w:val="00194FAD"/>
    <w:rsid w:val="00195A98"/>
    <w:rsid w:val="00195D06"/>
    <w:rsid w:val="00196FD8"/>
    <w:rsid w:val="00197344"/>
    <w:rsid w:val="001A276A"/>
    <w:rsid w:val="001A31DF"/>
    <w:rsid w:val="001A3505"/>
    <w:rsid w:val="001A4356"/>
    <w:rsid w:val="001A521B"/>
    <w:rsid w:val="001A63D6"/>
    <w:rsid w:val="001A71E8"/>
    <w:rsid w:val="001A739E"/>
    <w:rsid w:val="001B071C"/>
    <w:rsid w:val="001B0859"/>
    <w:rsid w:val="001B09C3"/>
    <w:rsid w:val="001B1B5D"/>
    <w:rsid w:val="001B1F38"/>
    <w:rsid w:val="001B274D"/>
    <w:rsid w:val="001B2A43"/>
    <w:rsid w:val="001B31FB"/>
    <w:rsid w:val="001B359E"/>
    <w:rsid w:val="001B4C47"/>
    <w:rsid w:val="001B647B"/>
    <w:rsid w:val="001B6699"/>
    <w:rsid w:val="001B7595"/>
    <w:rsid w:val="001B76D7"/>
    <w:rsid w:val="001B7784"/>
    <w:rsid w:val="001C23C1"/>
    <w:rsid w:val="001C2529"/>
    <w:rsid w:val="001C2E2E"/>
    <w:rsid w:val="001C5151"/>
    <w:rsid w:val="001C55B8"/>
    <w:rsid w:val="001C5B54"/>
    <w:rsid w:val="001C5F31"/>
    <w:rsid w:val="001C6047"/>
    <w:rsid w:val="001D0284"/>
    <w:rsid w:val="001D0E5D"/>
    <w:rsid w:val="001D1FDC"/>
    <w:rsid w:val="001D38B5"/>
    <w:rsid w:val="001D487F"/>
    <w:rsid w:val="001D4B9C"/>
    <w:rsid w:val="001D54BF"/>
    <w:rsid w:val="001D5B1E"/>
    <w:rsid w:val="001D731D"/>
    <w:rsid w:val="001E0197"/>
    <w:rsid w:val="001E1C90"/>
    <w:rsid w:val="001E1E2F"/>
    <w:rsid w:val="001E2BCA"/>
    <w:rsid w:val="001E2E7B"/>
    <w:rsid w:val="001E36A3"/>
    <w:rsid w:val="001E403E"/>
    <w:rsid w:val="001E4F13"/>
    <w:rsid w:val="001E503C"/>
    <w:rsid w:val="001E537C"/>
    <w:rsid w:val="001E5D90"/>
    <w:rsid w:val="001E724E"/>
    <w:rsid w:val="001E765F"/>
    <w:rsid w:val="001E7E23"/>
    <w:rsid w:val="001F0421"/>
    <w:rsid w:val="001F04AC"/>
    <w:rsid w:val="001F06FC"/>
    <w:rsid w:val="001F2A73"/>
    <w:rsid w:val="001F35D6"/>
    <w:rsid w:val="001F36DA"/>
    <w:rsid w:val="001F40E0"/>
    <w:rsid w:val="001F42D7"/>
    <w:rsid w:val="001F4FBF"/>
    <w:rsid w:val="001F5794"/>
    <w:rsid w:val="001F57AC"/>
    <w:rsid w:val="001F57F2"/>
    <w:rsid w:val="001F5B6A"/>
    <w:rsid w:val="001F6186"/>
    <w:rsid w:val="001F651A"/>
    <w:rsid w:val="001F664B"/>
    <w:rsid w:val="001F66A1"/>
    <w:rsid w:val="001F69DE"/>
    <w:rsid w:val="001F6F2E"/>
    <w:rsid w:val="001F78E6"/>
    <w:rsid w:val="00200D4E"/>
    <w:rsid w:val="0020120C"/>
    <w:rsid w:val="0020192B"/>
    <w:rsid w:val="0020255A"/>
    <w:rsid w:val="00202D9A"/>
    <w:rsid w:val="0020340A"/>
    <w:rsid w:val="00203BB9"/>
    <w:rsid w:val="00205441"/>
    <w:rsid w:val="002056F6"/>
    <w:rsid w:val="002063B5"/>
    <w:rsid w:val="00210591"/>
    <w:rsid w:val="00210797"/>
    <w:rsid w:val="00210D2F"/>
    <w:rsid w:val="00211ACD"/>
    <w:rsid w:val="00212607"/>
    <w:rsid w:val="002128B5"/>
    <w:rsid w:val="00212A3F"/>
    <w:rsid w:val="00212BA2"/>
    <w:rsid w:val="002144A0"/>
    <w:rsid w:val="00215102"/>
    <w:rsid w:val="002151EB"/>
    <w:rsid w:val="00215FF2"/>
    <w:rsid w:val="00217F18"/>
    <w:rsid w:val="00220103"/>
    <w:rsid w:val="00222D37"/>
    <w:rsid w:val="00223170"/>
    <w:rsid w:val="002236B6"/>
    <w:rsid w:val="002237B9"/>
    <w:rsid w:val="00223DF4"/>
    <w:rsid w:val="00224443"/>
    <w:rsid w:val="00224675"/>
    <w:rsid w:val="00224C05"/>
    <w:rsid w:val="002250CA"/>
    <w:rsid w:val="00225581"/>
    <w:rsid w:val="002262DF"/>
    <w:rsid w:val="00227A6D"/>
    <w:rsid w:val="00227E6F"/>
    <w:rsid w:val="00230934"/>
    <w:rsid w:val="0023184C"/>
    <w:rsid w:val="00232AA4"/>
    <w:rsid w:val="00232BE0"/>
    <w:rsid w:val="00232DA6"/>
    <w:rsid w:val="002333B9"/>
    <w:rsid w:val="0023384F"/>
    <w:rsid w:val="00233C18"/>
    <w:rsid w:val="00234EF7"/>
    <w:rsid w:val="002351DC"/>
    <w:rsid w:val="0023580A"/>
    <w:rsid w:val="002358CB"/>
    <w:rsid w:val="002365CE"/>
    <w:rsid w:val="0023686E"/>
    <w:rsid w:val="00236B49"/>
    <w:rsid w:val="002376A4"/>
    <w:rsid w:val="002401F8"/>
    <w:rsid w:val="00240360"/>
    <w:rsid w:val="002403A1"/>
    <w:rsid w:val="002405CA"/>
    <w:rsid w:val="00242202"/>
    <w:rsid w:val="0024240A"/>
    <w:rsid w:val="002426A1"/>
    <w:rsid w:val="0024323B"/>
    <w:rsid w:val="00243849"/>
    <w:rsid w:val="00243E73"/>
    <w:rsid w:val="0024436E"/>
    <w:rsid w:val="00244917"/>
    <w:rsid w:val="00244951"/>
    <w:rsid w:val="00244B1F"/>
    <w:rsid w:val="00244B8A"/>
    <w:rsid w:val="00247288"/>
    <w:rsid w:val="00247C45"/>
    <w:rsid w:val="002525ED"/>
    <w:rsid w:val="00252A79"/>
    <w:rsid w:val="00252CA6"/>
    <w:rsid w:val="00252EE3"/>
    <w:rsid w:val="00252F6D"/>
    <w:rsid w:val="00255805"/>
    <w:rsid w:val="00255B7D"/>
    <w:rsid w:val="00256676"/>
    <w:rsid w:val="0025717E"/>
    <w:rsid w:val="0025764F"/>
    <w:rsid w:val="002576CB"/>
    <w:rsid w:val="00257789"/>
    <w:rsid w:val="00260217"/>
    <w:rsid w:val="00260582"/>
    <w:rsid w:val="00260D53"/>
    <w:rsid w:val="00262415"/>
    <w:rsid w:val="00262421"/>
    <w:rsid w:val="00263A2C"/>
    <w:rsid w:val="00263F24"/>
    <w:rsid w:val="00264114"/>
    <w:rsid w:val="00264DEF"/>
    <w:rsid w:val="002658ED"/>
    <w:rsid w:val="002668E0"/>
    <w:rsid w:val="00267A4F"/>
    <w:rsid w:val="00270CFF"/>
    <w:rsid w:val="002716A8"/>
    <w:rsid w:val="00272705"/>
    <w:rsid w:val="00273122"/>
    <w:rsid w:val="00273C0C"/>
    <w:rsid w:val="00273EFE"/>
    <w:rsid w:val="00274660"/>
    <w:rsid w:val="00275A0C"/>
    <w:rsid w:val="00276413"/>
    <w:rsid w:val="00276947"/>
    <w:rsid w:val="00276EA2"/>
    <w:rsid w:val="00280631"/>
    <w:rsid w:val="00280C19"/>
    <w:rsid w:val="00280E69"/>
    <w:rsid w:val="0028108A"/>
    <w:rsid w:val="002819DA"/>
    <w:rsid w:val="00282732"/>
    <w:rsid w:val="00282ADF"/>
    <w:rsid w:val="00282E41"/>
    <w:rsid w:val="00283132"/>
    <w:rsid w:val="00283D5F"/>
    <w:rsid w:val="00284737"/>
    <w:rsid w:val="00284EE0"/>
    <w:rsid w:val="002864F8"/>
    <w:rsid w:val="00287142"/>
    <w:rsid w:val="002875A5"/>
    <w:rsid w:val="0028796F"/>
    <w:rsid w:val="00290467"/>
    <w:rsid w:val="00290512"/>
    <w:rsid w:val="002912AE"/>
    <w:rsid w:val="00291BE0"/>
    <w:rsid w:val="00291CFD"/>
    <w:rsid w:val="00292518"/>
    <w:rsid w:val="00292B29"/>
    <w:rsid w:val="00295248"/>
    <w:rsid w:val="002954D2"/>
    <w:rsid w:val="0029734E"/>
    <w:rsid w:val="00297933"/>
    <w:rsid w:val="002A0838"/>
    <w:rsid w:val="002A13CC"/>
    <w:rsid w:val="002A20C0"/>
    <w:rsid w:val="002A335C"/>
    <w:rsid w:val="002A3AC4"/>
    <w:rsid w:val="002A42B8"/>
    <w:rsid w:val="002A4A4C"/>
    <w:rsid w:val="002A6071"/>
    <w:rsid w:val="002B0A74"/>
    <w:rsid w:val="002B11B5"/>
    <w:rsid w:val="002B2C5C"/>
    <w:rsid w:val="002B3B85"/>
    <w:rsid w:val="002B7B68"/>
    <w:rsid w:val="002B7C7B"/>
    <w:rsid w:val="002C0597"/>
    <w:rsid w:val="002C08C1"/>
    <w:rsid w:val="002C09F2"/>
    <w:rsid w:val="002C1AA6"/>
    <w:rsid w:val="002C2756"/>
    <w:rsid w:val="002C2898"/>
    <w:rsid w:val="002C2C9A"/>
    <w:rsid w:val="002C33F5"/>
    <w:rsid w:val="002C38BF"/>
    <w:rsid w:val="002C3989"/>
    <w:rsid w:val="002C4526"/>
    <w:rsid w:val="002C4851"/>
    <w:rsid w:val="002C4B36"/>
    <w:rsid w:val="002C5BB3"/>
    <w:rsid w:val="002C6D8A"/>
    <w:rsid w:val="002C6EB1"/>
    <w:rsid w:val="002C7F91"/>
    <w:rsid w:val="002D16E7"/>
    <w:rsid w:val="002D218A"/>
    <w:rsid w:val="002D2E84"/>
    <w:rsid w:val="002D56F9"/>
    <w:rsid w:val="002D6B3E"/>
    <w:rsid w:val="002D7525"/>
    <w:rsid w:val="002E02D8"/>
    <w:rsid w:val="002E03C1"/>
    <w:rsid w:val="002E24C6"/>
    <w:rsid w:val="002E31BE"/>
    <w:rsid w:val="002E366B"/>
    <w:rsid w:val="002E46FF"/>
    <w:rsid w:val="002E5742"/>
    <w:rsid w:val="002E6C98"/>
    <w:rsid w:val="002E7EC8"/>
    <w:rsid w:val="002F0159"/>
    <w:rsid w:val="002F0899"/>
    <w:rsid w:val="002F0CD8"/>
    <w:rsid w:val="002F0DFB"/>
    <w:rsid w:val="002F13D9"/>
    <w:rsid w:val="002F1B73"/>
    <w:rsid w:val="002F20E0"/>
    <w:rsid w:val="002F2269"/>
    <w:rsid w:val="002F342F"/>
    <w:rsid w:val="002F37C7"/>
    <w:rsid w:val="002F46A5"/>
    <w:rsid w:val="002F4A39"/>
    <w:rsid w:val="002F5090"/>
    <w:rsid w:val="002F5EC9"/>
    <w:rsid w:val="002F653E"/>
    <w:rsid w:val="002F67E7"/>
    <w:rsid w:val="002F7FDF"/>
    <w:rsid w:val="00300B68"/>
    <w:rsid w:val="00301CE0"/>
    <w:rsid w:val="00301E9B"/>
    <w:rsid w:val="00302CCA"/>
    <w:rsid w:val="00302D63"/>
    <w:rsid w:val="00303716"/>
    <w:rsid w:val="003042A8"/>
    <w:rsid w:val="00304340"/>
    <w:rsid w:val="00304A8F"/>
    <w:rsid w:val="00305B39"/>
    <w:rsid w:val="00306107"/>
    <w:rsid w:val="003063F0"/>
    <w:rsid w:val="00306D38"/>
    <w:rsid w:val="00306F42"/>
    <w:rsid w:val="00310371"/>
    <w:rsid w:val="003108E4"/>
    <w:rsid w:val="00311396"/>
    <w:rsid w:val="00311B5F"/>
    <w:rsid w:val="00312018"/>
    <w:rsid w:val="003122BD"/>
    <w:rsid w:val="00313255"/>
    <w:rsid w:val="0031392C"/>
    <w:rsid w:val="0031458D"/>
    <w:rsid w:val="00315472"/>
    <w:rsid w:val="00315B3C"/>
    <w:rsid w:val="003160B3"/>
    <w:rsid w:val="0031681C"/>
    <w:rsid w:val="003178B5"/>
    <w:rsid w:val="00320268"/>
    <w:rsid w:val="00322030"/>
    <w:rsid w:val="003222B1"/>
    <w:rsid w:val="00322AAD"/>
    <w:rsid w:val="00324B0E"/>
    <w:rsid w:val="003279E7"/>
    <w:rsid w:val="00327C20"/>
    <w:rsid w:val="00330089"/>
    <w:rsid w:val="00330131"/>
    <w:rsid w:val="00330404"/>
    <w:rsid w:val="00331265"/>
    <w:rsid w:val="00331B5E"/>
    <w:rsid w:val="0033233E"/>
    <w:rsid w:val="00333FFE"/>
    <w:rsid w:val="00335487"/>
    <w:rsid w:val="00337934"/>
    <w:rsid w:val="00337B19"/>
    <w:rsid w:val="00337C9E"/>
    <w:rsid w:val="003402C7"/>
    <w:rsid w:val="003403A0"/>
    <w:rsid w:val="00341237"/>
    <w:rsid w:val="003436D9"/>
    <w:rsid w:val="003436F4"/>
    <w:rsid w:val="00343F85"/>
    <w:rsid w:val="003460EA"/>
    <w:rsid w:val="003463D4"/>
    <w:rsid w:val="0034672A"/>
    <w:rsid w:val="00347C95"/>
    <w:rsid w:val="00350FCA"/>
    <w:rsid w:val="003552DA"/>
    <w:rsid w:val="00355427"/>
    <w:rsid w:val="003565A3"/>
    <w:rsid w:val="00361D66"/>
    <w:rsid w:val="00362B81"/>
    <w:rsid w:val="00362BA1"/>
    <w:rsid w:val="00362BFF"/>
    <w:rsid w:val="00363087"/>
    <w:rsid w:val="003647CC"/>
    <w:rsid w:val="00364AD0"/>
    <w:rsid w:val="00365085"/>
    <w:rsid w:val="0036508F"/>
    <w:rsid w:val="003667A0"/>
    <w:rsid w:val="003668F4"/>
    <w:rsid w:val="0036768C"/>
    <w:rsid w:val="00367D71"/>
    <w:rsid w:val="00370321"/>
    <w:rsid w:val="00371E6D"/>
    <w:rsid w:val="003730DF"/>
    <w:rsid w:val="003732AD"/>
    <w:rsid w:val="0037408A"/>
    <w:rsid w:val="003746C6"/>
    <w:rsid w:val="00374CC7"/>
    <w:rsid w:val="00375071"/>
    <w:rsid w:val="00375C33"/>
    <w:rsid w:val="0037639D"/>
    <w:rsid w:val="00376F4C"/>
    <w:rsid w:val="003808E5"/>
    <w:rsid w:val="00380CBF"/>
    <w:rsid w:val="00381928"/>
    <w:rsid w:val="003820AD"/>
    <w:rsid w:val="00383942"/>
    <w:rsid w:val="0038412A"/>
    <w:rsid w:val="00384BD0"/>
    <w:rsid w:val="003851ED"/>
    <w:rsid w:val="00385973"/>
    <w:rsid w:val="0038632B"/>
    <w:rsid w:val="00387765"/>
    <w:rsid w:val="00391340"/>
    <w:rsid w:val="00391DE2"/>
    <w:rsid w:val="0039225A"/>
    <w:rsid w:val="00392777"/>
    <w:rsid w:val="00392FAE"/>
    <w:rsid w:val="0039383C"/>
    <w:rsid w:val="00393AF3"/>
    <w:rsid w:val="00395AC8"/>
    <w:rsid w:val="00395FE2"/>
    <w:rsid w:val="00396916"/>
    <w:rsid w:val="003977A9"/>
    <w:rsid w:val="003A145A"/>
    <w:rsid w:val="003A2A83"/>
    <w:rsid w:val="003A2C62"/>
    <w:rsid w:val="003A441D"/>
    <w:rsid w:val="003A5646"/>
    <w:rsid w:val="003A6765"/>
    <w:rsid w:val="003A6DAA"/>
    <w:rsid w:val="003A745E"/>
    <w:rsid w:val="003B2D38"/>
    <w:rsid w:val="003B38F4"/>
    <w:rsid w:val="003B44CB"/>
    <w:rsid w:val="003B485F"/>
    <w:rsid w:val="003B49B3"/>
    <w:rsid w:val="003B503D"/>
    <w:rsid w:val="003B55F8"/>
    <w:rsid w:val="003B5A92"/>
    <w:rsid w:val="003B60C8"/>
    <w:rsid w:val="003B6BA9"/>
    <w:rsid w:val="003B6E2C"/>
    <w:rsid w:val="003B73B8"/>
    <w:rsid w:val="003B7DB9"/>
    <w:rsid w:val="003C1365"/>
    <w:rsid w:val="003C163C"/>
    <w:rsid w:val="003C1CFF"/>
    <w:rsid w:val="003C1D02"/>
    <w:rsid w:val="003C2E25"/>
    <w:rsid w:val="003C4566"/>
    <w:rsid w:val="003C503A"/>
    <w:rsid w:val="003C5F6C"/>
    <w:rsid w:val="003C7A19"/>
    <w:rsid w:val="003C7D08"/>
    <w:rsid w:val="003D03F8"/>
    <w:rsid w:val="003D04CF"/>
    <w:rsid w:val="003D06B7"/>
    <w:rsid w:val="003D0D73"/>
    <w:rsid w:val="003D1601"/>
    <w:rsid w:val="003D247C"/>
    <w:rsid w:val="003D2F7D"/>
    <w:rsid w:val="003D3AC2"/>
    <w:rsid w:val="003D3B5B"/>
    <w:rsid w:val="003D4B2E"/>
    <w:rsid w:val="003D4D69"/>
    <w:rsid w:val="003D62A6"/>
    <w:rsid w:val="003D7198"/>
    <w:rsid w:val="003D75EA"/>
    <w:rsid w:val="003E0983"/>
    <w:rsid w:val="003E199C"/>
    <w:rsid w:val="003E2961"/>
    <w:rsid w:val="003E482F"/>
    <w:rsid w:val="003E62E0"/>
    <w:rsid w:val="003E7203"/>
    <w:rsid w:val="003E7CF2"/>
    <w:rsid w:val="003F0621"/>
    <w:rsid w:val="003F19F7"/>
    <w:rsid w:val="003F222D"/>
    <w:rsid w:val="003F3F30"/>
    <w:rsid w:val="003F4413"/>
    <w:rsid w:val="003F4BAB"/>
    <w:rsid w:val="003F63FF"/>
    <w:rsid w:val="003F6753"/>
    <w:rsid w:val="003F71FE"/>
    <w:rsid w:val="003F7D7A"/>
    <w:rsid w:val="0040258F"/>
    <w:rsid w:val="00402A3A"/>
    <w:rsid w:val="00402A63"/>
    <w:rsid w:val="00403C58"/>
    <w:rsid w:val="00404118"/>
    <w:rsid w:val="00404216"/>
    <w:rsid w:val="004042F0"/>
    <w:rsid w:val="004043A8"/>
    <w:rsid w:val="00404515"/>
    <w:rsid w:val="00405625"/>
    <w:rsid w:val="00405765"/>
    <w:rsid w:val="00405EF6"/>
    <w:rsid w:val="004060FA"/>
    <w:rsid w:val="0040692E"/>
    <w:rsid w:val="00406E43"/>
    <w:rsid w:val="0040738F"/>
    <w:rsid w:val="004077B8"/>
    <w:rsid w:val="00411E5E"/>
    <w:rsid w:val="00412AA2"/>
    <w:rsid w:val="00413C75"/>
    <w:rsid w:val="00415059"/>
    <w:rsid w:val="00415494"/>
    <w:rsid w:val="00416856"/>
    <w:rsid w:val="00416AFE"/>
    <w:rsid w:val="004170F6"/>
    <w:rsid w:val="004205B3"/>
    <w:rsid w:val="00420675"/>
    <w:rsid w:val="00420CA9"/>
    <w:rsid w:val="00421C15"/>
    <w:rsid w:val="00422171"/>
    <w:rsid w:val="004225ED"/>
    <w:rsid w:val="004225FB"/>
    <w:rsid w:val="00423ACC"/>
    <w:rsid w:val="00424321"/>
    <w:rsid w:val="00425D24"/>
    <w:rsid w:val="0042620B"/>
    <w:rsid w:val="00426A18"/>
    <w:rsid w:val="00427F0B"/>
    <w:rsid w:val="00430230"/>
    <w:rsid w:val="00430455"/>
    <w:rsid w:val="004312A6"/>
    <w:rsid w:val="00431B06"/>
    <w:rsid w:val="00432B9C"/>
    <w:rsid w:val="004341C5"/>
    <w:rsid w:val="0043463F"/>
    <w:rsid w:val="00434705"/>
    <w:rsid w:val="00435FD6"/>
    <w:rsid w:val="00437E31"/>
    <w:rsid w:val="00440895"/>
    <w:rsid w:val="004410B8"/>
    <w:rsid w:val="004414E0"/>
    <w:rsid w:val="00442E22"/>
    <w:rsid w:val="00442F14"/>
    <w:rsid w:val="00443305"/>
    <w:rsid w:val="0044373C"/>
    <w:rsid w:val="00443BBB"/>
    <w:rsid w:val="00443C41"/>
    <w:rsid w:val="00445B78"/>
    <w:rsid w:val="0044625A"/>
    <w:rsid w:val="00450D05"/>
    <w:rsid w:val="004537E0"/>
    <w:rsid w:val="00453AE2"/>
    <w:rsid w:val="00456DAF"/>
    <w:rsid w:val="00457C07"/>
    <w:rsid w:val="00457C0C"/>
    <w:rsid w:val="00457E8B"/>
    <w:rsid w:val="00460515"/>
    <w:rsid w:val="00460C3C"/>
    <w:rsid w:val="00462855"/>
    <w:rsid w:val="00462BF8"/>
    <w:rsid w:val="00464B8F"/>
    <w:rsid w:val="00464FC6"/>
    <w:rsid w:val="00465747"/>
    <w:rsid w:val="00466212"/>
    <w:rsid w:val="004666FA"/>
    <w:rsid w:val="0046720A"/>
    <w:rsid w:val="00470F46"/>
    <w:rsid w:val="004737F0"/>
    <w:rsid w:val="00473D28"/>
    <w:rsid w:val="00475724"/>
    <w:rsid w:val="00475ECD"/>
    <w:rsid w:val="00480260"/>
    <w:rsid w:val="004824E6"/>
    <w:rsid w:val="00483F42"/>
    <w:rsid w:val="00484B1A"/>
    <w:rsid w:val="00484E0E"/>
    <w:rsid w:val="0048613F"/>
    <w:rsid w:val="00487211"/>
    <w:rsid w:val="00487936"/>
    <w:rsid w:val="004901A2"/>
    <w:rsid w:val="00491292"/>
    <w:rsid w:val="004914F0"/>
    <w:rsid w:val="004920C5"/>
    <w:rsid w:val="00492D63"/>
    <w:rsid w:val="004930EE"/>
    <w:rsid w:val="00494F6A"/>
    <w:rsid w:val="00495DC8"/>
    <w:rsid w:val="004961AD"/>
    <w:rsid w:val="00496B46"/>
    <w:rsid w:val="0049739E"/>
    <w:rsid w:val="004A0979"/>
    <w:rsid w:val="004A11CD"/>
    <w:rsid w:val="004A1EC0"/>
    <w:rsid w:val="004A25A0"/>
    <w:rsid w:val="004A2B15"/>
    <w:rsid w:val="004A33F1"/>
    <w:rsid w:val="004A3582"/>
    <w:rsid w:val="004A41D0"/>
    <w:rsid w:val="004A4707"/>
    <w:rsid w:val="004A54F2"/>
    <w:rsid w:val="004A5A26"/>
    <w:rsid w:val="004A5D90"/>
    <w:rsid w:val="004A67FD"/>
    <w:rsid w:val="004A6EE9"/>
    <w:rsid w:val="004A6FFD"/>
    <w:rsid w:val="004B24B0"/>
    <w:rsid w:val="004B2D00"/>
    <w:rsid w:val="004B31C5"/>
    <w:rsid w:val="004B56AC"/>
    <w:rsid w:val="004B5CC0"/>
    <w:rsid w:val="004B5DD6"/>
    <w:rsid w:val="004B6857"/>
    <w:rsid w:val="004B6AA2"/>
    <w:rsid w:val="004B77BA"/>
    <w:rsid w:val="004C0551"/>
    <w:rsid w:val="004C1541"/>
    <w:rsid w:val="004C15DE"/>
    <w:rsid w:val="004C1732"/>
    <w:rsid w:val="004C29A8"/>
    <w:rsid w:val="004C3E78"/>
    <w:rsid w:val="004C4CF4"/>
    <w:rsid w:val="004C5DBC"/>
    <w:rsid w:val="004D037F"/>
    <w:rsid w:val="004D058D"/>
    <w:rsid w:val="004D101F"/>
    <w:rsid w:val="004D18C9"/>
    <w:rsid w:val="004D23CD"/>
    <w:rsid w:val="004D2B5A"/>
    <w:rsid w:val="004D2CAF"/>
    <w:rsid w:val="004D2FB6"/>
    <w:rsid w:val="004D4192"/>
    <w:rsid w:val="004D4496"/>
    <w:rsid w:val="004D4B6D"/>
    <w:rsid w:val="004D4E94"/>
    <w:rsid w:val="004D5591"/>
    <w:rsid w:val="004D5D82"/>
    <w:rsid w:val="004D5DD1"/>
    <w:rsid w:val="004D6823"/>
    <w:rsid w:val="004D6FA7"/>
    <w:rsid w:val="004D7287"/>
    <w:rsid w:val="004D74FA"/>
    <w:rsid w:val="004D782A"/>
    <w:rsid w:val="004E0774"/>
    <w:rsid w:val="004E0817"/>
    <w:rsid w:val="004E319F"/>
    <w:rsid w:val="004E32FE"/>
    <w:rsid w:val="004E3645"/>
    <w:rsid w:val="004E36E0"/>
    <w:rsid w:val="004E4477"/>
    <w:rsid w:val="004E474C"/>
    <w:rsid w:val="004E625B"/>
    <w:rsid w:val="004E71D3"/>
    <w:rsid w:val="004E7F4E"/>
    <w:rsid w:val="004F0446"/>
    <w:rsid w:val="004F180F"/>
    <w:rsid w:val="004F1823"/>
    <w:rsid w:val="004F26B0"/>
    <w:rsid w:val="004F3B4B"/>
    <w:rsid w:val="004F3C75"/>
    <w:rsid w:val="004F6416"/>
    <w:rsid w:val="004F6631"/>
    <w:rsid w:val="004F6DFB"/>
    <w:rsid w:val="00500466"/>
    <w:rsid w:val="00500697"/>
    <w:rsid w:val="00500C03"/>
    <w:rsid w:val="005016E0"/>
    <w:rsid w:val="005024A9"/>
    <w:rsid w:val="0050259F"/>
    <w:rsid w:val="00503049"/>
    <w:rsid w:val="00503E0A"/>
    <w:rsid w:val="00505525"/>
    <w:rsid w:val="00505983"/>
    <w:rsid w:val="00511380"/>
    <w:rsid w:val="0051185B"/>
    <w:rsid w:val="005126FD"/>
    <w:rsid w:val="00512DF8"/>
    <w:rsid w:val="00513C4A"/>
    <w:rsid w:val="00514728"/>
    <w:rsid w:val="0051499A"/>
    <w:rsid w:val="005150F7"/>
    <w:rsid w:val="005154C8"/>
    <w:rsid w:val="0051599E"/>
    <w:rsid w:val="00515EEC"/>
    <w:rsid w:val="00516EE7"/>
    <w:rsid w:val="00520228"/>
    <w:rsid w:val="005208E5"/>
    <w:rsid w:val="0052129E"/>
    <w:rsid w:val="00521AD5"/>
    <w:rsid w:val="00523217"/>
    <w:rsid w:val="00523963"/>
    <w:rsid w:val="00523F4A"/>
    <w:rsid w:val="005243EC"/>
    <w:rsid w:val="005254AC"/>
    <w:rsid w:val="00525B44"/>
    <w:rsid w:val="00527526"/>
    <w:rsid w:val="00531193"/>
    <w:rsid w:val="00531342"/>
    <w:rsid w:val="00532CC6"/>
    <w:rsid w:val="0053455E"/>
    <w:rsid w:val="00535381"/>
    <w:rsid w:val="00535626"/>
    <w:rsid w:val="00535D82"/>
    <w:rsid w:val="005360E3"/>
    <w:rsid w:val="005366A5"/>
    <w:rsid w:val="00540291"/>
    <w:rsid w:val="0054030E"/>
    <w:rsid w:val="00541D2F"/>
    <w:rsid w:val="00542B8A"/>
    <w:rsid w:val="00542BA9"/>
    <w:rsid w:val="00542F06"/>
    <w:rsid w:val="00543239"/>
    <w:rsid w:val="00543D66"/>
    <w:rsid w:val="00544FFC"/>
    <w:rsid w:val="00545876"/>
    <w:rsid w:val="00545FD1"/>
    <w:rsid w:val="005501EE"/>
    <w:rsid w:val="005523ED"/>
    <w:rsid w:val="00552AB6"/>
    <w:rsid w:val="0055305C"/>
    <w:rsid w:val="005547BA"/>
    <w:rsid w:val="00554B2B"/>
    <w:rsid w:val="0055554C"/>
    <w:rsid w:val="00557375"/>
    <w:rsid w:val="005608BD"/>
    <w:rsid w:val="0056220F"/>
    <w:rsid w:val="00562555"/>
    <w:rsid w:val="0056259A"/>
    <w:rsid w:val="00563297"/>
    <w:rsid w:val="0056358C"/>
    <w:rsid w:val="0056509C"/>
    <w:rsid w:val="005657AA"/>
    <w:rsid w:val="00565949"/>
    <w:rsid w:val="005669A5"/>
    <w:rsid w:val="00566E12"/>
    <w:rsid w:val="00566E82"/>
    <w:rsid w:val="00566F6E"/>
    <w:rsid w:val="00567777"/>
    <w:rsid w:val="00567F7E"/>
    <w:rsid w:val="00570022"/>
    <w:rsid w:val="005705B1"/>
    <w:rsid w:val="00570625"/>
    <w:rsid w:val="00571317"/>
    <w:rsid w:val="00572368"/>
    <w:rsid w:val="00573DCC"/>
    <w:rsid w:val="00575241"/>
    <w:rsid w:val="00576CC7"/>
    <w:rsid w:val="005772A2"/>
    <w:rsid w:val="00580307"/>
    <w:rsid w:val="00581BB9"/>
    <w:rsid w:val="00581C1B"/>
    <w:rsid w:val="0058325D"/>
    <w:rsid w:val="005837BA"/>
    <w:rsid w:val="005837C7"/>
    <w:rsid w:val="00583B62"/>
    <w:rsid w:val="00585763"/>
    <w:rsid w:val="005870D5"/>
    <w:rsid w:val="00587673"/>
    <w:rsid w:val="00591817"/>
    <w:rsid w:val="00591840"/>
    <w:rsid w:val="00591B78"/>
    <w:rsid w:val="00592BC1"/>
    <w:rsid w:val="00593256"/>
    <w:rsid w:val="00594AA6"/>
    <w:rsid w:val="00595D64"/>
    <w:rsid w:val="005963FC"/>
    <w:rsid w:val="00596BA8"/>
    <w:rsid w:val="00597995"/>
    <w:rsid w:val="00597CB4"/>
    <w:rsid w:val="005A0B37"/>
    <w:rsid w:val="005A1D4C"/>
    <w:rsid w:val="005A3022"/>
    <w:rsid w:val="005A3F37"/>
    <w:rsid w:val="005A42FB"/>
    <w:rsid w:val="005A51ED"/>
    <w:rsid w:val="005A5AF0"/>
    <w:rsid w:val="005A622E"/>
    <w:rsid w:val="005A6731"/>
    <w:rsid w:val="005A7196"/>
    <w:rsid w:val="005B103F"/>
    <w:rsid w:val="005B11FE"/>
    <w:rsid w:val="005B2582"/>
    <w:rsid w:val="005B3B7C"/>
    <w:rsid w:val="005B524F"/>
    <w:rsid w:val="005B691A"/>
    <w:rsid w:val="005B7185"/>
    <w:rsid w:val="005B7B6E"/>
    <w:rsid w:val="005C014B"/>
    <w:rsid w:val="005C2A28"/>
    <w:rsid w:val="005C37FD"/>
    <w:rsid w:val="005C3B06"/>
    <w:rsid w:val="005C3FC3"/>
    <w:rsid w:val="005C77A1"/>
    <w:rsid w:val="005D007C"/>
    <w:rsid w:val="005D049D"/>
    <w:rsid w:val="005D154D"/>
    <w:rsid w:val="005D1EB9"/>
    <w:rsid w:val="005D3EF3"/>
    <w:rsid w:val="005D5B4D"/>
    <w:rsid w:val="005D5CB6"/>
    <w:rsid w:val="005D61B9"/>
    <w:rsid w:val="005D61D3"/>
    <w:rsid w:val="005D662C"/>
    <w:rsid w:val="005D69B1"/>
    <w:rsid w:val="005D7331"/>
    <w:rsid w:val="005D7A9E"/>
    <w:rsid w:val="005E0458"/>
    <w:rsid w:val="005E09FC"/>
    <w:rsid w:val="005E1301"/>
    <w:rsid w:val="005E18AD"/>
    <w:rsid w:val="005E2863"/>
    <w:rsid w:val="005E2EFE"/>
    <w:rsid w:val="005E527F"/>
    <w:rsid w:val="005E540F"/>
    <w:rsid w:val="005E6089"/>
    <w:rsid w:val="005E63C4"/>
    <w:rsid w:val="005F013E"/>
    <w:rsid w:val="005F0F15"/>
    <w:rsid w:val="005F1859"/>
    <w:rsid w:val="005F37A4"/>
    <w:rsid w:val="005F4877"/>
    <w:rsid w:val="005F5D2E"/>
    <w:rsid w:val="005F6287"/>
    <w:rsid w:val="005F6348"/>
    <w:rsid w:val="005F6C18"/>
    <w:rsid w:val="005F7897"/>
    <w:rsid w:val="005F7A35"/>
    <w:rsid w:val="006006A0"/>
    <w:rsid w:val="0060125E"/>
    <w:rsid w:val="00601928"/>
    <w:rsid w:val="00601B43"/>
    <w:rsid w:val="006022A8"/>
    <w:rsid w:val="006022EC"/>
    <w:rsid w:val="00602EFC"/>
    <w:rsid w:val="00611217"/>
    <w:rsid w:val="00612AFD"/>
    <w:rsid w:val="00612C7B"/>
    <w:rsid w:val="00612D6B"/>
    <w:rsid w:val="006149FB"/>
    <w:rsid w:val="00615868"/>
    <w:rsid w:val="00616157"/>
    <w:rsid w:val="006162D6"/>
    <w:rsid w:val="00616423"/>
    <w:rsid w:val="00620F19"/>
    <w:rsid w:val="00621306"/>
    <w:rsid w:val="00622BC9"/>
    <w:rsid w:val="00626698"/>
    <w:rsid w:val="00627594"/>
    <w:rsid w:val="00627DA7"/>
    <w:rsid w:val="006306AD"/>
    <w:rsid w:val="00630DC2"/>
    <w:rsid w:val="00630EE5"/>
    <w:rsid w:val="0063226C"/>
    <w:rsid w:val="006328BB"/>
    <w:rsid w:val="006333A2"/>
    <w:rsid w:val="00633445"/>
    <w:rsid w:val="0063673F"/>
    <w:rsid w:val="00636E34"/>
    <w:rsid w:val="00641A1B"/>
    <w:rsid w:val="00642756"/>
    <w:rsid w:val="00642CAB"/>
    <w:rsid w:val="006441C4"/>
    <w:rsid w:val="00645031"/>
    <w:rsid w:val="00645D45"/>
    <w:rsid w:val="00646665"/>
    <w:rsid w:val="006474BD"/>
    <w:rsid w:val="0064790D"/>
    <w:rsid w:val="00647C1B"/>
    <w:rsid w:val="00651C87"/>
    <w:rsid w:val="00651D1F"/>
    <w:rsid w:val="00653227"/>
    <w:rsid w:val="00653E20"/>
    <w:rsid w:val="00654B48"/>
    <w:rsid w:val="00656089"/>
    <w:rsid w:val="00657243"/>
    <w:rsid w:val="006574AF"/>
    <w:rsid w:val="00657639"/>
    <w:rsid w:val="0065767F"/>
    <w:rsid w:val="00657D7E"/>
    <w:rsid w:val="006631E4"/>
    <w:rsid w:val="00663FB8"/>
    <w:rsid w:val="00664E79"/>
    <w:rsid w:val="0066664B"/>
    <w:rsid w:val="00666917"/>
    <w:rsid w:val="00666996"/>
    <w:rsid w:val="00666BB1"/>
    <w:rsid w:val="00667111"/>
    <w:rsid w:val="006703A5"/>
    <w:rsid w:val="006708B1"/>
    <w:rsid w:val="00670D08"/>
    <w:rsid w:val="00672110"/>
    <w:rsid w:val="006745FA"/>
    <w:rsid w:val="006755F3"/>
    <w:rsid w:val="00675BA7"/>
    <w:rsid w:val="00676044"/>
    <w:rsid w:val="00676340"/>
    <w:rsid w:val="00676AD0"/>
    <w:rsid w:val="00677380"/>
    <w:rsid w:val="006775CD"/>
    <w:rsid w:val="006802FD"/>
    <w:rsid w:val="00680A90"/>
    <w:rsid w:val="006832EB"/>
    <w:rsid w:val="00683626"/>
    <w:rsid w:val="00683B77"/>
    <w:rsid w:val="00683B85"/>
    <w:rsid w:val="006843AE"/>
    <w:rsid w:val="00685A6F"/>
    <w:rsid w:val="00687025"/>
    <w:rsid w:val="006913B7"/>
    <w:rsid w:val="00691D2A"/>
    <w:rsid w:val="0069492E"/>
    <w:rsid w:val="00694C99"/>
    <w:rsid w:val="00695E3D"/>
    <w:rsid w:val="0069660A"/>
    <w:rsid w:val="00696E57"/>
    <w:rsid w:val="00697F08"/>
    <w:rsid w:val="006A0020"/>
    <w:rsid w:val="006A13F6"/>
    <w:rsid w:val="006A19C1"/>
    <w:rsid w:val="006A1DAA"/>
    <w:rsid w:val="006B0464"/>
    <w:rsid w:val="006B1FDC"/>
    <w:rsid w:val="006B2590"/>
    <w:rsid w:val="006B36F6"/>
    <w:rsid w:val="006B381B"/>
    <w:rsid w:val="006B3CF3"/>
    <w:rsid w:val="006B3DFB"/>
    <w:rsid w:val="006B435A"/>
    <w:rsid w:val="006B45C0"/>
    <w:rsid w:val="006B4E59"/>
    <w:rsid w:val="006B5027"/>
    <w:rsid w:val="006B57B2"/>
    <w:rsid w:val="006B7547"/>
    <w:rsid w:val="006B7B53"/>
    <w:rsid w:val="006C004D"/>
    <w:rsid w:val="006C021F"/>
    <w:rsid w:val="006C06F4"/>
    <w:rsid w:val="006C1D2A"/>
    <w:rsid w:val="006C2142"/>
    <w:rsid w:val="006C360A"/>
    <w:rsid w:val="006C3824"/>
    <w:rsid w:val="006C468E"/>
    <w:rsid w:val="006C46D7"/>
    <w:rsid w:val="006C4805"/>
    <w:rsid w:val="006C7794"/>
    <w:rsid w:val="006D0FB3"/>
    <w:rsid w:val="006D1FAE"/>
    <w:rsid w:val="006D284E"/>
    <w:rsid w:val="006D3ABD"/>
    <w:rsid w:val="006D4DE3"/>
    <w:rsid w:val="006D5172"/>
    <w:rsid w:val="006D5757"/>
    <w:rsid w:val="006D652D"/>
    <w:rsid w:val="006D70CD"/>
    <w:rsid w:val="006D7D63"/>
    <w:rsid w:val="006E00AC"/>
    <w:rsid w:val="006E0647"/>
    <w:rsid w:val="006E1DA2"/>
    <w:rsid w:val="006E2964"/>
    <w:rsid w:val="006E3311"/>
    <w:rsid w:val="006E4807"/>
    <w:rsid w:val="006E6E08"/>
    <w:rsid w:val="006E707F"/>
    <w:rsid w:val="006F0D2C"/>
    <w:rsid w:val="006F1736"/>
    <w:rsid w:val="006F18B3"/>
    <w:rsid w:val="006F35E5"/>
    <w:rsid w:val="006F408D"/>
    <w:rsid w:val="006F5C7B"/>
    <w:rsid w:val="006F5D6C"/>
    <w:rsid w:val="006F6BD1"/>
    <w:rsid w:val="006F79DB"/>
    <w:rsid w:val="006F7BE2"/>
    <w:rsid w:val="00700825"/>
    <w:rsid w:val="007019BE"/>
    <w:rsid w:val="00703140"/>
    <w:rsid w:val="00703491"/>
    <w:rsid w:val="007039C8"/>
    <w:rsid w:val="00703D17"/>
    <w:rsid w:val="00703FA3"/>
    <w:rsid w:val="00704153"/>
    <w:rsid w:val="00704197"/>
    <w:rsid w:val="00705724"/>
    <w:rsid w:val="00705A6B"/>
    <w:rsid w:val="00705B6F"/>
    <w:rsid w:val="00705C01"/>
    <w:rsid w:val="00705CBD"/>
    <w:rsid w:val="00706016"/>
    <w:rsid w:val="007060F7"/>
    <w:rsid w:val="00707276"/>
    <w:rsid w:val="0070756A"/>
    <w:rsid w:val="00712158"/>
    <w:rsid w:val="007129B8"/>
    <w:rsid w:val="00713E7A"/>
    <w:rsid w:val="007144FB"/>
    <w:rsid w:val="00714D39"/>
    <w:rsid w:val="00714F58"/>
    <w:rsid w:val="007161BE"/>
    <w:rsid w:val="00717067"/>
    <w:rsid w:val="00721132"/>
    <w:rsid w:val="0072161D"/>
    <w:rsid w:val="00722186"/>
    <w:rsid w:val="007228DB"/>
    <w:rsid w:val="00723180"/>
    <w:rsid w:val="00723820"/>
    <w:rsid w:val="00723C41"/>
    <w:rsid w:val="00723FB7"/>
    <w:rsid w:val="00724E55"/>
    <w:rsid w:val="007257A8"/>
    <w:rsid w:val="00726E07"/>
    <w:rsid w:val="0072748E"/>
    <w:rsid w:val="00727950"/>
    <w:rsid w:val="00730690"/>
    <w:rsid w:val="007313B2"/>
    <w:rsid w:val="00731ED4"/>
    <w:rsid w:val="00732030"/>
    <w:rsid w:val="0073227E"/>
    <w:rsid w:val="00732B2C"/>
    <w:rsid w:val="0073398E"/>
    <w:rsid w:val="00733B69"/>
    <w:rsid w:val="00733BA5"/>
    <w:rsid w:val="0073448B"/>
    <w:rsid w:val="0073583C"/>
    <w:rsid w:val="00736217"/>
    <w:rsid w:val="00736888"/>
    <w:rsid w:val="00736EF5"/>
    <w:rsid w:val="00737915"/>
    <w:rsid w:val="00740025"/>
    <w:rsid w:val="007403FA"/>
    <w:rsid w:val="007420CD"/>
    <w:rsid w:val="00742101"/>
    <w:rsid w:val="007426F7"/>
    <w:rsid w:val="007431DC"/>
    <w:rsid w:val="00743AF8"/>
    <w:rsid w:val="00743D16"/>
    <w:rsid w:val="00744142"/>
    <w:rsid w:val="00744941"/>
    <w:rsid w:val="00746529"/>
    <w:rsid w:val="00746C42"/>
    <w:rsid w:val="00747685"/>
    <w:rsid w:val="00747E12"/>
    <w:rsid w:val="00750A2B"/>
    <w:rsid w:val="00750D32"/>
    <w:rsid w:val="00750F0E"/>
    <w:rsid w:val="00751342"/>
    <w:rsid w:val="00752BA0"/>
    <w:rsid w:val="007537C7"/>
    <w:rsid w:val="007538A7"/>
    <w:rsid w:val="007539FA"/>
    <w:rsid w:val="00753C70"/>
    <w:rsid w:val="00754901"/>
    <w:rsid w:val="007552D7"/>
    <w:rsid w:val="00755407"/>
    <w:rsid w:val="0075575A"/>
    <w:rsid w:val="007559A4"/>
    <w:rsid w:val="007563CD"/>
    <w:rsid w:val="00756CC3"/>
    <w:rsid w:val="00756D92"/>
    <w:rsid w:val="00757011"/>
    <w:rsid w:val="007574EF"/>
    <w:rsid w:val="00757738"/>
    <w:rsid w:val="007603D7"/>
    <w:rsid w:val="00760AF3"/>
    <w:rsid w:val="00760D9A"/>
    <w:rsid w:val="00761481"/>
    <w:rsid w:val="007619C8"/>
    <w:rsid w:val="00761CFF"/>
    <w:rsid w:val="00763962"/>
    <w:rsid w:val="00763AC8"/>
    <w:rsid w:val="007653FB"/>
    <w:rsid w:val="007654DE"/>
    <w:rsid w:val="00765AD1"/>
    <w:rsid w:val="00766611"/>
    <w:rsid w:val="00766726"/>
    <w:rsid w:val="00766BD4"/>
    <w:rsid w:val="00766D9F"/>
    <w:rsid w:val="00767B52"/>
    <w:rsid w:val="00771847"/>
    <w:rsid w:val="00771BE7"/>
    <w:rsid w:val="0077327E"/>
    <w:rsid w:val="00773EEE"/>
    <w:rsid w:val="007744F3"/>
    <w:rsid w:val="007745BE"/>
    <w:rsid w:val="00774C8C"/>
    <w:rsid w:val="00774D8E"/>
    <w:rsid w:val="00775762"/>
    <w:rsid w:val="00776552"/>
    <w:rsid w:val="00777F5F"/>
    <w:rsid w:val="00780B24"/>
    <w:rsid w:val="00782143"/>
    <w:rsid w:val="007822B1"/>
    <w:rsid w:val="007834D2"/>
    <w:rsid w:val="007839E9"/>
    <w:rsid w:val="00785E49"/>
    <w:rsid w:val="00785F9F"/>
    <w:rsid w:val="00787052"/>
    <w:rsid w:val="0078716B"/>
    <w:rsid w:val="007877B9"/>
    <w:rsid w:val="00790CB7"/>
    <w:rsid w:val="00792417"/>
    <w:rsid w:val="00792BEF"/>
    <w:rsid w:val="007946FA"/>
    <w:rsid w:val="0079581F"/>
    <w:rsid w:val="007959F8"/>
    <w:rsid w:val="00795F35"/>
    <w:rsid w:val="0079600E"/>
    <w:rsid w:val="0079627A"/>
    <w:rsid w:val="007A06D9"/>
    <w:rsid w:val="007A0C1F"/>
    <w:rsid w:val="007A0EE2"/>
    <w:rsid w:val="007A16A4"/>
    <w:rsid w:val="007A1D64"/>
    <w:rsid w:val="007A1F1A"/>
    <w:rsid w:val="007A205E"/>
    <w:rsid w:val="007A2C5A"/>
    <w:rsid w:val="007A3216"/>
    <w:rsid w:val="007A4B5D"/>
    <w:rsid w:val="007A565D"/>
    <w:rsid w:val="007A5A82"/>
    <w:rsid w:val="007A5F5A"/>
    <w:rsid w:val="007A675D"/>
    <w:rsid w:val="007A6CD3"/>
    <w:rsid w:val="007B071B"/>
    <w:rsid w:val="007B14E3"/>
    <w:rsid w:val="007B3474"/>
    <w:rsid w:val="007B54B8"/>
    <w:rsid w:val="007B57F7"/>
    <w:rsid w:val="007B6610"/>
    <w:rsid w:val="007B7064"/>
    <w:rsid w:val="007B7CE2"/>
    <w:rsid w:val="007C026A"/>
    <w:rsid w:val="007C3898"/>
    <w:rsid w:val="007C3907"/>
    <w:rsid w:val="007C4332"/>
    <w:rsid w:val="007C501F"/>
    <w:rsid w:val="007C546D"/>
    <w:rsid w:val="007C57C3"/>
    <w:rsid w:val="007C590B"/>
    <w:rsid w:val="007C5BB0"/>
    <w:rsid w:val="007C61B4"/>
    <w:rsid w:val="007C6CDD"/>
    <w:rsid w:val="007C776D"/>
    <w:rsid w:val="007C7CC6"/>
    <w:rsid w:val="007D003B"/>
    <w:rsid w:val="007D1799"/>
    <w:rsid w:val="007D245E"/>
    <w:rsid w:val="007D3951"/>
    <w:rsid w:val="007D3A66"/>
    <w:rsid w:val="007D4AF2"/>
    <w:rsid w:val="007D4BEB"/>
    <w:rsid w:val="007D5877"/>
    <w:rsid w:val="007E0861"/>
    <w:rsid w:val="007E23AD"/>
    <w:rsid w:val="007E2A15"/>
    <w:rsid w:val="007E2F65"/>
    <w:rsid w:val="007E4036"/>
    <w:rsid w:val="007E440A"/>
    <w:rsid w:val="007E48EE"/>
    <w:rsid w:val="007E7941"/>
    <w:rsid w:val="007F068B"/>
    <w:rsid w:val="007F0F0D"/>
    <w:rsid w:val="007F1C3E"/>
    <w:rsid w:val="007F32DE"/>
    <w:rsid w:val="007F347E"/>
    <w:rsid w:val="007F3621"/>
    <w:rsid w:val="007F4A2E"/>
    <w:rsid w:val="007F4D93"/>
    <w:rsid w:val="007F5BE5"/>
    <w:rsid w:val="007F5D96"/>
    <w:rsid w:val="007F74C2"/>
    <w:rsid w:val="007F78EA"/>
    <w:rsid w:val="007F7F97"/>
    <w:rsid w:val="007F7FC2"/>
    <w:rsid w:val="0080029B"/>
    <w:rsid w:val="00800EB0"/>
    <w:rsid w:val="00802EF4"/>
    <w:rsid w:val="0080504E"/>
    <w:rsid w:val="00806C02"/>
    <w:rsid w:val="00811844"/>
    <w:rsid w:val="00811950"/>
    <w:rsid w:val="00811B06"/>
    <w:rsid w:val="0081214C"/>
    <w:rsid w:val="00814AF0"/>
    <w:rsid w:val="00814C43"/>
    <w:rsid w:val="00815571"/>
    <w:rsid w:val="00816AE4"/>
    <w:rsid w:val="00817EBF"/>
    <w:rsid w:val="008202B0"/>
    <w:rsid w:val="00820982"/>
    <w:rsid w:val="00820CF6"/>
    <w:rsid w:val="00820E32"/>
    <w:rsid w:val="0082125C"/>
    <w:rsid w:val="008225B5"/>
    <w:rsid w:val="0082297B"/>
    <w:rsid w:val="00822ADD"/>
    <w:rsid w:val="0082437C"/>
    <w:rsid w:val="0082544F"/>
    <w:rsid w:val="00826D58"/>
    <w:rsid w:val="008275C5"/>
    <w:rsid w:val="00827C13"/>
    <w:rsid w:val="00827C37"/>
    <w:rsid w:val="008302EC"/>
    <w:rsid w:val="00831349"/>
    <w:rsid w:val="0083147B"/>
    <w:rsid w:val="00832505"/>
    <w:rsid w:val="008329D4"/>
    <w:rsid w:val="00832FBC"/>
    <w:rsid w:val="008336CB"/>
    <w:rsid w:val="0083379E"/>
    <w:rsid w:val="00833AD4"/>
    <w:rsid w:val="008340F9"/>
    <w:rsid w:val="00834754"/>
    <w:rsid w:val="008348DB"/>
    <w:rsid w:val="00835099"/>
    <w:rsid w:val="00835A70"/>
    <w:rsid w:val="00835EBE"/>
    <w:rsid w:val="0083675E"/>
    <w:rsid w:val="008367C9"/>
    <w:rsid w:val="00836D47"/>
    <w:rsid w:val="008376CC"/>
    <w:rsid w:val="0084052D"/>
    <w:rsid w:val="008449B2"/>
    <w:rsid w:val="00844ACC"/>
    <w:rsid w:val="00844C86"/>
    <w:rsid w:val="008453D0"/>
    <w:rsid w:val="008455BF"/>
    <w:rsid w:val="008464ED"/>
    <w:rsid w:val="008467E8"/>
    <w:rsid w:val="008470A9"/>
    <w:rsid w:val="0084762F"/>
    <w:rsid w:val="00847873"/>
    <w:rsid w:val="0085043E"/>
    <w:rsid w:val="00850739"/>
    <w:rsid w:val="00851194"/>
    <w:rsid w:val="00851FBD"/>
    <w:rsid w:val="008527F0"/>
    <w:rsid w:val="008533EC"/>
    <w:rsid w:val="00853DA2"/>
    <w:rsid w:val="00854722"/>
    <w:rsid w:val="00854F9E"/>
    <w:rsid w:val="00855271"/>
    <w:rsid w:val="008560B2"/>
    <w:rsid w:val="00856C2F"/>
    <w:rsid w:val="00856E0B"/>
    <w:rsid w:val="00857194"/>
    <w:rsid w:val="00857D09"/>
    <w:rsid w:val="008617FE"/>
    <w:rsid w:val="0086306C"/>
    <w:rsid w:val="00863692"/>
    <w:rsid w:val="008648D6"/>
    <w:rsid w:val="008648F5"/>
    <w:rsid w:val="00866645"/>
    <w:rsid w:val="00867524"/>
    <w:rsid w:val="00867FD3"/>
    <w:rsid w:val="008701B0"/>
    <w:rsid w:val="00870896"/>
    <w:rsid w:val="008711F2"/>
    <w:rsid w:val="0087144D"/>
    <w:rsid w:val="00871532"/>
    <w:rsid w:val="008719A2"/>
    <w:rsid w:val="00873AA2"/>
    <w:rsid w:val="00874B72"/>
    <w:rsid w:val="0087591A"/>
    <w:rsid w:val="00876237"/>
    <w:rsid w:val="008767D2"/>
    <w:rsid w:val="008767F4"/>
    <w:rsid w:val="00876928"/>
    <w:rsid w:val="00876BE1"/>
    <w:rsid w:val="00877841"/>
    <w:rsid w:val="0088149F"/>
    <w:rsid w:val="00881BAC"/>
    <w:rsid w:val="00881EB5"/>
    <w:rsid w:val="008837A9"/>
    <w:rsid w:val="00883866"/>
    <w:rsid w:val="0088406F"/>
    <w:rsid w:val="00885000"/>
    <w:rsid w:val="0088684B"/>
    <w:rsid w:val="008874CC"/>
    <w:rsid w:val="00887B5C"/>
    <w:rsid w:val="0089025D"/>
    <w:rsid w:val="008902BD"/>
    <w:rsid w:val="00890353"/>
    <w:rsid w:val="00890D27"/>
    <w:rsid w:val="00891D8A"/>
    <w:rsid w:val="00891F6C"/>
    <w:rsid w:val="0089219B"/>
    <w:rsid w:val="00892832"/>
    <w:rsid w:val="008936C7"/>
    <w:rsid w:val="00893B25"/>
    <w:rsid w:val="0089606D"/>
    <w:rsid w:val="00896BF6"/>
    <w:rsid w:val="008A100F"/>
    <w:rsid w:val="008A1FDC"/>
    <w:rsid w:val="008A20D2"/>
    <w:rsid w:val="008A2A9D"/>
    <w:rsid w:val="008A3DFA"/>
    <w:rsid w:val="008A4441"/>
    <w:rsid w:val="008A46D6"/>
    <w:rsid w:val="008A5DA5"/>
    <w:rsid w:val="008A717D"/>
    <w:rsid w:val="008A7608"/>
    <w:rsid w:val="008A761C"/>
    <w:rsid w:val="008A7F4F"/>
    <w:rsid w:val="008B14B2"/>
    <w:rsid w:val="008B24B6"/>
    <w:rsid w:val="008B2B74"/>
    <w:rsid w:val="008B30FC"/>
    <w:rsid w:val="008B57F1"/>
    <w:rsid w:val="008B5EB1"/>
    <w:rsid w:val="008B6E3D"/>
    <w:rsid w:val="008B7493"/>
    <w:rsid w:val="008C01C1"/>
    <w:rsid w:val="008C03E0"/>
    <w:rsid w:val="008C105F"/>
    <w:rsid w:val="008C15A0"/>
    <w:rsid w:val="008C205D"/>
    <w:rsid w:val="008C2A2A"/>
    <w:rsid w:val="008C3F88"/>
    <w:rsid w:val="008C48A4"/>
    <w:rsid w:val="008C5846"/>
    <w:rsid w:val="008C5BF9"/>
    <w:rsid w:val="008C63EA"/>
    <w:rsid w:val="008C69B6"/>
    <w:rsid w:val="008C717A"/>
    <w:rsid w:val="008C75ED"/>
    <w:rsid w:val="008D0555"/>
    <w:rsid w:val="008D17DE"/>
    <w:rsid w:val="008D1806"/>
    <w:rsid w:val="008D1835"/>
    <w:rsid w:val="008D21EF"/>
    <w:rsid w:val="008D2230"/>
    <w:rsid w:val="008D239B"/>
    <w:rsid w:val="008D2B48"/>
    <w:rsid w:val="008D42D0"/>
    <w:rsid w:val="008D4D8D"/>
    <w:rsid w:val="008D5113"/>
    <w:rsid w:val="008D5314"/>
    <w:rsid w:val="008D5B43"/>
    <w:rsid w:val="008D5CE8"/>
    <w:rsid w:val="008D6BDF"/>
    <w:rsid w:val="008D6F6B"/>
    <w:rsid w:val="008D7468"/>
    <w:rsid w:val="008D79DB"/>
    <w:rsid w:val="008E0A46"/>
    <w:rsid w:val="008E0A76"/>
    <w:rsid w:val="008E1956"/>
    <w:rsid w:val="008E317B"/>
    <w:rsid w:val="008E3408"/>
    <w:rsid w:val="008E4076"/>
    <w:rsid w:val="008E6D6C"/>
    <w:rsid w:val="008E6E22"/>
    <w:rsid w:val="008F010A"/>
    <w:rsid w:val="008F085C"/>
    <w:rsid w:val="008F0CC0"/>
    <w:rsid w:val="008F0DDE"/>
    <w:rsid w:val="008F1107"/>
    <w:rsid w:val="008F15DA"/>
    <w:rsid w:val="008F196A"/>
    <w:rsid w:val="008F19DF"/>
    <w:rsid w:val="008F24DB"/>
    <w:rsid w:val="008F26C8"/>
    <w:rsid w:val="008F3F38"/>
    <w:rsid w:val="008F452A"/>
    <w:rsid w:val="008F494C"/>
    <w:rsid w:val="008F4B1B"/>
    <w:rsid w:val="008F53CD"/>
    <w:rsid w:val="008F56A0"/>
    <w:rsid w:val="008F5D72"/>
    <w:rsid w:val="008F65E1"/>
    <w:rsid w:val="008F6BDA"/>
    <w:rsid w:val="008F73E7"/>
    <w:rsid w:val="008F73EA"/>
    <w:rsid w:val="00900098"/>
    <w:rsid w:val="009005C1"/>
    <w:rsid w:val="00900D32"/>
    <w:rsid w:val="00900F85"/>
    <w:rsid w:val="00901531"/>
    <w:rsid w:val="00902594"/>
    <w:rsid w:val="00903BFE"/>
    <w:rsid w:val="00903D1A"/>
    <w:rsid w:val="00904B28"/>
    <w:rsid w:val="00905B10"/>
    <w:rsid w:val="00905C94"/>
    <w:rsid w:val="009078D8"/>
    <w:rsid w:val="00911455"/>
    <w:rsid w:val="00911717"/>
    <w:rsid w:val="009133BA"/>
    <w:rsid w:val="00913B90"/>
    <w:rsid w:val="009146E4"/>
    <w:rsid w:val="00915B42"/>
    <w:rsid w:val="00917A24"/>
    <w:rsid w:val="00917DEA"/>
    <w:rsid w:val="00922CD8"/>
    <w:rsid w:val="00922DA5"/>
    <w:rsid w:val="0092497E"/>
    <w:rsid w:val="00924CC5"/>
    <w:rsid w:val="00925BF8"/>
    <w:rsid w:val="00926A97"/>
    <w:rsid w:val="00931A3D"/>
    <w:rsid w:val="0093216F"/>
    <w:rsid w:val="009326C3"/>
    <w:rsid w:val="0093284F"/>
    <w:rsid w:val="009333BB"/>
    <w:rsid w:val="00933DC8"/>
    <w:rsid w:val="00935063"/>
    <w:rsid w:val="00935B95"/>
    <w:rsid w:val="00936085"/>
    <w:rsid w:val="00940A1E"/>
    <w:rsid w:val="00941606"/>
    <w:rsid w:val="00941B1F"/>
    <w:rsid w:val="00942487"/>
    <w:rsid w:val="00942F2F"/>
    <w:rsid w:val="00944CD1"/>
    <w:rsid w:val="00944F06"/>
    <w:rsid w:val="00945B98"/>
    <w:rsid w:val="0094613E"/>
    <w:rsid w:val="009473E5"/>
    <w:rsid w:val="00947943"/>
    <w:rsid w:val="00947B5B"/>
    <w:rsid w:val="00947C96"/>
    <w:rsid w:val="00947EA4"/>
    <w:rsid w:val="0095017E"/>
    <w:rsid w:val="009509BD"/>
    <w:rsid w:val="00950C24"/>
    <w:rsid w:val="00951154"/>
    <w:rsid w:val="00951C32"/>
    <w:rsid w:val="00952A6B"/>
    <w:rsid w:val="00952C7E"/>
    <w:rsid w:val="00952E84"/>
    <w:rsid w:val="0095370D"/>
    <w:rsid w:val="00954BCE"/>
    <w:rsid w:val="00954DAF"/>
    <w:rsid w:val="00955EE0"/>
    <w:rsid w:val="0095671E"/>
    <w:rsid w:val="00957CFD"/>
    <w:rsid w:val="009604D7"/>
    <w:rsid w:val="009609FC"/>
    <w:rsid w:val="00962AD7"/>
    <w:rsid w:val="00964D3A"/>
    <w:rsid w:val="00965AD5"/>
    <w:rsid w:val="0096654D"/>
    <w:rsid w:val="00967FDC"/>
    <w:rsid w:val="00970893"/>
    <w:rsid w:val="009732CA"/>
    <w:rsid w:val="009734B5"/>
    <w:rsid w:val="00974170"/>
    <w:rsid w:val="009748B3"/>
    <w:rsid w:val="0097583A"/>
    <w:rsid w:val="0097651D"/>
    <w:rsid w:val="009773FB"/>
    <w:rsid w:val="00977751"/>
    <w:rsid w:val="00977786"/>
    <w:rsid w:val="0098032A"/>
    <w:rsid w:val="0098180F"/>
    <w:rsid w:val="0098284D"/>
    <w:rsid w:val="00983574"/>
    <w:rsid w:val="00983A13"/>
    <w:rsid w:val="00984998"/>
    <w:rsid w:val="009863CC"/>
    <w:rsid w:val="00986740"/>
    <w:rsid w:val="00986904"/>
    <w:rsid w:val="009872C0"/>
    <w:rsid w:val="00987E4D"/>
    <w:rsid w:val="00991026"/>
    <w:rsid w:val="00991236"/>
    <w:rsid w:val="00992824"/>
    <w:rsid w:val="00993791"/>
    <w:rsid w:val="00993A60"/>
    <w:rsid w:val="00993C4E"/>
    <w:rsid w:val="00993C61"/>
    <w:rsid w:val="00993D39"/>
    <w:rsid w:val="00994C9F"/>
    <w:rsid w:val="00995BF1"/>
    <w:rsid w:val="00997129"/>
    <w:rsid w:val="009A09FC"/>
    <w:rsid w:val="009A14A7"/>
    <w:rsid w:val="009A1951"/>
    <w:rsid w:val="009A264C"/>
    <w:rsid w:val="009A2809"/>
    <w:rsid w:val="009A31FF"/>
    <w:rsid w:val="009A336E"/>
    <w:rsid w:val="009A43FB"/>
    <w:rsid w:val="009A612E"/>
    <w:rsid w:val="009A7540"/>
    <w:rsid w:val="009A7586"/>
    <w:rsid w:val="009B19D3"/>
    <w:rsid w:val="009B289B"/>
    <w:rsid w:val="009B2CAF"/>
    <w:rsid w:val="009B2EA5"/>
    <w:rsid w:val="009B39DC"/>
    <w:rsid w:val="009B5F9F"/>
    <w:rsid w:val="009B60EB"/>
    <w:rsid w:val="009B6653"/>
    <w:rsid w:val="009B6696"/>
    <w:rsid w:val="009B66EB"/>
    <w:rsid w:val="009B6921"/>
    <w:rsid w:val="009B7415"/>
    <w:rsid w:val="009B7DC8"/>
    <w:rsid w:val="009B7E63"/>
    <w:rsid w:val="009C0792"/>
    <w:rsid w:val="009C0919"/>
    <w:rsid w:val="009C1335"/>
    <w:rsid w:val="009C17EB"/>
    <w:rsid w:val="009C19BE"/>
    <w:rsid w:val="009C1D35"/>
    <w:rsid w:val="009C1EC0"/>
    <w:rsid w:val="009C35EB"/>
    <w:rsid w:val="009C3CEA"/>
    <w:rsid w:val="009C409E"/>
    <w:rsid w:val="009C4779"/>
    <w:rsid w:val="009D09E9"/>
    <w:rsid w:val="009D0E4D"/>
    <w:rsid w:val="009D3621"/>
    <w:rsid w:val="009D3ADF"/>
    <w:rsid w:val="009D46C7"/>
    <w:rsid w:val="009D4A2A"/>
    <w:rsid w:val="009D6045"/>
    <w:rsid w:val="009D695E"/>
    <w:rsid w:val="009D6FE5"/>
    <w:rsid w:val="009E1313"/>
    <w:rsid w:val="009E225C"/>
    <w:rsid w:val="009E2CC1"/>
    <w:rsid w:val="009E3EFF"/>
    <w:rsid w:val="009E49E7"/>
    <w:rsid w:val="009E5033"/>
    <w:rsid w:val="009E60B3"/>
    <w:rsid w:val="009F0DF8"/>
    <w:rsid w:val="009F2464"/>
    <w:rsid w:val="009F3152"/>
    <w:rsid w:val="009F33F8"/>
    <w:rsid w:val="009F3C2D"/>
    <w:rsid w:val="009F3C9C"/>
    <w:rsid w:val="009F535D"/>
    <w:rsid w:val="009F5473"/>
    <w:rsid w:val="00A0210D"/>
    <w:rsid w:val="00A0308A"/>
    <w:rsid w:val="00A03271"/>
    <w:rsid w:val="00A04322"/>
    <w:rsid w:val="00A06586"/>
    <w:rsid w:val="00A06803"/>
    <w:rsid w:val="00A06FB1"/>
    <w:rsid w:val="00A0716F"/>
    <w:rsid w:val="00A072DC"/>
    <w:rsid w:val="00A07D82"/>
    <w:rsid w:val="00A07EA2"/>
    <w:rsid w:val="00A10966"/>
    <w:rsid w:val="00A109C4"/>
    <w:rsid w:val="00A10DBB"/>
    <w:rsid w:val="00A11DF5"/>
    <w:rsid w:val="00A13149"/>
    <w:rsid w:val="00A132C3"/>
    <w:rsid w:val="00A149D4"/>
    <w:rsid w:val="00A15109"/>
    <w:rsid w:val="00A17122"/>
    <w:rsid w:val="00A175D0"/>
    <w:rsid w:val="00A17623"/>
    <w:rsid w:val="00A178EA"/>
    <w:rsid w:val="00A17B70"/>
    <w:rsid w:val="00A207A3"/>
    <w:rsid w:val="00A21FE6"/>
    <w:rsid w:val="00A2337F"/>
    <w:rsid w:val="00A23B22"/>
    <w:rsid w:val="00A259CA"/>
    <w:rsid w:val="00A25DDC"/>
    <w:rsid w:val="00A2655E"/>
    <w:rsid w:val="00A26DE3"/>
    <w:rsid w:val="00A270E6"/>
    <w:rsid w:val="00A27BF5"/>
    <w:rsid w:val="00A30E55"/>
    <w:rsid w:val="00A30FCD"/>
    <w:rsid w:val="00A31816"/>
    <w:rsid w:val="00A31C61"/>
    <w:rsid w:val="00A321EA"/>
    <w:rsid w:val="00A3375B"/>
    <w:rsid w:val="00A344E0"/>
    <w:rsid w:val="00A34D34"/>
    <w:rsid w:val="00A35729"/>
    <w:rsid w:val="00A35874"/>
    <w:rsid w:val="00A35A74"/>
    <w:rsid w:val="00A366A8"/>
    <w:rsid w:val="00A36ABE"/>
    <w:rsid w:val="00A3724E"/>
    <w:rsid w:val="00A3755C"/>
    <w:rsid w:val="00A3767C"/>
    <w:rsid w:val="00A37885"/>
    <w:rsid w:val="00A37C2D"/>
    <w:rsid w:val="00A4001C"/>
    <w:rsid w:val="00A41443"/>
    <w:rsid w:val="00A41EA2"/>
    <w:rsid w:val="00A42DE9"/>
    <w:rsid w:val="00A454D6"/>
    <w:rsid w:val="00A46362"/>
    <w:rsid w:val="00A4659B"/>
    <w:rsid w:val="00A46978"/>
    <w:rsid w:val="00A47A44"/>
    <w:rsid w:val="00A512FE"/>
    <w:rsid w:val="00A53C29"/>
    <w:rsid w:val="00A540FB"/>
    <w:rsid w:val="00A5505B"/>
    <w:rsid w:val="00A55C6C"/>
    <w:rsid w:val="00A56B01"/>
    <w:rsid w:val="00A56E85"/>
    <w:rsid w:val="00A579C8"/>
    <w:rsid w:val="00A579FB"/>
    <w:rsid w:val="00A57AEC"/>
    <w:rsid w:val="00A60B63"/>
    <w:rsid w:val="00A63017"/>
    <w:rsid w:val="00A63DD8"/>
    <w:rsid w:val="00A64017"/>
    <w:rsid w:val="00A64B52"/>
    <w:rsid w:val="00A64F06"/>
    <w:rsid w:val="00A65605"/>
    <w:rsid w:val="00A66798"/>
    <w:rsid w:val="00A6751E"/>
    <w:rsid w:val="00A67EA0"/>
    <w:rsid w:val="00A70C5C"/>
    <w:rsid w:val="00A71059"/>
    <w:rsid w:val="00A722B8"/>
    <w:rsid w:val="00A7242C"/>
    <w:rsid w:val="00A72A6F"/>
    <w:rsid w:val="00A732C7"/>
    <w:rsid w:val="00A736FD"/>
    <w:rsid w:val="00A73DDC"/>
    <w:rsid w:val="00A76603"/>
    <w:rsid w:val="00A76814"/>
    <w:rsid w:val="00A804AE"/>
    <w:rsid w:val="00A80864"/>
    <w:rsid w:val="00A82B5C"/>
    <w:rsid w:val="00A842B1"/>
    <w:rsid w:val="00A8452F"/>
    <w:rsid w:val="00A84AD3"/>
    <w:rsid w:val="00A86633"/>
    <w:rsid w:val="00A86F01"/>
    <w:rsid w:val="00A909C3"/>
    <w:rsid w:val="00A90D59"/>
    <w:rsid w:val="00A9162A"/>
    <w:rsid w:val="00A919B1"/>
    <w:rsid w:val="00A91DD8"/>
    <w:rsid w:val="00A926B6"/>
    <w:rsid w:val="00A929ED"/>
    <w:rsid w:val="00A92EF4"/>
    <w:rsid w:val="00A9367F"/>
    <w:rsid w:val="00A949EF"/>
    <w:rsid w:val="00A94DAC"/>
    <w:rsid w:val="00A9693D"/>
    <w:rsid w:val="00AA0512"/>
    <w:rsid w:val="00AA0682"/>
    <w:rsid w:val="00AA0C42"/>
    <w:rsid w:val="00AA0E0E"/>
    <w:rsid w:val="00AA0F6B"/>
    <w:rsid w:val="00AA2D9D"/>
    <w:rsid w:val="00AA41D1"/>
    <w:rsid w:val="00AA4602"/>
    <w:rsid w:val="00AA4E0F"/>
    <w:rsid w:val="00AA4FB4"/>
    <w:rsid w:val="00AA5A72"/>
    <w:rsid w:val="00AA682A"/>
    <w:rsid w:val="00AA686C"/>
    <w:rsid w:val="00AA6E2C"/>
    <w:rsid w:val="00AA6F17"/>
    <w:rsid w:val="00AB0E4D"/>
    <w:rsid w:val="00AB3753"/>
    <w:rsid w:val="00AB4DF6"/>
    <w:rsid w:val="00AB5617"/>
    <w:rsid w:val="00AB571F"/>
    <w:rsid w:val="00AB5ED0"/>
    <w:rsid w:val="00AC015A"/>
    <w:rsid w:val="00AC0E26"/>
    <w:rsid w:val="00AC157E"/>
    <w:rsid w:val="00AC190C"/>
    <w:rsid w:val="00AC1A34"/>
    <w:rsid w:val="00AC1AF6"/>
    <w:rsid w:val="00AC1FB6"/>
    <w:rsid w:val="00AC2BBC"/>
    <w:rsid w:val="00AC31AD"/>
    <w:rsid w:val="00AC50F7"/>
    <w:rsid w:val="00AC5C6C"/>
    <w:rsid w:val="00AC5CB9"/>
    <w:rsid w:val="00AC6357"/>
    <w:rsid w:val="00AC67B9"/>
    <w:rsid w:val="00AC7BE5"/>
    <w:rsid w:val="00AD381A"/>
    <w:rsid w:val="00AD38BB"/>
    <w:rsid w:val="00AD38DB"/>
    <w:rsid w:val="00AD416F"/>
    <w:rsid w:val="00AD4D38"/>
    <w:rsid w:val="00AD5338"/>
    <w:rsid w:val="00AD59D5"/>
    <w:rsid w:val="00AD5F03"/>
    <w:rsid w:val="00AE0355"/>
    <w:rsid w:val="00AE2D60"/>
    <w:rsid w:val="00AE30A3"/>
    <w:rsid w:val="00AE30B2"/>
    <w:rsid w:val="00AE384E"/>
    <w:rsid w:val="00AE3ACE"/>
    <w:rsid w:val="00AE44D8"/>
    <w:rsid w:val="00AE53BC"/>
    <w:rsid w:val="00AE6580"/>
    <w:rsid w:val="00AE699A"/>
    <w:rsid w:val="00AE7597"/>
    <w:rsid w:val="00AE76AB"/>
    <w:rsid w:val="00AF09DD"/>
    <w:rsid w:val="00AF14F2"/>
    <w:rsid w:val="00AF17FF"/>
    <w:rsid w:val="00AF24B8"/>
    <w:rsid w:val="00AF2F54"/>
    <w:rsid w:val="00AF34DA"/>
    <w:rsid w:val="00AF490D"/>
    <w:rsid w:val="00AF639B"/>
    <w:rsid w:val="00AF6DBD"/>
    <w:rsid w:val="00AF7AC6"/>
    <w:rsid w:val="00AF7BAA"/>
    <w:rsid w:val="00B0084E"/>
    <w:rsid w:val="00B00B08"/>
    <w:rsid w:val="00B0128B"/>
    <w:rsid w:val="00B013F0"/>
    <w:rsid w:val="00B014CA"/>
    <w:rsid w:val="00B016B0"/>
    <w:rsid w:val="00B01895"/>
    <w:rsid w:val="00B01989"/>
    <w:rsid w:val="00B0232E"/>
    <w:rsid w:val="00B034A7"/>
    <w:rsid w:val="00B036CC"/>
    <w:rsid w:val="00B037F7"/>
    <w:rsid w:val="00B03E5A"/>
    <w:rsid w:val="00B04590"/>
    <w:rsid w:val="00B04E3E"/>
    <w:rsid w:val="00B057B6"/>
    <w:rsid w:val="00B065BE"/>
    <w:rsid w:val="00B06C60"/>
    <w:rsid w:val="00B0756C"/>
    <w:rsid w:val="00B07F7D"/>
    <w:rsid w:val="00B103AE"/>
    <w:rsid w:val="00B10E23"/>
    <w:rsid w:val="00B11FD9"/>
    <w:rsid w:val="00B13017"/>
    <w:rsid w:val="00B137C3"/>
    <w:rsid w:val="00B14D5D"/>
    <w:rsid w:val="00B169FE"/>
    <w:rsid w:val="00B20582"/>
    <w:rsid w:val="00B20E44"/>
    <w:rsid w:val="00B21245"/>
    <w:rsid w:val="00B21B6C"/>
    <w:rsid w:val="00B21ED8"/>
    <w:rsid w:val="00B225A4"/>
    <w:rsid w:val="00B2417F"/>
    <w:rsid w:val="00B2490F"/>
    <w:rsid w:val="00B249E4"/>
    <w:rsid w:val="00B24CAD"/>
    <w:rsid w:val="00B25079"/>
    <w:rsid w:val="00B256E9"/>
    <w:rsid w:val="00B27014"/>
    <w:rsid w:val="00B27088"/>
    <w:rsid w:val="00B272D7"/>
    <w:rsid w:val="00B31F1A"/>
    <w:rsid w:val="00B3246D"/>
    <w:rsid w:val="00B32901"/>
    <w:rsid w:val="00B33B16"/>
    <w:rsid w:val="00B33C91"/>
    <w:rsid w:val="00B33CE2"/>
    <w:rsid w:val="00B34D44"/>
    <w:rsid w:val="00B3525F"/>
    <w:rsid w:val="00B36539"/>
    <w:rsid w:val="00B36EC1"/>
    <w:rsid w:val="00B40D43"/>
    <w:rsid w:val="00B41BBD"/>
    <w:rsid w:val="00B4201B"/>
    <w:rsid w:val="00B42987"/>
    <w:rsid w:val="00B42D1B"/>
    <w:rsid w:val="00B44131"/>
    <w:rsid w:val="00B44A91"/>
    <w:rsid w:val="00B479FB"/>
    <w:rsid w:val="00B50095"/>
    <w:rsid w:val="00B505F9"/>
    <w:rsid w:val="00B519D3"/>
    <w:rsid w:val="00B51AB0"/>
    <w:rsid w:val="00B53F38"/>
    <w:rsid w:val="00B54623"/>
    <w:rsid w:val="00B54837"/>
    <w:rsid w:val="00B54FCD"/>
    <w:rsid w:val="00B55A60"/>
    <w:rsid w:val="00B614DA"/>
    <w:rsid w:val="00B615E6"/>
    <w:rsid w:val="00B61A31"/>
    <w:rsid w:val="00B61CB7"/>
    <w:rsid w:val="00B639C4"/>
    <w:rsid w:val="00B63CD3"/>
    <w:rsid w:val="00B64194"/>
    <w:rsid w:val="00B6467C"/>
    <w:rsid w:val="00B66B2E"/>
    <w:rsid w:val="00B720AA"/>
    <w:rsid w:val="00B7373E"/>
    <w:rsid w:val="00B74084"/>
    <w:rsid w:val="00B74135"/>
    <w:rsid w:val="00B75363"/>
    <w:rsid w:val="00B755C1"/>
    <w:rsid w:val="00B76F0F"/>
    <w:rsid w:val="00B77B1C"/>
    <w:rsid w:val="00B80992"/>
    <w:rsid w:val="00B80E51"/>
    <w:rsid w:val="00B84FD2"/>
    <w:rsid w:val="00B85751"/>
    <w:rsid w:val="00B85909"/>
    <w:rsid w:val="00B85F3B"/>
    <w:rsid w:val="00B86D13"/>
    <w:rsid w:val="00B875FE"/>
    <w:rsid w:val="00B876FF"/>
    <w:rsid w:val="00B90BE5"/>
    <w:rsid w:val="00B90E9F"/>
    <w:rsid w:val="00B9180A"/>
    <w:rsid w:val="00B9243E"/>
    <w:rsid w:val="00B93114"/>
    <w:rsid w:val="00B93ADE"/>
    <w:rsid w:val="00B9518D"/>
    <w:rsid w:val="00B95F83"/>
    <w:rsid w:val="00B96090"/>
    <w:rsid w:val="00B97779"/>
    <w:rsid w:val="00B97917"/>
    <w:rsid w:val="00B97B69"/>
    <w:rsid w:val="00BA1544"/>
    <w:rsid w:val="00BA1985"/>
    <w:rsid w:val="00BA2E2A"/>
    <w:rsid w:val="00BA3502"/>
    <w:rsid w:val="00BA4ECE"/>
    <w:rsid w:val="00BA5059"/>
    <w:rsid w:val="00BA56E3"/>
    <w:rsid w:val="00BA6386"/>
    <w:rsid w:val="00BA705C"/>
    <w:rsid w:val="00BA7352"/>
    <w:rsid w:val="00BA7CB4"/>
    <w:rsid w:val="00BA7CBF"/>
    <w:rsid w:val="00BA7D06"/>
    <w:rsid w:val="00BA7E1E"/>
    <w:rsid w:val="00BB1698"/>
    <w:rsid w:val="00BB324A"/>
    <w:rsid w:val="00BB3CC1"/>
    <w:rsid w:val="00BB3F0B"/>
    <w:rsid w:val="00BB46C7"/>
    <w:rsid w:val="00BB5782"/>
    <w:rsid w:val="00BB6053"/>
    <w:rsid w:val="00BB73A7"/>
    <w:rsid w:val="00BB7D3B"/>
    <w:rsid w:val="00BC0F49"/>
    <w:rsid w:val="00BC10DC"/>
    <w:rsid w:val="00BC40D0"/>
    <w:rsid w:val="00BC44DD"/>
    <w:rsid w:val="00BC4D98"/>
    <w:rsid w:val="00BC60B8"/>
    <w:rsid w:val="00BC7D3D"/>
    <w:rsid w:val="00BD00B3"/>
    <w:rsid w:val="00BD1BA1"/>
    <w:rsid w:val="00BD24E4"/>
    <w:rsid w:val="00BD2A77"/>
    <w:rsid w:val="00BD2E64"/>
    <w:rsid w:val="00BD2FBC"/>
    <w:rsid w:val="00BD35D5"/>
    <w:rsid w:val="00BD3862"/>
    <w:rsid w:val="00BD3E9D"/>
    <w:rsid w:val="00BD4C59"/>
    <w:rsid w:val="00BD5F23"/>
    <w:rsid w:val="00BD7FBB"/>
    <w:rsid w:val="00BE042C"/>
    <w:rsid w:val="00BE0F3B"/>
    <w:rsid w:val="00BE1855"/>
    <w:rsid w:val="00BE23B2"/>
    <w:rsid w:val="00BE380C"/>
    <w:rsid w:val="00BE38FB"/>
    <w:rsid w:val="00BE46E3"/>
    <w:rsid w:val="00BE4852"/>
    <w:rsid w:val="00BE4E6B"/>
    <w:rsid w:val="00BE5AD6"/>
    <w:rsid w:val="00BE6BBD"/>
    <w:rsid w:val="00BE75BE"/>
    <w:rsid w:val="00BE75FD"/>
    <w:rsid w:val="00BF090A"/>
    <w:rsid w:val="00BF106A"/>
    <w:rsid w:val="00BF1365"/>
    <w:rsid w:val="00BF1AA5"/>
    <w:rsid w:val="00BF2431"/>
    <w:rsid w:val="00BF27D0"/>
    <w:rsid w:val="00BF2ABC"/>
    <w:rsid w:val="00BF349D"/>
    <w:rsid w:val="00BF4701"/>
    <w:rsid w:val="00BF4E5E"/>
    <w:rsid w:val="00BF54A0"/>
    <w:rsid w:val="00BF6169"/>
    <w:rsid w:val="00BF7533"/>
    <w:rsid w:val="00BF7978"/>
    <w:rsid w:val="00BF7CF3"/>
    <w:rsid w:val="00C00DD6"/>
    <w:rsid w:val="00C01138"/>
    <w:rsid w:val="00C02955"/>
    <w:rsid w:val="00C0369F"/>
    <w:rsid w:val="00C0485A"/>
    <w:rsid w:val="00C069C7"/>
    <w:rsid w:val="00C100A5"/>
    <w:rsid w:val="00C11DC7"/>
    <w:rsid w:val="00C12261"/>
    <w:rsid w:val="00C13633"/>
    <w:rsid w:val="00C141A0"/>
    <w:rsid w:val="00C142D4"/>
    <w:rsid w:val="00C14BBB"/>
    <w:rsid w:val="00C14F61"/>
    <w:rsid w:val="00C157F2"/>
    <w:rsid w:val="00C16542"/>
    <w:rsid w:val="00C17412"/>
    <w:rsid w:val="00C17944"/>
    <w:rsid w:val="00C21883"/>
    <w:rsid w:val="00C22EEA"/>
    <w:rsid w:val="00C230F3"/>
    <w:rsid w:val="00C23C8A"/>
    <w:rsid w:val="00C24072"/>
    <w:rsid w:val="00C245AA"/>
    <w:rsid w:val="00C247D9"/>
    <w:rsid w:val="00C24CB3"/>
    <w:rsid w:val="00C257E1"/>
    <w:rsid w:val="00C26981"/>
    <w:rsid w:val="00C30D57"/>
    <w:rsid w:val="00C3220E"/>
    <w:rsid w:val="00C3280A"/>
    <w:rsid w:val="00C345AA"/>
    <w:rsid w:val="00C37019"/>
    <w:rsid w:val="00C3714E"/>
    <w:rsid w:val="00C37377"/>
    <w:rsid w:val="00C4004A"/>
    <w:rsid w:val="00C404BA"/>
    <w:rsid w:val="00C4096B"/>
    <w:rsid w:val="00C4114B"/>
    <w:rsid w:val="00C41335"/>
    <w:rsid w:val="00C4162B"/>
    <w:rsid w:val="00C41B8F"/>
    <w:rsid w:val="00C4395C"/>
    <w:rsid w:val="00C45FD6"/>
    <w:rsid w:val="00C46AD3"/>
    <w:rsid w:val="00C46E01"/>
    <w:rsid w:val="00C47640"/>
    <w:rsid w:val="00C47BA0"/>
    <w:rsid w:val="00C506BC"/>
    <w:rsid w:val="00C50E2E"/>
    <w:rsid w:val="00C529F8"/>
    <w:rsid w:val="00C52B55"/>
    <w:rsid w:val="00C52DD6"/>
    <w:rsid w:val="00C52F41"/>
    <w:rsid w:val="00C52FBB"/>
    <w:rsid w:val="00C5401B"/>
    <w:rsid w:val="00C55414"/>
    <w:rsid w:val="00C55E2E"/>
    <w:rsid w:val="00C60B2C"/>
    <w:rsid w:val="00C60F73"/>
    <w:rsid w:val="00C617E4"/>
    <w:rsid w:val="00C61F4D"/>
    <w:rsid w:val="00C62E16"/>
    <w:rsid w:val="00C6371D"/>
    <w:rsid w:val="00C639AD"/>
    <w:rsid w:val="00C64026"/>
    <w:rsid w:val="00C64FEC"/>
    <w:rsid w:val="00C66A9D"/>
    <w:rsid w:val="00C6727E"/>
    <w:rsid w:val="00C70077"/>
    <w:rsid w:val="00C72AE3"/>
    <w:rsid w:val="00C737D2"/>
    <w:rsid w:val="00C74A99"/>
    <w:rsid w:val="00C76664"/>
    <w:rsid w:val="00C8084E"/>
    <w:rsid w:val="00C81C6D"/>
    <w:rsid w:val="00C8237B"/>
    <w:rsid w:val="00C8274F"/>
    <w:rsid w:val="00C834CB"/>
    <w:rsid w:val="00C84CF6"/>
    <w:rsid w:val="00C85E9D"/>
    <w:rsid w:val="00C865E9"/>
    <w:rsid w:val="00C867DD"/>
    <w:rsid w:val="00C8794F"/>
    <w:rsid w:val="00C87B3B"/>
    <w:rsid w:val="00C911CB"/>
    <w:rsid w:val="00C913DE"/>
    <w:rsid w:val="00C916CD"/>
    <w:rsid w:val="00C92545"/>
    <w:rsid w:val="00C9317E"/>
    <w:rsid w:val="00C9535F"/>
    <w:rsid w:val="00C953C2"/>
    <w:rsid w:val="00C959DA"/>
    <w:rsid w:val="00C95DE2"/>
    <w:rsid w:val="00C965C3"/>
    <w:rsid w:val="00C97EC7"/>
    <w:rsid w:val="00CA0623"/>
    <w:rsid w:val="00CA1161"/>
    <w:rsid w:val="00CA11A8"/>
    <w:rsid w:val="00CA12A1"/>
    <w:rsid w:val="00CA151A"/>
    <w:rsid w:val="00CA246B"/>
    <w:rsid w:val="00CA34C1"/>
    <w:rsid w:val="00CA47B6"/>
    <w:rsid w:val="00CA523A"/>
    <w:rsid w:val="00CA5EF2"/>
    <w:rsid w:val="00CA5F13"/>
    <w:rsid w:val="00CA602C"/>
    <w:rsid w:val="00CA62FF"/>
    <w:rsid w:val="00CB1833"/>
    <w:rsid w:val="00CB2619"/>
    <w:rsid w:val="00CB49D0"/>
    <w:rsid w:val="00CB51B9"/>
    <w:rsid w:val="00CB5610"/>
    <w:rsid w:val="00CB5D03"/>
    <w:rsid w:val="00CB6CE9"/>
    <w:rsid w:val="00CB7BF3"/>
    <w:rsid w:val="00CB7D93"/>
    <w:rsid w:val="00CC10E4"/>
    <w:rsid w:val="00CC13E6"/>
    <w:rsid w:val="00CC1A41"/>
    <w:rsid w:val="00CC26F3"/>
    <w:rsid w:val="00CC2772"/>
    <w:rsid w:val="00CC2F43"/>
    <w:rsid w:val="00CC2FF2"/>
    <w:rsid w:val="00CC3B5F"/>
    <w:rsid w:val="00CC3E5E"/>
    <w:rsid w:val="00CC491D"/>
    <w:rsid w:val="00CC4BED"/>
    <w:rsid w:val="00CC541D"/>
    <w:rsid w:val="00CC557E"/>
    <w:rsid w:val="00CC5585"/>
    <w:rsid w:val="00CC77A1"/>
    <w:rsid w:val="00CC7928"/>
    <w:rsid w:val="00CC7E6E"/>
    <w:rsid w:val="00CD063D"/>
    <w:rsid w:val="00CD09C2"/>
    <w:rsid w:val="00CD1559"/>
    <w:rsid w:val="00CD1C81"/>
    <w:rsid w:val="00CD1E77"/>
    <w:rsid w:val="00CD24B8"/>
    <w:rsid w:val="00CD3A22"/>
    <w:rsid w:val="00CD3F15"/>
    <w:rsid w:val="00CD4A8C"/>
    <w:rsid w:val="00CD4C81"/>
    <w:rsid w:val="00CD4F53"/>
    <w:rsid w:val="00CD6096"/>
    <w:rsid w:val="00CD6494"/>
    <w:rsid w:val="00CD691C"/>
    <w:rsid w:val="00CD694F"/>
    <w:rsid w:val="00CD6EBB"/>
    <w:rsid w:val="00CD75DB"/>
    <w:rsid w:val="00CD76D4"/>
    <w:rsid w:val="00CD7BB6"/>
    <w:rsid w:val="00CE0165"/>
    <w:rsid w:val="00CE165E"/>
    <w:rsid w:val="00CE1A85"/>
    <w:rsid w:val="00CE1BBE"/>
    <w:rsid w:val="00CE2040"/>
    <w:rsid w:val="00CE2B75"/>
    <w:rsid w:val="00CE45D3"/>
    <w:rsid w:val="00CE492C"/>
    <w:rsid w:val="00CE4E64"/>
    <w:rsid w:val="00CF005F"/>
    <w:rsid w:val="00CF053E"/>
    <w:rsid w:val="00CF076A"/>
    <w:rsid w:val="00CF0E7C"/>
    <w:rsid w:val="00CF0FA1"/>
    <w:rsid w:val="00CF17DE"/>
    <w:rsid w:val="00CF318D"/>
    <w:rsid w:val="00CF3F1D"/>
    <w:rsid w:val="00CF3F2E"/>
    <w:rsid w:val="00CF6E95"/>
    <w:rsid w:val="00CF71C8"/>
    <w:rsid w:val="00D004E1"/>
    <w:rsid w:val="00D02A97"/>
    <w:rsid w:val="00D02D0C"/>
    <w:rsid w:val="00D0349C"/>
    <w:rsid w:val="00D037ED"/>
    <w:rsid w:val="00D04040"/>
    <w:rsid w:val="00D04973"/>
    <w:rsid w:val="00D05094"/>
    <w:rsid w:val="00D053D8"/>
    <w:rsid w:val="00D0611C"/>
    <w:rsid w:val="00D0614E"/>
    <w:rsid w:val="00D0661A"/>
    <w:rsid w:val="00D074A3"/>
    <w:rsid w:val="00D10234"/>
    <w:rsid w:val="00D10F62"/>
    <w:rsid w:val="00D11474"/>
    <w:rsid w:val="00D11773"/>
    <w:rsid w:val="00D1194E"/>
    <w:rsid w:val="00D13C59"/>
    <w:rsid w:val="00D15299"/>
    <w:rsid w:val="00D163D3"/>
    <w:rsid w:val="00D16B0D"/>
    <w:rsid w:val="00D17109"/>
    <w:rsid w:val="00D20A6D"/>
    <w:rsid w:val="00D20B86"/>
    <w:rsid w:val="00D211F7"/>
    <w:rsid w:val="00D2148F"/>
    <w:rsid w:val="00D2200F"/>
    <w:rsid w:val="00D22033"/>
    <w:rsid w:val="00D22525"/>
    <w:rsid w:val="00D22A0E"/>
    <w:rsid w:val="00D27203"/>
    <w:rsid w:val="00D273EA"/>
    <w:rsid w:val="00D275A5"/>
    <w:rsid w:val="00D27921"/>
    <w:rsid w:val="00D27B0C"/>
    <w:rsid w:val="00D31B4A"/>
    <w:rsid w:val="00D3244D"/>
    <w:rsid w:val="00D3248A"/>
    <w:rsid w:val="00D32BA0"/>
    <w:rsid w:val="00D332E3"/>
    <w:rsid w:val="00D34419"/>
    <w:rsid w:val="00D34989"/>
    <w:rsid w:val="00D34F67"/>
    <w:rsid w:val="00D351AC"/>
    <w:rsid w:val="00D35640"/>
    <w:rsid w:val="00D357FD"/>
    <w:rsid w:val="00D359A7"/>
    <w:rsid w:val="00D362D7"/>
    <w:rsid w:val="00D36967"/>
    <w:rsid w:val="00D371E0"/>
    <w:rsid w:val="00D37EC0"/>
    <w:rsid w:val="00D40B79"/>
    <w:rsid w:val="00D40E30"/>
    <w:rsid w:val="00D41CFB"/>
    <w:rsid w:val="00D43A06"/>
    <w:rsid w:val="00D44282"/>
    <w:rsid w:val="00D44E70"/>
    <w:rsid w:val="00D45529"/>
    <w:rsid w:val="00D4581C"/>
    <w:rsid w:val="00D46206"/>
    <w:rsid w:val="00D466E5"/>
    <w:rsid w:val="00D470BE"/>
    <w:rsid w:val="00D47114"/>
    <w:rsid w:val="00D47F43"/>
    <w:rsid w:val="00D50871"/>
    <w:rsid w:val="00D50E16"/>
    <w:rsid w:val="00D517BA"/>
    <w:rsid w:val="00D51A0F"/>
    <w:rsid w:val="00D51AC6"/>
    <w:rsid w:val="00D52009"/>
    <w:rsid w:val="00D54504"/>
    <w:rsid w:val="00D54910"/>
    <w:rsid w:val="00D54E8F"/>
    <w:rsid w:val="00D55C08"/>
    <w:rsid w:val="00D56844"/>
    <w:rsid w:val="00D56B15"/>
    <w:rsid w:val="00D57802"/>
    <w:rsid w:val="00D57882"/>
    <w:rsid w:val="00D57B48"/>
    <w:rsid w:val="00D60694"/>
    <w:rsid w:val="00D6088A"/>
    <w:rsid w:val="00D6089C"/>
    <w:rsid w:val="00D61159"/>
    <w:rsid w:val="00D6158C"/>
    <w:rsid w:val="00D61E95"/>
    <w:rsid w:val="00D62F4E"/>
    <w:rsid w:val="00D62FB1"/>
    <w:rsid w:val="00D658F0"/>
    <w:rsid w:val="00D662ED"/>
    <w:rsid w:val="00D663B9"/>
    <w:rsid w:val="00D67AAF"/>
    <w:rsid w:val="00D67AF1"/>
    <w:rsid w:val="00D70041"/>
    <w:rsid w:val="00D706C2"/>
    <w:rsid w:val="00D7098A"/>
    <w:rsid w:val="00D70A2D"/>
    <w:rsid w:val="00D7155F"/>
    <w:rsid w:val="00D71B37"/>
    <w:rsid w:val="00D7201B"/>
    <w:rsid w:val="00D741C8"/>
    <w:rsid w:val="00D74DD1"/>
    <w:rsid w:val="00D7527A"/>
    <w:rsid w:val="00D76388"/>
    <w:rsid w:val="00D768FC"/>
    <w:rsid w:val="00D77E7B"/>
    <w:rsid w:val="00D801EF"/>
    <w:rsid w:val="00D81246"/>
    <w:rsid w:val="00D831C5"/>
    <w:rsid w:val="00D83619"/>
    <w:rsid w:val="00D83977"/>
    <w:rsid w:val="00D83E4B"/>
    <w:rsid w:val="00D83FDF"/>
    <w:rsid w:val="00D84A6E"/>
    <w:rsid w:val="00D85672"/>
    <w:rsid w:val="00D86CB6"/>
    <w:rsid w:val="00D86DB0"/>
    <w:rsid w:val="00D871D0"/>
    <w:rsid w:val="00D876AD"/>
    <w:rsid w:val="00D87EE6"/>
    <w:rsid w:val="00D90BC6"/>
    <w:rsid w:val="00D923B5"/>
    <w:rsid w:val="00D9310D"/>
    <w:rsid w:val="00D9361D"/>
    <w:rsid w:val="00D93A3A"/>
    <w:rsid w:val="00D94730"/>
    <w:rsid w:val="00D947B1"/>
    <w:rsid w:val="00D95F7D"/>
    <w:rsid w:val="00D97490"/>
    <w:rsid w:val="00D97DAF"/>
    <w:rsid w:val="00D97E53"/>
    <w:rsid w:val="00DA16B6"/>
    <w:rsid w:val="00DA26C6"/>
    <w:rsid w:val="00DA45C1"/>
    <w:rsid w:val="00DA4C58"/>
    <w:rsid w:val="00DA51DF"/>
    <w:rsid w:val="00DA56AD"/>
    <w:rsid w:val="00DA695F"/>
    <w:rsid w:val="00DA764E"/>
    <w:rsid w:val="00DB0200"/>
    <w:rsid w:val="00DB0777"/>
    <w:rsid w:val="00DB0DD5"/>
    <w:rsid w:val="00DB0EDB"/>
    <w:rsid w:val="00DB11B1"/>
    <w:rsid w:val="00DB1745"/>
    <w:rsid w:val="00DB1988"/>
    <w:rsid w:val="00DB308D"/>
    <w:rsid w:val="00DB3AFD"/>
    <w:rsid w:val="00DB3EC0"/>
    <w:rsid w:val="00DB5B81"/>
    <w:rsid w:val="00DB63D4"/>
    <w:rsid w:val="00DB7C3D"/>
    <w:rsid w:val="00DB7F11"/>
    <w:rsid w:val="00DC0F07"/>
    <w:rsid w:val="00DC0F10"/>
    <w:rsid w:val="00DC10AF"/>
    <w:rsid w:val="00DC179C"/>
    <w:rsid w:val="00DC1AFF"/>
    <w:rsid w:val="00DC27C0"/>
    <w:rsid w:val="00DC3ECD"/>
    <w:rsid w:val="00DC53CD"/>
    <w:rsid w:val="00DC5A6C"/>
    <w:rsid w:val="00DC5CE2"/>
    <w:rsid w:val="00DC653C"/>
    <w:rsid w:val="00DC73EC"/>
    <w:rsid w:val="00DC7526"/>
    <w:rsid w:val="00DD04D8"/>
    <w:rsid w:val="00DD1382"/>
    <w:rsid w:val="00DD1F0C"/>
    <w:rsid w:val="00DD2A87"/>
    <w:rsid w:val="00DD2B91"/>
    <w:rsid w:val="00DD45BE"/>
    <w:rsid w:val="00DD4FBD"/>
    <w:rsid w:val="00DD73DD"/>
    <w:rsid w:val="00DD74D3"/>
    <w:rsid w:val="00DD750A"/>
    <w:rsid w:val="00DE000F"/>
    <w:rsid w:val="00DE09CB"/>
    <w:rsid w:val="00DE13F1"/>
    <w:rsid w:val="00DE30C5"/>
    <w:rsid w:val="00DE362C"/>
    <w:rsid w:val="00DE373C"/>
    <w:rsid w:val="00DE3CDE"/>
    <w:rsid w:val="00DE41E3"/>
    <w:rsid w:val="00DE4A60"/>
    <w:rsid w:val="00DE4B51"/>
    <w:rsid w:val="00DE5121"/>
    <w:rsid w:val="00DE520B"/>
    <w:rsid w:val="00DE5789"/>
    <w:rsid w:val="00DE5BC5"/>
    <w:rsid w:val="00DE74C8"/>
    <w:rsid w:val="00DE7566"/>
    <w:rsid w:val="00DE7C41"/>
    <w:rsid w:val="00DF06A2"/>
    <w:rsid w:val="00DF161B"/>
    <w:rsid w:val="00DF1BD7"/>
    <w:rsid w:val="00DF2728"/>
    <w:rsid w:val="00DF2DF4"/>
    <w:rsid w:val="00DF4B01"/>
    <w:rsid w:val="00DF541D"/>
    <w:rsid w:val="00DF633C"/>
    <w:rsid w:val="00DF6428"/>
    <w:rsid w:val="00DF6971"/>
    <w:rsid w:val="00DF755C"/>
    <w:rsid w:val="00E0086D"/>
    <w:rsid w:val="00E00D67"/>
    <w:rsid w:val="00E01180"/>
    <w:rsid w:val="00E0120E"/>
    <w:rsid w:val="00E0133B"/>
    <w:rsid w:val="00E02DB6"/>
    <w:rsid w:val="00E03258"/>
    <w:rsid w:val="00E03689"/>
    <w:rsid w:val="00E03784"/>
    <w:rsid w:val="00E061BD"/>
    <w:rsid w:val="00E07E78"/>
    <w:rsid w:val="00E1188B"/>
    <w:rsid w:val="00E122E8"/>
    <w:rsid w:val="00E12E8D"/>
    <w:rsid w:val="00E13080"/>
    <w:rsid w:val="00E1346B"/>
    <w:rsid w:val="00E14242"/>
    <w:rsid w:val="00E145D9"/>
    <w:rsid w:val="00E14BAC"/>
    <w:rsid w:val="00E1628D"/>
    <w:rsid w:val="00E17D0F"/>
    <w:rsid w:val="00E17F8F"/>
    <w:rsid w:val="00E23536"/>
    <w:rsid w:val="00E23D05"/>
    <w:rsid w:val="00E248C6"/>
    <w:rsid w:val="00E24AC4"/>
    <w:rsid w:val="00E25259"/>
    <w:rsid w:val="00E2590C"/>
    <w:rsid w:val="00E27EEA"/>
    <w:rsid w:val="00E301A9"/>
    <w:rsid w:val="00E306DA"/>
    <w:rsid w:val="00E321EB"/>
    <w:rsid w:val="00E34712"/>
    <w:rsid w:val="00E353CA"/>
    <w:rsid w:val="00E36070"/>
    <w:rsid w:val="00E37E66"/>
    <w:rsid w:val="00E41646"/>
    <w:rsid w:val="00E41F49"/>
    <w:rsid w:val="00E43B39"/>
    <w:rsid w:val="00E44DBC"/>
    <w:rsid w:val="00E44F5D"/>
    <w:rsid w:val="00E4527B"/>
    <w:rsid w:val="00E45D23"/>
    <w:rsid w:val="00E462EF"/>
    <w:rsid w:val="00E46DFB"/>
    <w:rsid w:val="00E500A9"/>
    <w:rsid w:val="00E5020F"/>
    <w:rsid w:val="00E50E48"/>
    <w:rsid w:val="00E52536"/>
    <w:rsid w:val="00E525C9"/>
    <w:rsid w:val="00E5283B"/>
    <w:rsid w:val="00E539FA"/>
    <w:rsid w:val="00E53A1B"/>
    <w:rsid w:val="00E54A43"/>
    <w:rsid w:val="00E54E8D"/>
    <w:rsid w:val="00E54EB8"/>
    <w:rsid w:val="00E55B4C"/>
    <w:rsid w:val="00E56592"/>
    <w:rsid w:val="00E57A40"/>
    <w:rsid w:val="00E618A3"/>
    <w:rsid w:val="00E6337A"/>
    <w:rsid w:val="00E63481"/>
    <w:rsid w:val="00E63BB1"/>
    <w:rsid w:val="00E6488E"/>
    <w:rsid w:val="00E65234"/>
    <w:rsid w:val="00E65ECF"/>
    <w:rsid w:val="00E666D3"/>
    <w:rsid w:val="00E7038C"/>
    <w:rsid w:val="00E70658"/>
    <w:rsid w:val="00E71AC9"/>
    <w:rsid w:val="00E75C57"/>
    <w:rsid w:val="00E7633B"/>
    <w:rsid w:val="00E770AE"/>
    <w:rsid w:val="00E7713B"/>
    <w:rsid w:val="00E80C9D"/>
    <w:rsid w:val="00E80D8A"/>
    <w:rsid w:val="00E8376E"/>
    <w:rsid w:val="00E83B7B"/>
    <w:rsid w:val="00E85DE7"/>
    <w:rsid w:val="00E87356"/>
    <w:rsid w:val="00E8776F"/>
    <w:rsid w:val="00E87C61"/>
    <w:rsid w:val="00E92347"/>
    <w:rsid w:val="00E93D1B"/>
    <w:rsid w:val="00E94242"/>
    <w:rsid w:val="00E94452"/>
    <w:rsid w:val="00E94670"/>
    <w:rsid w:val="00E955E6"/>
    <w:rsid w:val="00E969D1"/>
    <w:rsid w:val="00E96D19"/>
    <w:rsid w:val="00E979BE"/>
    <w:rsid w:val="00EA0DBA"/>
    <w:rsid w:val="00EA0E86"/>
    <w:rsid w:val="00EA2C5B"/>
    <w:rsid w:val="00EA36EE"/>
    <w:rsid w:val="00EA435C"/>
    <w:rsid w:val="00EA4450"/>
    <w:rsid w:val="00EA56BD"/>
    <w:rsid w:val="00EA61F6"/>
    <w:rsid w:val="00EB1897"/>
    <w:rsid w:val="00EB286A"/>
    <w:rsid w:val="00EB2EB0"/>
    <w:rsid w:val="00EB36AE"/>
    <w:rsid w:val="00EB4C1F"/>
    <w:rsid w:val="00EB58BA"/>
    <w:rsid w:val="00EB5D50"/>
    <w:rsid w:val="00EB637A"/>
    <w:rsid w:val="00EB63BB"/>
    <w:rsid w:val="00EB688F"/>
    <w:rsid w:val="00EB7D79"/>
    <w:rsid w:val="00EC1050"/>
    <w:rsid w:val="00EC16B3"/>
    <w:rsid w:val="00EC1A49"/>
    <w:rsid w:val="00EC2BF4"/>
    <w:rsid w:val="00EC36D4"/>
    <w:rsid w:val="00EC3736"/>
    <w:rsid w:val="00EC401B"/>
    <w:rsid w:val="00EC411B"/>
    <w:rsid w:val="00EC4E1F"/>
    <w:rsid w:val="00EC56A7"/>
    <w:rsid w:val="00EC5C3C"/>
    <w:rsid w:val="00EC5D69"/>
    <w:rsid w:val="00EC5E13"/>
    <w:rsid w:val="00EC74F0"/>
    <w:rsid w:val="00EC7ADD"/>
    <w:rsid w:val="00ED0769"/>
    <w:rsid w:val="00ED0D0F"/>
    <w:rsid w:val="00ED17E4"/>
    <w:rsid w:val="00ED2316"/>
    <w:rsid w:val="00ED28D7"/>
    <w:rsid w:val="00ED2E63"/>
    <w:rsid w:val="00ED35E2"/>
    <w:rsid w:val="00ED3811"/>
    <w:rsid w:val="00ED3A81"/>
    <w:rsid w:val="00ED7CFE"/>
    <w:rsid w:val="00EE0931"/>
    <w:rsid w:val="00EE0C8D"/>
    <w:rsid w:val="00EE1C21"/>
    <w:rsid w:val="00EE1CE6"/>
    <w:rsid w:val="00EE224B"/>
    <w:rsid w:val="00EE22E0"/>
    <w:rsid w:val="00EE26CB"/>
    <w:rsid w:val="00EE2880"/>
    <w:rsid w:val="00EE2A9F"/>
    <w:rsid w:val="00EE37A4"/>
    <w:rsid w:val="00EE4F22"/>
    <w:rsid w:val="00EE5007"/>
    <w:rsid w:val="00EE52DE"/>
    <w:rsid w:val="00EE551B"/>
    <w:rsid w:val="00EE5612"/>
    <w:rsid w:val="00EE647C"/>
    <w:rsid w:val="00EE688A"/>
    <w:rsid w:val="00EE75EE"/>
    <w:rsid w:val="00EF2BA2"/>
    <w:rsid w:val="00EF2F71"/>
    <w:rsid w:val="00EF3728"/>
    <w:rsid w:val="00EF3E62"/>
    <w:rsid w:val="00EF4877"/>
    <w:rsid w:val="00EF5CD4"/>
    <w:rsid w:val="00EF71C7"/>
    <w:rsid w:val="00EF7A34"/>
    <w:rsid w:val="00EF7CD0"/>
    <w:rsid w:val="00F0278E"/>
    <w:rsid w:val="00F0409E"/>
    <w:rsid w:val="00F04637"/>
    <w:rsid w:val="00F04CEF"/>
    <w:rsid w:val="00F04FCB"/>
    <w:rsid w:val="00F06B6F"/>
    <w:rsid w:val="00F06DD7"/>
    <w:rsid w:val="00F076EE"/>
    <w:rsid w:val="00F116DF"/>
    <w:rsid w:val="00F11822"/>
    <w:rsid w:val="00F11903"/>
    <w:rsid w:val="00F1197B"/>
    <w:rsid w:val="00F12A14"/>
    <w:rsid w:val="00F1340B"/>
    <w:rsid w:val="00F13767"/>
    <w:rsid w:val="00F15D71"/>
    <w:rsid w:val="00F16606"/>
    <w:rsid w:val="00F16910"/>
    <w:rsid w:val="00F16FCA"/>
    <w:rsid w:val="00F2012B"/>
    <w:rsid w:val="00F2056B"/>
    <w:rsid w:val="00F21273"/>
    <w:rsid w:val="00F21E92"/>
    <w:rsid w:val="00F22502"/>
    <w:rsid w:val="00F2385C"/>
    <w:rsid w:val="00F23FF9"/>
    <w:rsid w:val="00F251C8"/>
    <w:rsid w:val="00F25EAF"/>
    <w:rsid w:val="00F27568"/>
    <w:rsid w:val="00F30F93"/>
    <w:rsid w:val="00F31EE6"/>
    <w:rsid w:val="00F323B6"/>
    <w:rsid w:val="00F32D60"/>
    <w:rsid w:val="00F33128"/>
    <w:rsid w:val="00F33BF1"/>
    <w:rsid w:val="00F348FB"/>
    <w:rsid w:val="00F34BC0"/>
    <w:rsid w:val="00F35B47"/>
    <w:rsid w:val="00F4019E"/>
    <w:rsid w:val="00F428C2"/>
    <w:rsid w:val="00F42F24"/>
    <w:rsid w:val="00F43091"/>
    <w:rsid w:val="00F441C3"/>
    <w:rsid w:val="00F44B33"/>
    <w:rsid w:val="00F44F8B"/>
    <w:rsid w:val="00F450CC"/>
    <w:rsid w:val="00F46DEF"/>
    <w:rsid w:val="00F50221"/>
    <w:rsid w:val="00F502C9"/>
    <w:rsid w:val="00F51C75"/>
    <w:rsid w:val="00F51F5C"/>
    <w:rsid w:val="00F53005"/>
    <w:rsid w:val="00F53679"/>
    <w:rsid w:val="00F53816"/>
    <w:rsid w:val="00F54163"/>
    <w:rsid w:val="00F549FB"/>
    <w:rsid w:val="00F54A01"/>
    <w:rsid w:val="00F5547A"/>
    <w:rsid w:val="00F555FE"/>
    <w:rsid w:val="00F55DE6"/>
    <w:rsid w:val="00F57208"/>
    <w:rsid w:val="00F61A85"/>
    <w:rsid w:val="00F6271F"/>
    <w:rsid w:val="00F6329B"/>
    <w:rsid w:val="00F63597"/>
    <w:rsid w:val="00F6391B"/>
    <w:rsid w:val="00F64ACC"/>
    <w:rsid w:val="00F7090C"/>
    <w:rsid w:val="00F7182E"/>
    <w:rsid w:val="00F71BEF"/>
    <w:rsid w:val="00F726E4"/>
    <w:rsid w:val="00F72FBA"/>
    <w:rsid w:val="00F73868"/>
    <w:rsid w:val="00F739FD"/>
    <w:rsid w:val="00F73F01"/>
    <w:rsid w:val="00F741E3"/>
    <w:rsid w:val="00F74F48"/>
    <w:rsid w:val="00F75C65"/>
    <w:rsid w:val="00F7629F"/>
    <w:rsid w:val="00F762DE"/>
    <w:rsid w:val="00F7643F"/>
    <w:rsid w:val="00F768D3"/>
    <w:rsid w:val="00F77190"/>
    <w:rsid w:val="00F7784C"/>
    <w:rsid w:val="00F778CF"/>
    <w:rsid w:val="00F80DA7"/>
    <w:rsid w:val="00F8108E"/>
    <w:rsid w:val="00F811E8"/>
    <w:rsid w:val="00F82772"/>
    <w:rsid w:val="00F8312C"/>
    <w:rsid w:val="00F835FD"/>
    <w:rsid w:val="00F83FC5"/>
    <w:rsid w:val="00F840E0"/>
    <w:rsid w:val="00F85BAD"/>
    <w:rsid w:val="00F86204"/>
    <w:rsid w:val="00F866A6"/>
    <w:rsid w:val="00F87385"/>
    <w:rsid w:val="00F87925"/>
    <w:rsid w:val="00F879EB"/>
    <w:rsid w:val="00F87BA7"/>
    <w:rsid w:val="00F87C19"/>
    <w:rsid w:val="00F90687"/>
    <w:rsid w:val="00F91CDA"/>
    <w:rsid w:val="00F925EB"/>
    <w:rsid w:val="00F93121"/>
    <w:rsid w:val="00F93C34"/>
    <w:rsid w:val="00F93EBC"/>
    <w:rsid w:val="00F94B17"/>
    <w:rsid w:val="00F95507"/>
    <w:rsid w:val="00F95A04"/>
    <w:rsid w:val="00F9640A"/>
    <w:rsid w:val="00FA0AAE"/>
    <w:rsid w:val="00FA0C0C"/>
    <w:rsid w:val="00FA166A"/>
    <w:rsid w:val="00FA1D6F"/>
    <w:rsid w:val="00FA2361"/>
    <w:rsid w:val="00FA23C8"/>
    <w:rsid w:val="00FA281D"/>
    <w:rsid w:val="00FA2C0C"/>
    <w:rsid w:val="00FA4701"/>
    <w:rsid w:val="00FA5034"/>
    <w:rsid w:val="00FA7CD6"/>
    <w:rsid w:val="00FB0586"/>
    <w:rsid w:val="00FB0D0E"/>
    <w:rsid w:val="00FB2176"/>
    <w:rsid w:val="00FB4906"/>
    <w:rsid w:val="00FB4979"/>
    <w:rsid w:val="00FB5EBC"/>
    <w:rsid w:val="00FB6081"/>
    <w:rsid w:val="00FB6833"/>
    <w:rsid w:val="00FB6921"/>
    <w:rsid w:val="00FB6C32"/>
    <w:rsid w:val="00FB7B41"/>
    <w:rsid w:val="00FB7B63"/>
    <w:rsid w:val="00FC14D7"/>
    <w:rsid w:val="00FC262A"/>
    <w:rsid w:val="00FC37CE"/>
    <w:rsid w:val="00FC3AF7"/>
    <w:rsid w:val="00FC5CDD"/>
    <w:rsid w:val="00FC63D6"/>
    <w:rsid w:val="00FC73CB"/>
    <w:rsid w:val="00FC78CB"/>
    <w:rsid w:val="00FC7CED"/>
    <w:rsid w:val="00FD1546"/>
    <w:rsid w:val="00FD26F9"/>
    <w:rsid w:val="00FD286B"/>
    <w:rsid w:val="00FD2992"/>
    <w:rsid w:val="00FD34F0"/>
    <w:rsid w:val="00FD3BC3"/>
    <w:rsid w:val="00FD6735"/>
    <w:rsid w:val="00FE0CB1"/>
    <w:rsid w:val="00FE0CC3"/>
    <w:rsid w:val="00FE0E21"/>
    <w:rsid w:val="00FE2644"/>
    <w:rsid w:val="00FE2887"/>
    <w:rsid w:val="00FE2C1B"/>
    <w:rsid w:val="00FE3B37"/>
    <w:rsid w:val="00FE4514"/>
    <w:rsid w:val="00FE4D60"/>
    <w:rsid w:val="00FE4F0C"/>
    <w:rsid w:val="00FE6D87"/>
    <w:rsid w:val="00FF0109"/>
    <w:rsid w:val="00FF0886"/>
    <w:rsid w:val="00FF159E"/>
    <w:rsid w:val="00FF4121"/>
    <w:rsid w:val="00FF468E"/>
    <w:rsid w:val="00FF62E1"/>
    <w:rsid w:val="00FF65FC"/>
    <w:rsid w:val="00FF7176"/>
    <w:rsid w:val="00FF7F55"/>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5">
      <o:colormru v:ext="edit" colors="#8594c5"/>
    </o:shapedefaults>
    <o:shapelayout v:ext="edit">
      <o:idmap v:ext="edit" data="1"/>
    </o:shapelayout>
  </w:shapeDefaults>
  <w:decimalSymbol w:val=","/>
  <w:listSeparator w:val=";"/>
  <w14:docId w14:val="6B607549"/>
  <w15:chartTrackingRefBased/>
  <w15:docId w15:val="{47CB6EA9-EAAE-4C70-B593-C67F5165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lsdException w:name="Default Paragraph Font" w:uiPriority="1"/>
    <w:lsdException w:name="Subtitle" w:qFormat="1"/>
    <w:lsdException w:name="Hyperlink" w:uiPriority="99"/>
    <w:lsdException w:name="Strong" w:uiPriority="22"/>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qFormat/>
    <w:rsid w:val="005F1859"/>
    <w:pPr>
      <w:keepNext/>
      <w:spacing w:before="240" w:after="60"/>
      <w:outlineLvl w:val="0"/>
    </w:pPr>
    <w:rPr>
      <w:rFonts w:cs="Arial"/>
      <w:b/>
      <w:bCs/>
      <w:color w:val="000000"/>
      <w:kern w:val="32"/>
      <w:sz w:val="32"/>
      <w:szCs w:val="32"/>
    </w:rPr>
  </w:style>
  <w:style w:type="paragraph" w:styleId="Heading2">
    <w:name w:val="heading 2"/>
    <w:basedOn w:val="Normal"/>
    <w:next w:val="BodyText"/>
    <w:link w:val="Heading2Char"/>
    <w:qFormat/>
    <w:rsid w:val="005F1859"/>
    <w:pPr>
      <w:keepNext/>
      <w:spacing w:before="240" w:after="60"/>
      <w:outlineLvl w:val="1"/>
    </w:pPr>
    <w:rPr>
      <w:rFonts w:cs="Arial"/>
      <w:bCs/>
      <w:iCs/>
      <w:color w:val="0070C0"/>
      <w:sz w:val="28"/>
      <w:szCs w:val="28"/>
    </w:rPr>
  </w:style>
  <w:style w:type="paragraph" w:styleId="Heading3">
    <w:name w:val="heading 3"/>
    <w:basedOn w:val="Normal"/>
    <w:next w:val="BodyText"/>
    <w:qFormat/>
    <w:rsid w:val="005F1859"/>
    <w:pPr>
      <w:keepNext/>
      <w:spacing w:before="240" w:after="60"/>
      <w:outlineLvl w:val="2"/>
    </w:pPr>
    <w:rPr>
      <w:rFonts w:cs="Arial"/>
      <w:bCs/>
      <w:i/>
      <w:color w:val="0070C0"/>
      <w:sz w:val="24"/>
      <w:szCs w:val="26"/>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F1859"/>
    <w:rPr>
      <w:rFonts w:ascii="Verdana" w:hAnsi="Verdana" w:cs="Arial"/>
      <w:bCs/>
      <w:iCs/>
      <w:color w:val="0070C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F1859"/>
    <w:rPr>
      <w:rFonts w:ascii="Verdana" w:hAnsi="Verdana" w:cs="Arial"/>
      <w:b/>
      <w:bCs/>
      <w:color w:val="00000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EC4E1F"/>
    <w:pPr>
      <w:keepLines/>
      <w:widowControl w:val="0"/>
      <w:contextualSpacing/>
    </w:pPr>
    <w:rPr>
      <w:color w:val="auto"/>
      <w:sz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5F1859"/>
    <w:pPr>
      <w:spacing w:before="120" w:after="180"/>
      <w:jc w:val="left"/>
    </w:pPr>
    <w:rPr>
      <w:color w:val="00B0F0"/>
      <w:sz w:val="22"/>
    </w:rPr>
  </w:style>
  <w:style w:type="character" w:customStyle="1" w:styleId="SubtitleChar">
    <w:name w:val="Subtitle Char"/>
    <w:link w:val="Subtitle"/>
    <w:rsid w:val="005F1859"/>
    <w:rPr>
      <w:rFonts w:ascii="Verdana" w:hAnsi="Verdana"/>
      <w:color w:val="00B0F0"/>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styleId="UnresolvedMention">
    <w:name w:val="Unresolved Mention"/>
    <w:uiPriority w:val="99"/>
    <w:semiHidden/>
    <w:unhideWhenUsed/>
    <w:rsid w:val="00675BA7"/>
    <w:rPr>
      <w:color w:val="605E5C"/>
      <w:shd w:val="clear" w:color="auto" w:fill="E1DFDD"/>
    </w:rPr>
  </w:style>
  <w:style w:type="character" w:customStyle="1" w:styleId="normaltextrun">
    <w:name w:val="normaltextrun"/>
    <w:rsid w:val="00063B2A"/>
  </w:style>
  <w:style w:type="character" w:customStyle="1" w:styleId="eop">
    <w:name w:val="eop"/>
    <w:rsid w:val="00063B2A"/>
  </w:style>
  <w:style w:type="paragraph" w:customStyle="1" w:styleId="HEAD1">
    <w:name w:val="HEAD 1"/>
    <w:basedOn w:val="Heading3"/>
    <w:next w:val="Normal"/>
    <w:link w:val="HEAD1Char"/>
    <w:rsid w:val="00580307"/>
    <w:pPr>
      <w:spacing w:before="360" w:after="360"/>
      <w:jc w:val="left"/>
    </w:pPr>
    <w:rPr>
      <w:rFonts w:cs="Times New Roman"/>
      <w:b/>
      <w:bCs w:val="0"/>
      <w:i w:val="0"/>
      <w:iCs/>
      <w:color w:val="E0AD2C"/>
      <w:szCs w:val="24"/>
      <w:lang w:val="fr-FR" w:eastAsia="en-US"/>
    </w:rPr>
  </w:style>
  <w:style w:type="character" w:customStyle="1" w:styleId="HEAD1Char">
    <w:name w:val="HEAD 1 Char"/>
    <w:link w:val="HEAD1"/>
    <w:rsid w:val="00580307"/>
    <w:rPr>
      <w:rFonts w:ascii="Verdana" w:hAnsi="Verdana"/>
      <w:b/>
      <w:iCs/>
      <w:color w:val="E0AD2C"/>
      <w:sz w:val="24"/>
      <w:szCs w:val="24"/>
      <w:lang w:val="fr-FR" w:eastAsia="en-US"/>
    </w:rPr>
  </w:style>
  <w:style w:type="paragraph" w:customStyle="1" w:styleId="BulletedListSecondLevel">
    <w:name w:val="Bulleted List Second Level"/>
    <w:basedOn w:val="Normal"/>
    <w:autoRedefine/>
    <w:semiHidden/>
    <w:rsid w:val="00D83977"/>
    <w:pPr>
      <w:numPr>
        <w:numId w:val="35"/>
      </w:numPr>
      <w:tabs>
        <w:tab w:val="left" w:pos="1200"/>
      </w:tabs>
      <w:spacing w:after="120"/>
    </w:pPr>
    <w:rPr>
      <w:color w:val="000000"/>
      <w:lang w:eastAsia="en-US"/>
    </w:rPr>
  </w:style>
  <w:style w:type="numbering" w:customStyle="1" w:styleId="BulletedListFirstLevel">
    <w:name w:val="Bulleted List First Level"/>
    <w:rsid w:val="00D83977"/>
    <w:pPr>
      <w:numPr>
        <w:numId w:val="36"/>
      </w:numPr>
    </w:pPr>
  </w:style>
  <w:style w:type="character" w:styleId="FollowedHyperlink">
    <w:name w:val="FollowedHyperlink"/>
    <w:rsid w:val="00952C7E"/>
    <w:rPr>
      <w:color w:val="954F72"/>
      <w:u w:val="single"/>
    </w:rPr>
  </w:style>
  <w:style w:type="table" w:customStyle="1" w:styleId="TableInterimevaluation">
    <w:name w:val="Table Interim evaluation"/>
    <w:basedOn w:val="TableNormal"/>
    <w:uiPriority w:val="99"/>
    <w:qFormat/>
    <w:rsid w:val="007B57F7"/>
    <w:tblPr>
      <w:tblInd w:w="0" w:type="nil"/>
    </w:tblPr>
  </w:style>
  <w:style w:type="paragraph" w:styleId="Revision">
    <w:name w:val="Revision"/>
    <w:hidden/>
    <w:uiPriority w:val="99"/>
    <w:semiHidden/>
    <w:rsid w:val="001E7E23"/>
    <w:rPr>
      <w:rFonts w:ascii="Verdana" w:hAnsi="Verdana"/>
      <w:color w:val="333333"/>
      <w:szCs w:val="24"/>
      <w:lang w:val="en-GB" w:eastAsia="en-GB"/>
    </w:rPr>
  </w:style>
  <w:style w:type="paragraph" w:customStyle="1" w:styleId="Style3">
    <w:name w:val="Style3"/>
    <w:basedOn w:val="Normal"/>
    <w:link w:val="Style3Char"/>
    <w:qFormat/>
    <w:rsid w:val="00703491"/>
    <w:pPr>
      <w:numPr>
        <w:numId w:val="47"/>
      </w:numPr>
      <w:ind w:left="714" w:hanging="357"/>
    </w:pPr>
  </w:style>
  <w:style w:type="character" w:customStyle="1" w:styleId="Style3Char">
    <w:name w:val="Style3 Char"/>
    <w:link w:val="Style3"/>
    <w:rsid w:val="00703491"/>
    <w:rPr>
      <w:rFonts w:ascii="Verdana" w:hAnsi="Verdana"/>
      <w:color w:val="333333"/>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4037">
      <w:bodyDiv w:val="1"/>
      <w:marLeft w:val="0"/>
      <w:marRight w:val="0"/>
      <w:marTop w:val="0"/>
      <w:marBottom w:val="0"/>
      <w:divBdr>
        <w:top w:val="none" w:sz="0" w:space="0" w:color="auto"/>
        <w:left w:val="none" w:sz="0" w:space="0" w:color="auto"/>
        <w:bottom w:val="none" w:sz="0" w:space="0" w:color="auto"/>
        <w:right w:val="none" w:sz="0" w:space="0" w:color="auto"/>
      </w:divBdr>
    </w:div>
    <w:div w:id="447358006">
      <w:bodyDiv w:val="1"/>
      <w:marLeft w:val="0"/>
      <w:marRight w:val="0"/>
      <w:marTop w:val="0"/>
      <w:marBottom w:val="0"/>
      <w:divBdr>
        <w:top w:val="none" w:sz="0" w:space="0" w:color="auto"/>
        <w:left w:val="none" w:sz="0" w:space="0" w:color="auto"/>
        <w:bottom w:val="none" w:sz="0" w:space="0" w:color="auto"/>
        <w:right w:val="none" w:sz="0" w:space="0" w:color="auto"/>
      </w:divBdr>
    </w:div>
    <w:div w:id="546374154">
      <w:bodyDiv w:val="1"/>
      <w:marLeft w:val="0"/>
      <w:marRight w:val="0"/>
      <w:marTop w:val="0"/>
      <w:marBottom w:val="0"/>
      <w:divBdr>
        <w:top w:val="none" w:sz="0" w:space="0" w:color="auto"/>
        <w:left w:val="none" w:sz="0" w:space="0" w:color="auto"/>
        <w:bottom w:val="none" w:sz="0" w:space="0" w:color="auto"/>
        <w:right w:val="none" w:sz="0" w:space="0" w:color="auto"/>
      </w:divBdr>
    </w:div>
    <w:div w:id="814879254">
      <w:bodyDiv w:val="1"/>
      <w:marLeft w:val="0"/>
      <w:marRight w:val="0"/>
      <w:marTop w:val="0"/>
      <w:marBottom w:val="0"/>
      <w:divBdr>
        <w:top w:val="none" w:sz="0" w:space="0" w:color="auto"/>
        <w:left w:val="none" w:sz="0" w:space="0" w:color="auto"/>
        <w:bottom w:val="none" w:sz="0" w:space="0" w:color="auto"/>
        <w:right w:val="none" w:sz="0" w:space="0" w:color="auto"/>
      </w:divBdr>
    </w:div>
    <w:div w:id="929704702">
      <w:bodyDiv w:val="1"/>
      <w:marLeft w:val="0"/>
      <w:marRight w:val="0"/>
      <w:marTop w:val="0"/>
      <w:marBottom w:val="0"/>
      <w:divBdr>
        <w:top w:val="none" w:sz="0" w:space="0" w:color="auto"/>
        <w:left w:val="none" w:sz="0" w:space="0" w:color="auto"/>
        <w:bottom w:val="none" w:sz="0" w:space="0" w:color="auto"/>
        <w:right w:val="none" w:sz="0" w:space="0" w:color="auto"/>
      </w:divBdr>
    </w:div>
    <w:div w:id="1104111663">
      <w:bodyDiv w:val="1"/>
      <w:marLeft w:val="0"/>
      <w:marRight w:val="0"/>
      <w:marTop w:val="0"/>
      <w:marBottom w:val="0"/>
      <w:divBdr>
        <w:top w:val="none" w:sz="0" w:space="0" w:color="auto"/>
        <w:left w:val="none" w:sz="0" w:space="0" w:color="auto"/>
        <w:bottom w:val="none" w:sz="0" w:space="0" w:color="auto"/>
        <w:right w:val="none" w:sz="0" w:space="0" w:color="auto"/>
      </w:divBdr>
    </w:div>
    <w:div w:id="1301613793">
      <w:bodyDiv w:val="1"/>
      <w:marLeft w:val="0"/>
      <w:marRight w:val="0"/>
      <w:marTop w:val="0"/>
      <w:marBottom w:val="0"/>
      <w:divBdr>
        <w:top w:val="none" w:sz="0" w:space="0" w:color="auto"/>
        <w:left w:val="none" w:sz="0" w:space="0" w:color="auto"/>
        <w:bottom w:val="none" w:sz="0" w:space="0" w:color="auto"/>
        <w:right w:val="none" w:sz="0" w:space="0" w:color="auto"/>
      </w:divBdr>
    </w:div>
    <w:div w:id="1307589780">
      <w:bodyDiv w:val="1"/>
      <w:marLeft w:val="0"/>
      <w:marRight w:val="0"/>
      <w:marTop w:val="0"/>
      <w:marBottom w:val="0"/>
      <w:divBdr>
        <w:top w:val="none" w:sz="0" w:space="0" w:color="auto"/>
        <w:left w:val="none" w:sz="0" w:space="0" w:color="auto"/>
        <w:bottom w:val="none" w:sz="0" w:space="0" w:color="auto"/>
        <w:right w:val="none" w:sz="0" w:space="0" w:color="auto"/>
      </w:divBdr>
    </w:div>
    <w:div w:id="1367485664">
      <w:bodyDiv w:val="1"/>
      <w:marLeft w:val="0"/>
      <w:marRight w:val="0"/>
      <w:marTop w:val="0"/>
      <w:marBottom w:val="0"/>
      <w:divBdr>
        <w:top w:val="none" w:sz="0" w:space="0" w:color="auto"/>
        <w:left w:val="none" w:sz="0" w:space="0" w:color="auto"/>
        <w:bottom w:val="none" w:sz="0" w:space="0" w:color="auto"/>
        <w:right w:val="none" w:sz="0" w:space="0" w:color="auto"/>
      </w:divBdr>
    </w:div>
    <w:div w:id="1625235706">
      <w:bodyDiv w:val="1"/>
      <w:marLeft w:val="0"/>
      <w:marRight w:val="0"/>
      <w:marTop w:val="0"/>
      <w:marBottom w:val="0"/>
      <w:divBdr>
        <w:top w:val="none" w:sz="0" w:space="0" w:color="auto"/>
        <w:left w:val="none" w:sz="0" w:space="0" w:color="auto"/>
        <w:bottom w:val="none" w:sz="0" w:space="0" w:color="auto"/>
        <w:right w:val="none" w:sz="0" w:space="0" w:color="auto"/>
      </w:divBdr>
    </w:div>
    <w:div w:id="1668551448">
      <w:bodyDiv w:val="1"/>
      <w:marLeft w:val="0"/>
      <w:marRight w:val="0"/>
      <w:marTop w:val="0"/>
      <w:marBottom w:val="0"/>
      <w:divBdr>
        <w:top w:val="none" w:sz="0" w:space="0" w:color="auto"/>
        <w:left w:val="none" w:sz="0" w:space="0" w:color="auto"/>
        <w:bottom w:val="none" w:sz="0" w:space="0" w:color="auto"/>
        <w:right w:val="none" w:sz="0" w:space="0" w:color="auto"/>
      </w:divBdr>
    </w:div>
    <w:div w:id="1677658236">
      <w:bodyDiv w:val="1"/>
      <w:marLeft w:val="0"/>
      <w:marRight w:val="0"/>
      <w:marTop w:val="0"/>
      <w:marBottom w:val="0"/>
      <w:divBdr>
        <w:top w:val="none" w:sz="0" w:space="0" w:color="auto"/>
        <w:left w:val="none" w:sz="0" w:space="0" w:color="auto"/>
        <w:bottom w:val="none" w:sz="0" w:space="0" w:color="auto"/>
        <w:right w:val="none" w:sz="0" w:space="0" w:color="auto"/>
      </w:divBdr>
    </w:div>
    <w:div w:id="1849100137">
      <w:bodyDiv w:val="1"/>
      <w:marLeft w:val="0"/>
      <w:marRight w:val="0"/>
      <w:marTop w:val="0"/>
      <w:marBottom w:val="0"/>
      <w:divBdr>
        <w:top w:val="none" w:sz="0" w:space="0" w:color="auto"/>
        <w:left w:val="none" w:sz="0" w:space="0" w:color="auto"/>
        <w:bottom w:val="none" w:sz="0" w:space="0" w:color="auto"/>
        <w:right w:val="none" w:sz="0" w:space="0" w:color="auto"/>
      </w:divBdr>
    </w:div>
    <w:div w:id="2130008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wissid.ch/en/private-users" TargetMode="External"/><Relationship Id="rId21" Type="http://schemas.openxmlformats.org/officeDocument/2006/relationships/image" Target="media/image5.png"/><Relationship Id="rId42" Type="http://schemas.openxmlformats.org/officeDocument/2006/relationships/hyperlink" Target="http://www.egovernment.ch/architecture" TargetMode="External"/><Relationship Id="rId63" Type="http://schemas.openxmlformats.org/officeDocument/2006/relationships/hyperlink" Target="https://www.admin.ch/opc/de/classified-compilation/20052012/index.html" TargetMode="External"/><Relationship Id="rId84" Type="http://schemas.openxmlformats.org/officeDocument/2006/relationships/image" Target="media/image8.jpeg"/><Relationship Id="rId138" Type="http://schemas.openxmlformats.org/officeDocument/2006/relationships/hyperlink" Target="https://www.estv.admin.ch/estv/en/home.html" TargetMode="External"/><Relationship Id="rId159" Type="http://schemas.openxmlformats.org/officeDocument/2006/relationships/hyperlink" Target="http://www.swissdigicert.ch/sdcs/portal/page?lang=en" TargetMode="External"/><Relationship Id="rId170" Type="http://schemas.openxmlformats.org/officeDocument/2006/relationships/hyperlink" Target="https://www.sbfi.admin.ch/" TargetMode="External"/><Relationship Id="rId191" Type="http://schemas.openxmlformats.org/officeDocument/2006/relationships/hyperlink" Target="https://www.easygov.swiss/easygov/" TargetMode="External"/><Relationship Id="rId205" Type="http://schemas.openxmlformats.org/officeDocument/2006/relationships/header" Target="header1.xml"/><Relationship Id="rId107" Type="http://schemas.openxmlformats.org/officeDocument/2006/relationships/hyperlink" Target="https://www.admin.ch/gov/en/start.html" TargetMode="External"/><Relationship Id="rId11" Type="http://schemas.openxmlformats.org/officeDocument/2006/relationships/image" Target="media/image1.jpeg"/><Relationship Id="rId32" Type="http://schemas.openxmlformats.org/officeDocument/2006/relationships/hyperlink" Target="https://www.idv-fsi.ch/en/" TargetMode="External"/><Relationship Id="rId53" Type="http://schemas.openxmlformats.org/officeDocument/2006/relationships/hyperlink" Target="https://www.e-service.admin.ch/validator/upload/all/fr" TargetMode="External"/><Relationship Id="rId74" Type="http://schemas.openxmlformats.org/officeDocument/2006/relationships/hyperlink" Target="http://www.egovernment.ch/office" TargetMode="External"/><Relationship Id="rId128" Type="http://schemas.openxmlformats.org/officeDocument/2006/relationships/hyperlink" Target="https://www.schengenvisainfo.com/etias/" TargetMode="External"/><Relationship Id="rId149" Type="http://schemas.openxmlformats.org/officeDocument/2006/relationships/hyperlink" Target="https://www.ch.ch/en/notification-departure-registration/" TargetMode="External"/><Relationship Id="rId5" Type="http://schemas.openxmlformats.org/officeDocument/2006/relationships/numbering" Target="numbering.xml"/><Relationship Id="rId90" Type="http://schemas.openxmlformats.org/officeDocument/2006/relationships/hyperlink" Target="https://www.bit.admin.ch/bit/en/home.html" TargetMode="External"/><Relationship Id="rId95" Type="http://schemas.openxmlformats.org/officeDocument/2006/relationships/hyperlink" Target="https://www.edoeb.admin.ch/edoeb/en/home/the-fdpic/links/data-protection---switzerland.html" TargetMode="External"/><Relationship Id="rId160" Type="http://schemas.openxmlformats.org/officeDocument/2006/relationships/hyperlink" Target="https://www.quovadisglobal.ch/?sc_lang=en-GB" TargetMode="External"/><Relationship Id="rId165" Type="http://schemas.openxmlformats.org/officeDocument/2006/relationships/hyperlink" Target="https://www.bj.admin.ch/bj/fr/home/wirtschaft/grundbuch/egris.html" TargetMode="External"/><Relationship Id="rId181" Type="http://schemas.openxmlformats.org/officeDocument/2006/relationships/hyperlink" Target="https://www.ch.ch/en/register-birth" TargetMode="External"/><Relationship Id="rId186" Type="http://schemas.openxmlformats.org/officeDocument/2006/relationships/hyperlink" Target="http://www.e-rechnung.admin.ch/e/index.php" TargetMode="External"/><Relationship Id="rId216" Type="http://schemas.openxmlformats.org/officeDocument/2006/relationships/hyperlink" Target="https://twitter.com/EU_ISA2" TargetMode="External"/><Relationship Id="rId211" Type="http://schemas.openxmlformats.org/officeDocument/2006/relationships/image" Target="media/image12.png"/><Relationship Id="rId22" Type="http://schemas.openxmlformats.org/officeDocument/2006/relationships/hyperlink" Target="https://ec.europa.eu/digital-single-market/en/news/egovernment-benchmark-2018-digital-efforts-european-countries-are-visibly-paying" TargetMode="External"/><Relationship Id="rId27" Type="http://schemas.openxmlformats.org/officeDocument/2006/relationships/hyperlink" Target="https://www.isb.admin.ch/isb/en/home.html" TargetMode="External"/><Relationship Id="rId43" Type="http://schemas.openxmlformats.org/officeDocument/2006/relationships/hyperlink" Target="http://www.ech.ch/" TargetMode="External"/><Relationship Id="rId48" Type="http://schemas.openxmlformats.org/officeDocument/2006/relationships/hyperlink" Target="https://www.admin.ch/opc/fr/classified-compilation/20022540/index.html" TargetMode="External"/><Relationship Id="rId64" Type="http://schemas.openxmlformats.org/officeDocument/2006/relationships/hyperlink" Target="https://www.isb.admin.ch/isb/en/home/themen/e-government/e_procurement/fachausschuss_e-procurement_bund.html" TargetMode="External"/><Relationship Id="rId69" Type="http://schemas.openxmlformats.org/officeDocument/2006/relationships/image" Target="media/image6.jpeg"/><Relationship Id="rId113" Type="http://schemas.openxmlformats.org/officeDocument/2006/relationships/hyperlink" Target="https://www.eda.admin.ch/eda/en/home/services-and-publications/dienstleistungen-schweizer-ausland/online-schalter.html" TargetMode="External"/><Relationship Id="rId118" Type="http://schemas.openxmlformats.org/officeDocument/2006/relationships/hyperlink" Target="https://www.mobileid.ch/en" TargetMode="External"/><Relationship Id="rId134" Type="http://schemas.openxmlformats.org/officeDocument/2006/relationships/hyperlink" Target="https://www.stelle.admin.ch/stelle/de/home.html" TargetMode="External"/><Relationship Id="rId139" Type="http://schemas.openxmlformats.org/officeDocument/2006/relationships/hyperlink" Target="https://www.ch.ch/en/tax-return/" TargetMode="External"/><Relationship Id="rId80" Type="http://schemas.openxmlformats.org/officeDocument/2006/relationships/hyperlink" Target="https://www.isb.admin.ch/isb/en/home.html" TargetMode="External"/><Relationship Id="rId85" Type="http://schemas.openxmlformats.org/officeDocument/2006/relationships/hyperlink" Target="mailto:cedric.roy@egovernment.ch" TargetMode="External"/><Relationship Id="rId150" Type="http://schemas.openxmlformats.org/officeDocument/2006/relationships/hyperlink" Target="https://www.ch.ch/en/real-estate-foreign-national/" TargetMode="External"/><Relationship Id="rId155" Type="http://schemas.openxmlformats.org/officeDocument/2006/relationships/hyperlink" Target="https://suisse-epolice.ch/epolice/" TargetMode="External"/><Relationship Id="rId171" Type="http://schemas.openxmlformats.org/officeDocument/2006/relationships/hyperlink" Target="http://www.swissuniversities.ch" TargetMode="External"/><Relationship Id="rId176" Type="http://schemas.openxmlformats.org/officeDocument/2006/relationships/hyperlink" Target="https://www.switch.ch/" TargetMode="External"/><Relationship Id="rId192" Type="http://schemas.openxmlformats.org/officeDocument/2006/relationships/hyperlink" Target="https://www.efd.admin.ch/efd/en/home.html" TargetMode="External"/><Relationship Id="rId197" Type="http://schemas.openxmlformats.org/officeDocument/2006/relationships/hyperlink" Target="https://www.ch.ch/en/accident-insurance-who-covered/" TargetMode="External"/><Relationship Id="rId206" Type="http://schemas.openxmlformats.org/officeDocument/2006/relationships/header" Target="header2.xml"/><Relationship Id="rId201" Type="http://schemas.openxmlformats.org/officeDocument/2006/relationships/hyperlink" Target="https://www.sem.admin.ch/sem/en/home/themen/arbeit/nicht-eu_efta-angehoerige.html" TargetMode="External"/><Relationship Id="rId22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s://data.oecd.org/gga/general-government-deficit.htm" TargetMode="External"/><Relationship Id="rId33" Type="http://schemas.openxmlformats.org/officeDocument/2006/relationships/hyperlink" Target="https://www.egovernment.ch/en/umsetzung/schwerpunktplan/elektronische-identitat/" TargetMode="External"/><Relationship Id="rId38" Type="http://schemas.openxmlformats.org/officeDocument/2006/relationships/hyperlink" Target="https://www.ezv.admin.ch/ezv/en/home/topics/projects/dazit.html" TargetMode="External"/><Relationship Id="rId59" Type="http://schemas.openxmlformats.org/officeDocument/2006/relationships/hyperlink" Target="https://www.bj.admin.ch/bj/fr/home/wirtschaft/handelsregister/rechtsgrundlagen.html" TargetMode="External"/><Relationship Id="rId103" Type="http://schemas.openxmlformats.org/officeDocument/2006/relationships/hyperlink" Target="https://www.efk.admin.ch/en/about-us/organisation-e/links-e.html" TargetMode="External"/><Relationship Id="rId108" Type="http://schemas.openxmlformats.org/officeDocument/2006/relationships/hyperlink" Target="http://www.sme.admin.ch/" TargetMode="External"/><Relationship Id="rId124" Type="http://schemas.openxmlformats.org/officeDocument/2006/relationships/hyperlink" Target="https://inspire.ec.europa.eu/" TargetMode="External"/><Relationship Id="rId129" Type="http://schemas.openxmlformats.org/officeDocument/2006/relationships/hyperlink" Target="http://www.consilium.europa.eu/en/press/press-releases/2017/11/20/entry-exit-system-final-adoption-by-the-council/" TargetMode="External"/><Relationship Id="rId54" Type="http://schemas.openxmlformats.org/officeDocument/2006/relationships/hyperlink" Target="http://www.admin.ch/ch/e/rs/c235_1.html" TargetMode="External"/><Relationship Id="rId70" Type="http://schemas.openxmlformats.org/officeDocument/2006/relationships/hyperlink" Target="https://www.admin.ch/gov/en/start/departments/department-of-finance-fdf.html" TargetMode="External"/><Relationship Id="rId75" Type="http://schemas.openxmlformats.org/officeDocument/2006/relationships/hyperlink" Target="https://www.admin.ch/gov/en/start/documentation/media-releases.msg-id-23627.html" TargetMode="External"/><Relationship Id="rId91" Type="http://schemas.openxmlformats.org/officeDocument/2006/relationships/hyperlink" Target="http://www.ech.ch/" TargetMode="External"/><Relationship Id="rId96" Type="http://schemas.openxmlformats.org/officeDocument/2006/relationships/hyperlink" Target="http://www.admin.ch/ch/e/rs/c235_1.html" TargetMode="External"/><Relationship Id="rId140" Type="http://schemas.openxmlformats.org/officeDocument/2006/relationships/hyperlink" Target="https://www.vd.ch/themes/mobilite/automobile/" TargetMode="External"/><Relationship Id="rId145" Type="http://schemas.openxmlformats.org/officeDocument/2006/relationships/hyperlink" Target="http://verkehrszulassung.ch/" TargetMode="External"/><Relationship Id="rId161" Type="http://schemas.openxmlformats.org/officeDocument/2006/relationships/hyperlink" Target="https://www.swisssign.com/en/" TargetMode="External"/><Relationship Id="rId166" Type="http://schemas.openxmlformats.org/officeDocument/2006/relationships/hyperlink" Target="https://www.egris.admin.ch/egris/fr/home.html" TargetMode="External"/><Relationship Id="rId182" Type="http://schemas.openxmlformats.org/officeDocument/2006/relationships/hyperlink" Target="https://www.ch.ch/en/family-allowances" TargetMode="External"/><Relationship Id="rId187" Type="http://schemas.openxmlformats.org/officeDocument/2006/relationships/hyperlink" Target="https://www.e-bill.ch/en/E-bill-Receive-check-and-pay-bills-in-your-e-banking-system-108.html" TargetMode="External"/><Relationship Id="rId217" Type="http://schemas.openxmlformats.org/officeDocument/2006/relationships/hyperlink" Target="https://twitter.com/Joinup_eu"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lu.wavestone.com/en/" TargetMode="External"/><Relationship Id="rId23" Type="http://schemas.openxmlformats.org/officeDocument/2006/relationships/hyperlink" Target="https://www.egovernment.ch/en/umsetzung/e-government-strategie/" TargetMode="External"/><Relationship Id="rId28" Type="http://schemas.openxmlformats.org/officeDocument/2006/relationships/hyperlink" Target="https://www.bakom.admin.ch/bakom/en/homepage.html" TargetMode="External"/><Relationship Id="rId49" Type="http://schemas.openxmlformats.org/officeDocument/2006/relationships/hyperlink" Target="http://eur-lex.europa.eu/LexUriServ/LexUriServ.do?uri=CELEX:32003L0098:En:HTML" TargetMode="External"/><Relationship Id="rId114" Type="http://schemas.openxmlformats.org/officeDocument/2006/relationships/hyperlink" Target="https://www.bit.admin.ch/bit/en/home.html" TargetMode="External"/><Relationship Id="rId119" Type="http://schemas.openxmlformats.org/officeDocument/2006/relationships/hyperlink" Target="https://www.egovernment.ch/en/umsetzung/schwerpunktplan/elektronische-identitat/" TargetMode="External"/><Relationship Id="rId44" Type="http://schemas.openxmlformats.org/officeDocument/2006/relationships/hyperlink" Target="https://www.ech.ch/vechweb/page?p=dossier&amp;documentNumber=eCH-0014&amp;documentVersion=8.0" TargetMode="External"/><Relationship Id="rId60" Type="http://schemas.openxmlformats.org/officeDocument/2006/relationships/hyperlink" Target="https://www.admin.ch/opc/fr/classified-compilation/20111142/index.html" TargetMode="External"/><Relationship Id="rId65" Type="http://schemas.openxmlformats.org/officeDocument/2006/relationships/hyperlink" Target="https://www.bakom.admin.ch/dam/bakom/en/dokumente/zertes.pdf.download.pdf/zertes_law_of_19dezember2003concerningelectroniccertificationser.pdf" TargetMode="External"/><Relationship Id="rId81" Type="http://schemas.openxmlformats.org/officeDocument/2006/relationships/image" Target="media/image7.png"/><Relationship Id="rId86" Type="http://schemas.openxmlformats.org/officeDocument/2006/relationships/hyperlink" Target="http://www.egovernment.ch/" TargetMode="External"/><Relationship Id="rId130" Type="http://schemas.openxmlformats.org/officeDocument/2006/relationships/hyperlink" Target="http://www.bj.admin.ch/content/bj/fr/home/themen/gesellschaft/zivilstand.html" TargetMode="External"/><Relationship Id="rId135" Type="http://schemas.openxmlformats.org/officeDocument/2006/relationships/hyperlink" Target="http://www.treffpunkt-arbeit.ch/" TargetMode="External"/><Relationship Id="rId151" Type="http://schemas.openxmlformats.org/officeDocument/2006/relationships/hyperlink" Target="https://www.ch.ch/en/ordering-civil-status-certificates/" TargetMode="External"/><Relationship Id="rId156" Type="http://schemas.openxmlformats.org/officeDocument/2006/relationships/hyperlink" Target="https://www.ch.ch/en/checklist-death-until-funeral-part-1/" TargetMode="External"/><Relationship Id="rId177" Type="http://schemas.openxmlformats.org/officeDocument/2006/relationships/hyperlink" Target="https://www.sbfi.admin.ch/sbfi/de/home.html" TargetMode="External"/><Relationship Id="rId198" Type="http://schemas.openxmlformats.org/officeDocument/2006/relationships/hyperlink" Target="https://www.bsv.admin.ch/bsv/de/home.html" TargetMode="External"/><Relationship Id="rId172" Type="http://schemas.openxmlformats.org/officeDocument/2006/relationships/hyperlink" Target="https://www.ch.ch" TargetMode="External"/><Relationship Id="rId193" Type="http://schemas.openxmlformats.org/officeDocument/2006/relationships/hyperlink" Target="http://www.getax.ch/supportpm/" TargetMode="External"/><Relationship Id="rId202" Type="http://schemas.openxmlformats.org/officeDocument/2006/relationships/hyperlink" Target="https://www.sem.admin.ch/sem/en/home/themen/fza_schweiz-eu-efta/meldeverfahren.html" TargetMode="External"/><Relationship Id="rId207"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hyperlink" Target="http://www.efta.int/about-efta/the-efta-states" TargetMode="External"/><Relationship Id="rId39" Type="http://schemas.openxmlformats.org/officeDocument/2006/relationships/hyperlink" Target="https://www.e-health-suisse.ch/fileadmin/user_upload/Dokumente/2018/F/181214_Strategie-eHealth-Suisse-2.0_f.pdf" TargetMode="External"/><Relationship Id="rId109" Type="http://schemas.openxmlformats.org/officeDocument/2006/relationships/hyperlink" Target="https://www.e-service.admin.ch/eschkg/cms/navigation/Betreibung/99_index_html_fr/" TargetMode="External"/><Relationship Id="rId34" Type="http://schemas.openxmlformats.org/officeDocument/2006/relationships/hyperlink" Target="https://www.egovernment.ch/en/umsetzung/schwerpunktplan/signaturvalidator/" TargetMode="External"/><Relationship Id="rId50" Type="http://schemas.openxmlformats.org/officeDocument/2006/relationships/hyperlink" Target="https://www.admin.ch/opc/fr/classified-compilation/20022540/index.html" TargetMode="External"/><Relationship Id="rId55" Type="http://schemas.openxmlformats.org/officeDocument/2006/relationships/hyperlink" Target="https://eur-lex.europa.eu/legal-content/FR/TXT/?uri=CELEX%3A32016R0679" TargetMode="External"/><Relationship Id="rId76" Type="http://schemas.openxmlformats.org/officeDocument/2006/relationships/hyperlink" Target="https://www.bakom.admin.ch/bakom/en/homepage.html" TargetMode="External"/><Relationship Id="rId97" Type="http://schemas.openxmlformats.org/officeDocument/2006/relationships/hyperlink" Target="https://www.admin.ch/opc/fr/federal-gazette/2004/6807.pdf" TargetMode="External"/><Relationship Id="rId104" Type="http://schemas.openxmlformats.org/officeDocument/2006/relationships/hyperlink" Target="https://www.ch.ch/en/" TargetMode="External"/><Relationship Id="rId120" Type="http://schemas.openxmlformats.org/officeDocument/2006/relationships/hyperlink" Target="https://www.bit.admin.ch/bit/en/home.html" TargetMode="External"/><Relationship Id="rId125" Type="http://schemas.openxmlformats.org/officeDocument/2006/relationships/hyperlink" Target="https://www.swisstopo.admin.ch/en/swisstopo/vision.html" TargetMode="External"/><Relationship Id="rId141" Type="http://schemas.openxmlformats.org/officeDocument/2006/relationships/hyperlink" Target="http://verkehrszulassung.ch/zulassung/" TargetMode="External"/><Relationship Id="rId146" Type="http://schemas.openxmlformats.org/officeDocument/2006/relationships/hyperlink" Target="https://www.ch.ch/en/renewal-overview-swiss-residence-permit" TargetMode="External"/><Relationship Id="rId167" Type="http://schemas.openxmlformats.org/officeDocument/2006/relationships/hyperlink" Target="http://www.bj.admin.ch/content/bj/fr/home/themen/gesellschaft/zivilstand.html" TargetMode="External"/><Relationship Id="rId188" Type="http://schemas.openxmlformats.org/officeDocument/2006/relationships/hyperlink" Target="https://europa.eu/youreurope/citizens/index_en.htm" TargetMode="External"/><Relationship Id="rId7" Type="http://schemas.openxmlformats.org/officeDocument/2006/relationships/settings" Target="settings.xml"/><Relationship Id="rId71" Type="http://schemas.openxmlformats.org/officeDocument/2006/relationships/hyperlink" Target="mailto:info@gs-efd.admin.ch" TargetMode="External"/><Relationship Id="rId92" Type="http://schemas.openxmlformats.org/officeDocument/2006/relationships/hyperlink" Target="https://epower.swiss/" TargetMode="External"/><Relationship Id="rId162" Type="http://schemas.openxmlformats.org/officeDocument/2006/relationships/hyperlink" Target="https://www.bit.admin.ch/adminpki/" TargetMode="External"/><Relationship Id="rId183" Type="http://schemas.openxmlformats.org/officeDocument/2006/relationships/hyperlink" Target="https://www.ch.ch/de/ausserfamiliare-kinderbetreuung" TargetMode="External"/><Relationship Id="rId213" Type="http://schemas.openxmlformats.org/officeDocument/2006/relationships/hyperlink" Target="https://ec.europa.eu/isa2/home_en" TargetMode="External"/><Relationship Id="rId218" Type="http://schemas.openxmlformats.org/officeDocument/2006/relationships/image" Target="media/image14.emf"/><Relationship Id="rId2" Type="http://schemas.openxmlformats.org/officeDocument/2006/relationships/customXml" Target="../customXml/item2.xml"/><Relationship Id="rId29" Type="http://schemas.openxmlformats.org/officeDocument/2006/relationships/hyperlink" Target="https://www.isb.admin.ch/isb/en/home/themen/strategie_planung/ikt-strategie_bund_2016-2019.html" TargetMode="External"/><Relationship Id="rId24" Type="http://schemas.openxmlformats.org/officeDocument/2006/relationships/hyperlink" Target="http://www.ict-21.ch/IMG/pdf/ict21-en-v2.pdf" TargetMode="External"/><Relationship Id="rId40" Type="http://schemas.openxmlformats.org/officeDocument/2006/relationships/hyperlink" Target="https://mailing.internezzo.ch/t/i-l-nhlkidy-l-i/" TargetMode="External"/><Relationship Id="rId45" Type="http://schemas.openxmlformats.org/officeDocument/2006/relationships/hyperlink" Target="http://www.ech.ch/vechweb/page?p=dossier&amp;documentNumber=eCH-0018&amp;documentVersion=1.00" TargetMode="External"/><Relationship Id="rId66" Type="http://schemas.openxmlformats.org/officeDocument/2006/relationships/hyperlink" Target="https://www.admin.ch/opc/en/classified-compilation/19970160/index.html" TargetMode="External"/><Relationship Id="rId87" Type="http://schemas.openxmlformats.org/officeDocument/2006/relationships/hyperlink" Target="http://www.sik.ch/" TargetMode="External"/><Relationship Id="rId110" Type="http://schemas.openxmlformats.org/officeDocument/2006/relationships/hyperlink" Target="https://www.simap.ch/shabforms/COMMON/application/applicationGrid.jsp?template=1&amp;view=1&amp;page=/MULTILANGUAGE/simap/content/start.jsp&amp;language=EN" TargetMode="External"/><Relationship Id="rId115" Type="http://schemas.openxmlformats.org/officeDocument/2006/relationships/hyperlink" Target="https://www.ch.ch/en/passport-id-card/" TargetMode="External"/><Relationship Id="rId131" Type="http://schemas.openxmlformats.org/officeDocument/2006/relationships/hyperlink" Target="https://europa.eu/youreurope/citizens/index_en.htm" TargetMode="External"/><Relationship Id="rId136" Type="http://schemas.openxmlformats.org/officeDocument/2006/relationships/hyperlink" Target="https://www.seco.admin.ch/seco/en/home/seco/Staatssekretariat_fuer_Wirtschaft_SECO/direktion-fuer-arbeit/Arbeitsmarkt_Arbeitslosenversicherung.html" TargetMode="External"/><Relationship Id="rId157" Type="http://schemas.openxmlformats.org/officeDocument/2006/relationships/hyperlink" Target="https://www.ch.ch/en/dog-tax/" TargetMode="External"/><Relationship Id="rId178" Type="http://schemas.openxmlformats.org/officeDocument/2006/relationships/hyperlink" Target="https://www.ch.ch/en/grants-and-student-loans/%20" TargetMode="External"/><Relationship Id="rId61" Type="http://schemas.openxmlformats.org/officeDocument/2006/relationships/hyperlink" Target="https://www.admin.ch/opc/fr/classified-compilation/19920299/index.html" TargetMode="External"/><Relationship Id="rId82" Type="http://schemas.openxmlformats.org/officeDocument/2006/relationships/hyperlink" Target="mailto:info@isb.admin.ch" TargetMode="External"/><Relationship Id="rId152" Type="http://schemas.openxmlformats.org/officeDocument/2006/relationships/hyperlink" Target="https://www.ch.ch/en/marriage/" TargetMode="External"/><Relationship Id="rId173" Type="http://schemas.openxmlformats.org/officeDocument/2006/relationships/hyperlink" Target="http://www.nb.admin.ch/%20" TargetMode="External"/><Relationship Id="rId194" Type="http://schemas.openxmlformats.org/officeDocument/2006/relationships/hyperlink" Target="http://www.bbl.admin.ch/" TargetMode="External"/><Relationship Id="rId199" Type="http://schemas.openxmlformats.org/officeDocument/2006/relationships/hyperlink" Target="https://www.easygov.swiss/easygov/" TargetMode="External"/><Relationship Id="rId203" Type="http://schemas.openxmlformats.org/officeDocument/2006/relationships/hyperlink" Target="https://www.uvek.admin.ch" TargetMode="External"/><Relationship Id="rId208" Type="http://schemas.openxmlformats.org/officeDocument/2006/relationships/footer" Target="footer2.xml"/><Relationship Id="rId19" Type="http://schemas.openxmlformats.org/officeDocument/2006/relationships/hyperlink" Target="https://ec.europa.eu/eurostat/data/database" TargetMode="External"/><Relationship Id="rId14" Type="http://schemas.openxmlformats.org/officeDocument/2006/relationships/image" Target="media/image4.png"/><Relationship Id="rId30" Type="http://schemas.openxmlformats.org/officeDocument/2006/relationships/hyperlink" Target="https://www.newsd.admin.ch/newsd/message/attachments/55083.pdf" TargetMode="External"/><Relationship Id="rId35" Type="http://schemas.openxmlformats.org/officeDocument/2006/relationships/hyperlink" Target="https://www.egovernment.ch/en/umsetzung/schwerpunktplan/aufbau-nationaler-adressdienste/" TargetMode="External"/><Relationship Id="rId56" Type="http://schemas.openxmlformats.org/officeDocument/2006/relationships/hyperlink" Target="https://www.admin.ch/opc/en/classified-compilation/20092054/index.html" TargetMode="External"/><Relationship Id="rId77" Type="http://schemas.openxmlformats.org/officeDocument/2006/relationships/hyperlink" Target="http://www.egovernment.ch/steering-committee" TargetMode="External"/><Relationship Id="rId100" Type="http://schemas.openxmlformats.org/officeDocument/2006/relationships/hyperlink" Target="http://www.kdk.ch/" TargetMode="External"/><Relationship Id="rId105" Type="http://schemas.openxmlformats.org/officeDocument/2006/relationships/hyperlink" Target="https://www.ch.ch/en/chch-the-website/" TargetMode="External"/><Relationship Id="rId126" Type="http://schemas.openxmlformats.org/officeDocument/2006/relationships/hyperlink" Target="ttps://e-justice.europa.eu/content_criminal_records-95-en.do" TargetMode="External"/><Relationship Id="rId147" Type="http://schemas.openxmlformats.org/officeDocument/2006/relationships/hyperlink" Target="http://www.ch.ch/private/" TargetMode="External"/><Relationship Id="rId168" Type="http://schemas.openxmlformats.org/officeDocument/2006/relationships/hyperlink" Target="https://www.ch.ch/en/ordering-civil-status-certificates/" TargetMode="External"/><Relationship Id="rId8" Type="http://schemas.openxmlformats.org/officeDocument/2006/relationships/webSettings" Target="webSettings.xml"/><Relationship Id="rId51" Type="http://schemas.openxmlformats.org/officeDocument/2006/relationships/hyperlink" Target="https://www.admin.ch/opc/fr/classified-compilation/19920153/index.html" TargetMode="External"/><Relationship Id="rId72" Type="http://schemas.openxmlformats.org/officeDocument/2006/relationships/hyperlink" Target="http://www.egovernment.ch/" TargetMode="External"/><Relationship Id="rId93" Type="http://schemas.openxmlformats.org/officeDocument/2006/relationships/hyperlink" Target="http://www.zefix.admin.ch/" TargetMode="External"/><Relationship Id="rId98" Type="http://schemas.openxmlformats.org/officeDocument/2006/relationships/hyperlink" Target="https://www.admin.ch/gov/fr/accueil/documentation/communiques.msg-id-73839.html" TargetMode="External"/><Relationship Id="rId121" Type="http://schemas.openxmlformats.org/officeDocument/2006/relationships/hyperlink" Target="https://www.adnovum.ch/en/case_studies/finance/pf-pki.html" TargetMode="External"/><Relationship Id="rId142" Type="http://schemas.openxmlformats.org/officeDocument/2006/relationships/hyperlink" Target="https://www.stadt-zuerich.ch/pd/de/index/dav/parkkarten_bewilligungen.html" TargetMode="External"/><Relationship Id="rId163" Type="http://schemas.openxmlformats.org/officeDocument/2006/relationships/hyperlink" Target="https://www.uvek.admin.ch" TargetMode="External"/><Relationship Id="rId184" Type="http://schemas.openxmlformats.org/officeDocument/2006/relationships/hyperlink" Target="https://www.ch.ch/en/marriage/" TargetMode="External"/><Relationship Id="rId189" Type="http://schemas.openxmlformats.org/officeDocument/2006/relationships/hyperlink" Target="https://www.easygov.swiss" TargetMode="External"/><Relationship Id="rId219" Type="http://schemas.openxmlformats.org/officeDocument/2006/relationships/hyperlink" Target="https://www.linkedin.com/in/isa2programme" TargetMode="External"/><Relationship Id="rId3" Type="http://schemas.openxmlformats.org/officeDocument/2006/relationships/customXml" Target="../customXml/item3.xml"/><Relationship Id="rId214" Type="http://schemas.openxmlformats.org/officeDocument/2006/relationships/hyperlink" Target="mailto:isa2@ec.europa.eu" TargetMode="External"/><Relationship Id="rId25" Type="http://schemas.openxmlformats.org/officeDocument/2006/relationships/hyperlink" Target="http://www.oecd.org/gov/public-innovation/recommendation-on-digital-government-strategies.htm" TargetMode="External"/><Relationship Id="rId46" Type="http://schemas.openxmlformats.org/officeDocument/2006/relationships/hyperlink" Target="https://www.ech.ch/vechweb/page?p=dossier&amp;documentNumber=eCH-0015&amp;documentVersion=1.00" TargetMode="External"/><Relationship Id="rId67" Type="http://schemas.openxmlformats.org/officeDocument/2006/relationships/hyperlink" Target="https://www.admin.ch/opc/fr/classified-compilation/20001794/index.html" TargetMode="External"/><Relationship Id="rId116" Type="http://schemas.openxmlformats.org/officeDocument/2006/relationships/hyperlink" Target="https://www.postsuisseid.ch/fr/" TargetMode="External"/><Relationship Id="rId137" Type="http://schemas.openxmlformats.org/officeDocument/2006/relationships/hyperlink" Target="https://www.ahv-iv.ch/en/Social-insurances/Unemployment-insurance-ALV" TargetMode="External"/><Relationship Id="rId158" Type="http://schemas.openxmlformats.org/officeDocument/2006/relationships/hyperlink" Target="https://www.admin.ch/opc/de/classified-compilation/20011277/index.html" TargetMode="External"/><Relationship Id="rId20" Type="http://schemas.openxmlformats.org/officeDocument/2006/relationships/hyperlink" Target="https://ec.europa.eu/digital-single-market/en/news/egovernment-benchmark-2018-digital-efforts-european-countries-are-visibly-paying" TargetMode="External"/><Relationship Id="rId41" Type="http://schemas.openxmlformats.org/officeDocument/2006/relationships/hyperlink" Target="http://www.egovernment.ch/strategy" TargetMode="External"/><Relationship Id="rId62" Type="http://schemas.openxmlformats.org/officeDocument/2006/relationships/hyperlink" Target="http://www.lexfind.ch/dtah/154772/2/171.200.pdf" TargetMode="External"/><Relationship Id="rId83" Type="http://schemas.openxmlformats.org/officeDocument/2006/relationships/hyperlink" Target="https://www.isb.admin.ch/" TargetMode="External"/><Relationship Id="rId88" Type="http://schemas.openxmlformats.org/officeDocument/2006/relationships/hyperlink" Target="http://www.ech.ch/fr/vechweb/page?p=page&amp;site=/Gremien/Fachgruppen/SEAC" TargetMode="External"/><Relationship Id="rId111" Type="http://schemas.openxmlformats.org/officeDocument/2006/relationships/hyperlink" Target="https://opendata.swiss/fr/" TargetMode="External"/><Relationship Id="rId132" Type="http://schemas.openxmlformats.org/officeDocument/2006/relationships/hyperlink" Target="https://www.fedpol.admin.ch/fedpol/de/home/pass---identitaetskarte/pass.html" TargetMode="External"/><Relationship Id="rId153" Type="http://schemas.openxmlformats.org/officeDocument/2006/relationships/hyperlink" Target="https://www.ch.ch/en/register-birth" TargetMode="External"/><Relationship Id="rId174" Type="http://schemas.openxmlformats.org/officeDocument/2006/relationships/hyperlink" Target="https://www.nb.admin.ch/snl/en/home/services/user-services/bibliopass.html" TargetMode="External"/><Relationship Id="rId179" Type="http://schemas.openxmlformats.org/officeDocument/2006/relationships/hyperlink" Target="https://www.edi.admin.ch/" TargetMode="External"/><Relationship Id="rId195" Type="http://schemas.openxmlformats.org/officeDocument/2006/relationships/hyperlink" Target="https://www.simap.ch/" TargetMode="External"/><Relationship Id="rId209" Type="http://schemas.openxmlformats.org/officeDocument/2006/relationships/header" Target="header3.xml"/><Relationship Id="rId190" Type="http://schemas.openxmlformats.org/officeDocument/2006/relationships/hyperlink" Target="https://www.estv.admin.ch" TargetMode="External"/><Relationship Id="rId204" Type="http://schemas.openxmlformats.org/officeDocument/2006/relationships/hyperlink" Target="https://www.bfs.admin.ch/bfs/de/home.html" TargetMode="External"/><Relationship Id="rId220" Type="http://schemas.openxmlformats.org/officeDocument/2006/relationships/footer" Target="footer4.xml"/><Relationship Id="rId15" Type="http://schemas.openxmlformats.org/officeDocument/2006/relationships/hyperlink" Target="https://ec.europa.eu/eurostat/data/database" TargetMode="External"/><Relationship Id="rId36" Type="http://schemas.openxmlformats.org/officeDocument/2006/relationships/hyperlink" Target="https://www.admin.ch/gov/en/start/documentation/media-releases/media-releases-federal-council.msg-id-73898.html" TargetMode="External"/><Relationship Id="rId57" Type="http://schemas.openxmlformats.org/officeDocument/2006/relationships/hyperlink" Target="https://www.admin.ch/opc/fr/classified-compilation/20091866/index.html" TargetMode="External"/><Relationship Id="rId106" Type="http://schemas.openxmlformats.org/officeDocument/2006/relationships/hyperlink" Target="http://www.publicjobs.ch/" TargetMode="External"/><Relationship Id="rId127" Type="http://schemas.openxmlformats.org/officeDocument/2006/relationships/hyperlink" Target="https://ec.europa.eu/home-affairs/what-we-do/policies/borders-and-visas/schengen-information-system_en" TargetMode="External"/><Relationship Id="rId10" Type="http://schemas.openxmlformats.org/officeDocument/2006/relationships/endnotes" Target="endnotes.xml"/><Relationship Id="rId31" Type="http://schemas.openxmlformats.org/officeDocument/2006/relationships/hyperlink" Target="https://www.bj.admin.ch/bj/fr/home/aktuell/news/2018/ref_2018-06-01.html" TargetMode="External"/><Relationship Id="rId52" Type="http://schemas.openxmlformats.org/officeDocument/2006/relationships/hyperlink" Target="https://www.bakom.admin.ch/dam/bakom/en/dokumente/zertes.pdf.download.pdf/zertes_law_of_19dezember2003concerningelectroniccertificationser.pdf" TargetMode="External"/><Relationship Id="rId73" Type="http://schemas.openxmlformats.org/officeDocument/2006/relationships/hyperlink" Target="https://www.isb.admin.ch/isb/en/home/das-isb/informatikorganisation-bund/informatikrat_des_bundes_irb.html" TargetMode="External"/><Relationship Id="rId78" Type="http://schemas.openxmlformats.org/officeDocument/2006/relationships/hyperlink" Target="http://www.egovernment.ch/planning-committee" TargetMode="External"/><Relationship Id="rId94" Type="http://schemas.openxmlformats.org/officeDocument/2006/relationships/hyperlink" Target="http://www.efk.admin.ch/index.php?lang=en" TargetMode="External"/><Relationship Id="rId99" Type="http://schemas.openxmlformats.org/officeDocument/2006/relationships/hyperlink" Target="https://www.egovernment.ch/organisation" TargetMode="External"/><Relationship Id="rId101" Type="http://schemas.openxmlformats.org/officeDocument/2006/relationships/hyperlink" Target="http://www.koev.ch/de/koev/" TargetMode="External"/><Relationship Id="rId122" Type="http://schemas.openxmlformats.org/officeDocument/2006/relationships/hyperlink" Target="https://www.simap.ch/shabforms/COMMON/application/applicationGrid.jsp" TargetMode="External"/><Relationship Id="rId143" Type="http://schemas.openxmlformats.org/officeDocument/2006/relationships/hyperlink" Target="http://www.polizei.bs.ch/verkehr/strassenverkehr/parkieren/anwohnerparkkarte.html" TargetMode="External"/><Relationship Id="rId148" Type="http://schemas.openxmlformats.org/officeDocument/2006/relationships/hyperlink" Target="https://www.egovernment.ch/en/umsetzung/schwerpunktplan/e-umzug-schweiz/" TargetMode="External"/><Relationship Id="rId164" Type="http://schemas.openxmlformats.org/officeDocument/2006/relationships/hyperlink" Target="https://www.ch.ch/en/building-permit/" TargetMode="External"/><Relationship Id="rId169" Type="http://schemas.openxmlformats.org/officeDocument/2006/relationships/hyperlink" Target="https://www.egovernment.ch/en/umsetzung/schwerpunktplan/vote-electronique" TargetMode="External"/><Relationship Id="rId185" Type="http://schemas.openxmlformats.org/officeDocument/2006/relationships/hyperlink" Target="http://www.egovernment-landkarte.ch/"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ch.ch/" TargetMode="External"/><Relationship Id="rId210" Type="http://schemas.openxmlformats.org/officeDocument/2006/relationships/footer" Target="footer3.xml"/><Relationship Id="rId215" Type="http://schemas.openxmlformats.org/officeDocument/2006/relationships/image" Target="media/image13.png"/><Relationship Id="rId26" Type="http://schemas.openxmlformats.org/officeDocument/2006/relationships/hyperlink" Target="https://www.isb.admin.ch/isb/en/home/themen/strategie_planung.html" TargetMode="External"/><Relationship Id="rId47" Type="http://schemas.openxmlformats.org/officeDocument/2006/relationships/hyperlink" Target="https://www.egovernment.ch/en/umsetzung/e-government-schweiz-2008-2015/cloud-computing-schweiz/" TargetMode="External"/><Relationship Id="rId68" Type="http://schemas.openxmlformats.org/officeDocument/2006/relationships/hyperlink" Target="https://www.egovernment.ch/fr/" TargetMode="External"/><Relationship Id="rId89" Type="http://schemas.openxmlformats.org/officeDocument/2006/relationships/hyperlink" Target="https://www.egovernment.ch/en/umsetzung/e-government-schweiz-2008-2015/e-government-architektur/" TargetMode="External"/><Relationship Id="rId112" Type="http://schemas.openxmlformats.org/officeDocument/2006/relationships/hyperlink" Target="https://www.easygov.swiss/easygov/" TargetMode="External"/><Relationship Id="rId133" Type="http://schemas.openxmlformats.org/officeDocument/2006/relationships/hyperlink" Target="https://www.job-room.ch/" TargetMode="External"/><Relationship Id="rId154" Type="http://schemas.openxmlformats.org/officeDocument/2006/relationships/hyperlink" Target="https://www.e-service.admin.ch/crex/cms/content/strafregister/strafregister_en/" TargetMode="External"/><Relationship Id="rId175" Type="http://schemas.openxmlformats.org/officeDocument/2006/relationships/hyperlink" Target="https://www.nb.admin.ch/snl/en/home.html" TargetMode="External"/><Relationship Id="rId196" Type="http://schemas.openxmlformats.org/officeDocument/2006/relationships/hyperlink" Target="http://www.ezv.admin.ch/index.html?lang=en" TargetMode="External"/><Relationship Id="rId200" Type="http://schemas.openxmlformats.org/officeDocument/2006/relationships/hyperlink" Target="https://www.sem.admin.ch/sem/en/home/themen/fza_schweiz-eu-efta/eu-efta_buerger_schweiz.html" TargetMode="External"/><Relationship Id="rId16" Type="http://schemas.openxmlformats.org/officeDocument/2006/relationships/hyperlink" Target="https://tradingeconomics.com/switzerland/" TargetMode="External"/><Relationship Id="rId221" Type="http://schemas.openxmlformats.org/officeDocument/2006/relationships/fontTable" Target="fontTable.xml"/><Relationship Id="rId37" Type="http://schemas.openxmlformats.org/officeDocument/2006/relationships/hyperlink" Target="http://www.ech.ch/" TargetMode="External"/><Relationship Id="rId58" Type="http://schemas.openxmlformats.org/officeDocument/2006/relationships/hyperlink" Target="https://www.admin.ch/opc/fr/classified-compilation/20072056/index.html" TargetMode="External"/><Relationship Id="rId79" Type="http://schemas.openxmlformats.org/officeDocument/2006/relationships/hyperlink" Target="https://www.egovernment.ch/en/organisation/geschaftsstelle/" TargetMode="External"/><Relationship Id="rId102" Type="http://schemas.openxmlformats.org/officeDocument/2006/relationships/hyperlink" Target="http://www.sik.ch/" TargetMode="External"/><Relationship Id="rId123" Type="http://schemas.openxmlformats.org/officeDocument/2006/relationships/hyperlink" Target="https://www.eucaris.net/countries/switzerland/" TargetMode="External"/><Relationship Id="rId144" Type="http://schemas.openxmlformats.org/officeDocument/2006/relationships/hyperlink" Target="http://fuehrerausweise.ch/"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1.emf"/></Relationships>
</file>

<file path=word/_rels/footer4.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D429-4214-4F6C-9CC2-1E6C8F0B0088}">
  <ds:schemaRefs>
    <ds:schemaRef ds:uri="http://purl.org/dc/terms/"/>
    <ds:schemaRef ds:uri="d46e480a-b990-4709-9368-7cc8f9ecf0d6"/>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14e74e3b-dee4-43c8-8b26-f73bcabf902e"/>
    <ds:schemaRef ds:uri="http://www.w3.org/XML/1998/namespace"/>
  </ds:schemaRefs>
</ds:datastoreItem>
</file>

<file path=customXml/itemProps2.xml><?xml version="1.0" encoding="utf-8"?>
<ds:datastoreItem xmlns:ds="http://schemas.openxmlformats.org/officeDocument/2006/customXml" ds:itemID="{E9523FCE-9D02-4D1B-954A-7B780543A2F6}"/>
</file>

<file path=customXml/itemProps3.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4.xml><?xml version="1.0" encoding="utf-8"?>
<ds:datastoreItem xmlns:ds="http://schemas.openxmlformats.org/officeDocument/2006/customXml" ds:itemID="{65513562-820C-4B40-8837-882F9EC63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254</TotalTime>
  <Pages>39</Pages>
  <Words>13856</Words>
  <Characters>78983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Digital Government Factsheet Switzerland</vt:lpstr>
    </vt:vector>
  </TitlesOfParts>
  <Company>European Commission</Company>
  <LinksUpToDate>false</LinksUpToDate>
  <CharactersWithSpaces>92654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Switzerland</dc:title>
  <dc:subject/>
  <dc:creator>MORISI Davide (COMM-EXT)</dc:creator>
  <cp:keywords/>
  <cp:lastModifiedBy>DEVENYI Vivien</cp:lastModifiedBy>
  <cp:revision>75</cp:revision>
  <cp:lastPrinted>2019-07-09T08:25:00Z</cp:lastPrinted>
  <dcterms:created xsi:type="dcterms:W3CDTF">2019-06-29T09:48:00Z</dcterms:created>
  <dcterms:modified xsi:type="dcterms:W3CDTF">2019-07-09T08:25:00Z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1024">
    <vt:lpwstr>32</vt:lpwstr>
  </property>
  <property fmtid="{D5CDD505-2E9C-101B-9397-08002B2CF9AE}" pid="8" name="AuthorIds_UIVersion_17408">
    <vt:lpwstr>377</vt:lpwstr>
  </property>
  <property fmtid="{D5CDD505-2E9C-101B-9397-08002B2CF9AE}" pid="9" name="AuthorIds_UIVersion_3072">
    <vt:lpwstr>32</vt:lpwstr>
  </property>
</Properties>
</file>