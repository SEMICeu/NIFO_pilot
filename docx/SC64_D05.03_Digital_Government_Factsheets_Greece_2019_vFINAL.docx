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33BE8" w14:textId="46AB76E4" w:rsidR="000B0E45" w:rsidRPr="00E34104" w:rsidRDefault="000958A6">
      <w:r>
        <w:rPr>
          <w:noProof/>
        </w:rPr>
        <w:pict w14:anchorId="17DF6F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0;text-align:left;margin-left:-84.85pt;margin-top:18.3pt;width:595.35pt;height:435.2pt;z-index:-4;mso-position-horizontal-relative:text;mso-position-vertical-relative:text;mso-width-relative:page;mso-height-relative:page">
            <v:imagedata r:id="rId11" o:title="architecture-athens-building-951539" cropright="6229f"/>
          </v:shape>
        </w:pict>
      </w:r>
      <w:r>
        <w:rPr>
          <w:noProof/>
        </w:rPr>
        <w:pict w14:anchorId="669B1A4F">
          <v:shape id="_x0000_s1033" type="#_x0000_t75" style="position:absolute;left:0;text-align:left;margin-left:140.8pt;margin-top:-60.2pt;width:159.05pt;height:110.75pt;z-index:2">
            <v:imagedata r:id="rId12" o:title="LOGO CE_Vertical_EN_quadri_HR"/>
          </v:shape>
        </w:pict>
      </w:r>
    </w:p>
    <w:p w14:paraId="1CFE3C7A" w14:textId="4789FA70" w:rsidR="00CD6EBB" w:rsidRPr="00E34104" w:rsidRDefault="00CD6EBB"/>
    <w:p w14:paraId="6062DE46" w14:textId="6BCC2C06" w:rsidR="00CD6EBB" w:rsidRPr="00E34104" w:rsidRDefault="00CD6EBB"/>
    <w:p w14:paraId="4BF607FC" w14:textId="5C215F69" w:rsidR="00CD6EBB" w:rsidRPr="00E34104" w:rsidRDefault="00CD6EBB"/>
    <w:p w14:paraId="389D1F3F" w14:textId="34A6937D" w:rsidR="00CD6EBB" w:rsidRPr="00E34104" w:rsidRDefault="00CD6EBB"/>
    <w:p w14:paraId="7EC47F69" w14:textId="77777777" w:rsidR="00CD6EBB" w:rsidRPr="00E34104" w:rsidRDefault="00CD6EBB"/>
    <w:p w14:paraId="5358E2F1" w14:textId="77777777" w:rsidR="00CD6EBB" w:rsidRPr="00E34104" w:rsidRDefault="00CD6EBB"/>
    <w:p w14:paraId="140724E0" w14:textId="77777777" w:rsidR="00CD6EBB" w:rsidRPr="00E34104" w:rsidRDefault="00CD6EBB"/>
    <w:p w14:paraId="711E595F" w14:textId="77777777" w:rsidR="00CD6EBB" w:rsidRPr="00E34104" w:rsidRDefault="00CD6EBB"/>
    <w:p w14:paraId="1C819E45" w14:textId="1BC43B5E" w:rsidR="00BE75BE" w:rsidRPr="00E34104" w:rsidRDefault="00BE75BE"/>
    <w:p w14:paraId="33A16B60" w14:textId="77777777" w:rsidR="00B41BBD" w:rsidRPr="00E34104" w:rsidRDefault="00B41BBD"/>
    <w:p w14:paraId="52A0FF17" w14:textId="77777777" w:rsidR="00B41BBD" w:rsidRPr="00E34104" w:rsidRDefault="00B41BBD"/>
    <w:p w14:paraId="0566FE8F" w14:textId="77777777" w:rsidR="00B41BBD" w:rsidRPr="00E34104" w:rsidRDefault="00B41BBD"/>
    <w:p w14:paraId="5B406853" w14:textId="77777777" w:rsidR="00B41BBD" w:rsidRPr="00E34104" w:rsidRDefault="00B41BBD"/>
    <w:p w14:paraId="50EF10B8" w14:textId="5A611DDC" w:rsidR="00B41BBD" w:rsidRPr="00E34104" w:rsidRDefault="00B41BBD"/>
    <w:p w14:paraId="7E613124" w14:textId="77777777" w:rsidR="00B41BBD" w:rsidRPr="00E34104" w:rsidRDefault="00B41BBD"/>
    <w:p w14:paraId="71A72B29" w14:textId="77777777" w:rsidR="00B41BBD" w:rsidRPr="00E34104" w:rsidRDefault="00B41BBD"/>
    <w:p w14:paraId="352FB21D" w14:textId="77777777" w:rsidR="00B41BBD" w:rsidRPr="00E34104" w:rsidRDefault="00B41BBD"/>
    <w:p w14:paraId="01D0E3DF" w14:textId="77777777" w:rsidR="00B41BBD" w:rsidRPr="00E34104" w:rsidRDefault="00B41BBD"/>
    <w:p w14:paraId="45C2939D" w14:textId="76A88E87" w:rsidR="00B41BBD" w:rsidRPr="00E34104" w:rsidRDefault="00B41BBD"/>
    <w:p w14:paraId="54A5D151" w14:textId="1F1D4D5D" w:rsidR="00CD6EBB" w:rsidRPr="00E34104" w:rsidRDefault="00CD6EBB"/>
    <w:p w14:paraId="785BF4C0" w14:textId="77777777" w:rsidR="00CD6EBB" w:rsidRPr="00E34104" w:rsidRDefault="00CD6EBB"/>
    <w:p w14:paraId="7AC97244" w14:textId="22DAD4E1" w:rsidR="00CD6EBB" w:rsidRPr="00E34104" w:rsidRDefault="00CD6EBB"/>
    <w:p w14:paraId="1D31991C" w14:textId="77777777" w:rsidR="00CD6EBB" w:rsidRPr="00E34104" w:rsidRDefault="00CD6EBB"/>
    <w:p w14:paraId="12CB8B23" w14:textId="0F7C8576" w:rsidR="00CD6EBB" w:rsidRPr="00E34104" w:rsidRDefault="000958A6">
      <w:r>
        <w:rPr>
          <w:noProof/>
        </w:rPr>
        <w:pict w14:anchorId="452AA158">
          <v:shapetype id="_x0000_t202" coordsize="21600,21600" o:spt="202" path="m,l,21600r21600,l21600,xe">
            <v:stroke joinstyle="miter"/>
            <v:path gradientshapeok="t" o:connecttype="rect"/>
          </v:shapetype>
          <v:shape id="Text Box 360" o:spid="_x0000_s1029" type="#_x0000_t202" style="position:absolute;left:0;text-align:left;margin-left:270.25pt;margin-top:806.15pt;width:69.65pt;height:38.3pt;z-index: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w:txbxContent>
                <w:p w14:paraId="43EA6026" w14:textId="77777777" w:rsidR="002C0A67" w:rsidRPr="007C077A" w:rsidRDefault="002C0A6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25A56787" w14:textId="77777777" w:rsidR="00CD6EBB" w:rsidRPr="00E34104" w:rsidRDefault="00CD6EBB"/>
    <w:p w14:paraId="55816728" w14:textId="246083CB" w:rsidR="00CD6EBB" w:rsidRPr="00E34104" w:rsidRDefault="00CD6EBB"/>
    <w:p w14:paraId="605F3D73" w14:textId="7B56B0B4" w:rsidR="00CD6EBB" w:rsidRPr="00E34104" w:rsidRDefault="00CD6EBB"/>
    <w:p w14:paraId="40C54F67" w14:textId="0E94CE55" w:rsidR="00CD6EBB" w:rsidRPr="00E34104" w:rsidRDefault="00CD6EBB"/>
    <w:p w14:paraId="6C83E819" w14:textId="661B76DA" w:rsidR="00CD6EBB" w:rsidRPr="00E34104" w:rsidRDefault="00CD6EBB"/>
    <w:p w14:paraId="1B6C0471" w14:textId="47141620" w:rsidR="00CD6EBB" w:rsidRPr="00E34104" w:rsidRDefault="00CD6EBB"/>
    <w:p w14:paraId="19F3122F" w14:textId="51F3EB03" w:rsidR="00CD6EBB" w:rsidRPr="00E34104" w:rsidRDefault="00CD6EBB"/>
    <w:p w14:paraId="1D0D5238" w14:textId="5CE79B19" w:rsidR="00B41BBD" w:rsidRPr="00E34104" w:rsidRDefault="00B41BBD"/>
    <w:p w14:paraId="2317EA37" w14:textId="5751AA28" w:rsidR="00B41BBD" w:rsidRPr="00E34104" w:rsidRDefault="00B41BBD"/>
    <w:p w14:paraId="6780F879" w14:textId="5F18AB80" w:rsidR="00B41BBD" w:rsidRPr="00E34104" w:rsidRDefault="00B41BBD"/>
    <w:p w14:paraId="59C93882" w14:textId="6EFA2DEE" w:rsidR="00B41BBD" w:rsidRPr="00E34104" w:rsidRDefault="00B41BBD"/>
    <w:p w14:paraId="07C59DD3" w14:textId="6A591923" w:rsidR="00726E07" w:rsidRPr="00E34104" w:rsidRDefault="000958A6" w:rsidP="00726E07">
      <w:pPr>
        <w:pStyle w:val="Caption"/>
      </w:pPr>
      <w:r>
        <w:rPr>
          <w:noProof/>
        </w:rPr>
        <w:pict w14:anchorId="0D9B64EF">
          <v:shape id="_x0000_s1051" type="#_x0000_t75" style="position:absolute;left:0;text-align:left;margin-left:-74.3pt;margin-top:150pt;width:585.3pt;height:189.2pt;z-index:-6;mso-position-horizontal-relative:text;mso-position-vertical-relative:text;mso-width-relative:page;mso-height-relative:page">
            <v:imagedata r:id="rId13" o:title=""/>
          </v:shape>
        </w:pict>
      </w:r>
      <w:r>
        <w:rPr>
          <w:noProof/>
        </w:rPr>
        <w:pict w14:anchorId="3BE9DEFF">
          <v:shape id="Text Box 2" o:spid="_x0000_s1034" type="#_x0000_t202" style="position:absolute;left:0;text-align:left;margin-left:214.2pt;margin-top:21.75pt;width:257.75pt;height:182.2pt;z-index:3;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0F6D55AE" w14:textId="524D93B7" w:rsidR="002C0A67" w:rsidRPr="002A29B3" w:rsidRDefault="002C0A67" w:rsidP="00337934">
                  <w:pPr>
                    <w:jc w:val="right"/>
                    <w:rPr>
                      <w:color w:val="0070C0"/>
                      <w:sz w:val="56"/>
                      <w:szCs w:val="40"/>
                    </w:rPr>
                  </w:pPr>
                  <w:r w:rsidRPr="002A29B3">
                    <w:rPr>
                      <w:color w:val="0070C0"/>
                      <w:sz w:val="56"/>
                      <w:szCs w:val="40"/>
                    </w:rPr>
                    <w:t>Digital Government Factsheet 2019</w:t>
                  </w:r>
                </w:p>
                <w:p w14:paraId="0B105842" w14:textId="0D1680FF" w:rsidR="002C0A67" w:rsidRPr="002A29B3" w:rsidRDefault="002C0A67" w:rsidP="00337934">
                  <w:pPr>
                    <w:jc w:val="right"/>
                    <w:rPr>
                      <w:color w:val="0070C0"/>
                      <w:sz w:val="56"/>
                      <w:szCs w:val="40"/>
                    </w:rPr>
                  </w:pPr>
                </w:p>
                <w:p w14:paraId="335F5FC6" w14:textId="1DB5FAE1" w:rsidR="002C0A67" w:rsidRPr="002A29B3" w:rsidRDefault="002C0A67" w:rsidP="00337934">
                  <w:pPr>
                    <w:jc w:val="right"/>
                    <w:rPr>
                      <w:color w:val="0070C0"/>
                      <w:sz w:val="48"/>
                      <w:szCs w:val="40"/>
                    </w:rPr>
                  </w:pPr>
                  <w:r w:rsidRPr="002A29B3">
                    <w:rPr>
                      <w:color w:val="0070C0"/>
                      <w:sz w:val="48"/>
                      <w:szCs w:val="40"/>
                    </w:rPr>
                    <w:t>Greece</w:t>
                  </w:r>
                </w:p>
              </w:txbxContent>
            </v:textbox>
            <w10:wrap type="square"/>
          </v:shape>
        </w:pict>
      </w:r>
      <w:r>
        <w:rPr>
          <w:noProof/>
        </w:rPr>
        <w:pict w14:anchorId="1F095166">
          <v:shape id="_x0000_s1030" type="#_x0000_t202" style="position:absolute;left:0;text-align:left;margin-left:184.05pt;margin-top:724.9pt;width:69.65pt;height:38.3pt;z-index:-5;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v-text-anchor:top" fillcolor="#039" stroked="f" strokeweight=".5pt">
            <v:textbox>
              <w:txbxContent>
                <w:p w14:paraId="534E737A" w14:textId="77777777" w:rsidR="002C0A67" w:rsidRPr="007C077A" w:rsidRDefault="002C0A67"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w:r>
      <w:r w:rsidR="00115D67" w:rsidRPr="00E34104">
        <w:br w:type="page"/>
      </w:r>
      <w:r w:rsidR="00726E07" w:rsidRPr="00E34104">
        <w:rPr>
          <w:sz w:val="32"/>
        </w:rPr>
        <w:lastRenderedPageBreak/>
        <w:t>Table of Contents</w:t>
      </w:r>
    </w:p>
    <w:p w14:paraId="5FC781F0" w14:textId="77777777" w:rsidR="00D2200F" w:rsidRPr="00E34104" w:rsidRDefault="00D2200F"/>
    <w:p w14:paraId="1DA2FABD" w14:textId="35C6F66B" w:rsidR="000B6CD6" w:rsidRPr="00F239F4" w:rsidRDefault="005A0EA0">
      <w:pPr>
        <w:pStyle w:val="TOC1"/>
        <w:tabs>
          <w:tab w:val="right" w:leader="dot" w:pos="8777"/>
        </w:tabs>
        <w:rPr>
          <w:rFonts w:ascii="Calibri" w:hAnsi="Calibri"/>
          <w:noProof/>
          <w:color w:val="auto"/>
          <w:sz w:val="22"/>
          <w:szCs w:val="22"/>
          <w:lang w:val="fr-LU" w:eastAsia="fr-LU"/>
        </w:rPr>
      </w:pPr>
      <w:r w:rsidRPr="00E34104">
        <w:fldChar w:fldCharType="begin"/>
      </w:r>
      <w:r w:rsidRPr="00E34104">
        <w:instrText xml:space="preserve"> TOC \o "1-1" \h \z \u </w:instrText>
      </w:r>
      <w:r w:rsidRPr="00E34104">
        <w:fldChar w:fldCharType="separate"/>
      </w:r>
      <w:hyperlink w:anchor="_Toc12872445" w:history="1">
        <w:r w:rsidR="000B6CD6" w:rsidRPr="007340C2">
          <w:rPr>
            <w:rStyle w:val="Hyperlink"/>
            <w:noProof/>
          </w:rPr>
          <w:t>Country Profile</w:t>
        </w:r>
        <w:r w:rsidR="000B6CD6">
          <w:rPr>
            <w:noProof/>
            <w:webHidden/>
          </w:rPr>
          <w:tab/>
        </w:r>
        <w:r w:rsidR="000B6CD6">
          <w:rPr>
            <w:noProof/>
            <w:webHidden/>
          </w:rPr>
          <w:fldChar w:fldCharType="begin"/>
        </w:r>
        <w:r w:rsidR="000B6CD6">
          <w:rPr>
            <w:noProof/>
            <w:webHidden/>
          </w:rPr>
          <w:instrText xml:space="preserve"> PAGEREF _Toc12872445 \h </w:instrText>
        </w:r>
        <w:r w:rsidR="000B6CD6">
          <w:rPr>
            <w:noProof/>
            <w:webHidden/>
          </w:rPr>
        </w:r>
        <w:r w:rsidR="000B6CD6">
          <w:rPr>
            <w:noProof/>
            <w:webHidden/>
          </w:rPr>
          <w:fldChar w:fldCharType="separate"/>
        </w:r>
        <w:r w:rsidR="0004479A">
          <w:rPr>
            <w:noProof/>
            <w:webHidden/>
          </w:rPr>
          <w:t>3</w:t>
        </w:r>
        <w:r w:rsidR="000B6CD6">
          <w:rPr>
            <w:noProof/>
            <w:webHidden/>
          </w:rPr>
          <w:fldChar w:fldCharType="end"/>
        </w:r>
      </w:hyperlink>
    </w:p>
    <w:p w14:paraId="1079EA59" w14:textId="59C31D90" w:rsidR="000B6CD6" w:rsidRPr="00F239F4" w:rsidRDefault="000958A6">
      <w:pPr>
        <w:pStyle w:val="TOC1"/>
        <w:tabs>
          <w:tab w:val="right" w:leader="dot" w:pos="8777"/>
        </w:tabs>
        <w:rPr>
          <w:rFonts w:ascii="Calibri" w:hAnsi="Calibri"/>
          <w:noProof/>
          <w:color w:val="auto"/>
          <w:sz w:val="22"/>
          <w:szCs w:val="22"/>
          <w:lang w:val="fr-LU" w:eastAsia="fr-LU"/>
        </w:rPr>
      </w:pPr>
      <w:hyperlink w:anchor="_Toc12872446" w:history="1">
        <w:r w:rsidR="000B6CD6" w:rsidRPr="007340C2">
          <w:rPr>
            <w:rStyle w:val="Hyperlink"/>
            <w:noProof/>
          </w:rPr>
          <w:t>Digital Government Highlights</w:t>
        </w:r>
        <w:r w:rsidR="000B6CD6">
          <w:rPr>
            <w:noProof/>
            <w:webHidden/>
          </w:rPr>
          <w:tab/>
        </w:r>
        <w:r w:rsidR="000B6CD6">
          <w:rPr>
            <w:noProof/>
            <w:webHidden/>
          </w:rPr>
          <w:fldChar w:fldCharType="begin"/>
        </w:r>
        <w:r w:rsidR="000B6CD6">
          <w:rPr>
            <w:noProof/>
            <w:webHidden/>
          </w:rPr>
          <w:instrText xml:space="preserve"> PAGEREF _Toc12872446 \h </w:instrText>
        </w:r>
        <w:r w:rsidR="000B6CD6">
          <w:rPr>
            <w:noProof/>
            <w:webHidden/>
          </w:rPr>
        </w:r>
        <w:r w:rsidR="000B6CD6">
          <w:rPr>
            <w:noProof/>
            <w:webHidden/>
          </w:rPr>
          <w:fldChar w:fldCharType="separate"/>
        </w:r>
        <w:r w:rsidR="0004479A">
          <w:rPr>
            <w:noProof/>
            <w:webHidden/>
          </w:rPr>
          <w:t>6</w:t>
        </w:r>
        <w:r w:rsidR="000B6CD6">
          <w:rPr>
            <w:noProof/>
            <w:webHidden/>
          </w:rPr>
          <w:fldChar w:fldCharType="end"/>
        </w:r>
      </w:hyperlink>
    </w:p>
    <w:p w14:paraId="302008F6" w14:textId="3F9CC125" w:rsidR="000B6CD6" w:rsidRPr="00F239F4" w:rsidRDefault="000958A6">
      <w:pPr>
        <w:pStyle w:val="TOC1"/>
        <w:tabs>
          <w:tab w:val="right" w:leader="dot" w:pos="8777"/>
        </w:tabs>
        <w:rPr>
          <w:rFonts w:ascii="Calibri" w:hAnsi="Calibri"/>
          <w:noProof/>
          <w:color w:val="auto"/>
          <w:sz w:val="22"/>
          <w:szCs w:val="22"/>
          <w:lang w:val="fr-LU" w:eastAsia="fr-LU"/>
        </w:rPr>
      </w:pPr>
      <w:hyperlink w:anchor="_Toc12872447" w:history="1">
        <w:r w:rsidR="000B6CD6" w:rsidRPr="007340C2">
          <w:rPr>
            <w:rStyle w:val="Hyperlink"/>
            <w:noProof/>
          </w:rPr>
          <w:t>Digital Government Political Communications</w:t>
        </w:r>
        <w:r w:rsidR="000B6CD6">
          <w:rPr>
            <w:noProof/>
            <w:webHidden/>
          </w:rPr>
          <w:tab/>
        </w:r>
        <w:r w:rsidR="000B6CD6">
          <w:rPr>
            <w:noProof/>
            <w:webHidden/>
          </w:rPr>
          <w:fldChar w:fldCharType="begin"/>
        </w:r>
        <w:r w:rsidR="000B6CD6">
          <w:rPr>
            <w:noProof/>
            <w:webHidden/>
          </w:rPr>
          <w:instrText xml:space="preserve"> PAGEREF _Toc12872447 \h </w:instrText>
        </w:r>
        <w:r w:rsidR="000B6CD6">
          <w:rPr>
            <w:noProof/>
            <w:webHidden/>
          </w:rPr>
        </w:r>
        <w:r w:rsidR="000B6CD6">
          <w:rPr>
            <w:noProof/>
            <w:webHidden/>
          </w:rPr>
          <w:fldChar w:fldCharType="separate"/>
        </w:r>
        <w:r w:rsidR="0004479A">
          <w:rPr>
            <w:noProof/>
            <w:webHidden/>
          </w:rPr>
          <w:t>7</w:t>
        </w:r>
        <w:r w:rsidR="000B6CD6">
          <w:rPr>
            <w:noProof/>
            <w:webHidden/>
          </w:rPr>
          <w:fldChar w:fldCharType="end"/>
        </w:r>
      </w:hyperlink>
    </w:p>
    <w:p w14:paraId="58049AC9" w14:textId="5948FF53" w:rsidR="000B6CD6" w:rsidRPr="00F239F4" w:rsidRDefault="000958A6">
      <w:pPr>
        <w:pStyle w:val="TOC1"/>
        <w:tabs>
          <w:tab w:val="right" w:leader="dot" w:pos="8777"/>
        </w:tabs>
        <w:rPr>
          <w:rFonts w:ascii="Calibri" w:hAnsi="Calibri"/>
          <w:noProof/>
          <w:color w:val="auto"/>
          <w:sz w:val="22"/>
          <w:szCs w:val="22"/>
          <w:lang w:val="fr-LU" w:eastAsia="fr-LU"/>
        </w:rPr>
      </w:pPr>
      <w:hyperlink w:anchor="_Toc12872448" w:history="1">
        <w:r w:rsidR="000B6CD6" w:rsidRPr="007340C2">
          <w:rPr>
            <w:rStyle w:val="Hyperlink"/>
            <w:noProof/>
          </w:rPr>
          <w:t>Digital Government Legislation</w:t>
        </w:r>
        <w:r w:rsidR="000B6CD6">
          <w:rPr>
            <w:noProof/>
            <w:webHidden/>
          </w:rPr>
          <w:tab/>
        </w:r>
        <w:r w:rsidR="000B6CD6">
          <w:rPr>
            <w:noProof/>
            <w:webHidden/>
          </w:rPr>
          <w:fldChar w:fldCharType="begin"/>
        </w:r>
        <w:r w:rsidR="000B6CD6">
          <w:rPr>
            <w:noProof/>
            <w:webHidden/>
          </w:rPr>
          <w:instrText xml:space="preserve"> PAGEREF _Toc12872448 \h </w:instrText>
        </w:r>
        <w:r w:rsidR="000B6CD6">
          <w:rPr>
            <w:noProof/>
            <w:webHidden/>
          </w:rPr>
        </w:r>
        <w:r w:rsidR="000B6CD6">
          <w:rPr>
            <w:noProof/>
            <w:webHidden/>
          </w:rPr>
          <w:fldChar w:fldCharType="separate"/>
        </w:r>
        <w:r w:rsidR="0004479A">
          <w:rPr>
            <w:noProof/>
            <w:webHidden/>
          </w:rPr>
          <w:t>12</w:t>
        </w:r>
        <w:r w:rsidR="000B6CD6">
          <w:rPr>
            <w:noProof/>
            <w:webHidden/>
          </w:rPr>
          <w:fldChar w:fldCharType="end"/>
        </w:r>
      </w:hyperlink>
    </w:p>
    <w:p w14:paraId="43B2ED8E" w14:textId="75808A49" w:rsidR="000B6CD6" w:rsidRPr="00F239F4" w:rsidRDefault="000958A6">
      <w:pPr>
        <w:pStyle w:val="TOC1"/>
        <w:tabs>
          <w:tab w:val="right" w:leader="dot" w:pos="8777"/>
        </w:tabs>
        <w:rPr>
          <w:rFonts w:ascii="Calibri" w:hAnsi="Calibri"/>
          <w:noProof/>
          <w:color w:val="auto"/>
          <w:sz w:val="22"/>
          <w:szCs w:val="22"/>
          <w:lang w:val="fr-LU" w:eastAsia="fr-LU"/>
        </w:rPr>
      </w:pPr>
      <w:hyperlink w:anchor="_Toc12872449" w:history="1">
        <w:r w:rsidR="000B6CD6" w:rsidRPr="007340C2">
          <w:rPr>
            <w:rStyle w:val="Hyperlink"/>
            <w:noProof/>
          </w:rPr>
          <w:t>Digital Government Governance</w:t>
        </w:r>
        <w:r w:rsidR="000B6CD6">
          <w:rPr>
            <w:noProof/>
            <w:webHidden/>
          </w:rPr>
          <w:tab/>
        </w:r>
        <w:r w:rsidR="000B6CD6">
          <w:rPr>
            <w:noProof/>
            <w:webHidden/>
          </w:rPr>
          <w:fldChar w:fldCharType="begin"/>
        </w:r>
        <w:r w:rsidR="000B6CD6">
          <w:rPr>
            <w:noProof/>
            <w:webHidden/>
          </w:rPr>
          <w:instrText xml:space="preserve"> PAGEREF _Toc12872449 \h </w:instrText>
        </w:r>
        <w:r w:rsidR="000B6CD6">
          <w:rPr>
            <w:noProof/>
            <w:webHidden/>
          </w:rPr>
        </w:r>
        <w:r w:rsidR="000B6CD6">
          <w:rPr>
            <w:noProof/>
            <w:webHidden/>
          </w:rPr>
          <w:fldChar w:fldCharType="separate"/>
        </w:r>
        <w:r w:rsidR="0004479A">
          <w:rPr>
            <w:noProof/>
            <w:webHidden/>
          </w:rPr>
          <w:t>16</w:t>
        </w:r>
        <w:r w:rsidR="000B6CD6">
          <w:rPr>
            <w:noProof/>
            <w:webHidden/>
          </w:rPr>
          <w:fldChar w:fldCharType="end"/>
        </w:r>
      </w:hyperlink>
    </w:p>
    <w:p w14:paraId="425046F0" w14:textId="1C54EB76" w:rsidR="000B6CD6" w:rsidRPr="00F239F4" w:rsidRDefault="000958A6">
      <w:pPr>
        <w:pStyle w:val="TOC1"/>
        <w:tabs>
          <w:tab w:val="right" w:leader="dot" w:pos="8777"/>
        </w:tabs>
        <w:rPr>
          <w:rFonts w:ascii="Calibri" w:hAnsi="Calibri"/>
          <w:noProof/>
          <w:color w:val="auto"/>
          <w:sz w:val="22"/>
          <w:szCs w:val="22"/>
          <w:lang w:val="fr-LU" w:eastAsia="fr-LU"/>
        </w:rPr>
      </w:pPr>
      <w:hyperlink w:anchor="_Toc12872450" w:history="1">
        <w:r w:rsidR="000B6CD6" w:rsidRPr="007340C2">
          <w:rPr>
            <w:rStyle w:val="Hyperlink"/>
            <w:noProof/>
          </w:rPr>
          <w:t>Digital Government Infrastructure</w:t>
        </w:r>
        <w:r w:rsidR="000B6CD6">
          <w:rPr>
            <w:noProof/>
            <w:webHidden/>
          </w:rPr>
          <w:tab/>
        </w:r>
        <w:r w:rsidR="000B6CD6">
          <w:rPr>
            <w:noProof/>
            <w:webHidden/>
          </w:rPr>
          <w:fldChar w:fldCharType="begin"/>
        </w:r>
        <w:r w:rsidR="000B6CD6">
          <w:rPr>
            <w:noProof/>
            <w:webHidden/>
          </w:rPr>
          <w:instrText xml:space="preserve"> PAGEREF _Toc12872450 \h </w:instrText>
        </w:r>
        <w:r w:rsidR="000B6CD6">
          <w:rPr>
            <w:noProof/>
            <w:webHidden/>
          </w:rPr>
        </w:r>
        <w:r w:rsidR="000B6CD6">
          <w:rPr>
            <w:noProof/>
            <w:webHidden/>
          </w:rPr>
          <w:fldChar w:fldCharType="separate"/>
        </w:r>
        <w:r w:rsidR="0004479A">
          <w:rPr>
            <w:noProof/>
            <w:webHidden/>
          </w:rPr>
          <w:t>22</w:t>
        </w:r>
        <w:r w:rsidR="000B6CD6">
          <w:rPr>
            <w:noProof/>
            <w:webHidden/>
          </w:rPr>
          <w:fldChar w:fldCharType="end"/>
        </w:r>
      </w:hyperlink>
    </w:p>
    <w:p w14:paraId="1CBE43AD" w14:textId="3C0F07D3" w:rsidR="000B6CD6" w:rsidRPr="00F239F4" w:rsidRDefault="000958A6">
      <w:pPr>
        <w:pStyle w:val="TOC1"/>
        <w:tabs>
          <w:tab w:val="right" w:leader="dot" w:pos="8777"/>
        </w:tabs>
        <w:rPr>
          <w:rFonts w:ascii="Calibri" w:hAnsi="Calibri"/>
          <w:noProof/>
          <w:color w:val="auto"/>
          <w:sz w:val="22"/>
          <w:szCs w:val="22"/>
          <w:lang w:val="fr-LU" w:eastAsia="fr-LU"/>
        </w:rPr>
      </w:pPr>
      <w:hyperlink w:anchor="_Toc12872451" w:history="1">
        <w:r w:rsidR="000B6CD6" w:rsidRPr="007340C2">
          <w:rPr>
            <w:rStyle w:val="Hyperlink"/>
            <w:noProof/>
          </w:rPr>
          <w:t>Digital Government Services for Citizens</w:t>
        </w:r>
        <w:r w:rsidR="000B6CD6">
          <w:rPr>
            <w:noProof/>
            <w:webHidden/>
          </w:rPr>
          <w:tab/>
        </w:r>
        <w:r w:rsidR="000B6CD6">
          <w:rPr>
            <w:noProof/>
            <w:webHidden/>
          </w:rPr>
          <w:fldChar w:fldCharType="begin"/>
        </w:r>
        <w:r w:rsidR="000B6CD6">
          <w:rPr>
            <w:noProof/>
            <w:webHidden/>
          </w:rPr>
          <w:instrText xml:space="preserve"> PAGEREF _Toc12872451 \h </w:instrText>
        </w:r>
        <w:r w:rsidR="000B6CD6">
          <w:rPr>
            <w:noProof/>
            <w:webHidden/>
          </w:rPr>
        </w:r>
        <w:r w:rsidR="000B6CD6">
          <w:rPr>
            <w:noProof/>
            <w:webHidden/>
          </w:rPr>
          <w:fldChar w:fldCharType="separate"/>
        </w:r>
        <w:r w:rsidR="0004479A">
          <w:rPr>
            <w:noProof/>
            <w:webHidden/>
          </w:rPr>
          <w:t>29</w:t>
        </w:r>
        <w:r w:rsidR="000B6CD6">
          <w:rPr>
            <w:noProof/>
            <w:webHidden/>
          </w:rPr>
          <w:fldChar w:fldCharType="end"/>
        </w:r>
      </w:hyperlink>
    </w:p>
    <w:p w14:paraId="4A36F932" w14:textId="0AD88F64" w:rsidR="000B6CD6" w:rsidRPr="00F239F4" w:rsidRDefault="000958A6">
      <w:pPr>
        <w:pStyle w:val="TOC1"/>
        <w:tabs>
          <w:tab w:val="right" w:leader="dot" w:pos="8777"/>
        </w:tabs>
        <w:rPr>
          <w:rFonts w:ascii="Calibri" w:hAnsi="Calibri"/>
          <w:noProof/>
          <w:color w:val="auto"/>
          <w:sz w:val="22"/>
          <w:szCs w:val="22"/>
          <w:lang w:val="fr-LU" w:eastAsia="fr-LU"/>
        </w:rPr>
      </w:pPr>
      <w:hyperlink w:anchor="_Toc12872452" w:history="1">
        <w:r w:rsidR="000B6CD6" w:rsidRPr="007340C2">
          <w:rPr>
            <w:rStyle w:val="Hyperlink"/>
            <w:noProof/>
          </w:rPr>
          <w:t>Digital Government Services for Businesses</w:t>
        </w:r>
        <w:r w:rsidR="000B6CD6">
          <w:rPr>
            <w:noProof/>
            <w:webHidden/>
          </w:rPr>
          <w:tab/>
        </w:r>
        <w:r w:rsidR="000B6CD6">
          <w:rPr>
            <w:noProof/>
            <w:webHidden/>
          </w:rPr>
          <w:fldChar w:fldCharType="begin"/>
        </w:r>
        <w:r w:rsidR="000B6CD6">
          <w:rPr>
            <w:noProof/>
            <w:webHidden/>
          </w:rPr>
          <w:instrText xml:space="preserve"> PAGEREF _Toc12872452 \h </w:instrText>
        </w:r>
        <w:r w:rsidR="000B6CD6">
          <w:rPr>
            <w:noProof/>
            <w:webHidden/>
          </w:rPr>
        </w:r>
        <w:r w:rsidR="000B6CD6">
          <w:rPr>
            <w:noProof/>
            <w:webHidden/>
          </w:rPr>
          <w:fldChar w:fldCharType="separate"/>
        </w:r>
        <w:r w:rsidR="0004479A">
          <w:rPr>
            <w:noProof/>
            <w:webHidden/>
          </w:rPr>
          <w:t>35</w:t>
        </w:r>
        <w:r w:rsidR="000B6CD6">
          <w:rPr>
            <w:noProof/>
            <w:webHidden/>
          </w:rPr>
          <w:fldChar w:fldCharType="end"/>
        </w:r>
      </w:hyperlink>
    </w:p>
    <w:p w14:paraId="027A7B3A" w14:textId="160374C2" w:rsidR="00B41BBD" w:rsidRPr="00E34104" w:rsidRDefault="005A0EA0">
      <w:r w:rsidRPr="00E34104">
        <w:fldChar w:fldCharType="end"/>
      </w:r>
    </w:p>
    <w:p w14:paraId="7067BF41" w14:textId="77777777" w:rsidR="00D2200F" w:rsidRPr="00E34104" w:rsidRDefault="00D2200F"/>
    <w:p w14:paraId="572125D6" w14:textId="77777777" w:rsidR="00B41BBD" w:rsidRPr="00E34104" w:rsidRDefault="00B41BBD"/>
    <w:p w14:paraId="2DB55B16" w14:textId="77777777" w:rsidR="00B41BBD" w:rsidRPr="00E34104" w:rsidRDefault="00B41BBD"/>
    <w:p w14:paraId="21741464" w14:textId="77777777" w:rsidR="00B41BBD" w:rsidRPr="00E34104" w:rsidRDefault="00B41BBD"/>
    <w:p w14:paraId="7D3EF90C" w14:textId="77777777" w:rsidR="00B41BBD" w:rsidRPr="00E34104" w:rsidRDefault="00B41BBD"/>
    <w:p w14:paraId="73E52E74" w14:textId="77777777" w:rsidR="00B41BBD" w:rsidRPr="00E34104" w:rsidRDefault="00B41BBD"/>
    <w:p w14:paraId="3A3403F7" w14:textId="77777777" w:rsidR="00B41BBD" w:rsidRPr="00E34104" w:rsidRDefault="00B41BBD"/>
    <w:p w14:paraId="7888DCE4" w14:textId="77777777" w:rsidR="00B41BBD" w:rsidRPr="00E34104" w:rsidRDefault="00B41BBD"/>
    <w:p w14:paraId="358EFF94" w14:textId="77777777" w:rsidR="00B41BBD" w:rsidRPr="00E34104" w:rsidRDefault="00B41BBD"/>
    <w:p w14:paraId="49EFA835" w14:textId="77777777" w:rsidR="00B41BBD" w:rsidRPr="00E34104" w:rsidRDefault="00B41BBD"/>
    <w:p w14:paraId="0A14D21F" w14:textId="77777777" w:rsidR="002F4A39" w:rsidRPr="00E34104" w:rsidRDefault="002F4A39"/>
    <w:p w14:paraId="5BCDB312" w14:textId="77777777" w:rsidR="002F4A39" w:rsidRPr="00E34104" w:rsidRDefault="002F4A39"/>
    <w:p w14:paraId="7D5BA223" w14:textId="77777777" w:rsidR="002F4A39" w:rsidRPr="00E34104" w:rsidRDefault="002F4A39"/>
    <w:p w14:paraId="3F68086F" w14:textId="77777777" w:rsidR="002F4A39" w:rsidRPr="00E34104" w:rsidRDefault="00B41BBD" w:rsidP="00B41BBD">
      <w:pPr>
        <w:tabs>
          <w:tab w:val="left" w:pos="7500"/>
        </w:tabs>
      </w:pPr>
      <w:r w:rsidRPr="00E34104">
        <w:tab/>
      </w:r>
    </w:p>
    <w:p w14:paraId="15185D93" w14:textId="77777777" w:rsidR="00B41BBD" w:rsidRPr="00E34104" w:rsidRDefault="00B41BBD" w:rsidP="00B41BBD">
      <w:pPr>
        <w:tabs>
          <w:tab w:val="left" w:pos="7500"/>
        </w:tabs>
      </w:pPr>
    </w:p>
    <w:p w14:paraId="62CA7C4F" w14:textId="77777777" w:rsidR="00B41BBD" w:rsidRPr="00E34104" w:rsidRDefault="00B41BBD" w:rsidP="00B41BBD">
      <w:pPr>
        <w:tabs>
          <w:tab w:val="left" w:pos="7500"/>
        </w:tabs>
      </w:pPr>
    </w:p>
    <w:p w14:paraId="0D0FCD7A" w14:textId="77777777" w:rsidR="00B41BBD" w:rsidRPr="00E34104" w:rsidRDefault="00B41BBD" w:rsidP="00B41BBD">
      <w:pPr>
        <w:tabs>
          <w:tab w:val="left" w:pos="7500"/>
        </w:tabs>
      </w:pPr>
    </w:p>
    <w:p w14:paraId="324A6E94" w14:textId="77777777" w:rsidR="00B41BBD" w:rsidRPr="00E34104" w:rsidRDefault="00B41BBD" w:rsidP="00B41BBD">
      <w:pPr>
        <w:tabs>
          <w:tab w:val="left" w:pos="7500"/>
        </w:tabs>
      </w:pPr>
    </w:p>
    <w:p w14:paraId="6C80F283" w14:textId="12082C76" w:rsidR="00B41BBD" w:rsidRPr="00E34104" w:rsidRDefault="00B41BBD" w:rsidP="00B41BBD">
      <w:pPr>
        <w:tabs>
          <w:tab w:val="left" w:pos="7500"/>
        </w:tabs>
      </w:pPr>
    </w:p>
    <w:p w14:paraId="29E4881F" w14:textId="77777777" w:rsidR="00B41BBD" w:rsidRPr="00E34104" w:rsidRDefault="00B41BBD" w:rsidP="00B41BBD">
      <w:pPr>
        <w:tabs>
          <w:tab w:val="left" w:pos="7500"/>
        </w:tabs>
      </w:pPr>
    </w:p>
    <w:p w14:paraId="3F46E2E8" w14:textId="77777777" w:rsidR="00B41BBD" w:rsidRPr="00E34104" w:rsidRDefault="00B41BBD" w:rsidP="00B41BBD">
      <w:pPr>
        <w:tabs>
          <w:tab w:val="left" w:pos="7500"/>
        </w:tabs>
      </w:pPr>
    </w:p>
    <w:p w14:paraId="1D7BA95D" w14:textId="77777777" w:rsidR="00B41BBD" w:rsidRPr="00E34104" w:rsidRDefault="00B41BBD" w:rsidP="00B41BBD">
      <w:pPr>
        <w:tabs>
          <w:tab w:val="left" w:pos="7500"/>
        </w:tabs>
      </w:pPr>
    </w:p>
    <w:p w14:paraId="2C1D086A" w14:textId="77777777" w:rsidR="00B41BBD" w:rsidRPr="00E34104" w:rsidRDefault="00B41BBD" w:rsidP="00B41BBD">
      <w:pPr>
        <w:tabs>
          <w:tab w:val="left" w:pos="7500"/>
        </w:tabs>
      </w:pPr>
    </w:p>
    <w:p w14:paraId="70D883C0" w14:textId="77777777" w:rsidR="00B41BBD" w:rsidRPr="00E34104" w:rsidRDefault="00B41BBD" w:rsidP="00B41BBD">
      <w:pPr>
        <w:tabs>
          <w:tab w:val="left" w:pos="7500"/>
        </w:tabs>
      </w:pPr>
    </w:p>
    <w:p w14:paraId="3D435443" w14:textId="77777777" w:rsidR="00B41BBD" w:rsidRPr="00E34104" w:rsidRDefault="00B41BBD" w:rsidP="00B41BBD">
      <w:pPr>
        <w:tabs>
          <w:tab w:val="left" w:pos="7500"/>
        </w:tabs>
      </w:pPr>
    </w:p>
    <w:p w14:paraId="5B045D63" w14:textId="77777777" w:rsidR="00B41BBD" w:rsidRPr="00E34104" w:rsidRDefault="00B41BBD" w:rsidP="00B41BBD">
      <w:pPr>
        <w:tabs>
          <w:tab w:val="left" w:pos="7500"/>
        </w:tabs>
      </w:pPr>
    </w:p>
    <w:p w14:paraId="517F9101" w14:textId="77777777" w:rsidR="00B41BBD" w:rsidRPr="00E34104" w:rsidRDefault="00B41BBD" w:rsidP="00B41BBD">
      <w:pPr>
        <w:tabs>
          <w:tab w:val="left" w:pos="7500"/>
        </w:tabs>
      </w:pPr>
    </w:p>
    <w:p w14:paraId="0CA8AED3" w14:textId="77777777" w:rsidR="00892832" w:rsidRPr="00E34104" w:rsidRDefault="003730DF" w:rsidP="00FC3F03">
      <w:pPr>
        <w:pStyle w:val="Heading1"/>
      </w:pPr>
      <w:r w:rsidRPr="00E34104">
        <w:br w:type="page"/>
      </w:r>
      <w:bookmarkStart w:id="0" w:name="_Toc1035574"/>
      <w:bookmarkStart w:id="1" w:name="_Toc12872445"/>
      <w:r w:rsidR="00892832" w:rsidRPr="00E34104">
        <w:lastRenderedPageBreak/>
        <w:t>Country Profile</w:t>
      </w:r>
      <w:bookmarkEnd w:id="0"/>
      <w:bookmarkEnd w:id="1"/>
      <w:r w:rsidR="00892832" w:rsidRPr="00E34104">
        <w:t xml:space="preserve"> </w:t>
      </w:r>
    </w:p>
    <w:p w14:paraId="3E479D09" w14:textId="77777777" w:rsidR="00892832" w:rsidRPr="00E34104" w:rsidRDefault="00892832" w:rsidP="00892832">
      <w:pPr>
        <w:pStyle w:val="Heading2"/>
      </w:pPr>
      <w:bookmarkStart w:id="2" w:name="_Toc1035575"/>
      <w:bookmarkStart w:id="3" w:name="_Toc1474946"/>
      <w:r w:rsidRPr="00E34104">
        <w:t>Basic data</w:t>
      </w:r>
      <w:bookmarkEnd w:id="2"/>
      <w:bookmarkEnd w:id="3"/>
    </w:p>
    <w:p w14:paraId="5C602794" w14:textId="32581847" w:rsidR="00892832" w:rsidRPr="00E34104" w:rsidRDefault="62B26A07" w:rsidP="00892832">
      <w:r w:rsidRPr="00E34104">
        <w:rPr>
          <w:b/>
          <w:bCs/>
        </w:rPr>
        <w:t>Population</w:t>
      </w:r>
      <w:r w:rsidRPr="00E34104">
        <w:t xml:space="preserve">: </w:t>
      </w:r>
      <w:r w:rsidR="00102FCD" w:rsidRPr="00E34104">
        <w:t>10</w:t>
      </w:r>
      <w:r w:rsidR="00211BE1" w:rsidRPr="00E34104">
        <w:t xml:space="preserve"> </w:t>
      </w:r>
      <w:r w:rsidR="00102FCD" w:rsidRPr="00E34104">
        <w:t>741</w:t>
      </w:r>
      <w:r w:rsidR="00211BE1" w:rsidRPr="00E34104">
        <w:t xml:space="preserve"> </w:t>
      </w:r>
      <w:r w:rsidR="00102FCD" w:rsidRPr="00E34104">
        <w:t>165 inhabitants (2018)</w:t>
      </w:r>
    </w:p>
    <w:p w14:paraId="6FDB3347" w14:textId="691B4E24" w:rsidR="00892832" w:rsidRPr="00E34104" w:rsidRDefault="62B26A07" w:rsidP="00892832">
      <w:r w:rsidRPr="00E34104">
        <w:rPr>
          <w:b/>
          <w:bCs/>
        </w:rPr>
        <w:t>GDP at market prices</w:t>
      </w:r>
      <w:r w:rsidRPr="00E34104">
        <w:t xml:space="preserve">: </w:t>
      </w:r>
      <w:r w:rsidR="00102FCD" w:rsidRPr="00E34104">
        <w:t>184</w:t>
      </w:r>
      <w:r w:rsidR="00211BE1" w:rsidRPr="00E34104">
        <w:t xml:space="preserve"> </w:t>
      </w:r>
      <w:r w:rsidR="00102FCD" w:rsidRPr="00E34104">
        <w:t xml:space="preserve">713 million Euros </w:t>
      </w:r>
      <w:r w:rsidR="00CF4026" w:rsidRPr="00E34104">
        <w:t>(2018)</w:t>
      </w:r>
    </w:p>
    <w:p w14:paraId="474B14D1" w14:textId="35816EDE" w:rsidR="00892832" w:rsidRPr="00E34104" w:rsidRDefault="00892832" w:rsidP="00892832">
      <w:r w:rsidRPr="00E34104">
        <w:rPr>
          <w:b/>
        </w:rPr>
        <w:t>GDP per inhabitant in PPS (Purchasing Power Standard EU 28=100)</w:t>
      </w:r>
      <w:r w:rsidRPr="00E34104">
        <w:t>:</w:t>
      </w:r>
      <w:r w:rsidR="00CF4026" w:rsidRPr="00E34104">
        <w:t>67 (2017)</w:t>
      </w:r>
    </w:p>
    <w:p w14:paraId="266A70AA" w14:textId="56E67E3F" w:rsidR="00892832" w:rsidRPr="00E34104" w:rsidRDefault="00892832" w:rsidP="00892832">
      <w:r w:rsidRPr="00E34104">
        <w:rPr>
          <w:b/>
        </w:rPr>
        <w:t>GDP growth rate</w:t>
      </w:r>
      <w:r w:rsidRPr="00E34104">
        <w:t xml:space="preserve">: </w:t>
      </w:r>
      <w:r w:rsidR="00CF4026" w:rsidRPr="00E34104">
        <w:t>1.9% (2018)</w:t>
      </w:r>
    </w:p>
    <w:p w14:paraId="5C710252" w14:textId="60425FEB" w:rsidR="00892832" w:rsidRPr="00E34104" w:rsidRDefault="62B26A07" w:rsidP="00892832">
      <w:r w:rsidRPr="00E34104">
        <w:rPr>
          <w:b/>
          <w:bCs/>
        </w:rPr>
        <w:t>Inflation rate</w:t>
      </w:r>
      <w:r w:rsidRPr="00E34104">
        <w:t xml:space="preserve">: </w:t>
      </w:r>
      <w:r w:rsidR="00CF4026" w:rsidRPr="00E34104">
        <w:t>0.8% (2018)</w:t>
      </w:r>
    </w:p>
    <w:p w14:paraId="7672F873" w14:textId="0557F15F" w:rsidR="00892832" w:rsidRPr="00E34104" w:rsidRDefault="62B26A07" w:rsidP="00892832">
      <w:r w:rsidRPr="00E34104">
        <w:rPr>
          <w:b/>
          <w:bCs/>
        </w:rPr>
        <w:t>Unemployment rate</w:t>
      </w:r>
      <w:r w:rsidRPr="00E34104">
        <w:t xml:space="preserve">: </w:t>
      </w:r>
      <w:r w:rsidR="00CF4026" w:rsidRPr="00E34104">
        <w:t>19.3% (2018)</w:t>
      </w:r>
    </w:p>
    <w:p w14:paraId="33B24CDD" w14:textId="60D04E75" w:rsidR="00892832" w:rsidRPr="00E34104" w:rsidRDefault="62B26A07" w:rsidP="00892832">
      <w:r w:rsidRPr="00E34104">
        <w:rPr>
          <w:b/>
          <w:bCs/>
        </w:rPr>
        <w:t>General government gross debt (Percentage of GDP)</w:t>
      </w:r>
      <w:r w:rsidRPr="00E34104">
        <w:t xml:space="preserve">: </w:t>
      </w:r>
      <w:r w:rsidR="000B1AD7" w:rsidRPr="00E34104">
        <w:t>176.1% (2017)</w:t>
      </w:r>
    </w:p>
    <w:p w14:paraId="5A3B8224" w14:textId="332FC39D" w:rsidR="00892832" w:rsidRPr="00E34104" w:rsidRDefault="00892832" w:rsidP="00892832">
      <w:r w:rsidRPr="00E34104">
        <w:rPr>
          <w:b/>
        </w:rPr>
        <w:t>General government deficit/surplus (Percentage of GDP)</w:t>
      </w:r>
      <w:r w:rsidRPr="00E34104">
        <w:t xml:space="preserve">: </w:t>
      </w:r>
      <w:r w:rsidR="00C81325" w:rsidRPr="00E34104">
        <w:t>0.8% (2017)</w:t>
      </w:r>
    </w:p>
    <w:p w14:paraId="37FC8056" w14:textId="0A83220A" w:rsidR="00892832" w:rsidRPr="00E34104" w:rsidRDefault="62B26A07" w:rsidP="62B26A07">
      <w:pPr>
        <w:rPr>
          <w:vertAlign w:val="superscript"/>
        </w:rPr>
      </w:pPr>
      <w:r w:rsidRPr="00E34104">
        <w:rPr>
          <w:b/>
          <w:bCs/>
        </w:rPr>
        <w:t>Area</w:t>
      </w:r>
      <w:r w:rsidRPr="00E34104">
        <w:t xml:space="preserve">: </w:t>
      </w:r>
      <w:r w:rsidR="0038752D" w:rsidRPr="00E34104">
        <w:t>131</w:t>
      </w:r>
      <w:r w:rsidR="007A3F93" w:rsidRPr="00E34104">
        <w:t xml:space="preserve"> </w:t>
      </w:r>
      <w:r w:rsidR="0038752D" w:rsidRPr="00E34104">
        <w:t>957 km²</w:t>
      </w:r>
    </w:p>
    <w:p w14:paraId="6CD4343D" w14:textId="1A64E6CC" w:rsidR="00892832" w:rsidRPr="00E34104" w:rsidRDefault="62B26A07" w:rsidP="00892832">
      <w:r w:rsidRPr="00E34104">
        <w:rPr>
          <w:b/>
          <w:bCs/>
        </w:rPr>
        <w:t>Capital city</w:t>
      </w:r>
      <w:r w:rsidRPr="00E34104">
        <w:t xml:space="preserve">: </w:t>
      </w:r>
      <w:r w:rsidR="00D14DC2" w:rsidRPr="00E34104">
        <w:t>Athen</w:t>
      </w:r>
      <w:r w:rsidR="007C691F" w:rsidRPr="00E34104">
        <w:t>s</w:t>
      </w:r>
    </w:p>
    <w:p w14:paraId="23E4EF90" w14:textId="2647F4D0" w:rsidR="00892832" w:rsidRPr="00E34104" w:rsidRDefault="62B26A07" w:rsidP="00892832">
      <w:r w:rsidRPr="00E34104">
        <w:rPr>
          <w:b/>
          <w:bCs/>
        </w:rPr>
        <w:t>Official EU language</w:t>
      </w:r>
      <w:r w:rsidRPr="00E34104">
        <w:t xml:space="preserve">: </w:t>
      </w:r>
      <w:r w:rsidR="00D14DC2" w:rsidRPr="00E34104">
        <w:t>Greek</w:t>
      </w:r>
    </w:p>
    <w:p w14:paraId="71BBA53A" w14:textId="77777777" w:rsidR="00FC3F03" w:rsidRPr="00E34104" w:rsidRDefault="62B26A07" w:rsidP="00FC3F03">
      <w:r w:rsidRPr="00E34104">
        <w:rPr>
          <w:b/>
          <w:bCs/>
        </w:rPr>
        <w:t>Currency</w:t>
      </w:r>
      <w:r w:rsidRPr="00E34104">
        <w:t xml:space="preserve">: </w:t>
      </w:r>
      <w:r w:rsidR="00D14DC2" w:rsidRPr="00E34104">
        <w:t>EUR</w:t>
      </w:r>
    </w:p>
    <w:p w14:paraId="1833A253" w14:textId="77777777" w:rsidR="00FC3F03" w:rsidRPr="00E34104" w:rsidRDefault="00FC3F03" w:rsidP="00FC3F03">
      <w:pPr>
        <w:rPr>
          <w:bCs/>
          <w:iCs/>
          <w:sz w:val="18"/>
          <w:szCs w:val="18"/>
        </w:rPr>
      </w:pPr>
    </w:p>
    <w:p w14:paraId="752A5A4C" w14:textId="46BE93A9" w:rsidR="00BF25ED" w:rsidRPr="00E34104" w:rsidRDefault="000014A1" w:rsidP="00FC3F03">
      <w:pPr>
        <w:rPr>
          <w:sz w:val="16"/>
          <w:szCs w:val="16"/>
        </w:rPr>
      </w:pPr>
      <w:r w:rsidRPr="00E34104">
        <w:rPr>
          <w:bCs/>
          <w:iCs/>
          <w:sz w:val="16"/>
          <w:szCs w:val="16"/>
        </w:rPr>
        <w:t>Source:</w:t>
      </w:r>
      <w:r w:rsidRPr="00E34104">
        <w:rPr>
          <w:sz w:val="16"/>
          <w:szCs w:val="16"/>
        </w:rPr>
        <w:t xml:space="preserve"> </w:t>
      </w:r>
      <w:hyperlink r:id="rId14" w:history="1">
        <w:r w:rsidRPr="00E34104">
          <w:rPr>
            <w:rStyle w:val="Hyperlink"/>
            <w:sz w:val="16"/>
            <w:szCs w:val="16"/>
          </w:rPr>
          <w:t>Eurostat</w:t>
        </w:r>
      </w:hyperlink>
      <w:r w:rsidRPr="00E34104">
        <w:rPr>
          <w:rStyle w:val="Hyperlink"/>
          <w:color w:val="auto"/>
          <w:sz w:val="16"/>
          <w:szCs w:val="16"/>
        </w:rPr>
        <w:t xml:space="preserve"> </w:t>
      </w:r>
      <w:r w:rsidRPr="00E34104">
        <w:rPr>
          <w:bCs/>
          <w:iCs/>
          <w:sz w:val="16"/>
          <w:szCs w:val="16"/>
        </w:rPr>
        <w:t>(last update:15 March 2019)</w:t>
      </w:r>
    </w:p>
    <w:p w14:paraId="6947B286" w14:textId="77777777" w:rsidR="00BF25ED" w:rsidRPr="00E34104" w:rsidRDefault="00BF25ED" w:rsidP="00BF25ED"/>
    <w:p w14:paraId="612533E4" w14:textId="77777777" w:rsidR="00616D18" w:rsidRPr="00E34104" w:rsidRDefault="00616D18" w:rsidP="00616D18"/>
    <w:p w14:paraId="436C25BA" w14:textId="77777777" w:rsidR="00616D18" w:rsidRPr="00E34104" w:rsidRDefault="00616D18" w:rsidP="00616D18"/>
    <w:p w14:paraId="67D9C154" w14:textId="77777777" w:rsidR="00616D18" w:rsidRPr="00E34104" w:rsidRDefault="00616D18" w:rsidP="00616D18"/>
    <w:p w14:paraId="0BEE2E5D" w14:textId="77777777" w:rsidR="00616D18" w:rsidRPr="00E34104" w:rsidRDefault="00616D18" w:rsidP="00616D18"/>
    <w:p w14:paraId="71F399BB" w14:textId="77777777" w:rsidR="00616D18" w:rsidRPr="00E34104" w:rsidRDefault="00616D18" w:rsidP="00616D18"/>
    <w:p w14:paraId="0515B67C" w14:textId="77777777" w:rsidR="00616D18" w:rsidRPr="00E34104" w:rsidRDefault="00616D18" w:rsidP="00616D18"/>
    <w:p w14:paraId="6B444114" w14:textId="77777777" w:rsidR="00616D18" w:rsidRPr="00E34104" w:rsidRDefault="00616D18" w:rsidP="00616D18"/>
    <w:p w14:paraId="6B429A94" w14:textId="77777777" w:rsidR="00616D18" w:rsidRPr="00E34104" w:rsidRDefault="00616D18" w:rsidP="00616D18"/>
    <w:p w14:paraId="74B90C0C" w14:textId="77777777" w:rsidR="00616D18" w:rsidRPr="00E34104" w:rsidRDefault="00616D18" w:rsidP="00616D18"/>
    <w:p w14:paraId="580AF867" w14:textId="77777777" w:rsidR="00616D18" w:rsidRPr="00E34104" w:rsidRDefault="00616D18" w:rsidP="00616D18"/>
    <w:p w14:paraId="6D4EBFF3" w14:textId="77777777" w:rsidR="00616D18" w:rsidRPr="00E34104" w:rsidRDefault="00616D18" w:rsidP="00616D18"/>
    <w:p w14:paraId="47F38173" w14:textId="77777777" w:rsidR="00616D18" w:rsidRPr="00E34104" w:rsidRDefault="00616D18" w:rsidP="00616D18"/>
    <w:p w14:paraId="6EA35FC8" w14:textId="77777777" w:rsidR="00616D18" w:rsidRPr="00E34104" w:rsidRDefault="00616D18" w:rsidP="00616D18"/>
    <w:p w14:paraId="37BA7065" w14:textId="77777777" w:rsidR="00616D18" w:rsidRPr="00E34104" w:rsidRDefault="00616D18" w:rsidP="00616D18"/>
    <w:p w14:paraId="0DB7FDC5" w14:textId="77777777" w:rsidR="00616D18" w:rsidRPr="00E34104" w:rsidRDefault="00616D18" w:rsidP="00616D18"/>
    <w:p w14:paraId="1AC3C10F" w14:textId="77777777" w:rsidR="00616D18" w:rsidRPr="00E34104" w:rsidRDefault="00616D18" w:rsidP="00616D18"/>
    <w:p w14:paraId="342935B0" w14:textId="77777777" w:rsidR="00616D18" w:rsidRPr="00E34104" w:rsidRDefault="00616D18" w:rsidP="00616D18"/>
    <w:p w14:paraId="5365FB75" w14:textId="19A6491A" w:rsidR="00892832" w:rsidRPr="00E34104" w:rsidRDefault="00616D18" w:rsidP="00664DD7">
      <w:pPr>
        <w:pStyle w:val="Heading2"/>
        <w:tabs>
          <w:tab w:val="left" w:pos="7234"/>
        </w:tabs>
      </w:pPr>
      <w:r w:rsidRPr="00E34104">
        <w:tab/>
      </w:r>
      <w:r w:rsidR="00892832" w:rsidRPr="00E34104">
        <w:br w:type="page"/>
      </w:r>
      <w:bookmarkStart w:id="4" w:name="_Toc1035576"/>
      <w:bookmarkStart w:id="5" w:name="_Toc1474947"/>
      <w:r w:rsidR="00E75C57" w:rsidRPr="00E34104">
        <w:lastRenderedPageBreak/>
        <w:t xml:space="preserve">Digital Government </w:t>
      </w:r>
      <w:r w:rsidR="00892832" w:rsidRPr="00E34104">
        <w:t>Indicators</w:t>
      </w:r>
      <w:bookmarkEnd w:id="4"/>
      <w:bookmarkEnd w:id="5"/>
    </w:p>
    <w:p w14:paraId="705D7211" w14:textId="3D4481FA" w:rsidR="00163ED4" w:rsidRPr="00E34104" w:rsidRDefault="00163ED4" w:rsidP="00163ED4">
      <w:r w:rsidRPr="00E34104">
        <w:t xml:space="preserve">The following graphs present data for the latest Generic Information Society Indicators for </w:t>
      </w:r>
      <w:r w:rsidR="007A0E69" w:rsidRPr="00E34104">
        <w:t xml:space="preserve">Greece </w:t>
      </w:r>
      <w:r w:rsidRPr="00E34104">
        <w:t xml:space="preserve">compared to the EU average. Statistical indicators in this section reflect those of </w:t>
      </w:r>
      <w:hyperlink r:id="rId15" w:history="1">
        <w:r w:rsidRPr="00E34104">
          <w:rPr>
            <w:rStyle w:val="Hyperlink"/>
            <w:szCs w:val="20"/>
          </w:rPr>
          <w:t>Eurostat</w:t>
        </w:r>
      </w:hyperlink>
      <w:r w:rsidRPr="00E34104">
        <w:t xml:space="preserve"> at the time the Edition is being prepared.</w:t>
      </w:r>
    </w:p>
    <w:p w14:paraId="72DB109D" w14:textId="77777777" w:rsidR="00163ED4" w:rsidRPr="00E34104" w:rsidRDefault="00163ED4" w:rsidP="00163ED4"/>
    <w:tbl>
      <w:tblPr>
        <w:tblW w:w="9298" w:type="dxa"/>
        <w:tblLayout w:type="fixed"/>
        <w:tblLook w:val="04A0" w:firstRow="1" w:lastRow="0" w:firstColumn="1" w:lastColumn="0" w:noHBand="0" w:noVBand="1"/>
      </w:tblPr>
      <w:tblGrid>
        <w:gridCol w:w="4649"/>
        <w:gridCol w:w="4649"/>
      </w:tblGrid>
      <w:tr w:rsidR="00E521AC" w:rsidRPr="00E34104" w14:paraId="6A5556A3" w14:textId="77777777" w:rsidTr="0066080B">
        <w:tc>
          <w:tcPr>
            <w:tcW w:w="4649" w:type="dxa"/>
            <w:shd w:val="clear" w:color="auto" w:fill="auto"/>
          </w:tcPr>
          <w:p w14:paraId="198F5F50" w14:textId="540BAACE" w:rsidR="00E521AC" w:rsidRPr="00E34104" w:rsidRDefault="00E521AC" w:rsidP="0066080B">
            <w:pPr>
              <w:jc w:val="center"/>
            </w:pPr>
            <w:r w:rsidRPr="00E34104">
              <w:br w:type="page"/>
              <w:t>Percentage of individuals using the internet for interacting with public authorities in Greece</w:t>
            </w:r>
          </w:p>
        </w:tc>
        <w:tc>
          <w:tcPr>
            <w:tcW w:w="4649" w:type="dxa"/>
            <w:shd w:val="clear" w:color="auto" w:fill="auto"/>
          </w:tcPr>
          <w:p w14:paraId="2C483CE8" w14:textId="39549A8E" w:rsidR="00E521AC" w:rsidRPr="00E34104" w:rsidRDefault="00E521AC" w:rsidP="0066080B">
            <w:pPr>
              <w:jc w:val="center"/>
            </w:pPr>
            <w:r w:rsidRPr="00E34104">
              <w:t>Percentage of individuals using the internet for obtaining information from public authorities in Greece</w:t>
            </w:r>
          </w:p>
        </w:tc>
      </w:tr>
      <w:tr w:rsidR="00E521AC" w:rsidRPr="00E34104" w14:paraId="36CC117D" w14:textId="77777777" w:rsidTr="0066080B">
        <w:trPr>
          <w:trHeight w:val="3946"/>
        </w:trPr>
        <w:tc>
          <w:tcPr>
            <w:tcW w:w="4649" w:type="dxa"/>
            <w:shd w:val="clear" w:color="auto" w:fill="auto"/>
            <w:vAlign w:val="bottom"/>
          </w:tcPr>
          <w:p w14:paraId="66E99A8E" w14:textId="1FA8FD33" w:rsidR="00E521AC" w:rsidRPr="00E34104" w:rsidRDefault="00E521AC" w:rsidP="0066080B">
            <w:pPr>
              <w:jc w:val="left"/>
            </w:pPr>
            <w:r w:rsidRPr="00E34104">
              <w:t xml:space="preserve"> </w:t>
            </w:r>
            <w:r w:rsidR="00C13C26">
              <w:pict w14:anchorId="76995AB6">
                <v:shape id="_x0000_i1025" type="#_x0000_t75" style="width:221.75pt;height:167.05pt">
                  <v:imagedata r:id="rId16" o:title=""/>
                </v:shape>
              </w:pict>
            </w:r>
          </w:p>
        </w:tc>
        <w:tc>
          <w:tcPr>
            <w:tcW w:w="4649" w:type="dxa"/>
            <w:shd w:val="clear" w:color="auto" w:fill="auto"/>
            <w:vAlign w:val="bottom"/>
          </w:tcPr>
          <w:p w14:paraId="2ADB36A5" w14:textId="1714AE0E" w:rsidR="00E521AC" w:rsidRPr="00E34104" w:rsidRDefault="00C13C26" w:rsidP="0066080B">
            <w:pPr>
              <w:jc w:val="left"/>
            </w:pPr>
            <w:r>
              <w:pict w14:anchorId="4921FDD2">
                <v:shape id="_x0000_i1026" type="#_x0000_t75" style="width:222.9pt;height:165.9pt">
                  <v:imagedata r:id="rId17" o:title=""/>
                </v:shape>
              </w:pict>
            </w:r>
          </w:p>
        </w:tc>
      </w:tr>
      <w:tr w:rsidR="00E521AC" w:rsidRPr="00E34104" w14:paraId="496B6D1D" w14:textId="77777777" w:rsidTr="0066080B">
        <w:tc>
          <w:tcPr>
            <w:tcW w:w="4649" w:type="dxa"/>
            <w:shd w:val="clear" w:color="auto" w:fill="auto"/>
          </w:tcPr>
          <w:p w14:paraId="6FB2870B" w14:textId="77777777" w:rsidR="00556E66" w:rsidRDefault="00556E66" w:rsidP="0066080B">
            <w:pPr>
              <w:rPr>
                <w:sz w:val="16"/>
                <w:szCs w:val="16"/>
              </w:rPr>
            </w:pPr>
          </w:p>
          <w:p w14:paraId="4DC7AF11" w14:textId="13D8654A" w:rsidR="00E521AC" w:rsidRPr="00E34104" w:rsidRDefault="00E521AC" w:rsidP="0066080B">
            <w:pPr>
              <w:rPr>
                <w:sz w:val="16"/>
                <w:szCs w:val="16"/>
              </w:rPr>
            </w:pPr>
            <w:r w:rsidRPr="00E34104">
              <w:rPr>
                <w:sz w:val="16"/>
                <w:szCs w:val="16"/>
              </w:rPr>
              <w:t xml:space="preserve">Source: </w:t>
            </w:r>
            <w:hyperlink r:id="rId18" w:history="1">
              <w:r w:rsidRPr="00E34104">
                <w:rPr>
                  <w:rStyle w:val="Hyperlink"/>
                  <w:sz w:val="16"/>
                  <w:szCs w:val="16"/>
                </w:rPr>
                <w:t>Eurostat Information Society Indicators </w:t>
              </w:r>
            </w:hyperlink>
          </w:p>
        </w:tc>
        <w:tc>
          <w:tcPr>
            <w:tcW w:w="4649" w:type="dxa"/>
            <w:shd w:val="clear" w:color="auto" w:fill="auto"/>
          </w:tcPr>
          <w:p w14:paraId="5696DB33" w14:textId="77777777" w:rsidR="00556E66" w:rsidRDefault="00556E66" w:rsidP="0066080B">
            <w:pPr>
              <w:rPr>
                <w:sz w:val="16"/>
                <w:szCs w:val="16"/>
              </w:rPr>
            </w:pPr>
          </w:p>
          <w:p w14:paraId="00940409" w14:textId="2EF3B5EC" w:rsidR="00E521AC" w:rsidRPr="00E34104" w:rsidRDefault="00E521AC" w:rsidP="0066080B">
            <w:pPr>
              <w:rPr>
                <w:sz w:val="16"/>
                <w:szCs w:val="16"/>
              </w:rPr>
            </w:pPr>
            <w:r w:rsidRPr="00E34104">
              <w:rPr>
                <w:sz w:val="16"/>
                <w:szCs w:val="16"/>
              </w:rPr>
              <w:t xml:space="preserve">Source: </w:t>
            </w:r>
            <w:hyperlink r:id="rId19" w:history="1">
              <w:r w:rsidRPr="00E34104">
                <w:rPr>
                  <w:rStyle w:val="Hyperlink"/>
                  <w:sz w:val="16"/>
                  <w:szCs w:val="16"/>
                </w:rPr>
                <w:t>Eurostat Information Society Indicators </w:t>
              </w:r>
            </w:hyperlink>
          </w:p>
        </w:tc>
      </w:tr>
      <w:tr w:rsidR="00E521AC" w:rsidRPr="00E34104" w14:paraId="74E6AE6B" w14:textId="77777777" w:rsidTr="0066080B">
        <w:trPr>
          <w:trHeight w:val="143"/>
        </w:trPr>
        <w:tc>
          <w:tcPr>
            <w:tcW w:w="4649" w:type="dxa"/>
            <w:shd w:val="clear" w:color="auto" w:fill="auto"/>
          </w:tcPr>
          <w:p w14:paraId="3945D2F2" w14:textId="77777777" w:rsidR="00E521AC" w:rsidRPr="00E34104" w:rsidRDefault="00E521AC" w:rsidP="0066080B"/>
        </w:tc>
        <w:tc>
          <w:tcPr>
            <w:tcW w:w="4649" w:type="dxa"/>
            <w:shd w:val="clear" w:color="auto" w:fill="auto"/>
          </w:tcPr>
          <w:p w14:paraId="46BA51F3" w14:textId="77777777" w:rsidR="00E521AC" w:rsidRPr="00E34104" w:rsidRDefault="00E521AC" w:rsidP="0066080B">
            <w:pPr>
              <w:rPr>
                <w:sz w:val="14"/>
              </w:rPr>
            </w:pPr>
          </w:p>
        </w:tc>
      </w:tr>
      <w:tr w:rsidR="00E521AC" w:rsidRPr="00E34104" w14:paraId="599B2D8D" w14:textId="77777777" w:rsidTr="0066080B">
        <w:tc>
          <w:tcPr>
            <w:tcW w:w="4649" w:type="dxa"/>
            <w:shd w:val="clear" w:color="auto" w:fill="auto"/>
          </w:tcPr>
          <w:p w14:paraId="50BE223A" w14:textId="77777777" w:rsidR="00E521AC" w:rsidRPr="00E34104" w:rsidRDefault="00E521AC" w:rsidP="0066080B">
            <w:pPr>
              <w:jc w:val="center"/>
            </w:pPr>
          </w:p>
          <w:p w14:paraId="2933DF84" w14:textId="48FC07D2" w:rsidR="00E521AC" w:rsidRPr="00E34104" w:rsidRDefault="00E521AC" w:rsidP="0066080B">
            <w:pPr>
              <w:jc w:val="center"/>
            </w:pPr>
            <w:r w:rsidRPr="00E34104">
              <w:t>Percentage of individuals using the internet for downloading official forms from public authorities in Greece</w:t>
            </w:r>
          </w:p>
        </w:tc>
        <w:tc>
          <w:tcPr>
            <w:tcW w:w="4649" w:type="dxa"/>
            <w:shd w:val="clear" w:color="auto" w:fill="auto"/>
          </w:tcPr>
          <w:p w14:paraId="461299A1" w14:textId="77777777" w:rsidR="00E521AC" w:rsidRPr="00E34104" w:rsidRDefault="00E521AC" w:rsidP="0066080B">
            <w:pPr>
              <w:jc w:val="center"/>
            </w:pPr>
          </w:p>
          <w:p w14:paraId="529C84B0" w14:textId="0B7AC4B5" w:rsidR="00E521AC" w:rsidRPr="00E34104" w:rsidRDefault="00E521AC" w:rsidP="0066080B">
            <w:pPr>
              <w:jc w:val="center"/>
            </w:pPr>
            <w:r w:rsidRPr="00E34104">
              <w:t>Percentage of individuals using the internet for sending filled forms to public authorities in Greece</w:t>
            </w:r>
          </w:p>
        </w:tc>
      </w:tr>
      <w:tr w:rsidR="00E521AC" w:rsidRPr="00E34104" w14:paraId="12B2BCFC" w14:textId="77777777" w:rsidTr="0066080B">
        <w:tc>
          <w:tcPr>
            <w:tcW w:w="4649" w:type="dxa"/>
            <w:shd w:val="clear" w:color="auto" w:fill="auto"/>
            <w:vAlign w:val="center"/>
          </w:tcPr>
          <w:p w14:paraId="312F5D5B" w14:textId="77777777" w:rsidR="00E521AC" w:rsidRPr="00E34104" w:rsidRDefault="00E521AC" w:rsidP="0066080B"/>
          <w:p w14:paraId="011D2B74" w14:textId="77777777" w:rsidR="00E521AC" w:rsidRPr="00E34104" w:rsidRDefault="00E521AC" w:rsidP="0066080B"/>
          <w:p w14:paraId="5718A7E1" w14:textId="44171220" w:rsidR="00E521AC" w:rsidRPr="00E34104" w:rsidRDefault="00C13C26" w:rsidP="0066080B">
            <w:r>
              <w:pict w14:anchorId="657DAD09">
                <v:shape id="_x0000_i1027" type="#_x0000_t75" style="width:221.75pt;height:167.05pt">
                  <v:imagedata r:id="rId20" o:title=""/>
                </v:shape>
              </w:pict>
            </w:r>
          </w:p>
        </w:tc>
        <w:tc>
          <w:tcPr>
            <w:tcW w:w="4649" w:type="dxa"/>
            <w:shd w:val="clear" w:color="auto" w:fill="auto"/>
            <w:vAlign w:val="center"/>
          </w:tcPr>
          <w:p w14:paraId="3B2DFB69" w14:textId="77777777" w:rsidR="00587DE7" w:rsidRPr="00E34104" w:rsidRDefault="00587DE7" w:rsidP="0066080B"/>
          <w:p w14:paraId="618BE42C" w14:textId="77777777" w:rsidR="00587DE7" w:rsidRPr="00E34104" w:rsidRDefault="00587DE7" w:rsidP="0066080B"/>
          <w:p w14:paraId="67ED390E" w14:textId="0D4C3EF2" w:rsidR="00587DE7" w:rsidRPr="00E34104" w:rsidRDefault="00C13C26" w:rsidP="00587DE7">
            <w:r>
              <w:pict w14:anchorId="11C8178B">
                <v:shape id="_x0000_i1028" type="#_x0000_t75" style="width:221.75pt;height:167.05pt">
                  <v:imagedata r:id="rId21" o:title=""/>
                </v:shape>
              </w:pict>
            </w:r>
          </w:p>
        </w:tc>
      </w:tr>
      <w:tr w:rsidR="00E521AC" w:rsidRPr="00E34104" w14:paraId="69F6B45B" w14:textId="77777777" w:rsidTr="0066080B">
        <w:tc>
          <w:tcPr>
            <w:tcW w:w="4649" w:type="dxa"/>
            <w:shd w:val="clear" w:color="auto" w:fill="auto"/>
          </w:tcPr>
          <w:p w14:paraId="40BD1A27" w14:textId="77777777" w:rsidR="00556E66" w:rsidRDefault="00556E66" w:rsidP="0066080B">
            <w:pPr>
              <w:rPr>
                <w:sz w:val="16"/>
                <w:szCs w:val="16"/>
              </w:rPr>
            </w:pPr>
          </w:p>
          <w:p w14:paraId="6E08BC6D" w14:textId="746423C4" w:rsidR="00E521AC" w:rsidRPr="00E34104" w:rsidRDefault="00E521AC" w:rsidP="0066080B">
            <w:pPr>
              <w:rPr>
                <w:sz w:val="16"/>
                <w:szCs w:val="16"/>
              </w:rPr>
            </w:pPr>
            <w:r w:rsidRPr="00E34104">
              <w:rPr>
                <w:sz w:val="16"/>
                <w:szCs w:val="16"/>
              </w:rPr>
              <w:t xml:space="preserve">Source: </w:t>
            </w:r>
            <w:hyperlink r:id="rId22" w:history="1">
              <w:r w:rsidRPr="00E34104">
                <w:rPr>
                  <w:rStyle w:val="Hyperlink"/>
                  <w:sz w:val="16"/>
                  <w:szCs w:val="16"/>
                </w:rPr>
                <w:t>Eurostat Information Society Indicators </w:t>
              </w:r>
            </w:hyperlink>
            <w:r w:rsidRPr="00E34104" w:rsidDel="004F4203">
              <w:rPr>
                <w:sz w:val="16"/>
                <w:szCs w:val="16"/>
              </w:rPr>
              <w:t xml:space="preserve"> </w:t>
            </w:r>
          </w:p>
        </w:tc>
        <w:tc>
          <w:tcPr>
            <w:tcW w:w="4649" w:type="dxa"/>
            <w:shd w:val="clear" w:color="auto" w:fill="auto"/>
          </w:tcPr>
          <w:p w14:paraId="0D317AF0" w14:textId="77777777" w:rsidR="00556E66" w:rsidRDefault="00556E66" w:rsidP="0066080B">
            <w:pPr>
              <w:rPr>
                <w:sz w:val="16"/>
                <w:szCs w:val="16"/>
              </w:rPr>
            </w:pPr>
          </w:p>
          <w:p w14:paraId="60319A3B" w14:textId="31A11F10" w:rsidR="00E521AC" w:rsidRPr="00E34104" w:rsidRDefault="00E521AC" w:rsidP="0066080B">
            <w:pPr>
              <w:rPr>
                <w:sz w:val="16"/>
                <w:szCs w:val="16"/>
              </w:rPr>
            </w:pPr>
            <w:r w:rsidRPr="00E34104">
              <w:rPr>
                <w:sz w:val="16"/>
                <w:szCs w:val="16"/>
              </w:rPr>
              <w:t xml:space="preserve">Source: </w:t>
            </w:r>
            <w:hyperlink r:id="rId23" w:history="1">
              <w:r w:rsidRPr="00E34104">
                <w:rPr>
                  <w:rStyle w:val="Hyperlink"/>
                  <w:sz w:val="16"/>
                  <w:szCs w:val="16"/>
                </w:rPr>
                <w:t>Eurostat Information Society Indicators </w:t>
              </w:r>
            </w:hyperlink>
            <w:r w:rsidRPr="00E34104" w:rsidDel="004F4203">
              <w:rPr>
                <w:sz w:val="16"/>
                <w:szCs w:val="16"/>
              </w:rPr>
              <w:t xml:space="preserve"> </w:t>
            </w:r>
          </w:p>
        </w:tc>
      </w:tr>
    </w:tbl>
    <w:p w14:paraId="7B11BEEE" w14:textId="77777777" w:rsidR="00E521AC" w:rsidRPr="00E34104" w:rsidRDefault="00E521AC" w:rsidP="00892832">
      <w:pPr>
        <w:rPr>
          <w:rStyle w:val="BodyTextChar"/>
          <w:bCs/>
          <w:i/>
        </w:rPr>
      </w:pPr>
    </w:p>
    <w:p w14:paraId="57107414" w14:textId="77777777" w:rsidR="00892832" w:rsidRPr="00E34104" w:rsidRDefault="00892832" w:rsidP="00892832">
      <w:pPr>
        <w:tabs>
          <w:tab w:val="left" w:pos="1095"/>
        </w:tabs>
      </w:pPr>
    </w:p>
    <w:p w14:paraId="2D420C64" w14:textId="6ABBE21E" w:rsidR="00892832" w:rsidRPr="00E34104" w:rsidRDefault="00892832" w:rsidP="00892832">
      <w:pPr>
        <w:pStyle w:val="Heading2"/>
      </w:pPr>
      <w:r w:rsidRPr="00E34104">
        <w:br w:type="page"/>
      </w:r>
      <w:bookmarkStart w:id="6" w:name="_Toc1035577"/>
      <w:bookmarkStart w:id="7" w:name="_Toc1474948"/>
      <w:r w:rsidR="00E75C57" w:rsidRPr="00E34104">
        <w:lastRenderedPageBreak/>
        <w:t>Digital Government</w:t>
      </w:r>
      <w:r w:rsidRPr="00E34104">
        <w:t xml:space="preserve"> State of Play</w:t>
      </w:r>
      <w:bookmarkEnd w:id="6"/>
      <w:bookmarkEnd w:id="7"/>
      <w:r w:rsidRPr="00E34104">
        <w:t xml:space="preserve"> </w:t>
      </w:r>
    </w:p>
    <w:p w14:paraId="227742CB" w14:textId="77777777" w:rsidR="00517B74" w:rsidRPr="00E34104" w:rsidRDefault="00517B74" w:rsidP="00517B74">
      <w:r w:rsidRPr="00E34104">
        <w:t xml:space="preserve">The graph below is the result of the latest </w:t>
      </w:r>
      <w:hyperlink r:id="rId24" w:history="1">
        <w:r w:rsidRPr="00E34104">
          <w:rPr>
            <w:rStyle w:val="Hyperlink"/>
          </w:rPr>
          <w:t>eGovernment Benchmark report</w:t>
        </w:r>
      </w:hyperlink>
      <w:r w:rsidRPr="00E34104">
        <w:t>, which monitors the development of eGovernment in Europe, based on specific indicators. These indicators are clustered within four main top-level benchmarks:</w:t>
      </w:r>
    </w:p>
    <w:p w14:paraId="544A2E93" w14:textId="77777777" w:rsidR="00517B74" w:rsidRPr="00E34104" w:rsidRDefault="00517B74" w:rsidP="00517B74">
      <w:pPr>
        <w:pStyle w:val="BulletPoints"/>
      </w:pPr>
      <w:r w:rsidRPr="00E34104">
        <w:rPr>
          <w:b/>
        </w:rPr>
        <w:t>User Centricity</w:t>
      </w:r>
      <w:r w:rsidRPr="00E34104">
        <w:t xml:space="preserve"> – indicates to what extent (information about) a service is provided online and how this is perceived.</w:t>
      </w:r>
    </w:p>
    <w:p w14:paraId="3CE9AC86" w14:textId="77777777" w:rsidR="00517B74" w:rsidRPr="00E34104" w:rsidRDefault="00517B74" w:rsidP="00517B74">
      <w:pPr>
        <w:pStyle w:val="BulletPoints"/>
      </w:pPr>
      <w:r w:rsidRPr="00E34104">
        <w:rPr>
          <w:b/>
        </w:rPr>
        <w:t>Transparency</w:t>
      </w:r>
      <w:r w:rsidRPr="00E34104">
        <w:t xml:space="preserve"> – indicates to what extent governments are transparent regarding: i) their own responsibilities and performance, ii) the process of service delivery and iii) personal data involved.</w:t>
      </w:r>
    </w:p>
    <w:p w14:paraId="6B8C5277" w14:textId="77777777" w:rsidR="00517B74" w:rsidRPr="00E34104" w:rsidRDefault="00517B74" w:rsidP="00517B74">
      <w:pPr>
        <w:pStyle w:val="BulletPoints"/>
      </w:pPr>
      <w:r w:rsidRPr="00E34104">
        <w:rPr>
          <w:b/>
        </w:rPr>
        <w:t>Cross-Border Mobility</w:t>
      </w:r>
      <w:r w:rsidRPr="00E34104">
        <w:t xml:space="preserve"> – indicates to what extent EU citizens and businesses can use online services in another country.</w:t>
      </w:r>
    </w:p>
    <w:p w14:paraId="01448B82" w14:textId="77777777" w:rsidR="00517B74" w:rsidRPr="00E34104" w:rsidRDefault="00517B74" w:rsidP="00517B74">
      <w:pPr>
        <w:pStyle w:val="BulletPoints"/>
      </w:pPr>
      <w:r w:rsidRPr="00E34104">
        <w:rPr>
          <w:b/>
        </w:rPr>
        <w:t>Key Enablers</w:t>
      </w:r>
      <w:r w:rsidRPr="00E34104">
        <w:t xml:space="preserve"> – indicates the extent to which 5 technical pre-conditions are available online. There are: Electronic Identification (eID), Electronic documents (eDocuments), Authoritative Sources, and Digital Post. Digital Post refers to the possibility that governments communicate electronically-only with citizens or entrepreneurs through e.g. personal mailboxes or other digital mail solutions.</w:t>
      </w:r>
    </w:p>
    <w:p w14:paraId="081486FC" w14:textId="268C77DE" w:rsidR="00517B74" w:rsidRPr="00E34104" w:rsidRDefault="008C1F06" w:rsidP="00693E72">
      <w:pPr>
        <w:spacing w:after="120"/>
      </w:pPr>
      <w:r w:rsidRPr="00E34104">
        <w:t>These top-level benchmarks are measured using a life-events (e.g. mystery shopping) approach. Eight life events are included in the overall eGovernment performance score. Four of these life events were measured in 2013, 2015 and 2017 and the other four were measured in 2012, 2014, 2016, and again in 2018. The life events measured in 2017 were Regular business operations, Moving, Owning and driving a car and Starting a small claims procedure. The life events measured in 2018 are Business start-up, Losing and finding a job, Family life and Studying</w:t>
      </w:r>
      <w:r w:rsidR="00517B74" w:rsidRPr="00E34104">
        <w:t>.</w:t>
      </w:r>
    </w:p>
    <w:p w14:paraId="07E5121A" w14:textId="1F2D2AF7" w:rsidR="00892832" w:rsidRPr="00E34104" w:rsidRDefault="00C13C26" w:rsidP="00FC3F03">
      <w:pPr>
        <w:jc w:val="center"/>
        <w:rPr>
          <w:rStyle w:val="BodyTextChar"/>
          <w:bCs/>
          <w:i/>
        </w:rPr>
      </w:pPr>
      <w:r>
        <w:pict w14:anchorId="27FC9000">
          <v:shape id="_x0000_i1029" type="#_x0000_t75" style="width:417.6pt;height:338.1pt">
            <v:imagedata r:id="rId25" o:title=""/>
          </v:shape>
        </w:pict>
      </w:r>
    </w:p>
    <w:p w14:paraId="2AE15A12" w14:textId="77777777" w:rsidR="00E0476E" w:rsidRPr="00E34104" w:rsidRDefault="00E0476E" w:rsidP="00E0476E">
      <w:pPr>
        <w:jc w:val="center"/>
        <w:rPr>
          <w:sz w:val="16"/>
          <w:szCs w:val="16"/>
        </w:rPr>
      </w:pPr>
      <w:r w:rsidRPr="00E34104">
        <w:rPr>
          <w:sz w:val="16"/>
          <w:szCs w:val="16"/>
        </w:rPr>
        <w:t xml:space="preserve">Source: </w:t>
      </w:r>
      <w:hyperlink r:id="rId26" w:history="1">
        <w:r w:rsidRPr="00E34104">
          <w:rPr>
            <w:rStyle w:val="Hyperlink"/>
            <w:sz w:val="16"/>
            <w:szCs w:val="16"/>
          </w:rPr>
          <w:t>eGovernment Benchmark Report 2018 Country Factsheets</w:t>
        </w:r>
      </w:hyperlink>
    </w:p>
    <w:p w14:paraId="005DD5D7" w14:textId="77777777" w:rsidR="00E0476E" w:rsidRPr="00E34104" w:rsidRDefault="00E0476E" w:rsidP="00892832">
      <w:pPr>
        <w:pStyle w:val="BodyText"/>
      </w:pPr>
    </w:p>
    <w:p w14:paraId="25EABEBD" w14:textId="2A0580CC" w:rsidR="003730DF" w:rsidRPr="00E34104" w:rsidRDefault="00892832" w:rsidP="00FC3F03">
      <w:pPr>
        <w:pStyle w:val="Heading1"/>
      </w:pPr>
      <w:r w:rsidRPr="00E34104">
        <w:br w:type="page"/>
      </w:r>
      <w:bookmarkStart w:id="8" w:name="_Toc12872446"/>
      <w:r w:rsidR="00E75C57" w:rsidRPr="00E34104">
        <w:lastRenderedPageBreak/>
        <w:t xml:space="preserve">Digital </w:t>
      </w:r>
      <w:r w:rsidR="003730DF" w:rsidRPr="00E34104">
        <w:t>Government Highlights</w:t>
      </w:r>
      <w:bookmarkEnd w:id="8"/>
    </w:p>
    <w:p w14:paraId="21F22F12" w14:textId="77777777" w:rsidR="00E8452C" w:rsidRPr="00E34104" w:rsidRDefault="00E8452C" w:rsidP="00645A0B">
      <w:pPr>
        <w:pStyle w:val="Subtitle"/>
      </w:pPr>
      <w:r w:rsidRPr="00E34104">
        <w:t>Digital Government Political Communications</w:t>
      </w:r>
    </w:p>
    <w:p w14:paraId="3E7536AF" w14:textId="4F25E4FD" w:rsidR="00E8452C" w:rsidRPr="00E34104" w:rsidRDefault="000958A6" w:rsidP="007732F3">
      <w:pPr>
        <w:pStyle w:val="BulletPoints"/>
        <w:numPr>
          <w:ilvl w:val="0"/>
          <w:numId w:val="41"/>
        </w:numPr>
      </w:pPr>
      <w:hyperlink r:id="rId27" w:history="1">
        <w:r w:rsidR="00B53090" w:rsidRPr="00E34104">
          <w:rPr>
            <w:rStyle w:val="Hyperlink"/>
          </w:rPr>
          <w:t>Two new financial actions</w:t>
        </w:r>
      </w:hyperlink>
      <w:r w:rsidR="00B53090" w:rsidRPr="00E34104">
        <w:t xml:space="preserve"> with a total budget of 100 million euros were launched in Greece</w:t>
      </w:r>
      <w:r w:rsidR="00641233" w:rsidRPr="00E34104">
        <w:t>. T</w:t>
      </w:r>
      <w:r w:rsidR="00D20C44" w:rsidRPr="00E34104">
        <w:t xml:space="preserve">he Digital Step and Digital Leap </w:t>
      </w:r>
      <w:r w:rsidR="00641233" w:rsidRPr="00E34104">
        <w:t>are</w:t>
      </w:r>
      <w:r w:rsidR="005C11D1" w:rsidRPr="00E34104">
        <w:t xml:space="preserve"> aimed at supporting businesses in all sectors for targeted investments in Information and Communication Technologies (ICT).</w:t>
      </w:r>
    </w:p>
    <w:p w14:paraId="02BDAB7D" w14:textId="4312EAB8" w:rsidR="00D34032" w:rsidRPr="00E34104" w:rsidRDefault="00D34032" w:rsidP="00897301">
      <w:pPr>
        <w:pStyle w:val="BulletPoints"/>
        <w:numPr>
          <w:ilvl w:val="0"/>
          <w:numId w:val="41"/>
        </w:numPr>
      </w:pPr>
      <w:r w:rsidRPr="00E34104">
        <w:t xml:space="preserve">The new digital General Commercial Registry </w:t>
      </w:r>
      <w:r w:rsidR="00641233" w:rsidRPr="00E34104">
        <w:t>and</w:t>
      </w:r>
      <w:r w:rsidRPr="00E34104">
        <w:t xml:space="preserve"> One Stop Services for Business is a flagship project to facilitate e</w:t>
      </w:r>
      <w:r w:rsidR="00597B70" w:rsidRPr="00E34104">
        <w:t>B</w:t>
      </w:r>
      <w:r w:rsidRPr="00E34104">
        <w:t xml:space="preserve">usiness in Greece. The main objective of the project is the upgrading of General Commercial Register, so that it </w:t>
      </w:r>
      <w:r w:rsidR="00641233" w:rsidRPr="00E34104">
        <w:t xml:space="preserve">becomes </w:t>
      </w:r>
      <w:r w:rsidRPr="00E34104">
        <w:t>a modern and complete register for the benefit of business and administration</w:t>
      </w:r>
      <w:r w:rsidR="00597B70" w:rsidRPr="00E34104">
        <w:t>.</w:t>
      </w:r>
    </w:p>
    <w:p w14:paraId="1448C3A2" w14:textId="2F8B4079" w:rsidR="004913F3" w:rsidRPr="00E34104" w:rsidRDefault="004913F3" w:rsidP="007732F3">
      <w:pPr>
        <w:pStyle w:val="BulletPoints"/>
        <w:numPr>
          <w:ilvl w:val="0"/>
          <w:numId w:val="41"/>
        </w:numPr>
      </w:pPr>
      <w:r w:rsidRPr="00E34104">
        <w:t xml:space="preserve">The </w:t>
      </w:r>
      <w:hyperlink r:id="rId28" w:history="1">
        <w:r w:rsidRPr="00E34104">
          <w:rPr>
            <w:rStyle w:val="Hyperlink"/>
          </w:rPr>
          <w:t>Leps project</w:t>
        </w:r>
      </w:hyperlink>
      <w:r w:rsidRPr="00E34104">
        <w:t xml:space="preserve"> </w:t>
      </w:r>
      <w:r w:rsidR="00641233" w:rsidRPr="00E34104">
        <w:t>was launched. It tests</w:t>
      </w:r>
      <w:r w:rsidRPr="00E34104">
        <w:t xml:space="preserve"> cross-border </w:t>
      </w:r>
      <w:r w:rsidR="00691D13" w:rsidRPr="00E34104">
        <w:t>authentication</w:t>
      </w:r>
      <w:r w:rsidRPr="00E34104">
        <w:t xml:space="preserve"> and </w:t>
      </w:r>
      <w:r w:rsidR="00641233" w:rsidRPr="00E34104">
        <w:t>ac</w:t>
      </w:r>
      <w:r w:rsidRPr="00E34104">
        <w:t>cess to Correos electronic Services and to Hellenic electronic Services.</w:t>
      </w:r>
    </w:p>
    <w:p w14:paraId="31BFB709" w14:textId="77777777" w:rsidR="00E8452C" w:rsidRPr="00E34104" w:rsidRDefault="00E8452C" w:rsidP="00645A0B">
      <w:pPr>
        <w:pStyle w:val="Subtitle"/>
      </w:pPr>
      <w:bookmarkStart w:id="9" w:name="_Hlk7438911"/>
      <w:r w:rsidRPr="00E34104">
        <w:t>Digital Government Legislation</w:t>
      </w:r>
    </w:p>
    <w:p w14:paraId="3FFA48BB" w14:textId="4F416822" w:rsidR="000C27CF" w:rsidRPr="00E34104" w:rsidRDefault="00DA4704" w:rsidP="007732F3">
      <w:pPr>
        <w:pStyle w:val="BulletPoints"/>
        <w:numPr>
          <w:ilvl w:val="0"/>
          <w:numId w:val="41"/>
        </w:numPr>
      </w:pPr>
      <w:r w:rsidRPr="00E34104">
        <w:t>Greece</w:t>
      </w:r>
      <w:r w:rsidR="00F21192" w:rsidRPr="00E34104">
        <w:t xml:space="preserve"> </w:t>
      </w:r>
      <w:r w:rsidR="00562305" w:rsidRPr="00E34104">
        <w:t>transposed</w:t>
      </w:r>
      <w:r w:rsidRPr="00E34104">
        <w:t xml:space="preserve"> </w:t>
      </w:r>
      <w:hyperlink r:id="rId29" w:history="1">
        <w:r w:rsidR="00D52054" w:rsidRPr="00E34104">
          <w:rPr>
            <w:rStyle w:val="Hyperlink"/>
          </w:rPr>
          <w:t>Directive 2016/1148/EU</w:t>
        </w:r>
      </w:hyperlink>
      <w:r w:rsidR="00D52054" w:rsidRPr="00E34104">
        <w:t xml:space="preserve"> of the European Parliament and the Council</w:t>
      </w:r>
      <w:r w:rsidR="00D539CE" w:rsidRPr="00E34104">
        <w:t>, which relate</w:t>
      </w:r>
      <w:r w:rsidR="00D52054" w:rsidRPr="00E34104">
        <w:t xml:space="preserve"> </w:t>
      </w:r>
      <w:r w:rsidR="00D539CE" w:rsidRPr="00E34104">
        <w:t>to</w:t>
      </w:r>
      <w:r w:rsidR="00D52054" w:rsidRPr="00E34104">
        <w:t xml:space="preserve"> measures for a high common level of network and information security throughout the Union and other provisions, into Greek legislation</w:t>
      </w:r>
      <w:r w:rsidR="00AF48C0" w:rsidRPr="00E34104">
        <w:t xml:space="preserve"> through </w:t>
      </w:r>
      <w:hyperlink r:id="rId30" w:history="1">
        <w:r w:rsidR="00AF48C0" w:rsidRPr="00E34104">
          <w:rPr>
            <w:rStyle w:val="Hyperlink"/>
          </w:rPr>
          <w:t>Law 4577/2018</w:t>
        </w:r>
      </w:hyperlink>
      <w:r w:rsidR="00AF48C0" w:rsidRPr="00E34104">
        <w:t>.</w:t>
      </w:r>
    </w:p>
    <w:p w14:paraId="066130F4" w14:textId="5BCFEA58" w:rsidR="00700FE2" w:rsidRPr="00E34104" w:rsidRDefault="000C27CF" w:rsidP="00E8452C">
      <w:pPr>
        <w:pStyle w:val="BulletPoints"/>
        <w:numPr>
          <w:ilvl w:val="0"/>
          <w:numId w:val="41"/>
        </w:numPr>
      </w:pPr>
      <w:r w:rsidRPr="00E34104">
        <w:t xml:space="preserve">The Greek </w:t>
      </w:r>
      <w:r w:rsidR="00A6199F" w:rsidRPr="00E34104">
        <w:t xml:space="preserve">legislation </w:t>
      </w:r>
      <w:r w:rsidR="00D539CE" w:rsidRPr="00E34104">
        <w:t xml:space="preserve">enacted </w:t>
      </w:r>
      <w:hyperlink r:id="rId31" w:history="1">
        <w:r w:rsidR="00746F7B" w:rsidRPr="00E34104">
          <w:rPr>
            <w:rStyle w:val="Hyperlink"/>
          </w:rPr>
          <w:t>Law 4538/2018</w:t>
        </w:r>
      </w:hyperlink>
      <w:r w:rsidR="00746F7B" w:rsidRPr="00E34104">
        <w:t xml:space="preserve"> on the underwriting</w:t>
      </w:r>
      <w:r w:rsidR="00D539CE" w:rsidRPr="00E34104">
        <w:t>,</w:t>
      </w:r>
      <w:r w:rsidR="00746F7B" w:rsidRPr="00E34104">
        <w:t xml:space="preserve"> adoption and creation of a digital National Register of Minors.</w:t>
      </w:r>
    </w:p>
    <w:p w14:paraId="7E042594" w14:textId="00FA07B5" w:rsidR="00D52054" w:rsidRPr="00E34104" w:rsidRDefault="00700FE2" w:rsidP="00E8452C">
      <w:pPr>
        <w:pStyle w:val="BulletPoints"/>
        <w:numPr>
          <w:ilvl w:val="0"/>
          <w:numId w:val="41"/>
        </w:numPr>
      </w:pPr>
      <w:r w:rsidRPr="00E34104">
        <w:t xml:space="preserve">The recent </w:t>
      </w:r>
      <w:hyperlink r:id="rId32" w:history="1">
        <w:r w:rsidRPr="00E34104">
          <w:rPr>
            <w:rStyle w:val="Hyperlink"/>
          </w:rPr>
          <w:t>Law N.4591 /2019</w:t>
        </w:r>
      </w:hyperlink>
      <w:r w:rsidR="00497510" w:rsidRPr="00E34104">
        <w:t xml:space="preserve"> on web content accessibility guidelines,</w:t>
      </w:r>
      <w:r w:rsidRPr="00E34104">
        <w:t xml:space="preserve"> </w:t>
      </w:r>
      <w:r w:rsidR="00D539CE" w:rsidRPr="00E34104">
        <w:t xml:space="preserve">was </w:t>
      </w:r>
      <w:r w:rsidRPr="00E34104">
        <w:t>incorporate</w:t>
      </w:r>
      <w:r w:rsidR="00D539CE" w:rsidRPr="00E34104">
        <w:t>d</w:t>
      </w:r>
      <w:r w:rsidRPr="00E34104">
        <w:t xml:space="preserve"> in</w:t>
      </w:r>
      <w:r w:rsidR="00D539CE" w:rsidRPr="00E34104">
        <w:t>to</w:t>
      </w:r>
      <w:r w:rsidRPr="00E34104">
        <w:t xml:space="preserve"> </w:t>
      </w:r>
      <w:hyperlink r:id="rId33" w:history="1">
        <w:r w:rsidRPr="00E34104">
          <w:rPr>
            <w:rStyle w:val="Hyperlink"/>
          </w:rPr>
          <w:t>Directive 2016/2102</w:t>
        </w:r>
      </w:hyperlink>
      <w:r w:rsidR="00497510" w:rsidRPr="00E34104">
        <w:t>.</w:t>
      </w:r>
    </w:p>
    <w:p w14:paraId="6F31D66D" w14:textId="1DEA6062" w:rsidR="009A6A26" w:rsidRPr="00E34104" w:rsidRDefault="006A3A38" w:rsidP="007732F3">
      <w:pPr>
        <w:pStyle w:val="BulletPoints"/>
        <w:numPr>
          <w:ilvl w:val="0"/>
          <w:numId w:val="41"/>
        </w:numPr>
      </w:pPr>
      <w:r w:rsidRPr="00E34104">
        <w:t xml:space="preserve">Greece adopted </w:t>
      </w:r>
      <w:hyperlink r:id="rId34" w:history="1">
        <w:r w:rsidRPr="00E34104">
          <w:rPr>
            <w:rStyle w:val="Hyperlink"/>
          </w:rPr>
          <w:t>Law 4601/2019</w:t>
        </w:r>
      </w:hyperlink>
      <w:r w:rsidRPr="00E34104">
        <w:t xml:space="preserve"> on the issuing of electronic invoices in the context of public procurement.</w:t>
      </w:r>
    </w:p>
    <w:bookmarkEnd w:id="9"/>
    <w:p w14:paraId="2A0920E7" w14:textId="77777777" w:rsidR="00E8452C" w:rsidRPr="00E34104" w:rsidRDefault="00E8452C" w:rsidP="00645A0B">
      <w:pPr>
        <w:pStyle w:val="Subtitle"/>
      </w:pPr>
      <w:r w:rsidRPr="00E34104">
        <w:t>Digital Government Governance</w:t>
      </w:r>
    </w:p>
    <w:p w14:paraId="742DD56C" w14:textId="75C19ABF" w:rsidR="00A021B7" w:rsidRPr="00E34104" w:rsidRDefault="004E5521" w:rsidP="00A021B7">
      <w:pPr>
        <w:numPr>
          <w:ilvl w:val="0"/>
          <w:numId w:val="44"/>
        </w:numPr>
      </w:pPr>
      <w:r w:rsidRPr="00E34104">
        <w:t>Mrs. Maria Eliza Xenogiannakopoulou</w:t>
      </w:r>
      <w:r w:rsidRPr="00E34104">
        <w:rPr>
          <w:rStyle w:val="Hyperlink"/>
        </w:rPr>
        <w:t xml:space="preserve"> </w:t>
      </w:r>
      <w:r w:rsidR="00A021B7" w:rsidRPr="00E34104">
        <w:t xml:space="preserve">was appointed the legal successor </w:t>
      </w:r>
      <w:r w:rsidR="00D539CE" w:rsidRPr="00E34104">
        <w:t>to</w:t>
      </w:r>
      <w:r w:rsidR="00A021B7" w:rsidRPr="00E34104">
        <w:t xml:space="preserve"> the </w:t>
      </w:r>
      <w:r w:rsidRPr="00E34104">
        <w:t>Minister of Administrative Reconstruction</w:t>
      </w:r>
      <w:r w:rsidR="00A021B7" w:rsidRPr="00E34104">
        <w:t xml:space="preserve">. </w:t>
      </w:r>
    </w:p>
    <w:p w14:paraId="1291C155" w14:textId="097B17DA" w:rsidR="004E5521" w:rsidRPr="00E34104" w:rsidRDefault="007D5158" w:rsidP="00A021B7">
      <w:pPr>
        <w:numPr>
          <w:ilvl w:val="0"/>
          <w:numId w:val="44"/>
        </w:numPr>
      </w:pPr>
      <w:r w:rsidRPr="00E34104">
        <w:t>Μr.</w:t>
      </w:r>
      <w:r w:rsidR="00D539CE" w:rsidRPr="00E34104">
        <w:t xml:space="preserve"> </w:t>
      </w:r>
      <w:r w:rsidRPr="00E34104">
        <w:t>Gatos Vasileios was appointed the legal successor of the President of Information Society S.A.</w:t>
      </w:r>
    </w:p>
    <w:p w14:paraId="681EA61E" w14:textId="77777777" w:rsidR="00E8452C" w:rsidRPr="00E34104" w:rsidRDefault="00E8452C" w:rsidP="00645A0B">
      <w:pPr>
        <w:pStyle w:val="Subtitle"/>
      </w:pPr>
      <w:r w:rsidRPr="00E34104">
        <w:t>Digital Government Infrastructure</w:t>
      </w:r>
    </w:p>
    <w:p w14:paraId="40EC2AAA" w14:textId="524EAFB4" w:rsidR="00E8452C" w:rsidRPr="00E34104" w:rsidRDefault="00B22124" w:rsidP="001A6DE1">
      <w:pPr>
        <w:pStyle w:val="BulletPoints"/>
      </w:pPr>
      <w:r w:rsidRPr="00E34104">
        <w:t>The Citizen’s Register has been in operation since January 2018 and includes all the population data on demographic and registry events available to organi</w:t>
      </w:r>
      <w:r w:rsidR="00624A95" w:rsidRPr="00E34104">
        <w:t>s</w:t>
      </w:r>
      <w:r w:rsidRPr="00E34104">
        <w:t>ations certified in the system.</w:t>
      </w:r>
    </w:p>
    <w:p w14:paraId="6342B6C0" w14:textId="46289941" w:rsidR="001D06D2" w:rsidRPr="00E34104" w:rsidRDefault="00D539CE" w:rsidP="001A6DE1">
      <w:pPr>
        <w:pStyle w:val="BulletPoints"/>
      </w:pPr>
      <w:r w:rsidRPr="00E34104">
        <w:t xml:space="preserve">The </w:t>
      </w:r>
      <w:hyperlink r:id="rId35" w:history="1">
        <w:r w:rsidR="001D06D2" w:rsidRPr="00E34104">
          <w:rPr>
            <w:rStyle w:val="Hyperlink"/>
          </w:rPr>
          <w:t>Ultra-Fast Broadband (UFB)</w:t>
        </w:r>
      </w:hyperlink>
      <w:r w:rsidR="001D06D2" w:rsidRPr="00E34104">
        <w:t xml:space="preserve"> project will be implemented in geographical areas mutually exclusive of the rural Broadband and Superfast Broadband projects.</w:t>
      </w:r>
    </w:p>
    <w:p w14:paraId="220DD05B" w14:textId="498748F4" w:rsidR="006D48C3" w:rsidRPr="00E34104" w:rsidRDefault="006D48C3" w:rsidP="003B2E36">
      <w:pPr>
        <w:pStyle w:val="BulletPoints"/>
      </w:pPr>
      <w:r w:rsidRPr="00E34104">
        <w:t xml:space="preserve">A </w:t>
      </w:r>
      <w:hyperlink r:id="rId36" w:history="1">
        <w:r w:rsidRPr="00E34104">
          <w:rPr>
            <w:rStyle w:val="Hyperlink"/>
          </w:rPr>
          <w:t>Central Infrastructure for the Electronic Exchange of Documents</w:t>
        </w:r>
      </w:hyperlink>
      <w:r w:rsidRPr="00E34104">
        <w:t xml:space="preserve"> between Public Bodies with “Advanced Digital Signatures" will be installed in a national cloud</w:t>
      </w:r>
      <w:r w:rsidR="00375E12" w:rsidRPr="00E34104">
        <w:t xml:space="preserve"> infrastructure</w:t>
      </w:r>
      <w:r w:rsidR="00CF79F3" w:rsidRPr="00E34104">
        <w:t>.</w:t>
      </w:r>
    </w:p>
    <w:p w14:paraId="3F2D98AB" w14:textId="77777777" w:rsidR="00E8452C" w:rsidRPr="00E34104" w:rsidRDefault="00E8452C" w:rsidP="00645A0B">
      <w:pPr>
        <w:pStyle w:val="Subtitle"/>
      </w:pPr>
      <w:r w:rsidRPr="00E34104">
        <w:t>Digital Government Services for Citizens and Businesses</w:t>
      </w:r>
    </w:p>
    <w:p w14:paraId="5346BAF3" w14:textId="393E340B" w:rsidR="00E8452C" w:rsidRPr="00E34104" w:rsidRDefault="0066080B" w:rsidP="00E8452C">
      <w:pPr>
        <w:pStyle w:val="BulletPoints"/>
      </w:pPr>
      <w:r w:rsidRPr="00E34104">
        <w:t xml:space="preserve">Through an </w:t>
      </w:r>
      <w:hyperlink r:id="rId37" w:history="1">
        <w:r w:rsidRPr="00E34104">
          <w:rPr>
            <w:rStyle w:val="Hyperlink"/>
          </w:rPr>
          <w:t>application</w:t>
        </w:r>
      </w:hyperlink>
      <w:r w:rsidRPr="00E34104">
        <w:t xml:space="preserve">, citizens have access to their </w:t>
      </w:r>
      <w:r w:rsidR="00D539CE" w:rsidRPr="00E34104">
        <w:t>p</w:t>
      </w:r>
      <w:r w:rsidRPr="00E34104">
        <w:t xml:space="preserve">ersonal </w:t>
      </w:r>
      <w:r w:rsidR="00D539CE" w:rsidRPr="00E34104">
        <w:t>h</w:t>
      </w:r>
      <w:r w:rsidRPr="00E34104">
        <w:t xml:space="preserve">ealth </w:t>
      </w:r>
      <w:r w:rsidR="00D539CE" w:rsidRPr="00E34104">
        <w:t>r</w:t>
      </w:r>
      <w:r w:rsidRPr="00E34104">
        <w:t>ecord</w:t>
      </w:r>
      <w:r w:rsidR="00D539CE" w:rsidRPr="00E34104">
        <w:t>s</w:t>
      </w:r>
      <w:r w:rsidR="00E3366F" w:rsidRPr="00E34104">
        <w:t>.</w:t>
      </w:r>
    </w:p>
    <w:p w14:paraId="375630BA" w14:textId="61023BED" w:rsidR="00E3366F" w:rsidRPr="00E34104" w:rsidRDefault="00E3366F" w:rsidP="00E8452C">
      <w:pPr>
        <w:pStyle w:val="BulletPoints"/>
      </w:pPr>
      <w:r w:rsidRPr="00E34104">
        <w:t xml:space="preserve">A digital platform, </w:t>
      </w:r>
      <w:hyperlink r:id="rId38" w:history="1">
        <w:r w:rsidRPr="00E34104">
          <w:rPr>
            <w:rStyle w:val="Hyperlink"/>
          </w:rPr>
          <w:t>One Stop Shop</w:t>
        </w:r>
      </w:hyperlink>
      <w:r w:rsidRPr="00E34104">
        <w:t>, allows persons to make their own company without having to visit any public service.</w:t>
      </w:r>
    </w:p>
    <w:p w14:paraId="6B539E5B" w14:textId="448BE0AB" w:rsidR="00B42D1B" w:rsidRPr="00E34104" w:rsidRDefault="000958A6" w:rsidP="007732F3">
      <w:pPr>
        <w:pStyle w:val="BulletPoints"/>
      </w:pPr>
      <w:hyperlink r:id="rId39" w:history="1">
        <w:r w:rsidR="00E3366F" w:rsidRPr="00E34104">
          <w:rPr>
            <w:rStyle w:val="Hyperlink"/>
          </w:rPr>
          <w:t>AADE</w:t>
        </w:r>
      </w:hyperlink>
      <w:r w:rsidR="00E3366F" w:rsidRPr="00E34104">
        <w:t xml:space="preserve"> is a new portal which provides and supports e</w:t>
      </w:r>
      <w:r w:rsidR="00AA0975" w:rsidRPr="00E34104">
        <w:t>S</w:t>
      </w:r>
      <w:r w:rsidR="00E3366F" w:rsidRPr="00E34104">
        <w:t>ervices to citizens, businesses and public sector bodies to achieve tax fairness and transparency.</w:t>
      </w:r>
    </w:p>
    <w:p w14:paraId="20B08D11" w14:textId="77777777" w:rsidR="008F3F38" w:rsidRPr="00E34104" w:rsidRDefault="008F3F38" w:rsidP="003730DF"/>
    <w:p w14:paraId="7973D677" w14:textId="7F260CC3" w:rsidR="008F3F38" w:rsidRPr="00E34104" w:rsidRDefault="000A7546" w:rsidP="004A41D0">
      <w:pPr>
        <w:pStyle w:val="Heading1"/>
      </w:pPr>
      <w:r w:rsidRPr="00E34104">
        <w:br w:type="page"/>
      </w:r>
      <w:bookmarkStart w:id="10" w:name="_Toc12872447"/>
      <w:r w:rsidR="003730DF" w:rsidRPr="00E34104">
        <w:lastRenderedPageBreak/>
        <w:t>Digital Government Political Communications</w:t>
      </w:r>
      <w:bookmarkEnd w:id="10"/>
    </w:p>
    <w:p w14:paraId="6BF77EAD" w14:textId="77777777" w:rsidR="003730DF" w:rsidRPr="00E34104" w:rsidRDefault="003730DF" w:rsidP="00FE4D60">
      <w:pPr>
        <w:pStyle w:val="Heading2"/>
      </w:pPr>
      <w:bookmarkStart w:id="11" w:name="_Toc1474951"/>
      <w:r w:rsidRPr="00E34104">
        <w:t>Specific political communications on digital government</w:t>
      </w:r>
      <w:bookmarkEnd w:id="11"/>
    </w:p>
    <w:p w14:paraId="068AB0CC" w14:textId="209EA01D" w:rsidR="00EA0757" w:rsidRPr="00E34104" w:rsidRDefault="00EA0757" w:rsidP="007732F3">
      <w:pPr>
        <w:pStyle w:val="Subtitle"/>
      </w:pPr>
      <w:r w:rsidRPr="00E34104">
        <w:t>Digital Step and Digital Leap</w:t>
      </w:r>
    </w:p>
    <w:p w14:paraId="300150C3" w14:textId="32C2682C" w:rsidR="004529E2" w:rsidRPr="00E34104" w:rsidRDefault="000958A6" w:rsidP="00074D48">
      <w:hyperlink r:id="rId40" w:history="1">
        <w:r w:rsidR="00E6586B" w:rsidRPr="00E34104">
          <w:rPr>
            <w:rStyle w:val="Hyperlink"/>
          </w:rPr>
          <w:t>Two new Financial Actions</w:t>
        </w:r>
      </w:hyperlink>
      <w:r w:rsidR="00E6586B" w:rsidRPr="00E34104">
        <w:t xml:space="preserve"> with a total budget of 100 million euros</w:t>
      </w:r>
      <w:r w:rsidR="00D539CE" w:rsidRPr="00E34104">
        <w:t xml:space="preserve"> were</w:t>
      </w:r>
      <w:r w:rsidR="00F275E5" w:rsidRPr="00E34104">
        <w:t xml:space="preserve"> initiated</w:t>
      </w:r>
      <w:r w:rsidR="00E6586B" w:rsidRPr="00E34104">
        <w:t>. The Digital Ste</w:t>
      </w:r>
      <w:r w:rsidR="00177271" w:rsidRPr="00E34104">
        <w:t>p</w:t>
      </w:r>
      <w:r w:rsidR="00E6586B" w:rsidRPr="00E34104">
        <w:t xml:space="preserve"> and Digital Leap </w:t>
      </w:r>
      <w:r w:rsidR="00D539CE" w:rsidRPr="00E34104">
        <w:t>aimed</w:t>
      </w:r>
      <w:r w:rsidR="00177271" w:rsidRPr="00E34104">
        <w:t xml:space="preserve"> to</w:t>
      </w:r>
      <w:r w:rsidR="00E6586B" w:rsidRPr="00E34104">
        <w:t xml:space="preserve"> support businesses in all sectors for targeted investments in Information and Communication Technologies (ICT).</w:t>
      </w:r>
      <w:r w:rsidR="00D826EF" w:rsidRPr="00E34104">
        <w:t xml:space="preserve"> More specifically, the Digital Leap Action </w:t>
      </w:r>
      <w:r w:rsidR="00D539CE" w:rsidRPr="00E34104">
        <w:t xml:space="preserve">targeted </w:t>
      </w:r>
      <w:r w:rsidR="00D826EF" w:rsidRPr="00E34104">
        <w:t>the digital transformation of small and medium-sized businesses.</w:t>
      </w:r>
      <w:r w:rsidR="00E6586B" w:rsidRPr="00E34104">
        <w:t xml:space="preserve"> Under the Digital Step Action, businesses submit investment plans ranging from € 5</w:t>
      </w:r>
      <w:r w:rsidR="004D0DC7" w:rsidRPr="00E34104">
        <w:t xml:space="preserve"> </w:t>
      </w:r>
      <w:r w:rsidR="00E6586B" w:rsidRPr="00E34104">
        <w:t>000 to € 50</w:t>
      </w:r>
      <w:r w:rsidR="004D0DC7" w:rsidRPr="00E34104">
        <w:t xml:space="preserve"> </w:t>
      </w:r>
      <w:r w:rsidR="00E6586B" w:rsidRPr="00E34104">
        <w:t>000, while in the Digital Leap Action</w:t>
      </w:r>
      <w:r w:rsidR="005B6C1A" w:rsidRPr="00E34104">
        <w:t>, businesses can submit investment plans ranging</w:t>
      </w:r>
      <w:r w:rsidR="00E6586B" w:rsidRPr="00E34104">
        <w:t xml:space="preserve"> from € 55</w:t>
      </w:r>
      <w:r w:rsidR="004D0DC7" w:rsidRPr="00E34104">
        <w:t xml:space="preserve"> </w:t>
      </w:r>
      <w:r w:rsidR="00E6586B" w:rsidRPr="00E34104">
        <w:t>000 to € 400</w:t>
      </w:r>
      <w:r w:rsidR="004D0DC7" w:rsidRPr="00E34104">
        <w:t xml:space="preserve"> </w:t>
      </w:r>
      <w:r w:rsidR="00E6586B" w:rsidRPr="00E34104">
        <w:t>000.</w:t>
      </w:r>
    </w:p>
    <w:p w14:paraId="2FD60B88" w14:textId="260DB836" w:rsidR="00C9246A" w:rsidRPr="00E34104" w:rsidRDefault="00C9246A" w:rsidP="00C9246A">
      <w:pPr>
        <w:pStyle w:val="Subtitle"/>
      </w:pPr>
      <w:r w:rsidRPr="00E34104">
        <w:t xml:space="preserve">National Strategy for Administrative Reform </w:t>
      </w:r>
    </w:p>
    <w:p w14:paraId="5108313A" w14:textId="10C30EA4" w:rsidR="00C9246A" w:rsidRPr="00E34104" w:rsidRDefault="00D539CE" w:rsidP="00C9246A">
      <w:r w:rsidRPr="00E34104">
        <w:t>Since 2015, t</w:t>
      </w:r>
      <w:r w:rsidR="00C9246A" w:rsidRPr="00E34104">
        <w:t xml:space="preserve">he Greek government </w:t>
      </w:r>
      <w:r w:rsidRPr="00E34104">
        <w:t>has been drafting a</w:t>
      </w:r>
      <w:r w:rsidR="00C9246A" w:rsidRPr="00E34104">
        <w:t xml:space="preserve"> </w:t>
      </w:r>
      <w:hyperlink r:id="rId41" w:history="1">
        <w:r w:rsidR="00C9246A" w:rsidRPr="00E34104">
          <w:rPr>
            <w:rStyle w:val="Hyperlink"/>
          </w:rPr>
          <w:t>strategy</w:t>
        </w:r>
      </w:hyperlink>
      <w:r w:rsidR="00C9246A" w:rsidRPr="00E34104">
        <w:t xml:space="preserve"> for reform in the public </w:t>
      </w:r>
      <w:r w:rsidRPr="00E34104">
        <w:t>sector</w:t>
      </w:r>
      <w:r w:rsidR="00C9246A" w:rsidRPr="00E34104">
        <w:t xml:space="preserve">. The government, in cooperation with the Ministry of Digital Policy, Telecommunications and Information, </w:t>
      </w:r>
      <w:r w:rsidRPr="00E34104">
        <w:t xml:space="preserve">recently </w:t>
      </w:r>
      <w:r w:rsidR="00C9246A" w:rsidRPr="00E34104">
        <w:t>announced a drastic transformation of the State, based on:</w:t>
      </w:r>
    </w:p>
    <w:p w14:paraId="42555F67" w14:textId="26155B7B" w:rsidR="00C9246A" w:rsidRPr="00E34104" w:rsidRDefault="00D539CE" w:rsidP="009C38B2">
      <w:pPr>
        <w:numPr>
          <w:ilvl w:val="0"/>
          <w:numId w:val="29"/>
        </w:numPr>
      </w:pPr>
      <w:r w:rsidRPr="00E34104">
        <w:t>S</w:t>
      </w:r>
      <w:r w:rsidR="00C9246A" w:rsidRPr="00E34104">
        <w:t>implification of procedures through the assimilation and functional integration of global change, especially in the field of new technologies;</w:t>
      </w:r>
    </w:p>
    <w:p w14:paraId="6039CA62" w14:textId="77777777" w:rsidR="00C9246A" w:rsidRPr="00E34104" w:rsidRDefault="00C9246A" w:rsidP="009C38B2">
      <w:pPr>
        <w:numPr>
          <w:ilvl w:val="0"/>
          <w:numId w:val="29"/>
        </w:numPr>
      </w:pPr>
      <w:r w:rsidRPr="00E34104">
        <w:t>Enhancing the efficiency of the services provided to citizens and businesses by optimising management, qualification and allocation of the human resources of the administration; and</w:t>
      </w:r>
    </w:p>
    <w:p w14:paraId="2415F4E2" w14:textId="1C63567A" w:rsidR="00C9246A" w:rsidRPr="00E34104" w:rsidRDefault="00D539CE" w:rsidP="009C38B2">
      <w:pPr>
        <w:numPr>
          <w:ilvl w:val="0"/>
          <w:numId w:val="29"/>
        </w:numPr>
      </w:pPr>
      <w:r w:rsidRPr="00E34104">
        <w:t>S</w:t>
      </w:r>
      <w:r w:rsidR="00C9246A" w:rsidRPr="00E34104">
        <w:t>trengthening of democracy, through the institutionalisation of meritocracy in staffing, transparency in the functioning and updating of the relationship between the state and the citizen.</w:t>
      </w:r>
    </w:p>
    <w:p w14:paraId="0E9D2AA6" w14:textId="77777777" w:rsidR="008229EA" w:rsidRPr="00E34104" w:rsidRDefault="00C9246A" w:rsidP="008229EA">
      <w:r w:rsidRPr="00E34104">
        <w:t>The new policies will result in a drastic reduction in government operating costs and bureaucracy.</w:t>
      </w:r>
      <w:r w:rsidR="008229EA" w:rsidRPr="00E34104">
        <w:t xml:space="preserve"> Therefore, the strengthening of the presence of digital processes in public administration will:</w:t>
      </w:r>
    </w:p>
    <w:p w14:paraId="243D966F" w14:textId="3E79DEEC" w:rsidR="00C9246A" w:rsidRPr="00E34104" w:rsidRDefault="00C9246A" w:rsidP="008229EA">
      <w:pPr>
        <w:pStyle w:val="BulletPoints"/>
      </w:pPr>
      <w:r w:rsidRPr="00E34104">
        <w:t>Restrict personal transactions between citizens;</w:t>
      </w:r>
    </w:p>
    <w:p w14:paraId="69C0DD63" w14:textId="77777777" w:rsidR="00C9246A" w:rsidRPr="00E34104" w:rsidRDefault="00C9246A" w:rsidP="008229EA">
      <w:pPr>
        <w:pStyle w:val="BulletPoints"/>
      </w:pPr>
      <w:r w:rsidRPr="00E34104">
        <w:t xml:space="preserve">Guarantee objective procedures for all; </w:t>
      </w:r>
    </w:p>
    <w:p w14:paraId="26FA2098" w14:textId="77777777" w:rsidR="00C9246A" w:rsidRPr="00E34104" w:rsidRDefault="00C9246A" w:rsidP="008229EA">
      <w:pPr>
        <w:pStyle w:val="BulletPoints"/>
      </w:pPr>
      <w:r w:rsidRPr="00E34104">
        <w:t>Speed up the handling of cases.</w:t>
      </w:r>
    </w:p>
    <w:p w14:paraId="64C123D5" w14:textId="2C99E5EF" w:rsidR="00C9246A" w:rsidRPr="00E34104" w:rsidRDefault="00C9246A" w:rsidP="00C9246A">
      <w:r w:rsidRPr="00E34104">
        <w:t xml:space="preserve">By 2020, the state </w:t>
      </w:r>
      <w:r w:rsidR="00D539CE" w:rsidRPr="00E34104">
        <w:t xml:space="preserve">hopes </w:t>
      </w:r>
      <w:r w:rsidRPr="00E34104">
        <w:t xml:space="preserve">to </w:t>
      </w:r>
      <w:r w:rsidR="00D539CE" w:rsidRPr="00E34104">
        <w:t xml:space="preserve">have made a significant </w:t>
      </w:r>
      <w:r w:rsidRPr="00E34104">
        <w:t>contribut</w:t>
      </w:r>
      <w:r w:rsidR="00D539CE" w:rsidRPr="00E34104">
        <w:t>ion</w:t>
      </w:r>
      <w:r w:rsidRPr="00E34104">
        <w:t xml:space="preserve"> to the qualitative upgrading of civil-state relations, gradually forming a collective, social footprint for the civil servant, </w:t>
      </w:r>
      <w:r w:rsidR="00D539CE" w:rsidRPr="00E34104">
        <w:t xml:space="preserve">and </w:t>
      </w:r>
      <w:r w:rsidRPr="00E34104">
        <w:t xml:space="preserve">focusing on efficiency, helpfulness, courtesy, equality and </w:t>
      </w:r>
      <w:r w:rsidR="00D539CE" w:rsidRPr="00E34104">
        <w:t>protecting the dignity of the public</w:t>
      </w:r>
      <w:r w:rsidRPr="00E34104">
        <w:t>.</w:t>
      </w:r>
    </w:p>
    <w:p w14:paraId="6088A08E" w14:textId="55ECCBA2" w:rsidR="00C9246A" w:rsidRPr="00E34104" w:rsidRDefault="00C9246A" w:rsidP="00C9246A">
      <w:pPr>
        <w:pStyle w:val="Subtitle"/>
      </w:pPr>
      <w:r w:rsidRPr="00E34104">
        <w:t xml:space="preserve">National Digital Strategy </w:t>
      </w:r>
    </w:p>
    <w:p w14:paraId="7484634A" w14:textId="2E1EF22C" w:rsidR="00C9246A" w:rsidRPr="00E34104" w:rsidRDefault="00C9246A" w:rsidP="00C9246A">
      <w:r w:rsidRPr="00E34104">
        <w:t xml:space="preserve">Greece </w:t>
      </w:r>
      <w:r w:rsidR="00D539CE" w:rsidRPr="00E34104">
        <w:t>is</w:t>
      </w:r>
      <w:r w:rsidRPr="00E34104">
        <w:t xml:space="preserve"> seiz</w:t>
      </w:r>
      <w:r w:rsidR="00D539CE" w:rsidRPr="00E34104">
        <w:t>ing</w:t>
      </w:r>
      <w:r w:rsidRPr="00E34104">
        <w:t xml:space="preserve"> the opportunities offered by the digital revolution to kick-start its economic development, creating new jobs, enhancing the efficiency of public administration, eliminating geographical and social exclusion, and strengthening inclusion of all citizens in the economic and social life of the country.</w:t>
      </w:r>
    </w:p>
    <w:p w14:paraId="15E209D1" w14:textId="77777777" w:rsidR="00C9246A" w:rsidRPr="00E34104" w:rsidRDefault="00C9246A" w:rsidP="00C9246A">
      <w:r w:rsidRPr="00E34104">
        <w:t xml:space="preserve">The </w:t>
      </w:r>
      <w:hyperlink r:id="rId42" w:history="1">
        <w:r w:rsidRPr="00E34104">
          <w:rPr>
            <w:rStyle w:val="Hyperlink"/>
          </w:rPr>
          <w:t>National Digital Strategy (EPSS)</w:t>
        </w:r>
      </w:hyperlink>
      <w:r w:rsidRPr="00E34104">
        <w:t xml:space="preserve"> is the road map and framework for digital growth. It comprises seven priorities:</w:t>
      </w:r>
    </w:p>
    <w:p w14:paraId="1B9F5B30" w14:textId="77777777" w:rsidR="00C9246A" w:rsidRPr="00E34104" w:rsidRDefault="00C9246A" w:rsidP="009C38B2">
      <w:pPr>
        <w:numPr>
          <w:ilvl w:val="0"/>
          <w:numId w:val="32"/>
        </w:numPr>
      </w:pPr>
      <w:r w:rsidRPr="00E34104">
        <w:t>Developing national next generation connectivity infrastructure;</w:t>
      </w:r>
    </w:p>
    <w:p w14:paraId="4B7A061F" w14:textId="743D4079" w:rsidR="00C9246A" w:rsidRPr="00E34104" w:rsidRDefault="00C9246A" w:rsidP="009C38B2">
      <w:pPr>
        <w:numPr>
          <w:ilvl w:val="0"/>
          <w:numId w:val="32"/>
        </w:numPr>
      </w:pPr>
      <w:r w:rsidRPr="00E34104">
        <w:t>Accelerating economic digit</w:t>
      </w:r>
      <w:r w:rsidR="00D539CE" w:rsidRPr="00E34104">
        <w:t>al</w:t>
      </w:r>
      <w:r w:rsidRPr="00E34104">
        <w:t>isation;</w:t>
      </w:r>
    </w:p>
    <w:p w14:paraId="2349AA41" w14:textId="77777777" w:rsidR="00C9246A" w:rsidRPr="00E34104" w:rsidRDefault="00C9246A" w:rsidP="009C38B2">
      <w:pPr>
        <w:numPr>
          <w:ilvl w:val="0"/>
          <w:numId w:val="32"/>
        </w:numPr>
      </w:pPr>
      <w:r w:rsidRPr="00E34104">
        <w:t>Push the ICT sector for the development of the digital economy and employment;</w:t>
      </w:r>
    </w:p>
    <w:p w14:paraId="5C155508" w14:textId="77777777" w:rsidR="00C9246A" w:rsidRPr="00E34104" w:rsidRDefault="00C9246A" w:rsidP="009C38B2">
      <w:pPr>
        <w:numPr>
          <w:ilvl w:val="0"/>
          <w:numId w:val="32"/>
        </w:numPr>
      </w:pPr>
      <w:r w:rsidRPr="00E34104">
        <w:t>Strengthening of human resources with digital skills;</w:t>
      </w:r>
    </w:p>
    <w:p w14:paraId="396BF072" w14:textId="77777777" w:rsidR="00C9246A" w:rsidRPr="00E34104" w:rsidRDefault="00C9246A" w:rsidP="009C38B2">
      <w:pPr>
        <w:numPr>
          <w:ilvl w:val="0"/>
          <w:numId w:val="32"/>
        </w:numPr>
      </w:pPr>
      <w:r w:rsidRPr="00E34104">
        <w:t>Fundamental review of the way Digital Services provide government;</w:t>
      </w:r>
    </w:p>
    <w:p w14:paraId="7CF40566" w14:textId="77777777" w:rsidR="00C9246A" w:rsidRPr="00E34104" w:rsidRDefault="00C9246A" w:rsidP="009C38B2">
      <w:pPr>
        <w:numPr>
          <w:ilvl w:val="0"/>
          <w:numId w:val="32"/>
        </w:numPr>
      </w:pPr>
      <w:r w:rsidRPr="00E34104">
        <w:t>Removal of exclusions and diffusion of the digital economy benefits;</w:t>
      </w:r>
    </w:p>
    <w:p w14:paraId="38801EE7" w14:textId="77777777" w:rsidR="00C9246A" w:rsidRPr="00E34104" w:rsidRDefault="00C9246A" w:rsidP="009C38B2">
      <w:pPr>
        <w:numPr>
          <w:ilvl w:val="0"/>
          <w:numId w:val="32"/>
        </w:numPr>
      </w:pPr>
      <w:r w:rsidRPr="00E34104">
        <w:t>Strengthening security and confidence.</w:t>
      </w:r>
    </w:p>
    <w:p w14:paraId="262E5FB5" w14:textId="4F7C355F" w:rsidR="00C9246A" w:rsidRPr="00E34104" w:rsidRDefault="00C9246A" w:rsidP="00C9246A">
      <w:pPr>
        <w:pStyle w:val="Subtitle"/>
      </w:pPr>
      <w:r w:rsidRPr="00E34104">
        <w:lastRenderedPageBreak/>
        <w:t>Strategy for Digital Growth</w:t>
      </w:r>
      <w:r w:rsidRPr="00E34104">
        <w:rPr>
          <w:vertAlign w:val="superscript"/>
        </w:rPr>
        <w:footnoteReference w:id="2"/>
      </w:r>
    </w:p>
    <w:p w14:paraId="5C1A69C9" w14:textId="1A9A951E" w:rsidR="00C9246A" w:rsidRPr="00E34104" w:rsidRDefault="00C9246A" w:rsidP="00C9246A">
      <w:r w:rsidRPr="00E34104">
        <w:t xml:space="preserve">The vision of the strategy is </w:t>
      </w:r>
      <w:r w:rsidR="00F73CF3" w:rsidRPr="00E34104">
        <w:t>‘</w:t>
      </w:r>
      <w:r w:rsidR="00F73CF3" w:rsidRPr="00E34104">
        <w:rPr>
          <w:rStyle w:val="Emphasis"/>
          <w:i w:val="0"/>
        </w:rPr>
        <w:t>t</w:t>
      </w:r>
      <w:r w:rsidRPr="00E34104">
        <w:rPr>
          <w:rStyle w:val="Emphasis"/>
          <w:i w:val="0"/>
        </w:rPr>
        <w:t xml:space="preserve">o </w:t>
      </w:r>
      <w:r w:rsidR="00C35462" w:rsidRPr="00E34104">
        <w:rPr>
          <w:rStyle w:val="Emphasis"/>
          <w:i w:val="0"/>
        </w:rPr>
        <w:t>t</w:t>
      </w:r>
      <w:r w:rsidRPr="00E34104">
        <w:rPr>
          <w:rStyle w:val="Emphasis"/>
          <w:i w:val="0"/>
        </w:rPr>
        <w:t>ransform the productive model in a sustainable way with broad and effective use of ICT everywhere, while Greece will become a technological regional centre of innovation, excellence and service with international orientation, friendly to humans and investment</w:t>
      </w:r>
      <w:r w:rsidR="00C35462" w:rsidRPr="00E34104">
        <w:t>’.</w:t>
      </w:r>
    </w:p>
    <w:p w14:paraId="7C592559" w14:textId="2F2E78A1" w:rsidR="00C9246A" w:rsidRPr="00E34104" w:rsidRDefault="00C9246A" w:rsidP="00C9246A">
      <w:r w:rsidRPr="00E34104">
        <w:t xml:space="preserve">The main areas of </w:t>
      </w:r>
      <w:r w:rsidR="0047790B" w:rsidRPr="00E34104">
        <w:rPr>
          <w:rStyle w:val="Strong"/>
          <w:b w:val="0"/>
        </w:rPr>
        <w:t>i</w:t>
      </w:r>
      <w:r w:rsidRPr="00E34104">
        <w:rPr>
          <w:rStyle w:val="Strong"/>
          <w:b w:val="0"/>
        </w:rPr>
        <w:t xml:space="preserve">mprovement </w:t>
      </w:r>
      <w:r w:rsidR="00CF1B9C" w:rsidRPr="00E34104">
        <w:t>are:</w:t>
      </w:r>
    </w:p>
    <w:p w14:paraId="02FAC5AA" w14:textId="77777777" w:rsidR="00C9246A" w:rsidRPr="00E34104" w:rsidRDefault="00C9246A" w:rsidP="009C38B2">
      <w:pPr>
        <w:numPr>
          <w:ilvl w:val="0"/>
          <w:numId w:val="33"/>
        </w:numPr>
      </w:pPr>
      <w:r w:rsidRPr="00E34104">
        <w:t xml:space="preserve">Open data; </w:t>
      </w:r>
    </w:p>
    <w:p w14:paraId="697DC7D2" w14:textId="77777777" w:rsidR="00C9246A" w:rsidRPr="00E34104" w:rsidRDefault="00C9246A" w:rsidP="009C38B2">
      <w:pPr>
        <w:numPr>
          <w:ilvl w:val="0"/>
          <w:numId w:val="33"/>
        </w:numPr>
      </w:pPr>
      <w:r w:rsidRPr="00E34104">
        <w:t xml:space="preserve">Interoperability; </w:t>
      </w:r>
    </w:p>
    <w:p w14:paraId="1967C4EC" w14:textId="77777777" w:rsidR="00C9246A" w:rsidRPr="00E34104" w:rsidRDefault="00C9246A" w:rsidP="009C38B2">
      <w:pPr>
        <w:numPr>
          <w:ilvl w:val="0"/>
          <w:numId w:val="33"/>
        </w:numPr>
      </w:pPr>
      <w:r w:rsidRPr="00E34104">
        <w:t xml:space="preserve">Smart applications and services; </w:t>
      </w:r>
    </w:p>
    <w:p w14:paraId="3CFA3EFE" w14:textId="77777777" w:rsidR="00C9246A" w:rsidRPr="00E34104" w:rsidRDefault="00C9246A" w:rsidP="009C38B2">
      <w:pPr>
        <w:numPr>
          <w:ilvl w:val="0"/>
          <w:numId w:val="33"/>
        </w:numPr>
      </w:pPr>
      <w:r w:rsidRPr="00E34104">
        <w:t xml:space="preserve">Access; </w:t>
      </w:r>
    </w:p>
    <w:p w14:paraId="674F6505" w14:textId="77777777" w:rsidR="00C9246A" w:rsidRPr="00E34104" w:rsidRDefault="00C9246A" w:rsidP="009C38B2">
      <w:pPr>
        <w:numPr>
          <w:ilvl w:val="0"/>
          <w:numId w:val="33"/>
        </w:numPr>
      </w:pPr>
      <w:r w:rsidRPr="00E34104">
        <w:t xml:space="preserve">Critical mass; </w:t>
      </w:r>
    </w:p>
    <w:p w14:paraId="6BE36D58" w14:textId="77777777" w:rsidR="00C9246A" w:rsidRPr="00E34104" w:rsidRDefault="00C9246A" w:rsidP="009C38B2">
      <w:pPr>
        <w:numPr>
          <w:ilvl w:val="0"/>
          <w:numId w:val="33"/>
        </w:numPr>
      </w:pPr>
      <w:r w:rsidRPr="00E34104">
        <w:t xml:space="preserve">Digital skills; </w:t>
      </w:r>
    </w:p>
    <w:p w14:paraId="0EE6C4D4" w14:textId="55151C27" w:rsidR="00C9246A" w:rsidRPr="00E34104" w:rsidRDefault="00C9246A" w:rsidP="009C38B2">
      <w:pPr>
        <w:numPr>
          <w:ilvl w:val="0"/>
          <w:numId w:val="33"/>
        </w:numPr>
      </w:pPr>
      <w:r w:rsidRPr="00E34104">
        <w:t>IT Governance and change management.</w:t>
      </w:r>
    </w:p>
    <w:p w14:paraId="50A5BCC9" w14:textId="2189359F" w:rsidR="00C9246A" w:rsidRPr="00E34104" w:rsidRDefault="00C9246A" w:rsidP="009C38B2">
      <w:r w:rsidRPr="00E34104">
        <w:t xml:space="preserve">The main </w:t>
      </w:r>
      <w:r w:rsidR="0047790B" w:rsidRPr="00E34104">
        <w:rPr>
          <w:rStyle w:val="Strong"/>
          <w:b w:val="0"/>
        </w:rPr>
        <w:t>s</w:t>
      </w:r>
      <w:r w:rsidRPr="00E34104">
        <w:rPr>
          <w:rStyle w:val="Strong"/>
          <w:b w:val="0"/>
        </w:rPr>
        <w:t>trategic objectives</w:t>
      </w:r>
      <w:r w:rsidRPr="00E34104">
        <w:t xml:space="preserve"> are the following:</w:t>
      </w:r>
    </w:p>
    <w:p w14:paraId="6370DEA2" w14:textId="77777777" w:rsidR="00C9246A" w:rsidRPr="00E34104" w:rsidRDefault="00C9246A" w:rsidP="009C38B2">
      <w:pPr>
        <w:numPr>
          <w:ilvl w:val="0"/>
          <w:numId w:val="33"/>
        </w:numPr>
      </w:pPr>
      <w:r w:rsidRPr="00E34104">
        <w:t>Access to Advanced Digital Infrastructures;</w:t>
      </w:r>
    </w:p>
    <w:p w14:paraId="7C19C796" w14:textId="77777777" w:rsidR="00C9246A" w:rsidRPr="00E34104" w:rsidRDefault="00C9246A" w:rsidP="009C38B2">
      <w:pPr>
        <w:numPr>
          <w:ilvl w:val="0"/>
          <w:numId w:val="33"/>
        </w:numPr>
      </w:pPr>
      <w:r w:rsidRPr="00E34104">
        <w:t>Smart and viable ecosystem for better quality of life;</w:t>
      </w:r>
    </w:p>
    <w:p w14:paraId="040AC46D" w14:textId="77777777" w:rsidR="00C9246A" w:rsidRPr="00E34104" w:rsidRDefault="00C9246A" w:rsidP="009C38B2">
      <w:pPr>
        <w:numPr>
          <w:ilvl w:val="0"/>
          <w:numId w:val="33"/>
        </w:numPr>
      </w:pPr>
      <w:r w:rsidRPr="00E34104">
        <w:t>Competitive entrepreneurship in the international digital environment;</w:t>
      </w:r>
    </w:p>
    <w:p w14:paraId="2C1E31B0" w14:textId="77777777" w:rsidR="00C9246A" w:rsidRPr="00E34104" w:rsidRDefault="00C9246A" w:rsidP="009C38B2">
      <w:pPr>
        <w:numPr>
          <w:ilvl w:val="0"/>
          <w:numId w:val="33"/>
        </w:numPr>
      </w:pPr>
      <w:r w:rsidRPr="00E34104">
        <w:t>Smart operation and interconnection of the State;</w:t>
      </w:r>
    </w:p>
    <w:p w14:paraId="1D64E73C" w14:textId="77777777" w:rsidR="00C9246A" w:rsidRPr="00E34104" w:rsidRDefault="00C9246A" w:rsidP="009C38B2">
      <w:pPr>
        <w:numPr>
          <w:ilvl w:val="0"/>
          <w:numId w:val="33"/>
        </w:numPr>
      </w:pPr>
      <w:r w:rsidRPr="00E34104">
        <w:t>Digital cohesion to tackle the social challenges.</w:t>
      </w:r>
    </w:p>
    <w:p w14:paraId="4307A869" w14:textId="6B186B34" w:rsidR="00C9246A" w:rsidRPr="00E34104" w:rsidRDefault="00C9246A" w:rsidP="00C9246A">
      <w:pPr>
        <w:pStyle w:val="Subtitle"/>
      </w:pPr>
      <w:r w:rsidRPr="00E34104">
        <w:t xml:space="preserve">Strategy for eGovernment </w:t>
      </w:r>
    </w:p>
    <w:p w14:paraId="17D4A627" w14:textId="4DD50E4A" w:rsidR="00C9246A" w:rsidRPr="00E34104" w:rsidRDefault="00C9246A" w:rsidP="00C9246A">
      <w:pPr>
        <w:rPr>
          <w:rStyle w:val="Emphasis"/>
        </w:rPr>
      </w:pPr>
      <w:r w:rsidRPr="00E34104">
        <w:t>The main vision is</w:t>
      </w:r>
      <w:r w:rsidR="00094EB3" w:rsidRPr="00E34104">
        <w:rPr>
          <w:rStyle w:val="Emphasis"/>
          <w:i w:val="0"/>
        </w:rPr>
        <w:t xml:space="preserve"> </w:t>
      </w:r>
      <w:r w:rsidRPr="00E34104">
        <w:rPr>
          <w:rStyle w:val="Emphasis"/>
          <w:i w:val="0"/>
        </w:rPr>
        <w:t>‘</w:t>
      </w:r>
      <w:r w:rsidR="00094EB3" w:rsidRPr="00E34104">
        <w:rPr>
          <w:rStyle w:val="Emphasis"/>
          <w:i w:val="0"/>
        </w:rPr>
        <w:t>i</w:t>
      </w:r>
      <w:r w:rsidRPr="00E34104">
        <w:rPr>
          <w:rStyle w:val="Emphasis"/>
          <w:i w:val="0"/>
        </w:rPr>
        <w:t>n the next seven years using ICT as a catalyst of development and modern governance tool, the Greek Public Administration will regain the trust of society and become more efficient and productive by providing citizens, and business user - centric online service that will be constantly upgraded’</w:t>
      </w:r>
      <w:r w:rsidR="00094EB3" w:rsidRPr="00E34104">
        <w:rPr>
          <w:rStyle w:val="Emphasis"/>
          <w:i w:val="0"/>
        </w:rPr>
        <w:t>.</w:t>
      </w:r>
    </w:p>
    <w:p w14:paraId="53F6F01F" w14:textId="77777777" w:rsidR="00C9246A" w:rsidRPr="00E34104" w:rsidRDefault="00C9246A" w:rsidP="007732F3">
      <w:pPr>
        <w:keepNext/>
        <w:keepLines/>
        <w:widowControl w:val="0"/>
        <w:spacing w:line="276" w:lineRule="auto"/>
      </w:pPr>
      <w:r w:rsidRPr="00E34104">
        <w:t xml:space="preserve">The </w:t>
      </w:r>
      <w:r w:rsidRPr="00E34104">
        <w:rPr>
          <w:rStyle w:val="Strong"/>
          <w:b w:val="0"/>
        </w:rPr>
        <w:t>strategy</w:t>
      </w:r>
      <w:r w:rsidRPr="00E34104">
        <w:t xml:space="preserve"> highlights the following principles:</w:t>
      </w:r>
    </w:p>
    <w:p w14:paraId="4366B9D1" w14:textId="77777777" w:rsidR="00C9246A" w:rsidRPr="00E34104" w:rsidRDefault="00C9246A" w:rsidP="008D1D32">
      <w:pPr>
        <w:numPr>
          <w:ilvl w:val="0"/>
          <w:numId w:val="33"/>
        </w:numPr>
        <w:spacing w:line="276" w:lineRule="auto"/>
      </w:pPr>
      <w:r w:rsidRPr="00E34104">
        <w:t>Interoperability;</w:t>
      </w:r>
    </w:p>
    <w:p w14:paraId="56F3579F" w14:textId="77777777" w:rsidR="00C9246A" w:rsidRPr="00E34104" w:rsidRDefault="00C9246A" w:rsidP="008D1D32">
      <w:pPr>
        <w:numPr>
          <w:ilvl w:val="0"/>
          <w:numId w:val="33"/>
        </w:numPr>
      </w:pPr>
      <w:r w:rsidRPr="00E34104">
        <w:t>Comply or explain;</w:t>
      </w:r>
    </w:p>
    <w:p w14:paraId="507560A7" w14:textId="77777777" w:rsidR="00C9246A" w:rsidRPr="00E34104" w:rsidRDefault="00C9246A" w:rsidP="008D1D32">
      <w:pPr>
        <w:numPr>
          <w:ilvl w:val="0"/>
          <w:numId w:val="33"/>
        </w:numPr>
      </w:pPr>
      <w:r w:rsidRPr="00E34104">
        <w:t>Consolidation;</w:t>
      </w:r>
    </w:p>
    <w:p w14:paraId="4209C41B" w14:textId="77777777" w:rsidR="00C9246A" w:rsidRPr="00E34104" w:rsidRDefault="00C9246A" w:rsidP="008D1D32">
      <w:pPr>
        <w:numPr>
          <w:ilvl w:val="0"/>
          <w:numId w:val="33"/>
        </w:numPr>
      </w:pPr>
      <w:r w:rsidRPr="00E34104">
        <w:t>No duplication;</w:t>
      </w:r>
    </w:p>
    <w:p w14:paraId="0BB506B2" w14:textId="77777777" w:rsidR="00C9246A" w:rsidRPr="00E34104" w:rsidRDefault="00C9246A" w:rsidP="008D1D32">
      <w:pPr>
        <w:numPr>
          <w:ilvl w:val="0"/>
          <w:numId w:val="33"/>
        </w:numPr>
      </w:pPr>
      <w:r w:rsidRPr="00E34104">
        <w:t>Once only;</w:t>
      </w:r>
    </w:p>
    <w:p w14:paraId="3ACE87B2" w14:textId="77777777" w:rsidR="00C9246A" w:rsidRPr="00E34104" w:rsidRDefault="00C9246A" w:rsidP="008D1D32">
      <w:pPr>
        <w:numPr>
          <w:ilvl w:val="0"/>
          <w:numId w:val="33"/>
        </w:numPr>
      </w:pPr>
      <w:r w:rsidRPr="00E34104">
        <w:t>Feasibility and viability;</w:t>
      </w:r>
    </w:p>
    <w:p w14:paraId="203897E0" w14:textId="77777777" w:rsidR="00C9246A" w:rsidRPr="00E34104" w:rsidRDefault="00C9246A" w:rsidP="008D1D32">
      <w:pPr>
        <w:numPr>
          <w:ilvl w:val="0"/>
          <w:numId w:val="33"/>
        </w:numPr>
      </w:pPr>
      <w:r w:rsidRPr="00E34104">
        <w:t>Transparency;</w:t>
      </w:r>
    </w:p>
    <w:p w14:paraId="3627288B" w14:textId="77777777" w:rsidR="00C9246A" w:rsidRPr="00E34104" w:rsidRDefault="00C9246A" w:rsidP="008D1D32">
      <w:pPr>
        <w:numPr>
          <w:ilvl w:val="0"/>
          <w:numId w:val="33"/>
        </w:numPr>
      </w:pPr>
      <w:r w:rsidRPr="00E34104">
        <w:t>Accessibility;</w:t>
      </w:r>
    </w:p>
    <w:p w14:paraId="174B30DE" w14:textId="77777777" w:rsidR="00C9246A" w:rsidRPr="00E34104" w:rsidRDefault="00C9246A" w:rsidP="008D1D32">
      <w:pPr>
        <w:numPr>
          <w:ilvl w:val="0"/>
          <w:numId w:val="33"/>
        </w:numPr>
      </w:pPr>
      <w:r w:rsidRPr="00E34104">
        <w:t>Security and privacy;</w:t>
      </w:r>
    </w:p>
    <w:p w14:paraId="3A9E7C5B" w14:textId="77777777" w:rsidR="00C9246A" w:rsidRPr="00E34104" w:rsidRDefault="00C9246A" w:rsidP="008D1D32">
      <w:pPr>
        <w:numPr>
          <w:ilvl w:val="0"/>
          <w:numId w:val="33"/>
        </w:numPr>
      </w:pPr>
      <w:r w:rsidRPr="00E34104">
        <w:t>Participation of citizens.</w:t>
      </w:r>
    </w:p>
    <w:p w14:paraId="59293D80" w14:textId="6CC07CDE" w:rsidR="00B00E3E" w:rsidRPr="00E34104" w:rsidRDefault="00C9246A" w:rsidP="008D1D32">
      <w:pPr>
        <w:spacing w:line="276" w:lineRule="auto"/>
      </w:pPr>
      <w:r w:rsidRPr="00E34104">
        <w:t xml:space="preserve">The strategy has the following </w:t>
      </w:r>
      <w:r w:rsidRPr="00E34104">
        <w:rPr>
          <w:rStyle w:val="Strong"/>
          <w:b w:val="0"/>
        </w:rPr>
        <w:t>three main strategic objectives</w:t>
      </w:r>
      <w:r w:rsidR="00B00E3E" w:rsidRPr="00E34104">
        <w:t>:</w:t>
      </w:r>
    </w:p>
    <w:p w14:paraId="6D379C7A" w14:textId="77777777" w:rsidR="00C9246A" w:rsidRPr="00E34104" w:rsidRDefault="00C9246A" w:rsidP="008D1D32">
      <w:pPr>
        <w:numPr>
          <w:ilvl w:val="0"/>
          <w:numId w:val="33"/>
        </w:numPr>
        <w:spacing w:line="276" w:lineRule="auto"/>
      </w:pPr>
      <w:r w:rsidRPr="00E34104">
        <w:t>Modernisation of the State and Public Administration;</w:t>
      </w:r>
    </w:p>
    <w:p w14:paraId="097ADB0D" w14:textId="77777777" w:rsidR="00C9246A" w:rsidRPr="00E34104" w:rsidRDefault="00C9246A" w:rsidP="008D1D32">
      <w:pPr>
        <w:numPr>
          <w:ilvl w:val="0"/>
          <w:numId w:val="33"/>
        </w:numPr>
      </w:pPr>
      <w:r w:rsidRPr="00E34104">
        <w:t>Reconnect Citizens with State and Public Administration;</w:t>
      </w:r>
    </w:p>
    <w:p w14:paraId="49323666" w14:textId="77777777" w:rsidR="00C9246A" w:rsidRPr="00E34104" w:rsidRDefault="00C9246A" w:rsidP="008D1D32">
      <w:pPr>
        <w:numPr>
          <w:ilvl w:val="0"/>
          <w:numId w:val="33"/>
        </w:numPr>
      </w:pPr>
      <w:r w:rsidRPr="00E34104">
        <w:t>Horizontal ICE policy co-ordination in Public Administration.</w:t>
      </w:r>
    </w:p>
    <w:p w14:paraId="265DB522" w14:textId="77777777" w:rsidR="00C9246A" w:rsidRPr="00E34104" w:rsidRDefault="00C9246A" w:rsidP="00C9246A">
      <w:pPr>
        <w:pStyle w:val="Subtitle"/>
      </w:pPr>
      <w:r w:rsidRPr="00E34104">
        <w:t xml:space="preserve">Action plan for eGovernment 2014 - 2020 </w:t>
      </w:r>
    </w:p>
    <w:p w14:paraId="73FA972A" w14:textId="39758C1D" w:rsidR="00C9246A" w:rsidRPr="00E34104" w:rsidRDefault="005D1AF0" w:rsidP="00C9246A">
      <w:r w:rsidRPr="00E34104">
        <w:t xml:space="preserve">This </w:t>
      </w:r>
      <w:hyperlink r:id="rId43" w:history="1">
        <w:r w:rsidRPr="00E34104">
          <w:rPr>
            <w:rStyle w:val="Hyperlink"/>
          </w:rPr>
          <w:t>Action Plan</w:t>
        </w:r>
      </w:hyperlink>
      <w:r w:rsidRPr="00E34104">
        <w:t xml:space="preserve"> is a seven-year plan including the actions needed to implement the strategy for eGovernment 2014-2020 and administrative reform and other measures to be financed by the programmes for the new 2014-2020 programming period.</w:t>
      </w:r>
      <w:r w:rsidR="00C9246A" w:rsidRPr="00E34104">
        <w:t xml:space="preserve"> For practical reasons the 7-year program</w:t>
      </w:r>
      <w:r w:rsidR="008D1D32">
        <w:t>me</w:t>
      </w:r>
      <w:r w:rsidR="00C9246A" w:rsidRPr="00E34104">
        <w:t xml:space="preserve"> consists of an initial detailed two-year action plan for eGovernment </w:t>
      </w:r>
      <w:r w:rsidR="00C9246A" w:rsidRPr="00131D84">
        <w:rPr>
          <w:i/>
        </w:rPr>
        <w:t>(ΗΛΔΙΑ)</w:t>
      </w:r>
      <w:r w:rsidR="00C9246A" w:rsidRPr="00E34104">
        <w:t xml:space="preserve"> which is a rolling programme, tested, evaluated and reviewed at least annually or whenever necessary. </w:t>
      </w:r>
    </w:p>
    <w:p w14:paraId="6F8620D7" w14:textId="714AFC0D" w:rsidR="00C9246A" w:rsidRPr="00E34104" w:rsidRDefault="00C9246A" w:rsidP="00C9246A">
      <w:r w:rsidRPr="00E34104">
        <w:t xml:space="preserve">The realisation of the projects is in line with an enabling environment suitable for the design, development, delivery and evaluation of eGovernment services, in accordance with the respective strategy. </w:t>
      </w:r>
    </w:p>
    <w:p w14:paraId="07A6B83E" w14:textId="768045AC" w:rsidR="00C9246A" w:rsidRPr="00E34104" w:rsidRDefault="00C9246A" w:rsidP="00C9246A">
      <w:r w:rsidRPr="00E34104">
        <w:lastRenderedPageBreak/>
        <w:t xml:space="preserve">The most important technologies that will be adopted include IaaS (Infrastructure as a Service) and SaaS (Software as a Service), so as to make the best use of governmental cloud technologies (gcloud). The G-cloud is hosted in the Data Centre of the Information Society S.A. Other technologies concern data management (data-driven decision making, data processing/ big data/ data mining/ data governance) and information security. </w:t>
      </w:r>
    </w:p>
    <w:p w14:paraId="21F6D7CD" w14:textId="77777777" w:rsidR="00C9246A" w:rsidRPr="00E34104" w:rsidRDefault="00C9246A" w:rsidP="00C9246A">
      <w:r w:rsidRPr="00E34104">
        <w:t>Key milestones in the process are the creation of the governance structure of eGovernment, the staffing plan for the computer and eGovernment services and of public sector bodies and units with a similar object and the completion of catalyst projects forming the backbone of eGovernment. These projects include:</w:t>
      </w:r>
    </w:p>
    <w:p w14:paraId="15C18C92" w14:textId="77777777" w:rsidR="00C9246A" w:rsidRPr="00E34104" w:rsidRDefault="00C9246A" w:rsidP="00F613A5">
      <w:pPr>
        <w:numPr>
          <w:ilvl w:val="0"/>
          <w:numId w:val="33"/>
        </w:numPr>
      </w:pPr>
      <w:r w:rsidRPr="00E34104">
        <w:t>Establishment and functioning of a single system of management of human capital of public administration (HRMS);</w:t>
      </w:r>
    </w:p>
    <w:p w14:paraId="3D3A8040" w14:textId="77777777" w:rsidR="00C9246A" w:rsidRPr="00E34104" w:rsidRDefault="00C9246A" w:rsidP="00F613A5">
      <w:pPr>
        <w:numPr>
          <w:ilvl w:val="0"/>
          <w:numId w:val="33"/>
        </w:numPr>
      </w:pPr>
      <w:r w:rsidRPr="00E34104">
        <w:t>IT public policy (IT Policy);</w:t>
      </w:r>
    </w:p>
    <w:p w14:paraId="0856EE78" w14:textId="77777777" w:rsidR="00C9246A" w:rsidRPr="00E34104" w:rsidRDefault="00C9246A" w:rsidP="00F613A5">
      <w:pPr>
        <w:numPr>
          <w:ilvl w:val="0"/>
          <w:numId w:val="33"/>
        </w:numPr>
      </w:pPr>
      <w:r w:rsidRPr="00E34104">
        <w:t>eGovernment Now (eGov Now);</w:t>
      </w:r>
    </w:p>
    <w:p w14:paraId="0A07358F" w14:textId="77777777" w:rsidR="00C9246A" w:rsidRPr="00E34104" w:rsidRDefault="00C9246A" w:rsidP="00F613A5">
      <w:pPr>
        <w:numPr>
          <w:ilvl w:val="0"/>
          <w:numId w:val="33"/>
        </w:numPr>
      </w:pPr>
      <w:r w:rsidRPr="00E34104">
        <w:t>Development of an integrated financial management system (ERP);</w:t>
      </w:r>
    </w:p>
    <w:p w14:paraId="519E58C2" w14:textId="77777777" w:rsidR="00C9246A" w:rsidRPr="00E34104" w:rsidRDefault="00C9246A" w:rsidP="00F613A5">
      <w:pPr>
        <w:numPr>
          <w:ilvl w:val="0"/>
          <w:numId w:val="33"/>
        </w:numPr>
      </w:pPr>
      <w:r w:rsidRPr="00E34104">
        <w:t>CRM service system (CRMS).</w:t>
      </w:r>
    </w:p>
    <w:p w14:paraId="42BFF1F4" w14:textId="77777777" w:rsidR="00C9246A" w:rsidRPr="00E34104" w:rsidRDefault="00C9246A" w:rsidP="00C9246A">
      <w:r w:rsidRPr="00E34104">
        <w:t xml:space="preserve">In addition to these projects, it is extremely important to interconnect the registers in the country, which is an important element for the possibility of providing eGovernment services, as well as to put the eProcurement system into productive operation. </w:t>
      </w:r>
    </w:p>
    <w:p w14:paraId="37FB5667" w14:textId="4827D754" w:rsidR="008F3F38" w:rsidRPr="00E34104" w:rsidRDefault="003730DF" w:rsidP="00703FA3">
      <w:pPr>
        <w:pStyle w:val="Heading2"/>
      </w:pPr>
      <w:bookmarkStart w:id="12" w:name="_Toc1474952"/>
      <w:r w:rsidRPr="00E34104">
        <w:t>Key enablers</w:t>
      </w:r>
      <w:bookmarkEnd w:id="12"/>
    </w:p>
    <w:p w14:paraId="402E90A0" w14:textId="174CD3D6" w:rsidR="003730DF" w:rsidRPr="00E34104" w:rsidRDefault="003730DF" w:rsidP="00FE4D60">
      <w:pPr>
        <w:pStyle w:val="Heading3"/>
      </w:pPr>
      <w:bookmarkStart w:id="13" w:name="_Toc1474953"/>
      <w:r w:rsidRPr="00E34104">
        <w:t>Access to public information</w:t>
      </w:r>
      <w:bookmarkEnd w:id="13"/>
    </w:p>
    <w:p w14:paraId="55A51D73" w14:textId="77777777" w:rsidR="000D03F9" w:rsidRPr="00C13C26" w:rsidRDefault="000D03F9" w:rsidP="000D03F9">
      <w:pPr>
        <w:pStyle w:val="Subtitle"/>
        <w:rPr>
          <w:lang w:val="fr-FR"/>
        </w:rPr>
      </w:pPr>
      <w:r w:rsidRPr="00C13C26">
        <w:rPr>
          <w:rStyle w:val="Hyperlink"/>
          <w:color w:val="00B0F0"/>
          <w:sz w:val="22"/>
          <w:lang w:val="fr-FR"/>
        </w:rPr>
        <w:t>Di@vgeia Programme</w:t>
      </w:r>
      <w:r w:rsidRPr="00C13C26">
        <w:rPr>
          <w:rStyle w:val="Strong"/>
          <w:b w:val="0"/>
          <w:bCs w:val="0"/>
          <w:lang w:val="fr-FR"/>
        </w:rPr>
        <w:t xml:space="preserve"> </w:t>
      </w:r>
      <w:r w:rsidRPr="00C13C26">
        <w:rPr>
          <w:lang w:val="fr-FR"/>
        </w:rPr>
        <w:t>(Cl@rity)</w:t>
      </w:r>
    </w:p>
    <w:p w14:paraId="22CAEDC5" w14:textId="64908ACF" w:rsidR="00576CF5" w:rsidRPr="00E34104" w:rsidRDefault="000958A6" w:rsidP="00BE75FD">
      <w:hyperlink r:id="rId44" w:history="1">
        <w:r w:rsidR="000D03F9" w:rsidRPr="00E34104">
          <w:rPr>
            <w:rStyle w:val="Hyperlink"/>
          </w:rPr>
          <w:t>Cl@rity</w:t>
        </w:r>
      </w:hyperlink>
      <w:r w:rsidR="000D03F9" w:rsidRPr="00E34104">
        <w:t xml:space="preserve"> is one of the major transparency initiatives of the Ministry of Interior and Administratie Reconstruction (ex. part of </w:t>
      </w:r>
      <w:hyperlink r:id="rId45" w:history="1">
        <w:r w:rsidR="000D03F9" w:rsidRPr="00E34104">
          <w:rPr>
            <w:rStyle w:val="Hyperlink"/>
          </w:rPr>
          <w:t>Ministry of Administrative Reform and eGovernment</w:t>
        </w:r>
      </w:hyperlink>
      <w:r w:rsidR="000D03F9" w:rsidRPr="00E34104">
        <w:rPr>
          <w:rStyle w:val="Hyperlink"/>
        </w:rPr>
        <w:t xml:space="preserve"> that discontinued since January 2015)</w:t>
      </w:r>
      <w:r w:rsidR="000D03F9" w:rsidRPr="00E34104">
        <w:t xml:space="preserve">. Henceforth, the decisions of the public entities cannot be implemented if they are not uploaded on the Clarity website, and unless each document is digitally singed and assigned an automatic </w:t>
      </w:r>
      <w:hyperlink r:id="rId46" w:history="1">
        <w:r w:rsidR="000D03F9" w:rsidRPr="00E34104">
          <w:rPr>
            <w:rStyle w:val="Hyperlink"/>
          </w:rPr>
          <w:t>transaction unique number</w:t>
        </w:r>
      </w:hyperlink>
      <w:r w:rsidR="000D03F9" w:rsidRPr="00E34104">
        <w:t xml:space="preserve">. Clarity covers all public institutions, regulatory authorities and local government. For the first time in Greece, the Clarity programme introduces the obligation to publish all the decisions on the Internet, with the exception of decisions that contain sensitive personal data and/or information on national security. </w:t>
      </w:r>
    </w:p>
    <w:p w14:paraId="7F6AEB3C" w14:textId="77777777" w:rsidR="00576CF5" w:rsidRPr="00E34104" w:rsidRDefault="00576CF5" w:rsidP="00576CF5">
      <w:pPr>
        <w:pStyle w:val="Subtitle"/>
      </w:pPr>
      <w:r w:rsidRPr="00E34104">
        <w:t>Action plan for Open Government and Open Public Administration</w:t>
      </w:r>
    </w:p>
    <w:p w14:paraId="43CF4B2B" w14:textId="77777777" w:rsidR="00576CF5" w:rsidRPr="00E34104" w:rsidRDefault="00576CF5" w:rsidP="00576CF5">
      <w:r w:rsidRPr="00E34104">
        <w:t xml:space="preserve">The commitments undertaken in the </w:t>
      </w:r>
      <w:hyperlink r:id="rId47" w:history="1">
        <w:r w:rsidRPr="00E34104">
          <w:rPr>
            <w:rStyle w:val="Hyperlink"/>
          </w:rPr>
          <w:t>Action Plan</w:t>
        </w:r>
      </w:hyperlink>
      <w:r w:rsidRPr="00E34104">
        <w:t xml:space="preserve"> are structured in three main directions:</w:t>
      </w:r>
    </w:p>
    <w:p w14:paraId="02837988" w14:textId="77777777" w:rsidR="00576CF5" w:rsidRPr="00E34104" w:rsidRDefault="00576CF5" w:rsidP="00F613A5">
      <w:pPr>
        <w:numPr>
          <w:ilvl w:val="0"/>
          <w:numId w:val="33"/>
        </w:numPr>
      </w:pPr>
      <w:r w:rsidRPr="00E34104">
        <w:t>Encouraging public participation;</w:t>
      </w:r>
    </w:p>
    <w:p w14:paraId="08D9FFC5" w14:textId="77777777" w:rsidR="00576CF5" w:rsidRPr="00E34104" w:rsidRDefault="00576CF5" w:rsidP="00F613A5">
      <w:pPr>
        <w:numPr>
          <w:ilvl w:val="0"/>
          <w:numId w:val="33"/>
        </w:numPr>
      </w:pPr>
      <w:r w:rsidRPr="00E34104">
        <w:t>Open public data;</w:t>
      </w:r>
    </w:p>
    <w:p w14:paraId="678F4C31" w14:textId="648A334E" w:rsidR="00576CF5" w:rsidRPr="00E34104" w:rsidRDefault="00576CF5" w:rsidP="00F613A5">
      <w:pPr>
        <w:numPr>
          <w:ilvl w:val="0"/>
          <w:numId w:val="33"/>
        </w:numPr>
      </w:pPr>
      <w:r w:rsidRPr="00E34104">
        <w:t xml:space="preserve">Integrity and accountability. </w:t>
      </w:r>
    </w:p>
    <w:p w14:paraId="20D82E07" w14:textId="77777777" w:rsidR="003730DF" w:rsidRPr="00E34104" w:rsidRDefault="003730DF" w:rsidP="00FE4D60">
      <w:pPr>
        <w:pStyle w:val="Heading3"/>
      </w:pPr>
      <w:bookmarkStart w:id="14" w:name="_Toc1474954"/>
      <w:r w:rsidRPr="00E34104">
        <w:t>eID and Trust Services</w:t>
      </w:r>
      <w:bookmarkEnd w:id="14"/>
    </w:p>
    <w:p w14:paraId="5786B245" w14:textId="77777777" w:rsidR="005C5A0D" w:rsidRPr="00E34104" w:rsidRDefault="005C5A0D" w:rsidP="005C5A0D">
      <w:r w:rsidRPr="00E34104">
        <w:t>No political communication was adopted in this field to date.</w:t>
      </w:r>
    </w:p>
    <w:p w14:paraId="348572B5" w14:textId="77777777" w:rsidR="003730DF" w:rsidRPr="00E34104" w:rsidRDefault="003730DF" w:rsidP="00FE4D60">
      <w:pPr>
        <w:pStyle w:val="Heading3"/>
      </w:pPr>
      <w:bookmarkStart w:id="15" w:name="_Toc1474955"/>
      <w:r w:rsidRPr="00E34104">
        <w:t>Security aspects related to digital government</w:t>
      </w:r>
      <w:bookmarkEnd w:id="15"/>
    </w:p>
    <w:p w14:paraId="43BCAD15" w14:textId="77777777" w:rsidR="005C5A0D" w:rsidRPr="00E34104" w:rsidRDefault="005C5A0D" w:rsidP="005C5A0D">
      <w:r w:rsidRPr="00E34104">
        <w:t>No political communication was adopted in this field to date.</w:t>
      </w:r>
    </w:p>
    <w:p w14:paraId="34AFB100" w14:textId="2F1C043A" w:rsidR="003730DF" w:rsidRPr="00E34104" w:rsidRDefault="003730DF" w:rsidP="00F613A5">
      <w:pPr>
        <w:pStyle w:val="Heading3"/>
        <w:keepLines/>
      </w:pPr>
      <w:bookmarkStart w:id="16" w:name="_Toc1474956"/>
      <w:r w:rsidRPr="00E34104">
        <w:lastRenderedPageBreak/>
        <w:t>Interconnection of base registries</w:t>
      </w:r>
      <w:bookmarkEnd w:id="16"/>
    </w:p>
    <w:p w14:paraId="60DAE5E2" w14:textId="342FD696" w:rsidR="00263AF0" w:rsidRPr="00E34104" w:rsidRDefault="00263AF0" w:rsidP="00F613A5">
      <w:pPr>
        <w:pStyle w:val="Subtitle"/>
        <w:keepNext/>
        <w:keepLines/>
      </w:pPr>
      <w:r w:rsidRPr="00E34104">
        <w:t>National Action Plan – interconnecting of base registries</w:t>
      </w:r>
    </w:p>
    <w:p w14:paraId="5265AAA7" w14:textId="5050EB98" w:rsidR="005017F1" w:rsidRPr="00E34104" w:rsidRDefault="005017F1" w:rsidP="00F613A5">
      <w:pPr>
        <w:pStyle w:val="BodyText"/>
        <w:keepNext/>
        <w:keepLines/>
      </w:pPr>
      <w:r w:rsidRPr="00E34104">
        <w:t xml:space="preserve">Within the National Action Plan, section 3.1.7 refers the Interconnecting of base registries for the improvement of the public sector productivity, e-Government services to citizens and the possibility of having joint databases. In this regard, priority is given to the interconnection of the following National Registries: </w:t>
      </w:r>
    </w:p>
    <w:p w14:paraId="2150977F" w14:textId="10B4A73D" w:rsidR="005017F1" w:rsidRPr="00E34104" w:rsidRDefault="00B00E3E" w:rsidP="00F613A5">
      <w:pPr>
        <w:pStyle w:val="BodyText"/>
        <w:numPr>
          <w:ilvl w:val="0"/>
          <w:numId w:val="37"/>
        </w:numPr>
        <w:spacing w:after="0"/>
      </w:pPr>
      <w:r w:rsidRPr="00E34104">
        <w:t>National Registry of the Insured,</w:t>
      </w:r>
      <w:r w:rsidR="005017F1" w:rsidRPr="00E34104">
        <w:t xml:space="preserve"> Employed and Pensioners (Social Security Number)</w:t>
      </w:r>
    </w:p>
    <w:p w14:paraId="2BD099E9" w14:textId="0E8C1562" w:rsidR="005017F1" w:rsidRPr="00E34104" w:rsidRDefault="005017F1" w:rsidP="00F613A5">
      <w:pPr>
        <w:pStyle w:val="BodyText"/>
        <w:numPr>
          <w:ilvl w:val="0"/>
          <w:numId w:val="37"/>
        </w:numPr>
        <w:spacing w:after="0"/>
      </w:pPr>
      <w:r w:rsidRPr="00E34104">
        <w:t>Police Registry (Identity Card Number)</w:t>
      </w:r>
    </w:p>
    <w:p w14:paraId="7CAD5103" w14:textId="06748D7A" w:rsidR="005017F1" w:rsidRPr="00E34104" w:rsidRDefault="005017F1" w:rsidP="00F613A5">
      <w:pPr>
        <w:pStyle w:val="BodyText"/>
        <w:numPr>
          <w:ilvl w:val="0"/>
          <w:numId w:val="37"/>
        </w:numPr>
        <w:spacing w:after="0"/>
      </w:pPr>
      <w:r w:rsidRPr="00E34104">
        <w:t>Tax Registry (Tax Identification Number) and</w:t>
      </w:r>
    </w:p>
    <w:p w14:paraId="2009EA56" w14:textId="5FBD429B" w:rsidR="005017F1" w:rsidRPr="00E34104" w:rsidRDefault="005017F1" w:rsidP="00F613A5">
      <w:pPr>
        <w:pStyle w:val="BodyText"/>
        <w:numPr>
          <w:ilvl w:val="0"/>
          <w:numId w:val="37"/>
        </w:numPr>
        <w:spacing w:after="0"/>
      </w:pPr>
      <w:r w:rsidRPr="00E34104">
        <w:t>Population Registry.</w:t>
      </w:r>
    </w:p>
    <w:p w14:paraId="376F9DAA" w14:textId="77777777" w:rsidR="005017F1" w:rsidRPr="00E34104" w:rsidRDefault="005017F1" w:rsidP="00F613A5">
      <w:pPr>
        <w:pStyle w:val="BodyText"/>
        <w:spacing w:after="0"/>
      </w:pPr>
      <w:r w:rsidRPr="00E34104">
        <w:t>The specific sub-actions are as follow:</w:t>
      </w:r>
    </w:p>
    <w:p w14:paraId="500053FB" w14:textId="627950B4" w:rsidR="005017F1" w:rsidRPr="00E34104" w:rsidRDefault="005017F1" w:rsidP="00F613A5">
      <w:pPr>
        <w:pStyle w:val="BodyText"/>
        <w:numPr>
          <w:ilvl w:val="0"/>
          <w:numId w:val="38"/>
        </w:numPr>
        <w:spacing w:after="0"/>
      </w:pPr>
      <w:r w:rsidRPr="00E34104">
        <w:t>Develop functional interfaces of four national registries;</w:t>
      </w:r>
    </w:p>
    <w:p w14:paraId="37A29A21" w14:textId="0A38890F" w:rsidR="005017F1" w:rsidRPr="00E34104" w:rsidRDefault="005017F1" w:rsidP="00F613A5">
      <w:pPr>
        <w:pStyle w:val="BodyText"/>
        <w:numPr>
          <w:ilvl w:val="0"/>
          <w:numId w:val="38"/>
        </w:numPr>
        <w:spacing w:after="0"/>
      </w:pPr>
      <w:r w:rsidRPr="00E34104">
        <w:t>Develop functional interfaces of 250 registries;</w:t>
      </w:r>
    </w:p>
    <w:p w14:paraId="73FFA493" w14:textId="0021D554" w:rsidR="005017F1" w:rsidRPr="00E34104" w:rsidRDefault="005017F1" w:rsidP="00F613A5">
      <w:pPr>
        <w:pStyle w:val="BodyText"/>
        <w:numPr>
          <w:ilvl w:val="0"/>
          <w:numId w:val="38"/>
        </w:numPr>
        <w:spacing w:after="0"/>
      </w:pPr>
      <w:r w:rsidRPr="00E34104">
        <w:t>Undertake a study to determine the interconnection model of about 250 registries;</w:t>
      </w:r>
    </w:p>
    <w:p w14:paraId="31598B46" w14:textId="356E41E0" w:rsidR="005017F1" w:rsidRPr="00E34104" w:rsidRDefault="005017F1" w:rsidP="00F613A5">
      <w:pPr>
        <w:pStyle w:val="BodyText"/>
        <w:numPr>
          <w:ilvl w:val="0"/>
          <w:numId w:val="38"/>
        </w:numPr>
        <w:spacing w:after="0"/>
      </w:pPr>
      <w:r w:rsidRPr="00E34104">
        <w:t>Regulate the interconnection of 250 registries;</w:t>
      </w:r>
    </w:p>
    <w:p w14:paraId="5340B73F" w14:textId="7BCADDD9" w:rsidR="005017F1" w:rsidRPr="00E34104" w:rsidRDefault="005017F1" w:rsidP="00F613A5">
      <w:pPr>
        <w:pStyle w:val="BodyText"/>
        <w:numPr>
          <w:ilvl w:val="0"/>
          <w:numId w:val="38"/>
        </w:numPr>
        <w:spacing w:after="0"/>
      </w:pPr>
      <w:r w:rsidRPr="00E34104">
        <w:t>Interconnect the Commercial Registries.</w:t>
      </w:r>
    </w:p>
    <w:p w14:paraId="2A4803A6" w14:textId="74C2DC47" w:rsidR="00263AF0" w:rsidRPr="00E34104" w:rsidRDefault="005017F1" w:rsidP="007732F3">
      <w:pPr>
        <w:pStyle w:val="BodyText"/>
      </w:pPr>
      <w:r w:rsidRPr="00E34104">
        <w:t>The interconnection of the aforementioned base registries will lead to a series of improvements, such as acceleration of the issuance of ID cards and passports through the data pumping from the National Citizens Registry.</w:t>
      </w:r>
    </w:p>
    <w:p w14:paraId="0087E71D" w14:textId="7D8094B1" w:rsidR="008240C0" w:rsidRPr="00E34104" w:rsidRDefault="00915B44" w:rsidP="008240C0">
      <w:pPr>
        <w:pStyle w:val="Subtitle"/>
      </w:pPr>
      <w:r w:rsidRPr="00E34104">
        <w:t>General Commercial Registry &amp; One Stop Services for Business</w:t>
      </w:r>
    </w:p>
    <w:p w14:paraId="5326135B" w14:textId="2FBA5218" w:rsidR="008F3F38" w:rsidRPr="00E34104" w:rsidRDefault="008240C0" w:rsidP="00F57208">
      <w:r w:rsidRPr="00E34104">
        <w:t xml:space="preserve">The </w:t>
      </w:r>
      <w:hyperlink r:id="rId48" w:history="1">
        <w:r w:rsidRPr="00E34104">
          <w:rPr>
            <w:rStyle w:val="Hyperlink"/>
          </w:rPr>
          <w:t>new digital General Commercial Registry &amp; One Stop Services for Business</w:t>
        </w:r>
      </w:hyperlink>
      <w:r w:rsidRPr="00E34104">
        <w:t xml:space="preserve"> is a flagship project to facilitate e</w:t>
      </w:r>
      <w:r w:rsidR="00987260" w:rsidRPr="00E34104">
        <w:t>B</w:t>
      </w:r>
      <w:r w:rsidRPr="00E34104">
        <w:t xml:space="preserve">usiness in Greece. The main objective of the project is the upgrading of </w:t>
      </w:r>
      <w:r w:rsidR="00A33B37" w:rsidRPr="00E34104">
        <w:t xml:space="preserve">the </w:t>
      </w:r>
      <w:r w:rsidRPr="00E34104">
        <w:t xml:space="preserve">General Commercial Register, so that it is a modern and complete register for the benefit of business and administration. The project also foresees the development of interoperability with other public registers (e.g. Independent Public Revenue Authority and Single Social Security Institution, Police Register), aiming at reducing the bureaucracy for businesses, while serving the need for </w:t>
      </w:r>
      <w:r w:rsidR="00A33B37" w:rsidRPr="00E34104">
        <w:t xml:space="preserve">an </w:t>
      </w:r>
      <w:r w:rsidRPr="00E34104">
        <w:t>outward-looking</w:t>
      </w:r>
      <w:r w:rsidR="001D3824" w:rsidRPr="00E34104">
        <w:t xml:space="preserve"> </w:t>
      </w:r>
      <w:r w:rsidRPr="00E34104">
        <w:t>general commercial register with the support of more languages than Greek and the design of new certificates.</w:t>
      </w:r>
    </w:p>
    <w:p w14:paraId="76C17966" w14:textId="77777777" w:rsidR="003730DF" w:rsidRPr="00E34104" w:rsidRDefault="003730DF" w:rsidP="00FE4D60">
      <w:pPr>
        <w:pStyle w:val="Heading3"/>
      </w:pPr>
      <w:bookmarkStart w:id="17" w:name="_Toc1474957"/>
      <w:r w:rsidRPr="00E34104">
        <w:t>eProcurement</w:t>
      </w:r>
      <w:bookmarkEnd w:id="17"/>
    </w:p>
    <w:p w14:paraId="40233449" w14:textId="77777777" w:rsidR="005C5A0D" w:rsidRPr="00E34104" w:rsidRDefault="005C5A0D" w:rsidP="005C5A0D">
      <w:r w:rsidRPr="00E34104">
        <w:t>No political communication was adopted in this field to date.</w:t>
      </w:r>
    </w:p>
    <w:p w14:paraId="01F78129" w14:textId="39CCF45B" w:rsidR="003730DF" w:rsidRPr="00E34104" w:rsidRDefault="003730DF" w:rsidP="00FE4D60">
      <w:pPr>
        <w:pStyle w:val="Heading2"/>
      </w:pPr>
      <w:bookmarkStart w:id="18" w:name="_Toc1474958"/>
      <w:r w:rsidRPr="00E34104">
        <w:t>Domain-specific political communications</w:t>
      </w:r>
      <w:bookmarkEnd w:id="18"/>
    </w:p>
    <w:p w14:paraId="358D260B" w14:textId="6DBA1D65" w:rsidR="00EB5EED" w:rsidRPr="00E34104" w:rsidRDefault="00EB5EED" w:rsidP="00EB5EED">
      <w:pPr>
        <w:pStyle w:val="Subtitle"/>
      </w:pPr>
      <w:r w:rsidRPr="00E34104">
        <w:t>Enhancing Digital Skills &amp; Jobs in Greece - National Action Plan</w:t>
      </w:r>
    </w:p>
    <w:p w14:paraId="06C70C25" w14:textId="2E0F0515" w:rsidR="007F55E2" w:rsidRPr="00E34104" w:rsidRDefault="00EB5EED" w:rsidP="007732F3">
      <w:r w:rsidRPr="00E34104">
        <w:t xml:space="preserve">The </w:t>
      </w:r>
      <w:hyperlink r:id="rId49" w:history="1">
        <w:r w:rsidRPr="00E34104">
          <w:rPr>
            <w:rStyle w:val="Hyperlink"/>
          </w:rPr>
          <w:t>National Action Plan</w:t>
        </w:r>
      </w:hyperlink>
      <w:r w:rsidRPr="00E34104">
        <w:t xml:space="preserve"> 2017-2020 derives from the contribution of the members of the National Coalition to the European Commission. The National Action Plan depicts digital penetration in Greece and the actions that will be undertaken by the members of National Coalition. Under the framework of the government’s national strategy for growth and overcoming the financial crisis, a new approach to commissioning the development of digital skills has been set for the Action Plan based on the digital governance priority and the need for a high digitalisation level of Greece’s economy and society.</w:t>
      </w:r>
    </w:p>
    <w:p w14:paraId="3C4E2C2E" w14:textId="77777777" w:rsidR="003730DF" w:rsidRPr="00E34104" w:rsidRDefault="003730DF" w:rsidP="00F613A5">
      <w:pPr>
        <w:pStyle w:val="Heading2"/>
        <w:keepLines/>
      </w:pPr>
      <w:bookmarkStart w:id="19" w:name="_Toc1474959"/>
      <w:r w:rsidRPr="00E34104">
        <w:lastRenderedPageBreak/>
        <w:t>Interoperability</w:t>
      </w:r>
      <w:bookmarkEnd w:id="19"/>
    </w:p>
    <w:p w14:paraId="294540A2" w14:textId="581D0801" w:rsidR="00430149" w:rsidRPr="00E34104" w:rsidRDefault="00430149" w:rsidP="00F613A5">
      <w:pPr>
        <w:pStyle w:val="Subtitle"/>
        <w:keepNext/>
        <w:keepLines/>
      </w:pPr>
      <w:r w:rsidRPr="00E34104">
        <w:t>eGovernment Interoperability Framework</w:t>
      </w:r>
    </w:p>
    <w:p w14:paraId="60CD51DA" w14:textId="5BDC43C5" w:rsidR="00430149" w:rsidRPr="00E34104" w:rsidRDefault="00A33B37" w:rsidP="00F613A5">
      <w:pPr>
        <w:keepNext/>
        <w:keepLines/>
      </w:pPr>
      <w:r w:rsidRPr="00E34104">
        <w:t>I</w:t>
      </w:r>
      <w:r w:rsidR="00430149" w:rsidRPr="00E34104">
        <w:t xml:space="preserve">mplementation of the Greek </w:t>
      </w:r>
      <w:hyperlink r:id="rId50" w:history="1">
        <w:r w:rsidR="00430149" w:rsidRPr="00E34104">
          <w:rPr>
            <w:rStyle w:val="Hyperlink"/>
          </w:rPr>
          <w:t>eGovernment Interoperability Framework</w:t>
        </w:r>
      </w:hyperlink>
      <w:r w:rsidR="00430149" w:rsidRPr="00E34104">
        <w:t xml:space="preserve"> (Greek e-GIF) institutionalised by the </w:t>
      </w:r>
      <w:hyperlink r:id="rId51" w:history="1">
        <w:r w:rsidR="00430149" w:rsidRPr="00E34104">
          <w:rPr>
            <w:rStyle w:val="Hyperlink"/>
          </w:rPr>
          <w:t>Greek State Law 3882/2010</w:t>
        </w:r>
      </w:hyperlink>
      <w:r w:rsidR="00430149" w:rsidRPr="00E34104">
        <w:t xml:space="preserve"> beg</w:t>
      </w:r>
      <w:r w:rsidRPr="00E34104">
        <w:t>a</w:t>
      </w:r>
      <w:r w:rsidR="00430149" w:rsidRPr="00E34104">
        <w:t xml:space="preserve">n on 28 October 2006. The project </w:t>
      </w:r>
      <w:r w:rsidRPr="00E34104">
        <w:t>was</w:t>
      </w:r>
      <w:r w:rsidR="00430149" w:rsidRPr="00E34104">
        <w:t xml:space="preserve"> carried out within the framework of the Operational Programme for the Information Society (OPIS)</w:t>
      </w:r>
      <w:r w:rsidRPr="00E34104">
        <w:t>. It defined</w:t>
      </w:r>
      <w:r w:rsidR="00430149" w:rsidRPr="00E34104">
        <w:t xml:space="preserve"> standards, specifications and rules for the development and deployment of web-based front and back office systems for the Greek Public Administration at national and local levels. </w:t>
      </w:r>
    </w:p>
    <w:p w14:paraId="69288658" w14:textId="77777777" w:rsidR="00F930E3" w:rsidRPr="00E34104" w:rsidRDefault="000958A6" w:rsidP="00F930E3">
      <w:pPr>
        <w:pStyle w:val="Subtitle"/>
        <w:rPr>
          <w:rStyle w:val="HyperlinkBold"/>
          <w:b w:val="0"/>
          <w:color w:val="00B0F0"/>
          <w:u w:val="none"/>
        </w:rPr>
      </w:pPr>
      <w:hyperlink r:id="rId52" w:history="1">
        <w:r w:rsidR="00F930E3" w:rsidRPr="00E34104">
          <w:rPr>
            <w:rStyle w:val="Hyperlink"/>
            <w:color w:val="00B0F0"/>
            <w:sz w:val="22"/>
          </w:rPr>
          <w:t>Digital Authentication Framework</w:t>
        </w:r>
      </w:hyperlink>
    </w:p>
    <w:p w14:paraId="38739CBA" w14:textId="1C2DF0F4" w:rsidR="00F930E3" w:rsidRPr="00E34104" w:rsidRDefault="00F930E3">
      <w:r w:rsidRPr="00E34104">
        <w:t xml:space="preserve">This </w:t>
      </w:r>
      <w:hyperlink r:id="rId53" w:history="1">
        <w:r w:rsidRPr="00E34104">
          <w:rPr>
            <w:rStyle w:val="Hyperlink"/>
          </w:rPr>
          <w:t>Framework</w:t>
        </w:r>
      </w:hyperlink>
      <w:r w:rsidRPr="00E34104">
        <w:t xml:space="preserve"> </w:t>
      </w:r>
      <w:r w:rsidR="00A33B37" w:rsidRPr="00E34104">
        <w:t>supports</w:t>
      </w:r>
      <w:r w:rsidRPr="00E34104">
        <w:t xml:space="preserve"> eGovernment at Central, Regional and Local level and contribute</w:t>
      </w:r>
      <w:r w:rsidR="00A33B37" w:rsidRPr="00E34104">
        <w:t xml:space="preserve">, ensuring </w:t>
      </w:r>
      <w:r w:rsidRPr="00E34104">
        <w:t>interoperability at the level of information systems, procedures and data. It sets the standards, the procedures and the technologies required for the registration, identification and authentication of the eGovernment services users, including citizens, businesses, public authorities and civil servants. It</w:t>
      </w:r>
      <w:r w:rsidR="00A33B37" w:rsidRPr="00E34104">
        <w:t xml:space="preserve"> creates</w:t>
      </w:r>
      <w:r w:rsidRPr="00E34104">
        <w:t xml:space="preserve"> an integrated and coherent set of policies, regarding Digital Certificates and Public Key Infrastructures.</w:t>
      </w:r>
    </w:p>
    <w:p w14:paraId="46505A65" w14:textId="77777777" w:rsidR="00F930E3" w:rsidRPr="00E34104" w:rsidRDefault="000958A6" w:rsidP="00F930E3">
      <w:pPr>
        <w:pStyle w:val="Subtitle"/>
        <w:rPr>
          <w:rStyle w:val="HyperlinkBold"/>
          <w:b w:val="0"/>
          <w:color w:val="00B0F0"/>
          <w:u w:val="none"/>
        </w:rPr>
      </w:pPr>
      <w:hyperlink r:id="rId54" w:history="1">
        <w:r w:rsidR="00F930E3" w:rsidRPr="00E34104">
          <w:rPr>
            <w:rStyle w:val="Hyperlink"/>
            <w:color w:val="00B0F0"/>
            <w:sz w:val="22"/>
          </w:rPr>
          <w:t>Certification Framework for Public Administration Sites and Portals</w:t>
        </w:r>
      </w:hyperlink>
    </w:p>
    <w:p w14:paraId="13A8B1D5" w14:textId="77777777" w:rsidR="00F930E3" w:rsidRPr="00E34104" w:rsidRDefault="00F930E3" w:rsidP="00F930E3">
      <w:r w:rsidRPr="00E34104">
        <w:t xml:space="preserve">This </w:t>
      </w:r>
      <w:hyperlink r:id="rId55" w:history="1">
        <w:r w:rsidRPr="00E34104">
          <w:rPr>
            <w:rStyle w:val="Hyperlink"/>
          </w:rPr>
          <w:t>Framework</w:t>
        </w:r>
      </w:hyperlink>
      <w:r w:rsidRPr="00E34104">
        <w:t xml:space="preserve"> specifies the directions and standards to be followed by the public agencies at central or local levels, when designing, developing and deploying eGovernment portals of the Public Administration and supporting eGovernment services.</w:t>
      </w:r>
    </w:p>
    <w:p w14:paraId="49BAE363" w14:textId="77777777" w:rsidR="00F930E3" w:rsidRPr="00E34104" w:rsidRDefault="00F930E3" w:rsidP="00F930E3">
      <w:pPr>
        <w:pStyle w:val="Subtitle"/>
        <w:rPr>
          <w:rStyle w:val="HyperlinkBold"/>
          <w:b w:val="0"/>
          <w:color w:val="00B0F0"/>
          <w:u w:val="none"/>
        </w:rPr>
      </w:pPr>
      <w:r w:rsidRPr="00E34104">
        <w:rPr>
          <w:rStyle w:val="Hyperlink"/>
          <w:color w:val="00B0F0"/>
          <w:sz w:val="22"/>
        </w:rPr>
        <w:t>Interoperability and Electronic Services Provisioning Framework</w:t>
      </w:r>
    </w:p>
    <w:p w14:paraId="42AC4CEA" w14:textId="77542F2D" w:rsidR="000A7546" w:rsidRPr="00E34104" w:rsidRDefault="00F930E3" w:rsidP="007732F3">
      <w:r w:rsidRPr="00E34104">
        <w:t xml:space="preserve">This </w:t>
      </w:r>
      <w:hyperlink r:id="rId56" w:history="1">
        <w:r w:rsidRPr="00E34104">
          <w:rPr>
            <w:rStyle w:val="Hyperlink"/>
          </w:rPr>
          <w:t>Framework</w:t>
        </w:r>
      </w:hyperlink>
      <w:r w:rsidRPr="00E34104">
        <w:t xml:space="preserve"> defines the basic principles and the general strategy to be followed by the public agencies, when developing eGovernment Information Systems. It also provides organisational and semantic interoperability guidelines, as well as the technical specifications and communication standards.</w:t>
      </w:r>
    </w:p>
    <w:p w14:paraId="670F795C" w14:textId="77777777" w:rsidR="003730DF" w:rsidRPr="00E34104" w:rsidRDefault="003730DF" w:rsidP="00FE4D60">
      <w:pPr>
        <w:pStyle w:val="Heading2"/>
      </w:pPr>
      <w:bookmarkStart w:id="20" w:name="_Toc1474960"/>
      <w:r w:rsidRPr="00E34104">
        <w:t>Emerging technologies</w:t>
      </w:r>
      <w:bookmarkEnd w:id="20"/>
    </w:p>
    <w:p w14:paraId="3A8CD604" w14:textId="77777777" w:rsidR="005C5A0D" w:rsidRPr="00E34104" w:rsidRDefault="005C5A0D" w:rsidP="005C5A0D">
      <w:r w:rsidRPr="00E34104">
        <w:t>No political communication was adopted in this field to date.</w:t>
      </w:r>
    </w:p>
    <w:p w14:paraId="06F82DF0" w14:textId="34ED69B3" w:rsidR="003730DF" w:rsidRPr="00E34104" w:rsidRDefault="00CC541D" w:rsidP="008F3F38">
      <w:pPr>
        <w:pStyle w:val="Heading1"/>
      </w:pPr>
      <w:r w:rsidRPr="00E34104">
        <w:br w:type="page"/>
      </w:r>
      <w:bookmarkStart w:id="21" w:name="_Toc12872448"/>
      <w:r w:rsidR="003730DF" w:rsidRPr="00E34104">
        <w:lastRenderedPageBreak/>
        <w:t>Digital Government Legislation</w:t>
      </w:r>
      <w:bookmarkEnd w:id="21"/>
    </w:p>
    <w:p w14:paraId="3FFC2A5A" w14:textId="5373F151" w:rsidR="00AB189C" w:rsidRPr="00E34104" w:rsidRDefault="00AB189C" w:rsidP="007732F3">
      <w:pPr>
        <w:pStyle w:val="Heading2"/>
      </w:pPr>
      <w:bookmarkStart w:id="22" w:name="_Toc1474962"/>
      <w:r w:rsidRPr="00E34104">
        <w:t xml:space="preserve">Specific legislation on digital government </w:t>
      </w:r>
    </w:p>
    <w:p w14:paraId="4185215F" w14:textId="77777777" w:rsidR="003730DF" w:rsidRPr="00E34104" w:rsidRDefault="00E629CF" w:rsidP="004746F9">
      <w:pPr>
        <w:pStyle w:val="Subtitle"/>
      </w:pPr>
      <w:r w:rsidRPr="00E34104">
        <w:t xml:space="preserve">Law </w:t>
      </w:r>
      <w:r w:rsidR="00C86B1D" w:rsidRPr="00E34104">
        <w:t xml:space="preserve">on </w:t>
      </w:r>
      <w:r w:rsidR="00E74053" w:rsidRPr="00E34104">
        <w:t>unified Mobility System in Public Administration and Local Government</w:t>
      </w:r>
      <w:bookmarkEnd w:id="22"/>
    </w:p>
    <w:p w14:paraId="20EC97AD" w14:textId="0FC2BF64" w:rsidR="004746F9" w:rsidRPr="00E34104" w:rsidRDefault="004746F9" w:rsidP="001E7242">
      <w:pPr>
        <w:rPr>
          <w:rFonts w:eastAsia="Verdana"/>
        </w:rPr>
      </w:pPr>
      <w:r w:rsidRPr="00E34104">
        <w:t>L</w:t>
      </w:r>
      <w:r w:rsidRPr="00E34104">
        <w:rPr>
          <w:rFonts w:eastAsia="Verdana"/>
        </w:rPr>
        <w:t xml:space="preserve">aw </w:t>
      </w:r>
      <w:hyperlink r:id="rId57" w:history="1">
        <w:r w:rsidRPr="00E34104">
          <w:rPr>
            <w:rStyle w:val="Hyperlink"/>
            <w:rFonts w:eastAsia="Verdana"/>
          </w:rPr>
          <w:t xml:space="preserve">4440/2016 </w:t>
        </w:r>
        <w:r w:rsidRPr="00E34104">
          <w:rPr>
            <w:rStyle w:val="Hyperlink"/>
          </w:rPr>
          <w:t xml:space="preserve">(Government Gazette </w:t>
        </w:r>
        <w:r w:rsidRPr="00E34104">
          <w:rPr>
            <w:rStyle w:val="Hyperlink"/>
            <w:rFonts w:eastAsia="Verdana"/>
          </w:rPr>
          <w:t xml:space="preserve">224/Α/2-12-2016) </w:t>
        </w:r>
      </w:hyperlink>
      <w:r w:rsidRPr="00E34104">
        <w:rPr>
          <w:rFonts w:eastAsia="Verdana"/>
        </w:rPr>
        <w:t xml:space="preserve">establishes permanent voluntary mobility of public sector personnel based on an electronic database and an evaluation procedure for submitted applications. </w:t>
      </w:r>
    </w:p>
    <w:p w14:paraId="3D352B3B" w14:textId="3E6488DB" w:rsidR="001E7242" w:rsidRPr="00E34104" w:rsidRDefault="000F64EC" w:rsidP="007732F3">
      <w:pPr>
        <w:pStyle w:val="Subtitle"/>
        <w:rPr>
          <w:rFonts w:eastAsia="Verdana"/>
        </w:rPr>
      </w:pPr>
      <w:r w:rsidRPr="00E34104">
        <w:rPr>
          <w:rFonts w:eastAsia="Verdana"/>
        </w:rPr>
        <w:t>Law on Pension Rules Ratification of the Draft Financial Assi</w:t>
      </w:r>
      <w:r w:rsidR="00F613A5">
        <w:rPr>
          <w:rFonts w:eastAsia="Verdana"/>
        </w:rPr>
        <w:t>s</w:t>
      </w:r>
      <w:r w:rsidRPr="00E34104">
        <w:rPr>
          <w:rFonts w:eastAsia="Verdana"/>
        </w:rPr>
        <w:t xml:space="preserve">tance Contract </w:t>
      </w:r>
    </w:p>
    <w:p w14:paraId="2B390198" w14:textId="298187E6" w:rsidR="005472F8" w:rsidRPr="00E34104" w:rsidRDefault="004746F9" w:rsidP="00F86F0B">
      <w:r w:rsidRPr="00E34104">
        <w:rPr>
          <w:rFonts w:eastAsia="Verdana"/>
        </w:rPr>
        <w:t xml:space="preserve">Law </w:t>
      </w:r>
      <w:hyperlink r:id="rId58" w:history="1">
        <w:r w:rsidRPr="00E34104">
          <w:rPr>
            <w:rStyle w:val="Hyperlink"/>
          </w:rPr>
          <w:t>4336/2015 (Government Gazette 94/Α/14-08-2015)</w:t>
        </w:r>
      </w:hyperlink>
      <w:r w:rsidRPr="00E34104">
        <w:t xml:space="preserve"> lays down the creation of a </w:t>
      </w:r>
      <w:r w:rsidRPr="00E34104">
        <w:rPr>
          <w:rFonts w:eastAsia="Verdana"/>
        </w:rPr>
        <w:t xml:space="preserve">portal </w:t>
      </w:r>
      <w:r w:rsidR="0014344B" w:rsidRPr="00E34104">
        <w:rPr>
          <w:rFonts w:eastAsia="Verdana"/>
        </w:rPr>
        <w:t>which</w:t>
      </w:r>
      <w:r w:rsidRPr="00E34104">
        <w:rPr>
          <w:rFonts w:eastAsia="Verdana"/>
        </w:rPr>
        <w:t xml:space="preserve"> provide</w:t>
      </w:r>
      <w:r w:rsidR="0014344B" w:rsidRPr="00E34104">
        <w:rPr>
          <w:rFonts w:eastAsia="Verdana"/>
        </w:rPr>
        <w:t>s</w:t>
      </w:r>
      <w:r w:rsidRPr="00E34104">
        <w:rPr>
          <w:rFonts w:eastAsia="Verdana"/>
        </w:rPr>
        <w:t xml:space="preserve"> easy access</w:t>
      </w:r>
      <w:r w:rsidRPr="00E34104">
        <w:t xml:space="preserve"> </w:t>
      </w:r>
      <w:r w:rsidRPr="00E34104">
        <w:rPr>
          <w:rFonts w:eastAsia="Verdana"/>
        </w:rPr>
        <w:t>to legislation for citizens, both in its published form and its codified version.</w:t>
      </w:r>
      <w:r w:rsidRPr="00E34104">
        <w:t xml:space="preserve">  </w:t>
      </w:r>
    </w:p>
    <w:p w14:paraId="3F5F6ACF" w14:textId="6E9A81E2" w:rsidR="00F86F0B" w:rsidRPr="00E34104" w:rsidRDefault="005472F8" w:rsidP="007732F3">
      <w:pPr>
        <w:pStyle w:val="Subtitle"/>
        <w:rPr>
          <w:rFonts w:eastAsia="Verdana"/>
        </w:rPr>
      </w:pPr>
      <w:r w:rsidRPr="00E34104">
        <w:rPr>
          <w:rFonts w:eastAsia="Verdana"/>
        </w:rPr>
        <w:t>Law on Democratisation of the Administration</w:t>
      </w:r>
    </w:p>
    <w:p w14:paraId="62D9C86B" w14:textId="1E6059AF" w:rsidR="004746F9" w:rsidRPr="00E34104" w:rsidRDefault="004746F9" w:rsidP="00E629CF">
      <w:pPr>
        <w:rPr>
          <w:rFonts w:eastAsia="Verdana"/>
        </w:rPr>
      </w:pPr>
      <w:r w:rsidRPr="00E34104">
        <w:rPr>
          <w:rFonts w:eastAsia="Verdana"/>
          <w:szCs w:val="20"/>
          <w:lang w:eastAsia="el-GR"/>
        </w:rPr>
        <w:t xml:space="preserve">Law </w:t>
      </w:r>
      <w:hyperlink r:id="rId59" w:history="1">
        <w:r w:rsidRPr="00E34104">
          <w:rPr>
            <w:rStyle w:val="Hyperlink"/>
            <w:rFonts w:eastAsia="Verdana" w:cs="Arial"/>
            <w:szCs w:val="20"/>
            <w:lang w:eastAsia="el-GR"/>
          </w:rPr>
          <w:t>4325/2015 (Government Gazette 47/A/11-05-2015)</w:t>
        </w:r>
        <w:r w:rsidRPr="00E34104">
          <w:rPr>
            <w:rStyle w:val="Hyperlink"/>
            <w:rFonts w:eastAsia="Verdana"/>
            <w:szCs w:val="20"/>
          </w:rPr>
          <w:t>:</w:t>
        </w:r>
      </w:hyperlink>
      <w:r w:rsidRPr="00E34104">
        <w:rPr>
          <w:rFonts w:eastAsia="Verdana"/>
          <w:szCs w:val="20"/>
        </w:rPr>
        <w:t xml:space="preserve"> </w:t>
      </w:r>
      <w:r w:rsidRPr="00E34104">
        <w:rPr>
          <w:rFonts w:eastAsia="Verdana"/>
        </w:rPr>
        <w:t xml:space="preserve">extends the </w:t>
      </w:r>
      <w:hyperlink r:id="rId60" w:history="1">
        <w:r w:rsidRPr="00E34104">
          <w:rPr>
            <w:rStyle w:val="Hyperlink"/>
            <w:rFonts w:eastAsia="Verdana"/>
          </w:rPr>
          <w:t xml:space="preserve">law </w:t>
        </w:r>
        <w:r w:rsidRPr="00E34104">
          <w:rPr>
            <w:rStyle w:val="Hyperlink"/>
          </w:rPr>
          <w:t>3979/2011</w:t>
        </w:r>
      </w:hyperlink>
      <w:r w:rsidRPr="00E34104">
        <w:rPr>
          <w:rFonts w:eastAsia="Verdana"/>
        </w:rPr>
        <w:t xml:space="preserve"> regarding “Electronic Identification” (Article 10) and “Electronic Exchange of Public Documents – Security of Information Systems of the Public Sector” (Article 13) while it amends the law 2690/1999 on the “Ex officio internal search of (electronic) certificates” (Article 12).</w:t>
      </w:r>
    </w:p>
    <w:p w14:paraId="300711C4" w14:textId="1B9E9581" w:rsidR="004746F9" w:rsidRPr="00E34104" w:rsidRDefault="004746F9" w:rsidP="004746F9">
      <w:pPr>
        <w:pStyle w:val="Subtitle"/>
      </w:pPr>
      <w:r w:rsidRPr="00E34104">
        <w:t>eGovernment Act (2011)</w:t>
      </w:r>
    </w:p>
    <w:p w14:paraId="1A414D65" w14:textId="70321190" w:rsidR="004746F9" w:rsidRPr="00E34104" w:rsidRDefault="004746F9" w:rsidP="004746F9">
      <w:pPr>
        <w:spacing w:line="237" w:lineRule="auto"/>
        <w:rPr>
          <w:rFonts w:eastAsia="Verdana" w:cs="Arial"/>
          <w:szCs w:val="20"/>
          <w:lang w:eastAsia="el-GR"/>
        </w:rPr>
      </w:pPr>
      <w:r w:rsidRPr="00E34104">
        <w:rPr>
          <w:rFonts w:eastAsia="Verdana" w:cs="Arial"/>
          <w:szCs w:val="20"/>
          <w:lang w:eastAsia="el-GR"/>
        </w:rPr>
        <w:t xml:space="preserve">Law </w:t>
      </w:r>
      <w:hyperlink r:id="rId61" w:history="1">
        <w:r w:rsidRPr="00E34104">
          <w:rPr>
            <w:rStyle w:val="Hyperlink"/>
            <w:rFonts w:eastAsia="Verdana" w:cs="Arial"/>
            <w:szCs w:val="20"/>
            <w:lang w:eastAsia="el-GR"/>
          </w:rPr>
          <w:t>3979/2011 (Government Gazette 138/A/16-6-2011)</w:t>
        </w:r>
      </w:hyperlink>
      <w:r w:rsidRPr="00E34104">
        <w:rPr>
          <w:szCs w:val="20"/>
        </w:rPr>
        <w:t xml:space="preserve"> </w:t>
      </w:r>
      <w:r w:rsidRPr="00E34104">
        <w:rPr>
          <w:rFonts w:eastAsia="Verdana" w:cs="Arial"/>
          <w:szCs w:val="20"/>
          <w:lang w:eastAsia="el-GR"/>
        </w:rPr>
        <w:t>creates a general framework for eGovernment in public administration by: defining concepts; setting forth the basic principles; specifying the obligations of public sector bodies for the use and exploitation of new technologies; giving rights to citizens in relation to the processing of personal data and ICT use; regulating issues regarding the storage and transmission of electronic copies, files and protocols and; examining issues related to the authentication of user services. The Act lays particular emphasis on:</w:t>
      </w:r>
    </w:p>
    <w:p w14:paraId="5C3AB47B" w14:textId="77777777" w:rsidR="004746F9" w:rsidRPr="00E34104" w:rsidRDefault="004746F9" w:rsidP="00B419E3">
      <w:pPr>
        <w:numPr>
          <w:ilvl w:val="0"/>
          <w:numId w:val="33"/>
        </w:numPr>
      </w:pPr>
      <w:r w:rsidRPr="00E34104">
        <w:t>Electronic communication and data exchange between natural/legal entities and the public sector;</w:t>
      </w:r>
    </w:p>
    <w:p w14:paraId="532ABF1B" w14:textId="77777777" w:rsidR="004746F9" w:rsidRPr="00E34104" w:rsidRDefault="004746F9" w:rsidP="00B419E3">
      <w:pPr>
        <w:numPr>
          <w:ilvl w:val="0"/>
          <w:numId w:val="33"/>
        </w:numPr>
      </w:pPr>
      <w:r w:rsidRPr="00E34104">
        <w:t>Electronic submission of applications, statements and documents;</w:t>
      </w:r>
    </w:p>
    <w:p w14:paraId="29F24248" w14:textId="77777777" w:rsidR="004746F9" w:rsidRPr="00E34104" w:rsidRDefault="004746F9" w:rsidP="00B419E3">
      <w:pPr>
        <w:numPr>
          <w:ilvl w:val="0"/>
          <w:numId w:val="33"/>
        </w:numPr>
      </w:pPr>
      <w:r w:rsidRPr="00E34104">
        <w:t>Dissemination of public sector information as well as disclosure of documents to citizens and businesses by electronic means;</w:t>
      </w:r>
    </w:p>
    <w:p w14:paraId="4DE584F8" w14:textId="77777777" w:rsidR="004746F9" w:rsidRPr="00E34104" w:rsidRDefault="004746F9" w:rsidP="00B419E3">
      <w:pPr>
        <w:numPr>
          <w:ilvl w:val="0"/>
          <w:numId w:val="33"/>
        </w:numPr>
      </w:pPr>
      <w:r w:rsidRPr="00E34104">
        <w:t>Subscription of citizens to eGovernment services;</w:t>
      </w:r>
    </w:p>
    <w:p w14:paraId="792AFC80" w14:textId="77777777" w:rsidR="004746F9" w:rsidRPr="00E34104" w:rsidRDefault="004746F9" w:rsidP="00B419E3">
      <w:pPr>
        <w:numPr>
          <w:ilvl w:val="0"/>
          <w:numId w:val="33"/>
        </w:numPr>
      </w:pPr>
      <w:r w:rsidRPr="00E34104">
        <w:t>Authentication issues;</w:t>
      </w:r>
    </w:p>
    <w:p w14:paraId="0125B59D" w14:textId="77777777" w:rsidR="004746F9" w:rsidRPr="00E34104" w:rsidRDefault="004746F9" w:rsidP="00B419E3">
      <w:pPr>
        <w:numPr>
          <w:ilvl w:val="0"/>
          <w:numId w:val="33"/>
        </w:numPr>
      </w:pPr>
      <w:r w:rsidRPr="00E34104">
        <w:t>Issuance, keeping, storage and types of digital certificates;</w:t>
      </w:r>
    </w:p>
    <w:p w14:paraId="1EB4E5EF" w14:textId="77777777" w:rsidR="004746F9" w:rsidRPr="00E34104" w:rsidRDefault="004746F9" w:rsidP="00B419E3">
      <w:pPr>
        <w:numPr>
          <w:ilvl w:val="0"/>
          <w:numId w:val="33"/>
        </w:numPr>
      </w:pPr>
      <w:r w:rsidRPr="00E34104">
        <w:t>Electronic payments;</w:t>
      </w:r>
    </w:p>
    <w:p w14:paraId="065A1CD2" w14:textId="65C68D7A" w:rsidR="000A7546" w:rsidRPr="00E34104" w:rsidRDefault="004746F9" w:rsidP="00B419E3">
      <w:pPr>
        <w:numPr>
          <w:ilvl w:val="0"/>
          <w:numId w:val="45"/>
        </w:numPr>
      </w:pPr>
      <w:r w:rsidRPr="00E34104">
        <w:t>Issues</w:t>
      </w:r>
      <w:r w:rsidRPr="00E34104">
        <w:rPr>
          <w:rFonts w:eastAsia="Verdana"/>
          <w:lang w:eastAsia="el-GR"/>
        </w:rPr>
        <w:t xml:space="preserve"> regarding personal data protection and privacy.</w:t>
      </w:r>
    </w:p>
    <w:p w14:paraId="6D96E7CF" w14:textId="3C42477A" w:rsidR="008F3F38" w:rsidRPr="00E34104" w:rsidRDefault="003730DF" w:rsidP="00703FA3">
      <w:pPr>
        <w:pStyle w:val="Heading2"/>
      </w:pPr>
      <w:bookmarkStart w:id="23" w:name="_Toc1474963"/>
      <w:r w:rsidRPr="00E34104">
        <w:t>Key enablers</w:t>
      </w:r>
      <w:bookmarkEnd w:id="23"/>
    </w:p>
    <w:p w14:paraId="5147D161" w14:textId="4749A64A" w:rsidR="003730DF" w:rsidRPr="00E34104" w:rsidRDefault="003730DF" w:rsidP="00FE4D60">
      <w:pPr>
        <w:pStyle w:val="Heading3"/>
      </w:pPr>
      <w:bookmarkStart w:id="24" w:name="_Toc1474964"/>
      <w:r w:rsidRPr="00E34104">
        <w:t>Access to public information</w:t>
      </w:r>
      <w:bookmarkEnd w:id="24"/>
    </w:p>
    <w:p w14:paraId="6F7D4623" w14:textId="20D4E9C9" w:rsidR="00234C8C" w:rsidRPr="00E34104" w:rsidRDefault="00234C8C" w:rsidP="007732F3">
      <w:pPr>
        <w:pStyle w:val="Subtitle"/>
      </w:pPr>
      <w:r w:rsidRPr="00E34104">
        <w:t>Web Content Accessibility Guidelines</w:t>
      </w:r>
      <w:r w:rsidR="00447882" w:rsidRPr="00E34104">
        <w:t xml:space="preserve"> Law</w:t>
      </w:r>
    </w:p>
    <w:p w14:paraId="64BF4D5F" w14:textId="6A7DB685" w:rsidR="00234C8C" w:rsidRPr="00E34104" w:rsidRDefault="00447882" w:rsidP="007732F3">
      <w:pPr>
        <w:pStyle w:val="BodyText"/>
      </w:pPr>
      <w:r w:rsidRPr="00E34104">
        <w:t xml:space="preserve">The recent </w:t>
      </w:r>
      <w:hyperlink r:id="rId62" w:history="1">
        <w:r w:rsidRPr="00E34104">
          <w:rPr>
            <w:rStyle w:val="Hyperlink"/>
          </w:rPr>
          <w:t>law N.4591 /2019</w:t>
        </w:r>
      </w:hyperlink>
      <w:r w:rsidRPr="00E34104">
        <w:t xml:space="preserve"> incorporates in the Greek legal order Directive 2016/2102 in order to ensure the right of active and equal access of all users to the websites and applications for mobile devices of the public sector organisations</w:t>
      </w:r>
      <w:r w:rsidR="001166AC" w:rsidRPr="00E34104">
        <w:t>.</w:t>
      </w:r>
    </w:p>
    <w:p w14:paraId="27634DA5" w14:textId="357032FE" w:rsidR="000C2637" w:rsidRPr="00E34104" w:rsidRDefault="000958A6" w:rsidP="00B419E3">
      <w:pPr>
        <w:pStyle w:val="Subtitle"/>
        <w:keepNext/>
        <w:keepLines/>
      </w:pPr>
      <w:hyperlink r:id="rId63" w:history="1">
        <w:r w:rsidR="000C2637" w:rsidRPr="00E34104">
          <w:t>Law on the Ratification of the Administrative Procedure Code and other provisions</w:t>
        </w:r>
      </w:hyperlink>
      <w:r w:rsidR="000C2637" w:rsidRPr="00E34104">
        <w:t xml:space="preserve"> </w:t>
      </w:r>
    </w:p>
    <w:p w14:paraId="78D2DE2F" w14:textId="230D9979" w:rsidR="00BC36C5" w:rsidRPr="00E34104" w:rsidRDefault="000958A6" w:rsidP="00B419E3">
      <w:pPr>
        <w:keepNext/>
        <w:keepLines/>
      </w:pPr>
      <w:hyperlink r:id="rId64" w:history="1">
        <w:r w:rsidR="000C2637" w:rsidRPr="00E34104">
          <w:rPr>
            <w:rStyle w:val="Hyperlink"/>
          </w:rPr>
          <w:t>Law no. 2690/1999</w:t>
        </w:r>
      </w:hyperlink>
      <w:r w:rsidR="000C2637" w:rsidRPr="00E34104">
        <w:t xml:space="preserve"> on the Ratification of the Administrative Procedure Code and other provisions specifies that "interested persons have a right to access administrative documents created by government agencies". The request must be in writing. Administrative documents are defined as "all documents produced by public authorities such as reports, studies, minutes, statistics, administrative circulars, responses, opinions and decisions". In addition, the 1999 law allows persons with a "special legitimate interest" to obtain "private documents" relating to a case about them. Documents relating to the personal life of an individual are not subject to the Act. Secrets defined by law, including those relating to national defence, public order and taxation cannot be released. Documents can also be restricted if they relate to discussions of the Council of Ministers or if they could substantially obstruct judicial, military or administrative investigations of criminal or administrative offences.</w:t>
      </w:r>
    </w:p>
    <w:p w14:paraId="3EE6E78D" w14:textId="4BA3492F" w:rsidR="00BC36C5" w:rsidRPr="00E34104" w:rsidRDefault="000958A6" w:rsidP="007955DA">
      <w:pPr>
        <w:pStyle w:val="Subtitle"/>
      </w:pPr>
      <w:hyperlink r:id="rId65" w:history="1">
        <w:r w:rsidR="00BC36C5" w:rsidRPr="00E34104">
          <w:rPr>
            <w:rStyle w:val="Hyperlink"/>
            <w:color w:val="00B0F0"/>
            <w:sz w:val="22"/>
          </w:rPr>
          <w:t>Law on Re-use of Greek Public Sector Information</w:t>
        </w:r>
      </w:hyperlink>
      <w:r w:rsidR="00BC36C5" w:rsidRPr="00E34104">
        <w:t xml:space="preserve"> </w:t>
      </w:r>
    </w:p>
    <w:p w14:paraId="3B4DD3C8" w14:textId="798E4990" w:rsidR="00BC36C5" w:rsidRPr="00E34104" w:rsidRDefault="00BC36C5" w:rsidP="00BC36C5">
      <w:r w:rsidRPr="00E34104">
        <w:t xml:space="preserve">The </w:t>
      </w:r>
      <w:r w:rsidR="001E3160" w:rsidRPr="00E34104">
        <w:t>Reuse of Public Sector Information Legislative Framework</w:t>
      </w:r>
      <w:r w:rsidRPr="00E34104">
        <w:t xml:space="preserve"> comprises</w:t>
      </w:r>
      <w:r w:rsidR="00A33B37" w:rsidRPr="00E34104">
        <w:t xml:space="preserve"> </w:t>
      </w:r>
      <w:r w:rsidRPr="00E34104">
        <w:t xml:space="preserve">a set of laws implementing EU Directives </w:t>
      </w:r>
      <w:r w:rsidR="00A33B37" w:rsidRPr="00E34104">
        <w:t xml:space="preserve">to </w:t>
      </w:r>
      <w:r w:rsidRPr="00E34104">
        <w:t>reuse different types of public sector information and increas</w:t>
      </w:r>
      <w:r w:rsidR="00A33B37" w:rsidRPr="00E34104">
        <w:t>e</w:t>
      </w:r>
      <w:r w:rsidRPr="00E34104">
        <w:t xml:space="preserve"> transparency in the activities of the public sector authorities. </w:t>
      </w:r>
    </w:p>
    <w:p w14:paraId="76FF9670" w14:textId="31D1D012" w:rsidR="00BC36C5" w:rsidRPr="00E34104" w:rsidRDefault="00EB7625" w:rsidP="000222C4">
      <w:r w:rsidRPr="00E34104">
        <w:t xml:space="preserve">In 2003, Greece implemented </w:t>
      </w:r>
      <w:hyperlink r:id="rId66" w:history="1">
        <w:r w:rsidRPr="00E34104">
          <w:rPr>
            <w:rStyle w:val="Hyperlink"/>
          </w:rPr>
          <w:t>Directive 2003/98/EC</w:t>
        </w:r>
      </w:hyperlink>
      <w:r w:rsidRPr="00E34104">
        <w:t xml:space="preserve"> of the European Parliament and of the Council</w:t>
      </w:r>
      <w:r w:rsidR="005F05CA" w:rsidRPr="00E34104">
        <w:t xml:space="preserve">. </w:t>
      </w:r>
      <w:r w:rsidR="00A33B37" w:rsidRPr="00E34104">
        <w:t>This</w:t>
      </w:r>
      <w:r w:rsidR="005F05CA" w:rsidRPr="00E34104">
        <w:t xml:space="preserve"> law </w:t>
      </w:r>
      <w:r w:rsidR="00A33B37" w:rsidRPr="00E34104">
        <w:t>was</w:t>
      </w:r>
      <w:r w:rsidR="005F05CA" w:rsidRPr="00E34104">
        <w:t xml:space="preserve"> amended by </w:t>
      </w:r>
      <w:hyperlink r:id="rId67" w:history="1">
        <w:r w:rsidR="005F05CA" w:rsidRPr="00E34104">
          <w:rPr>
            <w:rStyle w:val="Hyperlink"/>
          </w:rPr>
          <w:t>law 4305/2014</w:t>
        </w:r>
      </w:hyperlink>
      <w:r w:rsidR="005F05CA" w:rsidRPr="00E34104">
        <w:t xml:space="preserve"> in 2014. </w:t>
      </w:r>
    </w:p>
    <w:p w14:paraId="4DC8F9E1" w14:textId="1E366C42" w:rsidR="003730DF" w:rsidRPr="00E34104" w:rsidRDefault="003730DF" w:rsidP="00FE4D60">
      <w:pPr>
        <w:pStyle w:val="Heading3"/>
      </w:pPr>
      <w:bookmarkStart w:id="25" w:name="_Toc1474965"/>
      <w:r w:rsidRPr="00E34104">
        <w:t>eID and Trust Services</w:t>
      </w:r>
      <w:bookmarkEnd w:id="25"/>
    </w:p>
    <w:p w14:paraId="473977FA" w14:textId="77777777" w:rsidR="00E92B36" w:rsidRPr="00E34104" w:rsidRDefault="000958A6" w:rsidP="00E92B36">
      <w:pPr>
        <w:pStyle w:val="Subtitle"/>
      </w:pPr>
      <w:hyperlink r:id="rId68" w:history="1">
        <w:r w:rsidR="00E92B36" w:rsidRPr="00E34104">
          <w:rPr>
            <w:rStyle w:val="Hyperlink"/>
            <w:color w:val="00B0F0"/>
            <w:sz w:val="22"/>
          </w:rPr>
          <w:t>Presidential Decree 150/2001</w:t>
        </w:r>
      </w:hyperlink>
    </w:p>
    <w:p w14:paraId="28E3D1BB" w14:textId="23D22A29" w:rsidR="00E92B36" w:rsidRPr="00E34104" w:rsidRDefault="00E92B36" w:rsidP="007732F3">
      <w:r w:rsidRPr="00E34104">
        <w:t xml:space="preserve">This presidential </w:t>
      </w:r>
      <w:hyperlink r:id="rId69" w:history="1">
        <w:r w:rsidRPr="00E34104">
          <w:rPr>
            <w:rStyle w:val="Hyperlink"/>
          </w:rPr>
          <w:t>decree</w:t>
        </w:r>
      </w:hyperlink>
      <w:r w:rsidRPr="00E34104">
        <w:t xml:space="preserve"> came into effect on 25 June 2001 and implement</w:t>
      </w:r>
      <w:r w:rsidR="00A33B37" w:rsidRPr="00E34104">
        <w:t>ed</w:t>
      </w:r>
      <w:r w:rsidRPr="00E34104">
        <w:t xml:space="preserve"> </w:t>
      </w:r>
      <w:hyperlink r:id="rId70" w:history="1">
        <w:r w:rsidRPr="00E34104">
          <w:rPr>
            <w:rStyle w:val="Hyperlink"/>
          </w:rPr>
          <w:t>European Directive 1999/93/EC</w:t>
        </w:r>
      </w:hyperlink>
      <w:r w:rsidRPr="00E34104">
        <w:t xml:space="preserve"> on a Community framework for electronic signatures. It define</w:t>
      </w:r>
      <w:r w:rsidR="00A33B37" w:rsidRPr="00E34104">
        <w:t>d</w:t>
      </w:r>
      <w:r w:rsidRPr="00E34104">
        <w:t xml:space="preserve"> electronic signatures and advanced electronic signatures. It also deal</w:t>
      </w:r>
      <w:r w:rsidR="00A33B37" w:rsidRPr="00E34104">
        <w:t>t</w:t>
      </w:r>
      <w:r w:rsidRPr="00E34104">
        <w:t xml:space="preserve"> with: the legal consequences of electronic signatures, the liability of suppliers of certification, the obligation to protect personal information, terms in effect for recognised certificates and suppliers, assurance of the liability of the creation of a signature and recommendations for the verification of the signature.</w:t>
      </w:r>
    </w:p>
    <w:p w14:paraId="2159093A" w14:textId="77777777" w:rsidR="003730DF" w:rsidRPr="00E34104" w:rsidRDefault="003730DF" w:rsidP="00FE4D60">
      <w:pPr>
        <w:pStyle w:val="Heading3"/>
      </w:pPr>
      <w:bookmarkStart w:id="26" w:name="_Toc1474966"/>
      <w:r w:rsidRPr="00E34104">
        <w:t>Security aspects related to digital government</w:t>
      </w:r>
      <w:bookmarkEnd w:id="26"/>
    </w:p>
    <w:p w14:paraId="21DE3C68" w14:textId="77777777" w:rsidR="001D21C2" w:rsidRPr="00E34104" w:rsidRDefault="001D21C2" w:rsidP="001D21C2">
      <w:pPr>
        <w:pStyle w:val="Subtitle"/>
      </w:pPr>
      <w:r w:rsidRPr="00E34104">
        <w:t>Implementation of the Directive on measures for a high common level of security of network and information systems across the Union</w:t>
      </w:r>
    </w:p>
    <w:p w14:paraId="65C02211" w14:textId="77777777" w:rsidR="001D21C2" w:rsidRPr="00E34104" w:rsidRDefault="001D21C2" w:rsidP="001D21C2">
      <w:r w:rsidRPr="00E34104">
        <w:t xml:space="preserve">The Greek Government has transposed the </w:t>
      </w:r>
      <w:hyperlink r:id="rId71" w:history="1">
        <w:r w:rsidRPr="00E34104">
          <w:rPr>
            <w:rStyle w:val="Hyperlink"/>
          </w:rPr>
          <w:t>Directive 2016/1148/EU</w:t>
        </w:r>
      </w:hyperlink>
      <w:r w:rsidRPr="00E34104">
        <w:t xml:space="preserve"> of the European Parliament and of the Council on measures for a high common level of security of network and information systems across the Union into Greek legislation.</w:t>
      </w:r>
    </w:p>
    <w:p w14:paraId="16E7E089" w14:textId="77777777" w:rsidR="001D21C2" w:rsidRPr="00E34104" w:rsidRDefault="001D21C2" w:rsidP="001D21C2">
      <w:pPr>
        <w:pStyle w:val="Subtitle"/>
      </w:pPr>
      <w:r w:rsidRPr="00E34104">
        <w:t>National Cyber Security Strategy</w:t>
      </w:r>
    </w:p>
    <w:p w14:paraId="589DB2FF" w14:textId="1FF4A252" w:rsidR="001D21C2" w:rsidRPr="00E34104" w:rsidRDefault="001D21C2" w:rsidP="001D21C2">
      <w:r w:rsidRPr="00E34104">
        <w:t xml:space="preserve">In March 2018 the Minister of Digital Policy Telecommunications and Information, Nikos Pappas, </w:t>
      </w:r>
      <w:r w:rsidR="00A33B37" w:rsidRPr="00E34104">
        <w:t xml:space="preserve">approved </w:t>
      </w:r>
      <w:r w:rsidRPr="00E34104">
        <w:t xml:space="preserve">the </w:t>
      </w:r>
      <w:hyperlink r:id="rId72" w:history="1">
        <w:r w:rsidRPr="00E34104">
          <w:rPr>
            <w:rStyle w:val="Hyperlink"/>
          </w:rPr>
          <w:t>National Cyber Security Strategy</w:t>
        </w:r>
      </w:hyperlink>
      <w:r w:rsidRPr="00E34104">
        <w:t xml:space="preserve">. </w:t>
      </w:r>
      <w:r w:rsidR="00A33B37" w:rsidRPr="00E34104">
        <w:t>The</w:t>
      </w:r>
      <w:r w:rsidRPr="00E34104">
        <w:t xml:space="preserve"> National Cyber </w:t>
      </w:r>
      <w:r w:rsidRPr="00E34104">
        <w:rPr>
          <w:rFonts w:ascii="Arial" w:hAnsi="Arial" w:cs="Arial"/>
        </w:rPr>
        <w:t>​​</w:t>
      </w:r>
      <w:r w:rsidRPr="00E34104">
        <w:t>Security Strategy</w:t>
      </w:r>
      <w:r w:rsidR="00A33B37" w:rsidRPr="00E34104">
        <w:t xml:space="preserve"> is an important recent development</w:t>
      </w:r>
      <w:r w:rsidRPr="00E34104">
        <w:t xml:space="preserve">. Its importance is crucial given the increasing use of the Internet and Information and Communication Technologies in every aspect of public and private sector activities. </w:t>
      </w:r>
      <w:r w:rsidR="00A33B37" w:rsidRPr="00E34104">
        <w:t>Its mandate is</w:t>
      </w:r>
      <w:r w:rsidRPr="00E34104">
        <w:t xml:space="preserve"> to create a secure Internet environment, infrastructure and services that boost citizens' confidence and lead them to the further use of new digital products and services and to stimulate the economic development of our country.</w:t>
      </w:r>
    </w:p>
    <w:p w14:paraId="0EE92933" w14:textId="2E2362ED" w:rsidR="001D21C2" w:rsidRPr="00E34104" w:rsidRDefault="00A33B37" w:rsidP="007732F3">
      <w:r w:rsidRPr="00E34104">
        <w:t>O</w:t>
      </w:r>
      <w:r w:rsidR="001D21C2" w:rsidRPr="00E34104">
        <w:t xml:space="preserve">verall responsibility for implementation of the National Cyber </w:t>
      </w:r>
      <w:r w:rsidR="001D21C2" w:rsidRPr="00E34104">
        <w:rPr>
          <w:rFonts w:ascii="Arial" w:hAnsi="Arial" w:cs="Arial"/>
        </w:rPr>
        <w:t>​​</w:t>
      </w:r>
      <w:r w:rsidR="001D21C2" w:rsidRPr="00E34104">
        <w:t>Security Strategy is borne by the National Cyber-Security Authorit</w:t>
      </w:r>
      <w:r w:rsidR="00780A17" w:rsidRPr="00E34104">
        <w:t>y. It was</w:t>
      </w:r>
      <w:r w:rsidR="001D21C2" w:rsidRPr="00E34104">
        <w:t xml:space="preserve"> established </w:t>
      </w:r>
      <w:r w:rsidR="00780A17" w:rsidRPr="00E34104">
        <w:t xml:space="preserve">by </w:t>
      </w:r>
      <w:r w:rsidR="001D21C2" w:rsidRPr="00E34104">
        <w:t xml:space="preserve">and </w:t>
      </w:r>
      <w:r w:rsidR="00780A17" w:rsidRPr="00E34104">
        <w:t>operates with</w:t>
      </w:r>
      <w:r w:rsidR="001D21C2" w:rsidRPr="00E34104">
        <w:t xml:space="preserve">in the General Secretariat for Digital Policy of the Ministry of Digital </w:t>
      </w:r>
      <w:r w:rsidR="001D21C2" w:rsidRPr="00E34104">
        <w:lastRenderedPageBreak/>
        <w:t>Telecommunications and Information Policy. Th</w:t>
      </w:r>
      <w:r w:rsidR="00780A17" w:rsidRPr="00E34104">
        <w:t>e</w:t>
      </w:r>
      <w:r w:rsidR="001D21C2" w:rsidRPr="00E34104">
        <w:t xml:space="preserve"> Authority, as a high-level political-governmental organi</w:t>
      </w:r>
      <w:r w:rsidR="00845E12" w:rsidRPr="00E34104">
        <w:t>s</w:t>
      </w:r>
      <w:r w:rsidR="001D21C2" w:rsidRPr="00E34104">
        <w:t>ation with speciali</w:t>
      </w:r>
      <w:r w:rsidR="00845E12" w:rsidRPr="00E34104">
        <w:t>s</w:t>
      </w:r>
      <w:r w:rsidR="001D21C2" w:rsidRPr="00E34104">
        <w:t xml:space="preserve">ed executives, monitors and implements the actions of the National Cyber </w:t>
      </w:r>
      <w:r w:rsidR="001D21C2" w:rsidRPr="00E34104">
        <w:rPr>
          <w:rFonts w:ascii="Arial" w:hAnsi="Arial" w:cs="Arial"/>
        </w:rPr>
        <w:t>​​</w:t>
      </w:r>
      <w:r w:rsidR="001D21C2" w:rsidRPr="00E34104">
        <w:t>Security Strategy. It is also responsible for coordinating the cyber-security sector in Greece both in the public and private sectors.</w:t>
      </w:r>
    </w:p>
    <w:p w14:paraId="5D5529C5" w14:textId="63FA37CB" w:rsidR="007834BB" w:rsidRPr="00E34104" w:rsidRDefault="000958A6" w:rsidP="007955DA">
      <w:pPr>
        <w:pStyle w:val="Subtitle"/>
      </w:pPr>
      <w:hyperlink r:id="rId73" w:history="1">
        <w:r w:rsidR="007834BB" w:rsidRPr="00E34104">
          <w:rPr>
            <w:rStyle w:val="Hyperlink"/>
            <w:color w:val="00B0F0"/>
            <w:sz w:val="22"/>
          </w:rPr>
          <w:t xml:space="preserve">Law </w:t>
        </w:r>
        <w:r w:rsidR="00E47464" w:rsidRPr="00E34104">
          <w:rPr>
            <w:rStyle w:val="Hyperlink"/>
            <w:color w:val="00B0F0"/>
            <w:sz w:val="22"/>
          </w:rPr>
          <w:t>o</w:t>
        </w:r>
        <w:r w:rsidR="007834BB" w:rsidRPr="00E34104">
          <w:rPr>
            <w:rStyle w:val="Hyperlink"/>
            <w:color w:val="00B0F0"/>
            <w:sz w:val="22"/>
          </w:rPr>
          <w:t>n the Protection of Personal Data and Private Life with regard to Electronic Telecommunications</w:t>
        </w:r>
      </w:hyperlink>
      <w:r w:rsidR="007834BB" w:rsidRPr="00E34104">
        <w:t xml:space="preserve"> (2006)</w:t>
      </w:r>
    </w:p>
    <w:p w14:paraId="478887B0" w14:textId="081AEBCE" w:rsidR="007834BB" w:rsidRPr="00E34104" w:rsidRDefault="000958A6" w:rsidP="007834BB">
      <w:hyperlink r:id="rId74" w:history="1">
        <w:r w:rsidR="007834BB" w:rsidRPr="00E34104">
          <w:rPr>
            <w:rStyle w:val="Hyperlink"/>
          </w:rPr>
          <w:t>Law 3471/2006</w:t>
        </w:r>
      </w:hyperlink>
      <w:r w:rsidR="007834BB" w:rsidRPr="00E34104">
        <w:t xml:space="preserve"> was adopted on 28/06/2006, revising </w:t>
      </w:r>
      <w:hyperlink r:id="rId75" w:history="1">
        <w:r w:rsidR="007834BB" w:rsidRPr="00E34104">
          <w:rPr>
            <w:rStyle w:val="Hyperlink"/>
          </w:rPr>
          <w:t>Law 2472/1997</w:t>
        </w:r>
      </w:hyperlink>
      <w:r w:rsidR="007834BB" w:rsidRPr="00E34104">
        <w:t>, and intending to the enactment of preconditions with regard to the personal data processing and for the assurance of the confidentiality in telecommunications. Law 3471/2006 was amended by Law 3917/2011 and Law 4070/2012.</w:t>
      </w:r>
    </w:p>
    <w:p w14:paraId="4587B544" w14:textId="77777777" w:rsidR="003730DF" w:rsidRPr="00E34104" w:rsidRDefault="003730DF" w:rsidP="00FE4D60">
      <w:pPr>
        <w:pStyle w:val="Heading3"/>
      </w:pPr>
      <w:bookmarkStart w:id="27" w:name="_Toc1474967"/>
      <w:r w:rsidRPr="00E34104">
        <w:t>Interconnection of base registries</w:t>
      </w:r>
      <w:bookmarkEnd w:id="27"/>
    </w:p>
    <w:p w14:paraId="63663EDC" w14:textId="77777777" w:rsidR="00C048E3" w:rsidRPr="00E34104" w:rsidRDefault="00C048E3" w:rsidP="00C048E3">
      <w:pPr>
        <w:pStyle w:val="Subtitle"/>
      </w:pPr>
      <w:r w:rsidRPr="00E34104">
        <w:t>National Register of Minors Law</w:t>
      </w:r>
    </w:p>
    <w:p w14:paraId="0241C8D9" w14:textId="3F3FDD59" w:rsidR="005523ED" w:rsidRPr="00E34104" w:rsidRDefault="00C048E3">
      <w:r w:rsidRPr="00E34104">
        <w:t xml:space="preserve">The Greek Government adopted the </w:t>
      </w:r>
      <w:hyperlink r:id="rId76" w:history="1">
        <w:r w:rsidRPr="00E34104">
          <w:rPr>
            <w:rStyle w:val="Hyperlink"/>
          </w:rPr>
          <w:t>Law 4538/2018</w:t>
        </w:r>
      </w:hyperlink>
      <w:r w:rsidRPr="00E34104">
        <w:t xml:space="preserve"> of the Ministry of Labor, Social Security and Social Solidarity on the underwriting and adoption and the creation of a digital National Register of Minors. The law aims at improving the transparency and speeding up of the adoption and underwriting processes. The entire life cycle of the service will be fully digitised.</w:t>
      </w:r>
    </w:p>
    <w:p w14:paraId="7DD9FCFF" w14:textId="179F7AE6" w:rsidR="007C6958" w:rsidRPr="00E34104" w:rsidRDefault="00303A35" w:rsidP="007732F3">
      <w:r w:rsidRPr="00E34104">
        <w:t xml:space="preserve">This law </w:t>
      </w:r>
      <w:r w:rsidR="00B67855" w:rsidRPr="00E34104">
        <w:t>establishes the National Register of Candidate Parents and Approved Underwriters of Minorities by the National Center for Social Solidarity (</w:t>
      </w:r>
      <w:r w:rsidR="00B67855" w:rsidRPr="00811127">
        <w:rPr>
          <w:i/>
        </w:rPr>
        <w:t>EKKA</w:t>
      </w:r>
      <w:r w:rsidR="00B67855" w:rsidRPr="00E34104">
        <w:t>), the maintenance of a National Register of Minors and Special Registers from all child protection and care units operating either as a NPO, which lists the details of the minors that host it.(http://www.ypakp.gr/) The law establishes the establishment of a National Register of Candidate Parents and Approved Underwriters of Minorities by the National Center for Social Solidarity (</w:t>
      </w:r>
      <w:r w:rsidR="00B67855" w:rsidRPr="00811127">
        <w:rPr>
          <w:i/>
        </w:rPr>
        <w:t>EKKA</w:t>
      </w:r>
      <w:r w:rsidR="00B67855" w:rsidRPr="00E34104">
        <w:t>), the maintenance of a National Register of Minors and Special Registers from all child protection and care units operating either as a NPO, which lists the details of the minors that host it.</w:t>
      </w:r>
    </w:p>
    <w:p w14:paraId="30C2E9D3" w14:textId="0247AB06" w:rsidR="003730DF" w:rsidRPr="00E34104" w:rsidRDefault="003730DF" w:rsidP="00FE4D60">
      <w:pPr>
        <w:pStyle w:val="Heading3"/>
      </w:pPr>
      <w:bookmarkStart w:id="28" w:name="_Toc1474968"/>
      <w:r w:rsidRPr="00E34104">
        <w:t>eProcurement</w:t>
      </w:r>
      <w:bookmarkEnd w:id="28"/>
    </w:p>
    <w:p w14:paraId="3EB7FB08" w14:textId="77777777" w:rsidR="00E92B36" w:rsidRPr="00E34104" w:rsidRDefault="00E92B36" w:rsidP="00E92B36">
      <w:pPr>
        <w:pStyle w:val="Subtitle"/>
      </w:pPr>
      <w:r w:rsidRPr="00E34104">
        <w:t>Electronic invoices Law</w:t>
      </w:r>
    </w:p>
    <w:p w14:paraId="1278C8B1" w14:textId="6C8FF502" w:rsidR="00E92B36" w:rsidRPr="00E34104" w:rsidRDefault="00E92B36" w:rsidP="007732F3">
      <w:r w:rsidRPr="00E34104">
        <w:t>Law 4601/2019 corporate transformations and harmonisation of the legislative framework with the provisions of Directive 2014/55/ EU of the European Parliament and of the Council of 16 April 2014 on the issuing of electronic invoices in the context of public procurement.</w:t>
      </w:r>
    </w:p>
    <w:p w14:paraId="75F09907" w14:textId="77777777" w:rsidR="00B54CC7" w:rsidRPr="00E34104" w:rsidRDefault="00B54CC7" w:rsidP="00B54CC7">
      <w:pPr>
        <w:pStyle w:val="Subtitle"/>
      </w:pPr>
      <w:r w:rsidRPr="00E34104">
        <w:t>Public Procurement Law 4412/2016</w:t>
      </w:r>
    </w:p>
    <w:p w14:paraId="2A2BA1E6" w14:textId="470248A6" w:rsidR="00B54CC7" w:rsidRPr="00E34104" w:rsidRDefault="00B54CC7" w:rsidP="00B54CC7">
      <w:r w:rsidRPr="00E34104">
        <w:t>Law 4412/2016 for Public Procurement (</w:t>
      </w:r>
      <w:hyperlink r:id="rId77" w:history="1">
        <w:r w:rsidRPr="00E34104">
          <w:rPr>
            <w:rStyle w:val="Hyperlink"/>
          </w:rPr>
          <w:t>Government Gazette A’/08.08.2016</w:t>
        </w:r>
      </w:hyperlink>
      <w:r w:rsidRPr="00E34104">
        <w:t>) amend</w:t>
      </w:r>
      <w:r w:rsidR="00780A17" w:rsidRPr="00E34104">
        <w:t>ed</w:t>
      </w:r>
      <w:r w:rsidRPr="00E34104">
        <w:t xml:space="preserve"> Law 4155/201</w:t>
      </w:r>
      <w:r w:rsidR="00780A17" w:rsidRPr="00E34104">
        <w:t xml:space="preserve">. It </w:t>
      </w:r>
      <w:r w:rsidRPr="00E34104">
        <w:t>extends the provisions for eProcurement and consists of an adaptation of procurement to Directives 2014/24/EU and 2014/25/EU.</w:t>
      </w:r>
    </w:p>
    <w:p w14:paraId="78B0A6A0" w14:textId="54041F85" w:rsidR="00B54CC7" w:rsidRPr="00E34104" w:rsidRDefault="00B54CC7" w:rsidP="00B54CC7">
      <w:r w:rsidRPr="00E34104">
        <w:t xml:space="preserve">Among other provisions, Law 4412/2016 stipulates that public authorities are required to use the </w:t>
      </w:r>
      <w:hyperlink r:id="rId78" w:history="1">
        <w:r w:rsidRPr="00E34104">
          <w:rPr>
            <w:rStyle w:val="Hyperlink"/>
          </w:rPr>
          <w:t>National Electronic Public Procurement System (NEPPS)</w:t>
        </w:r>
      </w:hyperlink>
      <w:r w:rsidRPr="00E34104">
        <w:t xml:space="preserve"> at all stages of the procurement process, for contracts with an estimated value in excess of sixty thousand Euros, excluding VAT.</w:t>
      </w:r>
    </w:p>
    <w:p w14:paraId="2BF533A6" w14:textId="77777777" w:rsidR="00B54CC7" w:rsidRPr="00E34104" w:rsidRDefault="000958A6" w:rsidP="00EE52FE">
      <w:pPr>
        <w:pStyle w:val="Subtitle"/>
        <w:keepNext/>
        <w:rPr>
          <w:rStyle w:val="Hyperlink"/>
          <w:color w:val="00B0F0"/>
          <w:sz w:val="22"/>
        </w:rPr>
      </w:pPr>
      <w:hyperlink r:id="rId79" w:history="1">
        <w:bookmarkStart w:id="29" w:name="_Ref432627434"/>
        <w:r w:rsidR="00B54CC7" w:rsidRPr="00E34104">
          <w:rPr>
            <w:rStyle w:val="Hyperlink"/>
            <w:color w:val="00B0F0"/>
            <w:sz w:val="22"/>
          </w:rPr>
          <w:t>Presidential Decree 118/2007 on the Regulation of Public Procurement</w:t>
        </w:r>
        <w:bookmarkEnd w:id="29"/>
      </w:hyperlink>
    </w:p>
    <w:p w14:paraId="78CB33F4" w14:textId="79E290CC" w:rsidR="00B54CC7" w:rsidRPr="00E34104" w:rsidRDefault="00B54CC7" w:rsidP="00EE52FE">
      <w:pPr>
        <w:keepNext/>
      </w:pPr>
      <w:bookmarkStart w:id="30" w:name="OLE_LINK8"/>
      <w:bookmarkStart w:id="31" w:name="OLE_LINK7"/>
      <w:r w:rsidRPr="00E34104">
        <w:t xml:space="preserve">In conjunction with the introduction of the eProcurement legislation, targeting the harmonisation with the relevant EU Directives, additional efforts </w:t>
      </w:r>
      <w:r w:rsidR="00780A17" w:rsidRPr="00E34104">
        <w:t>were</w:t>
      </w:r>
      <w:r w:rsidRPr="00E34104">
        <w:t xml:space="preserve"> undertaken by the Greek Government to revise the Greek public procurement legal framework, consisting of a complex set of laws, presidential decrees and regulations. To this end, the presidential </w:t>
      </w:r>
      <w:hyperlink r:id="rId80" w:history="1">
        <w:r w:rsidRPr="00E34104">
          <w:rPr>
            <w:rStyle w:val="Hyperlink"/>
          </w:rPr>
          <w:t>decree 118/2007</w:t>
        </w:r>
      </w:hyperlink>
      <w:r w:rsidRPr="00E34104">
        <w:t xml:space="preserve"> simplifie</w:t>
      </w:r>
      <w:r w:rsidR="00780A17" w:rsidRPr="00E34104">
        <w:t>d</w:t>
      </w:r>
      <w:r w:rsidRPr="00E34104">
        <w:t xml:space="preserve"> the public procurement procedures, </w:t>
      </w:r>
      <w:r w:rsidR="00963C7C" w:rsidRPr="00E34104">
        <w:lastRenderedPageBreak/>
        <w:t>broadens</w:t>
      </w:r>
      <w:r w:rsidRPr="00E34104">
        <w:t xml:space="preserve"> participation to public sector competitions and introduce</w:t>
      </w:r>
      <w:r w:rsidR="00780A17" w:rsidRPr="00E34104">
        <w:t>d</w:t>
      </w:r>
      <w:r w:rsidRPr="00E34104">
        <w:t xml:space="preserve"> increased penalties in case of non-compliance to the specific competition terms and conditions. The new decree partially revise</w:t>
      </w:r>
      <w:r w:rsidR="00780A17" w:rsidRPr="00E34104">
        <w:t>d</w:t>
      </w:r>
      <w:r w:rsidRPr="00E34104">
        <w:t xml:space="preserve"> the existing legislation in this area while at the same time still maintain</w:t>
      </w:r>
      <w:r w:rsidR="00780A17" w:rsidRPr="00E34104">
        <w:t>ing</w:t>
      </w:r>
      <w:r w:rsidRPr="00E34104">
        <w:t xml:space="preserve"> a major part of it. </w:t>
      </w:r>
      <w:bookmarkEnd w:id="30"/>
      <w:bookmarkEnd w:id="31"/>
    </w:p>
    <w:p w14:paraId="269510E0" w14:textId="77777777" w:rsidR="00B54CC7" w:rsidRPr="00E34104" w:rsidRDefault="00B54CC7" w:rsidP="00B54CC7">
      <w:pPr>
        <w:pStyle w:val="Subtitle"/>
      </w:pPr>
      <w:r w:rsidRPr="00E34104">
        <w:t>Presidential Decree 59/2007</w:t>
      </w:r>
    </w:p>
    <w:p w14:paraId="3FB53751" w14:textId="0BEF52C3" w:rsidR="00B54CC7" w:rsidRPr="00E34104" w:rsidRDefault="00780A17" w:rsidP="00B54CC7">
      <w:r w:rsidRPr="00E34104">
        <w:t>P</w:t>
      </w:r>
      <w:r w:rsidR="00B54CC7" w:rsidRPr="00E34104">
        <w:t xml:space="preserve">residential </w:t>
      </w:r>
      <w:hyperlink r:id="rId81" w:history="1">
        <w:r w:rsidR="00B54CC7" w:rsidRPr="00E34104">
          <w:rPr>
            <w:rStyle w:val="Hyperlink"/>
          </w:rPr>
          <w:t>decree 59/2007</w:t>
        </w:r>
      </w:hyperlink>
      <w:r w:rsidR="00B54CC7" w:rsidRPr="00E34104">
        <w:t xml:space="preserve"> of </w:t>
      </w:r>
      <w:bookmarkStart w:id="32" w:name="_Hlk512440110"/>
      <w:r w:rsidR="00B54CC7" w:rsidRPr="00E34104">
        <w:t xml:space="preserve">16 March 2007 </w:t>
      </w:r>
      <w:bookmarkEnd w:id="32"/>
      <w:r w:rsidR="00B54CC7" w:rsidRPr="00E34104">
        <w:t xml:space="preserve">aims to harmonise Greek eProcurement legislation with European law. In particular, the decree implements into national law the Directive </w:t>
      </w:r>
      <w:hyperlink r:id="rId82" w:history="1">
        <w:r w:rsidR="00B54CC7" w:rsidRPr="00E34104">
          <w:rPr>
            <w:rStyle w:val="Hyperlink"/>
          </w:rPr>
          <w:t>2004/17/EC</w:t>
        </w:r>
      </w:hyperlink>
      <w:r w:rsidR="00B54CC7" w:rsidRPr="00E34104">
        <w:t xml:space="preserve"> of the European Parliament and of the Council of 31 March 2004, coordinating the procurement procedures of entities operating in the water, energy, transport and postal services sectors.</w:t>
      </w:r>
    </w:p>
    <w:p w14:paraId="26180561" w14:textId="77777777" w:rsidR="00B54CC7" w:rsidRPr="00E34104" w:rsidRDefault="00B54CC7" w:rsidP="00B54CC7">
      <w:pPr>
        <w:pStyle w:val="Subtitle"/>
      </w:pPr>
      <w:r w:rsidRPr="00E34104">
        <w:t>Presidential Decree 60/2007</w:t>
      </w:r>
    </w:p>
    <w:p w14:paraId="029323BF" w14:textId="743DAA00" w:rsidR="00B54CC7" w:rsidRPr="00E34104" w:rsidRDefault="00B54CC7" w:rsidP="00B54CC7">
      <w:r w:rsidRPr="00E34104">
        <w:t xml:space="preserve">This </w:t>
      </w:r>
      <w:hyperlink r:id="rId83" w:history="1">
        <w:r w:rsidRPr="00E34104">
          <w:rPr>
            <w:rStyle w:val="Hyperlink"/>
          </w:rPr>
          <w:t>decree 60/2007</w:t>
        </w:r>
      </w:hyperlink>
      <w:r w:rsidRPr="00E34104">
        <w:t>, of 16 March 2007, implement</w:t>
      </w:r>
      <w:r w:rsidR="00780A17" w:rsidRPr="00E34104">
        <w:t>ed</w:t>
      </w:r>
      <w:r w:rsidRPr="00E34104">
        <w:t xml:space="preserve"> into national law Directive </w:t>
      </w:r>
      <w:hyperlink r:id="rId84" w:history="1">
        <w:r w:rsidRPr="00E34104">
          <w:rPr>
            <w:rStyle w:val="Hyperlink"/>
          </w:rPr>
          <w:t>2004/18/EC</w:t>
        </w:r>
      </w:hyperlink>
      <w:r w:rsidRPr="00E34104">
        <w:t xml:space="preserve"> of the European Parliament and of the Council of 31 March 2004</w:t>
      </w:r>
      <w:r w:rsidR="00780A17" w:rsidRPr="00E34104">
        <w:t>,</w:t>
      </w:r>
      <w:r w:rsidRPr="00E34104">
        <w:t xml:space="preserve"> on the coordination of procedures for the award of public works contracts, public supply contracts and public service contracts</w:t>
      </w:r>
      <w:r w:rsidR="00780A17" w:rsidRPr="00E34104">
        <w:t xml:space="preserve"> (</w:t>
      </w:r>
      <w:r w:rsidRPr="00E34104">
        <w:t>as amended by</w:t>
      </w:r>
      <w:r w:rsidR="00780A17" w:rsidRPr="00E34104">
        <w:t xml:space="preserve"> </w:t>
      </w:r>
      <w:r w:rsidRPr="00E34104">
        <w:t xml:space="preserve">European </w:t>
      </w:r>
      <w:r w:rsidR="00780A17" w:rsidRPr="00E34104">
        <w:t xml:space="preserve">Parliament </w:t>
      </w:r>
      <w:r w:rsidRPr="00E34104">
        <w:t xml:space="preserve">Directives </w:t>
      </w:r>
      <w:hyperlink r:id="rId85" w:history="1">
        <w:r w:rsidRPr="00E34104">
          <w:rPr>
            <w:rStyle w:val="Hyperlink"/>
          </w:rPr>
          <w:t>2005/51/EC</w:t>
        </w:r>
      </w:hyperlink>
      <w:r w:rsidRPr="00E34104">
        <w:t xml:space="preserve"> and </w:t>
      </w:r>
      <w:hyperlink r:id="rId86" w:history="1">
        <w:r w:rsidRPr="00E34104">
          <w:rPr>
            <w:rStyle w:val="Hyperlink"/>
          </w:rPr>
          <w:t>2005/75/EC</w:t>
        </w:r>
      </w:hyperlink>
      <w:r w:rsidR="00780A17" w:rsidRPr="00E34104">
        <w:rPr>
          <w:rStyle w:val="Hyperlink"/>
        </w:rPr>
        <w:t>)</w:t>
      </w:r>
      <w:r w:rsidRPr="00E34104">
        <w:t>.</w:t>
      </w:r>
    </w:p>
    <w:p w14:paraId="19509D05" w14:textId="665CF278" w:rsidR="003730DF" w:rsidRPr="00E34104" w:rsidRDefault="003730DF" w:rsidP="00FE4D60">
      <w:pPr>
        <w:pStyle w:val="Heading2"/>
      </w:pPr>
      <w:bookmarkStart w:id="33" w:name="_Toc1474969"/>
      <w:r w:rsidRPr="00E34104">
        <w:t>Domain-specific legislation</w:t>
      </w:r>
      <w:bookmarkEnd w:id="33"/>
    </w:p>
    <w:p w14:paraId="41230681" w14:textId="015B943F" w:rsidR="0094710C" w:rsidRPr="00E34104" w:rsidRDefault="0094710C" w:rsidP="007732F3">
      <w:pPr>
        <w:pStyle w:val="Subtitle"/>
      </w:pPr>
      <w:r w:rsidRPr="00E34104">
        <w:t>eHealth law</w:t>
      </w:r>
    </w:p>
    <w:p w14:paraId="16CECD39" w14:textId="03806150" w:rsidR="0094710C" w:rsidRPr="00E34104" w:rsidRDefault="000958A6" w:rsidP="007732F3">
      <w:hyperlink r:id="rId87" w:history="1">
        <w:r w:rsidR="0094710C" w:rsidRPr="00E34104">
          <w:rPr>
            <w:rStyle w:val="Hyperlink"/>
          </w:rPr>
          <w:t>Law 4600/2019</w:t>
        </w:r>
      </w:hyperlink>
      <w:r w:rsidR="0094710C" w:rsidRPr="00E34104">
        <w:t xml:space="preserve"> (articles 83,84,101) Modernisation and Reform of the Institutional Framework of Private Clinics, Establishment of a National Public Health Organi</w:t>
      </w:r>
      <w:r w:rsidR="00845E12" w:rsidRPr="00E34104">
        <w:t>s</w:t>
      </w:r>
      <w:r w:rsidR="0094710C" w:rsidRPr="00E34104">
        <w:t>ation, Establishment of a National Institute of Neoplasia</w:t>
      </w:r>
      <w:r w:rsidR="009C4ED8" w:rsidRPr="00E34104">
        <w:t>.</w:t>
      </w:r>
    </w:p>
    <w:p w14:paraId="5787FE8D" w14:textId="77777777" w:rsidR="008F413E" w:rsidRPr="00E34104" w:rsidRDefault="000958A6" w:rsidP="007955DA">
      <w:pPr>
        <w:pStyle w:val="Subtitle"/>
        <w:rPr>
          <w:rStyle w:val="Hyperlink"/>
          <w:color w:val="00B0F0"/>
          <w:sz w:val="22"/>
        </w:rPr>
      </w:pPr>
      <w:hyperlink r:id="rId88" w:history="1">
        <w:r w:rsidR="008F413E" w:rsidRPr="00E34104">
          <w:rPr>
            <w:rStyle w:val="Hyperlink"/>
            <w:color w:val="00B0F0"/>
            <w:sz w:val="22"/>
          </w:rPr>
          <w:t xml:space="preserve">Presidential Decree 131/2003 on eCommerce </w:t>
        </w:r>
      </w:hyperlink>
    </w:p>
    <w:p w14:paraId="12235DA9" w14:textId="7CAFC353" w:rsidR="008F413E" w:rsidRPr="00E34104" w:rsidRDefault="008F413E" w:rsidP="008F413E">
      <w:r w:rsidRPr="00E34104">
        <w:t xml:space="preserve">Adopted on 16 May 2003, this </w:t>
      </w:r>
      <w:hyperlink r:id="rId89" w:history="1">
        <w:r w:rsidRPr="00E34104">
          <w:rPr>
            <w:rStyle w:val="Hyperlink"/>
          </w:rPr>
          <w:t>presidential decree</w:t>
        </w:r>
      </w:hyperlink>
      <w:r w:rsidRPr="00E34104">
        <w:t xml:space="preserve"> transpose</w:t>
      </w:r>
      <w:r w:rsidR="00780A17" w:rsidRPr="00E34104">
        <w:t>d</w:t>
      </w:r>
      <w:r w:rsidRPr="00E34104">
        <w:t xml:space="preserve"> the </w:t>
      </w:r>
      <w:hyperlink r:id="rId90" w:history="1">
        <w:r w:rsidRPr="00E34104">
          <w:rPr>
            <w:rStyle w:val="Hyperlink"/>
          </w:rPr>
          <w:t>Directive 2000/31/EC</w:t>
        </w:r>
      </w:hyperlink>
      <w:r w:rsidRPr="00E34104">
        <w:t xml:space="preserve"> of the European Parliament and the Council on certain legal aspects of information society services, in particular electronic commerce, in the Internal Market (Directive on electronic commerce).</w:t>
      </w:r>
    </w:p>
    <w:p w14:paraId="02710183" w14:textId="77777777" w:rsidR="003730DF" w:rsidRPr="00E34104" w:rsidRDefault="003730DF" w:rsidP="00FE4D60">
      <w:pPr>
        <w:pStyle w:val="Heading2"/>
      </w:pPr>
      <w:bookmarkStart w:id="34" w:name="_Toc1474970"/>
      <w:r w:rsidRPr="00E34104">
        <w:t>Interoperability</w:t>
      </w:r>
      <w:bookmarkEnd w:id="34"/>
      <w:r w:rsidRPr="00E34104">
        <w:t xml:space="preserve"> </w:t>
      </w:r>
    </w:p>
    <w:p w14:paraId="5E8F72B8" w14:textId="566C6466" w:rsidR="00C6385D" w:rsidRPr="00E34104" w:rsidRDefault="00C6385D" w:rsidP="007732F3">
      <w:pPr>
        <w:pStyle w:val="Subtitle"/>
      </w:pPr>
      <w:r w:rsidRPr="00E34104">
        <w:t>Electronic Government Now</w:t>
      </w:r>
    </w:p>
    <w:p w14:paraId="618E32E3" w14:textId="5D265FE0" w:rsidR="004C1FCB" w:rsidRPr="00E34104" w:rsidRDefault="00DA5D53" w:rsidP="007732F3">
      <w:r w:rsidRPr="00E34104">
        <w:t>The most relevant and recent program regarding interoperability and base registries in Greece is the Electronic Government Now (eGov Now). It defines principles and tools for interoperability within public sector information systems, including large databases and base registrie</w:t>
      </w:r>
      <w:r w:rsidR="00780A17" w:rsidRPr="00E34104">
        <w:t>s</w:t>
      </w:r>
      <w:r w:rsidRPr="00E34104">
        <w:t xml:space="preserve"> considered as key modules of electronic government. It also supports other structural elements, such as documents exchange and information, certified document sharing, interoperability interfaces, etc. Its completion will lead to better use of existing information in the base registries, by promoting better collaboration between departments, such as. Ministry of Health, Employment Agency, Ministry of Labour, and Ministry of Environment. The Ministry of Interior and Administrative Reform is responsible for executing the project. All public administration bodies will take account of the principles, specifications and standards set by the project.</w:t>
      </w:r>
    </w:p>
    <w:p w14:paraId="424C04DB" w14:textId="77777777" w:rsidR="003730DF" w:rsidRPr="00E34104" w:rsidRDefault="003730DF" w:rsidP="00FE4D60">
      <w:pPr>
        <w:pStyle w:val="Heading2"/>
      </w:pPr>
      <w:bookmarkStart w:id="35" w:name="_Toc1474971"/>
      <w:r w:rsidRPr="00E34104">
        <w:t>Emerging technologies</w:t>
      </w:r>
      <w:bookmarkEnd w:id="35"/>
    </w:p>
    <w:p w14:paraId="5488B1B4" w14:textId="77777777" w:rsidR="003408B8" w:rsidRPr="00E34104" w:rsidRDefault="003408B8" w:rsidP="003408B8">
      <w:r w:rsidRPr="00E34104">
        <w:t>No legislation was adopted in this field to date.</w:t>
      </w:r>
    </w:p>
    <w:p w14:paraId="37CE57DD" w14:textId="166C4FF9" w:rsidR="005523ED" w:rsidRPr="00E34104" w:rsidRDefault="000A7546" w:rsidP="0082125C">
      <w:pPr>
        <w:pStyle w:val="Heading1"/>
      </w:pPr>
      <w:r w:rsidRPr="00E34104">
        <w:br w:type="page"/>
      </w:r>
      <w:bookmarkStart w:id="36" w:name="_Toc12872449"/>
      <w:r w:rsidR="003730DF" w:rsidRPr="00E34104">
        <w:lastRenderedPageBreak/>
        <w:t xml:space="preserve">Digital Government </w:t>
      </w:r>
      <w:r w:rsidR="00457E8B" w:rsidRPr="00E34104">
        <w:t>G</w:t>
      </w:r>
      <w:r w:rsidR="003730DF" w:rsidRPr="00E34104">
        <w:t>overnance</w:t>
      </w:r>
      <w:bookmarkEnd w:id="36"/>
    </w:p>
    <w:p w14:paraId="5B8A7E8C" w14:textId="531DFC50" w:rsidR="005523ED" w:rsidRPr="00E34104" w:rsidRDefault="003730DF" w:rsidP="0082125C">
      <w:pPr>
        <w:pStyle w:val="Heading2"/>
      </w:pPr>
      <w:bookmarkStart w:id="37" w:name="_Toc1474973"/>
      <w:r w:rsidRPr="00E34104">
        <w:t>National</w:t>
      </w:r>
      <w:bookmarkEnd w:id="37"/>
      <w:r w:rsidRPr="00E34104">
        <w:t xml:space="preserve"> </w:t>
      </w:r>
    </w:p>
    <w:p w14:paraId="6B25B932" w14:textId="77777777" w:rsidR="003730DF" w:rsidRPr="00E34104" w:rsidRDefault="003730DF" w:rsidP="00FE4D60">
      <w:pPr>
        <w:pStyle w:val="Heading3"/>
      </w:pPr>
      <w:bookmarkStart w:id="38" w:name="_Toc1474974"/>
      <w:r w:rsidRPr="00E34104">
        <w:t>Policy</w:t>
      </w:r>
      <w:bookmarkEnd w:id="38"/>
    </w:p>
    <w:p w14:paraId="57330721" w14:textId="1B8DE68B" w:rsidR="008F4D55" w:rsidRPr="00E34104" w:rsidRDefault="000958A6" w:rsidP="007955DA">
      <w:pPr>
        <w:pStyle w:val="Subtitle"/>
        <w:rPr>
          <w:rFonts w:eastAsia="Verdana"/>
        </w:rPr>
      </w:pPr>
      <w:hyperlink r:id="rId91" w:history="1">
        <w:r w:rsidR="008F4D55" w:rsidRPr="00E34104">
          <w:rPr>
            <w:rStyle w:val="Hyperlink"/>
            <w:rFonts w:eastAsia="Verdana"/>
            <w:color w:val="00B0F0"/>
            <w:sz w:val="22"/>
          </w:rPr>
          <w:t>Ministry of Telecommunications and Media</w:t>
        </w:r>
      </w:hyperlink>
      <w:r w:rsidR="008446BE" w:rsidRPr="00E34104">
        <w:rPr>
          <w:rStyle w:val="Hyperlink"/>
          <w:rFonts w:eastAsia="Verdana"/>
          <w:color w:val="00B0F0"/>
          <w:sz w:val="22"/>
        </w:rPr>
        <w:t xml:space="preserve"> Policy</w:t>
      </w:r>
    </w:p>
    <w:p w14:paraId="7DFA8F76" w14:textId="6A220C30" w:rsidR="00611221" w:rsidRPr="00E34104" w:rsidRDefault="008F4D55" w:rsidP="008F4D55">
      <w:pPr>
        <w:spacing w:line="237" w:lineRule="auto"/>
        <w:ind w:right="20"/>
        <w:rPr>
          <w:rFonts w:eastAsia="Verdana"/>
          <w:szCs w:val="20"/>
        </w:rPr>
      </w:pPr>
      <w:r w:rsidRPr="00E34104">
        <w:rPr>
          <w:rFonts w:eastAsia="Verdana"/>
          <w:szCs w:val="20"/>
        </w:rPr>
        <w:t xml:space="preserve">The </w:t>
      </w:r>
      <w:hyperlink r:id="rId92" w:history="1">
        <w:r w:rsidRPr="00E34104">
          <w:rPr>
            <w:rStyle w:val="Hyperlink"/>
            <w:rFonts w:eastAsia="Verdana"/>
            <w:szCs w:val="20"/>
          </w:rPr>
          <w:t>Ministry</w:t>
        </w:r>
      </w:hyperlink>
      <w:r w:rsidRPr="00E34104">
        <w:rPr>
          <w:rFonts w:eastAsia="Verdana"/>
          <w:szCs w:val="20"/>
        </w:rPr>
        <w:t xml:space="preserve"> is responsible for developing and implementing Greece’s national policy on issues related to communication and digital infrastructures, as well as to contribute to an effective regulatory framework at the European and international levels. Emphasis is given on best practices regarding the public sector’s e</w:t>
      </w:r>
      <w:r w:rsidR="009113DE" w:rsidRPr="00E34104">
        <w:rPr>
          <w:rFonts w:eastAsia="Verdana"/>
          <w:szCs w:val="20"/>
        </w:rPr>
        <w:t>G</w:t>
      </w:r>
      <w:r w:rsidRPr="00E34104">
        <w:rPr>
          <w:rFonts w:eastAsia="Verdana"/>
          <w:szCs w:val="20"/>
        </w:rPr>
        <w:t>overnance policies and citizens’ accessibility, the design and implementation of the National Digital Strategy as well as coordinating involved entities for the implementation of the EU Digital Strategy.</w:t>
      </w:r>
    </w:p>
    <w:p w14:paraId="213E9912" w14:textId="36D2FCA5" w:rsidR="005523ED" w:rsidRPr="00E34104" w:rsidRDefault="005523ED" w:rsidP="007732F3">
      <w:pPr>
        <w:spacing w:line="237" w:lineRule="auto"/>
        <w:ind w:right="20"/>
      </w:pPr>
    </w:p>
    <w:tbl>
      <w:tblPr>
        <w:tblW w:w="5000" w:type="pct"/>
        <w:shd w:val="clear" w:color="auto" w:fill="EFFBFF"/>
        <w:tblLook w:val="01E0" w:firstRow="1" w:lastRow="1" w:firstColumn="1" w:lastColumn="1" w:noHBand="0" w:noVBand="0"/>
      </w:tblPr>
      <w:tblGrid>
        <w:gridCol w:w="2352"/>
        <w:gridCol w:w="6651"/>
      </w:tblGrid>
      <w:tr w:rsidR="00DF2728" w:rsidRPr="00E34104" w14:paraId="373B3032" w14:textId="77777777" w:rsidTr="00972510">
        <w:trPr>
          <w:trHeight w:val="3005"/>
        </w:trPr>
        <w:tc>
          <w:tcPr>
            <w:tcW w:w="1306" w:type="pct"/>
            <w:shd w:val="clear" w:color="auto" w:fill="EFFBFF"/>
            <w:tcMar>
              <w:top w:w="108" w:type="dxa"/>
              <w:left w:w="108" w:type="dxa"/>
              <w:bottom w:w="108" w:type="dxa"/>
              <w:right w:w="108" w:type="dxa"/>
            </w:tcMar>
            <w:vAlign w:val="center"/>
          </w:tcPr>
          <w:p w14:paraId="1A998522" w14:textId="530F4709" w:rsidR="00DF2728" w:rsidRPr="00E34104" w:rsidRDefault="000958A6" w:rsidP="00972510">
            <w:pPr>
              <w:jc w:val="left"/>
            </w:pPr>
            <w:r>
              <w:rPr>
                <w:noProof/>
                <w:lang w:eastAsia="fr-FR"/>
              </w:rPr>
              <w:pict w14:anchorId="0C24F905">
                <v:shape id="Εικόνα 3" o:spid="_x0000_s1040" type="#_x0000_t75" alt="Nikos Pappas in Stavros Niarchos Foundation Cultural Center.jpg" style="position:absolute;margin-left:.4pt;margin-top:-133.65pt;width:106.8pt;height:133.25pt;z-index:4;visibility:visible;mso-position-horizontal-relative:margin">
                  <v:imagedata r:id="rId93" o:title="Nikos Pappas in Stavros Niarchos Foundation Cultural Center" croptop="5366f" cropbottom="11797f" cropleft="12438f" cropright="11756f"/>
                  <w10:wrap type="square" anchorx="margin"/>
                </v:shape>
              </w:pict>
            </w:r>
          </w:p>
        </w:tc>
        <w:tc>
          <w:tcPr>
            <w:tcW w:w="3694" w:type="pct"/>
            <w:shd w:val="clear" w:color="auto" w:fill="EFFBFF"/>
            <w:tcMar>
              <w:top w:w="108" w:type="dxa"/>
              <w:left w:w="108" w:type="dxa"/>
              <w:bottom w:w="108" w:type="dxa"/>
              <w:right w:w="108" w:type="dxa"/>
            </w:tcMar>
          </w:tcPr>
          <w:p w14:paraId="0E95266C" w14:textId="742303E7" w:rsidR="00DF2728" w:rsidRPr="00E34104" w:rsidRDefault="00124762" w:rsidP="00D273EA">
            <w:pPr>
              <w:pStyle w:val="tabletext"/>
              <w:rPr>
                <w:rStyle w:val="Strong"/>
                <w:lang w:val="en-GB" w:eastAsia="en-US"/>
              </w:rPr>
            </w:pPr>
            <w:r w:rsidRPr="00E34104">
              <w:rPr>
                <w:rStyle w:val="Strong"/>
                <w:lang w:val="en-GB"/>
              </w:rPr>
              <w:t>Nikos Pappas</w:t>
            </w:r>
          </w:p>
          <w:p w14:paraId="0AEFB223" w14:textId="14F27284" w:rsidR="00DF2728" w:rsidRPr="00E34104" w:rsidRDefault="00124762" w:rsidP="00D273EA">
            <w:pPr>
              <w:pStyle w:val="tabletext"/>
              <w:rPr>
                <w:b/>
                <w:lang w:val="en-GB"/>
              </w:rPr>
            </w:pPr>
            <w:r w:rsidRPr="00E34104">
              <w:rPr>
                <w:rStyle w:val="Strong"/>
                <w:b w:val="0"/>
                <w:lang w:val="en-GB"/>
              </w:rPr>
              <w:t>Minister of Digital Policy, Telecommunications &amp; Media</w:t>
            </w:r>
          </w:p>
          <w:p w14:paraId="2891A555" w14:textId="77777777" w:rsidR="00DF2728" w:rsidRPr="00E34104" w:rsidRDefault="00DF2728" w:rsidP="00D273EA">
            <w:pPr>
              <w:pStyle w:val="tabletext"/>
              <w:rPr>
                <w:rStyle w:val="Strong"/>
                <w:lang w:val="en-GB"/>
              </w:rPr>
            </w:pPr>
            <w:r w:rsidRPr="00E34104">
              <w:rPr>
                <w:lang w:val="en-GB"/>
              </w:rPr>
              <w:t xml:space="preserve"> </w:t>
            </w:r>
          </w:p>
          <w:p w14:paraId="768085B1" w14:textId="77777777" w:rsidR="00DF2728" w:rsidRPr="00E34104" w:rsidRDefault="00DF2728" w:rsidP="00D273EA">
            <w:pPr>
              <w:pStyle w:val="tabletext"/>
              <w:rPr>
                <w:rStyle w:val="Strong"/>
                <w:sz w:val="16"/>
                <w:lang w:val="en-GB"/>
              </w:rPr>
            </w:pPr>
            <w:r w:rsidRPr="00E34104">
              <w:rPr>
                <w:rStyle w:val="Strong"/>
                <w:sz w:val="16"/>
                <w:lang w:val="en-GB"/>
              </w:rPr>
              <w:t>Contact details:</w:t>
            </w:r>
          </w:p>
          <w:p w14:paraId="002BF762" w14:textId="158AF6F4" w:rsidR="008454F6" w:rsidRPr="00E34104" w:rsidRDefault="008454F6" w:rsidP="008454F6">
            <w:pPr>
              <w:pStyle w:val="tabletext"/>
              <w:rPr>
                <w:sz w:val="16"/>
                <w:lang w:val="en-GB"/>
              </w:rPr>
            </w:pPr>
            <w:r w:rsidRPr="00E34104">
              <w:rPr>
                <w:sz w:val="16"/>
                <w:lang w:val="en-GB"/>
              </w:rPr>
              <w:t>Ministry of Digital Policy, Telecommunications &amp; Media</w:t>
            </w:r>
          </w:p>
          <w:p w14:paraId="31BE1935" w14:textId="77777777" w:rsidR="008454F6" w:rsidRPr="00E34104" w:rsidRDefault="008454F6" w:rsidP="008454F6">
            <w:pPr>
              <w:pStyle w:val="tabletext"/>
              <w:rPr>
                <w:sz w:val="16"/>
                <w:lang w:val="en-GB"/>
              </w:rPr>
            </w:pPr>
            <w:r w:rsidRPr="00E34104">
              <w:rPr>
                <w:sz w:val="16"/>
                <w:lang w:val="en-GB"/>
              </w:rPr>
              <w:t>Fragkoudi 11 and Al. Pantou, 10163, Athens</w:t>
            </w:r>
          </w:p>
          <w:p w14:paraId="7DCCC95E" w14:textId="64D9DF58" w:rsidR="00DF2728" w:rsidRPr="00E34104" w:rsidRDefault="008454F6" w:rsidP="008454F6">
            <w:pPr>
              <w:pStyle w:val="tabletext"/>
              <w:rPr>
                <w:sz w:val="16"/>
                <w:lang w:val="en-GB"/>
              </w:rPr>
            </w:pPr>
            <w:r w:rsidRPr="00E34104">
              <w:rPr>
                <w:b/>
                <w:sz w:val="16"/>
                <w:lang w:val="en-GB"/>
              </w:rPr>
              <w:t>Tel</w:t>
            </w:r>
            <w:r w:rsidRPr="00B419E3">
              <w:rPr>
                <w:b/>
                <w:sz w:val="16"/>
                <w:lang w:val="en-GB"/>
              </w:rPr>
              <w:t>.:</w:t>
            </w:r>
            <w:r w:rsidRPr="00E34104">
              <w:rPr>
                <w:sz w:val="16"/>
                <w:lang w:val="en-GB"/>
              </w:rPr>
              <w:t xml:space="preserve"> +30 210 9098600-2</w:t>
            </w:r>
          </w:p>
          <w:p w14:paraId="642DD6FE" w14:textId="638FCA93" w:rsidR="00DF2728" w:rsidRPr="00E34104" w:rsidRDefault="00DF2728" w:rsidP="00D273EA">
            <w:pPr>
              <w:pStyle w:val="tabletext"/>
              <w:rPr>
                <w:sz w:val="16"/>
                <w:lang w:val="en-GB"/>
              </w:rPr>
            </w:pPr>
            <w:r w:rsidRPr="00E34104">
              <w:rPr>
                <w:b/>
                <w:sz w:val="16"/>
                <w:lang w:val="en-GB"/>
              </w:rPr>
              <w:t>E-mail</w:t>
            </w:r>
            <w:r w:rsidRPr="00B419E3">
              <w:rPr>
                <w:b/>
                <w:sz w:val="16"/>
                <w:lang w:val="en-GB"/>
              </w:rPr>
              <w:t>:</w:t>
            </w:r>
            <w:r w:rsidRPr="00E34104">
              <w:rPr>
                <w:sz w:val="16"/>
                <w:lang w:val="en-GB"/>
              </w:rPr>
              <w:t xml:space="preserve"> </w:t>
            </w:r>
            <w:r w:rsidR="00D56DAA" w:rsidRPr="00E34104">
              <w:rPr>
                <w:rStyle w:val="Hyperlink"/>
                <w:sz w:val="16"/>
                <w:lang w:val="en-GB"/>
              </w:rPr>
              <w:t xml:space="preserve">minister@mindigital.gr, sec@mindigital.gr </w:t>
            </w:r>
            <w:r w:rsidRPr="00E34104">
              <w:rPr>
                <w:sz w:val="16"/>
                <w:lang w:val="en-GB"/>
              </w:rPr>
              <w:t xml:space="preserve">  </w:t>
            </w:r>
          </w:p>
          <w:p w14:paraId="4D9DBBD1" w14:textId="480B1B29" w:rsidR="00DF2728" w:rsidRPr="00E34104" w:rsidRDefault="00DF2728" w:rsidP="00D273EA">
            <w:pPr>
              <w:pStyle w:val="tabletext"/>
              <w:rPr>
                <w:lang w:val="en-GB"/>
              </w:rPr>
            </w:pPr>
            <w:r w:rsidRPr="00E34104">
              <w:rPr>
                <w:rStyle w:val="Emphasis"/>
                <w:b/>
                <w:i w:val="0"/>
                <w:sz w:val="16"/>
                <w:lang w:val="en-GB"/>
              </w:rPr>
              <w:t>Source</w:t>
            </w:r>
            <w:r w:rsidRPr="00B419E3">
              <w:rPr>
                <w:rStyle w:val="Emphasis"/>
                <w:b/>
                <w:i w:val="0"/>
                <w:sz w:val="16"/>
                <w:lang w:val="en-GB"/>
              </w:rPr>
              <w:t>:</w:t>
            </w:r>
            <w:r w:rsidR="002E3A92" w:rsidRPr="00E34104">
              <w:rPr>
                <w:rStyle w:val="Emphasis"/>
                <w:sz w:val="16"/>
                <w:lang w:val="en-GB"/>
              </w:rPr>
              <w:t xml:space="preserve"> </w:t>
            </w:r>
            <w:r w:rsidR="002E3A92" w:rsidRPr="00E34104">
              <w:rPr>
                <w:rStyle w:val="Hyperlink"/>
                <w:iCs/>
                <w:sz w:val="16"/>
                <w:lang w:val="en-GB"/>
              </w:rPr>
              <w:t>http://www.mindigital.gr/</w:t>
            </w:r>
            <w:r w:rsidRPr="00E34104">
              <w:rPr>
                <w:rStyle w:val="Hyperlink"/>
                <w:i/>
                <w:iCs/>
                <w:sz w:val="16"/>
                <w:lang w:val="en-GB"/>
              </w:rPr>
              <w:t xml:space="preserve"> </w:t>
            </w:r>
          </w:p>
        </w:tc>
      </w:tr>
    </w:tbl>
    <w:p w14:paraId="57BAC2EE" w14:textId="77777777" w:rsidR="00C5477C" w:rsidRDefault="00C5477C"/>
    <w:tbl>
      <w:tblPr>
        <w:tblW w:w="5000" w:type="pct"/>
        <w:shd w:val="clear" w:color="auto" w:fill="EFFBFF"/>
        <w:tblLook w:val="01E0" w:firstRow="1" w:lastRow="1" w:firstColumn="1" w:lastColumn="1" w:noHBand="0" w:noVBand="0"/>
      </w:tblPr>
      <w:tblGrid>
        <w:gridCol w:w="2352"/>
        <w:gridCol w:w="6651"/>
      </w:tblGrid>
      <w:tr w:rsidR="00631670" w:rsidRPr="00E34104" w14:paraId="05C22E3F" w14:textId="77777777" w:rsidTr="00E46467">
        <w:trPr>
          <w:trHeight w:val="2604"/>
        </w:trPr>
        <w:tc>
          <w:tcPr>
            <w:tcW w:w="1306" w:type="pct"/>
            <w:shd w:val="clear" w:color="auto" w:fill="EFFBFF"/>
            <w:tcMar>
              <w:top w:w="108" w:type="dxa"/>
              <w:left w:w="108" w:type="dxa"/>
              <w:bottom w:w="108" w:type="dxa"/>
              <w:right w:w="108" w:type="dxa"/>
            </w:tcMar>
            <w:vAlign w:val="center"/>
          </w:tcPr>
          <w:p w14:paraId="171105A9" w14:textId="0CFB8132" w:rsidR="00631670" w:rsidRPr="00E34104" w:rsidRDefault="000958A6" w:rsidP="005F6348">
            <w:pPr>
              <w:jc w:val="center"/>
              <w:rPr>
                <w:noProof/>
                <w:lang w:eastAsia="fr-FR"/>
              </w:rPr>
            </w:pPr>
            <w:r>
              <w:rPr>
                <w:noProof/>
                <w:lang w:eastAsia="fr-FR"/>
              </w:rPr>
              <w:pict w14:anchorId="2B5ABF7E">
                <v:shape id="Εικόνα 2" o:spid="_x0000_s1041" type="#_x0000_t75" alt="ralis st" style="position:absolute;left:0;text-align:left;margin-left:1.4pt;margin-top:-133.65pt;width:105.95pt;height:133.25pt;z-index:5;visibility:visible;mso-position-horizontal-relative:text;mso-position-vertical-relative:text">
                  <v:imagedata r:id="rId94" o:title="ralis st" cropbottom="4201f" cropleft="6536f" cropright="8085f"/>
                  <w10:wrap type="square"/>
                </v:shape>
              </w:pict>
            </w:r>
          </w:p>
        </w:tc>
        <w:tc>
          <w:tcPr>
            <w:tcW w:w="3694" w:type="pct"/>
            <w:shd w:val="clear" w:color="auto" w:fill="EFFBFF"/>
            <w:tcMar>
              <w:top w:w="108" w:type="dxa"/>
              <w:left w:w="108" w:type="dxa"/>
              <w:bottom w:w="108" w:type="dxa"/>
              <w:right w:w="108" w:type="dxa"/>
            </w:tcMar>
          </w:tcPr>
          <w:p w14:paraId="099C152E" w14:textId="30B7CE36" w:rsidR="0079594C" w:rsidRPr="00E34104" w:rsidRDefault="00426B59" w:rsidP="0079594C">
            <w:pPr>
              <w:pStyle w:val="tabletext"/>
              <w:rPr>
                <w:rStyle w:val="Strong"/>
                <w:lang w:val="en-GB" w:eastAsia="en-US"/>
              </w:rPr>
            </w:pPr>
            <w:r w:rsidRPr="00E34104">
              <w:rPr>
                <w:rStyle w:val="Strong"/>
                <w:lang w:val="en-GB"/>
              </w:rPr>
              <w:t>Stelios Rallis</w:t>
            </w:r>
          </w:p>
          <w:p w14:paraId="43E53990" w14:textId="3A1A105C" w:rsidR="0079594C" w:rsidRPr="00E34104" w:rsidRDefault="0079594C" w:rsidP="0079594C">
            <w:pPr>
              <w:pStyle w:val="tabletext"/>
              <w:rPr>
                <w:b/>
                <w:lang w:val="en-GB"/>
              </w:rPr>
            </w:pPr>
            <w:r w:rsidRPr="00E34104">
              <w:rPr>
                <w:rStyle w:val="Strong"/>
                <w:b w:val="0"/>
                <w:lang w:val="en-GB"/>
              </w:rPr>
              <w:t xml:space="preserve">Minister </w:t>
            </w:r>
            <w:r w:rsidR="00426B59" w:rsidRPr="00E34104">
              <w:rPr>
                <w:rStyle w:val="Strong"/>
                <w:b w:val="0"/>
                <w:lang w:val="en-GB"/>
              </w:rPr>
              <w:t>Secretary General for Digital Policy</w:t>
            </w:r>
          </w:p>
          <w:p w14:paraId="4BDE1776" w14:textId="77777777" w:rsidR="0079594C" w:rsidRPr="00E34104" w:rsidRDefault="0079594C" w:rsidP="0079594C">
            <w:pPr>
              <w:pStyle w:val="tabletext"/>
              <w:rPr>
                <w:rStyle w:val="Strong"/>
                <w:lang w:val="en-GB"/>
              </w:rPr>
            </w:pPr>
            <w:r w:rsidRPr="00E34104">
              <w:rPr>
                <w:lang w:val="en-GB"/>
              </w:rPr>
              <w:t xml:space="preserve"> </w:t>
            </w:r>
          </w:p>
          <w:p w14:paraId="2236F504" w14:textId="77777777" w:rsidR="0079594C" w:rsidRPr="00E34104" w:rsidRDefault="0079594C" w:rsidP="0079594C">
            <w:pPr>
              <w:pStyle w:val="tabletext"/>
              <w:rPr>
                <w:rStyle w:val="Strong"/>
                <w:sz w:val="16"/>
                <w:lang w:val="en-GB"/>
              </w:rPr>
            </w:pPr>
            <w:r w:rsidRPr="00E34104">
              <w:rPr>
                <w:rStyle w:val="Strong"/>
                <w:sz w:val="16"/>
                <w:lang w:val="en-GB"/>
              </w:rPr>
              <w:t>Contact details:</w:t>
            </w:r>
          </w:p>
          <w:p w14:paraId="3AAC1C06" w14:textId="77777777" w:rsidR="002D6ADA" w:rsidRPr="00E34104" w:rsidRDefault="002D6ADA" w:rsidP="002D6ADA">
            <w:pPr>
              <w:pStyle w:val="tabletext"/>
              <w:rPr>
                <w:sz w:val="16"/>
                <w:lang w:val="en-GB"/>
              </w:rPr>
            </w:pPr>
            <w:r w:rsidRPr="00E34104">
              <w:rPr>
                <w:sz w:val="16"/>
                <w:lang w:val="en-GB"/>
              </w:rPr>
              <w:t>Ministry of Digital Policy, Telecommunications &amp; Media</w:t>
            </w:r>
          </w:p>
          <w:p w14:paraId="77BBDFF4" w14:textId="77777777" w:rsidR="002D6ADA" w:rsidRPr="00E34104" w:rsidRDefault="002D6ADA" w:rsidP="002D6ADA">
            <w:pPr>
              <w:pStyle w:val="tabletext"/>
              <w:rPr>
                <w:sz w:val="16"/>
                <w:lang w:val="en-GB"/>
              </w:rPr>
            </w:pPr>
            <w:r w:rsidRPr="00E34104">
              <w:rPr>
                <w:sz w:val="16"/>
                <w:lang w:val="en-GB"/>
              </w:rPr>
              <w:t xml:space="preserve">Chandri 1 &amp; Thessalonikis, 18346, Athens  </w:t>
            </w:r>
          </w:p>
          <w:p w14:paraId="2E602F00" w14:textId="77777777" w:rsidR="002D6ADA" w:rsidRPr="00E34104" w:rsidRDefault="002D6ADA" w:rsidP="002D6ADA">
            <w:pPr>
              <w:pStyle w:val="tabletext"/>
              <w:rPr>
                <w:sz w:val="16"/>
                <w:lang w:val="en-GB"/>
              </w:rPr>
            </w:pPr>
            <w:r w:rsidRPr="00E34104">
              <w:rPr>
                <w:b/>
                <w:sz w:val="16"/>
                <w:lang w:val="en-GB"/>
              </w:rPr>
              <w:t xml:space="preserve">Tel.: </w:t>
            </w:r>
            <w:r w:rsidRPr="00E34104">
              <w:rPr>
                <w:sz w:val="16"/>
                <w:lang w:val="en-GB"/>
              </w:rPr>
              <w:t>+30 210 4803255, 210 4802010</w:t>
            </w:r>
          </w:p>
          <w:p w14:paraId="67B20EF5" w14:textId="57754E25" w:rsidR="0079594C" w:rsidRPr="00E34104" w:rsidRDefault="0079594C" w:rsidP="0079594C">
            <w:pPr>
              <w:pStyle w:val="tabletext"/>
              <w:rPr>
                <w:sz w:val="16"/>
                <w:lang w:val="en-GB"/>
              </w:rPr>
            </w:pPr>
            <w:r w:rsidRPr="00E34104">
              <w:rPr>
                <w:b/>
                <w:sz w:val="16"/>
                <w:lang w:val="en-GB"/>
              </w:rPr>
              <w:t>E-mail:</w:t>
            </w:r>
            <w:r w:rsidRPr="00E34104">
              <w:rPr>
                <w:sz w:val="16"/>
                <w:lang w:val="en-GB"/>
              </w:rPr>
              <w:t xml:space="preserve"> </w:t>
            </w:r>
            <w:r w:rsidR="001875A3" w:rsidRPr="00E34104">
              <w:rPr>
                <w:rStyle w:val="Hyperlink"/>
                <w:sz w:val="16"/>
                <w:lang w:val="en-GB"/>
              </w:rPr>
              <w:t>gen_gramm@gsdp.gr</w:t>
            </w:r>
          </w:p>
          <w:p w14:paraId="0312DD58" w14:textId="34F4B89A" w:rsidR="00631670" w:rsidRPr="00E34104" w:rsidRDefault="0079594C" w:rsidP="0079594C">
            <w:pPr>
              <w:pStyle w:val="tabletext"/>
              <w:rPr>
                <w:rStyle w:val="Strong"/>
                <w:lang w:val="en-GB"/>
              </w:rPr>
            </w:pPr>
            <w:r w:rsidRPr="008D5435">
              <w:rPr>
                <w:rStyle w:val="Emphasis"/>
                <w:b/>
                <w:i w:val="0"/>
                <w:sz w:val="16"/>
                <w:lang w:val="en-GB"/>
              </w:rPr>
              <w:t>Source</w:t>
            </w:r>
            <w:r w:rsidRPr="00B419E3">
              <w:rPr>
                <w:rStyle w:val="Emphasis"/>
                <w:b/>
                <w:i w:val="0"/>
                <w:sz w:val="16"/>
                <w:lang w:val="en-GB"/>
              </w:rPr>
              <w:t>:</w:t>
            </w:r>
            <w:r w:rsidRPr="00E34104">
              <w:rPr>
                <w:rStyle w:val="Emphasis"/>
                <w:sz w:val="16"/>
                <w:lang w:val="en-GB"/>
              </w:rPr>
              <w:t xml:space="preserve"> </w:t>
            </w:r>
            <w:r w:rsidRPr="00E34104">
              <w:rPr>
                <w:rStyle w:val="Hyperlink"/>
                <w:iCs/>
                <w:sz w:val="16"/>
                <w:lang w:val="en-GB"/>
              </w:rPr>
              <w:t>http://www.mindigital.gr/</w:t>
            </w:r>
          </w:p>
        </w:tc>
      </w:tr>
    </w:tbl>
    <w:p w14:paraId="4A9FE07D" w14:textId="7A17354E" w:rsidR="002D79E0" w:rsidRPr="00E34104" w:rsidRDefault="000958A6" w:rsidP="002D79E0">
      <w:pPr>
        <w:pStyle w:val="Subtitle"/>
        <w:rPr>
          <w:rFonts w:eastAsia="Verdana"/>
        </w:rPr>
      </w:pPr>
      <w:hyperlink r:id="rId95" w:history="1">
        <w:r w:rsidR="002D79E0" w:rsidRPr="00E34104">
          <w:rPr>
            <w:rFonts w:eastAsia="Verdana"/>
          </w:rPr>
          <w:t xml:space="preserve">Ministry of Administrative Reconstruction </w:t>
        </w:r>
      </w:hyperlink>
      <w:r w:rsidR="002D79E0" w:rsidRPr="00E34104">
        <w:rPr>
          <w:rFonts w:eastAsia="Verdana"/>
        </w:rPr>
        <w:t>(</w:t>
      </w:r>
      <w:r w:rsidR="00B419E3">
        <w:rPr>
          <w:rFonts w:eastAsia="Verdana"/>
        </w:rPr>
        <w:t>former</w:t>
      </w:r>
      <w:r w:rsidR="002D79E0" w:rsidRPr="00E34104">
        <w:rPr>
          <w:rFonts w:eastAsia="Verdana"/>
        </w:rPr>
        <w:t xml:space="preserve"> </w:t>
      </w:r>
      <w:hyperlink r:id="rId96" w:history="1">
        <w:r w:rsidR="002D79E0" w:rsidRPr="00E34104">
          <w:rPr>
            <w:rFonts w:eastAsia="Verdana"/>
          </w:rPr>
          <w:t>Ministry of</w:t>
        </w:r>
      </w:hyperlink>
      <w:r w:rsidR="002D79E0" w:rsidRPr="00E34104">
        <w:rPr>
          <w:rFonts w:eastAsia="Verdana"/>
        </w:rPr>
        <w:t xml:space="preserve"> </w:t>
      </w:r>
      <w:hyperlink r:id="rId97" w:history="1">
        <w:r w:rsidR="002D79E0" w:rsidRPr="00E34104">
          <w:rPr>
            <w:rFonts w:eastAsia="Verdana"/>
          </w:rPr>
          <w:t>Administrative Reform and eGovernment</w:t>
        </w:r>
      </w:hyperlink>
      <w:r w:rsidR="002D79E0" w:rsidRPr="00E34104">
        <w:rPr>
          <w:rFonts w:eastAsia="Verdana"/>
        </w:rPr>
        <w:t>)</w:t>
      </w:r>
    </w:p>
    <w:p w14:paraId="7273F193" w14:textId="627A5433" w:rsidR="002D79E0" w:rsidRPr="00E34104" w:rsidRDefault="002D79E0" w:rsidP="002D79E0">
      <w:pPr>
        <w:spacing w:line="237" w:lineRule="auto"/>
        <w:ind w:right="20"/>
        <w:rPr>
          <w:rFonts w:eastAsia="Verdana"/>
          <w:szCs w:val="20"/>
        </w:rPr>
      </w:pPr>
      <w:r w:rsidRPr="00E34104">
        <w:rPr>
          <w:rFonts w:eastAsia="Verdana"/>
          <w:szCs w:val="20"/>
        </w:rPr>
        <w:t xml:space="preserve">The </w:t>
      </w:r>
      <w:hyperlink r:id="rId98" w:history="1">
        <w:r w:rsidRPr="00E34104">
          <w:rPr>
            <w:rStyle w:val="Hyperlink"/>
            <w:rFonts w:eastAsia="Verdana"/>
            <w:szCs w:val="20"/>
          </w:rPr>
          <w:t>Ministry</w:t>
        </w:r>
      </w:hyperlink>
      <w:r w:rsidRPr="00E34104">
        <w:rPr>
          <w:rFonts w:eastAsia="Verdana"/>
          <w:szCs w:val="20"/>
        </w:rPr>
        <w:t xml:space="preserve"> </w:t>
      </w:r>
      <w:r w:rsidR="00780A17" w:rsidRPr="00E34104">
        <w:rPr>
          <w:rFonts w:eastAsia="Verdana"/>
          <w:szCs w:val="20"/>
        </w:rPr>
        <w:t>is</w:t>
      </w:r>
      <w:r w:rsidRPr="00E34104">
        <w:rPr>
          <w:rFonts w:eastAsia="Verdana"/>
          <w:szCs w:val="20"/>
        </w:rPr>
        <w:t xml:space="preserve"> an initiator of eGovernment strategies and policies aiming to develop IT in the public sector. It aim</w:t>
      </w:r>
      <w:r w:rsidR="00780A17" w:rsidRPr="00E34104">
        <w:rPr>
          <w:rFonts w:eastAsia="Verdana"/>
          <w:szCs w:val="20"/>
        </w:rPr>
        <w:t>s</w:t>
      </w:r>
      <w:r w:rsidRPr="00E34104">
        <w:rPr>
          <w:rFonts w:eastAsia="Verdana"/>
          <w:szCs w:val="20"/>
        </w:rPr>
        <w:t xml:space="preserve"> to implement the government policy for the introduction, implementation and development of information and technology in the public sector.</w:t>
      </w:r>
    </w:p>
    <w:p w14:paraId="313916F8" w14:textId="77777777" w:rsidR="00DF2728" w:rsidRPr="00E34104" w:rsidRDefault="00DF2728" w:rsidP="005523ED">
      <w:pPr>
        <w:pStyle w:val="ListParagraph"/>
        <w:numPr>
          <w:ilvl w:val="0"/>
          <w:numId w:val="0"/>
        </w:numPr>
        <w:rPr>
          <w:rFonts w:ascii="Verdana" w:hAnsi="Verdana" w:cs="Arial"/>
          <w:b/>
          <w:bCs/>
          <w:i/>
          <w:iCs/>
          <w:color w:val="263673"/>
          <w:sz w:val="22"/>
          <w:szCs w:val="28"/>
          <w:lang w:eastAsia="en-GB"/>
        </w:rPr>
      </w:pPr>
    </w:p>
    <w:tbl>
      <w:tblPr>
        <w:tblW w:w="5000" w:type="pct"/>
        <w:shd w:val="clear" w:color="auto" w:fill="EFFBFF"/>
        <w:tblLook w:val="01E0" w:firstRow="1" w:lastRow="1" w:firstColumn="1" w:lastColumn="1" w:noHBand="0" w:noVBand="0"/>
      </w:tblPr>
      <w:tblGrid>
        <w:gridCol w:w="2512"/>
        <w:gridCol w:w="6491"/>
      </w:tblGrid>
      <w:tr w:rsidR="002D79E0" w:rsidRPr="00C13C26" w14:paraId="5C9175B1" w14:textId="77777777" w:rsidTr="000B51D0">
        <w:trPr>
          <w:trHeight w:val="3285"/>
        </w:trPr>
        <w:tc>
          <w:tcPr>
            <w:tcW w:w="1395" w:type="pct"/>
            <w:shd w:val="clear" w:color="auto" w:fill="EFFBFF"/>
            <w:tcMar>
              <w:top w:w="108" w:type="dxa"/>
              <w:left w:w="108" w:type="dxa"/>
              <w:bottom w:w="108" w:type="dxa"/>
              <w:right w:w="108" w:type="dxa"/>
            </w:tcMar>
            <w:vAlign w:val="center"/>
          </w:tcPr>
          <w:p w14:paraId="383B4820" w14:textId="64971DA4" w:rsidR="002D79E0" w:rsidRPr="00E34104" w:rsidRDefault="00C13C26" w:rsidP="0066080B">
            <w:pPr>
              <w:jc w:val="center"/>
            </w:pPr>
            <w:bookmarkStart w:id="39" w:name="_Toc1474975"/>
            <w:r>
              <w:lastRenderedPageBreak/>
              <w:pict w14:anchorId="5026BDAD">
                <v:shape id="_x0000_i1030" type="#_x0000_t75" style="width:107.7pt;height:150.9pt">
                  <v:imagedata r:id="rId99" o:title="" croptop="5634f" cropleft="14724f" cropright="9239f"/>
                </v:shape>
              </w:pict>
            </w:r>
          </w:p>
        </w:tc>
        <w:tc>
          <w:tcPr>
            <w:tcW w:w="3605" w:type="pct"/>
            <w:shd w:val="clear" w:color="auto" w:fill="EFFBFF"/>
            <w:tcMar>
              <w:top w:w="108" w:type="dxa"/>
              <w:left w:w="108" w:type="dxa"/>
              <w:bottom w:w="108" w:type="dxa"/>
              <w:right w:w="108" w:type="dxa"/>
            </w:tcMar>
          </w:tcPr>
          <w:p w14:paraId="554ABF60" w14:textId="1BB5ED6A" w:rsidR="002D79E0" w:rsidRPr="00E34104" w:rsidRDefault="00AC170C" w:rsidP="0066080B">
            <w:pPr>
              <w:pStyle w:val="tabletext"/>
              <w:rPr>
                <w:rStyle w:val="Strong"/>
                <w:lang w:val="en-GB" w:eastAsia="en-US"/>
              </w:rPr>
            </w:pPr>
            <w:r w:rsidRPr="00E34104">
              <w:rPr>
                <w:rStyle w:val="Strong"/>
                <w:lang w:val="en-GB"/>
              </w:rPr>
              <w:t>Maria Eliza Xenogiannakopoulou</w:t>
            </w:r>
          </w:p>
          <w:p w14:paraId="472AB0F7" w14:textId="77777777" w:rsidR="00C556C3" w:rsidRPr="00E34104" w:rsidRDefault="00C556C3" w:rsidP="0066080B">
            <w:pPr>
              <w:pStyle w:val="tabletext"/>
              <w:rPr>
                <w:rStyle w:val="Strong"/>
                <w:b w:val="0"/>
                <w:lang w:val="en-GB"/>
              </w:rPr>
            </w:pPr>
            <w:r w:rsidRPr="00E34104">
              <w:rPr>
                <w:rStyle w:val="Strong"/>
                <w:b w:val="0"/>
                <w:lang w:val="en-GB"/>
              </w:rPr>
              <w:t>Minister of Administrative Reconstruction</w:t>
            </w:r>
          </w:p>
          <w:p w14:paraId="2A53F6DD" w14:textId="34A20871" w:rsidR="002D79E0" w:rsidRPr="00E34104" w:rsidRDefault="002D79E0" w:rsidP="0066080B">
            <w:pPr>
              <w:pStyle w:val="tabletext"/>
              <w:rPr>
                <w:rStyle w:val="Strong"/>
                <w:lang w:val="en-GB"/>
              </w:rPr>
            </w:pPr>
            <w:r w:rsidRPr="00E34104">
              <w:rPr>
                <w:lang w:val="en-GB"/>
              </w:rPr>
              <w:t xml:space="preserve"> </w:t>
            </w:r>
          </w:p>
          <w:p w14:paraId="723250CD" w14:textId="77777777" w:rsidR="002D79E0" w:rsidRPr="00E34104" w:rsidRDefault="002D79E0" w:rsidP="0066080B">
            <w:pPr>
              <w:pStyle w:val="tabletext"/>
              <w:rPr>
                <w:rStyle w:val="Strong"/>
                <w:sz w:val="16"/>
                <w:lang w:val="en-GB"/>
              </w:rPr>
            </w:pPr>
            <w:r w:rsidRPr="00E34104">
              <w:rPr>
                <w:rStyle w:val="Strong"/>
                <w:sz w:val="16"/>
                <w:lang w:val="en-GB"/>
              </w:rPr>
              <w:t>Contact details:</w:t>
            </w:r>
          </w:p>
          <w:p w14:paraId="4D4BBE8B" w14:textId="77777777" w:rsidR="00185D56" w:rsidRPr="00E34104" w:rsidRDefault="00185D56" w:rsidP="00185D56">
            <w:pPr>
              <w:pStyle w:val="tabletext"/>
              <w:rPr>
                <w:sz w:val="16"/>
                <w:lang w:val="en-GB"/>
              </w:rPr>
            </w:pPr>
            <w:r w:rsidRPr="00E34104">
              <w:rPr>
                <w:sz w:val="16"/>
                <w:lang w:val="en-GB"/>
              </w:rPr>
              <w:t>Ministry of Administrative Reconstruction</w:t>
            </w:r>
          </w:p>
          <w:p w14:paraId="6DD9AB6B" w14:textId="77777777" w:rsidR="00185D56" w:rsidRPr="00664DD7" w:rsidRDefault="00185D56" w:rsidP="00185D56">
            <w:pPr>
              <w:pStyle w:val="tabletext"/>
              <w:rPr>
                <w:sz w:val="16"/>
                <w:lang w:val="fr-LU"/>
              </w:rPr>
            </w:pPr>
            <w:r w:rsidRPr="00664DD7">
              <w:rPr>
                <w:sz w:val="16"/>
                <w:lang w:val="fr-LU"/>
              </w:rPr>
              <w:t xml:space="preserve">Av. Vasilissis Sofias 15, 10674, Athens </w:t>
            </w:r>
          </w:p>
          <w:p w14:paraId="07BE2DAB" w14:textId="71C93ADD" w:rsidR="002D79E0" w:rsidRPr="00664DD7" w:rsidRDefault="00185D56" w:rsidP="00185D56">
            <w:pPr>
              <w:pStyle w:val="tabletext"/>
              <w:rPr>
                <w:sz w:val="16"/>
                <w:lang w:val="fr-LU"/>
              </w:rPr>
            </w:pPr>
            <w:r w:rsidRPr="00664DD7">
              <w:rPr>
                <w:b/>
                <w:sz w:val="16"/>
                <w:lang w:val="fr-LU"/>
              </w:rPr>
              <w:t>Tel.</w:t>
            </w:r>
            <w:r w:rsidRPr="00116EFF">
              <w:rPr>
                <w:b/>
                <w:sz w:val="16"/>
                <w:lang w:val="fr-LU"/>
              </w:rPr>
              <w:t>:</w:t>
            </w:r>
            <w:r w:rsidRPr="00664DD7">
              <w:rPr>
                <w:sz w:val="16"/>
                <w:lang w:val="fr-LU"/>
              </w:rPr>
              <w:t xml:space="preserve"> +30 213 1313590 /508 /603</w:t>
            </w:r>
          </w:p>
          <w:p w14:paraId="25EAB24B" w14:textId="6D8EB34D" w:rsidR="002D79E0" w:rsidRPr="00664DD7" w:rsidRDefault="002D79E0" w:rsidP="0066080B">
            <w:pPr>
              <w:pStyle w:val="tabletext"/>
              <w:rPr>
                <w:sz w:val="16"/>
                <w:lang w:val="fr-LU"/>
              </w:rPr>
            </w:pPr>
            <w:r w:rsidRPr="00664DD7">
              <w:rPr>
                <w:b/>
                <w:sz w:val="16"/>
                <w:lang w:val="fr-LU"/>
              </w:rPr>
              <w:t>E-mail</w:t>
            </w:r>
            <w:r w:rsidRPr="00116EFF">
              <w:rPr>
                <w:b/>
                <w:sz w:val="16"/>
                <w:lang w:val="fr-LU"/>
              </w:rPr>
              <w:t>:</w:t>
            </w:r>
            <w:r w:rsidRPr="00664DD7">
              <w:rPr>
                <w:sz w:val="16"/>
                <w:lang w:val="fr-LU"/>
              </w:rPr>
              <w:t xml:space="preserve"> </w:t>
            </w:r>
            <w:r w:rsidR="000C33FB" w:rsidRPr="00664DD7">
              <w:rPr>
                <w:rStyle w:val="Hyperlink"/>
                <w:sz w:val="16"/>
                <w:lang w:val="fr-LU"/>
              </w:rPr>
              <w:t>ypourgos@ydmed.gov.gr</w:t>
            </w:r>
          </w:p>
          <w:p w14:paraId="1D21B93F" w14:textId="64AED8A3" w:rsidR="00260BCA" w:rsidRPr="00260BCA" w:rsidRDefault="002D79E0" w:rsidP="000B51D0">
            <w:pPr>
              <w:pStyle w:val="tabletext"/>
              <w:rPr>
                <w:lang w:val="fr-LU"/>
              </w:rPr>
            </w:pPr>
            <w:r w:rsidRPr="00664DD7">
              <w:rPr>
                <w:rStyle w:val="Emphasis"/>
                <w:b/>
                <w:i w:val="0"/>
                <w:sz w:val="16"/>
                <w:lang w:val="fr-LU"/>
              </w:rPr>
              <w:t>Source</w:t>
            </w:r>
            <w:r w:rsidRPr="00116EFF">
              <w:rPr>
                <w:rStyle w:val="Emphasis"/>
                <w:b/>
                <w:i w:val="0"/>
                <w:sz w:val="16"/>
                <w:lang w:val="fr-LU"/>
              </w:rPr>
              <w:t>:</w:t>
            </w:r>
            <w:r w:rsidRPr="00664DD7">
              <w:rPr>
                <w:rStyle w:val="Emphasis"/>
                <w:sz w:val="16"/>
                <w:lang w:val="fr-LU"/>
              </w:rPr>
              <w:t xml:space="preserve"> </w:t>
            </w:r>
            <w:r w:rsidR="00804236" w:rsidRPr="00664DD7">
              <w:rPr>
                <w:rStyle w:val="Hyperlink"/>
                <w:iCs/>
                <w:sz w:val="16"/>
                <w:lang w:val="fr-LU"/>
              </w:rPr>
              <w:t>http://www.minadmin.gov.gr/</w:t>
            </w:r>
          </w:p>
          <w:p w14:paraId="6DF2413C" w14:textId="6018B5F4" w:rsidR="002D79E0" w:rsidRPr="00260BCA" w:rsidRDefault="002D79E0" w:rsidP="00260BCA">
            <w:pPr>
              <w:tabs>
                <w:tab w:val="left" w:pos="1299"/>
              </w:tabs>
              <w:rPr>
                <w:lang w:val="fr-LU" w:eastAsia="el-GR"/>
              </w:rPr>
            </w:pPr>
          </w:p>
        </w:tc>
      </w:tr>
    </w:tbl>
    <w:p w14:paraId="2AFAA68C" w14:textId="77777777" w:rsidR="000B51D0" w:rsidRPr="00FB3718" w:rsidRDefault="000B51D0">
      <w:pPr>
        <w:rPr>
          <w:lang w:val="fr-LU"/>
        </w:rPr>
      </w:pPr>
    </w:p>
    <w:tbl>
      <w:tblPr>
        <w:tblW w:w="5000" w:type="pct"/>
        <w:shd w:val="clear" w:color="auto" w:fill="EFFBFF"/>
        <w:tblLook w:val="01E0" w:firstRow="1" w:lastRow="1" w:firstColumn="1" w:lastColumn="1" w:noHBand="0" w:noVBand="0"/>
      </w:tblPr>
      <w:tblGrid>
        <w:gridCol w:w="2512"/>
        <w:gridCol w:w="6491"/>
      </w:tblGrid>
      <w:tr w:rsidR="002D79E0" w:rsidRPr="00C13C26" w14:paraId="6F5F2EDC" w14:textId="77777777" w:rsidTr="00972510">
        <w:trPr>
          <w:trHeight w:val="2604"/>
        </w:trPr>
        <w:tc>
          <w:tcPr>
            <w:tcW w:w="1395" w:type="pct"/>
            <w:shd w:val="clear" w:color="auto" w:fill="EFFBFF"/>
            <w:tcMar>
              <w:top w:w="108" w:type="dxa"/>
              <w:left w:w="108" w:type="dxa"/>
              <w:bottom w:w="108" w:type="dxa"/>
              <w:right w:w="108" w:type="dxa"/>
            </w:tcMar>
            <w:vAlign w:val="center"/>
          </w:tcPr>
          <w:p w14:paraId="535CF1FF" w14:textId="2C70780F" w:rsidR="002D79E0" w:rsidRPr="00664DD7" w:rsidRDefault="000958A6" w:rsidP="00972510">
            <w:pPr>
              <w:jc w:val="center"/>
              <w:rPr>
                <w:noProof/>
                <w:lang w:val="fr-LU" w:eastAsia="fr-FR"/>
              </w:rPr>
            </w:pPr>
            <w:r>
              <w:rPr>
                <w:noProof/>
                <w:lang w:eastAsia="fr-FR"/>
              </w:rPr>
              <w:pict w14:anchorId="1F25389B">
                <v:shape id="Εικόνα 15" o:spid="_x0000_s1045" type="#_x0000_t75" alt="Γρηγόρης Θεοδωράκης" style="position:absolute;left:0;text-align:left;margin-left:8.7pt;margin-top:-133.1pt;width:98.65pt;height:133.25pt;z-index:6;visibility:visible;mso-position-horizontal-relative:text;mso-position-vertical-relative:text">
                  <v:imagedata r:id="rId100" o:title="Γρηγόρης Θεοδωράκης" croptop="7424f" cropleft="7360f" cropright="6140f"/>
                  <w10:wrap type="square"/>
                </v:shape>
              </w:pict>
            </w:r>
          </w:p>
        </w:tc>
        <w:tc>
          <w:tcPr>
            <w:tcW w:w="3605" w:type="pct"/>
            <w:shd w:val="clear" w:color="auto" w:fill="EFFBFF"/>
            <w:tcMar>
              <w:top w:w="108" w:type="dxa"/>
              <w:left w:w="108" w:type="dxa"/>
              <w:bottom w:w="108" w:type="dxa"/>
              <w:right w:w="108" w:type="dxa"/>
            </w:tcMar>
          </w:tcPr>
          <w:p w14:paraId="1E65B0B1" w14:textId="77777777" w:rsidR="003859A0" w:rsidRPr="00E34104" w:rsidRDefault="003859A0" w:rsidP="0066080B">
            <w:pPr>
              <w:pStyle w:val="tabletext"/>
              <w:rPr>
                <w:rStyle w:val="Strong"/>
                <w:lang w:val="en-GB"/>
              </w:rPr>
            </w:pPr>
            <w:r w:rsidRPr="00E34104">
              <w:rPr>
                <w:rStyle w:val="Strong"/>
                <w:lang w:val="en-GB"/>
              </w:rPr>
              <w:t xml:space="preserve">Grigoris Theodorakis </w:t>
            </w:r>
          </w:p>
          <w:p w14:paraId="75B7F789" w14:textId="43C400C3" w:rsidR="002D79E0" w:rsidRPr="00E34104" w:rsidRDefault="003128BA" w:rsidP="0066080B">
            <w:pPr>
              <w:pStyle w:val="tabletext"/>
              <w:rPr>
                <w:b/>
                <w:lang w:val="en-GB"/>
              </w:rPr>
            </w:pPr>
            <w:r w:rsidRPr="00E34104">
              <w:rPr>
                <w:rStyle w:val="Strong"/>
                <w:b w:val="0"/>
                <w:lang w:val="en-GB"/>
              </w:rPr>
              <w:t>Secretary General for Administrative Reconstruction</w:t>
            </w:r>
          </w:p>
          <w:p w14:paraId="2DA03EED" w14:textId="77777777" w:rsidR="002D79E0" w:rsidRPr="00E34104" w:rsidRDefault="002D79E0" w:rsidP="0066080B">
            <w:pPr>
              <w:pStyle w:val="tabletext"/>
              <w:rPr>
                <w:rStyle w:val="Strong"/>
                <w:lang w:val="en-GB"/>
              </w:rPr>
            </w:pPr>
            <w:r w:rsidRPr="00E34104">
              <w:rPr>
                <w:lang w:val="en-GB"/>
              </w:rPr>
              <w:t xml:space="preserve"> </w:t>
            </w:r>
          </w:p>
          <w:p w14:paraId="779AE32F" w14:textId="77777777" w:rsidR="002D79E0" w:rsidRPr="00E34104" w:rsidRDefault="002D79E0" w:rsidP="0066080B">
            <w:pPr>
              <w:pStyle w:val="tabletext"/>
              <w:rPr>
                <w:rStyle w:val="Strong"/>
                <w:sz w:val="16"/>
                <w:lang w:val="en-GB"/>
              </w:rPr>
            </w:pPr>
            <w:r w:rsidRPr="00E34104">
              <w:rPr>
                <w:rStyle w:val="Strong"/>
                <w:sz w:val="16"/>
                <w:lang w:val="en-GB"/>
              </w:rPr>
              <w:t>Contact details:</w:t>
            </w:r>
          </w:p>
          <w:p w14:paraId="0C328133" w14:textId="77777777" w:rsidR="00FB3502" w:rsidRPr="00E34104" w:rsidRDefault="00FB3502" w:rsidP="00FB3502">
            <w:pPr>
              <w:pStyle w:val="tabletext"/>
              <w:rPr>
                <w:sz w:val="16"/>
                <w:lang w:val="en-GB"/>
              </w:rPr>
            </w:pPr>
            <w:r w:rsidRPr="00E34104">
              <w:rPr>
                <w:sz w:val="16"/>
                <w:lang w:val="en-GB"/>
              </w:rPr>
              <w:t>Ministry of Administrative Reconstruction</w:t>
            </w:r>
          </w:p>
          <w:p w14:paraId="08933083" w14:textId="77777777" w:rsidR="00FB3502" w:rsidRPr="00664DD7" w:rsidRDefault="00FB3502" w:rsidP="00FB3502">
            <w:pPr>
              <w:pStyle w:val="tabletext"/>
              <w:rPr>
                <w:sz w:val="16"/>
                <w:lang w:val="fr-LU"/>
              </w:rPr>
            </w:pPr>
            <w:r w:rsidRPr="00664DD7">
              <w:rPr>
                <w:sz w:val="16"/>
                <w:lang w:val="fr-LU"/>
              </w:rPr>
              <w:t xml:space="preserve">Av. Vasilissis Sofias 15, 10674, Athens  </w:t>
            </w:r>
          </w:p>
          <w:p w14:paraId="4B358BF2" w14:textId="36F705B0" w:rsidR="002D79E0" w:rsidRPr="00664DD7" w:rsidRDefault="00FB3502" w:rsidP="00FB3502">
            <w:pPr>
              <w:pStyle w:val="tabletext"/>
              <w:rPr>
                <w:sz w:val="16"/>
                <w:lang w:val="fr-LU"/>
              </w:rPr>
            </w:pPr>
            <w:r w:rsidRPr="00664DD7">
              <w:rPr>
                <w:b/>
                <w:sz w:val="16"/>
                <w:lang w:val="fr-LU"/>
              </w:rPr>
              <w:t>Tel.</w:t>
            </w:r>
            <w:r w:rsidRPr="00116EFF">
              <w:rPr>
                <w:b/>
                <w:sz w:val="16"/>
                <w:lang w:val="fr-LU"/>
              </w:rPr>
              <w:t>:</w:t>
            </w:r>
            <w:r w:rsidRPr="00664DD7">
              <w:rPr>
                <w:sz w:val="16"/>
                <w:lang w:val="fr-LU"/>
              </w:rPr>
              <w:t xml:space="preserve"> +30 213 1313482/6/9, 213 1313679</w:t>
            </w:r>
          </w:p>
          <w:p w14:paraId="60469D20" w14:textId="4B3C0F46" w:rsidR="002D79E0" w:rsidRPr="00664DD7" w:rsidRDefault="002D79E0" w:rsidP="0066080B">
            <w:pPr>
              <w:pStyle w:val="tabletext"/>
              <w:rPr>
                <w:sz w:val="16"/>
                <w:lang w:val="fr-LU"/>
              </w:rPr>
            </w:pPr>
            <w:r w:rsidRPr="00664DD7">
              <w:rPr>
                <w:b/>
                <w:sz w:val="16"/>
                <w:lang w:val="fr-LU"/>
              </w:rPr>
              <w:t>E-mail</w:t>
            </w:r>
            <w:r w:rsidRPr="00116EFF">
              <w:rPr>
                <w:b/>
                <w:sz w:val="16"/>
                <w:lang w:val="fr-LU"/>
              </w:rPr>
              <w:t>:</w:t>
            </w:r>
            <w:r w:rsidRPr="00664DD7">
              <w:rPr>
                <w:sz w:val="16"/>
                <w:lang w:val="fr-LU"/>
              </w:rPr>
              <w:t xml:space="preserve"> </w:t>
            </w:r>
            <w:r w:rsidR="0024181A" w:rsidRPr="00664DD7">
              <w:rPr>
                <w:rStyle w:val="Hyperlink"/>
                <w:sz w:val="16"/>
                <w:lang w:val="fr-LU"/>
              </w:rPr>
              <w:t xml:space="preserve">ggd@ydmed.gov.gr     </w:t>
            </w:r>
          </w:p>
          <w:p w14:paraId="1006C924" w14:textId="77E10903" w:rsidR="002D79E0" w:rsidRPr="00664DD7" w:rsidRDefault="002D79E0" w:rsidP="0066080B">
            <w:pPr>
              <w:pStyle w:val="tabletext"/>
              <w:rPr>
                <w:rStyle w:val="Strong"/>
                <w:lang w:val="fr-LU"/>
              </w:rPr>
            </w:pPr>
            <w:r w:rsidRPr="00664DD7">
              <w:rPr>
                <w:rStyle w:val="Emphasis"/>
                <w:b/>
                <w:i w:val="0"/>
                <w:sz w:val="16"/>
                <w:lang w:val="fr-LU"/>
              </w:rPr>
              <w:t>Source</w:t>
            </w:r>
            <w:r w:rsidRPr="00116EFF">
              <w:rPr>
                <w:rStyle w:val="Emphasis"/>
                <w:b/>
                <w:i w:val="0"/>
                <w:sz w:val="16"/>
                <w:lang w:val="fr-LU"/>
              </w:rPr>
              <w:t>:</w:t>
            </w:r>
            <w:r w:rsidRPr="00664DD7">
              <w:rPr>
                <w:rStyle w:val="Emphasis"/>
                <w:sz w:val="16"/>
                <w:lang w:val="fr-LU"/>
              </w:rPr>
              <w:t xml:space="preserve"> </w:t>
            </w:r>
            <w:r w:rsidR="004B7E8F" w:rsidRPr="00664DD7">
              <w:rPr>
                <w:rStyle w:val="Hyperlink"/>
                <w:iCs/>
                <w:sz w:val="16"/>
                <w:lang w:val="fr-LU"/>
              </w:rPr>
              <w:t>http://www.minadmin.gov.gr/</w:t>
            </w:r>
          </w:p>
        </w:tc>
      </w:tr>
    </w:tbl>
    <w:p w14:paraId="592D7A20" w14:textId="77777777" w:rsidR="00DB68AF" w:rsidRPr="00E34104" w:rsidRDefault="000958A6" w:rsidP="007955DA">
      <w:pPr>
        <w:pStyle w:val="Subtitle"/>
        <w:rPr>
          <w:rFonts w:eastAsia="Verdana"/>
        </w:rPr>
      </w:pPr>
      <w:hyperlink r:id="rId101" w:history="1">
        <w:r w:rsidR="00DB68AF" w:rsidRPr="00E34104">
          <w:rPr>
            <w:rStyle w:val="Hyperlink"/>
            <w:rFonts w:eastAsia="Verdana"/>
            <w:color w:val="00B0F0"/>
            <w:sz w:val="22"/>
          </w:rPr>
          <w:t>IT and Communications Committee</w:t>
        </w:r>
      </w:hyperlink>
    </w:p>
    <w:p w14:paraId="40B2F4B1" w14:textId="4EDB4393" w:rsidR="00DB68AF" w:rsidRPr="00E34104" w:rsidRDefault="00DB68AF" w:rsidP="00DB68AF">
      <w:pPr>
        <w:spacing w:line="237" w:lineRule="auto"/>
        <w:rPr>
          <w:rFonts w:eastAsia="Verdana"/>
          <w:szCs w:val="20"/>
        </w:rPr>
      </w:pPr>
      <w:r w:rsidRPr="00E34104">
        <w:rPr>
          <w:rFonts w:eastAsia="Verdana"/>
          <w:szCs w:val="20"/>
        </w:rPr>
        <w:t xml:space="preserve">The </w:t>
      </w:r>
      <w:hyperlink r:id="rId102" w:history="1">
        <w:r w:rsidRPr="00E34104">
          <w:rPr>
            <w:rStyle w:val="Hyperlink"/>
            <w:rFonts w:eastAsia="Verdana"/>
            <w:szCs w:val="20"/>
          </w:rPr>
          <w:t>Committee</w:t>
        </w:r>
      </w:hyperlink>
      <w:r w:rsidRPr="00E34104">
        <w:rPr>
          <w:rFonts w:eastAsia="Verdana"/>
          <w:szCs w:val="20"/>
        </w:rPr>
        <w:t xml:space="preserve"> was initially founded in 2011 and re founded in 2014 (in paragraph 3 and 4 of article 26 of law 4314 (Government Gazette 265/A/2014)</w:t>
      </w:r>
      <w:r w:rsidR="00780A17" w:rsidRPr="00E34104">
        <w:rPr>
          <w:rFonts w:eastAsia="Verdana"/>
          <w:szCs w:val="20"/>
        </w:rPr>
        <w:t xml:space="preserve">. Its </w:t>
      </w:r>
      <w:r w:rsidRPr="00E34104">
        <w:rPr>
          <w:rFonts w:eastAsia="Verdana"/>
          <w:szCs w:val="20"/>
        </w:rPr>
        <w:t>main responsibility is to prepare and co-ordinate the plan of actions related to the Digital Agenda implementation and eGovernment. The Joint Ministerial Decision setting the details of the Committee’s Responsibilities is pending.</w:t>
      </w:r>
    </w:p>
    <w:p w14:paraId="7982FC36" w14:textId="54A628FB" w:rsidR="003730DF" w:rsidRPr="00E34104" w:rsidRDefault="003730DF" w:rsidP="00FE4D60">
      <w:pPr>
        <w:pStyle w:val="Heading3"/>
      </w:pPr>
      <w:r w:rsidRPr="00E34104">
        <w:t>Coordinatio</w:t>
      </w:r>
      <w:r w:rsidR="005523ED" w:rsidRPr="00E34104">
        <w:t>n</w:t>
      </w:r>
      <w:bookmarkEnd w:id="39"/>
    </w:p>
    <w:p w14:paraId="10B07018" w14:textId="4678F6B0" w:rsidR="00FB3943" w:rsidRPr="00E34104" w:rsidRDefault="000958A6" w:rsidP="00FB3943">
      <w:pPr>
        <w:pStyle w:val="Subtitle"/>
        <w:rPr>
          <w:rFonts w:eastAsia="Verdana"/>
        </w:rPr>
      </w:pPr>
      <w:hyperlink r:id="rId103" w:history="1">
        <w:r w:rsidR="00FB3943" w:rsidRPr="00E34104">
          <w:rPr>
            <w:rFonts w:eastAsia="Verdana"/>
          </w:rPr>
          <w:t xml:space="preserve">Ministry of Administrative Reconstruction </w:t>
        </w:r>
      </w:hyperlink>
      <w:r w:rsidR="00FB3943" w:rsidRPr="00E34104">
        <w:rPr>
          <w:rFonts w:eastAsia="Verdana"/>
        </w:rPr>
        <w:t>(</w:t>
      </w:r>
      <w:r w:rsidR="00B61CF5" w:rsidRPr="00E34104">
        <w:rPr>
          <w:rFonts w:eastAsia="Verdana"/>
        </w:rPr>
        <w:t>former</w:t>
      </w:r>
      <w:r w:rsidR="00FB3943" w:rsidRPr="00E34104">
        <w:rPr>
          <w:rFonts w:eastAsia="Verdana"/>
        </w:rPr>
        <w:t xml:space="preserve"> </w:t>
      </w:r>
      <w:hyperlink r:id="rId104" w:history="1">
        <w:r w:rsidR="00FB3943" w:rsidRPr="00E34104">
          <w:rPr>
            <w:rFonts w:eastAsia="Verdana"/>
          </w:rPr>
          <w:t>Ministry of</w:t>
        </w:r>
      </w:hyperlink>
      <w:r w:rsidR="00FB3943" w:rsidRPr="00E34104">
        <w:rPr>
          <w:rFonts w:eastAsia="Verdana"/>
        </w:rPr>
        <w:t xml:space="preserve"> </w:t>
      </w:r>
      <w:hyperlink r:id="rId105" w:history="1">
        <w:r w:rsidR="00FB3943" w:rsidRPr="00E34104">
          <w:rPr>
            <w:rFonts w:eastAsia="Verdana"/>
          </w:rPr>
          <w:t>Administrative Reform and eGovernment</w:t>
        </w:r>
      </w:hyperlink>
      <w:r w:rsidR="00FB3943" w:rsidRPr="00E34104">
        <w:rPr>
          <w:rFonts w:eastAsia="Verdana"/>
        </w:rPr>
        <w:t>)</w:t>
      </w:r>
    </w:p>
    <w:p w14:paraId="5BC902DD" w14:textId="5AEE2C86" w:rsidR="00FB3943" w:rsidRPr="00E34104" w:rsidRDefault="00FB3943" w:rsidP="00FB3943">
      <w:pPr>
        <w:spacing w:line="237" w:lineRule="auto"/>
        <w:ind w:right="20"/>
        <w:rPr>
          <w:rFonts w:eastAsia="Verdana"/>
          <w:szCs w:val="20"/>
        </w:rPr>
      </w:pPr>
      <w:r w:rsidRPr="00E34104">
        <w:rPr>
          <w:rFonts w:eastAsia="Verdana"/>
          <w:szCs w:val="20"/>
        </w:rPr>
        <w:t xml:space="preserve">The </w:t>
      </w:r>
      <w:hyperlink r:id="rId106" w:history="1">
        <w:r w:rsidRPr="00E34104">
          <w:rPr>
            <w:rStyle w:val="Hyperlink"/>
            <w:rFonts w:eastAsia="Verdana"/>
            <w:szCs w:val="20"/>
          </w:rPr>
          <w:t>Ministry</w:t>
        </w:r>
      </w:hyperlink>
      <w:r w:rsidRPr="00E34104">
        <w:rPr>
          <w:rFonts w:eastAsia="Verdana"/>
          <w:szCs w:val="20"/>
        </w:rPr>
        <w:t xml:space="preserve"> is responsible for the organisation and operation of the public sector. Thus, it coordinates public sector bodies on issues such as the modernisation of the organisational structure, the overall policy agenda and the development of IT. In addition, the Ministry supervises the National Centre for Public Administration &amp; Local Government and the Information Society SA.</w:t>
      </w:r>
    </w:p>
    <w:p w14:paraId="3160356B" w14:textId="77777777" w:rsidR="003730DF" w:rsidRPr="00E34104" w:rsidRDefault="003730DF" w:rsidP="00FE4D60">
      <w:pPr>
        <w:pStyle w:val="Heading3"/>
      </w:pPr>
      <w:bookmarkStart w:id="40" w:name="_Toc1474976"/>
      <w:r w:rsidRPr="00E34104">
        <w:t>Implementation</w:t>
      </w:r>
      <w:bookmarkEnd w:id="40"/>
    </w:p>
    <w:bookmarkStart w:id="41" w:name="_Toc1474977"/>
    <w:p w14:paraId="15A0BC91" w14:textId="77777777" w:rsidR="00D97CE9" w:rsidRPr="00E34104" w:rsidRDefault="00D97CE9" w:rsidP="007955DA">
      <w:pPr>
        <w:pStyle w:val="Subtitle"/>
        <w:rPr>
          <w:rStyle w:val="HyperlinkBold"/>
          <w:b w:val="0"/>
          <w:color w:val="00B0F0"/>
          <w:u w:val="none"/>
        </w:rPr>
      </w:pPr>
      <w:r w:rsidRPr="00E34104">
        <w:fldChar w:fldCharType="begin"/>
      </w:r>
      <w:r w:rsidRPr="00E34104">
        <w:instrText xml:space="preserve"> HYPERLINK "http://www.ktpae.gr/" </w:instrText>
      </w:r>
      <w:r w:rsidRPr="00E34104">
        <w:fldChar w:fldCharType="separate"/>
      </w:r>
      <w:r w:rsidRPr="00E34104">
        <w:rPr>
          <w:rStyle w:val="Hyperlink"/>
          <w:color w:val="00B0F0"/>
          <w:sz w:val="22"/>
        </w:rPr>
        <w:t>Information Society S.A.</w:t>
      </w:r>
      <w:r w:rsidRPr="00E34104">
        <w:rPr>
          <w:rStyle w:val="Hyperlink"/>
          <w:color w:val="00B0F0"/>
          <w:sz w:val="22"/>
        </w:rPr>
        <w:fldChar w:fldCharType="end"/>
      </w:r>
    </w:p>
    <w:p w14:paraId="526EB1E9" w14:textId="12E864F4" w:rsidR="00D97CE9" w:rsidRPr="00E34104" w:rsidRDefault="00D97CE9" w:rsidP="00D97CE9">
      <w:r w:rsidRPr="00E34104">
        <w:t xml:space="preserve">This </w:t>
      </w:r>
      <w:hyperlink r:id="rId107" w:history="1">
        <w:r w:rsidRPr="00E34104">
          <w:rPr>
            <w:rStyle w:val="Hyperlink"/>
          </w:rPr>
          <w:t>state-owned company</w:t>
        </w:r>
      </w:hyperlink>
      <w:r w:rsidRPr="00E34104">
        <w:t xml:space="preserve"> is intended to be the main government agency implementing projects related to information technology, communications, eGovernment and administrative reform. This will be achieved by merging the company with other institutions that maintained activities in the relevant field. The company, created in 2001, also supported the implementation of the Operational </w:t>
      </w:r>
      <w:r w:rsidRPr="00E34104">
        <w:lastRenderedPageBreak/>
        <w:t>Programme for the Information Society (OPIS), and the Operational Programmes ’Digital Convergence’ and ’Public Administration Reform’.</w:t>
      </w:r>
    </w:p>
    <w:p w14:paraId="20E64ED2" w14:textId="77777777" w:rsidR="00D97CE9" w:rsidRPr="00E34104" w:rsidRDefault="00D97CE9" w:rsidP="00D97CE9">
      <w:pPr>
        <w:rPr>
          <w:rStyle w:val="Strong"/>
          <w:b w:val="0"/>
        </w:rPr>
      </w:pPr>
    </w:p>
    <w:p w14:paraId="1A87A545" w14:textId="2E5CD3F8" w:rsidR="00D97CE9" w:rsidRPr="00E34104" w:rsidRDefault="00D97CE9" w:rsidP="00D97CE9">
      <w:r w:rsidRPr="00E34104">
        <w:rPr>
          <w:rStyle w:val="Strong"/>
          <w:b w:val="0"/>
        </w:rPr>
        <w:t xml:space="preserve">The </w:t>
      </w:r>
      <w:hyperlink r:id="rId108" w:history="1">
        <w:r w:rsidRPr="00E34104">
          <w:rPr>
            <w:rStyle w:val="Strong"/>
            <w:b w:val="0"/>
          </w:rPr>
          <w:t>Observatory for Digital Greece</w:t>
        </w:r>
      </w:hyperlink>
      <w:r w:rsidRPr="00E34104">
        <w:rPr>
          <w:rStyle w:val="Strong"/>
          <w:b w:val="0"/>
        </w:rPr>
        <w:t xml:space="preserve"> has been incorporated in Information Society S.A.</w:t>
      </w:r>
    </w:p>
    <w:p w14:paraId="120B0086" w14:textId="0A4C95EA" w:rsidR="00D97CE9" w:rsidRPr="00E34104" w:rsidRDefault="00D97CE9" w:rsidP="00D97CE9">
      <w:r w:rsidRPr="00E34104">
        <w:t>The Observatory aims at conducting relevant studies and contributing to the policy formulation processes to the Greek Government and any other party interested.</w:t>
      </w:r>
    </w:p>
    <w:p w14:paraId="371FE58F" w14:textId="77777777" w:rsidR="004F71B9" w:rsidRPr="00E34104" w:rsidRDefault="004F71B9" w:rsidP="00D97CE9"/>
    <w:tbl>
      <w:tblPr>
        <w:tblW w:w="5000" w:type="pct"/>
        <w:shd w:val="clear" w:color="auto" w:fill="EFFBFF"/>
        <w:tblLook w:val="01E0" w:firstRow="1" w:lastRow="1" w:firstColumn="1" w:lastColumn="1" w:noHBand="0" w:noVBand="0"/>
      </w:tblPr>
      <w:tblGrid>
        <w:gridCol w:w="2653"/>
        <w:gridCol w:w="6350"/>
      </w:tblGrid>
      <w:tr w:rsidR="00D97CE9" w:rsidRPr="00C13C26" w14:paraId="6BB0D195" w14:textId="77777777" w:rsidTr="003408B8">
        <w:trPr>
          <w:trHeight w:val="2823"/>
        </w:trPr>
        <w:tc>
          <w:tcPr>
            <w:tcW w:w="1395" w:type="pct"/>
            <w:shd w:val="clear" w:color="auto" w:fill="EFFBFF"/>
            <w:tcMar>
              <w:top w:w="108" w:type="dxa"/>
              <w:left w:w="108" w:type="dxa"/>
              <w:bottom w:w="108" w:type="dxa"/>
              <w:right w:w="108" w:type="dxa"/>
            </w:tcMar>
            <w:vAlign w:val="center"/>
          </w:tcPr>
          <w:p w14:paraId="1D54762F" w14:textId="6C2DD6B0" w:rsidR="00D97CE9" w:rsidRPr="00E34104" w:rsidRDefault="00C13C26" w:rsidP="0066080B">
            <w:pPr>
              <w:rPr>
                <w:noProof/>
                <w:lang w:eastAsia="fr-FR"/>
              </w:rPr>
            </w:pPr>
            <w:r>
              <w:rPr>
                <w:noProof/>
              </w:rPr>
              <w:pict w14:anchorId="53B8EBCC">
                <v:shape id="Picture 1" o:spid="_x0000_i1031" type="#_x0000_t75" style="width:121.55pt;height:2in;visibility:visible;mso-wrap-style:square">
                  <v:imagedata r:id="rId109" o:title="" cropbottom="16611f" cropleft="22144f" cropright="7269f"/>
                </v:shape>
              </w:pict>
            </w:r>
          </w:p>
        </w:tc>
        <w:tc>
          <w:tcPr>
            <w:tcW w:w="3605" w:type="pct"/>
            <w:shd w:val="clear" w:color="auto" w:fill="EFFBFF"/>
            <w:tcMar>
              <w:top w:w="108" w:type="dxa"/>
              <w:left w:w="108" w:type="dxa"/>
              <w:bottom w:w="108" w:type="dxa"/>
              <w:right w:w="108" w:type="dxa"/>
            </w:tcMar>
          </w:tcPr>
          <w:p w14:paraId="52E540E0" w14:textId="217714F7" w:rsidR="00060283" w:rsidRPr="00E34104" w:rsidRDefault="002746A2" w:rsidP="00060283">
            <w:pPr>
              <w:pStyle w:val="tabletext"/>
              <w:rPr>
                <w:rStyle w:val="Strong"/>
                <w:lang w:val="en-GB"/>
              </w:rPr>
            </w:pPr>
            <w:r w:rsidRPr="00E34104">
              <w:rPr>
                <w:rStyle w:val="Strong"/>
                <w:lang w:val="en-GB"/>
              </w:rPr>
              <w:t>Gatos Vasileios</w:t>
            </w:r>
          </w:p>
          <w:p w14:paraId="010CB835" w14:textId="77777777" w:rsidR="00060283" w:rsidRPr="00E34104" w:rsidRDefault="00060283" w:rsidP="00060283">
            <w:pPr>
              <w:pStyle w:val="tabletext"/>
              <w:rPr>
                <w:rStyle w:val="Strong"/>
                <w:b w:val="0"/>
                <w:lang w:val="en-GB"/>
              </w:rPr>
            </w:pPr>
            <w:r w:rsidRPr="00E34104">
              <w:rPr>
                <w:rStyle w:val="Strong"/>
                <w:b w:val="0"/>
                <w:lang w:val="en-GB"/>
              </w:rPr>
              <w:t>President of Information Society S.A.</w:t>
            </w:r>
          </w:p>
          <w:p w14:paraId="58FBA452" w14:textId="529562EB" w:rsidR="00D97CE9" w:rsidRPr="00E34104" w:rsidRDefault="00D97CE9" w:rsidP="0066080B">
            <w:pPr>
              <w:pStyle w:val="tabletext"/>
              <w:rPr>
                <w:rStyle w:val="Strong"/>
                <w:lang w:val="en-GB"/>
              </w:rPr>
            </w:pPr>
          </w:p>
          <w:p w14:paraId="48DBC437" w14:textId="77777777" w:rsidR="00D97CE9" w:rsidRPr="00E34104" w:rsidRDefault="00D97CE9" w:rsidP="0066080B">
            <w:pPr>
              <w:pStyle w:val="tabletext"/>
              <w:rPr>
                <w:rStyle w:val="Strong"/>
                <w:sz w:val="16"/>
                <w:lang w:val="en-GB"/>
              </w:rPr>
            </w:pPr>
            <w:r w:rsidRPr="00E34104">
              <w:rPr>
                <w:rStyle w:val="Strong"/>
                <w:sz w:val="16"/>
                <w:lang w:val="en-GB"/>
              </w:rPr>
              <w:t>Contact details:</w:t>
            </w:r>
          </w:p>
          <w:p w14:paraId="03C51F6C" w14:textId="77777777" w:rsidR="00ED6B2C" w:rsidRPr="00E34104" w:rsidRDefault="00ED6B2C" w:rsidP="00ED6B2C">
            <w:pPr>
              <w:pStyle w:val="tabletext"/>
              <w:rPr>
                <w:sz w:val="16"/>
                <w:lang w:val="en-GB"/>
              </w:rPr>
            </w:pPr>
            <w:r w:rsidRPr="00E34104">
              <w:rPr>
                <w:sz w:val="16"/>
                <w:lang w:val="en-GB"/>
              </w:rPr>
              <w:t>Information Society S.A.</w:t>
            </w:r>
          </w:p>
          <w:p w14:paraId="3C5324D0" w14:textId="77777777" w:rsidR="00ED6B2C" w:rsidRPr="00664DD7" w:rsidRDefault="00ED6B2C" w:rsidP="00ED6B2C">
            <w:pPr>
              <w:pStyle w:val="tabletext"/>
              <w:rPr>
                <w:sz w:val="16"/>
                <w:lang w:val="fr-LU"/>
              </w:rPr>
            </w:pPr>
            <w:r w:rsidRPr="00664DD7">
              <w:rPr>
                <w:sz w:val="16"/>
                <w:lang w:val="fr-LU"/>
              </w:rPr>
              <w:t>Chandri 3 &amp; Kyprou, 18346, Athens</w:t>
            </w:r>
          </w:p>
          <w:p w14:paraId="5CB80A57" w14:textId="77777777" w:rsidR="00ED6B2C" w:rsidRPr="00664DD7" w:rsidRDefault="00ED6B2C" w:rsidP="00ED6B2C">
            <w:pPr>
              <w:pStyle w:val="tabletext"/>
              <w:rPr>
                <w:sz w:val="16"/>
                <w:lang w:val="fr-LU"/>
              </w:rPr>
            </w:pPr>
            <w:r w:rsidRPr="00664DD7">
              <w:rPr>
                <w:b/>
                <w:sz w:val="16"/>
                <w:lang w:val="fr-LU"/>
              </w:rPr>
              <w:t>Tel.</w:t>
            </w:r>
            <w:r w:rsidRPr="00116EFF">
              <w:rPr>
                <w:b/>
                <w:sz w:val="16"/>
                <w:lang w:val="fr-LU"/>
              </w:rPr>
              <w:t>:</w:t>
            </w:r>
            <w:r w:rsidRPr="00664DD7">
              <w:rPr>
                <w:sz w:val="16"/>
                <w:lang w:val="fr-LU"/>
              </w:rPr>
              <w:t xml:space="preserve"> +30 213 130 0700</w:t>
            </w:r>
          </w:p>
          <w:p w14:paraId="38C45622" w14:textId="2CD29FB3" w:rsidR="00D97CE9" w:rsidRPr="00664DD7" w:rsidRDefault="00ED6B2C" w:rsidP="00ED6B2C">
            <w:pPr>
              <w:pStyle w:val="tabletext"/>
              <w:rPr>
                <w:sz w:val="16"/>
                <w:lang w:val="fr-LU"/>
              </w:rPr>
            </w:pPr>
            <w:r w:rsidRPr="00664DD7">
              <w:rPr>
                <w:b/>
                <w:sz w:val="16"/>
                <w:lang w:val="fr-LU"/>
              </w:rPr>
              <w:t>Fax</w:t>
            </w:r>
            <w:r w:rsidRPr="00116EFF">
              <w:rPr>
                <w:b/>
                <w:sz w:val="16"/>
                <w:lang w:val="fr-LU"/>
              </w:rPr>
              <w:t>:</w:t>
            </w:r>
            <w:r w:rsidRPr="00664DD7">
              <w:rPr>
                <w:sz w:val="16"/>
                <w:lang w:val="fr-LU"/>
              </w:rPr>
              <w:t xml:space="preserve"> +30 213 130 0801, 210 973 6760</w:t>
            </w:r>
          </w:p>
          <w:p w14:paraId="5F291969" w14:textId="3D978454" w:rsidR="00D97CE9" w:rsidRPr="00664DD7" w:rsidRDefault="00D97CE9" w:rsidP="0066080B">
            <w:pPr>
              <w:pStyle w:val="tabletext"/>
              <w:rPr>
                <w:sz w:val="16"/>
                <w:lang w:val="fr-LU"/>
              </w:rPr>
            </w:pPr>
            <w:r w:rsidRPr="00664DD7">
              <w:rPr>
                <w:b/>
                <w:sz w:val="16"/>
                <w:lang w:val="fr-LU"/>
              </w:rPr>
              <w:t>E-mail</w:t>
            </w:r>
            <w:r w:rsidRPr="00116EFF">
              <w:rPr>
                <w:b/>
                <w:sz w:val="16"/>
                <w:lang w:val="fr-LU"/>
              </w:rPr>
              <w:t>:</w:t>
            </w:r>
            <w:r w:rsidRPr="00664DD7">
              <w:rPr>
                <w:sz w:val="16"/>
                <w:lang w:val="fr-LU"/>
              </w:rPr>
              <w:t xml:space="preserve"> </w:t>
            </w:r>
            <w:r w:rsidR="00620523" w:rsidRPr="00664DD7">
              <w:rPr>
                <w:rStyle w:val="Hyperlink"/>
                <w:sz w:val="16"/>
                <w:lang w:val="fr-LU"/>
              </w:rPr>
              <w:t xml:space="preserve">info@ktpae.gr     </w:t>
            </w:r>
          </w:p>
          <w:p w14:paraId="46C0C0CA" w14:textId="5A0C0D05" w:rsidR="00D97CE9" w:rsidRPr="00664DD7" w:rsidRDefault="00D97CE9" w:rsidP="0066080B">
            <w:pPr>
              <w:pStyle w:val="tabletext"/>
              <w:rPr>
                <w:rStyle w:val="Strong"/>
                <w:lang w:val="fr-LU"/>
              </w:rPr>
            </w:pPr>
            <w:r w:rsidRPr="00664DD7">
              <w:rPr>
                <w:rStyle w:val="Emphasis"/>
                <w:b/>
                <w:i w:val="0"/>
                <w:sz w:val="16"/>
                <w:lang w:val="fr-LU"/>
              </w:rPr>
              <w:t>Source</w:t>
            </w:r>
            <w:r w:rsidRPr="00116EFF">
              <w:rPr>
                <w:rStyle w:val="Emphasis"/>
                <w:b/>
                <w:i w:val="0"/>
                <w:sz w:val="16"/>
                <w:lang w:val="fr-LU"/>
              </w:rPr>
              <w:t>:</w:t>
            </w:r>
            <w:r w:rsidRPr="00664DD7">
              <w:rPr>
                <w:rStyle w:val="Emphasis"/>
                <w:sz w:val="16"/>
                <w:lang w:val="fr-LU"/>
              </w:rPr>
              <w:t xml:space="preserve"> </w:t>
            </w:r>
            <w:r w:rsidR="00004C14" w:rsidRPr="00664DD7">
              <w:rPr>
                <w:rStyle w:val="Hyperlink"/>
                <w:iCs/>
                <w:sz w:val="16"/>
                <w:lang w:val="fr-LU"/>
              </w:rPr>
              <w:t>http://www.ktpae.gr/index</w:t>
            </w:r>
          </w:p>
        </w:tc>
      </w:tr>
    </w:tbl>
    <w:p w14:paraId="1A9DCB0E" w14:textId="77777777" w:rsidR="009821AF" w:rsidRPr="00E34104" w:rsidRDefault="000958A6" w:rsidP="007955DA">
      <w:pPr>
        <w:pStyle w:val="Subtitle"/>
        <w:rPr>
          <w:rStyle w:val="HyperlinkBold"/>
          <w:b w:val="0"/>
          <w:color w:val="00B0F0"/>
          <w:u w:val="none"/>
        </w:rPr>
      </w:pPr>
      <w:hyperlink r:id="rId110" w:history="1">
        <w:r w:rsidR="009821AF" w:rsidRPr="00E34104">
          <w:rPr>
            <w:rStyle w:val="Hyperlink"/>
            <w:color w:val="00B0F0"/>
            <w:sz w:val="22"/>
          </w:rPr>
          <w:t>IT and Communications Committee</w:t>
        </w:r>
      </w:hyperlink>
    </w:p>
    <w:p w14:paraId="7D13CA93" w14:textId="47FEC741" w:rsidR="009821AF" w:rsidRPr="00E34104" w:rsidRDefault="009821AF" w:rsidP="009821AF">
      <w:r w:rsidRPr="00E34104">
        <w:t xml:space="preserve">The </w:t>
      </w:r>
      <w:hyperlink r:id="rId111" w:history="1">
        <w:r w:rsidRPr="00E34104">
          <w:rPr>
            <w:rStyle w:val="Hyperlink"/>
          </w:rPr>
          <w:t>Committee</w:t>
        </w:r>
      </w:hyperlink>
      <w:r w:rsidRPr="00E34104">
        <w:t xml:space="preserve"> is responsible for the implementation of the institutional framework governing the development of IT and electronic communications for the public administration. It recommends improvements, operational and organisational restructuring for entities and services of the public sector, including ministries, for the most effective promotion of government work in the field of eGovernment. Furthermore, it establishes management teams to oversee, monitor and promote the implementation of relevant projects.</w:t>
      </w:r>
    </w:p>
    <w:p w14:paraId="7D0F13A7" w14:textId="7B4F58AB" w:rsidR="009821AF" w:rsidRPr="00E34104" w:rsidRDefault="009821AF" w:rsidP="009821AF">
      <w:pPr>
        <w:pStyle w:val="Subtitle"/>
        <w:rPr>
          <w:rStyle w:val="Strong"/>
          <w:b w:val="0"/>
          <w:bCs w:val="0"/>
        </w:rPr>
      </w:pPr>
      <w:r w:rsidRPr="00E34104">
        <w:rPr>
          <w:rStyle w:val="Strong"/>
          <w:b w:val="0"/>
          <w:bCs w:val="0"/>
        </w:rPr>
        <w:t>All Government ministries and agencies</w:t>
      </w:r>
    </w:p>
    <w:p w14:paraId="19382986" w14:textId="1270F095" w:rsidR="009821AF" w:rsidRPr="00E34104" w:rsidRDefault="009821AF" w:rsidP="00D97CE9">
      <w:r w:rsidRPr="00E34104">
        <w:t>Individual government bodies are responsible for the implementation of departmental eProjects.</w:t>
      </w:r>
    </w:p>
    <w:p w14:paraId="105C22A7" w14:textId="77777777" w:rsidR="003730DF" w:rsidRPr="00E34104" w:rsidRDefault="003730DF" w:rsidP="00FE4D60">
      <w:pPr>
        <w:pStyle w:val="Heading3"/>
      </w:pPr>
      <w:r w:rsidRPr="00E34104">
        <w:t>Support</w:t>
      </w:r>
      <w:bookmarkEnd w:id="41"/>
    </w:p>
    <w:p w14:paraId="64B91AF0" w14:textId="5BE16407" w:rsidR="001728B9" w:rsidRPr="00E34104" w:rsidRDefault="001728B9" w:rsidP="001728B9">
      <w:pPr>
        <w:pStyle w:val="Subtitle"/>
        <w:rPr>
          <w:rStyle w:val="Strong"/>
          <w:b w:val="0"/>
          <w:bCs w:val="0"/>
        </w:rPr>
      </w:pPr>
      <w:r w:rsidRPr="00E34104">
        <w:rPr>
          <w:rStyle w:val="Strong"/>
          <w:b w:val="0"/>
          <w:bCs w:val="0"/>
          <w:color w:val="BF3F91"/>
        </w:rPr>
        <w:fldChar w:fldCharType="begin"/>
      </w:r>
      <w:r w:rsidRPr="00E34104">
        <w:rPr>
          <w:rStyle w:val="Strong"/>
          <w:b w:val="0"/>
          <w:bCs w:val="0"/>
        </w:rPr>
        <w:instrText xml:space="preserve"> HYPERLINK "http://ec.europa.eu/esf/main.jsp?catId=576&amp;langId=en" </w:instrText>
      </w:r>
      <w:r w:rsidRPr="00E34104">
        <w:rPr>
          <w:rStyle w:val="Strong"/>
          <w:b w:val="0"/>
          <w:bCs w:val="0"/>
          <w:color w:val="BF3F91"/>
        </w:rPr>
        <w:fldChar w:fldCharType="separate"/>
      </w:r>
      <w:r w:rsidRPr="00E34104">
        <w:rPr>
          <w:rStyle w:val="Strong"/>
          <w:b w:val="0"/>
          <w:bCs w:val="0"/>
        </w:rPr>
        <w:t xml:space="preserve">Operational Programme ‘Reform of the Public Sector’ – under Managing Authority of the Operational Programme Public SECTOR Reform </w:t>
      </w:r>
    </w:p>
    <w:p w14:paraId="2C4B44D4" w14:textId="64E5D376" w:rsidR="001728B9" w:rsidRPr="00E34104" w:rsidRDefault="001728B9" w:rsidP="001728B9">
      <w:pPr>
        <w:rPr>
          <w:b/>
          <w:bCs/>
        </w:rPr>
      </w:pPr>
      <w:r w:rsidRPr="00E34104">
        <w:rPr>
          <w:rStyle w:val="Strong"/>
          <w:b w:val="0"/>
          <w:bCs w:val="0"/>
        </w:rPr>
        <w:fldChar w:fldCharType="end"/>
      </w:r>
      <w:r w:rsidRPr="00E34104">
        <w:t xml:space="preserve">This </w:t>
      </w:r>
      <w:hyperlink r:id="rId112" w:history="1">
        <w:r w:rsidRPr="00E34104">
          <w:rPr>
            <w:rStyle w:val="Hyperlink"/>
          </w:rPr>
          <w:t>operational programme</w:t>
        </w:r>
      </w:hyperlink>
      <w:r w:rsidRPr="00E34104">
        <w:t xml:space="preserve"> aims to support the Greek administration to become coherent, well-coordinated, flexible, outward looking and effective, to restore trust relationship with citizens and businesses providing citizen-centred and continuously upgraded services constituting one of the key pillars for the recovery of the country via three funding priorities:</w:t>
      </w:r>
    </w:p>
    <w:p w14:paraId="5E9C321C" w14:textId="77777777" w:rsidR="001728B9" w:rsidRPr="00E34104" w:rsidRDefault="001728B9" w:rsidP="000546FD">
      <w:pPr>
        <w:numPr>
          <w:ilvl w:val="0"/>
          <w:numId w:val="46"/>
        </w:numPr>
      </w:pPr>
      <w:r w:rsidRPr="00E34104">
        <w:t>Strengthening organisational, institutional and operational capacity of public administration and local authorities for the benefit of citizens and businesses;</w:t>
      </w:r>
    </w:p>
    <w:p w14:paraId="293B45BF" w14:textId="77777777" w:rsidR="001728B9" w:rsidRPr="00E34104" w:rsidRDefault="001728B9" w:rsidP="000546FD">
      <w:pPr>
        <w:numPr>
          <w:ilvl w:val="0"/>
          <w:numId w:val="46"/>
        </w:numPr>
      </w:pPr>
      <w:r w:rsidRPr="00E34104">
        <w:t xml:space="preserve">Promotion of eGovernment in the public sector; </w:t>
      </w:r>
    </w:p>
    <w:p w14:paraId="61EF879A" w14:textId="77777777" w:rsidR="001728B9" w:rsidRPr="00E34104" w:rsidRDefault="001728B9" w:rsidP="000546FD">
      <w:pPr>
        <w:numPr>
          <w:ilvl w:val="0"/>
          <w:numId w:val="46"/>
        </w:numPr>
      </w:pPr>
      <w:r w:rsidRPr="00E34104">
        <w:t>Development of human resources in the public sector, through the rational allocation of human resources, the provision of upgraded services, and training.</w:t>
      </w:r>
    </w:p>
    <w:p w14:paraId="4F5D8C17" w14:textId="77777777" w:rsidR="00944C15" w:rsidRPr="00E34104" w:rsidRDefault="00944C15" w:rsidP="00972510">
      <w:pPr>
        <w:pStyle w:val="Subtitle"/>
        <w:keepNext/>
        <w:rPr>
          <w:rStyle w:val="HyperlinkBold"/>
          <w:b w:val="0"/>
          <w:color w:val="00B0F0"/>
          <w:u w:val="none"/>
        </w:rPr>
      </w:pPr>
      <w:r w:rsidRPr="00E34104">
        <w:rPr>
          <w:rStyle w:val="Strong"/>
          <w:b w:val="0"/>
          <w:bCs w:val="0"/>
        </w:rPr>
        <w:t>Managing Authority of the</w:t>
      </w:r>
      <w:r w:rsidRPr="00E34104">
        <w:t xml:space="preserve"> </w:t>
      </w:r>
      <w:hyperlink r:id="rId113" w:history="1">
        <w:r w:rsidRPr="00E34104">
          <w:rPr>
            <w:rStyle w:val="HyperlinkBold"/>
            <w:b w:val="0"/>
            <w:color w:val="00B0F0"/>
            <w:u w:val="none"/>
          </w:rPr>
          <w:t xml:space="preserve">Operational Programme ‘Public Administration Reform’ </w:t>
        </w:r>
      </w:hyperlink>
    </w:p>
    <w:p w14:paraId="25F3E887" w14:textId="7233581F" w:rsidR="00944C15" w:rsidRPr="00E34104" w:rsidRDefault="00944C15" w:rsidP="00972510">
      <w:pPr>
        <w:keepNext/>
      </w:pPr>
      <w:r w:rsidRPr="00E34104">
        <w:t xml:space="preserve">The Managing Authority of the Operational Programme ‘Public Administration Reform’ became operational in February 2008. It is a comprehensive package of complementary interventions in order to address the underlying issues of public </w:t>
      </w:r>
      <w:r w:rsidRPr="00E34104">
        <w:lastRenderedPageBreak/>
        <w:t>administration from the point of view of actors in an administrative capacity (human resources, legal framework, structures and systems) and aims at shaping the public policies of the specific programme and their implementation by the departments of Public Administration. The Operational Programme was for the period of 2008 – 2013.</w:t>
      </w:r>
    </w:p>
    <w:p w14:paraId="5056DC70" w14:textId="54162F31" w:rsidR="00944C15" w:rsidRPr="00E34104" w:rsidRDefault="000958A6" w:rsidP="007732F3">
      <w:pPr>
        <w:pStyle w:val="Subtitle"/>
      </w:pPr>
      <w:hyperlink r:id="rId114" w:history="1">
        <w:r w:rsidR="00944C15" w:rsidRPr="00E34104">
          <w:rPr>
            <w:rStyle w:val="Hyperlink"/>
            <w:color w:val="00B0F0"/>
            <w:sz w:val="22"/>
          </w:rPr>
          <w:t>Informatio</w:t>
        </w:r>
        <w:r w:rsidR="00E47464" w:rsidRPr="00E34104">
          <w:rPr>
            <w:rStyle w:val="Hyperlink"/>
            <w:color w:val="00B0F0"/>
            <w:sz w:val="22"/>
          </w:rPr>
          <w:t>n</w:t>
        </w:r>
        <w:r w:rsidR="00944C15" w:rsidRPr="00E34104">
          <w:rPr>
            <w:rStyle w:val="Hyperlink"/>
            <w:color w:val="00B0F0"/>
            <w:sz w:val="22"/>
          </w:rPr>
          <w:t xml:space="preserve"> Society S.A.</w:t>
        </w:r>
      </w:hyperlink>
    </w:p>
    <w:p w14:paraId="1872D9DD" w14:textId="41A11E56" w:rsidR="00944C15" w:rsidRPr="00E34104" w:rsidRDefault="00944C15" w:rsidP="00944C15">
      <w:r w:rsidRPr="00E34104">
        <w:t xml:space="preserve">The </w:t>
      </w:r>
      <w:hyperlink r:id="rId115" w:history="1">
        <w:r w:rsidRPr="00E34104">
          <w:rPr>
            <w:rStyle w:val="Hyperlink"/>
          </w:rPr>
          <w:t>Information Society S.A.</w:t>
        </w:r>
      </w:hyperlink>
      <w:r w:rsidRPr="00E34104">
        <w:t xml:space="preserve"> supports government departments and agencies in all stages of ICT project design, implementation and follow-up.</w:t>
      </w:r>
    </w:p>
    <w:p w14:paraId="1C965C3F" w14:textId="17EE5A9D" w:rsidR="00944C15" w:rsidRPr="00E34104" w:rsidRDefault="00944C15" w:rsidP="001728B9">
      <w:r w:rsidRPr="00E34104">
        <w:t xml:space="preserve">Information Society S.A. is part of the ex- ‘Observatory for Digital Greece’. The mission of this part for the Greek information society is twofold: First, to measure and evaluate the national progress made towards the Information Society and second, to contribute to the accomplishment of information society's strategic goals on a national level. For example, the Observatory transfers and diffuses best practices and assists the exchange of experience, technical expertise and information among agencies in Greece and abroad. Finally, it supports the work of the Greek IT and Communications Committee or the body responsible for the national ICT strategy. </w:t>
      </w:r>
    </w:p>
    <w:p w14:paraId="36A75A99" w14:textId="7EF9DA5A" w:rsidR="001A3505" w:rsidRPr="00E34104" w:rsidRDefault="001A3505" w:rsidP="00FE4D60">
      <w:pPr>
        <w:pStyle w:val="Heading3"/>
      </w:pPr>
      <w:bookmarkStart w:id="42" w:name="_Toc1035643"/>
      <w:bookmarkStart w:id="43" w:name="_Toc1474978"/>
      <w:r w:rsidRPr="00E34104">
        <w:t>Base registry coordination</w:t>
      </w:r>
      <w:bookmarkEnd w:id="42"/>
      <w:bookmarkEnd w:id="43"/>
    </w:p>
    <w:p w14:paraId="523ABA36" w14:textId="44E01CB2" w:rsidR="00D43A06" w:rsidRPr="00E34104" w:rsidRDefault="00BE3E56" w:rsidP="007732F3">
      <w:pPr>
        <w:pStyle w:val="Subtitle"/>
      </w:pPr>
      <w:r w:rsidRPr="00E34104">
        <w:t>Ministry of Administrative Reform and e-Government (MAREG)</w:t>
      </w:r>
    </w:p>
    <w:p w14:paraId="7B89F4A1" w14:textId="4A0B87E6" w:rsidR="00BE3E56" w:rsidRPr="00E34104" w:rsidRDefault="00AB496E" w:rsidP="00E47464">
      <w:r w:rsidRPr="00E34104">
        <w:t xml:space="preserve">The </w:t>
      </w:r>
      <w:hyperlink r:id="rId116" w:history="1">
        <w:r w:rsidRPr="00E34104">
          <w:rPr>
            <w:rStyle w:val="Hyperlink"/>
          </w:rPr>
          <w:t>Ministry of Administrative Reform and e-Government</w:t>
        </w:r>
      </w:hyperlink>
      <w:r w:rsidRPr="00E34104">
        <w:t xml:space="preserve"> (MAREG) facilitates the interconnection among the base registries. It is also</w:t>
      </w:r>
      <w:r w:rsidR="00780A17" w:rsidRPr="00E34104">
        <w:t xml:space="preserve"> </w:t>
      </w:r>
      <w:r w:rsidRPr="00E34104">
        <w:t>responsible for the policies on organi</w:t>
      </w:r>
      <w:r w:rsidR="00845E12" w:rsidRPr="00E34104">
        <w:t>s</w:t>
      </w:r>
      <w:r w:rsidRPr="00E34104">
        <w:t>ation structures of public authorities (their operation and personnel), the e-Government policy and operational program for the public administration reform.</w:t>
      </w:r>
    </w:p>
    <w:p w14:paraId="30EC47E0" w14:textId="58F960F6" w:rsidR="00F12074" w:rsidRPr="00E34104" w:rsidRDefault="00F12074" w:rsidP="007732F3">
      <w:pPr>
        <w:pStyle w:val="Subtitle"/>
      </w:pPr>
      <w:r w:rsidRPr="00E34104">
        <w:t>Ministry of Interior and Administrative Reform</w:t>
      </w:r>
    </w:p>
    <w:p w14:paraId="1B338B01" w14:textId="3472F426" w:rsidR="00105F9C" w:rsidRPr="00E34104" w:rsidRDefault="00105F9C" w:rsidP="00105F9C">
      <w:r w:rsidRPr="00E34104">
        <w:t>The Ministry of Interior and Administrative Reform (the part of ex Ministry of Administrative Reform and e-Government that discontinued in January 2015) is responsible for the organisation and operation of the public sector. The central service of this Ministry is also the competent body for designing, operating and supporting the following information systems:</w:t>
      </w:r>
    </w:p>
    <w:p w14:paraId="236859D1" w14:textId="06A14026" w:rsidR="00105F9C" w:rsidRPr="00E34104" w:rsidRDefault="00105F9C" w:rsidP="007732F3">
      <w:pPr>
        <w:numPr>
          <w:ilvl w:val="0"/>
          <w:numId w:val="40"/>
        </w:numPr>
      </w:pPr>
      <w:r w:rsidRPr="00E34104">
        <w:t>Electoral Rolls: is an on-going registry of eligible voters for European elections, local government elections, parliamentary elections, and referenda,</w:t>
      </w:r>
    </w:p>
    <w:p w14:paraId="754A6018" w14:textId="2E153C04" w:rsidR="00105F9C" w:rsidRPr="00E34104" w:rsidRDefault="00105F9C" w:rsidP="007732F3">
      <w:pPr>
        <w:numPr>
          <w:ilvl w:val="0"/>
          <w:numId w:val="40"/>
        </w:numPr>
      </w:pPr>
      <w:r w:rsidRPr="00E34104">
        <w:t>The National Civil Status Registry (</w:t>
      </w:r>
      <w:r w:rsidRPr="00972510">
        <w:rPr>
          <w:i/>
        </w:rPr>
        <w:t>Ethnico Dimotologio</w:t>
      </w:r>
      <w:r w:rsidRPr="00E34104">
        <w:t>): is a central database projection of the local municipality databases of citizen’s civil status. All changes to the civil status of a person are registered at the competent municipality database. Then the central database is updated automatically.</w:t>
      </w:r>
    </w:p>
    <w:p w14:paraId="41556943" w14:textId="0E27705F" w:rsidR="00105F9C" w:rsidRPr="00E34104" w:rsidRDefault="00105F9C" w:rsidP="007732F3">
      <w:pPr>
        <w:numPr>
          <w:ilvl w:val="0"/>
          <w:numId w:val="40"/>
        </w:numPr>
      </w:pPr>
      <w:r w:rsidRPr="00E34104">
        <w:t>The National Population Event Registry (</w:t>
      </w:r>
      <w:r w:rsidRPr="00972510">
        <w:rPr>
          <w:i/>
        </w:rPr>
        <w:t>Ethnico Lyxiarchio</w:t>
      </w:r>
      <w:r w:rsidRPr="00E34104">
        <w:t xml:space="preserve">): supports an event-based registration system. Events like birth, marriage, cohabitation agreement, death, and divorce are registered centrally. </w:t>
      </w:r>
    </w:p>
    <w:p w14:paraId="04B40297" w14:textId="1D45E07A" w:rsidR="00105F9C" w:rsidRPr="00E34104" w:rsidRDefault="00105F9C" w:rsidP="007732F3">
      <w:pPr>
        <w:numPr>
          <w:ilvl w:val="0"/>
          <w:numId w:val="40"/>
        </w:numPr>
      </w:pPr>
      <w:r w:rsidRPr="00E34104">
        <w:t>The National Naturalisation Registry: facilitates individual applications for nationality acquired by naturali</w:t>
      </w:r>
      <w:r w:rsidR="00845E12" w:rsidRPr="00E34104">
        <w:t>s</w:t>
      </w:r>
      <w:r w:rsidRPr="00E34104">
        <w:t>ation.</w:t>
      </w:r>
    </w:p>
    <w:p w14:paraId="720998ED" w14:textId="37E15E7A" w:rsidR="00F12074" w:rsidRPr="00E34104" w:rsidRDefault="00105F9C" w:rsidP="00105F9C">
      <w:pPr>
        <w:numPr>
          <w:ilvl w:val="0"/>
          <w:numId w:val="40"/>
        </w:numPr>
      </w:pPr>
      <w:r w:rsidRPr="00E34104">
        <w:t>The Immigration Registry: facilitates EU policy-based legal immigration requests.</w:t>
      </w:r>
    </w:p>
    <w:p w14:paraId="4D327CD8" w14:textId="2CB4FEFF" w:rsidR="003730DF" w:rsidRPr="00E34104" w:rsidRDefault="003730DF" w:rsidP="00FE4D60">
      <w:pPr>
        <w:pStyle w:val="Heading3"/>
      </w:pPr>
      <w:bookmarkStart w:id="44" w:name="_Toc1474979"/>
      <w:r w:rsidRPr="00E34104">
        <w:t>Audit</w:t>
      </w:r>
      <w:bookmarkEnd w:id="44"/>
    </w:p>
    <w:p w14:paraId="6B20AC86" w14:textId="77777777" w:rsidR="003D4893" w:rsidRPr="00E34104" w:rsidRDefault="003D4893" w:rsidP="007955DA">
      <w:pPr>
        <w:pStyle w:val="Subtitle"/>
        <w:rPr>
          <w:rStyle w:val="Hyperlink"/>
          <w:color w:val="00B0F0"/>
          <w:sz w:val="22"/>
        </w:rPr>
      </w:pPr>
      <w:r w:rsidRPr="00E34104">
        <w:fldChar w:fldCharType="begin"/>
      </w:r>
      <w:r w:rsidRPr="00E34104">
        <w:instrText xml:space="preserve"> HYPERLINK "https://www.elsyn.gr/en" </w:instrText>
      </w:r>
      <w:r w:rsidRPr="00E34104">
        <w:fldChar w:fldCharType="separate"/>
      </w:r>
      <w:r w:rsidRPr="00E34104">
        <w:rPr>
          <w:rStyle w:val="Hyperlink"/>
          <w:color w:val="00B0F0"/>
          <w:sz w:val="22"/>
        </w:rPr>
        <w:t>Hellenic Court of Audit</w:t>
      </w:r>
    </w:p>
    <w:p w14:paraId="24EC5552" w14:textId="58C72568" w:rsidR="005523ED" w:rsidRPr="00E34104" w:rsidRDefault="003D4893" w:rsidP="007732F3">
      <w:r w:rsidRPr="00E34104">
        <w:fldChar w:fldCharType="end"/>
      </w:r>
      <w:r w:rsidRPr="00E34104">
        <w:t xml:space="preserve">The </w:t>
      </w:r>
      <w:hyperlink r:id="rId117" w:history="1">
        <w:r w:rsidRPr="00E34104">
          <w:rPr>
            <w:rStyle w:val="Hyperlink"/>
          </w:rPr>
          <w:t>Hellenic Court of Audit</w:t>
        </w:r>
      </w:hyperlink>
      <w:r w:rsidRPr="00E34104">
        <w:t xml:space="preserve">, according to Article 98 of the Constitution, is responsible for auditing the expenditure of the state and local agencies, or other entities subject to its audit by special laws. This includes contracts of great financial value made by state entities and the accounts of public accounting officers and local government agencies. It also includes provision </w:t>
      </w:r>
      <w:r w:rsidR="00780A17" w:rsidRPr="00E34104">
        <w:t>of</w:t>
      </w:r>
      <w:r w:rsidRPr="00E34104">
        <w:t xml:space="preserve"> expert opinion on laws on pensions, presenting to Parliament a report on the Annual Financial Statement and the Balance Sheet of the </w:t>
      </w:r>
      <w:r w:rsidRPr="00E34104">
        <w:lastRenderedPageBreak/>
        <w:t>State and adjudicating on pension cases as well as cases related to the audit of public accounts and the liability of civil or military public servants.</w:t>
      </w:r>
    </w:p>
    <w:p w14:paraId="1991DF04" w14:textId="77777777" w:rsidR="003730DF" w:rsidRPr="00E34104" w:rsidRDefault="003730DF" w:rsidP="00FE4D60">
      <w:pPr>
        <w:pStyle w:val="Heading3"/>
      </w:pPr>
      <w:bookmarkStart w:id="45" w:name="_Toc1474980"/>
      <w:r w:rsidRPr="00E34104">
        <w:t>Data Protection</w:t>
      </w:r>
      <w:bookmarkEnd w:id="45"/>
    </w:p>
    <w:p w14:paraId="0F19899B" w14:textId="2C368383" w:rsidR="00D83A44" w:rsidRPr="00E34104" w:rsidRDefault="003A6E73" w:rsidP="007955DA">
      <w:pPr>
        <w:pStyle w:val="Subtitle"/>
        <w:rPr>
          <w:rStyle w:val="Hyperlink"/>
          <w:color w:val="00B0F0"/>
          <w:sz w:val="22"/>
        </w:rPr>
      </w:pPr>
      <w:r w:rsidRPr="00E34104">
        <w:rPr>
          <w:rStyle w:val="Hyperlink"/>
          <w:color w:val="00B0F0"/>
          <w:sz w:val="22"/>
        </w:rPr>
        <w:t>Independent Data Protection Office</w:t>
      </w:r>
      <w:r w:rsidR="004C2F0B" w:rsidRPr="00E34104">
        <w:rPr>
          <w:rStyle w:val="Hyperlink"/>
          <w:color w:val="00B0F0"/>
          <w:sz w:val="22"/>
        </w:rPr>
        <w:t>r</w:t>
      </w:r>
      <w:r w:rsidRPr="00E34104">
        <w:rPr>
          <w:rStyle w:val="Hyperlink"/>
          <w:color w:val="00B0F0"/>
          <w:sz w:val="22"/>
        </w:rPr>
        <w:t xml:space="preserve"> (DPO)</w:t>
      </w:r>
    </w:p>
    <w:p w14:paraId="2B50EE09" w14:textId="0DA1E458" w:rsidR="003A6E73" w:rsidRPr="00E34104" w:rsidRDefault="005559C9" w:rsidP="007732F3">
      <w:r w:rsidRPr="00E34104">
        <w:t xml:space="preserve">An independent </w:t>
      </w:r>
      <w:hyperlink r:id="rId118" w:anchor=".XPTlkIgzaUk" w:history="1">
        <w:r w:rsidRPr="00E34104">
          <w:rPr>
            <w:rStyle w:val="Hyperlink"/>
          </w:rPr>
          <w:t>DPO</w:t>
        </w:r>
      </w:hyperlink>
      <w:r w:rsidRPr="00E34104">
        <w:t xml:space="preserve"> was established at the Ministry of Health to ensure and monitor compliance with the provisions of GDPR within the National Health System</w:t>
      </w:r>
    </w:p>
    <w:p w14:paraId="0B6E4CA0" w14:textId="1DACF401" w:rsidR="000B681E" w:rsidRPr="00E34104" w:rsidRDefault="000958A6" w:rsidP="007955DA">
      <w:pPr>
        <w:pStyle w:val="Subtitle"/>
        <w:rPr>
          <w:rStyle w:val="HyperlinkBold"/>
          <w:b w:val="0"/>
          <w:color w:val="00B0F0"/>
          <w:u w:val="none"/>
        </w:rPr>
      </w:pPr>
      <w:hyperlink r:id="rId119" w:history="1">
        <w:r w:rsidR="000B681E" w:rsidRPr="00E34104">
          <w:rPr>
            <w:rStyle w:val="Hyperlink"/>
            <w:color w:val="00B0F0"/>
            <w:sz w:val="22"/>
          </w:rPr>
          <w:t>Hellenic Data Protection Authority</w:t>
        </w:r>
      </w:hyperlink>
    </w:p>
    <w:p w14:paraId="217E499A" w14:textId="57E26DCE" w:rsidR="000B681E" w:rsidRPr="00E34104" w:rsidRDefault="000B681E" w:rsidP="000B681E">
      <w:r w:rsidRPr="00E34104">
        <w:t xml:space="preserve">The </w:t>
      </w:r>
      <w:hyperlink r:id="rId120" w:history="1">
        <w:r w:rsidRPr="00E34104">
          <w:rPr>
            <w:rStyle w:val="Hyperlink"/>
          </w:rPr>
          <w:t>Hellenic Data Protection Authority</w:t>
        </w:r>
      </w:hyperlink>
      <w:r w:rsidRPr="00E34104">
        <w:t xml:space="preserve"> is an independent administrative body operating since November 1997. Its mission is to supervise the implementation of </w:t>
      </w:r>
      <w:hyperlink r:id="rId121" w:history="1">
        <w:r w:rsidRPr="00E34104">
          <w:rPr>
            <w:rStyle w:val="Hyperlink"/>
          </w:rPr>
          <w:t>Law 2472/1997</w:t>
        </w:r>
      </w:hyperlink>
      <w:r w:rsidRPr="00E34104">
        <w:t xml:space="preserve"> on the Protection of Individuals with regard to the Processing of Personal Data. The Authority is answerable to the Minister of Justice.</w:t>
      </w:r>
    </w:p>
    <w:p w14:paraId="4EB2D4F5" w14:textId="77777777" w:rsidR="003730DF" w:rsidRPr="00E34104" w:rsidRDefault="003730DF" w:rsidP="001F36DA">
      <w:pPr>
        <w:pStyle w:val="Heading2"/>
      </w:pPr>
      <w:bookmarkStart w:id="46" w:name="_Toc1474981"/>
      <w:r w:rsidRPr="00E34104">
        <w:t>Subnational (federal, regional and local)</w:t>
      </w:r>
      <w:bookmarkEnd w:id="46"/>
    </w:p>
    <w:p w14:paraId="3DA089E7" w14:textId="77777777" w:rsidR="005523ED" w:rsidRPr="00E34104" w:rsidRDefault="005523ED" w:rsidP="001F36DA">
      <w:pPr>
        <w:pStyle w:val="Heading3"/>
      </w:pPr>
      <w:bookmarkStart w:id="47" w:name="_Toc1474982"/>
      <w:r w:rsidRPr="00E34104">
        <w:t>Policy</w:t>
      </w:r>
      <w:bookmarkEnd w:id="47"/>
    </w:p>
    <w:p w14:paraId="5FAD420C" w14:textId="77777777" w:rsidR="00322C07" w:rsidRPr="00E34104" w:rsidRDefault="000958A6" w:rsidP="007955DA">
      <w:pPr>
        <w:pStyle w:val="Subtitle"/>
      </w:pPr>
      <w:hyperlink r:id="rId122" w:history="1">
        <w:r w:rsidR="00322C07" w:rsidRPr="00E34104">
          <w:rPr>
            <w:rStyle w:val="Hyperlink"/>
            <w:color w:val="00B0F0"/>
            <w:sz w:val="22"/>
          </w:rPr>
          <w:t>Regional Administrations</w:t>
        </w:r>
      </w:hyperlink>
      <w:r w:rsidR="00322C07" w:rsidRPr="00E34104">
        <w:rPr>
          <w:rStyle w:val="Strong"/>
          <w:b w:val="0"/>
          <w:bCs w:val="0"/>
        </w:rPr>
        <w:t>,</w:t>
      </w:r>
      <w:r w:rsidR="00322C07" w:rsidRPr="00E34104">
        <w:t xml:space="preserve"> </w:t>
      </w:r>
      <w:hyperlink r:id="rId123" w:history="1">
        <w:r w:rsidR="00322C07" w:rsidRPr="00E34104">
          <w:rPr>
            <w:rStyle w:val="Hyperlink"/>
            <w:color w:val="00B0F0"/>
            <w:sz w:val="22"/>
          </w:rPr>
          <w:t>Prefecture Administrations</w:t>
        </w:r>
      </w:hyperlink>
      <w:r w:rsidR="00322C07" w:rsidRPr="00E34104">
        <w:rPr>
          <w:rStyle w:val="Strong"/>
          <w:b w:val="0"/>
          <w:bCs w:val="0"/>
        </w:rPr>
        <w:t xml:space="preserve"> and</w:t>
      </w:r>
      <w:r w:rsidR="00322C07" w:rsidRPr="00E34104">
        <w:t xml:space="preserve"> </w:t>
      </w:r>
      <w:hyperlink r:id="rId124" w:history="1">
        <w:r w:rsidR="00322C07" w:rsidRPr="00E34104">
          <w:rPr>
            <w:rStyle w:val="Hyperlink"/>
            <w:color w:val="00B0F0"/>
            <w:sz w:val="22"/>
          </w:rPr>
          <w:t>Municipalities</w:t>
        </w:r>
      </w:hyperlink>
    </w:p>
    <w:p w14:paraId="52D74705" w14:textId="18B46F40" w:rsidR="005523ED" w:rsidRPr="00E34104" w:rsidRDefault="00322C07" w:rsidP="008D0B7D">
      <w:r w:rsidRPr="00E34104">
        <w:t xml:space="preserve">The Greek State is highly decentralised and the </w:t>
      </w:r>
      <w:hyperlink r:id="rId125" w:history="1">
        <w:r w:rsidRPr="00E34104">
          <w:rPr>
            <w:rStyle w:val="Hyperlink"/>
          </w:rPr>
          <w:t>main regional and local government administrative units</w:t>
        </w:r>
      </w:hyperlink>
      <w:r w:rsidRPr="00E34104">
        <w:t xml:space="preserve">, namely the 13 peripheries and the </w:t>
      </w:r>
      <w:hyperlink r:id="rId126" w:history="1">
        <w:r w:rsidRPr="00E34104">
          <w:rPr>
            <w:rStyle w:val="Hyperlink"/>
          </w:rPr>
          <w:t>325 municipalities</w:t>
        </w:r>
      </w:hyperlink>
      <w:r w:rsidRPr="00E34104">
        <w:t>, are fully self-governed and thus responsible for the administration of local matters, including the eGovernment strategic organisation.</w:t>
      </w:r>
    </w:p>
    <w:p w14:paraId="27CC7E6F" w14:textId="77777777" w:rsidR="005523ED" w:rsidRPr="00E34104" w:rsidRDefault="005523ED" w:rsidP="001F36DA">
      <w:pPr>
        <w:pStyle w:val="Heading3"/>
      </w:pPr>
      <w:bookmarkStart w:id="48" w:name="_Toc1474983"/>
      <w:r w:rsidRPr="00E34104">
        <w:t>Coordination</w:t>
      </w:r>
      <w:bookmarkEnd w:id="48"/>
    </w:p>
    <w:p w14:paraId="575F5C3F" w14:textId="77777777" w:rsidR="008D0B7D" w:rsidRPr="00E34104" w:rsidRDefault="008D0B7D" w:rsidP="008D0B7D">
      <w:pPr>
        <w:pStyle w:val="Subtitle"/>
        <w:rPr>
          <w:rStyle w:val="Strong"/>
          <w:b w:val="0"/>
          <w:bCs w:val="0"/>
        </w:rPr>
      </w:pPr>
      <w:r w:rsidRPr="00E34104">
        <w:rPr>
          <w:rStyle w:val="Strong"/>
          <w:b w:val="0"/>
          <w:bCs w:val="0"/>
        </w:rPr>
        <w:t xml:space="preserve">National eGovernment bodies </w:t>
      </w:r>
    </w:p>
    <w:p w14:paraId="6B1B2636" w14:textId="60B33C6A" w:rsidR="005523ED" w:rsidRPr="00E34104" w:rsidRDefault="008D0B7D" w:rsidP="008D0B7D">
      <w:r w:rsidRPr="00E34104">
        <w:t>National eGovernment bodies are responsible for the coordination of projects at regional and local levels.</w:t>
      </w:r>
    </w:p>
    <w:p w14:paraId="0B95E72C" w14:textId="77777777" w:rsidR="005523ED" w:rsidRPr="00E34104" w:rsidRDefault="005523ED" w:rsidP="001F36DA">
      <w:pPr>
        <w:pStyle w:val="Heading3"/>
      </w:pPr>
      <w:bookmarkStart w:id="49" w:name="_Toc1474984"/>
      <w:r w:rsidRPr="00E34104">
        <w:t>Implementation</w:t>
      </w:r>
      <w:bookmarkEnd w:id="49"/>
    </w:p>
    <w:p w14:paraId="373CF4DC" w14:textId="77777777" w:rsidR="00156C55" w:rsidRPr="00E34104" w:rsidRDefault="000958A6" w:rsidP="007955DA">
      <w:pPr>
        <w:pStyle w:val="Subtitle"/>
        <w:rPr>
          <w:rStyle w:val="HyperlinkBold"/>
          <w:b w:val="0"/>
          <w:color w:val="00B0F0"/>
          <w:u w:val="none"/>
        </w:rPr>
      </w:pPr>
      <w:hyperlink r:id="rId127" w:history="1">
        <w:r w:rsidR="00156C55" w:rsidRPr="00E34104">
          <w:rPr>
            <w:rStyle w:val="Hyperlink"/>
            <w:color w:val="00B0F0"/>
            <w:sz w:val="22"/>
          </w:rPr>
          <w:t>Regional Administrations</w:t>
        </w:r>
      </w:hyperlink>
      <w:r w:rsidR="00156C55" w:rsidRPr="00E34104">
        <w:rPr>
          <w:rStyle w:val="Strong"/>
          <w:b w:val="0"/>
          <w:bCs w:val="0"/>
        </w:rPr>
        <w:t xml:space="preserve">, </w:t>
      </w:r>
      <w:hyperlink r:id="rId128" w:history="1">
        <w:r w:rsidR="00156C55" w:rsidRPr="00E34104">
          <w:rPr>
            <w:rStyle w:val="Hyperlink"/>
            <w:color w:val="00B0F0"/>
            <w:sz w:val="22"/>
          </w:rPr>
          <w:t>Prefecture Administrations</w:t>
        </w:r>
      </w:hyperlink>
      <w:r w:rsidR="00156C55" w:rsidRPr="00E34104">
        <w:rPr>
          <w:rStyle w:val="Strong"/>
          <w:b w:val="0"/>
          <w:bCs w:val="0"/>
        </w:rPr>
        <w:t xml:space="preserve"> and</w:t>
      </w:r>
      <w:r w:rsidR="00156C55" w:rsidRPr="00E34104">
        <w:t xml:space="preserve"> </w:t>
      </w:r>
      <w:hyperlink r:id="rId129" w:history="1">
        <w:r w:rsidR="00156C55" w:rsidRPr="00E34104">
          <w:rPr>
            <w:rStyle w:val="Hyperlink"/>
            <w:color w:val="00B0F0"/>
            <w:sz w:val="22"/>
          </w:rPr>
          <w:t>Municipalities</w:t>
        </w:r>
      </w:hyperlink>
    </w:p>
    <w:p w14:paraId="10D238B6" w14:textId="4E76299C" w:rsidR="005523ED" w:rsidRPr="00E34104" w:rsidRDefault="00156C55" w:rsidP="007732F3">
      <w:r w:rsidRPr="00E34104">
        <w:t>Under the programme</w:t>
      </w:r>
      <w:r w:rsidR="001A7F9C">
        <w:t xml:space="preserve"> </w:t>
      </w:r>
      <w:hyperlink r:id="rId130" w:history="1">
        <w:r w:rsidRPr="001A7F9C">
          <w:rPr>
            <w:rStyle w:val="Hyperlink"/>
            <w:i/>
          </w:rPr>
          <w:t>Kalikratis</w:t>
        </w:r>
      </w:hyperlink>
      <w:r w:rsidRPr="00E34104">
        <w:t xml:space="preserve"> many competences, related to eGovernment implementation, have been transferred to the municipal level. For instance, since 2010 some services of the Urban Planning Authorities, along with some social protection services have been transferred to the municipal level.</w:t>
      </w:r>
    </w:p>
    <w:p w14:paraId="6BD65AA8" w14:textId="77777777" w:rsidR="005523ED" w:rsidRPr="00E34104" w:rsidRDefault="005523ED" w:rsidP="001F36DA">
      <w:pPr>
        <w:pStyle w:val="Heading3"/>
      </w:pPr>
      <w:bookmarkStart w:id="50" w:name="_Toc1474985"/>
      <w:r w:rsidRPr="00E34104">
        <w:t>Support</w:t>
      </w:r>
      <w:bookmarkEnd w:id="50"/>
    </w:p>
    <w:p w14:paraId="3F711428" w14:textId="77777777" w:rsidR="00C22E04" w:rsidRPr="00E34104" w:rsidRDefault="000958A6" w:rsidP="007955DA">
      <w:pPr>
        <w:pStyle w:val="Subtitle"/>
        <w:rPr>
          <w:rStyle w:val="HyperlinkBold"/>
          <w:b w:val="0"/>
          <w:color w:val="00B0F0"/>
          <w:u w:val="none"/>
        </w:rPr>
      </w:pPr>
      <w:hyperlink r:id="rId131" w:history="1">
        <w:r w:rsidR="00C22E04" w:rsidRPr="00E34104">
          <w:rPr>
            <w:rStyle w:val="Hyperlink"/>
            <w:color w:val="00B0F0"/>
            <w:sz w:val="22"/>
          </w:rPr>
          <w:t>Information Society S.A.</w:t>
        </w:r>
      </w:hyperlink>
    </w:p>
    <w:p w14:paraId="701F1819" w14:textId="49431D8E" w:rsidR="00C22E04" w:rsidRPr="00E34104" w:rsidRDefault="00C22E04" w:rsidP="00C22E04">
      <w:r w:rsidRPr="00E34104">
        <w:t xml:space="preserve">The company supports the public sector’s vehicles in the areas of public consultation, transparency and materialisation of all projects related to </w:t>
      </w:r>
      <w:hyperlink r:id="rId132" w:history="1">
        <w:r w:rsidRPr="00E34104">
          <w:rPr>
            <w:rStyle w:val="Hyperlink"/>
          </w:rPr>
          <w:t>Information Technology, eGovernment and Public Administration’s reorganisation</w:t>
        </w:r>
      </w:hyperlink>
      <w:r w:rsidRPr="00E34104">
        <w:t xml:space="preserve">. </w:t>
      </w:r>
    </w:p>
    <w:p w14:paraId="73EC788E" w14:textId="77777777" w:rsidR="00C22E04" w:rsidRPr="00E34104" w:rsidRDefault="000958A6" w:rsidP="00ED6FC7">
      <w:pPr>
        <w:pStyle w:val="Subtitle"/>
        <w:keepNext/>
      </w:pPr>
      <w:hyperlink r:id="rId133" w:history="1">
        <w:r w:rsidR="00C22E04" w:rsidRPr="00E34104">
          <w:rPr>
            <w:rStyle w:val="Hyperlink"/>
            <w:color w:val="00B0F0"/>
            <w:sz w:val="22"/>
          </w:rPr>
          <w:t>Hellenic Agency for Local Development and Local Government</w:t>
        </w:r>
      </w:hyperlink>
      <w:r w:rsidR="00C22E04" w:rsidRPr="00E34104">
        <w:t xml:space="preserve"> </w:t>
      </w:r>
      <w:r w:rsidR="00C22E04" w:rsidRPr="00E34104">
        <w:rPr>
          <w:rStyle w:val="Strong"/>
          <w:b w:val="0"/>
          <w:bCs w:val="0"/>
        </w:rPr>
        <w:t>(EETAA)</w:t>
      </w:r>
    </w:p>
    <w:p w14:paraId="1960D63F" w14:textId="75FB3255" w:rsidR="005523ED" w:rsidRPr="00E34104" w:rsidRDefault="00C22E04" w:rsidP="00ED6FC7">
      <w:pPr>
        <w:keepNext/>
        <w:widowControl w:val="0"/>
      </w:pPr>
      <w:r w:rsidRPr="00E34104">
        <w:t xml:space="preserve">The </w:t>
      </w:r>
      <w:hyperlink r:id="rId134" w:history="1">
        <w:r w:rsidRPr="00E34104">
          <w:rPr>
            <w:rStyle w:val="Hyperlink"/>
          </w:rPr>
          <w:t>Agency</w:t>
        </w:r>
      </w:hyperlink>
      <w:r w:rsidRPr="00E34104">
        <w:t xml:space="preserve"> provides local government agencies, the public sector and social agencies with the professional and technical IT support they require. It operates in the form of a joint-stock company. </w:t>
      </w:r>
    </w:p>
    <w:p w14:paraId="6F181027" w14:textId="77777777" w:rsidR="00260582" w:rsidRPr="00E34104" w:rsidRDefault="00260582" w:rsidP="00260582">
      <w:pPr>
        <w:pStyle w:val="Heading3"/>
      </w:pPr>
      <w:r w:rsidRPr="00E34104">
        <w:t>Base registry coordination</w:t>
      </w:r>
    </w:p>
    <w:p w14:paraId="5EA678F6" w14:textId="7A743F19" w:rsidR="00725B16" w:rsidRPr="00E34104" w:rsidRDefault="0035467A" w:rsidP="006F0EA3">
      <w:r w:rsidRPr="00E34104">
        <w:t>No responsible organisations were reported to date</w:t>
      </w:r>
      <w:bookmarkStart w:id="51" w:name="_Toc1474986"/>
      <w:r w:rsidR="00725B16" w:rsidRPr="00E34104">
        <w:t>.</w:t>
      </w:r>
    </w:p>
    <w:p w14:paraId="3307E210" w14:textId="2EC5359C" w:rsidR="005523ED" w:rsidRPr="00E34104" w:rsidRDefault="005523ED" w:rsidP="00725B16">
      <w:pPr>
        <w:pStyle w:val="Heading3"/>
      </w:pPr>
      <w:r w:rsidRPr="00E34104">
        <w:t>Audit</w:t>
      </w:r>
      <w:bookmarkEnd w:id="51"/>
    </w:p>
    <w:p w14:paraId="01736499" w14:textId="30DE376D" w:rsidR="00CB59F5" w:rsidRPr="00E34104" w:rsidRDefault="000958A6" w:rsidP="007955DA">
      <w:pPr>
        <w:pStyle w:val="Subtitle"/>
        <w:rPr>
          <w:rStyle w:val="HyperlinkBold"/>
          <w:b w:val="0"/>
          <w:color w:val="00B0F0"/>
          <w:u w:val="none"/>
        </w:rPr>
      </w:pPr>
      <w:hyperlink r:id="rId135" w:history="1">
        <w:r w:rsidR="00CB59F5" w:rsidRPr="00E34104">
          <w:rPr>
            <w:rStyle w:val="Hyperlink"/>
            <w:color w:val="00B0F0"/>
            <w:sz w:val="22"/>
          </w:rPr>
          <w:t>Hellenic Court of Audit</w:t>
        </w:r>
      </w:hyperlink>
    </w:p>
    <w:p w14:paraId="50785BF9" w14:textId="369F135A" w:rsidR="005523ED" w:rsidRPr="00E34104" w:rsidRDefault="00CB59F5" w:rsidP="007732F3">
      <w:r w:rsidRPr="00E34104">
        <w:t xml:space="preserve">The </w:t>
      </w:r>
      <w:hyperlink r:id="rId136" w:history="1">
        <w:r w:rsidRPr="00E34104">
          <w:rPr>
            <w:rStyle w:val="Hyperlink"/>
          </w:rPr>
          <w:t>Hellenic Court of Audit</w:t>
        </w:r>
      </w:hyperlink>
      <w:r w:rsidRPr="00E34104">
        <w:t xml:space="preserve"> is responsible for auditing expenditure and monitoring the revenue of the state, as well as local administration agencies and other public corporate bodies.</w:t>
      </w:r>
    </w:p>
    <w:p w14:paraId="346D4955" w14:textId="77777777" w:rsidR="005523ED" w:rsidRPr="00E34104" w:rsidRDefault="005523ED" w:rsidP="001F36DA">
      <w:pPr>
        <w:pStyle w:val="Heading3"/>
      </w:pPr>
      <w:bookmarkStart w:id="52" w:name="_Toc1474987"/>
      <w:r w:rsidRPr="00E34104">
        <w:t>Data Protection</w:t>
      </w:r>
      <w:bookmarkEnd w:id="52"/>
    </w:p>
    <w:p w14:paraId="0D742A27" w14:textId="2CB396E7" w:rsidR="005523ED" w:rsidRPr="00E34104" w:rsidRDefault="0035467A" w:rsidP="005523ED">
      <w:pPr>
        <w:pStyle w:val="BodyText"/>
      </w:pPr>
      <w:r w:rsidRPr="00E34104">
        <w:t>No responsible organisations were reported to date</w:t>
      </w:r>
      <w:r w:rsidR="00BC049E" w:rsidRPr="00E34104">
        <w:t>.</w:t>
      </w:r>
    </w:p>
    <w:p w14:paraId="3C81C57A" w14:textId="77777777" w:rsidR="003730DF" w:rsidRPr="00E34104" w:rsidRDefault="000A7546" w:rsidP="005523ED">
      <w:pPr>
        <w:pStyle w:val="Heading1"/>
      </w:pPr>
      <w:r w:rsidRPr="00E34104">
        <w:br w:type="page"/>
      </w:r>
      <w:bookmarkStart w:id="53" w:name="_Toc12872450"/>
      <w:r w:rsidR="003730DF" w:rsidRPr="00E34104">
        <w:lastRenderedPageBreak/>
        <w:t xml:space="preserve">Digital Government </w:t>
      </w:r>
      <w:r w:rsidR="00457E8B" w:rsidRPr="00E34104">
        <w:t>I</w:t>
      </w:r>
      <w:r w:rsidR="003730DF" w:rsidRPr="00E34104">
        <w:t>nfrastructure</w:t>
      </w:r>
      <w:bookmarkEnd w:id="53"/>
      <w:r w:rsidR="003730DF" w:rsidRPr="00E34104">
        <w:t xml:space="preserve"> </w:t>
      </w:r>
    </w:p>
    <w:p w14:paraId="5981B2B5" w14:textId="578A9FC8" w:rsidR="003730DF" w:rsidRPr="00E34104" w:rsidRDefault="003730DF" w:rsidP="001F36DA">
      <w:pPr>
        <w:pStyle w:val="Heading2"/>
      </w:pPr>
      <w:bookmarkStart w:id="54" w:name="_Toc1474989"/>
      <w:r w:rsidRPr="00E34104">
        <w:t>Portals</w:t>
      </w:r>
      <w:bookmarkEnd w:id="54"/>
    </w:p>
    <w:p w14:paraId="687EC3B6" w14:textId="77777777" w:rsidR="006956C5" w:rsidRPr="00E34104" w:rsidRDefault="006956C5" w:rsidP="007732F3">
      <w:pPr>
        <w:pStyle w:val="Subtitle"/>
        <w:rPr>
          <w:rFonts w:eastAsia="Verdana"/>
        </w:rPr>
      </w:pPr>
      <w:r w:rsidRPr="00E34104">
        <w:t>TAXISnet</w:t>
      </w:r>
    </w:p>
    <w:p w14:paraId="000AD37D" w14:textId="426CA174" w:rsidR="006956C5" w:rsidRPr="00E34104" w:rsidRDefault="000958A6" w:rsidP="007732F3">
      <w:hyperlink r:id="rId137" w:history="1">
        <w:r w:rsidR="00BB237E" w:rsidRPr="00E34104">
          <w:rPr>
            <w:rStyle w:val="Hyperlink"/>
            <w:rFonts w:eastAsia="Verdana"/>
          </w:rPr>
          <w:t>Taxisnet</w:t>
        </w:r>
      </w:hyperlink>
      <w:r w:rsidR="00BB237E" w:rsidRPr="00E34104">
        <w:rPr>
          <w:rFonts w:eastAsia="Verdana"/>
        </w:rPr>
        <w:t xml:space="preserve"> is a </w:t>
      </w:r>
      <w:r w:rsidR="008D45C1" w:rsidRPr="00E34104">
        <w:rPr>
          <w:rFonts w:eastAsia="Verdana"/>
        </w:rPr>
        <w:t>Greek online tax and custom services portal, including e</w:t>
      </w:r>
      <w:r w:rsidR="008D45C1" w:rsidRPr="00E34104">
        <w:rPr>
          <w:rFonts w:ascii="Cambria Math" w:eastAsia="Verdana" w:hAnsi="Cambria Math" w:cs="Cambria Math"/>
        </w:rPr>
        <w:t>‐</w:t>
      </w:r>
      <w:r w:rsidR="008D45C1" w:rsidRPr="00E34104">
        <w:rPr>
          <w:rFonts w:eastAsia="Verdana"/>
        </w:rPr>
        <w:t>filing of VAT forms with payment through banking services, e</w:t>
      </w:r>
      <w:r w:rsidR="008D45C1" w:rsidRPr="00E34104">
        <w:rPr>
          <w:rFonts w:ascii="Cambria Math" w:eastAsia="Verdana" w:hAnsi="Cambria Math" w:cs="Cambria Math"/>
        </w:rPr>
        <w:t>‐</w:t>
      </w:r>
      <w:r w:rsidR="008D45C1" w:rsidRPr="00E34104">
        <w:rPr>
          <w:rFonts w:eastAsia="Verdana"/>
        </w:rPr>
        <w:t>filing of income tax forms, personali</w:t>
      </w:r>
      <w:r w:rsidR="00845E12" w:rsidRPr="00E34104">
        <w:rPr>
          <w:rFonts w:eastAsia="Verdana"/>
        </w:rPr>
        <w:t>s</w:t>
      </w:r>
      <w:r w:rsidR="008D45C1" w:rsidRPr="00E34104">
        <w:rPr>
          <w:rFonts w:eastAsia="Verdana"/>
        </w:rPr>
        <w:t>ed information for income tax assessment and e</w:t>
      </w:r>
      <w:r w:rsidR="008D45C1" w:rsidRPr="00E34104">
        <w:rPr>
          <w:rFonts w:ascii="Cambria Math" w:eastAsia="Verdana" w:hAnsi="Cambria Math" w:cs="Cambria Math"/>
        </w:rPr>
        <w:t>‐</w:t>
      </w:r>
      <w:r w:rsidR="008D45C1" w:rsidRPr="00E34104">
        <w:rPr>
          <w:rFonts w:eastAsia="Verdana"/>
        </w:rPr>
        <w:t>delivery of tax certificates. It is a portal that citizens and professionals can use to interact with the tax offices in order to declare sales, value added taxes, income, and collect necessary certificates among other various applications. Taxisnet is daily accessed by a large number of users with different characteristics, educational levels and objectives.</w:t>
      </w:r>
    </w:p>
    <w:p w14:paraId="5EC5F781" w14:textId="172BBE74" w:rsidR="00F73A13" w:rsidRPr="00E34104" w:rsidRDefault="00F73A13" w:rsidP="007732F3">
      <w:pPr>
        <w:pStyle w:val="Subtitle"/>
      </w:pPr>
      <w:r w:rsidRPr="00E34104">
        <w:t xml:space="preserve">AADE </w:t>
      </w:r>
      <w:r w:rsidR="004C213A" w:rsidRPr="00E34104">
        <w:t>portal</w:t>
      </w:r>
    </w:p>
    <w:p w14:paraId="40BBBD53" w14:textId="59FEAAA6" w:rsidR="00F73A13" w:rsidRPr="00E34104" w:rsidRDefault="00F73A13" w:rsidP="007732F3">
      <w:pPr>
        <w:pStyle w:val="BodyText"/>
      </w:pPr>
      <w:r w:rsidRPr="00E34104">
        <w:t xml:space="preserve">On </w:t>
      </w:r>
      <w:r w:rsidR="006807CA">
        <w:t>1</w:t>
      </w:r>
      <w:r w:rsidR="00780A17" w:rsidRPr="00E34104">
        <w:t xml:space="preserve"> January </w:t>
      </w:r>
      <w:r w:rsidRPr="00E34104">
        <w:t>2017</w:t>
      </w:r>
      <w:r w:rsidR="00780A17" w:rsidRPr="00E34104">
        <w:t>,</w:t>
      </w:r>
      <w:r w:rsidRPr="00E34104">
        <w:t xml:space="preserve"> the Independent Authority for Public Revenue was established by law 4389/2016, </w:t>
      </w:r>
      <w:r w:rsidR="00780A17" w:rsidRPr="00E34104">
        <w:t xml:space="preserve">replacing the </w:t>
      </w:r>
      <w:r w:rsidR="00250F2C" w:rsidRPr="00E34104">
        <w:t xml:space="preserve">GSPR </w:t>
      </w:r>
      <w:r w:rsidRPr="00E34104">
        <w:t xml:space="preserve">in line with international standards regarding </w:t>
      </w:r>
      <w:r w:rsidR="00250F2C" w:rsidRPr="00E34104">
        <w:t>t</w:t>
      </w:r>
      <w:r w:rsidRPr="00E34104">
        <w:t xml:space="preserve">ax </w:t>
      </w:r>
      <w:r w:rsidR="00250F2C" w:rsidRPr="00E34104">
        <w:t>a</w:t>
      </w:r>
      <w:r w:rsidRPr="00E34104">
        <w:t xml:space="preserve">dministration autonomy. </w:t>
      </w:r>
      <w:hyperlink r:id="rId138" w:history="1">
        <w:r w:rsidRPr="00E34104">
          <w:rPr>
            <w:rStyle w:val="Hyperlink"/>
          </w:rPr>
          <w:t>AADE</w:t>
        </w:r>
      </w:hyperlink>
      <w:r w:rsidRPr="00E34104">
        <w:t xml:space="preserve"> is a new portal </w:t>
      </w:r>
      <w:r w:rsidR="00250F2C" w:rsidRPr="00E34104">
        <w:t xml:space="preserve">which </w:t>
      </w:r>
      <w:r w:rsidRPr="00E34104">
        <w:t>provides and supports e-services to citizens, businesses and public sector bodies, with a view to facilitating transactions, reducing red tape, simplifying processes and achieving tax fairness and transparency</w:t>
      </w:r>
    </w:p>
    <w:p w14:paraId="2F0022AA" w14:textId="2279DF14" w:rsidR="002E2890" w:rsidRPr="00E34104" w:rsidRDefault="002E2890" w:rsidP="007955DA">
      <w:pPr>
        <w:pStyle w:val="Subtitle"/>
      </w:pPr>
      <w:r w:rsidRPr="00E34104">
        <w:t xml:space="preserve">National Portal of Public Administration </w:t>
      </w:r>
      <w:hyperlink r:id="rId139" w:history="1">
        <w:r w:rsidRPr="00E34104">
          <w:rPr>
            <w:rStyle w:val="Hyperlink"/>
            <w:color w:val="00B0F0"/>
            <w:sz w:val="22"/>
          </w:rPr>
          <w:t>ERMIS</w:t>
        </w:r>
      </w:hyperlink>
    </w:p>
    <w:p w14:paraId="35AFB1EC" w14:textId="06E2D3BB" w:rsidR="00710689" w:rsidRPr="00E34104" w:rsidRDefault="00710689" w:rsidP="007732F3">
      <w:r w:rsidRPr="00E34104">
        <w:t xml:space="preserve">The National Portal </w:t>
      </w:r>
      <w:hyperlink r:id="rId140" w:history="1">
        <w:r w:rsidR="004C213A" w:rsidRPr="00E34104">
          <w:rPr>
            <w:rStyle w:val="Hyperlink"/>
          </w:rPr>
          <w:t>ERMIS</w:t>
        </w:r>
      </w:hyperlink>
      <w:r w:rsidRPr="00E34104">
        <w:t xml:space="preserve"> aims to provide integrated and secure eGovernment services at all levels, from a central point, thus becoming the benchmark of the National System Authentication. Through the new authentication system, the user, citizen or enterprise, will submit a request to the portal with an electronic signature. The request will then be identified and initiated by the appropriate agency. By this way the security, validity and legality of digital transactions are ensured.</w:t>
      </w:r>
    </w:p>
    <w:p w14:paraId="333EA1AF" w14:textId="1F512528" w:rsidR="002E2890" w:rsidRPr="00E34104" w:rsidRDefault="002E2890" w:rsidP="003B2E36">
      <w:r w:rsidRPr="00E34104">
        <w:t>The portal provides, from a central point, complete briefing</w:t>
      </w:r>
      <w:r w:rsidR="00250F2C" w:rsidRPr="00E34104">
        <w:t>s</w:t>
      </w:r>
      <w:r w:rsidRPr="00E34104">
        <w:t xml:space="preserve"> to </w:t>
      </w:r>
      <w:r w:rsidR="00250F2C" w:rsidRPr="00E34104">
        <w:t xml:space="preserve">Greek </w:t>
      </w:r>
      <w:r w:rsidRPr="00E34104">
        <w:t>citizens and enterprises with regard</w:t>
      </w:r>
      <w:r w:rsidR="00250F2C" w:rsidRPr="00E34104">
        <w:t>s</w:t>
      </w:r>
      <w:r w:rsidRPr="00E34104">
        <w:t xml:space="preserve"> to</w:t>
      </w:r>
      <w:r w:rsidR="00250F2C" w:rsidRPr="00E34104">
        <w:t xml:space="preserve"> </w:t>
      </w:r>
      <w:r w:rsidRPr="00E34104">
        <w:t xml:space="preserve">their transactions with the </w:t>
      </w:r>
      <w:r w:rsidR="00250F2C" w:rsidRPr="00E34104">
        <w:t>p</w:t>
      </w:r>
      <w:r w:rsidRPr="00E34104">
        <w:t xml:space="preserve">ublic </w:t>
      </w:r>
      <w:r w:rsidR="00250F2C" w:rsidRPr="00E34104">
        <w:t>a</w:t>
      </w:r>
      <w:r w:rsidRPr="00E34104">
        <w:t>dministration (natural or electronic).</w:t>
      </w:r>
      <w:r w:rsidR="00250F2C" w:rsidRPr="00E34104">
        <w:t xml:space="preserve"> </w:t>
      </w:r>
      <w:r w:rsidRPr="00E34104">
        <w:t>Ermis functions as an electronic shop of the Public Administration running in three key areas:</w:t>
      </w:r>
    </w:p>
    <w:p w14:paraId="04CD8CD2" w14:textId="77777777" w:rsidR="002E2890" w:rsidRPr="000546FD" w:rsidRDefault="002E2890" w:rsidP="007732F3">
      <w:pPr>
        <w:numPr>
          <w:ilvl w:val="0"/>
          <w:numId w:val="27"/>
        </w:numPr>
      </w:pPr>
      <w:r w:rsidRPr="000546FD">
        <w:rPr>
          <w:rStyle w:val="Strong"/>
          <w:b w:val="0"/>
        </w:rPr>
        <w:t>Provision of information:</w:t>
      </w:r>
      <w:r w:rsidRPr="000546FD">
        <w:t xml:space="preserve"> It reliably informs citizens and businesses on their transactions and interactions with the state apparatus.</w:t>
      </w:r>
    </w:p>
    <w:p w14:paraId="5CA00A63" w14:textId="77777777" w:rsidR="002E2890" w:rsidRPr="000546FD" w:rsidRDefault="002E2890" w:rsidP="007732F3">
      <w:pPr>
        <w:numPr>
          <w:ilvl w:val="0"/>
          <w:numId w:val="27"/>
        </w:numPr>
      </w:pPr>
      <w:r w:rsidRPr="000546FD">
        <w:rPr>
          <w:rStyle w:val="Strong"/>
          <w:b w:val="0"/>
        </w:rPr>
        <w:t>Interoperability:</w:t>
      </w:r>
      <w:r w:rsidRPr="000546FD">
        <w:t xml:space="preserve"> The portal provides the necessary infrastructure to fully support interoperability between information systems of public administration.</w:t>
      </w:r>
    </w:p>
    <w:p w14:paraId="5C366F92" w14:textId="2BA6272B" w:rsidR="00710689" w:rsidRPr="00E34104" w:rsidRDefault="002E2890" w:rsidP="007732F3">
      <w:pPr>
        <w:numPr>
          <w:ilvl w:val="0"/>
          <w:numId w:val="27"/>
        </w:numPr>
      </w:pPr>
      <w:r w:rsidRPr="000546FD">
        <w:rPr>
          <w:rStyle w:val="Strong"/>
          <w:b w:val="0"/>
        </w:rPr>
        <w:t>Security of transactions:</w:t>
      </w:r>
      <w:r w:rsidRPr="000546FD">
        <w:t xml:space="preserve"> </w:t>
      </w:r>
      <w:r w:rsidRPr="00E34104">
        <w:t>Ermis provides secure eGovernment services at every level with the use of modulated digital authentication methods.</w:t>
      </w:r>
    </w:p>
    <w:p w14:paraId="6812D3EF" w14:textId="4D2630E3" w:rsidR="002E2890" w:rsidRPr="00E34104" w:rsidRDefault="002E2890" w:rsidP="002E2890">
      <w:pPr>
        <w:pStyle w:val="Subtitle"/>
      </w:pPr>
      <w:r w:rsidRPr="00E34104">
        <w:t>Interoperability</w:t>
      </w:r>
      <w:r w:rsidR="00C07E6D" w:rsidRPr="00E34104">
        <w:t xml:space="preserve"> Centre</w:t>
      </w:r>
    </w:p>
    <w:p w14:paraId="35597987" w14:textId="104E84AE" w:rsidR="002E2890" w:rsidRPr="00E34104" w:rsidRDefault="002E2890" w:rsidP="002E2890">
      <w:r w:rsidRPr="00E34104">
        <w:t xml:space="preserve">The Ministry of Finance launched a productive operation of the Interoperability Centre, comprising an Interoperability Request Management application and the </w:t>
      </w:r>
      <w:hyperlink r:id="rId141" w:history="1">
        <w:r w:rsidRPr="00E34104">
          <w:rPr>
            <w:rStyle w:val="Hyperlink"/>
          </w:rPr>
          <w:t>Enterprise Service Bus</w:t>
        </w:r>
      </w:hyperlink>
      <w:r w:rsidRPr="00E34104">
        <w:t xml:space="preserve"> (ESB), which is a Web Services Management and Support platform.</w:t>
      </w:r>
    </w:p>
    <w:p w14:paraId="751EFD92" w14:textId="77777777" w:rsidR="002E6467" w:rsidRPr="00E34104" w:rsidRDefault="002E6467" w:rsidP="002E6467">
      <w:r w:rsidRPr="00E34104">
        <w:t>The Interoperability Center is an information system aiming at the interconnection of the electronic services of the Public Administration. The Interoperability Center provides a single environment (infrastructure) for the installation and use of Internet services, through which operational data is exchanged.</w:t>
      </w:r>
    </w:p>
    <w:p w14:paraId="2F44BBE3" w14:textId="40F2C55F" w:rsidR="002E6467" w:rsidRPr="00E34104" w:rsidRDefault="002E6467" w:rsidP="002E6467">
      <w:r w:rsidRPr="00E34104">
        <w:t>Web services are data exchange services between information systems or applications. They are available to government agencies on a 24-hour basis for seven days a week and contribute to the provision of information between public bodies and the achievement of economies of scale through the efficient processing of information</w:t>
      </w:r>
    </w:p>
    <w:p w14:paraId="08DE4C3B" w14:textId="77777777" w:rsidR="002E2890" w:rsidRPr="00E34104" w:rsidRDefault="000958A6" w:rsidP="007955DA">
      <w:pPr>
        <w:pStyle w:val="Subtitle"/>
      </w:pPr>
      <w:hyperlink r:id="rId142" w:history="1">
        <w:r w:rsidR="002E2890" w:rsidRPr="00E34104">
          <w:rPr>
            <w:rStyle w:val="Hyperlink"/>
            <w:color w:val="00B0F0"/>
            <w:sz w:val="22"/>
          </w:rPr>
          <w:t>Diavgeia – Transparency portal</w:t>
        </w:r>
      </w:hyperlink>
      <w:r w:rsidR="002E2890" w:rsidRPr="00E34104">
        <w:t xml:space="preserve"> </w:t>
      </w:r>
    </w:p>
    <w:p w14:paraId="6BF6B7E5" w14:textId="69BB4CF8" w:rsidR="002E2890" w:rsidRPr="00E34104" w:rsidRDefault="002E2890" w:rsidP="002E2890">
      <w:pPr>
        <w:rPr>
          <w:rStyle w:val="Strong"/>
          <w:b w:val="0"/>
        </w:rPr>
      </w:pPr>
      <w:r w:rsidRPr="00E34104">
        <w:rPr>
          <w:rStyle w:val="Strong"/>
          <w:b w:val="0"/>
        </w:rPr>
        <w:t xml:space="preserve">All decisions of public administration bodies are published on this </w:t>
      </w:r>
      <w:hyperlink r:id="rId143" w:history="1">
        <w:r w:rsidRPr="00E34104">
          <w:rPr>
            <w:rStyle w:val="Hyperlink"/>
          </w:rPr>
          <w:t>portal</w:t>
        </w:r>
      </w:hyperlink>
      <w:r w:rsidRPr="00E34104">
        <w:rPr>
          <w:rStyle w:val="Strong"/>
          <w:b w:val="0"/>
        </w:rPr>
        <w:t>.</w:t>
      </w:r>
      <w:r w:rsidR="00C07E6D" w:rsidRPr="00E34104">
        <w:rPr>
          <w:rStyle w:val="Strong"/>
          <w:b w:val="0"/>
        </w:rPr>
        <w:t xml:space="preserve"> </w:t>
      </w:r>
      <w:r w:rsidRPr="00E34104">
        <w:rPr>
          <w:rStyle w:val="Strong"/>
          <w:b w:val="0"/>
        </w:rPr>
        <w:t>As from 2017, the portal has become part of the G-cloud website.</w:t>
      </w:r>
    </w:p>
    <w:p w14:paraId="424A97F8" w14:textId="77777777" w:rsidR="002E2890" w:rsidRPr="00E34104" w:rsidRDefault="000958A6" w:rsidP="002E2890">
      <w:pPr>
        <w:pStyle w:val="Subtitle"/>
        <w:rPr>
          <w:rStyle w:val="Hyperlink"/>
          <w:color w:val="00B0F0"/>
          <w:sz w:val="22"/>
        </w:rPr>
      </w:pPr>
      <w:hyperlink r:id="rId144" w:history="1">
        <w:r w:rsidR="002E2890" w:rsidRPr="00E34104">
          <w:rPr>
            <w:rStyle w:val="Hyperlink"/>
            <w:color w:val="00B0F0"/>
            <w:sz w:val="22"/>
          </w:rPr>
          <w:t>Services Directive portal</w:t>
        </w:r>
      </w:hyperlink>
      <w:r w:rsidR="002E2890" w:rsidRPr="00E34104">
        <w:rPr>
          <w:rStyle w:val="Hyperlink"/>
          <w:color w:val="00B0F0"/>
          <w:sz w:val="22"/>
        </w:rPr>
        <w:t xml:space="preserve"> </w:t>
      </w:r>
    </w:p>
    <w:p w14:paraId="42B4E41A" w14:textId="77CB3ACF" w:rsidR="002E2890" w:rsidRPr="00E34104" w:rsidRDefault="002E2890" w:rsidP="002E2890">
      <w:r w:rsidRPr="00E34104">
        <w:t xml:space="preserve">The </w:t>
      </w:r>
      <w:hyperlink r:id="rId145" w:history="1">
        <w:r w:rsidRPr="00E34104">
          <w:rPr>
            <w:rStyle w:val="Hyperlink"/>
          </w:rPr>
          <w:t>Services Directive Portal</w:t>
        </w:r>
      </w:hyperlink>
      <w:r w:rsidRPr="00E34104">
        <w:t xml:space="preserve"> is dedicated to providing service provisioning in Greece.</w:t>
      </w:r>
    </w:p>
    <w:p w14:paraId="309F9F93" w14:textId="177BC824" w:rsidR="002E2890" w:rsidRPr="00E34104" w:rsidRDefault="00215086" w:rsidP="002E2890">
      <w:pPr>
        <w:pStyle w:val="Subtitle"/>
        <w:rPr>
          <w:rStyle w:val="Hyperlink"/>
          <w:color w:val="00B0F0"/>
          <w:sz w:val="22"/>
        </w:rPr>
      </w:pPr>
      <w:r w:rsidRPr="00E34104">
        <w:rPr>
          <w:rStyle w:val="Hyperlink"/>
          <w:color w:val="00B0F0"/>
          <w:sz w:val="22"/>
        </w:rPr>
        <w:t>General Commercial Registry</w:t>
      </w:r>
    </w:p>
    <w:p w14:paraId="76B993FB" w14:textId="40D06782" w:rsidR="002E2890" w:rsidRPr="00E34104" w:rsidRDefault="00AB4F4B" w:rsidP="002E2890">
      <w:r w:rsidRPr="00E34104">
        <w:t xml:space="preserve">Th </w:t>
      </w:r>
      <w:hyperlink r:id="rId146" w:history="1">
        <w:r w:rsidR="002E2890" w:rsidRPr="00E34104">
          <w:rPr>
            <w:rStyle w:val="Hyperlink"/>
          </w:rPr>
          <w:t>General Commercial Registry</w:t>
        </w:r>
      </w:hyperlink>
      <w:r w:rsidR="002E2890" w:rsidRPr="00E34104">
        <w:t xml:space="preserve"> (</w:t>
      </w:r>
      <w:r w:rsidR="007966BC" w:rsidRPr="00E34104">
        <w:rPr>
          <w:i/>
        </w:rPr>
        <w:t>Geniko Emboriko Mitroo-G.Ε.ΜH.)</w:t>
      </w:r>
      <w:r w:rsidR="00250F2C" w:rsidRPr="00E34104">
        <w:t xml:space="preserve"> </w:t>
      </w:r>
      <w:r w:rsidR="002E2890" w:rsidRPr="00E34104">
        <w:t>provides two new distinct services,</w:t>
      </w:r>
      <w:r w:rsidR="00250F2C" w:rsidRPr="00E34104">
        <w:t xml:space="preserve"> </w:t>
      </w:r>
      <w:r w:rsidR="002E2890" w:rsidRPr="00E34104">
        <w:t>the Electronic Certificate and Copy Service</w:t>
      </w:r>
      <w:r w:rsidR="00250F2C" w:rsidRPr="00E34104">
        <w:t>,</w:t>
      </w:r>
      <w:r w:rsidR="002E2890" w:rsidRPr="00E34104">
        <w:t xml:space="preserve"> and the Electronic Application for Registration in the General Commercial Registry.</w:t>
      </w:r>
    </w:p>
    <w:p w14:paraId="77D1FF3B" w14:textId="68B79925" w:rsidR="009149FC" w:rsidRPr="00E34104" w:rsidRDefault="009149FC" w:rsidP="009149FC">
      <w:r w:rsidRPr="00E34104">
        <w:t>The need to establish a single framework for the organi</w:t>
      </w:r>
      <w:r w:rsidR="0092365E" w:rsidRPr="00E34104">
        <w:t>s</w:t>
      </w:r>
      <w:r w:rsidRPr="00E34104">
        <w:t xml:space="preserve">ation, information and use of the registries of public administration has always been a standing requirement of transactions with public authorities and broader public sector. </w:t>
      </w:r>
    </w:p>
    <w:p w14:paraId="0F282545" w14:textId="0607A923" w:rsidR="009149FC" w:rsidRPr="00E34104" w:rsidRDefault="009149FC" w:rsidP="009149FC">
      <w:r w:rsidRPr="00E34104">
        <w:t>Some of the problems faced especially by the business community concerning the overall business processes were the duplication of data, nomenclature, different encodings, fragmented data collection by authorities, lack of business historical data etc.</w:t>
      </w:r>
    </w:p>
    <w:p w14:paraId="16D41B3A" w14:textId="7A380879" w:rsidR="00A9461F" w:rsidRPr="00E34104" w:rsidRDefault="009149FC" w:rsidP="009149FC">
      <w:r w:rsidRPr="00E34104">
        <w:t>For all these reasons, it was a standing demand of the commercial world of the country for many years to create a single electronic commercial registry. It is widely accepted that the creation of a General Electronic Commercial Registry (G.E.MI.) for all legal forms of businesses in Greece, will assist in the monitoring of commercial enterprises by the state and will lead to better service of the firms themselves by the central government and its relevant authorities.</w:t>
      </w:r>
    </w:p>
    <w:p w14:paraId="472A741D" w14:textId="7AD65DC4" w:rsidR="0042509E" w:rsidRPr="00E34104" w:rsidRDefault="0042509E" w:rsidP="0042509E">
      <w:r w:rsidRPr="00E34104">
        <w:t xml:space="preserve">GEMH </w:t>
      </w:r>
      <w:r w:rsidR="00250F2C" w:rsidRPr="00E34104">
        <w:t xml:space="preserve">was established with the goal of to radically reforming </w:t>
      </w:r>
      <w:r w:rsidRPr="00E34104">
        <w:t>the functioning of individual (fragmented) registries</w:t>
      </w:r>
      <w:r w:rsidR="00250F2C" w:rsidRPr="00E34104">
        <w:t xml:space="preserve">. This requires a transition </w:t>
      </w:r>
      <w:r w:rsidRPr="00E34104">
        <w:t xml:space="preserve">from the current manuscript mode of information processing and current task management to a single automated processing environment </w:t>
      </w:r>
      <w:r w:rsidR="00250F2C" w:rsidRPr="00E34104">
        <w:t>with the</w:t>
      </w:r>
      <w:r w:rsidRPr="00E34104">
        <w:t xml:space="preserve"> high efficiency of a General Electronic Commercial Registry</w:t>
      </w:r>
      <w:r w:rsidR="007966BC" w:rsidRPr="00E34104">
        <w:t>.</w:t>
      </w:r>
    </w:p>
    <w:p w14:paraId="42B56450" w14:textId="2B0476DA" w:rsidR="0042509E" w:rsidRPr="00E34104" w:rsidRDefault="0042509E" w:rsidP="0042509E">
      <w:r w:rsidRPr="00E34104">
        <w:t xml:space="preserve">GEMH will </w:t>
      </w:r>
      <w:r w:rsidR="00250F2C" w:rsidRPr="00E34104">
        <w:t xml:space="preserve">provide </w:t>
      </w:r>
      <w:r w:rsidRPr="00E34104">
        <w:t>publicity</w:t>
      </w:r>
      <w:r w:rsidR="00250F2C" w:rsidRPr="00E34104">
        <w:t xml:space="preserve"> and</w:t>
      </w:r>
      <w:r w:rsidRPr="00E34104">
        <w:t xml:space="preserve"> statistical analysis at a national level</w:t>
      </w:r>
      <w:r w:rsidR="007A70B9" w:rsidRPr="00E34104">
        <w:t>. In</w:t>
      </w:r>
      <w:r w:rsidR="00250F2C" w:rsidRPr="00E34104">
        <w:t xml:space="preserve"> addition</w:t>
      </w:r>
      <w:r w:rsidR="007A70B9" w:rsidRPr="00E34104">
        <w:t>,</w:t>
      </w:r>
      <w:r w:rsidR="00250F2C" w:rsidRPr="00E34104">
        <w:t xml:space="preserve"> </w:t>
      </w:r>
      <w:r w:rsidR="007A70B9" w:rsidRPr="00E34104">
        <w:t xml:space="preserve">it will </w:t>
      </w:r>
      <w:r w:rsidR="00250F2C" w:rsidRPr="00E34104">
        <w:t xml:space="preserve">serve as a means of protection </w:t>
      </w:r>
      <w:r w:rsidRPr="00E34104">
        <w:t>for third part</w:t>
      </w:r>
      <w:r w:rsidR="00250F2C" w:rsidRPr="00E34104">
        <w:t>ies</w:t>
      </w:r>
      <w:r w:rsidR="007A70B9" w:rsidRPr="00E34104">
        <w:t xml:space="preserve">, </w:t>
      </w:r>
      <w:r w:rsidRPr="00E34104">
        <w:t>both for the General Secretariat of Commerce</w:t>
      </w:r>
      <w:r w:rsidR="007A70B9" w:rsidRPr="00E34104">
        <w:t>,</w:t>
      </w:r>
      <w:r w:rsidRPr="00E34104">
        <w:t xml:space="preserve"> and the part of the GEMH that concerns it and for the wider public secto</w:t>
      </w:r>
      <w:r w:rsidR="007A70B9" w:rsidRPr="00E34104">
        <w:t>r,</w:t>
      </w:r>
      <w:r w:rsidRPr="00E34104">
        <w:t xml:space="preserve"> when the entire project </w:t>
      </w:r>
      <w:r w:rsidR="007A70B9" w:rsidRPr="00E34104">
        <w:t>is</w:t>
      </w:r>
      <w:r w:rsidRPr="00E34104">
        <w:t xml:space="preserve"> completed.</w:t>
      </w:r>
    </w:p>
    <w:p w14:paraId="43D61A7E" w14:textId="77777777" w:rsidR="0042509E" w:rsidRPr="00E34104" w:rsidRDefault="0042509E" w:rsidP="0042509E">
      <w:r w:rsidRPr="00E34104">
        <w:t>GEMH provides digital public services (online completion) as follows:</w:t>
      </w:r>
    </w:p>
    <w:p w14:paraId="07C32DEA" w14:textId="402E6D98" w:rsidR="0042509E" w:rsidRPr="00E34104" w:rsidRDefault="0042509E" w:rsidP="007732F3">
      <w:pPr>
        <w:numPr>
          <w:ilvl w:val="0"/>
          <w:numId w:val="35"/>
        </w:numPr>
      </w:pPr>
      <w:r w:rsidRPr="00E34104">
        <w:t>Registering a company in GEMH</w:t>
      </w:r>
      <w:r w:rsidR="00C40477" w:rsidRPr="00E34104">
        <w:t>;</w:t>
      </w:r>
      <w:r w:rsidRPr="00E34104">
        <w:t xml:space="preserve"> </w:t>
      </w:r>
    </w:p>
    <w:p w14:paraId="65C53130" w14:textId="2782EB57" w:rsidR="0042509E" w:rsidRPr="00E34104" w:rsidRDefault="0042509E" w:rsidP="007732F3">
      <w:pPr>
        <w:numPr>
          <w:ilvl w:val="0"/>
          <w:numId w:val="35"/>
        </w:numPr>
      </w:pPr>
      <w:r w:rsidRPr="00E34104">
        <w:t>Register with central / regional / local government</w:t>
      </w:r>
      <w:r w:rsidR="00EE5E17" w:rsidRPr="00E34104">
        <w:t>;</w:t>
      </w:r>
    </w:p>
    <w:p w14:paraId="1E3C6531" w14:textId="648B339C" w:rsidR="0042509E" w:rsidRPr="00E34104" w:rsidRDefault="0042509E" w:rsidP="007732F3">
      <w:pPr>
        <w:numPr>
          <w:ilvl w:val="0"/>
          <w:numId w:val="35"/>
        </w:numPr>
      </w:pPr>
      <w:r w:rsidRPr="00E34104">
        <w:t>Publish registration in Official Journal or equivalent</w:t>
      </w:r>
      <w:r w:rsidR="00EE5E17" w:rsidRPr="00E34104">
        <w:t>.</w:t>
      </w:r>
    </w:p>
    <w:p w14:paraId="2B8AC4AF" w14:textId="0C278B97" w:rsidR="002E2890" w:rsidRPr="00E34104" w:rsidRDefault="005A0A22" w:rsidP="002E2890">
      <w:pPr>
        <w:pStyle w:val="Subtitle"/>
        <w:rPr>
          <w:rStyle w:val="Hyperlink"/>
          <w:color w:val="00B0F0"/>
          <w:sz w:val="22"/>
        </w:rPr>
      </w:pPr>
      <w:r w:rsidRPr="00E34104">
        <w:rPr>
          <w:rStyle w:val="Hyperlink"/>
          <w:color w:val="00B0F0"/>
          <w:sz w:val="22"/>
        </w:rPr>
        <w:t>eThemis -</w:t>
      </w:r>
      <w:r w:rsidRPr="00E34104" w:rsidDel="009A0416">
        <w:rPr>
          <w:rStyle w:val="Hyperlink"/>
          <w:color w:val="00B0F0"/>
          <w:sz w:val="22"/>
        </w:rPr>
        <w:t xml:space="preserve"> </w:t>
      </w:r>
      <w:hyperlink r:id="rId147" w:history="1">
        <w:r w:rsidR="002E2890" w:rsidRPr="00E34104">
          <w:rPr>
            <w:rStyle w:val="Hyperlink"/>
            <w:color w:val="00B0F0"/>
            <w:sz w:val="22"/>
          </w:rPr>
          <w:t>Online Legislation portal</w:t>
        </w:r>
      </w:hyperlink>
      <w:r w:rsidR="002E2890" w:rsidRPr="00E34104">
        <w:rPr>
          <w:rStyle w:val="Hyperlink"/>
          <w:color w:val="00B0F0"/>
          <w:sz w:val="22"/>
        </w:rPr>
        <w:t xml:space="preserve"> </w:t>
      </w:r>
    </w:p>
    <w:p w14:paraId="05A83223" w14:textId="54876963" w:rsidR="002E2890" w:rsidRPr="00E34104" w:rsidRDefault="002E2890" w:rsidP="002E2890">
      <w:r w:rsidRPr="00E34104">
        <w:t xml:space="preserve">The </w:t>
      </w:r>
      <w:hyperlink r:id="rId148" w:history="1">
        <w:r w:rsidR="00B403C8" w:rsidRPr="00E34104">
          <w:rPr>
            <w:rStyle w:val="Hyperlink"/>
          </w:rPr>
          <w:t>eThemis</w:t>
        </w:r>
      </w:hyperlink>
      <w:r w:rsidRPr="00E34104">
        <w:t xml:space="preserve"> online legislation portal has been realised within the framework of a project regarding the ‘Design and Implementation of a System for Automating the Administration, Archiving and Dissemination of Legislation to the Broader Public’. This project was initiated in December 2006 with a budget of EUR 2.3 million and was carried out by the </w:t>
      </w:r>
      <w:hyperlink r:id="rId149" w:history="1">
        <w:r w:rsidRPr="00E34104">
          <w:rPr>
            <w:rStyle w:val="Hyperlink"/>
          </w:rPr>
          <w:t>Information Society S.A.</w:t>
        </w:r>
      </w:hyperlink>
      <w:r w:rsidRPr="00E34104">
        <w:t xml:space="preserve"> The </w:t>
      </w:r>
      <w:r w:rsidR="00B403C8" w:rsidRPr="00E34104">
        <w:t>e</w:t>
      </w:r>
      <w:r w:rsidRPr="00E34104">
        <w:t xml:space="preserve">Themis portal, which was introduced in November 2008, is aimed at providing </w:t>
      </w:r>
      <w:r w:rsidRPr="00E34104">
        <w:rPr>
          <w:rStyle w:val="Strong"/>
          <w:b w:val="0"/>
        </w:rPr>
        <w:t xml:space="preserve">online access </w:t>
      </w:r>
      <w:r w:rsidRPr="00E34104">
        <w:t xml:space="preserve">to </w:t>
      </w:r>
      <w:r w:rsidR="007A70B9" w:rsidRPr="00E34104">
        <w:t>all</w:t>
      </w:r>
      <w:r w:rsidRPr="00E34104">
        <w:rPr>
          <w:rStyle w:val="Strong"/>
          <w:b w:val="0"/>
        </w:rPr>
        <w:t xml:space="preserve"> Greek legislation</w:t>
      </w:r>
      <w:r w:rsidRPr="00E34104">
        <w:t xml:space="preserve"> (including laws, decrees and regulative decisions as published in the Official Government Gazette) since the establishment of the Greek State. This service is offered free of charge, while the content of the portal is regularly updated.</w:t>
      </w:r>
    </w:p>
    <w:p w14:paraId="209823E9" w14:textId="77777777" w:rsidR="002E2890" w:rsidRPr="00E34104" w:rsidRDefault="002E2890" w:rsidP="002E2890">
      <w:pPr>
        <w:rPr>
          <w:rStyle w:val="HyperlinkBold"/>
          <w:b w:val="0"/>
          <w:color w:val="414141"/>
        </w:rPr>
      </w:pPr>
      <w:r w:rsidRPr="00E34104">
        <w:t>Within the portal, the legislation is clearly structured around a total of 40 thematic areas and fields of interest, which are particularly tailored to meet the needs of different categories of users, including citizens, enterprises and layers. In addition, a keyword-based search facility allows users to easily locate the desired legal information. The service is complemented by a telephone-hotline for the provision of support.</w:t>
      </w:r>
    </w:p>
    <w:p w14:paraId="40E001B9" w14:textId="77777777" w:rsidR="003730DF" w:rsidRPr="00E34104" w:rsidRDefault="003730DF" w:rsidP="001F36DA">
      <w:pPr>
        <w:pStyle w:val="Heading2"/>
      </w:pPr>
      <w:bookmarkStart w:id="55" w:name="_Toc1474990"/>
      <w:r w:rsidRPr="00E34104">
        <w:lastRenderedPageBreak/>
        <w:t>Networks</w:t>
      </w:r>
      <w:bookmarkEnd w:id="55"/>
    </w:p>
    <w:p w14:paraId="3FEEF521" w14:textId="77777777" w:rsidR="005472B8" w:rsidRPr="00E34104" w:rsidRDefault="000958A6" w:rsidP="00A2408B">
      <w:pPr>
        <w:pStyle w:val="Subtitle"/>
        <w:rPr>
          <w:rStyle w:val="Hyperlink"/>
          <w:color w:val="00B0F0"/>
          <w:sz w:val="22"/>
        </w:rPr>
      </w:pPr>
      <w:hyperlink r:id="rId150" w:history="1">
        <w:r w:rsidR="005472B8" w:rsidRPr="00E34104">
          <w:rPr>
            <w:rStyle w:val="Hyperlink"/>
            <w:color w:val="00B0F0"/>
            <w:sz w:val="22"/>
          </w:rPr>
          <w:t>National Public Administration Network (SYZEFXIS)</w:t>
        </w:r>
      </w:hyperlink>
    </w:p>
    <w:p w14:paraId="4D3EC629" w14:textId="40DD31A0" w:rsidR="005472B8" w:rsidRPr="00E34104" w:rsidRDefault="005472B8" w:rsidP="005472B8">
      <w:r w:rsidRPr="00E34104">
        <w:t xml:space="preserve">The </w:t>
      </w:r>
      <w:hyperlink r:id="rId151" w:history="1">
        <w:r w:rsidRPr="00E34104">
          <w:rPr>
            <w:rStyle w:val="Hyperlink"/>
          </w:rPr>
          <w:t>SYZEFXIS network</w:t>
        </w:r>
      </w:hyperlink>
      <w:r w:rsidRPr="00E34104">
        <w:t xml:space="preserve"> is a project of the Greek Ministry of Interior, Public Administration and Decentralisation, aiming at the development and updating of the public sector's telecom infrastructure by satisfying all their needs for communication through </w:t>
      </w:r>
      <w:r w:rsidRPr="00E34104">
        <w:rPr>
          <w:rStyle w:val="Strong"/>
          <w:b w:val="0"/>
        </w:rPr>
        <w:t>telephony</w:t>
      </w:r>
      <w:r w:rsidRPr="00E34104">
        <w:t xml:space="preserve"> (telephone communication between organisations), </w:t>
      </w:r>
      <w:r w:rsidRPr="00E34104">
        <w:rPr>
          <w:rStyle w:val="Strong"/>
          <w:b w:val="0"/>
        </w:rPr>
        <w:t>data</w:t>
      </w:r>
      <w:r w:rsidRPr="00E34104">
        <w:t xml:space="preserve"> (PC's communication - Internet) and </w:t>
      </w:r>
      <w:r w:rsidRPr="00E34104">
        <w:rPr>
          <w:rStyle w:val="Strong"/>
          <w:b w:val="0"/>
        </w:rPr>
        <w:t>video</w:t>
      </w:r>
      <w:r w:rsidRPr="00E34104">
        <w:t xml:space="preserve"> (teleconference - training).</w:t>
      </w:r>
    </w:p>
    <w:p w14:paraId="7C44DE32" w14:textId="77777777" w:rsidR="005472B8" w:rsidRPr="00E34104" w:rsidRDefault="005472B8" w:rsidP="005472B8">
      <w:r w:rsidRPr="00E34104">
        <w:t xml:space="preserve">The project's objectives are: (1) </w:t>
      </w:r>
      <w:r w:rsidRPr="00E34104">
        <w:rPr>
          <w:rStyle w:val="Strong"/>
          <w:b w:val="0"/>
        </w:rPr>
        <w:t>The improvement of public services' functions</w:t>
      </w:r>
      <w:r w:rsidRPr="00E34104">
        <w:t xml:space="preserve"> supported by the upgrade of telecommunications infrastructure between them, through the offer of advanced and low-cost telematics. (2) </w:t>
      </w:r>
      <w:r w:rsidRPr="00E34104">
        <w:rPr>
          <w:rStyle w:val="Strong"/>
          <w:b w:val="0"/>
        </w:rPr>
        <w:t>The provision of integrated services to citizens</w:t>
      </w:r>
      <w:r w:rsidRPr="00E34104">
        <w:t xml:space="preserve"> using modern and user-friendly government information and transaction systems.</w:t>
      </w:r>
    </w:p>
    <w:p w14:paraId="790D130E" w14:textId="06CD3081" w:rsidR="005472B8" w:rsidRPr="00E34104" w:rsidRDefault="005472B8" w:rsidP="005472B8">
      <w:r w:rsidRPr="00E34104">
        <w:t>It covers the entire Greek territory, linking approx. 6,000 bodies in 201</w:t>
      </w:r>
      <w:r w:rsidR="007A70B9" w:rsidRPr="00E34104">
        <w:t>ç</w:t>
      </w:r>
      <w:r w:rsidRPr="00E34104">
        <w:t xml:space="preserve">, and is the largest and most modern broadband network administration across Europe. Through </w:t>
      </w:r>
      <w:r w:rsidR="00257331" w:rsidRPr="00E34104">
        <w:t>SYZEFXIS</w:t>
      </w:r>
      <w:r w:rsidRPr="00E34104">
        <w:t xml:space="preserve"> the most modern practices and advanced services in telecommunications and the Internet are being made available to public bodies. The network ensures the infrastructure required to link the information systems, in order to develop and provide electronic services to citizens and businesses. At the same time, it contributes to a drastic cost reduction of any telecommunications carrier and the Greek public sector in general. In July 2007, SYZEFXIS became the fourth national network (following those of Belgium, Luxembourg and Spain)</w:t>
      </w:r>
      <w:r w:rsidR="007A70B9" w:rsidRPr="00E34104">
        <w:t xml:space="preserve"> </w:t>
      </w:r>
      <w:r w:rsidRPr="00E34104">
        <w:t xml:space="preserve">connected to the modern </w:t>
      </w:r>
      <w:r w:rsidRPr="00E34104">
        <w:rPr>
          <w:rStyle w:val="Strong"/>
          <w:b w:val="0"/>
        </w:rPr>
        <w:t>European public administration network TESTA</w:t>
      </w:r>
      <w:r w:rsidR="001E3443" w:rsidRPr="00E34104">
        <w:t>.</w:t>
      </w:r>
    </w:p>
    <w:p w14:paraId="5F78E277" w14:textId="77777777" w:rsidR="005472B8" w:rsidRPr="00E34104" w:rsidRDefault="000958A6" w:rsidP="00A2408B">
      <w:pPr>
        <w:pStyle w:val="Subtitle"/>
        <w:rPr>
          <w:rStyle w:val="Hyperlink"/>
          <w:color w:val="00B0F0"/>
          <w:sz w:val="22"/>
        </w:rPr>
      </w:pPr>
      <w:hyperlink r:id="rId152" w:history="1">
        <w:r w:rsidR="005472B8" w:rsidRPr="00E34104">
          <w:rPr>
            <w:rStyle w:val="Hyperlink"/>
            <w:color w:val="00B0F0"/>
            <w:sz w:val="22"/>
          </w:rPr>
          <w:t>Greek Research and Technology Network (GRNET)</w:t>
        </w:r>
      </w:hyperlink>
    </w:p>
    <w:p w14:paraId="3B94E518" w14:textId="08CA89E0" w:rsidR="005472B8" w:rsidRPr="00E34104" w:rsidRDefault="005472B8" w:rsidP="005472B8">
      <w:r w:rsidRPr="00E34104">
        <w:t xml:space="preserve">The </w:t>
      </w:r>
      <w:hyperlink r:id="rId153" w:history="1">
        <w:r w:rsidRPr="00E34104">
          <w:rPr>
            <w:rStyle w:val="Hyperlink"/>
          </w:rPr>
          <w:t>Greek Research and Technology Network</w:t>
        </w:r>
      </w:hyperlink>
      <w:r w:rsidRPr="00E34104">
        <w:t xml:space="preserve"> GRNET, (GRNET S.A. </w:t>
      </w:r>
      <w:hyperlink r:id="rId154" w:history="1">
        <w:r w:rsidRPr="00E34104">
          <w:rPr>
            <w:rStyle w:val="Hyperlink"/>
          </w:rPr>
          <w:t>www.grnet.gr</w:t>
        </w:r>
      </w:hyperlink>
      <w:r w:rsidRPr="00E34104">
        <w:t>), is a state-owned company operating under the auspices of the Greek Ministry of Education - General Secretariat for Research and Technology. Its mission is to provide high-quality infrastructure and services to the academic, research and educational community of Greece, and to disseminate ICT to the general public.</w:t>
      </w:r>
    </w:p>
    <w:p w14:paraId="5A2598D7" w14:textId="77777777" w:rsidR="005472B8" w:rsidRPr="00E34104" w:rsidRDefault="005472B8" w:rsidP="005472B8">
      <w:r w:rsidRPr="00E34104">
        <w:t>GRNET is the National Research and Education Network (NREN) provider, operating the Greek academic network that connects local universities and research institutions via dark fibre at speeds up to 10Gbps, and offering to the Greek R&amp;E community access to the pan-European GEANT network through 4x10Gbps links.</w:t>
      </w:r>
    </w:p>
    <w:p w14:paraId="3743D27E" w14:textId="5D181503" w:rsidR="005472B8" w:rsidRPr="00E34104" w:rsidRDefault="005472B8" w:rsidP="007732F3">
      <w:r w:rsidRPr="00E34104">
        <w:t xml:space="preserve">GRNET also plays a key role at </w:t>
      </w:r>
      <w:r w:rsidR="007A70B9" w:rsidRPr="00E34104">
        <w:t xml:space="preserve">the </w:t>
      </w:r>
      <w:r w:rsidRPr="00E34104">
        <w:t>national level in the field of distributed and large-scale research infrastructures including Grid, Cloud and HPC. The company coordinates the Greek National Grid Initiative – HellasGrid, with more than 1,400 CPUs and 200 Terabytes of storage and is member of EGI pan-European Grid infrastructure. GRNET has developed and operates its own public IaaS cloud solution named Okeanos, offering cloud resources to Greek Universities.</w:t>
      </w:r>
    </w:p>
    <w:p w14:paraId="0C2805F6" w14:textId="23153936" w:rsidR="003730DF" w:rsidRPr="00E34104" w:rsidRDefault="003730DF" w:rsidP="001F36DA">
      <w:pPr>
        <w:pStyle w:val="Heading2"/>
      </w:pPr>
      <w:bookmarkStart w:id="56" w:name="_Toc1474991"/>
      <w:r w:rsidRPr="00E34104">
        <w:t>Data Exchange</w:t>
      </w:r>
      <w:bookmarkEnd w:id="56"/>
    </w:p>
    <w:p w14:paraId="46A13D54" w14:textId="77777777" w:rsidR="00351637" w:rsidRPr="00E34104" w:rsidRDefault="000958A6" w:rsidP="00351637">
      <w:pPr>
        <w:pStyle w:val="Subtitle"/>
        <w:rPr>
          <w:rStyle w:val="Hyperlink"/>
          <w:color w:val="00B0F0"/>
          <w:sz w:val="22"/>
        </w:rPr>
      </w:pPr>
      <w:hyperlink r:id="rId155" w:history="1">
        <w:r w:rsidR="00351637" w:rsidRPr="00E34104">
          <w:rPr>
            <w:rStyle w:val="Hyperlink"/>
            <w:color w:val="00B0F0"/>
            <w:sz w:val="22"/>
          </w:rPr>
          <w:t>Startup Greece</w:t>
        </w:r>
      </w:hyperlink>
    </w:p>
    <w:p w14:paraId="004087AA" w14:textId="6EF63700" w:rsidR="00351637" w:rsidRPr="00E34104" w:rsidRDefault="00351637" w:rsidP="007732F3">
      <w:r w:rsidRPr="00E34104">
        <w:t xml:space="preserve">The portal </w:t>
      </w:r>
      <w:hyperlink r:id="rId156" w:history="1">
        <w:r w:rsidRPr="00E34104">
          <w:rPr>
            <w:rStyle w:val="Hyperlink"/>
          </w:rPr>
          <w:t>Startup Greece</w:t>
        </w:r>
      </w:hyperlink>
      <w:r w:rsidRPr="00E34104">
        <w:t>, an information, networking and collaboration space aimed at creating a new generation of entrepreneurs in Greece was launched in April 2011. It is supported by the Ministry of Development, Competitiveness and Shipping and the Greek Government in collaboration with communities of young entrepreneurs. Startup Greece is a</w:t>
      </w:r>
      <w:r w:rsidRPr="00E34104">
        <w:rPr>
          <w:i/>
        </w:rPr>
        <w:t xml:space="preserve"> one stop shop </w:t>
      </w:r>
      <w:r w:rsidRPr="00E34104">
        <w:t>aimed at inspiring young people to believe in their own ideas, to cultivate novelty and innovation and to start their own business.</w:t>
      </w:r>
    </w:p>
    <w:p w14:paraId="76795C98" w14:textId="4A276948" w:rsidR="005523ED" w:rsidRPr="00E34104" w:rsidRDefault="00191131" w:rsidP="00656F14">
      <w:pPr>
        <w:pStyle w:val="Subtitle"/>
        <w:keepNext/>
      </w:pPr>
      <w:r w:rsidRPr="00E34104">
        <w:lastRenderedPageBreak/>
        <w:t xml:space="preserve">Business Intelligence System </w:t>
      </w:r>
      <w:r w:rsidR="00C07F05" w:rsidRPr="00E34104">
        <w:t xml:space="preserve">- </w:t>
      </w:r>
      <w:r w:rsidRPr="00E34104">
        <w:t>BI-Health</w:t>
      </w:r>
    </w:p>
    <w:p w14:paraId="08BE0FC4" w14:textId="487BACD4" w:rsidR="00C07F05" w:rsidRPr="00E34104" w:rsidRDefault="00C07F05" w:rsidP="00656F14">
      <w:pPr>
        <w:keepNext/>
      </w:pPr>
      <w:r w:rsidRPr="00E34104">
        <w:t xml:space="preserve">The </w:t>
      </w:r>
      <w:hyperlink r:id="rId157" w:history="1">
        <w:r w:rsidRPr="00E34104">
          <w:rPr>
            <w:rStyle w:val="Hyperlink"/>
          </w:rPr>
          <w:t>BI-Health</w:t>
        </w:r>
      </w:hyperlink>
      <w:r w:rsidRPr="00E34104">
        <w:t xml:space="preserve"> is a modern information system that strengthens the steady administrative information actions of the Ministry of Health. BI - Health </w:t>
      </w:r>
      <w:r w:rsidR="007A70B9" w:rsidRPr="00E34104">
        <w:t xml:space="preserve">plays </w:t>
      </w:r>
      <w:r w:rsidRPr="00E34104">
        <w:t>a central role in the organi</w:t>
      </w:r>
      <w:r w:rsidR="00201B59" w:rsidRPr="00E34104">
        <w:t>s</w:t>
      </w:r>
      <w:r w:rsidRPr="00E34104">
        <w:t>ational, operational and economic moderni</w:t>
      </w:r>
      <w:r w:rsidR="00201B59" w:rsidRPr="00E34104">
        <w:t>s</w:t>
      </w:r>
      <w:r w:rsidRPr="00E34104">
        <w:t xml:space="preserve">ation of the National Health System through the simplification of administrative information processes, effective management of resources and detailed control of operating and financial results. </w:t>
      </w:r>
    </w:p>
    <w:p w14:paraId="1144C388" w14:textId="50B12528" w:rsidR="00C07F05" w:rsidRPr="00E34104" w:rsidRDefault="00C07F05" w:rsidP="00656F14">
      <w:pPr>
        <w:keepNext/>
      </w:pPr>
      <w:r w:rsidRPr="00E34104">
        <w:t>The BI-Health system ensures the collection and processing of the analytical and aggregated data of the Territorial Public Health Units at a central operational level and allows the dissemination of information to the management mechanisms with the ultimate aim of improving the quality of the provided health services.</w:t>
      </w:r>
    </w:p>
    <w:p w14:paraId="7E6730C8" w14:textId="77777777" w:rsidR="00646283" w:rsidRPr="00E34104" w:rsidRDefault="000958A6" w:rsidP="00646283">
      <w:pPr>
        <w:pStyle w:val="Subtitle"/>
        <w:rPr>
          <w:rStyle w:val="Hyperlink"/>
          <w:color w:val="00B0F0"/>
          <w:sz w:val="22"/>
        </w:rPr>
      </w:pPr>
      <w:hyperlink r:id="rId158" w:history="1">
        <w:r w:rsidR="00646283" w:rsidRPr="00E34104">
          <w:rPr>
            <w:rStyle w:val="Hyperlink"/>
            <w:color w:val="00B0F0"/>
            <w:sz w:val="22"/>
          </w:rPr>
          <w:t>Geodata</w:t>
        </w:r>
      </w:hyperlink>
    </w:p>
    <w:p w14:paraId="57C75261" w14:textId="77777777" w:rsidR="00646283" w:rsidRPr="00E34104" w:rsidRDefault="000958A6" w:rsidP="00646283">
      <w:hyperlink r:id="rId159" w:history="1">
        <w:r w:rsidR="00646283" w:rsidRPr="00E34104">
          <w:rPr>
            <w:rStyle w:val="Hyperlink"/>
          </w:rPr>
          <w:t>Geoadata.gov.gr</w:t>
        </w:r>
      </w:hyperlink>
      <w:r w:rsidR="00646283" w:rsidRPr="00E34104">
        <w:t xml:space="preserve"> is providing open geospatial data and services for Greece, serving as a national open data catalogue, an INSPIRE-conformant Spatial Data Infrastructure, as well as a powerful foundation for enabling value added services from open data.</w:t>
      </w:r>
    </w:p>
    <w:p w14:paraId="14B03878" w14:textId="31706B39" w:rsidR="00646283" w:rsidRPr="00E34104" w:rsidRDefault="00646283" w:rsidP="00646283">
      <w:r w:rsidRPr="00E34104">
        <w:t>Citizens can publish, discover, reuse, and visualise all published data for free. Operating since 2010, geodata.gov.gr was one of the first open data catalogues in the world, contributing to the national and international open government agenda. It is designed, developed, and maintained by </w:t>
      </w:r>
      <w:hyperlink r:id="rId160" w:history="1">
        <w:r w:rsidRPr="00E34104">
          <w:t>IMIS/Athena RC</w:t>
        </w:r>
      </w:hyperlink>
      <w:r w:rsidRPr="00E34104">
        <w:t>, with the aim to provide a focal point for the aggregation, search, provision and visualisation of open geospatial information.</w:t>
      </w:r>
    </w:p>
    <w:p w14:paraId="36EB5D4D" w14:textId="4E40E1B5" w:rsidR="00646283" w:rsidRPr="00E34104" w:rsidRDefault="00646283">
      <w:r w:rsidRPr="00E34104">
        <w:t>In 2017, the number of provided datasets increased: over 6,400 datasets from 265 organisations.</w:t>
      </w:r>
    </w:p>
    <w:p w14:paraId="1C50E68B" w14:textId="77777777" w:rsidR="00785CE8" w:rsidRPr="00E34104" w:rsidRDefault="00785CE8" w:rsidP="00785CE8">
      <w:pPr>
        <w:pStyle w:val="Subtitle"/>
        <w:rPr>
          <w:rStyle w:val="HyperlinkBold"/>
          <w:b w:val="0"/>
          <w:color w:val="00B0F0"/>
          <w:u w:val="none"/>
        </w:rPr>
      </w:pPr>
      <w:r w:rsidRPr="00E34104">
        <w:rPr>
          <w:rStyle w:val="Hyperlink"/>
          <w:color w:val="00B0F0"/>
          <w:sz w:val="22"/>
        </w:rPr>
        <w:t>Documentation Model for Public Administration Processes and Data</w:t>
      </w:r>
    </w:p>
    <w:p w14:paraId="2A1FAD87" w14:textId="5D764A24" w:rsidR="00785CE8" w:rsidRPr="00E34104" w:rsidRDefault="00785CE8">
      <w:r w:rsidRPr="00E34104">
        <w:t xml:space="preserve">This is a </w:t>
      </w:r>
      <w:hyperlink r:id="rId161" w:history="1">
        <w:r w:rsidRPr="00E34104">
          <w:rPr>
            <w:rStyle w:val="Hyperlink"/>
          </w:rPr>
          <w:t>practical guide</w:t>
        </w:r>
      </w:hyperlink>
      <w:r w:rsidRPr="00E34104">
        <w:t>, which defines the notation, the rules and the specifications for the design, implementation and documentation of the Public Administration processes, documents and electronic data exchange messages.</w:t>
      </w:r>
    </w:p>
    <w:p w14:paraId="28E23632" w14:textId="77777777" w:rsidR="003730DF" w:rsidRPr="00E34104" w:rsidRDefault="003730DF" w:rsidP="001F36DA">
      <w:pPr>
        <w:pStyle w:val="Heading2"/>
      </w:pPr>
      <w:bookmarkStart w:id="57" w:name="_Toc1474992"/>
      <w:r w:rsidRPr="00E34104">
        <w:t>eID and Trust Services</w:t>
      </w:r>
      <w:bookmarkEnd w:id="57"/>
    </w:p>
    <w:p w14:paraId="2AFF746E" w14:textId="3D44D7B9" w:rsidR="00A233FF" w:rsidRPr="00E34104" w:rsidRDefault="00A233FF" w:rsidP="00832194">
      <w:pPr>
        <w:pStyle w:val="Subtitle"/>
        <w:rPr>
          <w:rFonts w:eastAsia="Verdana"/>
        </w:rPr>
      </w:pPr>
      <w:r w:rsidRPr="00E34104">
        <w:rPr>
          <w:rFonts w:eastAsia="Verdana"/>
        </w:rPr>
        <w:t>Leps Project</w:t>
      </w:r>
    </w:p>
    <w:p w14:paraId="698DF6A7" w14:textId="11EF5BB1" w:rsidR="00F708A2" w:rsidRPr="00E34104" w:rsidRDefault="000958A6">
      <w:pPr>
        <w:rPr>
          <w:rFonts w:eastAsia="Verdana"/>
        </w:rPr>
      </w:pPr>
      <w:hyperlink r:id="rId162" w:history="1">
        <w:r w:rsidR="00F708A2" w:rsidRPr="00E34104">
          <w:rPr>
            <w:rStyle w:val="Hyperlink"/>
            <w:rFonts w:eastAsia="Verdana"/>
          </w:rPr>
          <w:t>LEPS</w:t>
        </w:r>
      </w:hyperlink>
      <w:r w:rsidR="00F708A2" w:rsidRPr="00E34104">
        <w:rPr>
          <w:rFonts w:eastAsia="Verdana"/>
        </w:rPr>
        <w:t xml:space="preserve"> enable existing certified e-Delivery, e-Notifications and remote e-Signature services in the private sector to use the </w:t>
      </w:r>
      <w:r w:rsidR="002B0DEB" w:rsidRPr="00E34104">
        <w:rPr>
          <w:rFonts w:eastAsia="Verdana"/>
        </w:rPr>
        <w:t>pan European</w:t>
      </w:r>
      <w:r w:rsidR="00F708A2" w:rsidRPr="00E34104">
        <w:rPr>
          <w:rFonts w:eastAsia="Verdana"/>
        </w:rPr>
        <w:t xml:space="preserve"> elD infrastructure for cross-border electronic identification and authentication, while complying with elDAS specifications and rules.</w:t>
      </w:r>
      <w:r w:rsidR="00E954EC" w:rsidRPr="00E34104">
        <w:rPr>
          <w:rFonts w:eastAsia="Verdana"/>
        </w:rPr>
        <w:t xml:space="preserve"> As part of the project, the objective is to customi</w:t>
      </w:r>
      <w:r w:rsidR="00744688" w:rsidRPr="00E34104">
        <w:rPr>
          <w:rFonts w:eastAsia="Verdana"/>
        </w:rPr>
        <w:t>s</w:t>
      </w:r>
      <w:r w:rsidR="00E954EC" w:rsidRPr="00E34104">
        <w:rPr>
          <w:rFonts w:eastAsia="Verdana"/>
        </w:rPr>
        <w:t xml:space="preserve">e the </w:t>
      </w:r>
      <w:r w:rsidR="002A4DBA" w:rsidRPr="00E34104">
        <w:rPr>
          <w:rFonts w:eastAsia="Verdana"/>
        </w:rPr>
        <w:t>Greek Financial Services and Integration with elDAS Infrastructure</w:t>
      </w:r>
      <w:r w:rsidR="00B30C12" w:rsidRPr="00E34104">
        <w:rPr>
          <w:rFonts w:eastAsia="Verdana"/>
        </w:rPr>
        <w:t xml:space="preserve"> and c</w:t>
      </w:r>
      <w:r w:rsidR="002A4DBA" w:rsidRPr="00E34104">
        <w:rPr>
          <w:rFonts w:eastAsia="Verdana"/>
        </w:rPr>
        <w:t>ustomi</w:t>
      </w:r>
      <w:r w:rsidR="00744688" w:rsidRPr="00E34104">
        <w:rPr>
          <w:rFonts w:eastAsia="Verdana"/>
        </w:rPr>
        <w:t>s</w:t>
      </w:r>
      <w:r w:rsidR="00B30C12" w:rsidRPr="00E34104">
        <w:rPr>
          <w:rFonts w:eastAsia="Verdana"/>
        </w:rPr>
        <w:t>e the</w:t>
      </w:r>
      <w:r w:rsidR="002A4DBA" w:rsidRPr="00E34104">
        <w:rPr>
          <w:rFonts w:eastAsia="Verdana"/>
        </w:rPr>
        <w:t xml:space="preserve"> Greek Post Electronic Services and Integration with elDAS Infrastructure.</w:t>
      </w:r>
    </w:p>
    <w:p w14:paraId="7B18F01D" w14:textId="4B9FC43D" w:rsidR="00726E3A" w:rsidRPr="00E34104" w:rsidRDefault="00726E3A">
      <w:pPr>
        <w:pStyle w:val="Subtitle"/>
      </w:pPr>
      <w:r w:rsidRPr="00E34104">
        <w:t>Social Security Registration Number</w:t>
      </w:r>
    </w:p>
    <w:p w14:paraId="2EA7DFCB" w14:textId="1985DFD6" w:rsidR="00832194" w:rsidRPr="00E34104" w:rsidRDefault="00761E7A" w:rsidP="00726E3A">
      <w:pPr>
        <w:rPr>
          <w:rFonts w:eastAsia="Verdana"/>
        </w:rPr>
      </w:pPr>
      <w:r w:rsidRPr="00E34104">
        <w:rPr>
          <w:rFonts w:eastAsia="Verdana"/>
        </w:rPr>
        <w:t>With regards to digital infrastructure related to eID and trust services, t</w:t>
      </w:r>
      <w:r w:rsidR="00832194" w:rsidRPr="00E34104">
        <w:rPr>
          <w:rFonts w:eastAsia="Verdana"/>
        </w:rPr>
        <w:t xml:space="preserve">he first stage of the plan was accomplished with the allocation of the </w:t>
      </w:r>
      <w:hyperlink r:id="rId163" w:history="1">
        <w:r w:rsidR="00832194" w:rsidRPr="00E34104">
          <w:rPr>
            <w:rStyle w:val="Hyperlink"/>
            <w:rFonts w:eastAsia="Verdana"/>
          </w:rPr>
          <w:t xml:space="preserve">Social Security Registration Number </w:t>
        </w:r>
      </w:hyperlink>
      <w:r w:rsidR="00832194" w:rsidRPr="00E34104">
        <w:rPr>
          <w:rFonts w:eastAsia="Verdana"/>
        </w:rPr>
        <w:t xml:space="preserve">(AMKA) to every citizen which was a key issue  towards the accomplishment of the electronic (medical) </w:t>
      </w:r>
      <w:hyperlink r:id="rId164" w:history="1">
        <w:r w:rsidR="00832194" w:rsidRPr="00E34104">
          <w:rPr>
            <w:rStyle w:val="Hyperlink"/>
            <w:rFonts w:eastAsia="Verdana"/>
          </w:rPr>
          <w:t xml:space="preserve">Prescription </w:t>
        </w:r>
      </w:hyperlink>
      <w:r w:rsidR="00832194" w:rsidRPr="00E34104">
        <w:rPr>
          <w:rFonts w:eastAsia="Verdana"/>
        </w:rPr>
        <w:t>program in such a way that ensures reliability, security and transparency of the information handled.</w:t>
      </w:r>
      <w:r w:rsidR="008376F4" w:rsidRPr="00E34104">
        <w:rPr>
          <w:rFonts w:eastAsia="Verdana"/>
        </w:rPr>
        <w:t xml:space="preserve"> </w:t>
      </w:r>
    </w:p>
    <w:p w14:paraId="6E9DEAE0" w14:textId="77777777" w:rsidR="00832194" w:rsidRPr="00E34104" w:rsidRDefault="00832194" w:rsidP="00832194">
      <w:pPr>
        <w:pStyle w:val="Subtitle"/>
      </w:pPr>
      <w:r w:rsidRPr="00E34104">
        <w:t xml:space="preserve">National </w:t>
      </w:r>
      <w:r w:rsidR="00245FAD" w:rsidRPr="00E34104">
        <w:t>Authentication</w:t>
      </w:r>
      <w:r w:rsidRPr="00E34104">
        <w:t xml:space="preserve"> System</w:t>
      </w:r>
    </w:p>
    <w:p w14:paraId="1E110213" w14:textId="04CC605F" w:rsidR="00A91022" w:rsidRPr="00E34104" w:rsidRDefault="00832194" w:rsidP="00832194">
      <w:r w:rsidRPr="00E34104">
        <w:t xml:space="preserve">Furthermore, in the Public Administration context, there is currently a large-scale project under implementation, namely the </w:t>
      </w:r>
      <w:hyperlink r:id="rId165" w:history="1">
        <w:r w:rsidRPr="00E34104">
          <w:rPr>
            <w:rStyle w:val="Hyperlink"/>
          </w:rPr>
          <w:t>National Authentication System</w:t>
        </w:r>
      </w:hyperlink>
      <w:r w:rsidRPr="00E34104">
        <w:t xml:space="preserve">. </w:t>
      </w:r>
    </w:p>
    <w:p w14:paraId="1C6B4CCB" w14:textId="0192941D" w:rsidR="00A91022" w:rsidRPr="00E34104" w:rsidRDefault="00A91022" w:rsidP="00656F14">
      <w:pPr>
        <w:pStyle w:val="Subtitle"/>
        <w:keepNext/>
      </w:pPr>
      <w:r w:rsidRPr="00E34104">
        <w:lastRenderedPageBreak/>
        <w:t>e-Health</w:t>
      </w:r>
    </w:p>
    <w:p w14:paraId="6F48BEDA" w14:textId="40CE2979" w:rsidR="00A91022" w:rsidRPr="00E34104" w:rsidRDefault="000958A6" w:rsidP="00656F14">
      <w:pPr>
        <w:keepNext/>
      </w:pPr>
      <w:hyperlink r:id="rId166" w:history="1">
        <w:r w:rsidR="00FC4404" w:rsidRPr="00E34104">
          <w:rPr>
            <w:rStyle w:val="Hyperlink"/>
          </w:rPr>
          <w:t>Health eID</w:t>
        </w:r>
      </w:hyperlink>
      <w:r w:rsidR="00FC4404" w:rsidRPr="00E34104">
        <w:t xml:space="preserve"> is implemented through a CEF call. There is a MoU between the, Civil Registry, Ministry of Interior, Ministry of Administrative Reconstruction, Electronic Governance of Social Security, Aristotle University of Thessaloniki,</w:t>
      </w:r>
      <w:r w:rsidR="007A70B9" w:rsidRPr="00E34104">
        <w:t xml:space="preserve"> and the governments of</w:t>
      </w:r>
      <w:r w:rsidR="00FC4404" w:rsidRPr="00E34104">
        <w:t xml:space="preserve"> Germany</w:t>
      </w:r>
      <w:r w:rsidR="007A70B9" w:rsidRPr="00E34104">
        <w:t xml:space="preserve"> and</w:t>
      </w:r>
      <w:r w:rsidR="00FC4404" w:rsidRPr="00E34104">
        <w:t xml:space="preserve"> Portugal. The action aims at developing, testing and delivering to the European Commission and the Member States (MSs) a reference implementation of an eID connector, linking the national OpenNCP-based National Contact Point for eHealth (NCPeH) to the eIDAS node and the relevant attribute providers.</w:t>
      </w:r>
    </w:p>
    <w:p w14:paraId="569CF2F3" w14:textId="77777777" w:rsidR="00C92FD6" w:rsidRPr="00E34104" w:rsidRDefault="00C92FD6" w:rsidP="00C92FD6">
      <w:pPr>
        <w:pStyle w:val="Subtitle"/>
        <w:rPr>
          <w:rFonts w:eastAsia="Verdana"/>
        </w:rPr>
      </w:pPr>
      <w:r w:rsidRPr="00E34104">
        <w:rPr>
          <w:rFonts w:eastAsia="Verdana"/>
        </w:rPr>
        <w:t>ERMIS eID card</w:t>
      </w:r>
    </w:p>
    <w:p w14:paraId="1F9FF594" w14:textId="18F106D4" w:rsidR="00C92FD6" w:rsidRPr="00E34104" w:rsidRDefault="00C92FD6" w:rsidP="00832194">
      <w:r w:rsidRPr="00E34104">
        <w:rPr>
          <w:rFonts w:eastAsia="Verdana"/>
        </w:rPr>
        <w:t xml:space="preserve">The government eID card called ERMIS is used by citizens to access public eGovernment electronic services. ERMIS eID is connected to production environment of STORK2.0 node, which has been turned into an eIDAS (“plugin”) node, while TAXIS eID is connected to preproduction environment of the same node. </w:t>
      </w:r>
      <w:r w:rsidRPr="00E34104">
        <w:t>ERMIS is under the responsibility of Ministry of Administrative Reconstruction.</w:t>
      </w:r>
    </w:p>
    <w:p w14:paraId="719FA883" w14:textId="575A91EB" w:rsidR="002B61F7" w:rsidRPr="00E34104" w:rsidRDefault="002B61F7" w:rsidP="00832194">
      <w:r w:rsidRPr="00E34104">
        <w:t xml:space="preserve">PKI-cards are issued by ERMIS. </w:t>
      </w:r>
      <w:r w:rsidR="007A70B9" w:rsidRPr="00E34104">
        <w:t>More</w:t>
      </w:r>
      <w:r w:rsidRPr="00E34104">
        <w:t xml:space="preserve"> than 20</w:t>
      </w:r>
      <w:r w:rsidR="007A70B9" w:rsidRPr="00E34104">
        <w:t xml:space="preserve"> </w:t>
      </w:r>
      <w:r w:rsidRPr="00E34104">
        <w:t xml:space="preserve">000 PKI-cards </w:t>
      </w:r>
      <w:r w:rsidR="007A70B9" w:rsidRPr="00E34104">
        <w:t>were</w:t>
      </w:r>
      <w:r w:rsidRPr="00E34104">
        <w:t xml:space="preserve"> issued in 2018 </w:t>
      </w:r>
      <w:r w:rsidR="007A70B9" w:rsidRPr="00E34104">
        <w:t>and</w:t>
      </w:r>
      <w:r w:rsidRPr="00E34104">
        <w:t xml:space="preserve"> used by </w:t>
      </w:r>
      <w:r w:rsidR="007A70B9" w:rsidRPr="00E34104">
        <w:t>p</w:t>
      </w:r>
      <w:r w:rsidRPr="00E34104">
        <w:t xml:space="preserve">ublic </w:t>
      </w:r>
      <w:r w:rsidR="007A70B9" w:rsidRPr="00E34104">
        <w:t>s</w:t>
      </w:r>
      <w:r w:rsidRPr="00E34104">
        <w:t xml:space="preserve">ervants as well as </w:t>
      </w:r>
      <w:r w:rsidR="007A70B9" w:rsidRPr="00E34104">
        <w:t>p</w:t>
      </w:r>
      <w:r w:rsidRPr="00E34104">
        <w:t xml:space="preserve">rivate </w:t>
      </w:r>
      <w:r w:rsidR="007A70B9" w:rsidRPr="00E34104">
        <w:t>s</w:t>
      </w:r>
      <w:r w:rsidRPr="00E34104">
        <w:t xml:space="preserve">ector companies that participate in eProcurement tenders. At </w:t>
      </w:r>
      <w:r w:rsidR="007A70B9" w:rsidRPr="00E34104">
        <w:t>present,</w:t>
      </w:r>
      <w:r w:rsidRPr="00E34104">
        <w:t xml:space="preserve"> there are 75</w:t>
      </w:r>
      <w:r w:rsidR="007A70B9" w:rsidRPr="00E34104">
        <w:t xml:space="preserve"> </w:t>
      </w:r>
      <w:r w:rsidRPr="00E34104">
        <w:t>000 active PKI-cards that hold ERMIS certificates</w:t>
      </w:r>
    </w:p>
    <w:p w14:paraId="296D398A" w14:textId="77777777" w:rsidR="00832194" w:rsidRPr="00E34104" w:rsidRDefault="000958A6" w:rsidP="00A2408B">
      <w:pPr>
        <w:pStyle w:val="Subtitle"/>
        <w:rPr>
          <w:rStyle w:val="Strong"/>
          <w:b w:val="0"/>
          <w:bCs w:val="0"/>
        </w:rPr>
      </w:pPr>
      <w:hyperlink r:id="rId167" w:history="1">
        <w:r w:rsidR="00832194" w:rsidRPr="00E34104">
          <w:rPr>
            <w:rStyle w:val="Hyperlink"/>
            <w:color w:val="00B0F0"/>
            <w:sz w:val="22"/>
          </w:rPr>
          <w:t>Hellenic Academic &amp; Research Institution Authority (HARICA)</w:t>
        </w:r>
      </w:hyperlink>
    </w:p>
    <w:p w14:paraId="0945E320" w14:textId="7721C81D" w:rsidR="005523ED" w:rsidRPr="00E34104" w:rsidRDefault="00832194" w:rsidP="007732F3">
      <w:r w:rsidRPr="00E34104">
        <w:t xml:space="preserve">The </w:t>
      </w:r>
      <w:hyperlink r:id="rId168" w:history="1">
        <w:r w:rsidRPr="00E34104">
          <w:rPr>
            <w:rStyle w:val="Hyperlink"/>
          </w:rPr>
          <w:t>HARICA</w:t>
        </w:r>
      </w:hyperlink>
      <w:r w:rsidRPr="00E34104">
        <w:t xml:space="preserve"> Public Key Infrastructure (PKI) is a trusted entity, which certifies the identities of network users and servers affiliated with Academic and Research Institutions of the Hellenic Republic. The HARICA PKI is a consortium </w:t>
      </w:r>
      <w:r w:rsidR="007A70B9" w:rsidRPr="00E34104">
        <w:t>whose membership includes a</w:t>
      </w:r>
      <w:r w:rsidRPr="00E34104">
        <w:t xml:space="preserve">cademic </w:t>
      </w:r>
      <w:r w:rsidR="007A70B9" w:rsidRPr="00E34104">
        <w:t>i</w:t>
      </w:r>
      <w:r w:rsidRPr="00E34104">
        <w:t xml:space="preserve">nstitutions, </w:t>
      </w:r>
      <w:r w:rsidR="007A70B9" w:rsidRPr="00E34104">
        <w:t>r</w:t>
      </w:r>
      <w:r w:rsidRPr="00E34104">
        <w:t xml:space="preserve">esearch </w:t>
      </w:r>
      <w:r w:rsidR="007A70B9" w:rsidRPr="00E34104">
        <w:t>i</w:t>
      </w:r>
      <w:r w:rsidRPr="00E34104">
        <w:t>nstitutions</w:t>
      </w:r>
      <w:r w:rsidR="007A70B9" w:rsidRPr="00E34104">
        <w:t>,</w:t>
      </w:r>
      <w:r w:rsidRPr="00E34104">
        <w:t xml:space="preserve"> and the Greek Research and Technology Network (GRNET)</w:t>
      </w:r>
      <w:r w:rsidR="007A70B9" w:rsidRPr="00E34104">
        <w:t>,</w:t>
      </w:r>
      <w:r w:rsidRPr="00E34104">
        <w:t xml:space="preserve"> which is the Greek National Research and Educational Network (NREN)</w:t>
      </w:r>
      <w:r w:rsidR="007A70B9" w:rsidRPr="00E34104">
        <w:t xml:space="preserve">. It began </w:t>
      </w:r>
      <w:r w:rsidRPr="00E34104">
        <w:t>during the VNOC2 project (funded by GRNET through the Operational Program 'Information Society'). This service is available for the members of the Hellenic Academic and Research Institutions.</w:t>
      </w:r>
    </w:p>
    <w:p w14:paraId="5926F6A0" w14:textId="77777777" w:rsidR="003730DF" w:rsidRPr="00E34104" w:rsidRDefault="003730DF" w:rsidP="001F36DA">
      <w:pPr>
        <w:pStyle w:val="Heading2"/>
      </w:pPr>
      <w:bookmarkStart w:id="58" w:name="_Toc1474993"/>
      <w:r w:rsidRPr="00E34104">
        <w:t>eProcurement</w:t>
      </w:r>
      <w:bookmarkEnd w:id="58"/>
    </w:p>
    <w:p w14:paraId="1F8E3001" w14:textId="4921E806" w:rsidR="00245FAD" w:rsidRPr="00E34104" w:rsidRDefault="00245FAD">
      <w:pPr>
        <w:pStyle w:val="Subtitle"/>
      </w:pPr>
      <w:r w:rsidRPr="00E34104">
        <w:t>Promitheus</w:t>
      </w:r>
    </w:p>
    <w:p w14:paraId="4DBC8BCE" w14:textId="660707C7" w:rsidR="00704D56" w:rsidRPr="00E34104" w:rsidRDefault="00955430" w:rsidP="00955430">
      <w:r w:rsidRPr="00E34104">
        <w:t xml:space="preserve">The Single Public Procurement Authority (SPPA) was legally </w:t>
      </w:r>
      <w:r w:rsidR="007A70B9" w:rsidRPr="00E34104">
        <w:t>established</w:t>
      </w:r>
      <w:r w:rsidRPr="00E34104">
        <w:t xml:space="preserve"> to coordinate the national strategy on public contracts 'NSFR plan: National Strategic Reference Framework 2007–2013' agreed with the EU, IMF and ECB, overseeing Greek reforms to reduce and control state expenditure on public contracts.</w:t>
      </w:r>
    </w:p>
    <w:p w14:paraId="4769625C" w14:textId="4B517C21" w:rsidR="00955430" w:rsidRPr="00E34104" w:rsidRDefault="00F84E00" w:rsidP="00955430">
      <w:r w:rsidRPr="00E34104">
        <w:t xml:space="preserve">A portal for public procurement, </w:t>
      </w:r>
      <w:hyperlink r:id="rId169" w:history="1">
        <w:r w:rsidRPr="00E34104">
          <w:rPr>
            <w:rStyle w:val="Hyperlink"/>
          </w:rPr>
          <w:t>Promitheus</w:t>
        </w:r>
      </w:hyperlink>
      <w:r w:rsidRPr="00E34104">
        <w:t>,</w:t>
      </w:r>
      <w:r w:rsidR="00955430" w:rsidRPr="00E34104">
        <w:t xml:space="preserve"> facilitate</w:t>
      </w:r>
      <w:r w:rsidR="007A70B9" w:rsidRPr="00E34104">
        <w:t>s</w:t>
      </w:r>
      <w:r w:rsidR="00955430" w:rsidRPr="00E34104">
        <w:t xml:space="preserve"> and encourage</w:t>
      </w:r>
      <w:r w:rsidR="007A70B9" w:rsidRPr="00E34104">
        <w:t>s</w:t>
      </w:r>
      <w:r w:rsidR="00955430" w:rsidRPr="00E34104">
        <w:t xml:space="preserve"> the participation of economic bodies involved in public tenders to develop competition in tendering procedures</w:t>
      </w:r>
      <w:r w:rsidR="007A70B9" w:rsidRPr="00E34104">
        <w:t>. This is done</w:t>
      </w:r>
      <w:r w:rsidR="00955430" w:rsidRPr="00E34104">
        <w:t xml:space="preserve"> in accordance with the principles of transparency and equal treatment, and to ensure compliance with the rules and principles of European and national legislation on public procurement. The SPPA is under the Ministry of Development, Competitiveness and Shipping. The Ministry of Environment, Energy and Climate Change is consulted for green public procurement. The legal framework surrounding the set-up of the authority is still pending the update and finalisation of the laws.  </w:t>
      </w:r>
    </w:p>
    <w:p w14:paraId="3C6FDE86" w14:textId="77777777" w:rsidR="003730DF" w:rsidRPr="00E34104" w:rsidRDefault="003730DF" w:rsidP="001F36DA">
      <w:pPr>
        <w:pStyle w:val="Heading2"/>
      </w:pPr>
      <w:bookmarkStart w:id="59" w:name="_Toc1474994"/>
      <w:r w:rsidRPr="00E34104">
        <w:t>eInvoicing</w:t>
      </w:r>
      <w:bookmarkEnd w:id="59"/>
    </w:p>
    <w:p w14:paraId="47111FBA" w14:textId="77777777" w:rsidR="00030549" w:rsidRPr="00E34104" w:rsidRDefault="00030549" w:rsidP="00030549">
      <w:bookmarkStart w:id="60" w:name="_Toc1474995"/>
      <w:r w:rsidRPr="00E34104">
        <w:t>No particular infrastructure in this field was reported to date.</w:t>
      </w:r>
    </w:p>
    <w:p w14:paraId="04CD9383" w14:textId="77777777" w:rsidR="003730DF" w:rsidRPr="00E34104" w:rsidRDefault="003730DF" w:rsidP="001F36DA">
      <w:pPr>
        <w:pStyle w:val="Heading2"/>
      </w:pPr>
      <w:r w:rsidRPr="00E34104">
        <w:lastRenderedPageBreak/>
        <w:t>ePayment</w:t>
      </w:r>
      <w:bookmarkEnd w:id="60"/>
    </w:p>
    <w:p w14:paraId="57652823" w14:textId="77777777" w:rsidR="00030549" w:rsidRPr="00E34104" w:rsidRDefault="00030549" w:rsidP="00030549">
      <w:bookmarkStart w:id="61" w:name="_Toc1474996"/>
      <w:r w:rsidRPr="00E34104">
        <w:t>No particular infrastructure in this field was reported to date.</w:t>
      </w:r>
    </w:p>
    <w:p w14:paraId="79A971DD" w14:textId="166A4E98" w:rsidR="003730DF" w:rsidRPr="00E34104" w:rsidRDefault="003730DF" w:rsidP="001F36DA">
      <w:pPr>
        <w:pStyle w:val="Heading2"/>
      </w:pPr>
      <w:r w:rsidRPr="00E34104">
        <w:t>Knowledge Management</w:t>
      </w:r>
      <w:bookmarkEnd w:id="61"/>
    </w:p>
    <w:p w14:paraId="0630806E" w14:textId="77777777" w:rsidR="0092365E" w:rsidRPr="00E34104" w:rsidRDefault="000958A6" w:rsidP="0092365E">
      <w:pPr>
        <w:pStyle w:val="Subtitle"/>
      </w:pPr>
      <w:hyperlink r:id="rId170" w:history="1">
        <w:r w:rsidR="0092365E" w:rsidRPr="00E34104">
          <w:rPr>
            <w:rStyle w:val="Hyperlink"/>
            <w:color w:val="00B0F0"/>
            <w:sz w:val="22"/>
          </w:rPr>
          <w:t>Opengov.gr</w:t>
        </w:r>
      </w:hyperlink>
    </w:p>
    <w:p w14:paraId="0DBBA9D2" w14:textId="6818A8EA" w:rsidR="0092365E" w:rsidRPr="00E34104" w:rsidRDefault="000958A6" w:rsidP="00E57E46">
      <w:hyperlink r:id="rId171" w:history="1">
        <w:r w:rsidR="0092365E" w:rsidRPr="00E34104">
          <w:rPr>
            <w:rStyle w:val="Hyperlink"/>
          </w:rPr>
          <w:t>Opengov.gr</w:t>
        </w:r>
      </w:hyperlink>
      <w:r w:rsidR="0092365E" w:rsidRPr="00E34104">
        <w:t xml:space="preserve"> is a portal dedicated to respond</w:t>
      </w:r>
      <w:r w:rsidR="007A70B9" w:rsidRPr="00E34104">
        <w:t>ing</w:t>
      </w:r>
      <w:r w:rsidR="0092365E" w:rsidRPr="00E34104">
        <w:t xml:space="preserve"> to citizens' needs for information, merit and participation in shaping decisions. It offers the maximum possible publicity in all </w:t>
      </w:r>
      <w:r w:rsidR="007A70B9" w:rsidRPr="00E34104">
        <w:t xml:space="preserve">aspects </w:t>
      </w:r>
      <w:r w:rsidR="0092365E" w:rsidRPr="00E34104">
        <w:t>of government policy-making</w:t>
      </w:r>
      <w:r w:rsidR="007A70B9" w:rsidRPr="00E34104">
        <w:t>.</w:t>
      </w:r>
      <w:r w:rsidR="008B6E8E" w:rsidRPr="00E34104">
        <w:t xml:space="preserve"> </w:t>
      </w:r>
      <w:r w:rsidR="0092365E" w:rsidRPr="00E34104">
        <w:t xml:space="preserve">The portal </w:t>
      </w:r>
      <w:r w:rsidR="008B6E8E" w:rsidRPr="00E34104">
        <w:t>was</w:t>
      </w:r>
      <w:r w:rsidR="0092365E" w:rsidRPr="00E34104">
        <w:t xml:space="preserve"> designed to serve the principles of transparency, deliberation, collaboration and accountability</w:t>
      </w:r>
      <w:r w:rsidR="008B6E8E" w:rsidRPr="00E34104">
        <w:t>. It</w:t>
      </w:r>
      <w:r w:rsidR="0092365E" w:rsidRPr="00E34104">
        <w:t xml:space="preserve"> includes three initiatives:</w:t>
      </w:r>
    </w:p>
    <w:p w14:paraId="736E970E" w14:textId="77777777" w:rsidR="0092365E" w:rsidRPr="00E34104" w:rsidRDefault="0092365E" w:rsidP="00E57E46">
      <w:pPr>
        <w:numPr>
          <w:ilvl w:val="0"/>
          <w:numId w:val="33"/>
        </w:numPr>
      </w:pPr>
      <w:r w:rsidRPr="00E34104">
        <w:t>Οpen calls for the recruitment of public administration officials. Top level and mid-level openings in the public sector are available on the Internet. Applications are submitted online using a platform available on the opengov.gr website.</w:t>
      </w:r>
    </w:p>
    <w:p w14:paraId="74A5F602" w14:textId="0A812314" w:rsidR="0092365E" w:rsidRPr="00E34104" w:rsidRDefault="0092365E" w:rsidP="00E57E46">
      <w:pPr>
        <w:numPr>
          <w:ilvl w:val="0"/>
          <w:numId w:val="33"/>
        </w:numPr>
      </w:pPr>
      <w:r w:rsidRPr="00E34104">
        <w:t xml:space="preserve">Electronic deliberation. Almost every piece of draft legislation </w:t>
      </w:r>
      <w:r w:rsidR="008B6E8E" w:rsidRPr="00E34104">
        <w:t>and</w:t>
      </w:r>
      <w:r w:rsidRPr="00E34104">
        <w:t xml:space="preserve"> policy initiative </w:t>
      </w:r>
      <w:r w:rsidR="008B6E8E" w:rsidRPr="00E34104">
        <w:t>is</w:t>
      </w:r>
      <w:r w:rsidRPr="00E34104">
        <w:t xml:space="preserve"> posted in a blog-like platform prior to submission to parliament. Citizens and organisations can post comments, suggestions and criticisms article-by-article.</w:t>
      </w:r>
    </w:p>
    <w:p w14:paraId="0755EB4C" w14:textId="6FC50D02" w:rsidR="0092365E" w:rsidRPr="00E34104" w:rsidRDefault="0092365E" w:rsidP="00E57E46">
      <w:pPr>
        <w:numPr>
          <w:ilvl w:val="0"/>
          <w:numId w:val="33"/>
        </w:numPr>
      </w:pPr>
      <w:r w:rsidRPr="00E34104">
        <w:t>Labs OpenGov. An open innovation initiative that brings together ideas and proposals from citizens, the public and the private sectors. Labs.OpenGov.gr attempts to release the power of decentralised knowledge and explore new ways to tackle modern public administration problems.</w:t>
      </w:r>
    </w:p>
    <w:p w14:paraId="097A22C7" w14:textId="77777777" w:rsidR="00C745FE" w:rsidRPr="00E34104" w:rsidRDefault="000958A6" w:rsidP="00C745FE">
      <w:pPr>
        <w:pStyle w:val="Subtitle"/>
      </w:pPr>
      <w:hyperlink r:id="rId172" w:history="1">
        <w:r w:rsidR="00C745FE" w:rsidRPr="00E34104">
          <w:rPr>
            <w:rStyle w:val="Hyperlink"/>
            <w:color w:val="00B0F0"/>
            <w:sz w:val="22"/>
          </w:rPr>
          <w:t xml:space="preserve">The Citizen Service Centres (KEP) and their online platform (eKEP) </w:t>
        </w:r>
      </w:hyperlink>
    </w:p>
    <w:p w14:paraId="2D94E9F6" w14:textId="2FD90252" w:rsidR="00C745FE" w:rsidRPr="00E34104" w:rsidRDefault="00C745FE" w:rsidP="00C745FE">
      <w:r w:rsidRPr="00E34104">
        <w:t xml:space="preserve">The </w:t>
      </w:r>
      <w:hyperlink r:id="rId173" w:history="1">
        <w:r w:rsidRPr="00E34104">
          <w:rPr>
            <w:rStyle w:val="Hyperlink"/>
          </w:rPr>
          <w:t>Citizen Service Centres</w:t>
        </w:r>
      </w:hyperlink>
      <w:r w:rsidRPr="00E34104">
        <w:t xml:space="preserve"> (or ’KEP’ in Greek transliteration) are the administrative one-stop service centres</w:t>
      </w:r>
      <w:r w:rsidR="008B6E8E" w:rsidRPr="00E34104">
        <w:t xml:space="preserve"> where c</w:t>
      </w:r>
      <w:r w:rsidRPr="00E34104">
        <w:t>itizens can access public service information and over 1</w:t>
      </w:r>
      <w:r w:rsidR="008B6E8E" w:rsidRPr="00E34104">
        <w:t xml:space="preserve"> </w:t>
      </w:r>
      <w:r w:rsidRPr="00E34104">
        <w:t>000 standardised administrative procedures. The‘KEP</w:t>
      </w:r>
      <w:r w:rsidR="008B6E8E" w:rsidRPr="00E34104">
        <w:t xml:space="preserve"> network</w:t>
      </w:r>
      <w:r w:rsidRPr="00E34104">
        <w:t xml:space="preserve"> is supported by an </w:t>
      </w:r>
      <w:r w:rsidRPr="00E34104">
        <w:rPr>
          <w:rStyle w:val="Strong"/>
          <w:b w:val="0"/>
        </w:rPr>
        <w:t>online platfor</w:t>
      </w:r>
      <w:r w:rsidR="008B6E8E" w:rsidRPr="00E34104">
        <w:rPr>
          <w:rStyle w:val="Strong"/>
          <w:b w:val="0"/>
        </w:rPr>
        <w:t xml:space="preserve">m, </w:t>
      </w:r>
      <w:r w:rsidRPr="00E34104">
        <w:rPr>
          <w:rStyle w:val="Strong"/>
          <w:b w:val="0"/>
        </w:rPr>
        <w:t>eKEP</w:t>
      </w:r>
      <w:r w:rsidRPr="00E34104">
        <w:t xml:space="preserve">. The Citizen Service Centres are linked together by an IP network and use the eKEP platform to file and manage citizens’ requests, create a relevant eDirectory, electronically register ‘KEP’ mail, and monitor the requests’ progress all the way through settlement. Accessible through the one-stop service centres across the country or through the Internet, the eKEP platform supports the use of certified digital signatures, enabling real time online transactions between Public Administrations. </w:t>
      </w:r>
    </w:p>
    <w:p w14:paraId="7E6BD292" w14:textId="6AD8FECD" w:rsidR="00C745FE" w:rsidRPr="00E34104" w:rsidRDefault="00C745FE" w:rsidP="007732F3">
      <w:r w:rsidRPr="00E34104">
        <w:t xml:space="preserve">The service is complemented by a 24/7/52 administrative information call centre (four-digit 1500 telephone service), where citizens and enterprises can request and obtain a large </w:t>
      </w:r>
      <w:r w:rsidR="00656F14" w:rsidRPr="00E34104">
        <w:t>number</w:t>
      </w:r>
      <w:r w:rsidRPr="00E34104">
        <w:t xml:space="preserve"> of different certificates. The Citizen Service Centre Internet portal receives over 9 million visits each month. More than 60,000 citizens visit Citizen Service Centres every day </w:t>
      </w:r>
      <w:r w:rsidR="008B6E8E" w:rsidRPr="00E34104">
        <w:t xml:space="preserve">to make </w:t>
      </w:r>
      <w:r w:rsidRPr="00E34104">
        <w:t>transactions with the Government</w:t>
      </w:r>
      <w:r w:rsidR="008B6E8E" w:rsidRPr="00E34104">
        <w:t xml:space="preserve">. Since </w:t>
      </w:r>
      <w:r w:rsidRPr="00E34104">
        <w:t xml:space="preserve">March 2007, Greek enterprises </w:t>
      </w:r>
      <w:r w:rsidR="008B6E8E" w:rsidRPr="00E34104">
        <w:t>have also used the service</w:t>
      </w:r>
      <w:r w:rsidRPr="00E34104">
        <w:t xml:space="preserve">. The average service time </w:t>
      </w:r>
      <w:r w:rsidR="008B6E8E" w:rsidRPr="00E34104">
        <w:t xml:space="preserve">for a response </w:t>
      </w:r>
      <w:r w:rsidRPr="00E34104">
        <w:t xml:space="preserve">usually does not </w:t>
      </w:r>
      <w:r w:rsidR="008B6E8E" w:rsidRPr="00E34104">
        <w:t xml:space="preserve">usually </w:t>
      </w:r>
      <w:r w:rsidRPr="00E34104">
        <w:t xml:space="preserve">exceed seven days. </w:t>
      </w:r>
    </w:p>
    <w:p w14:paraId="25C46308" w14:textId="77777777" w:rsidR="00721E60" w:rsidRPr="00E34104" w:rsidRDefault="000958A6" w:rsidP="00721E60">
      <w:pPr>
        <w:pStyle w:val="Subtitle"/>
        <w:rPr>
          <w:rStyle w:val="Hyperlink"/>
          <w:color w:val="00B0F0"/>
          <w:sz w:val="22"/>
        </w:rPr>
      </w:pPr>
      <w:hyperlink r:id="rId174" w:history="1">
        <w:r w:rsidR="00721E60" w:rsidRPr="00E34104">
          <w:rPr>
            <w:rStyle w:val="Hyperlink"/>
            <w:color w:val="00B0F0"/>
            <w:sz w:val="22"/>
          </w:rPr>
          <w:t>Digital Greece 2020 Forum</w:t>
        </w:r>
      </w:hyperlink>
    </w:p>
    <w:p w14:paraId="496E411A" w14:textId="37F08364" w:rsidR="00721E60" w:rsidRPr="00E34104" w:rsidRDefault="000958A6">
      <w:hyperlink r:id="rId175" w:history="1">
        <w:r w:rsidR="00721E60" w:rsidRPr="00E34104">
          <w:rPr>
            <w:rStyle w:val="Hyperlink"/>
          </w:rPr>
          <w:t>Forum Digital Greece 2020</w:t>
        </w:r>
      </w:hyperlink>
      <w:r w:rsidR="00721E60" w:rsidRPr="00E34104">
        <w:t xml:space="preserve"> is a horizontal </w:t>
      </w:r>
      <w:r w:rsidR="008B6E8E" w:rsidRPr="00E34104">
        <w:t>platform</w:t>
      </w:r>
      <w:r w:rsidR="00721E60" w:rsidRPr="00E34104">
        <w:t xml:space="preserve"> based on the</w:t>
      </w:r>
      <w:r w:rsidR="008B6E8E" w:rsidRPr="00E34104">
        <w:t xml:space="preserve"> </w:t>
      </w:r>
      <w:r w:rsidR="00721E60" w:rsidRPr="00E34104">
        <w:t xml:space="preserve">active </w:t>
      </w:r>
      <w:r w:rsidR="008B6E8E" w:rsidRPr="00E34104">
        <w:t>participation of</w:t>
      </w:r>
      <w:r w:rsidR="00721E60" w:rsidRPr="00E34104">
        <w:t xml:space="preserve"> </w:t>
      </w:r>
      <w:r w:rsidR="00FC2A1B" w:rsidRPr="00E34104">
        <w:t xml:space="preserve">citizens from </w:t>
      </w:r>
      <w:r w:rsidR="00721E60" w:rsidRPr="00E34104">
        <w:t xml:space="preserve">business, education, research and public administration in policy-making. It gives the opportunity to all interested parties to address policy proposals to the central and local government, representative organisations, as well as the academic-research community with regard to the initiatives that have to be taken and the targets that have to be set for Digital Greece 2020. </w:t>
      </w:r>
    </w:p>
    <w:p w14:paraId="3EC5C370" w14:textId="59AA82BC" w:rsidR="003730DF" w:rsidRPr="00E34104" w:rsidRDefault="003730DF" w:rsidP="001F36DA">
      <w:pPr>
        <w:pStyle w:val="Heading2"/>
      </w:pPr>
      <w:bookmarkStart w:id="62" w:name="_Toc1474997"/>
      <w:r w:rsidRPr="00E34104">
        <w:t>Cross</w:t>
      </w:r>
      <w:r w:rsidR="00187B04" w:rsidRPr="00E34104">
        <w:t>-</w:t>
      </w:r>
      <w:r w:rsidRPr="00E34104">
        <w:t>border platforms</w:t>
      </w:r>
      <w:bookmarkEnd w:id="62"/>
    </w:p>
    <w:p w14:paraId="3C3F7EE9" w14:textId="77777777" w:rsidR="00030549" w:rsidRPr="00E34104" w:rsidRDefault="00030549" w:rsidP="00030549">
      <w:r w:rsidRPr="00E34104">
        <w:t>No particular infrastructure in this field was reported to date.</w:t>
      </w:r>
    </w:p>
    <w:p w14:paraId="19B61EC1" w14:textId="15FE6383" w:rsidR="002406FF" w:rsidRPr="00E34104" w:rsidRDefault="002406FF" w:rsidP="007732F3">
      <w:pPr>
        <w:pStyle w:val="Heading2"/>
      </w:pPr>
      <w:r w:rsidRPr="00E34104">
        <w:lastRenderedPageBreak/>
        <w:t>Base registries</w:t>
      </w:r>
    </w:p>
    <w:p w14:paraId="7214ECF2" w14:textId="113B520C" w:rsidR="00C07E6D" w:rsidRPr="00E34104" w:rsidRDefault="000958A6" w:rsidP="00C07E6D">
      <w:pPr>
        <w:pStyle w:val="Subtitle"/>
      </w:pPr>
      <w:hyperlink r:id="rId176" w:history="1">
        <w:r w:rsidR="00C07E6D" w:rsidRPr="00E34104">
          <w:rPr>
            <w:rStyle w:val="Hyperlink"/>
            <w:color w:val="00B0F0"/>
            <w:sz w:val="22"/>
          </w:rPr>
          <w:t>National Citizens Registry</w:t>
        </w:r>
      </w:hyperlink>
    </w:p>
    <w:p w14:paraId="447ABCF8" w14:textId="20ED6826" w:rsidR="00984E41" w:rsidRPr="00E34104" w:rsidRDefault="00C07E6D" w:rsidP="00984E41">
      <w:r w:rsidRPr="00E34104">
        <w:t xml:space="preserve">Since January 2018, citizens no longer need to go to town halls or Citizens’ Service Centres (KEPs) to obtain personal documents as these are available online. This </w:t>
      </w:r>
      <w:hyperlink r:id="rId177" w:history="1">
        <w:r w:rsidRPr="00E34104">
          <w:rPr>
            <w:rStyle w:val="Hyperlink"/>
          </w:rPr>
          <w:t>portal</w:t>
        </w:r>
      </w:hyperlink>
      <w:r w:rsidRPr="00E34104">
        <w:t xml:space="preserve"> reduces the number of signatures needed and relieves citizens of the need to produce multiple documents for simple administrative procedures.</w:t>
      </w:r>
    </w:p>
    <w:p w14:paraId="52D5E091" w14:textId="196C97A4" w:rsidR="00C07E6D" w:rsidRPr="00E34104" w:rsidRDefault="00984E41" w:rsidP="00D21ED4">
      <w:r w:rsidRPr="00E34104">
        <w:t>The Citizen's Register (MP) is the new Domestic Information System of the Ministry of Interior that links on-line registry services and demographics across the country. It has been in operation since January 2018 and includes all the population data on demographic and registry events that are available to organi</w:t>
      </w:r>
      <w:r w:rsidR="00624A95" w:rsidRPr="00E34104">
        <w:t>s</w:t>
      </w:r>
      <w:r w:rsidRPr="00E34104">
        <w:t>ations certified in the system. There is interoperability with the Registries and Municipalities with the Citizen's Register Information System for the provision of digital public services regarding:1) birth, 2) marriage or civil union and 3) death. There is also interoperability with Citizens Service Centres (one stop shops) to provide digitally citizens birth certificates and family status certificates.</w:t>
      </w:r>
    </w:p>
    <w:p w14:paraId="2CD87323" w14:textId="77777777" w:rsidR="00044AD1" w:rsidRPr="00E34104" w:rsidRDefault="00D21ED4" w:rsidP="007732F3">
      <w:pPr>
        <w:pStyle w:val="Subtitle"/>
      </w:pPr>
      <w:r w:rsidRPr="00E34104">
        <w:t>Online Media Register</w:t>
      </w:r>
    </w:p>
    <w:p w14:paraId="6963663E" w14:textId="4A8DE882" w:rsidR="00D21ED4" w:rsidRPr="00E34104" w:rsidRDefault="00D21ED4" w:rsidP="00D21ED4">
      <w:r w:rsidRPr="00E34104">
        <w:t xml:space="preserve">Τhe </w:t>
      </w:r>
      <w:hyperlink r:id="rId178" w:history="1">
        <w:r w:rsidRPr="00E34104">
          <w:rPr>
            <w:rStyle w:val="Hyperlink"/>
          </w:rPr>
          <w:t>Online Media Registry</w:t>
        </w:r>
      </w:hyperlink>
      <w:r w:rsidRPr="00E34104">
        <w:t xml:space="preserve"> </w:t>
      </w:r>
      <w:r w:rsidR="00044AD1" w:rsidRPr="00E34104">
        <w:t xml:space="preserve">is an </w:t>
      </w:r>
      <w:r w:rsidRPr="00E34104">
        <w:t>application where you can register in the Electronic Media Business Register (Articles 52, 53 and 54 of Law 4339/2015).</w:t>
      </w:r>
      <w:r w:rsidR="00044AD1" w:rsidRPr="00E34104">
        <w:t xml:space="preserve"> </w:t>
      </w:r>
      <w:r w:rsidRPr="00E34104">
        <w:t>The Electronic Media Register is part of government initiatives to promote transparency and legitimacy in the context of the smooth functioning of the Republic. Τhe privileges of the members of the Registry are the right of access to state advertising, the free provision of plagiari</w:t>
      </w:r>
      <w:r w:rsidR="00044AD1" w:rsidRPr="00E34104">
        <w:t>s</w:t>
      </w:r>
      <w:r w:rsidRPr="00E34104">
        <w:t>ation services in cooperation with the Organi</w:t>
      </w:r>
      <w:r w:rsidR="00624A95" w:rsidRPr="00E34104">
        <w:t>s</w:t>
      </w:r>
      <w:r w:rsidRPr="00E34104">
        <w:t>ation for Collective Management of Speech Projects, collaborations in research and educational programs of the National Audiovisual Center and accreditation of journalists.</w:t>
      </w:r>
    </w:p>
    <w:p w14:paraId="46A437F3" w14:textId="1F69C256" w:rsidR="00763CC6" w:rsidRPr="00E34104" w:rsidRDefault="00D21ED4" w:rsidP="007732F3">
      <w:pPr>
        <w:pStyle w:val="Subtitle"/>
      </w:pPr>
      <w:r w:rsidRPr="00E34104">
        <w:t>Hellenic Republic Human Resources Registry</w:t>
      </w:r>
    </w:p>
    <w:p w14:paraId="1A6D4A54" w14:textId="7C70A6D1" w:rsidR="002B2904" w:rsidRPr="00E34104" w:rsidRDefault="00763CC6">
      <w:r w:rsidRPr="00E34104">
        <w:t>The H</w:t>
      </w:r>
      <w:r w:rsidR="00D21ED4" w:rsidRPr="00E34104">
        <w:t xml:space="preserve">ellenic Republic Human Resources Registry has already been fully implemented in </w:t>
      </w:r>
      <w:r w:rsidR="00FC2A1B" w:rsidRPr="00E34104">
        <w:t xml:space="preserve">a </w:t>
      </w:r>
      <w:r w:rsidR="00D21ED4" w:rsidRPr="00E34104">
        <w:t xml:space="preserve">digital </w:t>
      </w:r>
      <w:r w:rsidR="00FC2A1B" w:rsidRPr="00E34104">
        <w:t xml:space="preserve">forum </w:t>
      </w:r>
      <w:r w:rsidR="00D21ED4" w:rsidRPr="00E34104">
        <w:t xml:space="preserve">called </w:t>
      </w:r>
      <w:hyperlink r:id="rId179" w:history="1">
        <w:r w:rsidR="00D21ED4" w:rsidRPr="00E34104">
          <w:rPr>
            <w:rStyle w:val="Hyperlink"/>
            <w:i/>
          </w:rPr>
          <w:t>Apografi</w:t>
        </w:r>
      </w:hyperlink>
      <w:r w:rsidR="00FC2A1B" w:rsidRPr="00E34104">
        <w:t xml:space="preserve">. It </w:t>
      </w:r>
      <w:r w:rsidR="00D21ED4" w:rsidRPr="00E34104">
        <w:t>provides data &amp; applications for more efficient human resource management</w:t>
      </w:r>
      <w:r w:rsidR="00FC2A1B" w:rsidRPr="00E34104">
        <w:t>.</w:t>
      </w:r>
      <w:r w:rsidR="00D21ED4" w:rsidRPr="00E34104">
        <w:t xml:space="preserve"> </w:t>
      </w:r>
      <w:r w:rsidR="00FC2A1B" w:rsidRPr="00E34104">
        <w:t>D</w:t>
      </w:r>
      <w:r w:rsidR="00D21ED4" w:rsidRPr="00E34104">
        <w:t>igital subsystems such as Digital Organi</w:t>
      </w:r>
      <w:r w:rsidR="003755A8" w:rsidRPr="00E34104">
        <w:t>s</w:t>
      </w:r>
      <w:r w:rsidR="00D21ED4" w:rsidRPr="00E34104">
        <w:t>ational Structure, Mobility, Evaluation have been added.</w:t>
      </w:r>
    </w:p>
    <w:p w14:paraId="2224BF4C" w14:textId="37F32579" w:rsidR="000F2636" w:rsidRPr="00E34104" w:rsidRDefault="000F2636" w:rsidP="000F2636">
      <w:r w:rsidRPr="00E34104">
        <w:t>The Digital Organisational Structures is a complete digital organi</w:t>
      </w:r>
      <w:r w:rsidR="006C3A0B" w:rsidRPr="00E34104">
        <w:t>s</w:t>
      </w:r>
      <w:r w:rsidRPr="00E34104">
        <w:t>ational chart of Public Administration that reflects the structure and staffing of all public bodies</w:t>
      </w:r>
      <w:r w:rsidR="00FC2A1B" w:rsidRPr="00E34104">
        <w:t xml:space="preserve">. </w:t>
      </w:r>
      <w:r w:rsidR="006C3A0B" w:rsidRPr="00E34104">
        <w:t xml:space="preserve"> </w:t>
      </w:r>
      <w:r w:rsidRPr="00E34104">
        <w:t>Mobility</w:t>
      </w:r>
      <w:r w:rsidR="006C3A0B" w:rsidRPr="00E34104">
        <w:t xml:space="preserve"> </w:t>
      </w:r>
      <w:r w:rsidR="00562DFD" w:rsidRPr="00E34104">
        <w:t xml:space="preserve">means </w:t>
      </w:r>
      <w:r w:rsidR="006C3A0B" w:rsidRPr="00E34104">
        <w:t>the r</w:t>
      </w:r>
      <w:r w:rsidRPr="00E34104">
        <w:t xml:space="preserve">otation, </w:t>
      </w:r>
      <w:r w:rsidR="006C3A0B" w:rsidRPr="00E34104">
        <w:t>t</w:t>
      </w:r>
      <w:r w:rsidRPr="00E34104">
        <w:t xml:space="preserve">ransparency, </w:t>
      </w:r>
      <w:r w:rsidR="00562DFD" w:rsidRPr="00E34104">
        <w:t>s</w:t>
      </w:r>
      <w:r w:rsidRPr="00E34104">
        <w:t>peed</w:t>
      </w:r>
      <w:r w:rsidR="00562DFD" w:rsidRPr="00E34104">
        <w:t xml:space="preserve"> and e</w:t>
      </w:r>
      <w:r w:rsidRPr="00E34104">
        <w:t>fficiency.</w:t>
      </w:r>
      <w:r w:rsidR="00FC2A1B" w:rsidRPr="00E34104">
        <w:t xml:space="preserve"> </w:t>
      </w:r>
      <w:r w:rsidRPr="00E34104">
        <w:t>Evaluation</w:t>
      </w:r>
      <w:r w:rsidR="0047471A" w:rsidRPr="00E34104">
        <w:t xml:space="preserve"> means the evaluation</w:t>
      </w:r>
      <w:r w:rsidRPr="00E34104">
        <w:t xml:space="preserve"> of civil servants </w:t>
      </w:r>
      <w:r w:rsidR="00FC2A1B" w:rsidRPr="00E34104">
        <w:t>to improve</w:t>
      </w:r>
      <w:r w:rsidRPr="00E34104">
        <w:t xml:space="preserve"> their individual performance</w:t>
      </w:r>
      <w:r w:rsidR="00FC2A1B" w:rsidRPr="00E34104">
        <w:t xml:space="preserve"> and increase greater efficiencies in the public service.</w:t>
      </w:r>
    </w:p>
    <w:p w14:paraId="4B69C49A" w14:textId="43FB316E" w:rsidR="007C6B2C" w:rsidRPr="00E34104" w:rsidRDefault="007C6B2C" w:rsidP="007732F3">
      <w:pPr>
        <w:pStyle w:val="Subtitle"/>
      </w:pPr>
      <w:r w:rsidRPr="00E34104">
        <w:t>Digital Register about vehicles</w:t>
      </w:r>
    </w:p>
    <w:p w14:paraId="16A42414" w14:textId="73F520A8" w:rsidR="00452D12" w:rsidRPr="00E34104" w:rsidRDefault="00452D12" w:rsidP="007C6B2C">
      <w:r w:rsidRPr="00E34104">
        <w:t xml:space="preserve">The </w:t>
      </w:r>
      <w:hyperlink r:id="rId180" w:history="1">
        <w:r w:rsidRPr="00E34104">
          <w:rPr>
            <w:rStyle w:val="Hyperlink"/>
          </w:rPr>
          <w:t>Digital Register about vehicles</w:t>
        </w:r>
      </w:hyperlink>
      <w:r w:rsidRPr="00E34104">
        <w:t xml:space="preserve"> is </w:t>
      </w:r>
      <w:r w:rsidR="009A5115" w:rsidRPr="00E34104">
        <w:t>under</w:t>
      </w:r>
      <w:r w:rsidRPr="00E34104">
        <w:t xml:space="preserve"> development. An Information System for data observation and simplification is in progress processes concerning life-cycle management of public vehicles</w:t>
      </w:r>
      <w:r w:rsidR="0057375C" w:rsidRPr="00E34104">
        <w:t xml:space="preserve">, </w:t>
      </w:r>
      <w:r w:rsidRPr="00E34104">
        <w:t>by the Ministry of Administrative Reconstruction</w:t>
      </w:r>
      <w:r w:rsidR="0057375C" w:rsidRPr="00E34104">
        <w:t>. This</w:t>
      </w:r>
      <w:r w:rsidRPr="00E34104">
        <w:t xml:space="preserve"> is part of in the Operational Program "Public Sector Reform 2014-2020".</w:t>
      </w:r>
    </w:p>
    <w:p w14:paraId="0DB8CB38" w14:textId="139833FF" w:rsidR="00EE2B99" w:rsidRPr="00E34104" w:rsidRDefault="00A60DB4" w:rsidP="009A5115">
      <w:pPr>
        <w:pStyle w:val="Subtitle"/>
      </w:pPr>
      <w:r w:rsidRPr="00E34104">
        <w:t>Business Registers Interconnection System (BRIS)</w:t>
      </w:r>
    </w:p>
    <w:p w14:paraId="4D0CE8FC" w14:textId="77777777" w:rsidR="001462E6" w:rsidRPr="00E34104" w:rsidRDefault="001462E6" w:rsidP="009670F6">
      <w:r w:rsidRPr="00E34104">
        <w:t xml:space="preserve">In the case of business registries, the Business Registers Interconnection System (BRIS) infrastructure aims to: </w:t>
      </w:r>
    </w:p>
    <w:p w14:paraId="0352F86C" w14:textId="7CD5B477" w:rsidR="001462E6" w:rsidRPr="00E34104" w:rsidRDefault="001462E6" w:rsidP="00E57E46">
      <w:pPr>
        <w:pStyle w:val="Subtitle"/>
        <w:numPr>
          <w:ilvl w:val="0"/>
          <w:numId w:val="39"/>
        </w:numPr>
        <w:spacing w:before="0" w:after="0"/>
        <w:rPr>
          <w:color w:val="333333"/>
          <w:sz w:val="20"/>
        </w:rPr>
      </w:pPr>
      <w:r w:rsidRPr="00E34104">
        <w:rPr>
          <w:color w:val="333333"/>
          <w:sz w:val="20"/>
        </w:rPr>
        <w:t xml:space="preserve">enable the access to information on EU companies for the public and </w:t>
      </w:r>
    </w:p>
    <w:p w14:paraId="2110F7CA" w14:textId="6E34918B" w:rsidR="001462E6" w:rsidRPr="00E34104" w:rsidRDefault="001462E6" w:rsidP="00E57E46">
      <w:pPr>
        <w:pStyle w:val="Subtitle"/>
        <w:numPr>
          <w:ilvl w:val="0"/>
          <w:numId w:val="39"/>
        </w:numPr>
        <w:spacing w:before="0" w:after="0"/>
        <w:rPr>
          <w:color w:val="333333"/>
          <w:sz w:val="20"/>
        </w:rPr>
      </w:pPr>
      <w:r w:rsidRPr="00E34104">
        <w:rPr>
          <w:color w:val="333333"/>
          <w:sz w:val="20"/>
        </w:rPr>
        <w:t>ensure safe and secure interconnection among EU Business registries.</w:t>
      </w:r>
    </w:p>
    <w:p w14:paraId="4795A83B" w14:textId="33F7711A" w:rsidR="007C6B2C" w:rsidRPr="00E34104" w:rsidRDefault="001462E6" w:rsidP="007732F3">
      <w:r w:rsidRPr="00E34104">
        <w:t xml:space="preserve">According to Directive 2012/17/EU on the interconnection of business registers and the Implementing Regulation (EU) 2015/884, Member States should establish an information system that interconnects their central, commercial and companies registers. </w:t>
      </w:r>
    </w:p>
    <w:p w14:paraId="3FCA2024" w14:textId="77777777" w:rsidR="005523ED" w:rsidRPr="00E34104" w:rsidRDefault="005523ED" w:rsidP="007732F3"/>
    <w:p w14:paraId="483FD5ED" w14:textId="77777777" w:rsidR="003730DF" w:rsidRPr="00E34104" w:rsidRDefault="000A7546" w:rsidP="005523ED">
      <w:pPr>
        <w:pStyle w:val="Heading1"/>
      </w:pPr>
      <w:r w:rsidRPr="00E34104">
        <w:br w:type="page"/>
      </w:r>
      <w:bookmarkStart w:id="63" w:name="_Toc12872451"/>
      <w:r w:rsidR="003730DF" w:rsidRPr="00E34104">
        <w:lastRenderedPageBreak/>
        <w:t>Digital Government Services for Citizens</w:t>
      </w:r>
      <w:bookmarkEnd w:id="63"/>
      <w:r w:rsidR="003730DF" w:rsidRPr="00E34104">
        <w:t xml:space="preserve"> </w:t>
      </w:r>
    </w:p>
    <w:p w14:paraId="0815A4FE" w14:textId="77777777" w:rsidR="0047413F" w:rsidRPr="00E34104" w:rsidRDefault="0047413F" w:rsidP="0047413F">
      <w:bookmarkStart w:id="64" w:name="_Toc1475000"/>
      <w:r w:rsidRPr="00E34104">
        <w:t xml:space="preserve">The information in this section presents an overview of the basic public services provided to the citizens. These were identified taking inspiration from </w:t>
      </w:r>
      <w:hyperlink r:id="rId181" w:history="1">
        <w:r w:rsidRPr="00E34104">
          <w:rPr>
            <w:rStyle w:val="Hyperlink"/>
            <w:rFonts w:ascii="Arial" w:hAnsi="Arial" w:cs="Arial"/>
            <w:szCs w:val="20"/>
          </w:rPr>
          <w:t>Your Europe</w:t>
        </w:r>
      </w:hyperlink>
      <w:r w:rsidRPr="00E34104">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41674EFC" w14:textId="77777777" w:rsidR="0047413F" w:rsidRPr="00E34104" w:rsidRDefault="0047413F" w:rsidP="0047413F">
      <w:r w:rsidRPr="00E34104">
        <w:t>The groups of services for citizens are as follows:</w:t>
      </w:r>
    </w:p>
    <w:p w14:paraId="334DE18E" w14:textId="77777777" w:rsidR="0047413F" w:rsidRPr="00E34104" w:rsidRDefault="0047413F" w:rsidP="0047413F">
      <w:pPr>
        <w:numPr>
          <w:ilvl w:val="0"/>
          <w:numId w:val="25"/>
        </w:numPr>
        <w:rPr>
          <w:rFonts w:cs="Arial"/>
          <w:szCs w:val="20"/>
        </w:rPr>
      </w:pPr>
      <w:r w:rsidRPr="00E34104">
        <w:rPr>
          <w:rFonts w:cs="Arial"/>
          <w:szCs w:val="20"/>
        </w:rPr>
        <w:t>Travel</w:t>
      </w:r>
    </w:p>
    <w:p w14:paraId="4DD2CD6A" w14:textId="77777777" w:rsidR="0047413F" w:rsidRPr="00E34104" w:rsidRDefault="0047413F" w:rsidP="0047413F">
      <w:pPr>
        <w:numPr>
          <w:ilvl w:val="0"/>
          <w:numId w:val="25"/>
        </w:numPr>
        <w:rPr>
          <w:rFonts w:cs="Arial"/>
          <w:szCs w:val="20"/>
        </w:rPr>
      </w:pPr>
      <w:r w:rsidRPr="00E34104">
        <w:rPr>
          <w:rFonts w:cs="Arial"/>
          <w:szCs w:val="20"/>
        </w:rPr>
        <w:t>Work and retirement</w:t>
      </w:r>
    </w:p>
    <w:p w14:paraId="2B1F4AA1" w14:textId="77777777" w:rsidR="0047413F" w:rsidRPr="00E34104" w:rsidRDefault="0047413F" w:rsidP="0047413F">
      <w:pPr>
        <w:numPr>
          <w:ilvl w:val="0"/>
          <w:numId w:val="25"/>
        </w:numPr>
        <w:rPr>
          <w:rFonts w:cs="Arial"/>
          <w:szCs w:val="20"/>
        </w:rPr>
      </w:pPr>
      <w:r w:rsidRPr="00E34104">
        <w:rPr>
          <w:rFonts w:cs="Arial"/>
          <w:szCs w:val="20"/>
        </w:rPr>
        <w:t>Vehicles</w:t>
      </w:r>
    </w:p>
    <w:p w14:paraId="6A7EC446" w14:textId="77777777" w:rsidR="0047413F" w:rsidRPr="00E34104" w:rsidRDefault="0047413F" w:rsidP="0047413F">
      <w:pPr>
        <w:numPr>
          <w:ilvl w:val="0"/>
          <w:numId w:val="25"/>
        </w:numPr>
        <w:rPr>
          <w:rFonts w:cs="Arial"/>
          <w:szCs w:val="20"/>
        </w:rPr>
      </w:pPr>
      <w:r w:rsidRPr="00E34104">
        <w:rPr>
          <w:rFonts w:cs="Arial"/>
          <w:szCs w:val="20"/>
        </w:rPr>
        <w:t>Residence formalities</w:t>
      </w:r>
    </w:p>
    <w:p w14:paraId="1C3C9DB4" w14:textId="77777777" w:rsidR="0047413F" w:rsidRPr="00E34104" w:rsidRDefault="0047413F" w:rsidP="0047413F">
      <w:pPr>
        <w:numPr>
          <w:ilvl w:val="0"/>
          <w:numId w:val="25"/>
        </w:numPr>
        <w:rPr>
          <w:rFonts w:cs="Arial"/>
          <w:szCs w:val="20"/>
        </w:rPr>
      </w:pPr>
      <w:r w:rsidRPr="00E34104">
        <w:rPr>
          <w:rFonts w:cs="Arial"/>
          <w:szCs w:val="20"/>
        </w:rPr>
        <w:t>Education and youth</w:t>
      </w:r>
    </w:p>
    <w:p w14:paraId="5C7AC7EC" w14:textId="77777777" w:rsidR="0047413F" w:rsidRPr="00E34104" w:rsidRDefault="0047413F" w:rsidP="0047413F">
      <w:pPr>
        <w:numPr>
          <w:ilvl w:val="0"/>
          <w:numId w:val="25"/>
        </w:numPr>
        <w:rPr>
          <w:rFonts w:cs="Arial"/>
          <w:szCs w:val="20"/>
        </w:rPr>
      </w:pPr>
      <w:r w:rsidRPr="00E34104">
        <w:rPr>
          <w:rFonts w:cs="Arial"/>
          <w:szCs w:val="20"/>
        </w:rPr>
        <w:t>Health</w:t>
      </w:r>
    </w:p>
    <w:p w14:paraId="7D89D9C4" w14:textId="77777777" w:rsidR="0047413F" w:rsidRPr="00E34104" w:rsidRDefault="0047413F" w:rsidP="0047413F">
      <w:pPr>
        <w:numPr>
          <w:ilvl w:val="0"/>
          <w:numId w:val="25"/>
        </w:numPr>
        <w:rPr>
          <w:rFonts w:cs="Arial"/>
          <w:szCs w:val="20"/>
        </w:rPr>
      </w:pPr>
      <w:r w:rsidRPr="00E34104">
        <w:rPr>
          <w:rFonts w:cs="Arial"/>
          <w:szCs w:val="20"/>
        </w:rPr>
        <w:t xml:space="preserve">Family </w:t>
      </w:r>
    </w:p>
    <w:p w14:paraId="11054701" w14:textId="61212C6C" w:rsidR="0047413F" w:rsidRPr="00E34104" w:rsidRDefault="0047413F" w:rsidP="0047413F">
      <w:pPr>
        <w:numPr>
          <w:ilvl w:val="0"/>
          <w:numId w:val="25"/>
        </w:numPr>
        <w:rPr>
          <w:rFonts w:cs="Arial"/>
          <w:szCs w:val="20"/>
        </w:rPr>
      </w:pPr>
      <w:r w:rsidRPr="00E34104">
        <w:rPr>
          <w:rFonts w:cs="Arial"/>
          <w:szCs w:val="20"/>
        </w:rPr>
        <w:t xml:space="preserve">Consumers    </w:t>
      </w:r>
    </w:p>
    <w:p w14:paraId="53FEBE90" w14:textId="1C77D047" w:rsidR="003730DF" w:rsidRPr="00E34104" w:rsidRDefault="003730DF" w:rsidP="001F36DA">
      <w:pPr>
        <w:pStyle w:val="Heading2"/>
      </w:pPr>
      <w:r w:rsidRPr="00E34104">
        <w:t>Travel</w:t>
      </w:r>
      <w:bookmarkEnd w:id="64"/>
      <w:r w:rsidRPr="00E34104">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375359" w:rsidRPr="00E34104" w14:paraId="6272E59F" w14:textId="77777777" w:rsidTr="0066080B">
        <w:trPr>
          <w:trHeight w:val="94"/>
        </w:trPr>
        <w:tc>
          <w:tcPr>
            <w:tcW w:w="5000" w:type="pct"/>
            <w:gridSpan w:val="2"/>
            <w:shd w:val="clear" w:color="auto" w:fill="EFFBFF"/>
          </w:tcPr>
          <w:p w14:paraId="47ECCCA0" w14:textId="77777777" w:rsidR="00375359" w:rsidRPr="00E34104" w:rsidRDefault="00375359" w:rsidP="0066080B">
            <w:pPr>
              <w:pStyle w:val="Subtitle"/>
            </w:pPr>
            <w:r w:rsidRPr="00E34104">
              <w:t>Documents you need for travel in Europe</w:t>
            </w:r>
          </w:p>
        </w:tc>
      </w:tr>
      <w:tr w:rsidR="00375359" w:rsidRPr="00E34104" w14:paraId="3ABEC54D" w14:textId="77777777" w:rsidTr="0066080B">
        <w:trPr>
          <w:trHeight w:val="198"/>
        </w:trPr>
        <w:tc>
          <w:tcPr>
            <w:tcW w:w="5000" w:type="pct"/>
            <w:gridSpan w:val="2"/>
            <w:shd w:val="clear" w:color="auto" w:fill="auto"/>
          </w:tcPr>
          <w:p w14:paraId="42CC82B2" w14:textId="77777777" w:rsidR="00375359" w:rsidRPr="00E34104" w:rsidRDefault="00375359" w:rsidP="0066080B">
            <w:pPr>
              <w:rPr>
                <w:b/>
              </w:rPr>
            </w:pPr>
            <w:r w:rsidRPr="00E34104">
              <w:rPr>
                <w:b/>
              </w:rPr>
              <w:t>Passport</w:t>
            </w:r>
          </w:p>
        </w:tc>
      </w:tr>
      <w:tr w:rsidR="00375359" w:rsidRPr="00E34104" w14:paraId="0BB2D31A" w14:textId="77777777" w:rsidTr="0066080B">
        <w:trPr>
          <w:trHeight w:val="198"/>
        </w:trPr>
        <w:tc>
          <w:tcPr>
            <w:tcW w:w="956" w:type="pct"/>
            <w:shd w:val="clear" w:color="auto" w:fill="auto"/>
          </w:tcPr>
          <w:p w14:paraId="43A3DE42" w14:textId="77777777" w:rsidR="00375359" w:rsidRPr="00E34104" w:rsidRDefault="00375359" w:rsidP="0066080B">
            <w:r w:rsidRPr="00E34104">
              <w:t>Responsibility:</w:t>
            </w:r>
          </w:p>
        </w:tc>
        <w:tc>
          <w:tcPr>
            <w:tcW w:w="4044" w:type="pct"/>
            <w:shd w:val="clear" w:color="auto" w:fill="auto"/>
          </w:tcPr>
          <w:p w14:paraId="0092682A" w14:textId="77777777" w:rsidR="00375359" w:rsidRPr="00E34104" w:rsidRDefault="00375359" w:rsidP="0066080B">
            <w:r w:rsidRPr="00E34104">
              <w:t xml:space="preserve">Hellenic Police, National Passport Centre </w:t>
            </w:r>
          </w:p>
        </w:tc>
      </w:tr>
      <w:tr w:rsidR="00375359" w:rsidRPr="00E34104" w14:paraId="7ACAEAD6" w14:textId="77777777" w:rsidTr="0066080B">
        <w:trPr>
          <w:trHeight w:val="37"/>
        </w:trPr>
        <w:tc>
          <w:tcPr>
            <w:tcW w:w="956" w:type="pct"/>
            <w:shd w:val="clear" w:color="auto" w:fill="auto"/>
          </w:tcPr>
          <w:p w14:paraId="665936A1" w14:textId="77777777" w:rsidR="00375359" w:rsidRPr="00E34104" w:rsidRDefault="00375359" w:rsidP="0066080B">
            <w:r w:rsidRPr="00E34104">
              <w:t xml:space="preserve">Website: </w:t>
            </w:r>
          </w:p>
        </w:tc>
        <w:tc>
          <w:tcPr>
            <w:tcW w:w="4044" w:type="pct"/>
            <w:shd w:val="clear" w:color="auto" w:fill="auto"/>
          </w:tcPr>
          <w:p w14:paraId="0791ADF3" w14:textId="77777777" w:rsidR="00375359" w:rsidRPr="00E34104" w:rsidRDefault="000958A6" w:rsidP="0066080B">
            <w:hyperlink r:id="rId182" w:history="1">
              <w:r w:rsidR="00375359" w:rsidRPr="00E34104">
                <w:rPr>
                  <w:rStyle w:val="Hyperlink"/>
                </w:rPr>
                <w:t>http://www.passport.gov.gr</w:t>
              </w:r>
            </w:hyperlink>
          </w:p>
        </w:tc>
      </w:tr>
      <w:tr w:rsidR="00375359" w:rsidRPr="00E34104" w14:paraId="2D9AE500" w14:textId="77777777" w:rsidTr="0066080B">
        <w:trPr>
          <w:trHeight w:val="242"/>
        </w:trPr>
        <w:tc>
          <w:tcPr>
            <w:tcW w:w="956" w:type="pct"/>
            <w:shd w:val="clear" w:color="auto" w:fill="auto"/>
          </w:tcPr>
          <w:p w14:paraId="55A01059" w14:textId="77777777" w:rsidR="00375359" w:rsidRPr="00E34104" w:rsidRDefault="00375359" w:rsidP="0066080B">
            <w:r w:rsidRPr="00E34104">
              <w:t xml:space="preserve">Description: </w:t>
            </w:r>
          </w:p>
        </w:tc>
        <w:tc>
          <w:tcPr>
            <w:tcW w:w="4044" w:type="pct"/>
            <w:shd w:val="clear" w:color="auto" w:fill="auto"/>
          </w:tcPr>
          <w:p w14:paraId="78A002DE" w14:textId="77777777" w:rsidR="00375359" w:rsidRPr="00E34104" w:rsidRDefault="00375359" w:rsidP="0066080B">
            <w:r w:rsidRPr="00E34104">
              <w:t>Information and forms to download. Monitoring of an application's status.</w:t>
            </w:r>
          </w:p>
        </w:tc>
      </w:tr>
      <w:tr w:rsidR="00375359" w:rsidRPr="00E34104" w14:paraId="769F80D7" w14:textId="77777777" w:rsidTr="0066080B">
        <w:trPr>
          <w:trHeight w:val="198"/>
        </w:trPr>
        <w:tc>
          <w:tcPr>
            <w:tcW w:w="5000" w:type="pct"/>
            <w:gridSpan w:val="2"/>
            <w:shd w:val="clear" w:color="auto" w:fill="auto"/>
          </w:tcPr>
          <w:p w14:paraId="087E76C8" w14:textId="77777777" w:rsidR="00375359" w:rsidRPr="00E34104" w:rsidRDefault="00375359" w:rsidP="0066080B">
            <w:pPr>
              <w:rPr>
                <w:b/>
              </w:rPr>
            </w:pPr>
            <w:r w:rsidRPr="00E34104">
              <w:rPr>
                <w:b/>
              </w:rPr>
              <w:t>Travel Card</w:t>
            </w:r>
          </w:p>
        </w:tc>
      </w:tr>
      <w:tr w:rsidR="00375359" w:rsidRPr="00E34104" w14:paraId="54EEA03D" w14:textId="77777777" w:rsidTr="0066080B">
        <w:trPr>
          <w:trHeight w:val="242"/>
        </w:trPr>
        <w:tc>
          <w:tcPr>
            <w:tcW w:w="956" w:type="pct"/>
            <w:shd w:val="clear" w:color="auto" w:fill="auto"/>
          </w:tcPr>
          <w:p w14:paraId="601EB30D" w14:textId="77777777" w:rsidR="00375359" w:rsidRPr="00E34104" w:rsidRDefault="00375359" w:rsidP="0066080B">
            <w:r w:rsidRPr="00E34104">
              <w:t>Responsibility:</w:t>
            </w:r>
          </w:p>
        </w:tc>
        <w:tc>
          <w:tcPr>
            <w:tcW w:w="4044" w:type="pct"/>
            <w:shd w:val="clear" w:color="auto" w:fill="auto"/>
          </w:tcPr>
          <w:p w14:paraId="14C7ED7D" w14:textId="77777777" w:rsidR="00375359" w:rsidRPr="00E34104" w:rsidRDefault="00375359" w:rsidP="0066080B">
            <w:r w:rsidRPr="00E34104">
              <w:t>Ministry of Infrastructure and Transport</w:t>
            </w:r>
          </w:p>
        </w:tc>
      </w:tr>
      <w:tr w:rsidR="00375359" w:rsidRPr="00E34104" w14:paraId="2CFA0CEF" w14:textId="77777777" w:rsidTr="0066080B">
        <w:trPr>
          <w:trHeight w:val="242"/>
        </w:trPr>
        <w:tc>
          <w:tcPr>
            <w:tcW w:w="956" w:type="pct"/>
            <w:shd w:val="clear" w:color="auto" w:fill="auto"/>
          </w:tcPr>
          <w:p w14:paraId="6186171B" w14:textId="77777777" w:rsidR="00375359" w:rsidRPr="00E34104" w:rsidRDefault="00375359" w:rsidP="0066080B">
            <w:r w:rsidRPr="00E34104">
              <w:t xml:space="preserve">Website: </w:t>
            </w:r>
          </w:p>
        </w:tc>
        <w:tc>
          <w:tcPr>
            <w:tcW w:w="4044" w:type="pct"/>
            <w:shd w:val="clear" w:color="auto" w:fill="auto"/>
          </w:tcPr>
          <w:p w14:paraId="70314391" w14:textId="77777777" w:rsidR="00375359" w:rsidRPr="00E34104" w:rsidRDefault="000958A6" w:rsidP="0066080B">
            <w:hyperlink r:id="rId183" w:history="1">
              <w:r w:rsidR="00375359" w:rsidRPr="00E34104">
                <w:rPr>
                  <w:rStyle w:val="Hyperlink"/>
                </w:rPr>
                <w:t>https://athenacard.gr/index.jsp</w:t>
              </w:r>
            </w:hyperlink>
            <w:r w:rsidR="00375359" w:rsidRPr="00E34104">
              <w:t xml:space="preserve"> </w:t>
            </w:r>
          </w:p>
        </w:tc>
      </w:tr>
      <w:tr w:rsidR="00375359" w:rsidRPr="00E34104" w14:paraId="72141980" w14:textId="77777777" w:rsidTr="0066080B">
        <w:trPr>
          <w:trHeight w:val="242"/>
        </w:trPr>
        <w:tc>
          <w:tcPr>
            <w:tcW w:w="956" w:type="pct"/>
            <w:shd w:val="clear" w:color="auto" w:fill="auto"/>
          </w:tcPr>
          <w:p w14:paraId="0FCEFF06" w14:textId="77777777" w:rsidR="00375359" w:rsidRPr="00E34104" w:rsidRDefault="00375359" w:rsidP="0066080B">
            <w:r w:rsidRPr="00E34104">
              <w:t xml:space="preserve">Description: </w:t>
            </w:r>
          </w:p>
        </w:tc>
        <w:tc>
          <w:tcPr>
            <w:tcW w:w="4044" w:type="pct"/>
            <w:shd w:val="clear" w:color="auto" w:fill="auto"/>
          </w:tcPr>
          <w:p w14:paraId="131A46A0" w14:textId="77777777" w:rsidR="00375359" w:rsidRPr="00E34104" w:rsidRDefault="00375359" w:rsidP="0066080B">
            <w:r w:rsidRPr="00E34104">
              <w:t>Greece has introduced a single electronic card, the ATH.ENA card, for all means of public transport in the city of Athens.</w:t>
            </w:r>
          </w:p>
        </w:tc>
      </w:tr>
      <w:tr w:rsidR="00EC7618" w:rsidRPr="00E34104" w14:paraId="725E23AA" w14:textId="77777777" w:rsidTr="00666830">
        <w:trPr>
          <w:trHeight w:val="94"/>
        </w:trPr>
        <w:tc>
          <w:tcPr>
            <w:tcW w:w="5000" w:type="pct"/>
            <w:gridSpan w:val="2"/>
            <w:shd w:val="clear" w:color="auto" w:fill="EFFBFF"/>
          </w:tcPr>
          <w:p w14:paraId="196C7F58" w14:textId="77777777" w:rsidR="00EC7618" w:rsidRPr="00E34104" w:rsidRDefault="00EC7618" w:rsidP="007212FE">
            <w:pPr>
              <w:pStyle w:val="Subtitle"/>
              <w:rPr>
                <w:color w:val="BF3F91"/>
              </w:rPr>
            </w:pPr>
            <w:r w:rsidRPr="00E34104">
              <w:t>Money and charges</w:t>
            </w:r>
          </w:p>
        </w:tc>
      </w:tr>
      <w:tr w:rsidR="00EC7618" w:rsidRPr="00E34104" w14:paraId="14BD17BE" w14:textId="77777777" w:rsidTr="0066080B">
        <w:trPr>
          <w:trHeight w:val="198"/>
        </w:trPr>
        <w:tc>
          <w:tcPr>
            <w:tcW w:w="5000" w:type="pct"/>
            <w:gridSpan w:val="2"/>
            <w:shd w:val="clear" w:color="auto" w:fill="auto"/>
          </w:tcPr>
          <w:p w14:paraId="208B22A7" w14:textId="77777777" w:rsidR="00EC7618" w:rsidRPr="00E34104" w:rsidRDefault="00EC7618" w:rsidP="00EC7618">
            <w:pPr>
              <w:rPr>
                <w:b/>
              </w:rPr>
            </w:pPr>
            <w:r w:rsidRPr="00E34104">
              <w:rPr>
                <w:b/>
              </w:rPr>
              <w:t>VAT refunds and excise duties</w:t>
            </w:r>
          </w:p>
        </w:tc>
      </w:tr>
      <w:tr w:rsidR="00FA6231" w:rsidRPr="00E34104" w14:paraId="6A69920E" w14:textId="77777777" w:rsidTr="0066080B">
        <w:trPr>
          <w:trHeight w:val="198"/>
        </w:trPr>
        <w:tc>
          <w:tcPr>
            <w:tcW w:w="956" w:type="pct"/>
            <w:shd w:val="clear" w:color="auto" w:fill="auto"/>
          </w:tcPr>
          <w:p w14:paraId="35449AE8" w14:textId="77777777" w:rsidR="00FA6231" w:rsidRPr="00E34104" w:rsidRDefault="00FA6231" w:rsidP="00FA6231">
            <w:r w:rsidRPr="00E34104">
              <w:t>Responsibility:</w:t>
            </w:r>
          </w:p>
        </w:tc>
        <w:tc>
          <w:tcPr>
            <w:tcW w:w="4044" w:type="pct"/>
            <w:shd w:val="clear" w:color="auto" w:fill="auto"/>
          </w:tcPr>
          <w:p w14:paraId="23F789AE" w14:textId="48B340FE" w:rsidR="00FA6231" w:rsidRPr="00E34104" w:rsidRDefault="00FA6231" w:rsidP="00FA6231">
            <w:r w:rsidRPr="00E34104">
              <w:t>Central Government, Ministry of Finance, General Secretariat for Information Systems</w:t>
            </w:r>
          </w:p>
        </w:tc>
      </w:tr>
      <w:tr w:rsidR="00FA6231" w:rsidRPr="00E34104" w14:paraId="59C5176C" w14:textId="77777777" w:rsidTr="0066080B">
        <w:trPr>
          <w:trHeight w:val="37"/>
        </w:trPr>
        <w:tc>
          <w:tcPr>
            <w:tcW w:w="956" w:type="pct"/>
            <w:shd w:val="clear" w:color="auto" w:fill="auto"/>
          </w:tcPr>
          <w:p w14:paraId="6F15059D" w14:textId="77777777" w:rsidR="00FA6231" w:rsidRPr="00E34104" w:rsidRDefault="00FA6231" w:rsidP="00FA6231">
            <w:r w:rsidRPr="00E34104">
              <w:t xml:space="preserve">Website: </w:t>
            </w:r>
          </w:p>
        </w:tc>
        <w:tc>
          <w:tcPr>
            <w:tcW w:w="4044" w:type="pct"/>
            <w:shd w:val="clear" w:color="auto" w:fill="auto"/>
          </w:tcPr>
          <w:p w14:paraId="148552C5" w14:textId="342464E9" w:rsidR="00FA6231" w:rsidRPr="00E34104" w:rsidRDefault="000958A6" w:rsidP="00FA6231">
            <w:hyperlink r:id="rId184" w:history="1">
              <w:r w:rsidR="00FA6231" w:rsidRPr="00E34104">
                <w:rPr>
                  <w:rStyle w:val="Hyperlink"/>
                </w:rPr>
                <w:t>http://www.gsis.gr/gsis/info/gsis_site/index.html</w:t>
              </w:r>
            </w:hyperlink>
            <w:r w:rsidR="00FA6231" w:rsidRPr="00E34104">
              <w:t xml:space="preserve"> </w:t>
            </w:r>
          </w:p>
        </w:tc>
      </w:tr>
      <w:tr w:rsidR="00FA6231" w:rsidRPr="00E34104" w14:paraId="088D1A0C" w14:textId="77777777" w:rsidTr="0066080B">
        <w:trPr>
          <w:trHeight w:val="311"/>
        </w:trPr>
        <w:tc>
          <w:tcPr>
            <w:tcW w:w="956" w:type="pct"/>
            <w:shd w:val="clear" w:color="auto" w:fill="auto"/>
          </w:tcPr>
          <w:p w14:paraId="79206B7D" w14:textId="77777777" w:rsidR="00FA6231" w:rsidRPr="00E34104" w:rsidRDefault="00FA6231" w:rsidP="00FA6231">
            <w:r w:rsidRPr="00E34104">
              <w:t xml:space="preserve">Description: </w:t>
            </w:r>
          </w:p>
        </w:tc>
        <w:tc>
          <w:tcPr>
            <w:tcW w:w="4044" w:type="pct"/>
            <w:shd w:val="clear" w:color="auto" w:fill="auto"/>
          </w:tcPr>
          <w:p w14:paraId="6BC891C5" w14:textId="7A20DF6F" w:rsidR="00FA6231" w:rsidRPr="00E34104" w:rsidRDefault="00FA6231" w:rsidP="00FA6231">
            <w:r w:rsidRPr="00E34104">
              <w:t xml:space="preserve">The ‘TAXISnet’ service, introduced in May 2000, provides a variety of services to individual and corporate taxpayers, like electronic submission of VAT forms. </w:t>
            </w:r>
          </w:p>
        </w:tc>
      </w:tr>
    </w:tbl>
    <w:p w14:paraId="74CE730A" w14:textId="77777777" w:rsidR="00AB3753" w:rsidRPr="00E34104" w:rsidRDefault="00AB3753" w:rsidP="00AB3753">
      <w:pPr>
        <w:pStyle w:val="BodyText"/>
      </w:pPr>
    </w:p>
    <w:p w14:paraId="6EE16F81" w14:textId="5189597B" w:rsidR="003730DF" w:rsidRPr="00E34104" w:rsidRDefault="003730DF" w:rsidP="001F36DA">
      <w:pPr>
        <w:pStyle w:val="Heading2"/>
      </w:pPr>
      <w:bookmarkStart w:id="65" w:name="_Toc1475001"/>
      <w:r w:rsidRPr="00E34104">
        <w:lastRenderedPageBreak/>
        <w:t>Work and retirement</w:t>
      </w:r>
      <w:bookmarkEnd w:id="65"/>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F285C" w:rsidRPr="00E34104" w14:paraId="72912584" w14:textId="77777777" w:rsidTr="00666830">
        <w:trPr>
          <w:trHeight w:val="94"/>
        </w:trPr>
        <w:tc>
          <w:tcPr>
            <w:tcW w:w="5000" w:type="pct"/>
            <w:gridSpan w:val="2"/>
            <w:shd w:val="clear" w:color="auto" w:fill="EFFBFF"/>
          </w:tcPr>
          <w:p w14:paraId="702C67A5" w14:textId="77777777" w:rsidR="00EF285C" w:rsidRPr="00E34104" w:rsidRDefault="00EF285C" w:rsidP="007212FE">
            <w:pPr>
              <w:pStyle w:val="Subtitle"/>
              <w:rPr>
                <w:color w:val="BF3F91"/>
              </w:rPr>
            </w:pPr>
            <w:r w:rsidRPr="00E34104">
              <w:t>Working abroad, finding a job abroad, retiring abroad</w:t>
            </w:r>
          </w:p>
        </w:tc>
      </w:tr>
      <w:tr w:rsidR="00EF285C" w:rsidRPr="00E34104" w14:paraId="09321975" w14:textId="77777777" w:rsidTr="0066080B">
        <w:trPr>
          <w:trHeight w:val="198"/>
        </w:trPr>
        <w:tc>
          <w:tcPr>
            <w:tcW w:w="5000" w:type="pct"/>
            <w:gridSpan w:val="2"/>
            <w:shd w:val="clear" w:color="auto" w:fill="auto"/>
          </w:tcPr>
          <w:p w14:paraId="45592D77" w14:textId="77777777" w:rsidR="00EF285C" w:rsidRPr="00E34104" w:rsidRDefault="00EF285C" w:rsidP="0066080B">
            <w:pPr>
              <w:rPr>
                <w:b/>
              </w:rPr>
            </w:pPr>
            <w:r w:rsidRPr="00E34104">
              <w:rPr>
                <w:rStyle w:val="Strong"/>
              </w:rPr>
              <w:t>Job search services by labour offices</w:t>
            </w:r>
          </w:p>
        </w:tc>
      </w:tr>
      <w:tr w:rsidR="00DA773C" w:rsidRPr="00E34104" w14:paraId="167422FF" w14:textId="77777777" w:rsidTr="0066080B">
        <w:trPr>
          <w:trHeight w:val="198"/>
        </w:trPr>
        <w:tc>
          <w:tcPr>
            <w:tcW w:w="956" w:type="pct"/>
            <w:shd w:val="clear" w:color="auto" w:fill="auto"/>
          </w:tcPr>
          <w:p w14:paraId="62074E35" w14:textId="77777777" w:rsidR="00DA773C" w:rsidRPr="00E34104" w:rsidRDefault="00DA773C" w:rsidP="00DA773C">
            <w:r w:rsidRPr="00E34104">
              <w:t>Responsibility:</w:t>
            </w:r>
          </w:p>
        </w:tc>
        <w:tc>
          <w:tcPr>
            <w:tcW w:w="4044" w:type="pct"/>
            <w:shd w:val="clear" w:color="auto" w:fill="auto"/>
          </w:tcPr>
          <w:p w14:paraId="4D5023A4" w14:textId="27935152" w:rsidR="00DA773C" w:rsidRPr="00E34104" w:rsidRDefault="00DA773C" w:rsidP="00DA773C">
            <w:r w:rsidRPr="00E34104">
              <w:t>Central Government, Ministry of Employment and Social Solidarity, Greek Manpower Employment Organisation</w:t>
            </w:r>
          </w:p>
        </w:tc>
      </w:tr>
      <w:tr w:rsidR="00DA773C" w:rsidRPr="00E34104" w14:paraId="7CBD2681" w14:textId="77777777" w:rsidTr="0066080B">
        <w:trPr>
          <w:trHeight w:val="37"/>
        </w:trPr>
        <w:tc>
          <w:tcPr>
            <w:tcW w:w="956" w:type="pct"/>
            <w:shd w:val="clear" w:color="auto" w:fill="auto"/>
          </w:tcPr>
          <w:p w14:paraId="006F5101" w14:textId="77777777" w:rsidR="00DA773C" w:rsidRPr="00E34104" w:rsidRDefault="00DA773C" w:rsidP="00DA773C">
            <w:r w:rsidRPr="00E34104">
              <w:t xml:space="preserve">Website: </w:t>
            </w:r>
          </w:p>
        </w:tc>
        <w:tc>
          <w:tcPr>
            <w:tcW w:w="4044" w:type="pct"/>
            <w:shd w:val="clear" w:color="auto" w:fill="auto"/>
          </w:tcPr>
          <w:p w14:paraId="4C6C95D7" w14:textId="71AE50A4" w:rsidR="00DA773C" w:rsidRPr="00E34104" w:rsidRDefault="000958A6" w:rsidP="00DA773C">
            <w:hyperlink r:id="rId185" w:history="1">
              <w:r w:rsidR="00DA773C" w:rsidRPr="00E34104">
                <w:rPr>
                  <w:rStyle w:val="Hyperlink"/>
                </w:rPr>
                <w:t>http://www.oaed.gr/</w:t>
              </w:r>
            </w:hyperlink>
          </w:p>
        </w:tc>
      </w:tr>
      <w:tr w:rsidR="00DA773C" w:rsidRPr="00E34104" w14:paraId="47A648BE" w14:textId="77777777" w:rsidTr="0066080B">
        <w:trPr>
          <w:trHeight w:val="242"/>
        </w:trPr>
        <w:tc>
          <w:tcPr>
            <w:tcW w:w="956" w:type="pct"/>
            <w:shd w:val="clear" w:color="auto" w:fill="auto"/>
          </w:tcPr>
          <w:p w14:paraId="7F7B150D" w14:textId="77777777" w:rsidR="00DA773C" w:rsidRPr="00E34104" w:rsidRDefault="00DA773C" w:rsidP="00DA773C">
            <w:r w:rsidRPr="00E34104">
              <w:t xml:space="preserve">Description: </w:t>
            </w:r>
          </w:p>
        </w:tc>
        <w:tc>
          <w:tcPr>
            <w:tcW w:w="4044" w:type="pct"/>
            <w:shd w:val="clear" w:color="auto" w:fill="auto"/>
          </w:tcPr>
          <w:p w14:paraId="2FE38D08" w14:textId="689F09D3" w:rsidR="00DA773C" w:rsidRPr="00E34104" w:rsidRDefault="00DA773C" w:rsidP="00DA773C">
            <w:pPr>
              <w:rPr>
                <w:rStyle w:val="Strong"/>
                <w:b w:val="0"/>
              </w:rPr>
            </w:pPr>
            <w:r w:rsidRPr="00E34104">
              <w:t xml:space="preserve">Fully functional job search online service. </w:t>
            </w:r>
            <w:r w:rsidR="00FC2A1B" w:rsidRPr="00E34104">
              <w:t>C</w:t>
            </w:r>
            <w:r w:rsidRPr="00E34104">
              <w:t xml:space="preserve">itizens and employers </w:t>
            </w:r>
            <w:r w:rsidR="00FC2A1B" w:rsidRPr="00E34104">
              <w:t>can</w:t>
            </w:r>
            <w:r w:rsidRPr="00E34104">
              <w:t xml:space="preserve"> search for jobs/manpower. </w:t>
            </w:r>
            <w:r w:rsidR="00FC2A1B" w:rsidRPr="00E34104">
              <w:t>They can</w:t>
            </w:r>
            <w:r w:rsidRPr="00E34104">
              <w:t xml:space="preserve"> refine searches according to a variety of criteria. By specifying the geographical location of interest, </w:t>
            </w:r>
            <w:r w:rsidR="00FC2A1B" w:rsidRPr="00E34104">
              <w:t>they</w:t>
            </w:r>
            <w:r w:rsidRPr="00E34104">
              <w:t xml:space="preserve"> are respectively presented with a list of companies seeking manpower in specific regions (along with relevant contact details) or with a list of citizens seeking for a job.</w:t>
            </w:r>
          </w:p>
        </w:tc>
      </w:tr>
      <w:tr w:rsidR="00EF285C" w:rsidRPr="00E34104" w14:paraId="38942314" w14:textId="77777777" w:rsidTr="00666830">
        <w:trPr>
          <w:trHeight w:val="94"/>
        </w:trPr>
        <w:tc>
          <w:tcPr>
            <w:tcW w:w="5000" w:type="pct"/>
            <w:gridSpan w:val="2"/>
            <w:shd w:val="clear" w:color="auto" w:fill="EFFBFF"/>
          </w:tcPr>
          <w:p w14:paraId="61F2BEF2" w14:textId="4A1A3FAE" w:rsidR="00EF285C" w:rsidRPr="00E34104" w:rsidRDefault="00FD1610" w:rsidP="0066080B">
            <w:pPr>
              <w:pStyle w:val="Subtitle"/>
            </w:pPr>
            <w:r w:rsidRPr="00E34104">
              <w:t>Professional qualifications</w:t>
            </w:r>
          </w:p>
        </w:tc>
      </w:tr>
      <w:tr w:rsidR="00EF285C" w:rsidRPr="00E34104" w14:paraId="320F6365" w14:textId="77777777" w:rsidTr="0066080B">
        <w:trPr>
          <w:trHeight w:val="198"/>
        </w:trPr>
        <w:tc>
          <w:tcPr>
            <w:tcW w:w="5000" w:type="pct"/>
            <w:gridSpan w:val="2"/>
            <w:shd w:val="clear" w:color="auto" w:fill="auto"/>
          </w:tcPr>
          <w:p w14:paraId="261295F3" w14:textId="7EDD0FBC" w:rsidR="00EF285C" w:rsidRPr="00E34104" w:rsidRDefault="003A2A8C" w:rsidP="0066080B">
            <w:r w:rsidRPr="00E34104">
              <w:rPr>
                <w:rStyle w:val="Strong"/>
              </w:rPr>
              <w:t>Legal information system</w:t>
            </w:r>
          </w:p>
        </w:tc>
      </w:tr>
      <w:tr w:rsidR="004D5056" w:rsidRPr="00E34104" w14:paraId="4B587086" w14:textId="77777777" w:rsidTr="0066080B">
        <w:trPr>
          <w:trHeight w:val="198"/>
        </w:trPr>
        <w:tc>
          <w:tcPr>
            <w:tcW w:w="956" w:type="pct"/>
            <w:shd w:val="clear" w:color="auto" w:fill="auto"/>
          </w:tcPr>
          <w:p w14:paraId="1364E48C" w14:textId="77777777" w:rsidR="004D5056" w:rsidRPr="00E34104" w:rsidRDefault="004D5056" w:rsidP="004D5056">
            <w:r w:rsidRPr="00E34104">
              <w:t>Responsibility:</w:t>
            </w:r>
          </w:p>
        </w:tc>
        <w:tc>
          <w:tcPr>
            <w:tcW w:w="4044" w:type="pct"/>
            <w:shd w:val="clear" w:color="auto" w:fill="auto"/>
          </w:tcPr>
          <w:p w14:paraId="20A093F2" w14:textId="2B1A40AF" w:rsidR="004D5056" w:rsidRPr="00E34104" w:rsidRDefault="000958A6" w:rsidP="004D5056">
            <w:hyperlink r:id="rId186" w:history="1">
              <w:r w:rsidR="004D5056" w:rsidRPr="00E34104">
                <w:rPr>
                  <w:rStyle w:val="Hyperlink"/>
                </w:rPr>
                <w:t>Information Society S.A.</w:t>
              </w:r>
            </w:hyperlink>
          </w:p>
        </w:tc>
      </w:tr>
      <w:tr w:rsidR="004D5056" w:rsidRPr="00E34104" w14:paraId="7335049F" w14:textId="77777777" w:rsidTr="0066080B">
        <w:trPr>
          <w:trHeight w:val="37"/>
        </w:trPr>
        <w:tc>
          <w:tcPr>
            <w:tcW w:w="956" w:type="pct"/>
            <w:shd w:val="clear" w:color="auto" w:fill="auto"/>
          </w:tcPr>
          <w:p w14:paraId="1AE194B5" w14:textId="77777777" w:rsidR="004D5056" w:rsidRPr="00E34104" w:rsidRDefault="004D5056" w:rsidP="004D5056">
            <w:r w:rsidRPr="00E34104">
              <w:t xml:space="preserve">Website: </w:t>
            </w:r>
          </w:p>
        </w:tc>
        <w:tc>
          <w:tcPr>
            <w:tcW w:w="4044" w:type="pct"/>
            <w:shd w:val="clear" w:color="auto" w:fill="auto"/>
          </w:tcPr>
          <w:p w14:paraId="5B1296EE" w14:textId="3AC1006D" w:rsidR="004D5056" w:rsidRPr="00E34104" w:rsidRDefault="000958A6" w:rsidP="004D5056">
            <w:hyperlink r:id="rId187" w:history="1">
              <w:r w:rsidR="004D5056" w:rsidRPr="00E34104">
                <w:rPr>
                  <w:rStyle w:val="Hyperlink"/>
                </w:rPr>
                <w:t>http://www.ethemis.gr/</w:t>
              </w:r>
            </w:hyperlink>
            <w:r w:rsidR="004D5056" w:rsidRPr="00E34104">
              <w:t xml:space="preserve"> </w:t>
            </w:r>
          </w:p>
        </w:tc>
      </w:tr>
      <w:tr w:rsidR="004D5056" w:rsidRPr="00E34104" w14:paraId="67BA0542" w14:textId="77777777" w:rsidTr="0066080B">
        <w:trPr>
          <w:trHeight w:val="311"/>
        </w:trPr>
        <w:tc>
          <w:tcPr>
            <w:tcW w:w="956" w:type="pct"/>
            <w:shd w:val="clear" w:color="auto" w:fill="auto"/>
          </w:tcPr>
          <w:p w14:paraId="53FF31A2" w14:textId="77777777" w:rsidR="004D5056" w:rsidRPr="00E34104" w:rsidRDefault="004D5056" w:rsidP="004D5056">
            <w:r w:rsidRPr="00E34104">
              <w:t xml:space="preserve">Description: </w:t>
            </w:r>
          </w:p>
        </w:tc>
        <w:tc>
          <w:tcPr>
            <w:tcW w:w="4044" w:type="pct"/>
            <w:shd w:val="clear" w:color="auto" w:fill="auto"/>
          </w:tcPr>
          <w:p w14:paraId="00200705" w14:textId="3848DD56" w:rsidR="004D5056" w:rsidRPr="00E34104" w:rsidRDefault="004D5056" w:rsidP="004D5056">
            <w:r w:rsidRPr="00E34104">
              <w:t xml:space="preserve">The eThemis online legislation portal </w:t>
            </w:r>
            <w:r w:rsidR="00FC2A1B" w:rsidRPr="00E34104">
              <w:t>was</w:t>
            </w:r>
            <w:r w:rsidRPr="00E34104">
              <w:t xml:space="preserve"> realised within the framework of a project regarding the ‘Design and Implementation of a System for Automating the Administration, Archiving and Dissemination of Legislation to the Broader Public’.</w:t>
            </w:r>
          </w:p>
        </w:tc>
      </w:tr>
      <w:tr w:rsidR="00CF1C79" w:rsidRPr="00E34104" w14:paraId="5FD479F1" w14:textId="77777777" w:rsidTr="00666830">
        <w:trPr>
          <w:trHeight w:val="94"/>
        </w:trPr>
        <w:tc>
          <w:tcPr>
            <w:tcW w:w="5000" w:type="pct"/>
            <w:gridSpan w:val="2"/>
            <w:shd w:val="clear" w:color="auto" w:fill="EFFBFF"/>
          </w:tcPr>
          <w:p w14:paraId="7017E5B6" w14:textId="69B41676" w:rsidR="00CF1C79" w:rsidRPr="00E34104" w:rsidRDefault="00C14410" w:rsidP="0066080B">
            <w:pPr>
              <w:pStyle w:val="Subtitle"/>
            </w:pPr>
            <w:r w:rsidRPr="00E34104">
              <w:t>U</w:t>
            </w:r>
            <w:r w:rsidR="007276B6" w:rsidRPr="00E34104">
              <w:t xml:space="preserve">nemployment and </w:t>
            </w:r>
            <w:r w:rsidRPr="00E34104">
              <w:t>B</w:t>
            </w:r>
            <w:r w:rsidR="007276B6" w:rsidRPr="00E34104">
              <w:t>enefits</w:t>
            </w:r>
          </w:p>
        </w:tc>
      </w:tr>
      <w:tr w:rsidR="00CF1C79" w:rsidRPr="00E34104" w14:paraId="2392002C" w14:textId="77777777" w:rsidTr="0066080B">
        <w:trPr>
          <w:trHeight w:val="198"/>
        </w:trPr>
        <w:tc>
          <w:tcPr>
            <w:tcW w:w="5000" w:type="pct"/>
            <w:gridSpan w:val="2"/>
            <w:shd w:val="clear" w:color="auto" w:fill="auto"/>
          </w:tcPr>
          <w:p w14:paraId="7556F215" w14:textId="687AF584" w:rsidR="00CF1C79" w:rsidRPr="00E34104" w:rsidRDefault="008D1D61" w:rsidP="0066080B">
            <w:r w:rsidRPr="00E34104">
              <w:rPr>
                <w:rStyle w:val="Strong"/>
              </w:rPr>
              <w:t>Unemployment benefits</w:t>
            </w:r>
          </w:p>
        </w:tc>
      </w:tr>
      <w:tr w:rsidR="00107611" w:rsidRPr="00E34104" w14:paraId="444A43CD" w14:textId="77777777" w:rsidTr="0066080B">
        <w:trPr>
          <w:trHeight w:val="311"/>
        </w:trPr>
        <w:tc>
          <w:tcPr>
            <w:tcW w:w="956" w:type="pct"/>
            <w:shd w:val="clear" w:color="auto" w:fill="auto"/>
          </w:tcPr>
          <w:p w14:paraId="3AF41270" w14:textId="35DCED0E" w:rsidR="00107611" w:rsidRPr="00E34104" w:rsidRDefault="00107611" w:rsidP="00107611">
            <w:r w:rsidRPr="00E34104">
              <w:t>Responsibility:</w:t>
            </w:r>
          </w:p>
        </w:tc>
        <w:tc>
          <w:tcPr>
            <w:tcW w:w="4044" w:type="pct"/>
            <w:shd w:val="clear" w:color="auto" w:fill="auto"/>
          </w:tcPr>
          <w:p w14:paraId="40742F60" w14:textId="02B43207" w:rsidR="00107611" w:rsidRPr="00E34104" w:rsidRDefault="00107611" w:rsidP="00107611">
            <w:r w:rsidRPr="00E34104">
              <w:t>Central Government, Ministry of Employment and Social Solidarity, Greek Manpower Employment Organisation</w:t>
            </w:r>
          </w:p>
        </w:tc>
      </w:tr>
      <w:tr w:rsidR="00107611" w:rsidRPr="00E34104" w14:paraId="6D1AF84D" w14:textId="77777777" w:rsidTr="0066080B">
        <w:trPr>
          <w:trHeight w:val="311"/>
        </w:trPr>
        <w:tc>
          <w:tcPr>
            <w:tcW w:w="956" w:type="pct"/>
            <w:shd w:val="clear" w:color="auto" w:fill="auto"/>
          </w:tcPr>
          <w:p w14:paraId="700E77FA" w14:textId="777F0A59" w:rsidR="00107611" w:rsidRPr="00E34104" w:rsidRDefault="00107611" w:rsidP="00107611">
            <w:r w:rsidRPr="00E34104">
              <w:t xml:space="preserve">Website: </w:t>
            </w:r>
          </w:p>
        </w:tc>
        <w:tc>
          <w:tcPr>
            <w:tcW w:w="4044" w:type="pct"/>
            <w:shd w:val="clear" w:color="auto" w:fill="auto"/>
          </w:tcPr>
          <w:p w14:paraId="761DB7A4" w14:textId="55EFEC44" w:rsidR="00107611" w:rsidRPr="00E34104" w:rsidRDefault="000958A6" w:rsidP="00107611">
            <w:hyperlink r:id="rId188" w:history="1">
              <w:r w:rsidR="00107611" w:rsidRPr="00E34104">
                <w:rPr>
                  <w:rStyle w:val="Hyperlink"/>
                </w:rPr>
                <w:t>http://www.ermis.gov.gr</w:t>
              </w:r>
            </w:hyperlink>
          </w:p>
        </w:tc>
      </w:tr>
      <w:tr w:rsidR="00107611" w:rsidRPr="00E34104" w14:paraId="3BDC6644" w14:textId="77777777" w:rsidTr="0066080B">
        <w:trPr>
          <w:trHeight w:val="311"/>
        </w:trPr>
        <w:tc>
          <w:tcPr>
            <w:tcW w:w="956" w:type="pct"/>
            <w:shd w:val="clear" w:color="auto" w:fill="auto"/>
          </w:tcPr>
          <w:p w14:paraId="4FFB75CF" w14:textId="5FBCF77C" w:rsidR="00107611" w:rsidRPr="00E34104" w:rsidRDefault="00107611" w:rsidP="00107611">
            <w:r w:rsidRPr="00E34104">
              <w:t xml:space="preserve">Description: </w:t>
            </w:r>
          </w:p>
        </w:tc>
        <w:tc>
          <w:tcPr>
            <w:tcW w:w="4044" w:type="pct"/>
            <w:shd w:val="clear" w:color="auto" w:fill="auto"/>
          </w:tcPr>
          <w:p w14:paraId="7CE36D13" w14:textId="7047DDFB" w:rsidR="00107611" w:rsidRPr="00E34104" w:rsidRDefault="00107611" w:rsidP="00107611">
            <w:r w:rsidRPr="00E34104">
              <w:t>Information on the procedures &amp; certificates required, enabling citizens to start the procedure in order to apply for unemployment benefits, electronic submission of forms.</w:t>
            </w:r>
          </w:p>
        </w:tc>
      </w:tr>
    </w:tbl>
    <w:p w14:paraId="597F95DB" w14:textId="61C7D789" w:rsidR="003730DF" w:rsidRPr="00E34104" w:rsidRDefault="003730DF" w:rsidP="001F36DA">
      <w:pPr>
        <w:pStyle w:val="Heading2"/>
      </w:pPr>
      <w:bookmarkStart w:id="66" w:name="_Toc1475002"/>
      <w:r w:rsidRPr="00E34104">
        <w:t>Vehicles</w:t>
      </w:r>
      <w:bookmarkEnd w:id="66"/>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0E7658" w:rsidRPr="00E34104" w14:paraId="6674DF97" w14:textId="77777777" w:rsidTr="0066080B">
        <w:trPr>
          <w:trHeight w:val="94"/>
        </w:trPr>
        <w:tc>
          <w:tcPr>
            <w:tcW w:w="5000" w:type="pct"/>
            <w:gridSpan w:val="2"/>
            <w:shd w:val="clear" w:color="auto" w:fill="EFFBFF"/>
          </w:tcPr>
          <w:p w14:paraId="08B36D4D" w14:textId="77777777" w:rsidR="000E7658" w:rsidRPr="00E34104" w:rsidRDefault="000E7658" w:rsidP="0066080B">
            <w:pPr>
              <w:pStyle w:val="Subtitle"/>
            </w:pPr>
            <w:r w:rsidRPr="00E34104">
              <w:t>Driving Licence</w:t>
            </w:r>
          </w:p>
        </w:tc>
      </w:tr>
      <w:tr w:rsidR="000E7658" w:rsidRPr="00E34104" w14:paraId="57F886F0" w14:textId="77777777" w:rsidTr="0066080B">
        <w:trPr>
          <w:trHeight w:val="198"/>
        </w:trPr>
        <w:tc>
          <w:tcPr>
            <w:tcW w:w="5000" w:type="pct"/>
            <w:gridSpan w:val="2"/>
            <w:shd w:val="clear" w:color="auto" w:fill="auto"/>
          </w:tcPr>
          <w:p w14:paraId="2CB2872D" w14:textId="3A688F8B" w:rsidR="000E7658" w:rsidRPr="00E34104" w:rsidRDefault="000E7658" w:rsidP="0066080B">
            <w:r w:rsidRPr="00E34104">
              <w:rPr>
                <w:b/>
              </w:rPr>
              <w:t>Driver’s licence</w:t>
            </w:r>
          </w:p>
        </w:tc>
      </w:tr>
      <w:tr w:rsidR="000E7658" w:rsidRPr="00E34104" w14:paraId="32B3CF19" w14:textId="77777777" w:rsidTr="0066080B">
        <w:trPr>
          <w:trHeight w:val="198"/>
        </w:trPr>
        <w:tc>
          <w:tcPr>
            <w:tcW w:w="956" w:type="pct"/>
            <w:shd w:val="clear" w:color="auto" w:fill="auto"/>
          </w:tcPr>
          <w:p w14:paraId="745D8ADD" w14:textId="77777777" w:rsidR="000E7658" w:rsidRPr="00E34104" w:rsidRDefault="000E7658" w:rsidP="000E7658">
            <w:r w:rsidRPr="00E34104">
              <w:t>Responsibility:</w:t>
            </w:r>
          </w:p>
        </w:tc>
        <w:tc>
          <w:tcPr>
            <w:tcW w:w="4044" w:type="pct"/>
            <w:shd w:val="clear" w:color="auto" w:fill="auto"/>
          </w:tcPr>
          <w:p w14:paraId="43A52CC8" w14:textId="30CAF96E" w:rsidR="000E7658" w:rsidRPr="00E34104" w:rsidRDefault="000E7658" w:rsidP="000E7658">
            <w:r w:rsidRPr="00E34104">
              <w:t>Central Government, Ministry of Infrastructure, Transports and Networks</w:t>
            </w:r>
          </w:p>
        </w:tc>
      </w:tr>
      <w:tr w:rsidR="000E7658" w:rsidRPr="00E34104" w14:paraId="0E12FDB5" w14:textId="77777777" w:rsidTr="0066080B">
        <w:trPr>
          <w:trHeight w:val="37"/>
        </w:trPr>
        <w:tc>
          <w:tcPr>
            <w:tcW w:w="956" w:type="pct"/>
            <w:shd w:val="clear" w:color="auto" w:fill="auto"/>
          </w:tcPr>
          <w:p w14:paraId="371CAEC6" w14:textId="77777777" w:rsidR="000E7658" w:rsidRPr="00E34104" w:rsidRDefault="000E7658" w:rsidP="000E7658">
            <w:r w:rsidRPr="00E34104">
              <w:t xml:space="preserve">Website: </w:t>
            </w:r>
          </w:p>
        </w:tc>
        <w:tc>
          <w:tcPr>
            <w:tcW w:w="4044" w:type="pct"/>
            <w:shd w:val="clear" w:color="auto" w:fill="auto"/>
          </w:tcPr>
          <w:p w14:paraId="6269C0B6" w14:textId="75CFC780" w:rsidR="000E7658" w:rsidRPr="00E34104" w:rsidRDefault="000958A6" w:rsidP="000E7658">
            <w:hyperlink r:id="rId189" w:history="1">
              <w:r w:rsidR="000E7658" w:rsidRPr="00E34104">
                <w:rPr>
                  <w:rStyle w:val="Hyperlink"/>
                </w:rPr>
                <w:t>http://www.ermis.gov.gr</w:t>
              </w:r>
            </w:hyperlink>
          </w:p>
        </w:tc>
      </w:tr>
      <w:tr w:rsidR="000E7658" w:rsidRPr="00E34104" w14:paraId="0BCA63E3" w14:textId="77777777" w:rsidTr="0066080B">
        <w:trPr>
          <w:trHeight w:val="311"/>
        </w:trPr>
        <w:tc>
          <w:tcPr>
            <w:tcW w:w="956" w:type="pct"/>
            <w:shd w:val="clear" w:color="auto" w:fill="auto"/>
          </w:tcPr>
          <w:p w14:paraId="099BB856" w14:textId="77777777" w:rsidR="000E7658" w:rsidRPr="00E34104" w:rsidRDefault="000E7658" w:rsidP="000E7658">
            <w:r w:rsidRPr="00E34104">
              <w:t xml:space="preserve">Description: </w:t>
            </w:r>
          </w:p>
        </w:tc>
        <w:tc>
          <w:tcPr>
            <w:tcW w:w="4044" w:type="pct"/>
            <w:shd w:val="clear" w:color="auto" w:fill="auto"/>
          </w:tcPr>
          <w:p w14:paraId="35FB7BD5" w14:textId="3F2571D6" w:rsidR="000E7658" w:rsidRPr="00E34104" w:rsidRDefault="000E7658" w:rsidP="000E7658">
            <w:r w:rsidRPr="00E34104">
              <w:t>Information and forms to download, enabling citizens to start the procedure to obtain a driving licence.</w:t>
            </w:r>
          </w:p>
        </w:tc>
      </w:tr>
      <w:tr w:rsidR="000E7658" w:rsidRPr="00E34104" w14:paraId="52F2431A" w14:textId="77777777" w:rsidTr="0066080B">
        <w:trPr>
          <w:trHeight w:val="94"/>
        </w:trPr>
        <w:tc>
          <w:tcPr>
            <w:tcW w:w="5000" w:type="pct"/>
            <w:gridSpan w:val="2"/>
            <w:shd w:val="clear" w:color="auto" w:fill="EFFBFF"/>
          </w:tcPr>
          <w:p w14:paraId="7F895797" w14:textId="77777777" w:rsidR="000E7658" w:rsidRPr="00E34104" w:rsidRDefault="000E7658" w:rsidP="000E7658">
            <w:pPr>
              <w:pStyle w:val="Subtitle"/>
            </w:pPr>
            <w:r w:rsidRPr="00E34104">
              <w:lastRenderedPageBreak/>
              <w:t>Registration</w:t>
            </w:r>
          </w:p>
        </w:tc>
      </w:tr>
      <w:tr w:rsidR="000E7658" w:rsidRPr="00E34104" w14:paraId="646B893E" w14:textId="77777777" w:rsidTr="0066080B">
        <w:trPr>
          <w:trHeight w:val="198"/>
        </w:trPr>
        <w:tc>
          <w:tcPr>
            <w:tcW w:w="5000" w:type="pct"/>
            <w:gridSpan w:val="2"/>
            <w:shd w:val="clear" w:color="auto" w:fill="auto"/>
          </w:tcPr>
          <w:p w14:paraId="3305110A" w14:textId="053C33A3" w:rsidR="000E7658" w:rsidRPr="00E34104" w:rsidRDefault="000E7658" w:rsidP="000E7658">
            <w:r w:rsidRPr="00E34104">
              <w:rPr>
                <w:b/>
              </w:rPr>
              <w:t>Car registration (new, used, imported cars)</w:t>
            </w:r>
          </w:p>
        </w:tc>
      </w:tr>
      <w:tr w:rsidR="000E7658" w:rsidRPr="00E34104" w14:paraId="4917FB77" w14:textId="77777777" w:rsidTr="0066080B">
        <w:trPr>
          <w:trHeight w:val="198"/>
        </w:trPr>
        <w:tc>
          <w:tcPr>
            <w:tcW w:w="956" w:type="pct"/>
            <w:shd w:val="clear" w:color="auto" w:fill="auto"/>
          </w:tcPr>
          <w:p w14:paraId="0C7CFCD9" w14:textId="77777777" w:rsidR="000E7658" w:rsidRPr="00E34104" w:rsidRDefault="000E7658" w:rsidP="000E7658">
            <w:r w:rsidRPr="00E34104">
              <w:t>Responsibility:</w:t>
            </w:r>
          </w:p>
        </w:tc>
        <w:tc>
          <w:tcPr>
            <w:tcW w:w="4044" w:type="pct"/>
            <w:shd w:val="clear" w:color="auto" w:fill="auto"/>
          </w:tcPr>
          <w:p w14:paraId="31FCC4D5" w14:textId="5719870D" w:rsidR="000E7658" w:rsidRPr="00E34104" w:rsidRDefault="000E7658" w:rsidP="000E7658">
            <w:r w:rsidRPr="00E34104">
              <w:t>Central Government, Ministry of Finance, General Secretariat for Information Systems</w:t>
            </w:r>
          </w:p>
        </w:tc>
      </w:tr>
      <w:tr w:rsidR="000E7658" w:rsidRPr="00E34104" w14:paraId="6A723FC6" w14:textId="77777777" w:rsidTr="0066080B">
        <w:trPr>
          <w:trHeight w:val="37"/>
        </w:trPr>
        <w:tc>
          <w:tcPr>
            <w:tcW w:w="956" w:type="pct"/>
            <w:shd w:val="clear" w:color="auto" w:fill="auto"/>
          </w:tcPr>
          <w:p w14:paraId="3816E723" w14:textId="77777777" w:rsidR="000E7658" w:rsidRPr="00E34104" w:rsidRDefault="000E7658" w:rsidP="000E7658">
            <w:r w:rsidRPr="00E34104">
              <w:t xml:space="preserve">Website: </w:t>
            </w:r>
          </w:p>
        </w:tc>
        <w:tc>
          <w:tcPr>
            <w:tcW w:w="4044" w:type="pct"/>
            <w:shd w:val="clear" w:color="auto" w:fill="auto"/>
          </w:tcPr>
          <w:p w14:paraId="61ADFA90" w14:textId="095EE846" w:rsidR="000E7658" w:rsidRPr="00E34104" w:rsidRDefault="000958A6" w:rsidP="000E7658">
            <w:hyperlink r:id="rId190" w:history="1">
              <w:r w:rsidR="000E7658" w:rsidRPr="00E34104">
                <w:rPr>
                  <w:rStyle w:val="Hyperlink"/>
                </w:rPr>
                <w:t>http://www.gsis.gr/gsis/info/gsis_site/index.html</w:t>
              </w:r>
            </w:hyperlink>
            <w:r w:rsidR="000E7658" w:rsidRPr="00E34104">
              <w:t xml:space="preserve"> </w:t>
            </w:r>
          </w:p>
        </w:tc>
      </w:tr>
      <w:tr w:rsidR="000E7658" w:rsidRPr="00E34104" w14:paraId="502E6359" w14:textId="77777777" w:rsidTr="0066080B">
        <w:trPr>
          <w:trHeight w:val="311"/>
        </w:trPr>
        <w:tc>
          <w:tcPr>
            <w:tcW w:w="956" w:type="pct"/>
            <w:shd w:val="clear" w:color="auto" w:fill="auto"/>
          </w:tcPr>
          <w:p w14:paraId="3C058A7D" w14:textId="77777777" w:rsidR="000E7658" w:rsidRPr="00E34104" w:rsidRDefault="000E7658" w:rsidP="000E7658">
            <w:r w:rsidRPr="00E34104">
              <w:t xml:space="preserve">Description: </w:t>
            </w:r>
          </w:p>
        </w:tc>
        <w:tc>
          <w:tcPr>
            <w:tcW w:w="4044" w:type="pct"/>
            <w:shd w:val="clear" w:color="auto" w:fill="auto"/>
          </w:tcPr>
          <w:p w14:paraId="3B9EA50B" w14:textId="19018426" w:rsidR="000E7658" w:rsidRPr="00E34104" w:rsidRDefault="000E7658" w:rsidP="000E7658">
            <w:r w:rsidRPr="00E34104">
              <w:t>Online registration of a new car and the ability for online submission of changes in the data of already registered vehicles.</w:t>
            </w:r>
          </w:p>
        </w:tc>
      </w:tr>
    </w:tbl>
    <w:p w14:paraId="0EA4E547" w14:textId="459E1BBF" w:rsidR="003730DF" w:rsidRPr="00E34104" w:rsidRDefault="003730DF" w:rsidP="001F36DA">
      <w:pPr>
        <w:pStyle w:val="Heading2"/>
      </w:pPr>
      <w:bookmarkStart w:id="67" w:name="_Toc1475003"/>
      <w:r w:rsidRPr="00E34104">
        <w:t>Residence formalities</w:t>
      </w:r>
      <w:bookmarkEnd w:id="67"/>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62363" w:rsidRPr="00E34104" w14:paraId="7108D7F7" w14:textId="77777777" w:rsidTr="0066080B">
        <w:trPr>
          <w:trHeight w:val="94"/>
        </w:trPr>
        <w:tc>
          <w:tcPr>
            <w:tcW w:w="5000" w:type="pct"/>
            <w:gridSpan w:val="2"/>
            <w:shd w:val="clear" w:color="auto" w:fill="EFFBFF"/>
          </w:tcPr>
          <w:p w14:paraId="265A4B56" w14:textId="77777777" w:rsidR="00E62363" w:rsidRPr="00E34104" w:rsidRDefault="00E62363" w:rsidP="0066080B">
            <w:pPr>
              <w:pStyle w:val="Subtitle"/>
            </w:pPr>
            <w:r w:rsidRPr="00E34104">
              <w:t>Residence rights</w:t>
            </w:r>
          </w:p>
        </w:tc>
      </w:tr>
      <w:tr w:rsidR="00E62363" w:rsidRPr="00E34104" w14:paraId="14159B11" w14:textId="77777777" w:rsidTr="0066080B">
        <w:trPr>
          <w:trHeight w:val="198"/>
        </w:trPr>
        <w:tc>
          <w:tcPr>
            <w:tcW w:w="5000" w:type="pct"/>
            <w:gridSpan w:val="2"/>
            <w:shd w:val="clear" w:color="auto" w:fill="auto"/>
          </w:tcPr>
          <w:p w14:paraId="7B5201A2" w14:textId="4D894A77" w:rsidR="00E62363" w:rsidRPr="00E34104" w:rsidRDefault="00E62363" w:rsidP="0066080B">
            <w:r w:rsidRPr="00E34104">
              <w:rPr>
                <w:rStyle w:val="Strong"/>
                <w:color w:val="auto"/>
              </w:rPr>
              <w:t>Housing (building and housing, environment)</w:t>
            </w:r>
          </w:p>
        </w:tc>
      </w:tr>
      <w:tr w:rsidR="00E62363" w:rsidRPr="00E34104" w14:paraId="64CF316E" w14:textId="77777777" w:rsidTr="0066080B">
        <w:trPr>
          <w:trHeight w:val="198"/>
        </w:trPr>
        <w:tc>
          <w:tcPr>
            <w:tcW w:w="956" w:type="pct"/>
            <w:shd w:val="clear" w:color="auto" w:fill="auto"/>
          </w:tcPr>
          <w:p w14:paraId="1BEA8E5B" w14:textId="77777777" w:rsidR="00E62363" w:rsidRPr="00E34104" w:rsidRDefault="00E62363" w:rsidP="00E62363">
            <w:r w:rsidRPr="00E34104">
              <w:t>Responsibility:</w:t>
            </w:r>
          </w:p>
        </w:tc>
        <w:tc>
          <w:tcPr>
            <w:tcW w:w="4044" w:type="pct"/>
            <w:shd w:val="clear" w:color="auto" w:fill="auto"/>
          </w:tcPr>
          <w:p w14:paraId="1063EEDC" w14:textId="21DA3162" w:rsidR="00E62363" w:rsidRPr="00E34104" w:rsidRDefault="00E62363" w:rsidP="00E62363">
            <w:r w:rsidRPr="00E34104">
              <w:t>Prefectural Administrations</w:t>
            </w:r>
          </w:p>
        </w:tc>
      </w:tr>
      <w:tr w:rsidR="00E62363" w:rsidRPr="00E34104" w14:paraId="312D9E0F" w14:textId="77777777" w:rsidTr="0066080B">
        <w:trPr>
          <w:trHeight w:val="37"/>
        </w:trPr>
        <w:tc>
          <w:tcPr>
            <w:tcW w:w="956" w:type="pct"/>
            <w:shd w:val="clear" w:color="auto" w:fill="auto"/>
          </w:tcPr>
          <w:p w14:paraId="7BA83C0C" w14:textId="77777777" w:rsidR="00E62363" w:rsidRPr="00E34104" w:rsidRDefault="00E62363" w:rsidP="00E62363">
            <w:r w:rsidRPr="00E34104">
              <w:t xml:space="preserve">Website: </w:t>
            </w:r>
          </w:p>
        </w:tc>
        <w:tc>
          <w:tcPr>
            <w:tcW w:w="4044" w:type="pct"/>
            <w:shd w:val="clear" w:color="auto" w:fill="auto"/>
          </w:tcPr>
          <w:p w14:paraId="00149891" w14:textId="4AA549ED" w:rsidR="00E62363" w:rsidRPr="00E34104" w:rsidRDefault="000958A6" w:rsidP="00E62363">
            <w:hyperlink r:id="rId191" w:history="1">
              <w:r w:rsidR="00E62363" w:rsidRPr="00E34104">
                <w:rPr>
                  <w:rStyle w:val="Hyperlink"/>
                </w:rPr>
                <w:t>http://www.ermis.gov.gr</w:t>
              </w:r>
            </w:hyperlink>
          </w:p>
        </w:tc>
      </w:tr>
      <w:tr w:rsidR="00E62363" w:rsidRPr="00E34104" w14:paraId="59DE44ED" w14:textId="77777777" w:rsidTr="0066080B">
        <w:trPr>
          <w:trHeight w:val="311"/>
        </w:trPr>
        <w:tc>
          <w:tcPr>
            <w:tcW w:w="956" w:type="pct"/>
            <w:shd w:val="clear" w:color="auto" w:fill="auto"/>
          </w:tcPr>
          <w:p w14:paraId="3E1585CF" w14:textId="77777777" w:rsidR="00E62363" w:rsidRPr="00E34104" w:rsidRDefault="00E62363" w:rsidP="00E62363">
            <w:r w:rsidRPr="00E34104">
              <w:t xml:space="preserve">Description: </w:t>
            </w:r>
          </w:p>
        </w:tc>
        <w:tc>
          <w:tcPr>
            <w:tcW w:w="4044" w:type="pct"/>
            <w:shd w:val="clear" w:color="auto" w:fill="auto"/>
          </w:tcPr>
          <w:p w14:paraId="5ABB2DF0" w14:textId="4211F452" w:rsidR="00E62363" w:rsidRPr="00E34104" w:rsidRDefault="00E62363" w:rsidP="00E62363">
            <w:r w:rsidRPr="00E34104">
              <w:t>Information and forms to start the procedure to obtain a building or renovation permission.</w:t>
            </w:r>
          </w:p>
        </w:tc>
      </w:tr>
      <w:tr w:rsidR="00E62363" w:rsidRPr="00E34104" w14:paraId="58758F9F" w14:textId="77777777" w:rsidTr="0066080B">
        <w:trPr>
          <w:trHeight w:val="94"/>
        </w:trPr>
        <w:tc>
          <w:tcPr>
            <w:tcW w:w="5000" w:type="pct"/>
            <w:gridSpan w:val="2"/>
            <w:shd w:val="clear" w:color="auto" w:fill="EFFBFF"/>
          </w:tcPr>
          <w:p w14:paraId="266053A4" w14:textId="77777777" w:rsidR="00E62363" w:rsidRPr="00E34104" w:rsidRDefault="00E62363" w:rsidP="00E62363">
            <w:pPr>
              <w:pStyle w:val="Subtitle"/>
              <w:rPr>
                <w:color w:val="BF3F91"/>
              </w:rPr>
            </w:pPr>
            <w:r w:rsidRPr="00E34104">
              <w:t>Document and formalities</w:t>
            </w:r>
          </w:p>
        </w:tc>
      </w:tr>
      <w:tr w:rsidR="00E62363" w:rsidRPr="00E34104" w14:paraId="59F39AE2" w14:textId="77777777" w:rsidTr="0066080B">
        <w:trPr>
          <w:trHeight w:val="198"/>
        </w:trPr>
        <w:tc>
          <w:tcPr>
            <w:tcW w:w="5000" w:type="pct"/>
            <w:gridSpan w:val="2"/>
            <w:shd w:val="clear" w:color="auto" w:fill="auto"/>
          </w:tcPr>
          <w:p w14:paraId="3113A6D2" w14:textId="738AAF26" w:rsidR="00E62363" w:rsidRPr="00E34104" w:rsidRDefault="00E62363" w:rsidP="00E62363">
            <w:r w:rsidRPr="00E34104">
              <w:rPr>
                <w:b/>
              </w:rPr>
              <w:t>Announcement of moving (change of address)</w:t>
            </w:r>
          </w:p>
        </w:tc>
      </w:tr>
      <w:tr w:rsidR="00E62363" w:rsidRPr="00E34104" w14:paraId="0D5E3621" w14:textId="77777777" w:rsidTr="0066080B">
        <w:trPr>
          <w:trHeight w:val="198"/>
        </w:trPr>
        <w:tc>
          <w:tcPr>
            <w:tcW w:w="956" w:type="pct"/>
            <w:shd w:val="clear" w:color="auto" w:fill="auto"/>
          </w:tcPr>
          <w:p w14:paraId="7189ACB6" w14:textId="77777777" w:rsidR="00E62363" w:rsidRPr="00E34104" w:rsidRDefault="00E62363" w:rsidP="00E62363">
            <w:r w:rsidRPr="00E34104">
              <w:t>Responsibility:</w:t>
            </w:r>
          </w:p>
        </w:tc>
        <w:tc>
          <w:tcPr>
            <w:tcW w:w="4044" w:type="pct"/>
            <w:shd w:val="clear" w:color="auto" w:fill="auto"/>
          </w:tcPr>
          <w:p w14:paraId="49B3AF70" w14:textId="74F9A8B8" w:rsidR="00E62363" w:rsidRPr="00E34104" w:rsidRDefault="00E62363" w:rsidP="00E62363">
            <w:r w:rsidRPr="00E34104">
              <w:t>Central Government, Ministry of Finance, General Secretariat for Information Systems, Citizen Service Centres (KEP)</w:t>
            </w:r>
          </w:p>
        </w:tc>
      </w:tr>
      <w:tr w:rsidR="00E62363" w:rsidRPr="00E34104" w14:paraId="3F7D40EF" w14:textId="77777777" w:rsidTr="0066080B">
        <w:trPr>
          <w:trHeight w:val="37"/>
        </w:trPr>
        <w:tc>
          <w:tcPr>
            <w:tcW w:w="956" w:type="pct"/>
            <w:shd w:val="clear" w:color="auto" w:fill="auto"/>
          </w:tcPr>
          <w:p w14:paraId="724F4CAD" w14:textId="77777777" w:rsidR="00E62363" w:rsidRPr="00E34104" w:rsidRDefault="00E62363" w:rsidP="00E62363">
            <w:r w:rsidRPr="00E34104">
              <w:t xml:space="preserve">Website: </w:t>
            </w:r>
          </w:p>
        </w:tc>
        <w:tc>
          <w:tcPr>
            <w:tcW w:w="4044" w:type="pct"/>
            <w:shd w:val="clear" w:color="auto" w:fill="auto"/>
          </w:tcPr>
          <w:p w14:paraId="673D8DFE" w14:textId="28CAA084" w:rsidR="00E62363" w:rsidRPr="00E34104" w:rsidRDefault="000958A6" w:rsidP="00E62363">
            <w:hyperlink r:id="rId192" w:history="1">
              <w:r w:rsidR="00E62363" w:rsidRPr="00E34104">
                <w:rPr>
                  <w:rStyle w:val="Hyperlink"/>
                </w:rPr>
                <w:t>http://www.gsis.gr/gsis/info/gsis_site/index.html</w:t>
              </w:r>
            </w:hyperlink>
            <w:r w:rsidR="00E62363" w:rsidRPr="00E34104">
              <w:t xml:space="preserve">; </w:t>
            </w:r>
            <w:hyperlink r:id="rId193" w:history="1">
              <w:r w:rsidR="00E62363" w:rsidRPr="00E34104">
                <w:rPr>
                  <w:rStyle w:val="Hyperlink"/>
                </w:rPr>
                <w:t>http://www.ermis.gov.gr</w:t>
              </w:r>
            </w:hyperlink>
          </w:p>
        </w:tc>
      </w:tr>
      <w:tr w:rsidR="00E62363" w:rsidRPr="00E34104" w14:paraId="449943DE" w14:textId="77777777" w:rsidTr="0066080B">
        <w:trPr>
          <w:trHeight w:val="311"/>
        </w:trPr>
        <w:tc>
          <w:tcPr>
            <w:tcW w:w="956" w:type="pct"/>
            <w:shd w:val="clear" w:color="auto" w:fill="auto"/>
          </w:tcPr>
          <w:p w14:paraId="4330EDBC" w14:textId="77777777" w:rsidR="00E62363" w:rsidRPr="00E34104" w:rsidRDefault="00E62363" w:rsidP="00E62363">
            <w:r w:rsidRPr="00E34104">
              <w:t xml:space="preserve">Description: </w:t>
            </w:r>
          </w:p>
        </w:tc>
        <w:tc>
          <w:tcPr>
            <w:tcW w:w="4044" w:type="pct"/>
            <w:shd w:val="clear" w:color="auto" w:fill="auto"/>
          </w:tcPr>
          <w:p w14:paraId="471D2821" w14:textId="007CC398" w:rsidR="00E62363" w:rsidRPr="00E34104" w:rsidRDefault="00E62363" w:rsidP="00E62363">
            <w:r w:rsidRPr="00E34104">
              <w:t>In Greece, there is no general obligation to inform the authorities of a change of address. The only exception is for those on a taxable income, for whom the obligation exists. Taxpayers should inform their local tax office for every change of address, by submitting the appropriate form. Information and forms to download.</w:t>
            </w:r>
          </w:p>
        </w:tc>
      </w:tr>
      <w:tr w:rsidR="00E62363" w:rsidRPr="00E34104" w14:paraId="3B5E5750" w14:textId="77777777" w:rsidTr="00E62363">
        <w:trPr>
          <w:trHeight w:val="311"/>
        </w:trPr>
        <w:tc>
          <w:tcPr>
            <w:tcW w:w="5000" w:type="pct"/>
            <w:gridSpan w:val="2"/>
            <w:shd w:val="clear" w:color="auto" w:fill="auto"/>
          </w:tcPr>
          <w:p w14:paraId="1C8BD45B" w14:textId="7F1A7E42" w:rsidR="00E62363" w:rsidRPr="00E34104" w:rsidRDefault="00E62363" w:rsidP="00E62363">
            <w:r w:rsidRPr="00E34104">
              <w:rPr>
                <w:rStyle w:val="Strong"/>
                <w:color w:val="auto"/>
              </w:rPr>
              <w:t>Declaration to the police (e.g. in case of theft)</w:t>
            </w:r>
          </w:p>
        </w:tc>
      </w:tr>
      <w:tr w:rsidR="00E62363" w:rsidRPr="00E34104" w14:paraId="78D3759D" w14:textId="77777777" w:rsidTr="0066080B">
        <w:trPr>
          <w:trHeight w:val="311"/>
        </w:trPr>
        <w:tc>
          <w:tcPr>
            <w:tcW w:w="956" w:type="pct"/>
            <w:shd w:val="clear" w:color="auto" w:fill="auto"/>
          </w:tcPr>
          <w:p w14:paraId="571EB238" w14:textId="6A376E98" w:rsidR="00E62363" w:rsidRPr="00E34104" w:rsidRDefault="00E62363" w:rsidP="00E62363">
            <w:r w:rsidRPr="00E34104">
              <w:t>Responsibility:</w:t>
            </w:r>
          </w:p>
        </w:tc>
        <w:tc>
          <w:tcPr>
            <w:tcW w:w="4044" w:type="pct"/>
            <w:shd w:val="clear" w:color="auto" w:fill="auto"/>
          </w:tcPr>
          <w:p w14:paraId="4FA7F0F3" w14:textId="472324DC" w:rsidR="00E62363" w:rsidRPr="00E34104" w:rsidRDefault="00E62363" w:rsidP="00E62363">
            <w:r w:rsidRPr="00E34104">
              <w:t>Central Government, Ministry of Citizen's Protection</w:t>
            </w:r>
          </w:p>
        </w:tc>
      </w:tr>
      <w:tr w:rsidR="00E62363" w:rsidRPr="00E34104" w14:paraId="0F002243" w14:textId="77777777" w:rsidTr="0066080B">
        <w:trPr>
          <w:trHeight w:val="311"/>
        </w:trPr>
        <w:tc>
          <w:tcPr>
            <w:tcW w:w="956" w:type="pct"/>
            <w:shd w:val="clear" w:color="auto" w:fill="auto"/>
          </w:tcPr>
          <w:p w14:paraId="3EE013BD" w14:textId="6B9A9EEC" w:rsidR="00E62363" w:rsidRPr="00E34104" w:rsidRDefault="00E62363" w:rsidP="00E62363">
            <w:r w:rsidRPr="00E34104">
              <w:t xml:space="preserve">Website: </w:t>
            </w:r>
          </w:p>
        </w:tc>
        <w:tc>
          <w:tcPr>
            <w:tcW w:w="4044" w:type="pct"/>
            <w:shd w:val="clear" w:color="auto" w:fill="auto"/>
          </w:tcPr>
          <w:p w14:paraId="35621659" w14:textId="2A49E8FC" w:rsidR="00E62363" w:rsidRPr="00E34104" w:rsidRDefault="000958A6" w:rsidP="00E62363">
            <w:hyperlink r:id="rId194" w:history="1">
              <w:r w:rsidR="00E62363" w:rsidRPr="00E34104">
                <w:rPr>
                  <w:rStyle w:val="Hyperlink"/>
                </w:rPr>
                <w:t>www.astynomia.gr</w:t>
              </w:r>
            </w:hyperlink>
          </w:p>
        </w:tc>
      </w:tr>
      <w:tr w:rsidR="00E62363" w:rsidRPr="00E34104" w14:paraId="65CDE7E5" w14:textId="77777777" w:rsidTr="0066080B">
        <w:trPr>
          <w:trHeight w:val="311"/>
        </w:trPr>
        <w:tc>
          <w:tcPr>
            <w:tcW w:w="956" w:type="pct"/>
            <w:shd w:val="clear" w:color="auto" w:fill="auto"/>
          </w:tcPr>
          <w:p w14:paraId="01FF8D49" w14:textId="25CFBE8B" w:rsidR="00E62363" w:rsidRPr="00E34104" w:rsidRDefault="00E62363" w:rsidP="00E62363">
            <w:r w:rsidRPr="00E34104">
              <w:t xml:space="preserve">Description: </w:t>
            </w:r>
          </w:p>
        </w:tc>
        <w:tc>
          <w:tcPr>
            <w:tcW w:w="4044" w:type="pct"/>
            <w:shd w:val="clear" w:color="auto" w:fill="auto"/>
          </w:tcPr>
          <w:p w14:paraId="43DBE430" w14:textId="707BD5F3" w:rsidR="00E62363" w:rsidRPr="00E34104" w:rsidRDefault="00E62363" w:rsidP="00E62363">
            <w:r w:rsidRPr="00E34104">
              <w:t>Information only.</w:t>
            </w:r>
          </w:p>
        </w:tc>
      </w:tr>
    </w:tbl>
    <w:p w14:paraId="66FC8BCA" w14:textId="60B6ED07" w:rsidR="003730DF" w:rsidRPr="00E34104" w:rsidRDefault="003730DF" w:rsidP="001F36DA">
      <w:pPr>
        <w:pStyle w:val="Heading2"/>
      </w:pPr>
      <w:bookmarkStart w:id="68" w:name="_Toc1475004"/>
      <w:r w:rsidRPr="00E34104">
        <w:t>Education and youth</w:t>
      </w:r>
      <w:bookmarkEnd w:id="68"/>
      <w:r w:rsidRPr="00E34104">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66B3D" w:rsidRPr="00E34104" w14:paraId="6CC940E3" w14:textId="77777777" w:rsidTr="00666830">
        <w:trPr>
          <w:trHeight w:val="94"/>
        </w:trPr>
        <w:tc>
          <w:tcPr>
            <w:tcW w:w="5000" w:type="pct"/>
            <w:gridSpan w:val="2"/>
            <w:shd w:val="clear" w:color="auto" w:fill="EFFBFF"/>
          </w:tcPr>
          <w:p w14:paraId="50BC8F10" w14:textId="4C32BE7B" w:rsidR="00A66B3D" w:rsidRPr="00E34104" w:rsidRDefault="00A66B3D" w:rsidP="007212FE">
            <w:pPr>
              <w:pStyle w:val="Subtitle"/>
              <w:rPr>
                <w:color w:val="BF3F91"/>
              </w:rPr>
            </w:pPr>
            <w:r w:rsidRPr="00E34104">
              <w:t>School</w:t>
            </w:r>
            <w:r w:rsidR="00E62363" w:rsidRPr="00E34104">
              <w:t xml:space="preserve"> </w:t>
            </w:r>
            <w:r w:rsidR="007C5C83" w:rsidRPr="00E34104">
              <w:t>&amp; U</w:t>
            </w:r>
            <w:r w:rsidRPr="00E34104">
              <w:t>niversity</w:t>
            </w:r>
          </w:p>
        </w:tc>
      </w:tr>
      <w:tr w:rsidR="00A66B3D" w:rsidRPr="00E34104" w14:paraId="300E3439" w14:textId="77777777" w:rsidTr="0066080B">
        <w:trPr>
          <w:trHeight w:val="198"/>
        </w:trPr>
        <w:tc>
          <w:tcPr>
            <w:tcW w:w="5000" w:type="pct"/>
            <w:gridSpan w:val="2"/>
            <w:shd w:val="clear" w:color="auto" w:fill="auto"/>
          </w:tcPr>
          <w:p w14:paraId="7FCB29C4" w14:textId="77777777" w:rsidR="00A66B3D" w:rsidRPr="00E34104" w:rsidRDefault="00A66B3D" w:rsidP="0066080B">
            <w:pPr>
              <w:rPr>
                <w:b/>
              </w:rPr>
            </w:pPr>
            <w:r w:rsidRPr="00E34104">
              <w:rPr>
                <w:rStyle w:val="Strong"/>
              </w:rPr>
              <w:t>Enrolment in higher education/university</w:t>
            </w:r>
          </w:p>
        </w:tc>
      </w:tr>
      <w:tr w:rsidR="004E06D7" w:rsidRPr="00E34104" w14:paraId="53808FB9" w14:textId="77777777" w:rsidTr="0066080B">
        <w:trPr>
          <w:trHeight w:val="198"/>
        </w:trPr>
        <w:tc>
          <w:tcPr>
            <w:tcW w:w="956" w:type="pct"/>
            <w:shd w:val="clear" w:color="auto" w:fill="auto"/>
          </w:tcPr>
          <w:p w14:paraId="2BF63777" w14:textId="77777777" w:rsidR="004E06D7" w:rsidRPr="00E34104" w:rsidRDefault="004E06D7" w:rsidP="004E06D7">
            <w:r w:rsidRPr="00E34104">
              <w:t>Responsibility:</w:t>
            </w:r>
          </w:p>
        </w:tc>
        <w:tc>
          <w:tcPr>
            <w:tcW w:w="4044" w:type="pct"/>
            <w:shd w:val="clear" w:color="auto" w:fill="auto"/>
          </w:tcPr>
          <w:p w14:paraId="1FBA9205" w14:textId="3459F55B" w:rsidR="004E06D7" w:rsidRPr="00E34104" w:rsidRDefault="004E06D7" w:rsidP="004E06D7">
            <w:r w:rsidRPr="00E34104">
              <w:t>Central Government, Ministry of Education, Lifelong learning and Religious Affairs</w:t>
            </w:r>
          </w:p>
        </w:tc>
      </w:tr>
      <w:tr w:rsidR="004E06D7" w:rsidRPr="00E34104" w14:paraId="4D91526C" w14:textId="77777777" w:rsidTr="0066080B">
        <w:trPr>
          <w:trHeight w:val="37"/>
        </w:trPr>
        <w:tc>
          <w:tcPr>
            <w:tcW w:w="956" w:type="pct"/>
            <w:shd w:val="clear" w:color="auto" w:fill="auto"/>
          </w:tcPr>
          <w:p w14:paraId="0616981C" w14:textId="77777777" w:rsidR="004E06D7" w:rsidRPr="00E34104" w:rsidRDefault="004E06D7" w:rsidP="004E06D7">
            <w:r w:rsidRPr="00E34104">
              <w:t xml:space="preserve">Website: </w:t>
            </w:r>
          </w:p>
        </w:tc>
        <w:tc>
          <w:tcPr>
            <w:tcW w:w="4044" w:type="pct"/>
            <w:shd w:val="clear" w:color="auto" w:fill="auto"/>
          </w:tcPr>
          <w:p w14:paraId="3412BAB4" w14:textId="322BAD0E" w:rsidR="004E06D7" w:rsidRPr="00E34104" w:rsidRDefault="000958A6" w:rsidP="004E06D7">
            <w:hyperlink r:id="rId195" w:history="1">
              <w:r w:rsidR="004E06D7" w:rsidRPr="00E34104">
                <w:rPr>
                  <w:rStyle w:val="Hyperlink"/>
                </w:rPr>
                <w:t>http://www.minedu.gov.gr/</w:t>
              </w:r>
            </w:hyperlink>
          </w:p>
        </w:tc>
      </w:tr>
      <w:tr w:rsidR="004E06D7" w:rsidRPr="00E34104" w14:paraId="68E8AADB" w14:textId="77777777" w:rsidTr="0066080B">
        <w:trPr>
          <w:trHeight w:val="242"/>
        </w:trPr>
        <w:tc>
          <w:tcPr>
            <w:tcW w:w="956" w:type="pct"/>
            <w:shd w:val="clear" w:color="auto" w:fill="auto"/>
          </w:tcPr>
          <w:p w14:paraId="5B13DA91" w14:textId="77777777" w:rsidR="004E06D7" w:rsidRPr="00E34104" w:rsidRDefault="004E06D7" w:rsidP="004E06D7">
            <w:r w:rsidRPr="00E34104">
              <w:lastRenderedPageBreak/>
              <w:t xml:space="preserve">Description: </w:t>
            </w:r>
          </w:p>
        </w:tc>
        <w:tc>
          <w:tcPr>
            <w:tcW w:w="4044" w:type="pct"/>
            <w:shd w:val="clear" w:color="auto" w:fill="auto"/>
          </w:tcPr>
          <w:p w14:paraId="23B4C4A5" w14:textId="5BCDA8F1" w:rsidR="004E06D7" w:rsidRPr="00E34104" w:rsidRDefault="004E06D7" w:rsidP="004E06D7">
            <w:r w:rsidRPr="00E34104">
              <w:t xml:space="preserve">Information and forms to start the procedure for digital enrolment in higher education and Greek universities. </w:t>
            </w:r>
          </w:p>
        </w:tc>
      </w:tr>
      <w:tr w:rsidR="00A66B3D" w:rsidRPr="00E34104" w14:paraId="5752E746" w14:textId="77777777" w:rsidTr="0066080B">
        <w:trPr>
          <w:trHeight w:val="198"/>
        </w:trPr>
        <w:tc>
          <w:tcPr>
            <w:tcW w:w="5000" w:type="pct"/>
            <w:gridSpan w:val="2"/>
            <w:shd w:val="clear" w:color="auto" w:fill="auto"/>
          </w:tcPr>
          <w:p w14:paraId="0D3C248D" w14:textId="77777777" w:rsidR="00A66B3D" w:rsidRPr="00E34104" w:rsidRDefault="00A66B3D" w:rsidP="0066080B">
            <w:r w:rsidRPr="00E34104">
              <w:rPr>
                <w:rStyle w:val="Strong"/>
              </w:rPr>
              <w:t>Public libraries (availability of catalogues, search tools)</w:t>
            </w:r>
          </w:p>
        </w:tc>
      </w:tr>
      <w:tr w:rsidR="005938D9" w:rsidRPr="00E34104" w14:paraId="4176AB3E" w14:textId="77777777" w:rsidTr="0066080B">
        <w:trPr>
          <w:trHeight w:val="198"/>
        </w:trPr>
        <w:tc>
          <w:tcPr>
            <w:tcW w:w="956" w:type="pct"/>
            <w:shd w:val="clear" w:color="auto" w:fill="auto"/>
          </w:tcPr>
          <w:p w14:paraId="227F4F29" w14:textId="77777777" w:rsidR="005938D9" w:rsidRPr="00E34104" w:rsidRDefault="005938D9" w:rsidP="005938D9">
            <w:r w:rsidRPr="00E34104">
              <w:t>Responsibility:</w:t>
            </w:r>
          </w:p>
        </w:tc>
        <w:tc>
          <w:tcPr>
            <w:tcW w:w="4044" w:type="pct"/>
            <w:shd w:val="clear" w:color="auto" w:fill="auto"/>
          </w:tcPr>
          <w:p w14:paraId="090C8C7F" w14:textId="509827E6" w:rsidR="005938D9" w:rsidRPr="00E34104" w:rsidRDefault="005938D9" w:rsidP="005938D9">
            <w:r w:rsidRPr="00E34104">
              <w:t>Central Government, Ministry of Education, Lifelong learning and Religious Affairs</w:t>
            </w:r>
          </w:p>
        </w:tc>
      </w:tr>
      <w:tr w:rsidR="005938D9" w:rsidRPr="00E34104" w14:paraId="7671EECA" w14:textId="77777777" w:rsidTr="0066080B">
        <w:trPr>
          <w:trHeight w:val="37"/>
        </w:trPr>
        <w:tc>
          <w:tcPr>
            <w:tcW w:w="956" w:type="pct"/>
            <w:shd w:val="clear" w:color="auto" w:fill="auto"/>
          </w:tcPr>
          <w:p w14:paraId="009451D4" w14:textId="77777777" w:rsidR="005938D9" w:rsidRPr="00E34104" w:rsidRDefault="005938D9" w:rsidP="005938D9">
            <w:r w:rsidRPr="00E34104">
              <w:t xml:space="preserve">Website: </w:t>
            </w:r>
          </w:p>
        </w:tc>
        <w:tc>
          <w:tcPr>
            <w:tcW w:w="4044" w:type="pct"/>
            <w:shd w:val="clear" w:color="auto" w:fill="auto"/>
          </w:tcPr>
          <w:p w14:paraId="5513DF7F" w14:textId="3A0F1846" w:rsidR="005938D9" w:rsidRPr="00E34104" w:rsidRDefault="000958A6" w:rsidP="005938D9">
            <w:hyperlink r:id="rId196" w:history="1">
              <w:r w:rsidR="005938D9" w:rsidRPr="00E34104">
                <w:rPr>
                  <w:rStyle w:val="Hyperlink"/>
                </w:rPr>
                <w:t>http://www.minedu.gov.gr/</w:t>
              </w:r>
            </w:hyperlink>
            <w:r w:rsidR="005938D9" w:rsidRPr="00E34104">
              <w:t xml:space="preserve">; </w:t>
            </w:r>
            <w:hyperlink r:id="rId197" w:history="1">
              <w:r w:rsidR="005938D9" w:rsidRPr="00E34104">
                <w:rPr>
                  <w:rStyle w:val="Hyperlink"/>
                </w:rPr>
                <w:t>http://www.nlg.gr</w:t>
              </w:r>
            </w:hyperlink>
          </w:p>
        </w:tc>
      </w:tr>
      <w:tr w:rsidR="005938D9" w:rsidRPr="00E34104" w14:paraId="2B80180F" w14:textId="77777777" w:rsidTr="0066080B">
        <w:trPr>
          <w:trHeight w:val="272"/>
        </w:trPr>
        <w:tc>
          <w:tcPr>
            <w:tcW w:w="956" w:type="pct"/>
            <w:shd w:val="clear" w:color="auto" w:fill="auto"/>
          </w:tcPr>
          <w:p w14:paraId="0BE2B705" w14:textId="77777777" w:rsidR="005938D9" w:rsidRPr="00E34104" w:rsidRDefault="005938D9" w:rsidP="005938D9">
            <w:r w:rsidRPr="00E34104">
              <w:t xml:space="preserve">Description: </w:t>
            </w:r>
          </w:p>
        </w:tc>
        <w:tc>
          <w:tcPr>
            <w:tcW w:w="4044" w:type="pct"/>
            <w:shd w:val="clear" w:color="auto" w:fill="auto"/>
          </w:tcPr>
          <w:p w14:paraId="1393E335" w14:textId="0A41B06F" w:rsidR="005938D9" w:rsidRPr="00E34104" w:rsidRDefault="005938D9" w:rsidP="005938D9">
            <w:r w:rsidRPr="00E34104">
              <w:t xml:space="preserve">The website of the Ministry of Education, Lifelong learning and Religious Affairs provides a full list of Greek libraries. The </w:t>
            </w:r>
            <w:hyperlink r:id="rId198" w:history="1">
              <w:r w:rsidRPr="00E34104">
                <w:rPr>
                  <w:rStyle w:val="Hyperlink"/>
                  <w:szCs w:val="18"/>
                </w:rPr>
                <w:t>National Library of Greece</w:t>
              </w:r>
            </w:hyperlink>
            <w:r w:rsidRPr="00E34104">
              <w:t xml:space="preserve"> offers the possibility to search for a specific title and make an electronic reservation. The </w:t>
            </w:r>
            <w:hyperlink r:id="rId199" w:history="1">
              <w:r w:rsidRPr="00E34104">
                <w:rPr>
                  <w:rStyle w:val="Hyperlink"/>
                  <w:szCs w:val="18"/>
                </w:rPr>
                <w:t>Hellenic Academic Libraries Link</w:t>
              </w:r>
            </w:hyperlink>
            <w:r w:rsidRPr="00E34104">
              <w:t xml:space="preserve"> offers the possibility to search for a specific title.</w:t>
            </w:r>
          </w:p>
        </w:tc>
      </w:tr>
      <w:tr w:rsidR="00A66B3D" w:rsidRPr="00E34104" w14:paraId="2FDA26B6" w14:textId="77777777" w:rsidTr="0066080B">
        <w:trPr>
          <w:trHeight w:val="198"/>
        </w:trPr>
        <w:tc>
          <w:tcPr>
            <w:tcW w:w="5000" w:type="pct"/>
            <w:gridSpan w:val="2"/>
            <w:shd w:val="clear" w:color="auto" w:fill="auto"/>
          </w:tcPr>
          <w:p w14:paraId="4729F649" w14:textId="77777777" w:rsidR="00A66B3D" w:rsidRPr="00E34104" w:rsidRDefault="00A66B3D" w:rsidP="0066080B">
            <w:r w:rsidRPr="00E34104">
              <w:rPr>
                <w:b/>
                <w:bCs/>
              </w:rPr>
              <w:t>Student grants</w:t>
            </w:r>
          </w:p>
        </w:tc>
      </w:tr>
      <w:tr w:rsidR="007A022F" w:rsidRPr="00E34104" w14:paraId="003D00F1" w14:textId="77777777" w:rsidTr="0066080B">
        <w:trPr>
          <w:trHeight w:val="198"/>
        </w:trPr>
        <w:tc>
          <w:tcPr>
            <w:tcW w:w="956" w:type="pct"/>
            <w:shd w:val="clear" w:color="auto" w:fill="auto"/>
          </w:tcPr>
          <w:p w14:paraId="5F0BE5F0" w14:textId="77777777" w:rsidR="007A022F" w:rsidRPr="00E34104" w:rsidRDefault="007A022F" w:rsidP="007A022F">
            <w:r w:rsidRPr="00E34104">
              <w:t>Responsibility:</w:t>
            </w:r>
          </w:p>
        </w:tc>
        <w:tc>
          <w:tcPr>
            <w:tcW w:w="4044" w:type="pct"/>
            <w:shd w:val="clear" w:color="auto" w:fill="auto"/>
          </w:tcPr>
          <w:p w14:paraId="66810F83" w14:textId="58427E80" w:rsidR="007A022F" w:rsidRPr="00E34104" w:rsidRDefault="007A022F" w:rsidP="007A022F">
            <w:r w:rsidRPr="00E34104">
              <w:t>Central Government, Ministry of Education, Lifelong learning and Religious Affairs, State Scholarships Foundation</w:t>
            </w:r>
          </w:p>
        </w:tc>
      </w:tr>
      <w:tr w:rsidR="007A022F" w:rsidRPr="00E34104" w14:paraId="4CEF4438" w14:textId="77777777" w:rsidTr="0066080B">
        <w:trPr>
          <w:trHeight w:val="37"/>
        </w:trPr>
        <w:tc>
          <w:tcPr>
            <w:tcW w:w="956" w:type="pct"/>
            <w:shd w:val="clear" w:color="auto" w:fill="auto"/>
          </w:tcPr>
          <w:p w14:paraId="3F59C3B1" w14:textId="77777777" w:rsidR="007A022F" w:rsidRPr="00E34104" w:rsidRDefault="007A022F" w:rsidP="007A022F">
            <w:r w:rsidRPr="00E34104">
              <w:t xml:space="preserve">Website: </w:t>
            </w:r>
          </w:p>
        </w:tc>
        <w:tc>
          <w:tcPr>
            <w:tcW w:w="4044" w:type="pct"/>
            <w:shd w:val="clear" w:color="auto" w:fill="auto"/>
          </w:tcPr>
          <w:p w14:paraId="71B5223C" w14:textId="1E949558" w:rsidR="007A022F" w:rsidRPr="00E34104" w:rsidRDefault="000958A6" w:rsidP="007A022F">
            <w:hyperlink r:id="rId200" w:history="1">
              <w:r w:rsidR="007A022F" w:rsidRPr="00E34104">
                <w:rPr>
                  <w:rStyle w:val="Hyperlink"/>
                  <w:szCs w:val="18"/>
                </w:rPr>
                <w:t>http://www.iky.gr</w:t>
              </w:r>
            </w:hyperlink>
          </w:p>
        </w:tc>
      </w:tr>
      <w:tr w:rsidR="007A022F" w:rsidRPr="00E34104" w14:paraId="632DA7F5" w14:textId="77777777" w:rsidTr="0066080B">
        <w:trPr>
          <w:trHeight w:val="311"/>
        </w:trPr>
        <w:tc>
          <w:tcPr>
            <w:tcW w:w="956" w:type="pct"/>
            <w:shd w:val="clear" w:color="auto" w:fill="auto"/>
          </w:tcPr>
          <w:p w14:paraId="1218EBE4" w14:textId="77777777" w:rsidR="007A022F" w:rsidRPr="00E34104" w:rsidRDefault="007A022F" w:rsidP="007A022F">
            <w:r w:rsidRPr="00E34104">
              <w:t xml:space="preserve">Description: </w:t>
            </w:r>
          </w:p>
        </w:tc>
        <w:tc>
          <w:tcPr>
            <w:tcW w:w="4044" w:type="pct"/>
            <w:shd w:val="clear" w:color="auto" w:fill="auto"/>
          </w:tcPr>
          <w:p w14:paraId="611E519C" w14:textId="4729BBD5" w:rsidR="007A022F" w:rsidRPr="00E34104" w:rsidRDefault="007A022F" w:rsidP="007A022F">
            <w:r w:rsidRPr="00E34104">
              <w:t>The State Scholarships Foundation (I.K.Y.) grants scholarships for postgraduate or postdoctoral studies to Greek</w:t>
            </w:r>
            <w:r w:rsidR="00FC2A1B" w:rsidRPr="00E34104">
              <w:t xml:space="preserve"> and </w:t>
            </w:r>
            <w:r w:rsidRPr="00E34104">
              <w:t xml:space="preserve">foreign graduates. </w:t>
            </w:r>
            <w:r w:rsidR="00FC2A1B" w:rsidRPr="00E34104">
              <w:t>Its</w:t>
            </w:r>
            <w:r w:rsidRPr="00E34104">
              <w:t xml:space="preserve"> administrative responsibility </w:t>
            </w:r>
            <w:r w:rsidR="00FC2A1B" w:rsidRPr="00E34104">
              <w:t>includes</w:t>
            </w:r>
            <w:r w:rsidRPr="00E34104">
              <w:t xml:space="preserve"> the Erasmus exchange programme. Information and forms </w:t>
            </w:r>
            <w:r w:rsidR="00FC2A1B" w:rsidRPr="00E34104">
              <w:t xml:space="preserve">are available to </w:t>
            </w:r>
            <w:r w:rsidRPr="00E34104">
              <w:t>download.</w:t>
            </w:r>
          </w:p>
        </w:tc>
      </w:tr>
      <w:tr w:rsidR="00002ECD" w:rsidRPr="00E34104" w14:paraId="0613CEB9" w14:textId="77777777" w:rsidTr="00666830">
        <w:trPr>
          <w:trHeight w:val="94"/>
        </w:trPr>
        <w:tc>
          <w:tcPr>
            <w:tcW w:w="5000" w:type="pct"/>
            <w:gridSpan w:val="2"/>
            <w:shd w:val="clear" w:color="auto" w:fill="EFFBFF"/>
          </w:tcPr>
          <w:p w14:paraId="18A4D1DD" w14:textId="77777777" w:rsidR="00002ECD" w:rsidRPr="00E34104" w:rsidRDefault="00002ECD" w:rsidP="00002ECD">
            <w:pPr>
              <w:pStyle w:val="Subtitle"/>
              <w:rPr>
                <w:color w:val="BF3F91"/>
              </w:rPr>
            </w:pPr>
            <w:r w:rsidRPr="00E34104">
              <w:t>Researchers</w:t>
            </w:r>
          </w:p>
        </w:tc>
      </w:tr>
      <w:tr w:rsidR="00002ECD" w:rsidRPr="00E34104" w14:paraId="123E65B2" w14:textId="77777777" w:rsidTr="0066080B">
        <w:trPr>
          <w:trHeight w:val="198"/>
        </w:trPr>
        <w:tc>
          <w:tcPr>
            <w:tcW w:w="5000" w:type="pct"/>
            <w:gridSpan w:val="2"/>
            <w:shd w:val="clear" w:color="auto" w:fill="auto"/>
          </w:tcPr>
          <w:p w14:paraId="40EE54F7" w14:textId="1DF1866B" w:rsidR="00002ECD" w:rsidRPr="00E34104" w:rsidRDefault="00002ECD" w:rsidP="00002ECD">
            <w:pPr>
              <w:rPr>
                <w:b/>
              </w:rPr>
            </w:pPr>
            <w:r w:rsidRPr="00E34104">
              <w:rPr>
                <w:b/>
              </w:rPr>
              <w:t>Information and assistance to researchers; research funding support</w:t>
            </w:r>
            <w:r w:rsidRPr="00E34104">
              <w:rPr>
                <w:rStyle w:val="Strong"/>
              </w:rPr>
              <w:t xml:space="preserve"> </w:t>
            </w:r>
          </w:p>
        </w:tc>
      </w:tr>
      <w:tr w:rsidR="00002ECD" w:rsidRPr="00E34104" w14:paraId="665A6E9A" w14:textId="77777777" w:rsidTr="0066080B">
        <w:trPr>
          <w:trHeight w:val="311"/>
        </w:trPr>
        <w:tc>
          <w:tcPr>
            <w:tcW w:w="956" w:type="pct"/>
            <w:shd w:val="clear" w:color="auto" w:fill="auto"/>
          </w:tcPr>
          <w:p w14:paraId="7ED00898" w14:textId="77777777" w:rsidR="00002ECD" w:rsidRPr="00E34104" w:rsidRDefault="00002ECD" w:rsidP="00002ECD">
            <w:r w:rsidRPr="00E34104">
              <w:t>Responsibility:</w:t>
            </w:r>
          </w:p>
        </w:tc>
        <w:tc>
          <w:tcPr>
            <w:tcW w:w="4044" w:type="pct"/>
            <w:shd w:val="clear" w:color="auto" w:fill="auto"/>
          </w:tcPr>
          <w:p w14:paraId="0DE6B27F" w14:textId="7149CB59" w:rsidR="00002ECD" w:rsidRPr="00E34104" w:rsidRDefault="00002ECD" w:rsidP="00002ECD">
            <w:r w:rsidRPr="00E34104">
              <w:t>EURAXESS Greece</w:t>
            </w:r>
          </w:p>
        </w:tc>
      </w:tr>
      <w:tr w:rsidR="00002ECD" w:rsidRPr="00E34104" w14:paraId="1D807800" w14:textId="77777777" w:rsidTr="0066080B">
        <w:trPr>
          <w:trHeight w:val="311"/>
        </w:trPr>
        <w:tc>
          <w:tcPr>
            <w:tcW w:w="956" w:type="pct"/>
            <w:shd w:val="clear" w:color="auto" w:fill="auto"/>
          </w:tcPr>
          <w:p w14:paraId="3651FA30" w14:textId="77777777" w:rsidR="00002ECD" w:rsidRPr="00E34104" w:rsidRDefault="00002ECD" w:rsidP="00002ECD">
            <w:r w:rsidRPr="00E34104">
              <w:t xml:space="preserve">Website: </w:t>
            </w:r>
          </w:p>
        </w:tc>
        <w:tc>
          <w:tcPr>
            <w:tcW w:w="4044" w:type="pct"/>
            <w:shd w:val="clear" w:color="auto" w:fill="auto"/>
          </w:tcPr>
          <w:p w14:paraId="01F7E107" w14:textId="3F76D83E" w:rsidR="00002ECD" w:rsidRPr="00E34104" w:rsidRDefault="000958A6" w:rsidP="00002ECD">
            <w:hyperlink r:id="rId201" w:history="1">
              <w:r w:rsidR="00002ECD" w:rsidRPr="00E34104">
                <w:rPr>
                  <w:rStyle w:val="Hyperlink"/>
                </w:rPr>
                <w:t>http://euraxess.obi.gr/</w:t>
              </w:r>
            </w:hyperlink>
            <w:r w:rsidR="00002ECD" w:rsidRPr="00E34104">
              <w:t xml:space="preserve"> </w:t>
            </w:r>
          </w:p>
        </w:tc>
      </w:tr>
      <w:tr w:rsidR="00002ECD" w:rsidRPr="00E34104" w14:paraId="38F40F69" w14:textId="77777777" w:rsidTr="0066080B">
        <w:trPr>
          <w:trHeight w:val="311"/>
        </w:trPr>
        <w:tc>
          <w:tcPr>
            <w:tcW w:w="956" w:type="pct"/>
            <w:shd w:val="clear" w:color="auto" w:fill="auto"/>
          </w:tcPr>
          <w:p w14:paraId="64886327" w14:textId="77777777" w:rsidR="00002ECD" w:rsidRPr="00E34104" w:rsidRDefault="00002ECD" w:rsidP="00002ECD">
            <w:r w:rsidRPr="00E34104">
              <w:t xml:space="preserve">Description: </w:t>
            </w:r>
          </w:p>
        </w:tc>
        <w:tc>
          <w:tcPr>
            <w:tcW w:w="4044" w:type="pct"/>
            <w:shd w:val="clear" w:color="auto" w:fill="auto"/>
          </w:tcPr>
          <w:p w14:paraId="5F50C720" w14:textId="763402B8" w:rsidR="00002ECD" w:rsidRPr="00E34104" w:rsidRDefault="00002ECD" w:rsidP="00002ECD">
            <w:r w:rsidRPr="00E34104">
              <w:t>EURAXESS Portal of the Hellenic Industrial Property Organisation (OBI): the main objective of this portal is to help foreign researchers planning to come to Greece or already staying in Greece look for assistance, career opportunities or funding.</w:t>
            </w:r>
          </w:p>
        </w:tc>
      </w:tr>
      <w:tr w:rsidR="00002ECD" w:rsidRPr="00E34104" w14:paraId="63666302" w14:textId="77777777" w:rsidTr="00B023B4">
        <w:trPr>
          <w:trHeight w:val="311"/>
        </w:trPr>
        <w:tc>
          <w:tcPr>
            <w:tcW w:w="5000" w:type="pct"/>
            <w:gridSpan w:val="2"/>
            <w:shd w:val="clear" w:color="auto" w:fill="auto"/>
          </w:tcPr>
          <w:p w14:paraId="4A9C25E3" w14:textId="08894166" w:rsidR="00002ECD" w:rsidRPr="00E34104" w:rsidRDefault="00002ECD" w:rsidP="00002ECD">
            <w:r w:rsidRPr="00E34104">
              <w:rPr>
                <w:rStyle w:val="Strong"/>
              </w:rPr>
              <w:t>Public libraries (availability of catalogues, search tools)</w:t>
            </w:r>
          </w:p>
        </w:tc>
      </w:tr>
      <w:tr w:rsidR="00002ECD" w:rsidRPr="00E34104" w14:paraId="6949473A" w14:textId="77777777" w:rsidTr="0066080B">
        <w:trPr>
          <w:trHeight w:val="311"/>
        </w:trPr>
        <w:tc>
          <w:tcPr>
            <w:tcW w:w="956" w:type="pct"/>
            <w:shd w:val="clear" w:color="auto" w:fill="auto"/>
          </w:tcPr>
          <w:p w14:paraId="7AE224D4" w14:textId="5366BD76" w:rsidR="00002ECD" w:rsidRPr="00E34104" w:rsidRDefault="00002ECD" w:rsidP="00002ECD">
            <w:r w:rsidRPr="00E34104">
              <w:t>Responsibility:</w:t>
            </w:r>
          </w:p>
        </w:tc>
        <w:tc>
          <w:tcPr>
            <w:tcW w:w="4044" w:type="pct"/>
            <w:shd w:val="clear" w:color="auto" w:fill="auto"/>
          </w:tcPr>
          <w:p w14:paraId="50ABC8F5" w14:textId="6FD0B95D" w:rsidR="00002ECD" w:rsidRPr="00E34104" w:rsidRDefault="00002ECD" w:rsidP="00002ECD">
            <w:r w:rsidRPr="00E34104">
              <w:t>Central Government, Ministry of Education, Lifelong learning and Religious Affairs</w:t>
            </w:r>
          </w:p>
        </w:tc>
      </w:tr>
      <w:tr w:rsidR="00002ECD" w:rsidRPr="00E34104" w14:paraId="0F71369A" w14:textId="77777777" w:rsidTr="0066080B">
        <w:trPr>
          <w:trHeight w:val="311"/>
        </w:trPr>
        <w:tc>
          <w:tcPr>
            <w:tcW w:w="956" w:type="pct"/>
            <w:shd w:val="clear" w:color="auto" w:fill="auto"/>
          </w:tcPr>
          <w:p w14:paraId="0A93269A" w14:textId="277F30E2" w:rsidR="00002ECD" w:rsidRPr="00E34104" w:rsidRDefault="00002ECD" w:rsidP="00002ECD">
            <w:r w:rsidRPr="00E34104">
              <w:t xml:space="preserve">Website: </w:t>
            </w:r>
          </w:p>
        </w:tc>
        <w:tc>
          <w:tcPr>
            <w:tcW w:w="4044" w:type="pct"/>
            <w:shd w:val="clear" w:color="auto" w:fill="auto"/>
          </w:tcPr>
          <w:p w14:paraId="4A3C896F" w14:textId="35640CF0" w:rsidR="00002ECD" w:rsidRPr="00E34104" w:rsidRDefault="000958A6" w:rsidP="00002ECD">
            <w:hyperlink r:id="rId202" w:history="1">
              <w:r w:rsidR="00002ECD" w:rsidRPr="00E34104">
                <w:rPr>
                  <w:rStyle w:val="Hyperlink"/>
                </w:rPr>
                <w:t>http://www.minedu.gov.gr/</w:t>
              </w:r>
            </w:hyperlink>
            <w:r w:rsidR="00002ECD" w:rsidRPr="00E34104">
              <w:t xml:space="preserve">; </w:t>
            </w:r>
            <w:hyperlink r:id="rId203" w:history="1">
              <w:r w:rsidR="00002ECD" w:rsidRPr="00E34104">
                <w:rPr>
                  <w:rStyle w:val="Hyperlink"/>
                </w:rPr>
                <w:t>http://www.nlg.gr</w:t>
              </w:r>
            </w:hyperlink>
          </w:p>
        </w:tc>
      </w:tr>
      <w:tr w:rsidR="00002ECD" w:rsidRPr="00E34104" w14:paraId="125302F7" w14:textId="77777777" w:rsidTr="0066080B">
        <w:trPr>
          <w:trHeight w:val="311"/>
        </w:trPr>
        <w:tc>
          <w:tcPr>
            <w:tcW w:w="956" w:type="pct"/>
            <w:shd w:val="clear" w:color="auto" w:fill="auto"/>
          </w:tcPr>
          <w:p w14:paraId="70C13186" w14:textId="55831FD9" w:rsidR="00002ECD" w:rsidRPr="00E34104" w:rsidRDefault="00002ECD" w:rsidP="00002ECD">
            <w:r w:rsidRPr="00E34104">
              <w:t xml:space="preserve">Description: </w:t>
            </w:r>
          </w:p>
        </w:tc>
        <w:tc>
          <w:tcPr>
            <w:tcW w:w="4044" w:type="pct"/>
            <w:shd w:val="clear" w:color="auto" w:fill="auto"/>
          </w:tcPr>
          <w:p w14:paraId="3E95C27D" w14:textId="5A51193F" w:rsidR="00002ECD" w:rsidRPr="00E34104" w:rsidRDefault="00002ECD" w:rsidP="00002ECD">
            <w:r w:rsidRPr="00E34104">
              <w:t xml:space="preserve">The website of the Ministry of Education, Lifelong learning and Religious Affairs provides a full list of Greek libraries. The </w:t>
            </w:r>
            <w:hyperlink r:id="rId204" w:history="1">
              <w:r w:rsidRPr="00E34104">
                <w:rPr>
                  <w:rStyle w:val="Hyperlink"/>
                  <w:szCs w:val="18"/>
                </w:rPr>
                <w:t>National Library of Greece</w:t>
              </w:r>
            </w:hyperlink>
            <w:r w:rsidRPr="00E34104">
              <w:t xml:space="preserve"> offers the possibility to search for a specific title and make an electronic reservation. The </w:t>
            </w:r>
            <w:hyperlink r:id="rId205" w:history="1">
              <w:r w:rsidRPr="00E34104">
                <w:rPr>
                  <w:rStyle w:val="Hyperlink"/>
                  <w:szCs w:val="18"/>
                </w:rPr>
                <w:t>Hellenic Academic Libraries Link</w:t>
              </w:r>
            </w:hyperlink>
            <w:r w:rsidRPr="00E34104">
              <w:t xml:space="preserve"> offers the possibility to search for a specific title.</w:t>
            </w:r>
          </w:p>
        </w:tc>
      </w:tr>
    </w:tbl>
    <w:p w14:paraId="018BAAAA" w14:textId="21A805B6" w:rsidR="003730DF" w:rsidRPr="00E34104" w:rsidRDefault="003730DF" w:rsidP="00E57E46">
      <w:pPr>
        <w:pStyle w:val="Heading2"/>
        <w:keepLines/>
      </w:pPr>
      <w:bookmarkStart w:id="69" w:name="_Toc1475005"/>
      <w:r w:rsidRPr="00E34104">
        <w:lastRenderedPageBreak/>
        <w:t>Health</w:t>
      </w:r>
      <w:bookmarkEnd w:id="69"/>
      <w:r w:rsidRPr="00E34104">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78658A" w:rsidRPr="00E34104" w14:paraId="276CB6B8" w14:textId="77777777" w:rsidTr="00666830">
        <w:trPr>
          <w:trHeight w:val="94"/>
        </w:trPr>
        <w:tc>
          <w:tcPr>
            <w:tcW w:w="5000" w:type="pct"/>
            <w:gridSpan w:val="2"/>
            <w:shd w:val="clear" w:color="auto" w:fill="EFFBFF"/>
          </w:tcPr>
          <w:p w14:paraId="1F15EE89" w14:textId="72E1DD3F" w:rsidR="0078658A" w:rsidRPr="00E34104" w:rsidRDefault="00002ECD" w:rsidP="00E57E46">
            <w:pPr>
              <w:pStyle w:val="Subtitle"/>
              <w:keepNext/>
              <w:keepLines/>
              <w:rPr>
                <w:color w:val="BF3F91"/>
              </w:rPr>
            </w:pPr>
            <w:r w:rsidRPr="00E34104">
              <w:t>U</w:t>
            </w:r>
            <w:r w:rsidR="0078658A" w:rsidRPr="00E34104">
              <w:t>nplanned healthcare</w:t>
            </w:r>
          </w:p>
        </w:tc>
      </w:tr>
      <w:tr w:rsidR="0078658A" w:rsidRPr="00E34104" w14:paraId="741C6C5B" w14:textId="77777777" w:rsidTr="0066080B">
        <w:trPr>
          <w:trHeight w:val="198"/>
        </w:trPr>
        <w:tc>
          <w:tcPr>
            <w:tcW w:w="5000" w:type="pct"/>
            <w:gridSpan w:val="2"/>
            <w:shd w:val="clear" w:color="auto" w:fill="auto"/>
          </w:tcPr>
          <w:p w14:paraId="10AA661F" w14:textId="77777777" w:rsidR="0078658A" w:rsidRPr="00E34104" w:rsidRDefault="0078658A" w:rsidP="00E57E46">
            <w:pPr>
              <w:keepNext/>
              <w:keepLines/>
              <w:rPr>
                <w:b/>
              </w:rPr>
            </w:pPr>
            <w:r w:rsidRPr="00E34104">
              <w:rPr>
                <w:rStyle w:val="Strong"/>
              </w:rPr>
              <w:t>Health related services (interactive advice on the availability of services in different hospitals; appointments for hospitals)</w:t>
            </w:r>
          </w:p>
        </w:tc>
      </w:tr>
      <w:tr w:rsidR="00EC3B23" w:rsidRPr="00E34104" w14:paraId="4C24445F" w14:textId="77777777" w:rsidTr="0066080B">
        <w:trPr>
          <w:trHeight w:val="198"/>
        </w:trPr>
        <w:tc>
          <w:tcPr>
            <w:tcW w:w="956" w:type="pct"/>
            <w:shd w:val="clear" w:color="auto" w:fill="auto"/>
          </w:tcPr>
          <w:p w14:paraId="0175C8A3" w14:textId="77777777" w:rsidR="00EC3B23" w:rsidRPr="00E34104" w:rsidRDefault="00EC3B23" w:rsidP="00E57E46">
            <w:pPr>
              <w:keepNext/>
              <w:keepLines/>
            </w:pPr>
            <w:r w:rsidRPr="00E34104">
              <w:t>Responsibility:</w:t>
            </w:r>
          </w:p>
        </w:tc>
        <w:tc>
          <w:tcPr>
            <w:tcW w:w="4044" w:type="pct"/>
            <w:shd w:val="clear" w:color="auto" w:fill="auto"/>
          </w:tcPr>
          <w:p w14:paraId="1E9EC625" w14:textId="4E957D0A" w:rsidR="00EC3B23" w:rsidRPr="00E34104" w:rsidRDefault="00EC3B23" w:rsidP="00E57E46">
            <w:pPr>
              <w:keepNext/>
              <w:keepLines/>
            </w:pPr>
            <w:r w:rsidRPr="00E34104">
              <w:t>Central Government, Ministry of Health and Social Solidarity</w:t>
            </w:r>
          </w:p>
        </w:tc>
      </w:tr>
      <w:tr w:rsidR="00EC3B23" w:rsidRPr="00E34104" w14:paraId="4732B1CF" w14:textId="77777777" w:rsidTr="0066080B">
        <w:trPr>
          <w:trHeight w:val="37"/>
        </w:trPr>
        <w:tc>
          <w:tcPr>
            <w:tcW w:w="956" w:type="pct"/>
            <w:shd w:val="clear" w:color="auto" w:fill="auto"/>
          </w:tcPr>
          <w:p w14:paraId="265FC811" w14:textId="77777777" w:rsidR="00EC3B23" w:rsidRPr="00E34104" w:rsidRDefault="00EC3B23" w:rsidP="00EC3B23">
            <w:r w:rsidRPr="00E34104">
              <w:t xml:space="preserve">Website: </w:t>
            </w:r>
          </w:p>
        </w:tc>
        <w:tc>
          <w:tcPr>
            <w:tcW w:w="4044" w:type="pct"/>
            <w:shd w:val="clear" w:color="auto" w:fill="auto"/>
          </w:tcPr>
          <w:p w14:paraId="438B0459" w14:textId="657B1EE2" w:rsidR="00EC3B23" w:rsidRPr="00E34104" w:rsidRDefault="000958A6" w:rsidP="00EC3B23">
            <w:hyperlink r:id="rId206" w:history="1">
              <w:r w:rsidR="00EC3B23" w:rsidRPr="00E34104">
                <w:rPr>
                  <w:rStyle w:val="Hyperlink"/>
                </w:rPr>
                <w:t>http://www.moh.gov.gr/</w:t>
              </w:r>
            </w:hyperlink>
            <w:r w:rsidR="00EC3B23" w:rsidRPr="00E34104">
              <w:t xml:space="preserve"> </w:t>
            </w:r>
          </w:p>
        </w:tc>
      </w:tr>
      <w:tr w:rsidR="00EC3B23" w:rsidRPr="00E34104" w14:paraId="02F1D571" w14:textId="77777777" w:rsidTr="0066080B">
        <w:trPr>
          <w:trHeight w:val="242"/>
        </w:trPr>
        <w:tc>
          <w:tcPr>
            <w:tcW w:w="956" w:type="pct"/>
            <w:shd w:val="clear" w:color="auto" w:fill="auto"/>
          </w:tcPr>
          <w:p w14:paraId="7EDC261E" w14:textId="77777777" w:rsidR="00EC3B23" w:rsidRPr="00E34104" w:rsidRDefault="00EC3B23" w:rsidP="00EC3B23">
            <w:r w:rsidRPr="00E34104">
              <w:t xml:space="preserve">Description: </w:t>
            </w:r>
          </w:p>
        </w:tc>
        <w:tc>
          <w:tcPr>
            <w:tcW w:w="4044" w:type="pct"/>
            <w:shd w:val="clear" w:color="auto" w:fill="auto"/>
          </w:tcPr>
          <w:p w14:paraId="5EAF3785" w14:textId="63684714" w:rsidR="00EC3B23" w:rsidRPr="00E34104" w:rsidRDefault="00EC3B23" w:rsidP="00EC3B23">
            <w:r w:rsidRPr="00E34104">
              <w:t>Provides basic information on the organisation of the ministry and the availability of hospitals.</w:t>
            </w:r>
          </w:p>
        </w:tc>
      </w:tr>
      <w:tr w:rsidR="0078658A" w:rsidRPr="00E34104" w14:paraId="2F97C2A4" w14:textId="77777777" w:rsidTr="0066080B">
        <w:trPr>
          <w:trHeight w:val="198"/>
        </w:trPr>
        <w:tc>
          <w:tcPr>
            <w:tcW w:w="5000" w:type="pct"/>
            <w:gridSpan w:val="2"/>
            <w:shd w:val="clear" w:color="auto" w:fill="auto"/>
          </w:tcPr>
          <w:p w14:paraId="5AF978AF" w14:textId="2EC890FA" w:rsidR="0078658A" w:rsidRPr="00E34104" w:rsidRDefault="00957530" w:rsidP="0066080B">
            <w:r w:rsidRPr="00E34104">
              <w:rPr>
                <w:b/>
                <w:bCs/>
              </w:rPr>
              <w:t>eAppointments</w:t>
            </w:r>
          </w:p>
        </w:tc>
      </w:tr>
      <w:tr w:rsidR="00957530" w:rsidRPr="00E34104" w14:paraId="00D5839B" w14:textId="77777777" w:rsidTr="0066080B">
        <w:trPr>
          <w:trHeight w:val="198"/>
        </w:trPr>
        <w:tc>
          <w:tcPr>
            <w:tcW w:w="956" w:type="pct"/>
            <w:shd w:val="clear" w:color="auto" w:fill="auto"/>
          </w:tcPr>
          <w:p w14:paraId="6C12EB16" w14:textId="77777777" w:rsidR="00957530" w:rsidRPr="00E34104" w:rsidRDefault="00957530" w:rsidP="00957530">
            <w:r w:rsidRPr="00E34104">
              <w:t>Responsibility:</w:t>
            </w:r>
          </w:p>
        </w:tc>
        <w:tc>
          <w:tcPr>
            <w:tcW w:w="4044" w:type="pct"/>
            <w:shd w:val="clear" w:color="auto" w:fill="auto"/>
          </w:tcPr>
          <w:p w14:paraId="2CD19F35" w14:textId="5515DC3E" w:rsidR="00957530" w:rsidRPr="00E34104" w:rsidRDefault="00957530" w:rsidP="00957530">
            <w:r w:rsidRPr="00E34104">
              <w:t>Ministry of Health and Social Solidarity</w:t>
            </w:r>
          </w:p>
        </w:tc>
      </w:tr>
      <w:tr w:rsidR="00957530" w:rsidRPr="00E34104" w14:paraId="2167F12F" w14:textId="77777777" w:rsidTr="0066080B">
        <w:trPr>
          <w:trHeight w:val="37"/>
        </w:trPr>
        <w:tc>
          <w:tcPr>
            <w:tcW w:w="956" w:type="pct"/>
            <w:shd w:val="clear" w:color="auto" w:fill="auto"/>
          </w:tcPr>
          <w:p w14:paraId="1A269280" w14:textId="77777777" w:rsidR="00957530" w:rsidRPr="00E34104" w:rsidRDefault="00957530" w:rsidP="00957530">
            <w:r w:rsidRPr="00E34104">
              <w:t xml:space="preserve">Website: </w:t>
            </w:r>
          </w:p>
        </w:tc>
        <w:tc>
          <w:tcPr>
            <w:tcW w:w="4044" w:type="pct"/>
            <w:shd w:val="clear" w:color="auto" w:fill="auto"/>
          </w:tcPr>
          <w:p w14:paraId="54CEED06" w14:textId="54580BD2" w:rsidR="00957530" w:rsidRPr="00E34104" w:rsidRDefault="000958A6" w:rsidP="00957530">
            <w:hyperlink r:id="rId207" w:history="1">
              <w:r w:rsidR="00957530" w:rsidRPr="00E34104">
                <w:rPr>
                  <w:rStyle w:val="Hyperlink"/>
                </w:rPr>
                <w:t>http://rdv.ehealthnet.gr</w:t>
              </w:r>
            </w:hyperlink>
          </w:p>
        </w:tc>
      </w:tr>
      <w:tr w:rsidR="00957530" w:rsidRPr="00E34104" w14:paraId="6A5F3524" w14:textId="77777777" w:rsidTr="0066080B">
        <w:trPr>
          <w:trHeight w:val="272"/>
        </w:trPr>
        <w:tc>
          <w:tcPr>
            <w:tcW w:w="956" w:type="pct"/>
            <w:shd w:val="clear" w:color="auto" w:fill="auto"/>
          </w:tcPr>
          <w:p w14:paraId="2B9C6CBF" w14:textId="77777777" w:rsidR="00957530" w:rsidRPr="00E34104" w:rsidRDefault="00957530" w:rsidP="00957530">
            <w:r w:rsidRPr="00E34104">
              <w:t xml:space="preserve">Description: </w:t>
            </w:r>
          </w:p>
        </w:tc>
        <w:tc>
          <w:tcPr>
            <w:tcW w:w="4044" w:type="pct"/>
            <w:shd w:val="clear" w:color="auto" w:fill="auto"/>
          </w:tcPr>
          <w:p w14:paraId="2B04989B" w14:textId="00C7606D" w:rsidR="00957530" w:rsidRPr="00E34104" w:rsidRDefault="00957530" w:rsidP="00957530">
            <w:r w:rsidRPr="00E34104">
              <w:rPr>
                <w:szCs w:val="20"/>
              </w:rPr>
              <w:t>Greek citizens visiting the online page are able to choose the Primary National Health Network Unit or Health Centre, medical specialisation required or even the physician and make an appointment completely free of charge. This way they can locate the nearest care point and choose the earliest available appointment. Safe access to services (authentication) takes place through the use of the personal codes for TAXISnet.</w:t>
            </w:r>
          </w:p>
        </w:tc>
      </w:tr>
      <w:tr w:rsidR="004A500E" w:rsidRPr="00E34104" w14:paraId="2B02C590" w14:textId="77777777" w:rsidTr="004A500E">
        <w:trPr>
          <w:trHeight w:val="272"/>
        </w:trPr>
        <w:tc>
          <w:tcPr>
            <w:tcW w:w="5000" w:type="pct"/>
            <w:gridSpan w:val="2"/>
            <w:shd w:val="clear" w:color="auto" w:fill="auto"/>
          </w:tcPr>
          <w:p w14:paraId="00B14077" w14:textId="3A481083" w:rsidR="004A500E" w:rsidRPr="00E34104" w:rsidRDefault="004A500E" w:rsidP="0066080B">
            <w:pPr>
              <w:rPr>
                <w:b/>
              </w:rPr>
            </w:pPr>
            <w:r w:rsidRPr="00E34104">
              <w:rPr>
                <w:b/>
              </w:rPr>
              <w:t>ePrescription</w:t>
            </w:r>
          </w:p>
        </w:tc>
      </w:tr>
      <w:tr w:rsidR="00A757AE" w:rsidRPr="00E34104" w14:paraId="0E5A6681" w14:textId="77777777" w:rsidTr="0066080B">
        <w:trPr>
          <w:trHeight w:val="272"/>
        </w:trPr>
        <w:tc>
          <w:tcPr>
            <w:tcW w:w="956" w:type="pct"/>
            <w:shd w:val="clear" w:color="auto" w:fill="auto"/>
          </w:tcPr>
          <w:p w14:paraId="04F846C0" w14:textId="4D5A6F5C" w:rsidR="00A757AE" w:rsidRPr="00E34104" w:rsidRDefault="00A757AE" w:rsidP="00A757AE">
            <w:r w:rsidRPr="00E34104">
              <w:t>Responsibility:</w:t>
            </w:r>
          </w:p>
        </w:tc>
        <w:tc>
          <w:tcPr>
            <w:tcW w:w="4044" w:type="pct"/>
            <w:shd w:val="clear" w:color="auto" w:fill="auto"/>
          </w:tcPr>
          <w:p w14:paraId="43BEEB6C" w14:textId="402EFCBE" w:rsidR="00A757AE" w:rsidRPr="00E34104" w:rsidRDefault="00A757AE" w:rsidP="00A757AE">
            <w:r w:rsidRPr="00E34104">
              <w:t>Ministry of Health and Social Solidarity</w:t>
            </w:r>
          </w:p>
        </w:tc>
      </w:tr>
      <w:tr w:rsidR="00A757AE" w:rsidRPr="00E34104" w14:paraId="757665B6" w14:textId="77777777" w:rsidTr="0066080B">
        <w:trPr>
          <w:trHeight w:val="272"/>
        </w:trPr>
        <w:tc>
          <w:tcPr>
            <w:tcW w:w="956" w:type="pct"/>
            <w:shd w:val="clear" w:color="auto" w:fill="auto"/>
          </w:tcPr>
          <w:p w14:paraId="17665A02" w14:textId="216F0254" w:rsidR="00A757AE" w:rsidRPr="00E34104" w:rsidRDefault="00A757AE" w:rsidP="00A757AE">
            <w:r w:rsidRPr="00E34104">
              <w:t xml:space="preserve">Website: </w:t>
            </w:r>
          </w:p>
        </w:tc>
        <w:tc>
          <w:tcPr>
            <w:tcW w:w="4044" w:type="pct"/>
            <w:shd w:val="clear" w:color="auto" w:fill="auto"/>
          </w:tcPr>
          <w:p w14:paraId="4C97C53C" w14:textId="3EA632C0" w:rsidR="00A757AE" w:rsidRPr="00E34104" w:rsidRDefault="00BE20E7" w:rsidP="00DB0D9F">
            <w:r>
              <w:t>N</w:t>
            </w:r>
            <w:r w:rsidR="00F97AF2" w:rsidRPr="00E34104">
              <w:t>/</w:t>
            </w:r>
            <w:r>
              <w:t>A</w:t>
            </w:r>
          </w:p>
        </w:tc>
      </w:tr>
      <w:tr w:rsidR="00A757AE" w:rsidRPr="00E34104" w14:paraId="7C260A70" w14:textId="77777777" w:rsidTr="0066080B">
        <w:trPr>
          <w:trHeight w:val="272"/>
        </w:trPr>
        <w:tc>
          <w:tcPr>
            <w:tcW w:w="956" w:type="pct"/>
            <w:shd w:val="clear" w:color="auto" w:fill="auto"/>
          </w:tcPr>
          <w:p w14:paraId="4CB8C865" w14:textId="3AB90531" w:rsidR="00A757AE" w:rsidRPr="00E34104" w:rsidRDefault="00A757AE" w:rsidP="00A757AE">
            <w:r w:rsidRPr="00E34104">
              <w:t xml:space="preserve">Description: </w:t>
            </w:r>
          </w:p>
        </w:tc>
        <w:tc>
          <w:tcPr>
            <w:tcW w:w="4044" w:type="pct"/>
            <w:shd w:val="clear" w:color="auto" w:fill="auto"/>
          </w:tcPr>
          <w:p w14:paraId="67ECA295" w14:textId="4F2F30BA" w:rsidR="00A757AE" w:rsidRPr="00E34104" w:rsidRDefault="00A757AE" w:rsidP="00A757AE">
            <w:r w:rsidRPr="00E34104">
              <w:t>The ePrescription system</w:t>
            </w:r>
            <w:r w:rsidR="008B660D" w:rsidRPr="00E34104">
              <w:t xml:space="preserve"> facilitates of the usage of paperless medical prescriptions.</w:t>
            </w:r>
          </w:p>
        </w:tc>
      </w:tr>
      <w:tr w:rsidR="007766F0" w:rsidRPr="00E34104" w14:paraId="372C7127" w14:textId="77777777" w:rsidTr="007766F0">
        <w:trPr>
          <w:trHeight w:val="272"/>
        </w:trPr>
        <w:tc>
          <w:tcPr>
            <w:tcW w:w="5000" w:type="pct"/>
            <w:gridSpan w:val="2"/>
            <w:shd w:val="clear" w:color="auto" w:fill="auto"/>
          </w:tcPr>
          <w:p w14:paraId="081C0D07" w14:textId="3F4FBF62" w:rsidR="007766F0" w:rsidRPr="00E34104" w:rsidRDefault="007766F0" w:rsidP="00A757AE">
            <w:pPr>
              <w:rPr>
                <w:b/>
              </w:rPr>
            </w:pPr>
            <w:r w:rsidRPr="00E34104">
              <w:rPr>
                <w:b/>
              </w:rPr>
              <w:t>Family Doctor</w:t>
            </w:r>
          </w:p>
        </w:tc>
      </w:tr>
      <w:tr w:rsidR="00DB0D9F" w:rsidRPr="00E34104" w14:paraId="06953593" w14:textId="77777777" w:rsidTr="0066080B">
        <w:trPr>
          <w:trHeight w:val="272"/>
        </w:trPr>
        <w:tc>
          <w:tcPr>
            <w:tcW w:w="956" w:type="pct"/>
            <w:shd w:val="clear" w:color="auto" w:fill="auto"/>
          </w:tcPr>
          <w:p w14:paraId="0B34EA91" w14:textId="38F6AC21" w:rsidR="00DB0D9F" w:rsidRPr="00E34104" w:rsidRDefault="00DB0D9F" w:rsidP="00DB0D9F">
            <w:r w:rsidRPr="00E34104">
              <w:t>Responsibility:</w:t>
            </w:r>
          </w:p>
        </w:tc>
        <w:tc>
          <w:tcPr>
            <w:tcW w:w="4044" w:type="pct"/>
            <w:shd w:val="clear" w:color="auto" w:fill="auto"/>
          </w:tcPr>
          <w:p w14:paraId="081772A1" w14:textId="09482649" w:rsidR="00DB0D9F" w:rsidRPr="00E34104" w:rsidRDefault="00DB0D9F" w:rsidP="00DB0D9F">
            <w:r w:rsidRPr="00E34104">
              <w:t>Ministry of Health and Social Solidarity</w:t>
            </w:r>
          </w:p>
        </w:tc>
      </w:tr>
      <w:tr w:rsidR="00DB0D9F" w:rsidRPr="008E4563" w14:paraId="48A9C627" w14:textId="77777777" w:rsidTr="0066080B">
        <w:trPr>
          <w:trHeight w:val="272"/>
        </w:trPr>
        <w:tc>
          <w:tcPr>
            <w:tcW w:w="956" w:type="pct"/>
            <w:shd w:val="clear" w:color="auto" w:fill="auto"/>
          </w:tcPr>
          <w:p w14:paraId="06590A7C" w14:textId="6A364D4B" w:rsidR="00DB0D9F" w:rsidRPr="00E34104" w:rsidRDefault="00DB0D9F" w:rsidP="00DB0D9F">
            <w:r w:rsidRPr="00E34104">
              <w:t xml:space="preserve">Website: </w:t>
            </w:r>
          </w:p>
        </w:tc>
        <w:tc>
          <w:tcPr>
            <w:tcW w:w="4044" w:type="pct"/>
            <w:shd w:val="clear" w:color="auto" w:fill="auto"/>
          </w:tcPr>
          <w:p w14:paraId="20F3EBCC" w14:textId="52B9C9C5" w:rsidR="00DB0D9F" w:rsidRPr="008E4563" w:rsidRDefault="008E4563" w:rsidP="00DB0D9F">
            <w:hyperlink r:id="rId208" w:history="1">
              <w:r>
                <w:rPr>
                  <w:rStyle w:val="Hyperlink"/>
                </w:rPr>
                <w:t>http://www.idika.gr/</w:t>
              </w:r>
            </w:hyperlink>
          </w:p>
        </w:tc>
      </w:tr>
      <w:tr w:rsidR="00DB0D9F" w:rsidRPr="00E34104" w14:paraId="6423D670" w14:textId="77777777" w:rsidTr="0066080B">
        <w:trPr>
          <w:trHeight w:val="272"/>
        </w:trPr>
        <w:tc>
          <w:tcPr>
            <w:tcW w:w="956" w:type="pct"/>
            <w:shd w:val="clear" w:color="auto" w:fill="auto"/>
          </w:tcPr>
          <w:p w14:paraId="463EFAD9" w14:textId="4040383F" w:rsidR="00DB0D9F" w:rsidRPr="00E34104" w:rsidRDefault="00DB0D9F" w:rsidP="00DB0D9F">
            <w:r w:rsidRPr="00E34104">
              <w:t xml:space="preserve">Description: </w:t>
            </w:r>
          </w:p>
        </w:tc>
        <w:tc>
          <w:tcPr>
            <w:tcW w:w="4044" w:type="pct"/>
            <w:shd w:val="clear" w:color="auto" w:fill="auto"/>
          </w:tcPr>
          <w:p w14:paraId="792A3AEF" w14:textId="29461894" w:rsidR="00DB0D9F" w:rsidRPr="00E34104" w:rsidRDefault="00DB0D9F" w:rsidP="00DB0D9F">
            <w:r w:rsidRPr="00E34104">
              <w:t xml:space="preserve">Family </w:t>
            </w:r>
            <w:r w:rsidR="00FC2A1B" w:rsidRPr="00E34104">
              <w:t>D</w:t>
            </w:r>
            <w:r w:rsidRPr="00E34104">
              <w:t xml:space="preserve">octor is a new, free operation of the NHS. It is </w:t>
            </w:r>
            <w:r w:rsidR="00FC2A1B" w:rsidRPr="00E34104">
              <w:t xml:space="preserve">the </w:t>
            </w:r>
            <w:r w:rsidRPr="00E34104">
              <w:t xml:space="preserve">first point of contact with the National Health System and among other things it works as a health consultant. Using an online application, </w:t>
            </w:r>
            <w:r w:rsidR="00FC2A1B" w:rsidRPr="00E34104">
              <w:t xml:space="preserve">users </w:t>
            </w:r>
            <w:r w:rsidRPr="00E34104">
              <w:t xml:space="preserve">can register with the family doctor of </w:t>
            </w:r>
            <w:r w:rsidR="00FC2A1B" w:rsidRPr="00E34104">
              <w:t xml:space="preserve">their </w:t>
            </w:r>
            <w:r w:rsidRPr="00E34104">
              <w:t>choice.</w:t>
            </w:r>
          </w:p>
        </w:tc>
      </w:tr>
      <w:tr w:rsidR="00135A82" w:rsidRPr="00E34104" w14:paraId="747A0BC7" w14:textId="77777777" w:rsidTr="00135A82">
        <w:trPr>
          <w:trHeight w:val="272"/>
        </w:trPr>
        <w:tc>
          <w:tcPr>
            <w:tcW w:w="5000" w:type="pct"/>
            <w:gridSpan w:val="2"/>
            <w:shd w:val="clear" w:color="auto" w:fill="auto"/>
          </w:tcPr>
          <w:p w14:paraId="02F7B8D2" w14:textId="5DB57B55" w:rsidR="00135A82" w:rsidRPr="00E34104" w:rsidRDefault="00135A82" w:rsidP="00DB0D9F">
            <w:pPr>
              <w:rPr>
                <w:b/>
              </w:rPr>
            </w:pPr>
            <w:r w:rsidRPr="00E34104">
              <w:rPr>
                <w:b/>
              </w:rPr>
              <w:t>Electronic Health Record</w:t>
            </w:r>
          </w:p>
        </w:tc>
      </w:tr>
      <w:tr w:rsidR="00135A82" w:rsidRPr="00E34104" w14:paraId="34C8B20C" w14:textId="77777777" w:rsidTr="0066080B">
        <w:trPr>
          <w:trHeight w:val="272"/>
        </w:trPr>
        <w:tc>
          <w:tcPr>
            <w:tcW w:w="956" w:type="pct"/>
            <w:shd w:val="clear" w:color="auto" w:fill="auto"/>
          </w:tcPr>
          <w:p w14:paraId="2522141D" w14:textId="3193FFFE" w:rsidR="00135A82" w:rsidRPr="00E34104" w:rsidRDefault="00135A82" w:rsidP="00135A82">
            <w:r w:rsidRPr="00E34104">
              <w:t>Responsibility:</w:t>
            </w:r>
          </w:p>
        </w:tc>
        <w:tc>
          <w:tcPr>
            <w:tcW w:w="4044" w:type="pct"/>
            <w:shd w:val="clear" w:color="auto" w:fill="auto"/>
          </w:tcPr>
          <w:p w14:paraId="276A5196" w14:textId="2EB3BBFB" w:rsidR="00135A82" w:rsidRPr="00E34104" w:rsidRDefault="00F51941" w:rsidP="00135A82">
            <w:r w:rsidRPr="00E34104">
              <w:t>Ministry of Health and Social Solidarity</w:t>
            </w:r>
          </w:p>
        </w:tc>
      </w:tr>
      <w:tr w:rsidR="00135A82" w:rsidRPr="00E34104" w14:paraId="303FC0F0" w14:textId="77777777" w:rsidTr="0066080B">
        <w:trPr>
          <w:trHeight w:val="272"/>
        </w:trPr>
        <w:tc>
          <w:tcPr>
            <w:tcW w:w="956" w:type="pct"/>
            <w:shd w:val="clear" w:color="auto" w:fill="auto"/>
          </w:tcPr>
          <w:p w14:paraId="24CAB487" w14:textId="15D07E81" w:rsidR="00135A82" w:rsidRPr="00E34104" w:rsidRDefault="00135A82" w:rsidP="00135A82">
            <w:r w:rsidRPr="00E34104">
              <w:t xml:space="preserve">Website: </w:t>
            </w:r>
          </w:p>
        </w:tc>
        <w:tc>
          <w:tcPr>
            <w:tcW w:w="4044" w:type="pct"/>
            <w:shd w:val="clear" w:color="auto" w:fill="auto"/>
          </w:tcPr>
          <w:p w14:paraId="0F7C57C4" w14:textId="3A564BEC" w:rsidR="00135A82" w:rsidRPr="00E34104" w:rsidRDefault="000958A6" w:rsidP="00F51941">
            <w:hyperlink r:id="rId209" w:history="1">
              <w:r w:rsidR="00C50594" w:rsidRPr="00C50594">
                <w:rPr>
                  <w:rStyle w:val="Hyperlink"/>
                </w:rPr>
                <w:t>http://www.idika.gr/pfy/</w:t>
              </w:r>
            </w:hyperlink>
          </w:p>
        </w:tc>
      </w:tr>
      <w:tr w:rsidR="00135A82" w:rsidRPr="00E34104" w14:paraId="7297A926" w14:textId="77777777" w:rsidTr="0066080B">
        <w:trPr>
          <w:trHeight w:val="272"/>
        </w:trPr>
        <w:tc>
          <w:tcPr>
            <w:tcW w:w="956" w:type="pct"/>
            <w:shd w:val="clear" w:color="auto" w:fill="auto"/>
          </w:tcPr>
          <w:p w14:paraId="00C6CA45" w14:textId="7A91DC6C" w:rsidR="00135A82" w:rsidRPr="00E34104" w:rsidRDefault="00135A82" w:rsidP="00135A82">
            <w:r w:rsidRPr="00E34104">
              <w:t xml:space="preserve">Description: </w:t>
            </w:r>
          </w:p>
        </w:tc>
        <w:tc>
          <w:tcPr>
            <w:tcW w:w="4044" w:type="pct"/>
            <w:shd w:val="clear" w:color="auto" w:fill="auto"/>
          </w:tcPr>
          <w:p w14:paraId="654A687E" w14:textId="33343775" w:rsidR="00135A82" w:rsidRPr="00E34104" w:rsidRDefault="00A57686" w:rsidP="00135A82">
            <w:r w:rsidRPr="00E34104">
              <w:t>Through the application, the citizen has access to your Personal Health Record, which is enriched by various sources, such as: Electronic Prescribing Data, Hospitals in Secondary Care Units, visits to private doctors, family doctor.</w:t>
            </w:r>
          </w:p>
        </w:tc>
      </w:tr>
    </w:tbl>
    <w:p w14:paraId="3BE7F5C1" w14:textId="70021418" w:rsidR="001533C7" w:rsidRPr="00E34104" w:rsidRDefault="003730DF" w:rsidP="008E4563">
      <w:pPr>
        <w:pStyle w:val="Heading2"/>
        <w:keepLines/>
      </w:pPr>
      <w:bookmarkStart w:id="70" w:name="_Toc1475006"/>
      <w:r w:rsidRPr="00E34104">
        <w:lastRenderedPageBreak/>
        <w:t>Family</w:t>
      </w:r>
      <w:bookmarkEnd w:id="70"/>
      <w:r w:rsidRPr="00E34104">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1533C7" w:rsidRPr="00E34104" w14:paraId="4131C996" w14:textId="77777777" w:rsidTr="00666830">
        <w:trPr>
          <w:trHeight w:val="94"/>
        </w:trPr>
        <w:tc>
          <w:tcPr>
            <w:tcW w:w="5000" w:type="pct"/>
            <w:gridSpan w:val="2"/>
            <w:shd w:val="clear" w:color="auto" w:fill="EFFBFF"/>
          </w:tcPr>
          <w:p w14:paraId="4CCBCAD9" w14:textId="77777777" w:rsidR="001533C7" w:rsidRPr="00E34104" w:rsidRDefault="001533C7" w:rsidP="008E4563">
            <w:pPr>
              <w:pStyle w:val="Subtitle"/>
              <w:keepNext/>
              <w:keepLines/>
              <w:rPr>
                <w:color w:val="BF3F91"/>
              </w:rPr>
            </w:pPr>
            <w:r w:rsidRPr="00E34104">
              <w:t>Children, couples</w:t>
            </w:r>
          </w:p>
        </w:tc>
      </w:tr>
      <w:tr w:rsidR="001533C7" w:rsidRPr="00E34104" w14:paraId="203308E9" w14:textId="77777777" w:rsidTr="0066080B">
        <w:trPr>
          <w:trHeight w:val="198"/>
        </w:trPr>
        <w:tc>
          <w:tcPr>
            <w:tcW w:w="5000" w:type="pct"/>
            <w:gridSpan w:val="2"/>
            <w:shd w:val="clear" w:color="auto" w:fill="auto"/>
          </w:tcPr>
          <w:p w14:paraId="2E0F68C5" w14:textId="6AD2925A" w:rsidR="001533C7" w:rsidRPr="00E34104" w:rsidRDefault="006C253C" w:rsidP="008E4563">
            <w:pPr>
              <w:keepNext/>
              <w:keepLines/>
              <w:rPr>
                <w:b/>
              </w:rPr>
            </w:pPr>
            <w:r w:rsidRPr="00E34104">
              <w:rPr>
                <w:b/>
              </w:rPr>
              <w:t>Child allowances</w:t>
            </w:r>
            <w:r w:rsidRPr="00E34104">
              <w:rPr>
                <w:rStyle w:val="Strong"/>
              </w:rPr>
              <w:t xml:space="preserve"> </w:t>
            </w:r>
          </w:p>
        </w:tc>
      </w:tr>
      <w:tr w:rsidR="00181477" w:rsidRPr="00E34104" w14:paraId="0A5ABE1C" w14:textId="77777777" w:rsidTr="0066080B">
        <w:trPr>
          <w:trHeight w:val="198"/>
        </w:trPr>
        <w:tc>
          <w:tcPr>
            <w:tcW w:w="956" w:type="pct"/>
            <w:shd w:val="clear" w:color="auto" w:fill="auto"/>
          </w:tcPr>
          <w:p w14:paraId="60E9A716" w14:textId="77777777" w:rsidR="00181477" w:rsidRPr="00E34104" w:rsidRDefault="00181477" w:rsidP="00181477">
            <w:r w:rsidRPr="00E34104">
              <w:t>Responsibility:</w:t>
            </w:r>
          </w:p>
        </w:tc>
        <w:tc>
          <w:tcPr>
            <w:tcW w:w="4044" w:type="pct"/>
            <w:shd w:val="clear" w:color="auto" w:fill="auto"/>
          </w:tcPr>
          <w:p w14:paraId="7EBBEC07" w14:textId="33E6707C" w:rsidR="00181477" w:rsidRPr="00E34104" w:rsidRDefault="00181477" w:rsidP="00181477">
            <w:r w:rsidRPr="00E34104">
              <w:t>Central Government, Ministry of Employment and Social Solidarity, Greek Manpower Employment Organisation</w:t>
            </w:r>
          </w:p>
        </w:tc>
      </w:tr>
      <w:tr w:rsidR="00181477" w:rsidRPr="00E34104" w14:paraId="7A274C6D" w14:textId="77777777" w:rsidTr="0066080B">
        <w:trPr>
          <w:trHeight w:val="37"/>
        </w:trPr>
        <w:tc>
          <w:tcPr>
            <w:tcW w:w="956" w:type="pct"/>
            <w:shd w:val="clear" w:color="auto" w:fill="auto"/>
          </w:tcPr>
          <w:p w14:paraId="563BEB7F" w14:textId="77777777" w:rsidR="00181477" w:rsidRPr="00E34104" w:rsidRDefault="00181477" w:rsidP="00181477">
            <w:r w:rsidRPr="00E34104">
              <w:t xml:space="preserve">Website: </w:t>
            </w:r>
          </w:p>
        </w:tc>
        <w:tc>
          <w:tcPr>
            <w:tcW w:w="4044" w:type="pct"/>
            <w:shd w:val="clear" w:color="auto" w:fill="auto"/>
          </w:tcPr>
          <w:p w14:paraId="53C6513C" w14:textId="0DB75CBB" w:rsidR="00181477" w:rsidRPr="00E34104" w:rsidRDefault="000958A6" w:rsidP="00181477">
            <w:hyperlink r:id="rId210" w:history="1">
              <w:r w:rsidR="00181477" w:rsidRPr="00E34104">
                <w:rPr>
                  <w:rStyle w:val="Hyperlink"/>
                </w:rPr>
                <w:t>http://www.ermis.gov.gr</w:t>
              </w:r>
            </w:hyperlink>
          </w:p>
        </w:tc>
      </w:tr>
      <w:tr w:rsidR="00181477" w:rsidRPr="00E34104" w14:paraId="73F03F9C" w14:textId="77777777" w:rsidTr="0066080B">
        <w:trPr>
          <w:trHeight w:val="242"/>
        </w:trPr>
        <w:tc>
          <w:tcPr>
            <w:tcW w:w="956" w:type="pct"/>
            <w:shd w:val="clear" w:color="auto" w:fill="auto"/>
          </w:tcPr>
          <w:p w14:paraId="50ABE570" w14:textId="77777777" w:rsidR="00181477" w:rsidRPr="00E34104" w:rsidRDefault="00181477" w:rsidP="00181477">
            <w:r w:rsidRPr="00E34104">
              <w:t xml:space="preserve">Description: </w:t>
            </w:r>
          </w:p>
        </w:tc>
        <w:tc>
          <w:tcPr>
            <w:tcW w:w="4044" w:type="pct"/>
            <w:shd w:val="clear" w:color="auto" w:fill="auto"/>
          </w:tcPr>
          <w:p w14:paraId="6D8DCCA1" w14:textId="4C973AF0" w:rsidR="00181477" w:rsidRPr="00E34104" w:rsidRDefault="00181477" w:rsidP="00181477">
            <w:r w:rsidRPr="00E34104">
              <w:t>Information and forms to download.</w:t>
            </w:r>
          </w:p>
        </w:tc>
      </w:tr>
      <w:tr w:rsidR="001533C7" w:rsidRPr="00E34104" w14:paraId="68C6513C" w14:textId="77777777" w:rsidTr="0066080B">
        <w:trPr>
          <w:trHeight w:val="198"/>
        </w:trPr>
        <w:tc>
          <w:tcPr>
            <w:tcW w:w="5000" w:type="pct"/>
            <w:gridSpan w:val="2"/>
            <w:shd w:val="clear" w:color="auto" w:fill="auto"/>
          </w:tcPr>
          <w:p w14:paraId="6DE0EBE3" w14:textId="20AEECD8" w:rsidR="001533C7" w:rsidRPr="00E34104" w:rsidRDefault="006C253C" w:rsidP="0066080B">
            <w:pPr>
              <w:rPr>
                <w:b/>
              </w:rPr>
            </w:pPr>
            <w:r w:rsidRPr="00E34104">
              <w:rPr>
                <w:rStyle w:val="Strong"/>
              </w:rPr>
              <w:t>Certificates (birth, marriage): request and delivery</w:t>
            </w:r>
          </w:p>
        </w:tc>
      </w:tr>
      <w:tr w:rsidR="003060F3" w:rsidRPr="00E34104" w14:paraId="4CCD1DF3" w14:textId="77777777" w:rsidTr="0066080B">
        <w:trPr>
          <w:trHeight w:val="198"/>
        </w:trPr>
        <w:tc>
          <w:tcPr>
            <w:tcW w:w="956" w:type="pct"/>
            <w:shd w:val="clear" w:color="auto" w:fill="auto"/>
          </w:tcPr>
          <w:p w14:paraId="1B2748AF" w14:textId="77777777" w:rsidR="003060F3" w:rsidRPr="00E34104" w:rsidRDefault="003060F3" w:rsidP="003060F3">
            <w:r w:rsidRPr="00E34104">
              <w:t>Responsibility:</w:t>
            </w:r>
          </w:p>
        </w:tc>
        <w:tc>
          <w:tcPr>
            <w:tcW w:w="4044" w:type="pct"/>
            <w:shd w:val="clear" w:color="auto" w:fill="auto"/>
          </w:tcPr>
          <w:p w14:paraId="4D1C2BE7" w14:textId="685AA80E" w:rsidR="003060F3" w:rsidRPr="00E34104" w:rsidRDefault="003060F3" w:rsidP="003060F3">
            <w:r w:rsidRPr="00E34104">
              <w:t>Municipalities and communities - Registers</w:t>
            </w:r>
          </w:p>
        </w:tc>
      </w:tr>
      <w:tr w:rsidR="003060F3" w:rsidRPr="00E34104" w14:paraId="267A50EE" w14:textId="77777777" w:rsidTr="0066080B">
        <w:trPr>
          <w:trHeight w:val="37"/>
        </w:trPr>
        <w:tc>
          <w:tcPr>
            <w:tcW w:w="956" w:type="pct"/>
            <w:shd w:val="clear" w:color="auto" w:fill="auto"/>
          </w:tcPr>
          <w:p w14:paraId="7402D5BB" w14:textId="77777777" w:rsidR="003060F3" w:rsidRPr="00E34104" w:rsidRDefault="003060F3" w:rsidP="003060F3">
            <w:r w:rsidRPr="00E34104">
              <w:t xml:space="preserve">Website: </w:t>
            </w:r>
          </w:p>
        </w:tc>
        <w:tc>
          <w:tcPr>
            <w:tcW w:w="4044" w:type="pct"/>
            <w:shd w:val="clear" w:color="auto" w:fill="auto"/>
          </w:tcPr>
          <w:p w14:paraId="2BCE5AB3" w14:textId="5DE55A94" w:rsidR="003060F3" w:rsidRPr="00E34104" w:rsidRDefault="000958A6" w:rsidP="003060F3">
            <w:hyperlink r:id="rId211" w:history="1">
              <w:r w:rsidR="003060F3" w:rsidRPr="00E34104">
                <w:rPr>
                  <w:rStyle w:val="Hyperlink"/>
                </w:rPr>
                <w:t>http://www.ermis.gov.gr</w:t>
              </w:r>
            </w:hyperlink>
            <w:r w:rsidR="003060F3" w:rsidRPr="00E34104">
              <w:rPr>
                <w:rStyle w:val="Hyperlink"/>
              </w:rPr>
              <w:t xml:space="preserve"> </w:t>
            </w:r>
          </w:p>
        </w:tc>
      </w:tr>
      <w:tr w:rsidR="003060F3" w:rsidRPr="00E34104" w14:paraId="64364038" w14:textId="77777777" w:rsidTr="0066080B">
        <w:trPr>
          <w:trHeight w:val="272"/>
        </w:trPr>
        <w:tc>
          <w:tcPr>
            <w:tcW w:w="956" w:type="pct"/>
            <w:shd w:val="clear" w:color="auto" w:fill="auto"/>
          </w:tcPr>
          <w:p w14:paraId="3D7F9460" w14:textId="77777777" w:rsidR="003060F3" w:rsidRPr="00E34104" w:rsidRDefault="003060F3" w:rsidP="003060F3">
            <w:r w:rsidRPr="00E34104">
              <w:t xml:space="preserve">Description: </w:t>
            </w:r>
          </w:p>
        </w:tc>
        <w:tc>
          <w:tcPr>
            <w:tcW w:w="4044" w:type="pct"/>
            <w:shd w:val="clear" w:color="auto" w:fill="auto"/>
          </w:tcPr>
          <w:p w14:paraId="626BFF83" w14:textId="5C9B3EE9" w:rsidR="003060F3" w:rsidRPr="00E34104" w:rsidRDefault="003060F3" w:rsidP="003060F3">
            <w:r w:rsidRPr="00E34104">
              <w:t>Online request and delivery of birth and marriage certificates.</w:t>
            </w:r>
          </w:p>
        </w:tc>
      </w:tr>
    </w:tbl>
    <w:p w14:paraId="4B73867B" w14:textId="3B79BAE2" w:rsidR="003730DF" w:rsidRPr="00E34104" w:rsidRDefault="003730DF" w:rsidP="001F36DA">
      <w:pPr>
        <w:pStyle w:val="Heading2"/>
      </w:pPr>
      <w:bookmarkStart w:id="71" w:name="_Toc1475007"/>
      <w:r w:rsidRPr="00E34104">
        <w:t>Consumers</w:t>
      </w:r>
      <w:bookmarkEnd w:id="71"/>
    </w:p>
    <w:p w14:paraId="57AC9E66" w14:textId="77777777" w:rsidR="00CD71D4" w:rsidRPr="00E34104" w:rsidRDefault="00CD71D4" w:rsidP="00CD71D4">
      <w:r w:rsidRPr="00E34104">
        <w:t>No public services were reported in this domain to date.</w:t>
      </w:r>
    </w:p>
    <w:p w14:paraId="78C1E2DF" w14:textId="77777777" w:rsidR="00DA56D7" w:rsidRPr="00E34104" w:rsidRDefault="00DA56D7" w:rsidP="00DA56D7">
      <w:pPr>
        <w:pStyle w:val="BodyText"/>
      </w:pPr>
    </w:p>
    <w:p w14:paraId="199CDDB4" w14:textId="77777777" w:rsidR="003730DF" w:rsidRPr="00E34104" w:rsidRDefault="000A7546" w:rsidP="005523ED">
      <w:pPr>
        <w:pStyle w:val="Heading1"/>
      </w:pPr>
      <w:r w:rsidRPr="00E34104">
        <w:br w:type="page"/>
      </w:r>
      <w:bookmarkStart w:id="72" w:name="_Toc12872452"/>
      <w:r w:rsidR="003730DF" w:rsidRPr="00E34104">
        <w:lastRenderedPageBreak/>
        <w:t>Digital Government Services for Businesses</w:t>
      </w:r>
      <w:bookmarkEnd w:id="72"/>
      <w:r w:rsidR="003730DF" w:rsidRPr="00E34104">
        <w:t xml:space="preserve"> </w:t>
      </w:r>
    </w:p>
    <w:p w14:paraId="2A7839B2" w14:textId="77777777" w:rsidR="00C16E49" w:rsidRPr="00E34104" w:rsidRDefault="00C16E49" w:rsidP="00C16E49">
      <w:pPr>
        <w:rPr>
          <w:rFonts w:cs="Arial"/>
          <w:szCs w:val="20"/>
        </w:rPr>
      </w:pPr>
      <w:bookmarkStart w:id="73" w:name="_Toc1475009"/>
      <w:r w:rsidRPr="00E34104">
        <w:rPr>
          <w:rFonts w:cs="Arial"/>
          <w:szCs w:val="20"/>
        </w:rPr>
        <w:t xml:space="preserve">The information in this section presents an overview of the basic public services provided to the Businesses. These were identified taking inspiration from </w:t>
      </w:r>
      <w:hyperlink r:id="rId212" w:history="1">
        <w:r w:rsidRPr="00E34104">
          <w:rPr>
            <w:rStyle w:val="Hyperlink"/>
            <w:rFonts w:cs="Arial"/>
            <w:szCs w:val="20"/>
          </w:rPr>
          <w:t>Your Europe</w:t>
        </w:r>
      </w:hyperlink>
      <w:r w:rsidRPr="00E34104">
        <w:rPr>
          <w:rFonts w:cs="Arial"/>
          <w:szCs w:val="20"/>
        </w:rPr>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614A2BFE" w14:textId="77777777" w:rsidR="00C16E49" w:rsidRPr="00E34104" w:rsidRDefault="00C16E49" w:rsidP="00C16E49">
      <w:pPr>
        <w:rPr>
          <w:rFonts w:cs="Arial"/>
          <w:szCs w:val="20"/>
        </w:rPr>
      </w:pPr>
      <w:r w:rsidRPr="00E34104">
        <w:rPr>
          <w:rFonts w:cs="Arial"/>
          <w:szCs w:val="20"/>
        </w:rPr>
        <w:t>The groups of services for businesses are as follows:</w:t>
      </w:r>
    </w:p>
    <w:p w14:paraId="7586904D" w14:textId="77777777" w:rsidR="00C16E49" w:rsidRPr="00E34104" w:rsidRDefault="00C16E49" w:rsidP="00C16E49">
      <w:pPr>
        <w:numPr>
          <w:ilvl w:val="0"/>
          <w:numId w:val="24"/>
        </w:numPr>
        <w:rPr>
          <w:rFonts w:cs="Arial"/>
          <w:szCs w:val="20"/>
        </w:rPr>
      </w:pPr>
      <w:r w:rsidRPr="00E34104">
        <w:rPr>
          <w:rFonts w:cs="Arial"/>
          <w:szCs w:val="20"/>
        </w:rPr>
        <w:t>Running a business</w:t>
      </w:r>
    </w:p>
    <w:p w14:paraId="465AE2CB" w14:textId="77777777" w:rsidR="00C16E49" w:rsidRPr="00E34104" w:rsidRDefault="00C16E49" w:rsidP="00C16E49">
      <w:pPr>
        <w:numPr>
          <w:ilvl w:val="0"/>
          <w:numId w:val="24"/>
        </w:numPr>
        <w:rPr>
          <w:rFonts w:cs="Arial"/>
          <w:szCs w:val="20"/>
        </w:rPr>
      </w:pPr>
      <w:r w:rsidRPr="00E34104">
        <w:rPr>
          <w:rFonts w:cs="Arial"/>
          <w:szCs w:val="20"/>
        </w:rPr>
        <w:t>Taxation</w:t>
      </w:r>
    </w:p>
    <w:p w14:paraId="27BB534C" w14:textId="77777777" w:rsidR="00C16E49" w:rsidRPr="00E34104" w:rsidRDefault="00C16E49" w:rsidP="00C16E49">
      <w:pPr>
        <w:numPr>
          <w:ilvl w:val="0"/>
          <w:numId w:val="24"/>
        </w:numPr>
        <w:rPr>
          <w:rFonts w:cs="Arial"/>
          <w:szCs w:val="20"/>
        </w:rPr>
      </w:pPr>
      <w:r w:rsidRPr="00E34104">
        <w:rPr>
          <w:rFonts w:cs="Arial"/>
          <w:szCs w:val="20"/>
        </w:rPr>
        <w:t>Selling in the EU</w:t>
      </w:r>
    </w:p>
    <w:p w14:paraId="5877645F" w14:textId="77777777" w:rsidR="00C16E49" w:rsidRPr="00E34104" w:rsidRDefault="00C16E49" w:rsidP="00C16E49">
      <w:pPr>
        <w:numPr>
          <w:ilvl w:val="0"/>
          <w:numId w:val="24"/>
        </w:numPr>
        <w:rPr>
          <w:rFonts w:cs="Arial"/>
          <w:szCs w:val="20"/>
        </w:rPr>
      </w:pPr>
      <w:r w:rsidRPr="00E34104">
        <w:rPr>
          <w:rFonts w:cs="Arial"/>
          <w:szCs w:val="20"/>
        </w:rPr>
        <w:t>Human Resources</w:t>
      </w:r>
    </w:p>
    <w:p w14:paraId="77528193" w14:textId="77777777" w:rsidR="00C16E49" w:rsidRPr="00E34104" w:rsidRDefault="00C16E49" w:rsidP="00C16E49">
      <w:pPr>
        <w:numPr>
          <w:ilvl w:val="0"/>
          <w:numId w:val="24"/>
        </w:numPr>
        <w:rPr>
          <w:rFonts w:cs="Arial"/>
          <w:szCs w:val="20"/>
        </w:rPr>
      </w:pPr>
      <w:r w:rsidRPr="00E34104">
        <w:rPr>
          <w:rFonts w:cs="Arial"/>
          <w:szCs w:val="20"/>
        </w:rPr>
        <w:t>Product requirements</w:t>
      </w:r>
    </w:p>
    <w:p w14:paraId="3341E847" w14:textId="77777777" w:rsidR="00C16E49" w:rsidRPr="00E34104" w:rsidRDefault="00C16E49" w:rsidP="00C16E49">
      <w:pPr>
        <w:numPr>
          <w:ilvl w:val="0"/>
          <w:numId w:val="24"/>
        </w:numPr>
        <w:rPr>
          <w:rFonts w:cs="Arial"/>
          <w:szCs w:val="20"/>
        </w:rPr>
      </w:pPr>
      <w:r w:rsidRPr="00E34104">
        <w:rPr>
          <w:rFonts w:cs="Arial"/>
          <w:szCs w:val="20"/>
        </w:rPr>
        <w:t>Financing and Funding</w:t>
      </w:r>
    </w:p>
    <w:p w14:paraId="0278B9A6" w14:textId="77777777" w:rsidR="00C16E49" w:rsidRPr="00E34104" w:rsidRDefault="00C16E49" w:rsidP="00C16E49">
      <w:pPr>
        <w:numPr>
          <w:ilvl w:val="0"/>
          <w:numId w:val="24"/>
        </w:numPr>
      </w:pPr>
      <w:r w:rsidRPr="00E34104">
        <w:rPr>
          <w:rFonts w:cs="Arial"/>
          <w:szCs w:val="20"/>
        </w:rPr>
        <w:t>Dealing with Customers</w:t>
      </w:r>
    </w:p>
    <w:p w14:paraId="31F1F784" w14:textId="6CF1E448" w:rsidR="003730DF" w:rsidRPr="00E34104" w:rsidRDefault="003730DF" w:rsidP="001F36DA">
      <w:pPr>
        <w:pStyle w:val="Heading2"/>
      </w:pPr>
      <w:r w:rsidRPr="00E34104">
        <w:t>Running a business</w:t>
      </w:r>
      <w:bookmarkEnd w:id="73"/>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7123A7" w:rsidRPr="00E34104" w14:paraId="4E3DB545" w14:textId="77777777" w:rsidTr="007123A7">
        <w:trPr>
          <w:trHeight w:val="94"/>
        </w:trPr>
        <w:tc>
          <w:tcPr>
            <w:tcW w:w="5000" w:type="pct"/>
            <w:gridSpan w:val="2"/>
            <w:shd w:val="clear" w:color="auto" w:fill="EFFBFF"/>
          </w:tcPr>
          <w:p w14:paraId="351DAB34" w14:textId="77777777" w:rsidR="007123A7" w:rsidRPr="00E34104" w:rsidRDefault="007123A7" w:rsidP="007123A7">
            <w:pPr>
              <w:pStyle w:val="Subtitle"/>
            </w:pPr>
            <w:r w:rsidRPr="00E34104">
              <w:t>Intellectual property</w:t>
            </w:r>
          </w:p>
        </w:tc>
      </w:tr>
      <w:tr w:rsidR="007123A7" w:rsidRPr="00E34104" w14:paraId="17490C2F" w14:textId="77777777" w:rsidTr="007123A7">
        <w:trPr>
          <w:trHeight w:val="198"/>
        </w:trPr>
        <w:tc>
          <w:tcPr>
            <w:tcW w:w="5000" w:type="pct"/>
            <w:gridSpan w:val="2"/>
            <w:shd w:val="clear" w:color="auto" w:fill="auto"/>
          </w:tcPr>
          <w:p w14:paraId="381EF927" w14:textId="6B8138E0" w:rsidR="007123A7" w:rsidRPr="00E34104" w:rsidRDefault="007123A7" w:rsidP="0066080B">
            <w:r w:rsidRPr="00E34104">
              <w:rPr>
                <w:b/>
              </w:rPr>
              <w:t>Intellectual property rights</w:t>
            </w:r>
          </w:p>
        </w:tc>
      </w:tr>
      <w:tr w:rsidR="007123A7" w:rsidRPr="00E34104" w14:paraId="75D1662F" w14:textId="77777777" w:rsidTr="0066080B">
        <w:trPr>
          <w:trHeight w:val="198"/>
        </w:trPr>
        <w:tc>
          <w:tcPr>
            <w:tcW w:w="956" w:type="pct"/>
            <w:shd w:val="clear" w:color="auto" w:fill="auto"/>
          </w:tcPr>
          <w:p w14:paraId="55F7E042" w14:textId="2E7E59BC" w:rsidR="007123A7" w:rsidRPr="00E34104" w:rsidRDefault="007123A7" w:rsidP="007123A7">
            <w:r w:rsidRPr="00E34104">
              <w:t>Responsibility:</w:t>
            </w:r>
          </w:p>
        </w:tc>
        <w:tc>
          <w:tcPr>
            <w:tcW w:w="4044" w:type="pct"/>
            <w:shd w:val="clear" w:color="auto" w:fill="auto"/>
          </w:tcPr>
          <w:p w14:paraId="21633412" w14:textId="412C1AEE" w:rsidR="007123A7" w:rsidRPr="00E34104" w:rsidRDefault="007123A7" w:rsidP="007123A7">
            <w:r w:rsidRPr="00E34104">
              <w:t>Patent Office</w:t>
            </w:r>
          </w:p>
        </w:tc>
      </w:tr>
      <w:tr w:rsidR="007123A7" w:rsidRPr="00E34104" w14:paraId="1302660D" w14:textId="77777777" w:rsidTr="0066080B">
        <w:trPr>
          <w:trHeight w:val="37"/>
        </w:trPr>
        <w:tc>
          <w:tcPr>
            <w:tcW w:w="956" w:type="pct"/>
            <w:shd w:val="clear" w:color="auto" w:fill="auto"/>
          </w:tcPr>
          <w:p w14:paraId="686537B2" w14:textId="77777777" w:rsidR="007123A7" w:rsidRPr="00E34104" w:rsidRDefault="007123A7" w:rsidP="007123A7">
            <w:r w:rsidRPr="00E34104">
              <w:t xml:space="preserve">Website: </w:t>
            </w:r>
          </w:p>
        </w:tc>
        <w:tc>
          <w:tcPr>
            <w:tcW w:w="4044" w:type="pct"/>
            <w:shd w:val="clear" w:color="auto" w:fill="auto"/>
          </w:tcPr>
          <w:p w14:paraId="0E169297" w14:textId="5411FE04" w:rsidR="007123A7" w:rsidRPr="00E34104" w:rsidRDefault="000958A6" w:rsidP="007123A7">
            <w:hyperlink r:id="rId213" w:history="1">
              <w:r w:rsidR="007123A7" w:rsidRPr="00E34104">
                <w:rPr>
                  <w:rStyle w:val="Hyperlink"/>
                </w:rPr>
                <w:t>https://www.latvija.lv/</w:t>
              </w:r>
            </w:hyperlink>
            <w:r w:rsidR="007123A7" w:rsidRPr="00E34104">
              <w:t xml:space="preserve"> </w:t>
            </w:r>
          </w:p>
        </w:tc>
      </w:tr>
      <w:tr w:rsidR="007123A7" w:rsidRPr="00E34104" w14:paraId="1EAEC026" w14:textId="77777777" w:rsidTr="0066080B">
        <w:trPr>
          <w:trHeight w:val="311"/>
        </w:trPr>
        <w:tc>
          <w:tcPr>
            <w:tcW w:w="956" w:type="pct"/>
            <w:shd w:val="clear" w:color="auto" w:fill="auto"/>
          </w:tcPr>
          <w:p w14:paraId="5E11C73B" w14:textId="77777777" w:rsidR="007123A7" w:rsidRPr="00E34104" w:rsidRDefault="007123A7" w:rsidP="007123A7">
            <w:r w:rsidRPr="00E34104">
              <w:t xml:space="preserve">Description: </w:t>
            </w:r>
          </w:p>
        </w:tc>
        <w:tc>
          <w:tcPr>
            <w:tcW w:w="4044" w:type="pct"/>
            <w:shd w:val="clear" w:color="auto" w:fill="auto"/>
          </w:tcPr>
          <w:p w14:paraId="6B14F959" w14:textId="514ACC53" w:rsidR="007123A7" w:rsidRPr="00E34104" w:rsidRDefault="007123A7" w:rsidP="007123A7">
            <w:r w:rsidRPr="00E34104">
              <w:t>The website offers multiple eServices relating to the protection of intellectual property.</w:t>
            </w:r>
          </w:p>
        </w:tc>
      </w:tr>
      <w:tr w:rsidR="007123A7" w:rsidRPr="00E34104" w14:paraId="7A66FE0A" w14:textId="77777777" w:rsidTr="007123A7">
        <w:trPr>
          <w:trHeight w:val="336"/>
        </w:trPr>
        <w:tc>
          <w:tcPr>
            <w:tcW w:w="5000" w:type="pct"/>
            <w:gridSpan w:val="2"/>
            <w:shd w:val="clear" w:color="auto" w:fill="auto"/>
          </w:tcPr>
          <w:p w14:paraId="6630D4F7" w14:textId="59B4AFD4" w:rsidR="007123A7" w:rsidRPr="00E34104" w:rsidRDefault="007123A7" w:rsidP="007123A7">
            <w:r w:rsidRPr="00E34104">
              <w:rPr>
                <w:b/>
              </w:rPr>
              <w:t>Patents</w:t>
            </w:r>
          </w:p>
        </w:tc>
      </w:tr>
      <w:tr w:rsidR="007123A7" w:rsidRPr="00E34104" w14:paraId="1B1A5CCC" w14:textId="77777777" w:rsidTr="0066080B">
        <w:trPr>
          <w:trHeight w:val="336"/>
        </w:trPr>
        <w:tc>
          <w:tcPr>
            <w:tcW w:w="956" w:type="pct"/>
            <w:shd w:val="clear" w:color="auto" w:fill="auto"/>
          </w:tcPr>
          <w:p w14:paraId="5A421661" w14:textId="567C2303" w:rsidR="007123A7" w:rsidRPr="00E34104" w:rsidRDefault="007123A7" w:rsidP="007123A7">
            <w:r w:rsidRPr="00E34104">
              <w:t>Responsibility:</w:t>
            </w:r>
          </w:p>
        </w:tc>
        <w:tc>
          <w:tcPr>
            <w:tcW w:w="4044" w:type="pct"/>
            <w:shd w:val="clear" w:color="auto" w:fill="auto"/>
          </w:tcPr>
          <w:p w14:paraId="34617D8D" w14:textId="46A75A8A" w:rsidR="007123A7" w:rsidRPr="00E34104" w:rsidRDefault="007123A7" w:rsidP="007123A7">
            <w:r w:rsidRPr="00E34104">
              <w:t>Hellenic Industrial Property Organisation</w:t>
            </w:r>
          </w:p>
        </w:tc>
      </w:tr>
      <w:tr w:rsidR="007123A7" w:rsidRPr="00E34104" w14:paraId="351383AE" w14:textId="77777777" w:rsidTr="0066080B">
        <w:trPr>
          <w:trHeight w:val="336"/>
        </w:trPr>
        <w:tc>
          <w:tcPr>
            <w:tcW w:w="956" w:type="pct"/>
            <w:shd w:val="clear" w:color="auto" w:fill="auto"/>
          </w:tcPr>
          <w:p w14:paraId="39175660" w14:textId="73581EC0" w:rsidR="007123A7" w:rsidRPr="00E34104" w:rsidRDefault="007123A7" w:rsidP="007123A7">
            <w:r w:rsidRPr="00E34104">
              <w:t xml:space="preserve">Website: </w:t>
            </w:r>
          </w:p>
        </w:tc>
        <w:tc>
          <w:tcPr>
            <w:tcW w:w="4044" w:type="pct"/>
            <w:shd w:val="clear" w:color="auto" w:fill="auto"/>
          </w:tcPr>
          <w:p w14:paraId="4F596F66" w14:textId="1D494B96" w:rsidR="007123A7" w:rsidRPr="00E34104" w:rsidRDefault="000958A6" w:rsidP="007123A7">
            <w:hyperlink r:id="rId214" w:history="1">
              <w:r w:rsidR="007123A7" w:rsidRPr="00E34104">
                <w:rPr>
                  <w:rStyle w:val="Hyperlink"/>
                </w:rPr>
                <w:t>http://www.obi.gr/obi/?tabid=74</w:t>
              </w:r>
            </w:hyperlink>
            <w:r w:rsidR="007123A7" w:rsidRPr="00E34104">
              <w:t xml:space="preserve"> </w:t>
            </w:r>
          </w:p>
        </w:tc>
      </w:tr>
      <w:tr w:rsidR="007123A7" w:rsidRPr="00E34104" w14:paraId="19A7C947" w14:textId="77777777" w:rsidTr="0066080B">
        <w:trPr>
          <w:trHeight w:val="336"/>
        </w:trPr>
        <w:tc>
          <w:tcPr>
            <w:tcW w:w="956" w:type="pct"/>
            <w:shd w:val="clear" w:color="auto" w:fill="auto"/>
          </w:tcPr>
          <w:p w14:paraId="3A8ADF97" w14:textId="16A0A4D6" w:rsidR="007123A7" w:rsidRPr="00E34104" w:rsidRDefault="007123A7" w:rsidP="007123A7">
            <w:r w:rsidRPr="00E34104">
              <w:t xml:space="preserve">Description: </w:t>
            </w:r>
          </w:p>
        </w:tc>
        <w:tc>
          <w:tcPr>
            <w:tcW w:w="4044" w:type="pct"/>
            <w:shd w:val="clear" w:color="auto" w:fill="auto"/>
          </w:tcPr>
          <w:p w14:paraId="7CB07C91" w14:textId="0129AA2E" w:rsidR="007123A7" w:rsidRPr="00E34104" w:rsidRDefault="007123A7" w:rsidP="007123A7">
            <w:r w:rsidRPr="00E34104">
              <w:rPr>
                <w:shd w:val="clear" w:color="auto" w:fill="FFFFFF"/>
              </w:rPr>
              <w:t>The Hellenic Industrial Property Organisation is the only legally qualified institution for the protection of inventions and industrial designs. It also provides technological information from worldwide patent databases. Additionally, OBI has established</w:t>
            </w:r>
            <w:r w:rsidR="00FC2A1B" w:rsidRPr="00E34104">
              <w:rPr>
                <w:shd w:val="clear" w:color="auto" w:fill="FFFFFF"/>
              </w:rPr>
              <w:t xml:space="preserve"> three </w:t>
            </w:r>
            <w:r w:rsidRPr="00E34104">
              <w:rPr>
                <w:shd w:val="clear" w:color="auto" w:fill="FFFFFF"/>
              </w:rPr>
              <w:t>regional electronic</w:t>
            </w:r>
            <w:r w:rsidRPr="00E34104">
              <w:rPr>
                <w:rStyle w:val="apple-converted-space"/>
                <w:color w:val="404040"/>
                <w:shd w:val="clear" w:color="auto" w:fill="FFFFFF"/>
              </w:rPr>
              <w:t> </w:t>
            </w:r>
            <w:hyperlink r:id="rId215" w:history="1">
              <w:r w:rsidRPr="00E34104">
                <w:rPr>
                  <w:rStyle w:val="Hyperlink"/>
                  <w:lang w:eastAsia="el-GR"/>
                </w:rPr>
                <w:t>patent libraries</w:t>
              </w:r>
            </w:hyperlink>
            <w:r w:rsidRPr="00E34104">
              <w:rPr>
                <w:rStyle w:val="apple-converted-space"/>
                <w:color w:val="404040"/>
                <w:shd w:val="clear" w:color="auto" w:fill="FFFFFF"/>
              </w:rPr>
              <w:t> </w:t>
            </w:r>
            <w:r w:rsidRPr="00E34104">
              <w:rPr>
                <w:shd w:val="clear" w:color="auto" w:fill="FFFFFF"/>
              </w:rPr>
              <w:t xml:space="preserve">(in Thessaloniki, Patras and Herakleion of Crete) in order to promote the technological information in the greater Greek region with the availability of some services online such as Espacenet, National Patent Register, Dues Online Payment, etc. </w:t>
            </w:r>
          </w:p>
        </w:tc>
      </w:tr>
      <w:tr w:rsidR="007123A7" w:rsidRPr="00E34104" w14:paraId="4CAE1C6D" w14:textId="77777777" w:rsidTr="0066080B">
        <w:trPr>
          <w:trHeight w:val="94"/>
        </w:trPr>
        <w:tc>
          <w:tcPr>
            <w:tcW w:w="5000" w:type="pct"/>
            <w:gridSpan w:val="2"/>
            <w:shd w:val="clear" w:color="auto" w:fill="EFFBFF"/>
          </w:tcPr>
          <w:p w14:paraId="225908AA" w14:textId="77777777" w:rsidR="007123A7" w:rsidRPr="00E34104" w:rsidRDefault="007123A7" w:rsidP="007123A7">
            <w:pPr>
              <w:spacing w:before="120" w:after="180"/>
              <w:jc w:val="left"/>
              <w:rPr>
                <w:color w:val="00B0F0"/>
                <w:sz w:val="22"/>
              </w:rPr>
            </w:pPr>
            <w:r w:rsidRPr="00E34104">
              <w:rPr>
                <w:color w:val="00B0F0"/>
                <w:sz w:val="22"/>
              </w:rPr>
              <w:t>Start-Ups, Developing a business</w:t>
            </w:r>
          </w:p>
        </w:tc>
      </w:tr>
      <w:tr w:rsidR="007123A7" w:rsidRPr="00E34104" w14:paraId="6E5C3A7C" w14:textId="77777777" w:rsidTr="0066080B">
        <w:trPr>
          <w:trHeight w:val="198"/>
        </w:trPr>
        <w:tc>
          <w:tcPr>
            <w:tcW w:w="5000" w:type="pct"/>
            <w:gridSpan w:val="2"/>
            <w:shd w:val="clear" w:color="auto" w:fill="auto"/>
          </w:tcPr>
          <w:p w14:paraId="4E85640E" w14:textId="198199EC" w:rsidR="007123A7" w:rsidRPr="00E34104" w:rsidRDefault="007123A7" w:rsidP="007123A7">
            <w:r w:rsidRPr="00E34104">
              <w:rPr>
                <w:b/>
              </w:rPr>
              <w:t>Registration of a new company</w:t>
            </w:r>
          </w:p>
        </w:tc>
      </w:tr>
      <w:tr w:rsidR="007123A7" w:rsidRPr="00E34104" w14:paraId="033EC493" w14:textId="77777777" w:rsidTr="0066080B">
        <w:trPr>
          <w:trHeight w:val="198"/>
        </w:trPr>
        <w:tc>
          <w:tcPr>
            <w:tcW w:w="956" w:type="pct"/>
            <w:shd w:val="clear" w:color="auto" w:fill="auto"/>
          </w:tcPr>
          <w:p w14:paraId="633C993C" w14:textId="77777777" w:rsidR="007123A7" w:rsidRPr="00E34104" w:rsidRDefault="007123A7" w:rsidP="007123A7">
            <w:r w:rsidRPr="00E34104">
              <w:t>Responsibility:</w:t>
            </w:r>
          </w:p>
        </w:tc>
        <w:tc>
          <w:tcPr>
            <w:tcW w:w="4044" w:type="pct"/>
            <w:shd w:val="clear" w:color="auto" w:fill="auto"/>
          </w:tcPr>
          <w:p w14:paraId="26CF8C1C" w14:textId="68971349" w:rsidR="007123A7" w:rsidRPr="00E34104" w:rsidRDefault="007123A7" w:rsidP="007123A7">
            <w:r w:rsidRPr="00E34104">
              <w:t>Central Government, Ministry of Development, Competitiveness and Shipping, General Secretariat for Commerce</w:t>
            </w:r>
          </w:p>
        </w:tc>
      </w:tr>
      <w:tr w:rsidR="007123A7" w:rsidRPr="00E34104" w14:paraId="522302C1" w14:textId="77777777" w:rsidTr="0066080B">
        <w:trPr>
          <w:trHeight w:val="37"/>
        </w:trPr>
        <w:tc>
          <w:tcPr>
            <w:tcW w:w="956" w:type="pct"/>
            <w:shd w:val="clear" w:color="auto" w:fill="auto"/>
          </w:tcPr>
          <w:p w14:paraId="1A07E9EF" w14:textId="77777777" w:rsidR="007123A7" w:rsidRPr="00E34104" w:rsidRDefault="007123A7" w:rsidP="007123A7">
            <w:r w:rsidRPr="00E34104">
              <w:t xml:space="preserve">Website: </w:t>
            </w:r>
          </w:p>
        </w:tc>
        <w:tc>
          <w:tcPr>
            <w:tcW w:w="4044" w:type="pct"/>
            <w:shd w:val="clear" w:color="auto" w:fill="auto"/>
          </w:tcPr>
          <w:p w14:paraId="3CA647F3" w14:textId="06CBB782" w:rsidR="007123A7" w:rsidRPr="00E34104" w:rsidRDefault="000958A6" w:rsidP="007123A7">
            <w:hyperlink r:id="rId216" w:history="1">
              <w:r w:rsidR="007123A7" w:rsidRPr="00E34104">
                <w:rPr>
                  <w:rStyle w:val="Hyperlink"/>
                </w:rPr>
                <w:t>http://www.gge.gr/</w:t>
              </w:r>
            </w:hyperlink>
            <w:r w:rsidR="007123A7" w:rsidRPr="00E34104">
              <w:rPr>
                <w:rStyle w:val="Hyperlink"/>
              </w:rPr>
              <w:t xml:space="preserve">; </w:t>
            </w:r>
            <w:hyperlink r:id="rId217" w:history="1">
              <w:r w:rsidR="007123A7" w:rsidRPr="00E34104">
                <w:rPr>
                  <w:rStyle w:val="Hyperlink"/>
                </w:rPr>
                <w:t>www.eu-go.gr</w:t>
              </w:r>
            </w:hyperlink>
            <w:r w:rsidR="007123A7" w:rsidRPr="00E34104">
              <w:rPr>
                <w:rStyle w:val="Hyperlink"/>
              </w:rPr>
              <w:t xml:space="preserve">; </w:t>
            </w:r>
            <w:hyperlink r:id="rId218" w:history="1">
              <w:r w:rsidR="007123A7" w:rsidRPr="00E34104">
                <w:rPr>
                  <w:rStyle w:val="Hyperlink"/>
                </w:rPr>
                <w:t>http://www.businessportal.gr/</w:t>
              </w:r>
            </w:hyperlink>
          </w:p>
        </w:tc>
      </w:tr>
      <w:tr w:rsidR="007123A7" w:rsidRPr="00E34104" w14:paraId="123645BC" w14:textId="77777777" w:rsidTr="0066080B">
        <w:trPr>
          <w:trHeight w:val="311"/>
        </w:trPr>
        <w:tc>
          <w:tcPr>
            <w:tcW w:w="956" w:type="pct"/>
            <w:shd w:val="clear" w:color="auto" w:fill="auto"/>
          </w:tcPr>
          <w:p w14:paraId="242D78E9" w14:textId="77777777" w:rsidR="007123A7" w:rsidRPr="00E34104" w:rsidRDefault="007123A7" w:rsidP="007123A7">
            <w:r w:rsidRPr="00E34104">
              <w:t xml:space="preserve">Description: </w:t>
            </w:r>
          </w:p>
        </w:tc>
        <w:tc>
          <w:tcPr>
            <w:tcW w:w="4044" w:type="pct"/>
            <w:shd w:val="clear" w:color="auto" w:fill="auto"/>
          </w:tcPr>
          <w:p w14:paraId="7F845177" w14:textId="504B9D7D" w:rsidR="007123A7" w:rsidRPr="00E34104" w:rsidRDefault="007123A7" w:rsidP="007123A7">
            <w:r w:rsidRPr="00E34104">
              <w:t xml:space="preserve">General information and forms to download in order to start the procedure to register a company. Company registration services are </w:t>
            </w:r>
            <w:r w:rsidRPr="00E34104">
              <w:lastRenderedPageBreak/>
              <w:t>handled by local courts and one stop shops (chambers).</w:t>
            </w:r>
          </w:p>
        </w:tc>
      </w:tr>
      <w:tr w:rsidR="007123A7" w:rsidRPr="00E34104" w14:paraId="15D9CAFE" w14:textId="77777777" w:rsidTr="00615572">
        <w:trPr>
          <w:trHeight w:val="242"/>
        </w:trPr>
        <w:tc>
          <w:tcPr>
            <w:tcW w:w="5000" w:type="pct"/>
            <w:gridSpan w:val="2"/>
            <w:shd w:val="clear" w:color="auto" w:fill="auto"/>
          </w:tcPr>
          <w:p w14:paraId="72BB4883" w14:textId="143407F3" w:rsidR="007123A7" w:rsidRPr="00E34104" w:rsidRDefault="007123A7" w:rsidP="007123A7">
            <w:pPr>
              <w:rPr>
                <w:b/>
              </w:rPr>
            </w:pPr>
            <w:r w:rsidRPr="00E34104">
              <w:rPr>
                <w:b/>
              </w:rPr>
              <w:lastRenderedPageBreak/>
              <w:t>Startup Greece</w:t>
            </w:r>
          </w:p>
        </w:tc>
      </w:tr>
      <w:tr w:rsidR="007123A7" w:rsidRPr="00E34104" w14:paraId="3C54E559" w14:textId="77777777" w:rsidTr="0066080B">
        <w:trPr>
          <w:trHeight w:val="242"/>
        </w:trPr>
        <w:tc>
          <w:tcPr>
            <w:tcW w:w="956" w:type="pct"/>
            <w:shd w:val="clear" w:color="auto" w:fill="auto"/>
          </w:tcPr>
          <w:p w14:paraId="367564EF" w14:textId="48C9A3CA" w:rsidR="007123A7" w:rsidRPr="00E34104" w:rsidRDefault="007123A7" w:rsidP="007123A7">
            <w:r w:rsidRPr="00E34104">
              <w:t>Responsibility:</w:t>
            </w:r>
          </w:p>
        </w:tc>
        <w:tc>
          <w:tcPr>
            <w:tcW w:w="4044" w:type="pct"/>
            <w:shd w:val="clear" w:color="auto" w:fill="auto"/>
          </w:tcPr>
          <w:p w14:paraId="50ADF320" w14:textId="2D094E48" w:rsidR="007123A7" w:rsidRPr="00E34104" w:rsidRDefault="007123A7" w:rsidP="007123A7">
            <w:r w:rsidRPr="00E34104">
              <w:t>Ministry of Development, Competitiveness and Shipping, The government of Greece, young entrepreneurs</w:t>
            </w:r>
          </w:p>
        </w:tc>
      </w:tr>
      <w:tr w:rsidR="007123A7" w:rsidRPr="00E34104" w14:paraId="7A799A33" w14:textId="77777777" w:rsidTr="0066080B">
        <w:trPr>
          <w:trHeight w:val="242"/>
        </w:trPr>
        <w:tc>
          <w:tcPr>
            <w:tcW w:w="956" w:type="pct"/>
            <w:shd w:val="clear" w:color="auto" w:fill="auto"/>
          </w:tcPr>
          <w:p w14:paraId="31FFD295" w14:textId="7A9D6248" w:rsidR="007123A7" w:rsidRPr="00E34104" w:rsidRDefault="007123A7" w:rsidP="007123A7">
            <w:r w:rsidRPr="00E34104">
              <w:t xml:space="preserve">Website: </w:t>
            </w:r>
          </w:p>
        </w:tc>
        <w:tc>
          <w:tcPr>
            <w:tcW w:w="4044" w:type="pct"/>
            <w:shd w:val="clear" w:color="auto" w:fill="auto"/>
          </w:tcPr>
          <w:p w14:paraId="3E3E6370" w14:textId="590CF9FE" w:rsidR="007123A7" w:rsidRPr="00E34104" w:rsidRDefault="000958A6" w:rsidP="007123A7">
            <w:hyperlink r:id="rId219" w:history="1">
              <w:r w:rsidR="007123A7" w:rsidRPr="00E34104">
                <w:rPr>
                  <w:rStyle w:val="Hyperlink"/>
                </w:rPr>
                <w:t>http://www.startupgreece.gov.gr/</w:t>
              </w:r>
            </w:hyperlink>
            <w:r w:rsidR="007123A7" w:rsidRPr="00E34104">
              <w:t xml:space="preserve"> </w:t>
            </w:r>
          </w:p>
        </w:tc>
      </w:tr>
      <w:tr w:rsidR="007123A7" w:rsidRPr="00E34104" w14:paraId="4A19BF60" w14:textId="77777777" w:rsidTr="0066080B">
        <w:trPr>
          <w:trHeight w:val="242"/>
        </w:trPr>
        <w:tc>
          <w:tcPr>
            <w:tcW w:w="956" w:type="pct"/>
            <w:shd w:val="clear" w:color="auto" w:fill="auto"/>
          </w:tcPr>
          <w:p w14:paraId="71341E78" w14:textId="02D06590" w:rsidR="007123A7" w:rsidRPr="00E34104" w:rsidRDefault="007123A7" w:rsidP="007123A7">
            <w:r w:rsidRPr="00E34104">
              <w:t xml:space="preserve">Description: </w:t>
            </w:r>
          </w:p>
        </w:tc>
        <w:tc>
          <w:tcPr>
            <w:tcW w:w="4044" w:type="pct"/>
            <w:shd w:val="clear" w:color="auto" w:fill="auto"/>
          </w:tcPr>
          <w:p w14:paraId="7781D01C" w14:textId="61DF7D4F" w:rsidR="007123A7" w:rsidRPr="00E34104" w:rsidRDefault="007123A7" w:rsidP="007123A7">
            <w:r w:rsidRPr="00E34104">
              <w:t>The portal '</w:t>
            </w:r>
            <w:hyperlink r:id="rId220" w:history="1">
              <w:r w:rsidRPr="00E34104">
                <w:rPr>
                  <w:rStyle w:val="Hyperlink"/>
                </w:rPr>
                <w:t>Startup Greece</w:t>
              </w:r>
            </w:hyperlink>
            <w:r w:rsidRPr="00E34104">
              <w:t>', an information, networking and collaboration space aimed at creating a new generation of entrepreneurs in Greece was launched in April 2011. 'Startup Greece' is a ‘one stop shop’ aimed at inspiring young people to believe in their own ideas, to cultivate novelty and innovation and to start their own business.</w:t>
            </w:r>
          </w:p>
        </w:tc>
      </w:tr>
      <w:tr w:rsidR="008A5C66" w:rsidRPr="00E34104" w14:paraId="131C7899" w14:textId="77777777" w:rsidTr="008A5C66">
        <w:trPr>
          <w:trHeight w:val="242"/>
        </w:trPr>
        <w:tc>
          <w:tcPr>
            <w:tcW w:w="5000" w:type="pct"/>
            <w:gridSpan w:val="2"/>
            <w:shd w:val="clear" w:color="auto" w:fill="auto"/>
          </w:tcPr>
          <w:p w14:paraId="698E4C92" w14:textId="476DC371" w:rsidR="008A5C66" w:rsidRPr="00E34104" w:rsidRDefault="008A5C66" w:rsidP="007123A7">
            <w:pPr>
              <w:rPr>
                <w:b/>
              </w:rPr>
            </w:pPr>
            <w:r w:rsidRPr="00E34104">
              <w:rPr>
                <w:b/>
              </w:rPr>
              <w:t>One Stop Shop</w:t>
            </w:r>
          </w:p>
        </w:tc>
      </w:tr>
      <w:tr w:rsidR="008A5C66" w:rsidRPr="00E34104" w14:paraId="7A14548C" w14:textId="77777777" w:rsidTr="0066080B">
        <w:trPr>
          <w:trHeight w:val="242"/>
        </w:trPr>
        <w:tc>
          <w:tcPr>
            <w:tcW w:w="956" w:type="pct"/>
            <w:shd w:val="clear" w:color="auto" w:fill="auto"/>
          </w:tcPr>
          <w:p w14:paraId="623C627D" w14:textId="0479CC84" w:rsidR="008A5C66" w:rsidRPr="00E34104" w:rsidRDefault="008A5C66" w:rsidP="008A5C66">
            <w:r w:rsidRPr="00E34104">
              <w:t>Responsibility:</w:t>
            </w:r>
          </w:p>
        </w:tc>
        <w:tc>
          <w:tcPr>
            <w:tcW w:w="4044" w:type="pct"/>
            <w:shd w:val="clear" w:color="auto" w:fill="auto"/>
          </w:tcPr>
          <w:p w14:paraId="419B3385" w14:textId="77777777" w:rsidR="008A5C66" w:rsidRPr="00E34104" w:rsidRDefault="008A5C66" w:rsidP="008A5C66"/>
        </w:tc>
      </w:tr>
      <w:tr w:rsidR="008A5C66" w:rsidRPr="00E34104" w14:paraId="3A706873" w14:textId="77777777" w:rsidTr="0066080B">
        <w:trPr>
          <w:trHeight w:val="242"/>
        </w:trPr>
        <w:tc>
          <w:tcPr>
            <w:tcW w:w="956" w:type="pct"/>
            <w:shd w:val="clear" w:color="auto" w:fill="auto"/>
          </w:tcPr>
          <w:p w14:paraId="5AF5CB5B" w14:textId="4FA78DEA" w:rsidR="008A5C66" w:rsidRPr="00E34104" w:rsidRDefault="008A5C66" w:rsidP="008A5C66">
            <w:r w:rsidRPr="00E34104">
              <w:t xml:space="preserve">Website: </w:t>
            </w:r>
          </w:p>
        </w:tc>
        <w:tc>
          <w:tcPr>
            <w:tcW w:w="4044" w:type="pct"/>
            <w:shd w:val="clear" w:color="auto" w:fill="auto"/>
          </w:tcPr>
          <w:p w14:paraId="2287450A" w14:textId="671077C3" w:rsidR="008A5C66" w:rsidRPr="00E34104" w:rsidRDefault="0011113C" w:rsidP="009E3314">
            <w:hyperlink r:id="rId221" w:history="1">
              <w:r>
                <w:rPr>
                  <w:rStyle w:val="Hyperlink"/>
                </w:rPr>
                <w:t>https://www.acci.gr/</w:t>
              </w:r>
            </w:hyperlink>
            <w:bookmarkStart w:id="74" w:name="_GoBack"/>
            <w:bookmarkEnd w:id="74"/>
          </w:p>
        </w:tc>
      </w:tr>
      <w:tr w:rsidR="008A5C66" w:rsidRPr="00E34104" w14:paraId="3F1992D3" w14:textId="77777777" w:rsidTr="0066080B">
        <w:trPr>
          <w:trHeight w:val="242"/>
        </w:trPr>
        <w:tc>
          <w:tcPr>
            <w:tcW w:w="956" w:type="pct"/>
            <w:shd w:val="clear" w:color="auto" w:fill="auto"/>
          </w:tcPr>
          <w:p w14:paraId="25113A0E" w14:textId="69FC190E" w:rsidR="008A5C66" w:rsidRPr="00E34104" w:rsidRDefault="008A5C66" w:rsidP="008A5C66">
            <w:r w:rsidRPr="00E34104">
              <w:t xml:space="preserve">Description: </w:t>
            </w:r>
          </w:p>
        </w:tc>
        <w:tc>
          <w:tcPr>
            <w:tcW w:w="4044" w:type="pct"/>
            <w:shd w:val="clear" w:color="auto" w:fill="auto"/>
          </w:tcPr>
          <w:p w14:paraId="20ECFFAF" w14:textId="0053C5FB" w:rsidR="008A5C66" w:rsidRPr="00E34104" w:rsidRDefault="00FC2A1B" w:rsidP="008A5C66">
            <w:r w:rsidRPr="00E34104">
              <w:t>A</w:t>
            </w:r>
            <w:r w:rsidR="00522F14" w:rsidRPr="00E34104">
              <w:t xml:space="preserve"> digital platform in which the interested person makes his</w:t>
            </w:r>
            <w:r w:rsidRPr="00E34104">
              <w:t>/her</w:t>
            </w:r>
            <w:r w:rsidR="00522F14" w:rsidRPr="00E34104">
              <w:t xml:space="preserve"> own company without having to visit any public service. (Established by Article 8 of Law 4441/2016). Currently, private equity companies, either single or multiple, unregulated and limited partnerships companies, and limited liability companies can be set up via the platform. Gradually and until the end of 2019, the remaining legal forms can be established.</w:t>
            </w:r>
          </w:p>
        </w:tc>
      </w:tr>
    </w:tbl>
    <w:p w14:paraId="4A66B881" w14:textId="394A6FBD" w:rsidR="00451EF0" w:rsidRPr="00E34104" w:rsidRDefault="003730DF" w:rsidP="001A6DE1">
      <w:pPr>
        <w:pStyle w:val="Heading2"/>
      </w:pPr>
      <w:bookmarkStart w:id="75" w:name="_Toc1475010"/>
      <w:r w:rsidRPr="00E34104">
        <w:t>Taxatio</w:t>
      </w:r>
      <w:r w:rsidR="00451EF0" w:rsidRPr="00E34104">
        <w:t>n</w:t>
      </w:r>
      <w:bookmarkEnd w:id="75"/>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1F0649" w:rsidRPr="00E34104" w14:paraId="76E77DAA" w14:textId="77777777" w:rsidTr="00666830">
        <w:trPr>
          <w:trHeight w:val="94"/>
        </w:trPr>
        <w:tc>
          <w:tcPr>
            <w:tcW w:w="5000" w:type="pct"/>
            <w:gridSpan w:val="2"/>
            <w:shd w:val="clear" w:color="auto" w:fill="EFFBFF"/>
          </w:tcPr>
          <w:p w14:paraId="5CEFCF10" w14:textId="563200F9" w:rsidR="001F0649" w:rsidRPr="00E34104" w:rsidRDefault="00451EF0" w:rsidP="007212FE">
            <w:pPr>
              <w:pStyle w:val="Subtitle"/>
              <w:rPr>
                <w:color w:val="BF3F91"/>
              </w:rPr>
            </w:pPr>
            <w:r w:rsidRPr="00E34104">
              <w:t xml:space="preserve">Excise duties, </w:t>
            </w:r>
            <w:r w:rsidR="001F0649" w:rsidRPr="00E34104">
              <w:t xml:space="preserve">VAT </w:t>
            </w:r>
            <w:r w:rsidRPr="00E34104">
              <w:t>and business tax</w:t>
            </w:r>
          </w:p>
        </w:tc>
      </w:tr>
      <w:tr w:rsidR="001F0649" w:rsidRPr="00E34104" w14:paraId="313AAB00" w14:textId="77777777" w:rsidTr="0066080B">
        <w:trPr>
          <w:trHeight w:val="198"/>
        </w:trPr>
        <w:tc>
          <w:tcPr>
            <w:tcW w:w="5000" w:type="pct"/>
            <w:gridSpan w:val="2"/>
            <w:shd w:val="clear" w:color="auto" w:fill="auto"/>
          </w:tcPr>
          <w:p w14:paraId="29CCCF55" w14:textId="77777777" w:rsidR="001F0649" w:rsidRPr="00E34104" w:rsidRDefault="001F0649" w:rsidP="0066080B">
            <w:pPr>
              <w:rPr>
                <w:b/>
              </w:rPr>
            </w:pPr>
            <w:r w:rsidRPr="00E34104">
              <w:rPr>
                <w:b/>
              </w:rPr>
              <w:t>VAT: declaration, notification</w:t>
            </w:r>
          </w:p>
        </w:tc>
      </w:tr>
      <w:tr w:rsidR="00E30031" w:rsidRPr="00E34104" w14:paraId="545A790F" w14:textId="77777777" w:rsidTr="0066080B">
        <w:trPr>
          <w:trHeight w:val="198"/>
        </w:trPr>
        <w:tc>
          <w:tcPr>
            <w:tcW w:w="956" w:type="pct"/>
            <w:shd w:val="clear" w:color="auto" w:fill="auto"/>
          </w:tcPr>
          <w:p w14:paraId="32BEDE8A" w14:textId="77777777" w:rsidR="00E30031" w:rsidRPr="00E34104" w:rsidRDefault="00E30031" w:rsidP="00E30031">
            <w:r w:rsidRPr="00E34104">
              <w:t>Responsibility:</w:t>
            </w:r>
          </w:p>
        </w:tc>
        <w:tc>
          <w:tcPr>
            <w:tcW w:w="4044" w:type="pct"/>
            <w:shd w:val="clear" w:color="auto" w:fill="auto"/>
          </w:tcPr>
          <w:p w14:paraId="5F6C2F2B" w14:textId="1D96455C" w:rsidR="00E30031" w:rsidRPr="00E34104" w:rsidRDefault="00E30031" w:rsidP="00E30031">
            <w:r w:rsidRPr="00E34104">
              <w:t>Central Government, Ministry of Finance, General Secretariat for Information Systems</w:t>
            </w:r>
          </w:p>
        </w:tc>
      </w:tr>
      <w:tr w:rsidR="00E30031" w:rsidRPr="00E34104" w14:paraId="0BD27BE4" w14:textId="77777777" w:rsidTr="0066080B">
        <w:trPr>
          <w:trHeight w:val="37"/>
        </w:trPr>
        <w:tc>
          <w:tcPr>
            <w:tcW w:w="956" w:type="pct"/>
            <w:shd w:val="clear" w:color="auto" w:fill="auto"/>
          </w:tcPr>
          <w:p w14:paraId="2DE318A1" w14:textId="77777777" w:rsidR="00E30031" w:rsidRPr="00E34104" w:rsidRDefault="00E30031" w:rsidP="00E30031">
            <w:r w:rsidRPr="00E34104">
              <w:t xml:space="preserve">Website: </w:t>
            </w:r>
          </w:p>
        </w:tc>
        <w:tc>
          <w:tcPr>
            <w:tcW w:w="4044" w:type="pct"/>
            <w:shd w:val="clear" w:color="auto" w:fill="auto"/>
          </w:tcPr>
          <w:p w14:paraId="7C34ACB4" w14:textId="0C5F5CFC" w:rsidR="00E30031" w:rsidRPr="00E34104" w:rsidRDefault="000958A6" w:rsidP="00E30031">
            <w:hyperlink r:id="rId222" w:history="1">
              <w:r w:rsidR="00E30031" w:rsidRPr="00E34104">
                <w:rPr>
                  <w:rStyle w:val="Hyperlink"/>
                </w:rPr>
                <w:t>http://www.gsis.gr/gsis/info/gsis_site/index.html</w:t>
              </w:r>
            </w:hyperlink>
            <w:r w:rsidR="00E30031" w:rsidRPr="00E34104">
              <w:t xml:space="preserve"> </w:t>
            </w:r>
          </w:p>
        </w:tc>
      </w:tr>
      <w:tr w:rsidR="00E30031" w:rsidRPr="00E34104" w14:paraId="0CC1027F" w14:textId="77777777" w:rsidTr="0066080B">
        <w:trPr>
          <w:trHeight w:val="242"/>
        </w:trPr>
        <w:tc>
          <w:tcPr>
            <w:tcW w:w="956" w:type="pct"/>
            <w:shd w:val="clear" w:color="auto" w:fill="auto"/>
          </w:tcPr>
          <w:p w14:paraId="24E78F1B" w14:textId="77777777" w:rsidR="00E30031" w:rsidRPr="00E34104" w:rsidRDefault="00E30031" w:rsidP="00E30031">
            <w:r w:rsidRPr="00E34104">
              <w:t xml:space="preserve">Description: </w:t>
            </w:r>
          </w:p>
        </w:tc>
        <w:tc>
          <w:tcPr>
            <w:tcW w:w="4044" w:type="pct"/>
            <w:shd w:val="clear" w:color="auto" w:fill="auto"/>
          </w:tcPr>
          <w:p w14:paraId="6269B7E7" w14:textId="577089E5" w:rsidR="00E30031" w:rsidRPr="00E34104" w:rsidRDefault="00E30031" w:rsidP="00E30031">
            <w:pPr>
              <w:contextualSpacing/>
            </w:pPr>
            <w:r w:rsidRPr="00E34104">
              <w:t xml:space="preserve">The ‘TAXISnet’ service, introduced in May 2000, provides a variety of services to individual and corporate taxpayers, like electronic submission of VAT forms. </w:t>
            </w:r>
          </w:p>
        </w:tc>
      </w:tr>
      <w:tr w:rsidR="001F0649" w:rsidRPr="00E34104" w14:paraId="7689CF2B" w14:textId="77777777" w:rsidTr="0066080B">
        <w:trPr>
          <w:trHeight w:val="198"/>
        </w:trPr>
        <w:tc>
          <w:tcPr>
            <w:tcW w:w="5000" w:type="pct"/>
            <w:gridSpan w:val="2"/>
            <w:shd w:val="clear" w:color="auto" w:fill="auto"/>
          </w:tcPr>
          <w:p w14:paraId="5DB7FDA0" w14:textId="77777777" w:rsidR="001F0649" w:rsidRPr="00E34104" w:rsidRDefault="001F0649" w:rsidP="0066080B">
            <w:pPr>
              <w:rPr>
                <w:b/>
              </w:rPr>
            </w:pPr>
            <w:r w:rsidRPr="00E34104">
              <w:rPr>
                <w:b/>
              </w:rPr>
              <w:t>Corporate tax: declaration, notification</w:t>
            </w:r>
          </w:p>
        </w:tc>
      </w:tr>
      <w:tr w:rsidR="00B33BA8" w:rsidRPr="00E34104" w14:paraId="3786E591" w14:textId="77777777" w:rsidTr="0066080B">
        <w:trPr>
          <w:trHeight w:val="198"/>
        </w:trPr>
        <w:tc>
          <w:tcPr>
            <w:tcW w:w="956" w:type="pct"/>
            <w:shd w:val="clear" w:color="auto" w:fill="auto"/>
          </w:tcPr>
          <w:p w14:paraId="1FDDA1FA" w14:textId="77777777" w:rsidR="00B33BA8" w:rsidRPr="00E34104" w:rsidRDefault="00B33BA8" w:rsidP="00B33BA8">
            <w:r w:rsidRPr="00E34104">
              <w:t>Responsibility:</w:t>
            </w:r>
          </w:p>
        </w:tc>
        <w:tc>
          <w:tcPr>
            <w:tcW w:w="4044" w:type="pct"/>
            <w:shd w:val="clear" w:color="auto" w:fill="auto"/>
          </w:tcPr>
          <w:p w14:paraId="149BC951" w14:textId="48C50BE0" w:rsidR="00B33BA8" w:rsidRPr="00E34104" w:rsidRDefault="00B33BA8" w:rsidP="00B33BA8">
            <w:r w:rsidRPr="00E34104">
              <w:t>Central Government, Ministry of Finance, General Secretariat for Information Systems</w:t>
            </w:r>
          </w:p>
        </w:tc>
      </w:tr>
      <w:tr w:rsidR="00B33BA8" w:rsidRPr="00E34104" w14:paraId="04756946" w14:textId="77777777" w:rsidTr="0066080B">
        <w:trPr>
          <w:trHeight w:val="37"/>
        </w:trPr>
        <w:tc>
          <w:tcPr>
            <w:tcW w:w="956" w:type="pct"/>
            <w:shd w:val="clear" w:color="auto" w:fill="auto"/>
          </w:tcPr>
          <w:p w14:paraId="4D21CDE8" w14:textId="77777777" w:rsidR="00B33BA8" w:rsidRPr="00E34104" w:rsidRDefault="00B33BA8" w:rsidP="00B33BA8">
            <w:r w:rsidRPr="00E34104">
              <w:t xml:space="preserve">Website: </w:t>
            </w:r>
          </w:p>
        </w:tc>
        <w:tc>
          <w:tcPr>
            <w:tcW w:w="4044" w:type="pct"/>
            <w:shd w:val="clear" w:color="auto" w:fill="auto"/>
          </w:tcPr>
          <w:p w14:paraId="24E51C24" w14:textId="2D52AC8E" w:rsidR="00B33BA8" w:rsidRPr="00E34104" w:rsidRDefault="000958A6" w:rsidP="00B33BA8">
            <w:hyperlink r:id="rId223" w:history="1">
              <w:r w:rsidR="00B33BA8" w:rsidRPr="00E34104">
                <w:rPr>
                  <w:rStyle w:val="Hyperlink"/>
                </w:rPr>
                <w:t>http://www.gsis.gr/gsis/info/gsis_site/index.html</w:t>
              </w:r>
            </w:hyperlink>
            <w:r w:rsidR="00B33BA8" w:rsidRPr="00E34104">
              <w:t xml:space="preserve"> </w:t>
            </w:r>
          </w:p>
        </w:tc>
      </w:tr>
      <w:tr w:rsidR="00B33BA8" w:rsidRPr="00E34104" w14:paraId="032205BC" w14:textId="77777777" w:rsidTr="0066080B">
        <w:trPr>
          <w:trHeight w:val="311"/>
        </w:trPr>
        <w:tc>
          <w:tcPr>
            <w:tcW w:w="956" w:type="pct"/>
            <w:shd w:val="clear" w:color="auto" w:fill="auto"/>
          </w:tcPr>
          <w:p w14:paraId="27544DE4" w14:textId="77777777" w:rsidR="00B33BA8" w:rsidRPr="00E34104" w:rsidRDefault="00B33BA8" w:rsidP="00B33BA8">
            <w:r w:rsidRPr="00E34104">
              <w:t xml:space="preserve">Description: </w:t>
            </w:r>
          </w:p>
        </w:tc>
        <w:tc>
          <w:tcPr>
            <w:tcW w:w="4044" w:type="pct"/>
            <w:shd w:val="clear" w:color="auto" w:fill="auto"/>
          </w:tcPr>
          <w:p w14:paraId="683CE4CA" w14:textId="76771C7F" w:rsidR="00B33BA8" w:rsidRPr="00E34104" w:rsidRDefault="00B33BA8" w:rsidP="00B33BA8">
            <w:r w:rsidRPr="00E34104">
              <w:t>The ‘TAXISnet’ service, introduced in May 2000, provides a variety of services to corporate taxpayers, including electronic submission of income tax forms.</w:t>
            </w:r>
          </w:p>
        </w:tc>
      </w:tr>
      <w:tr w:rsidR="001F0649" w:rsidRPr="00E34104" w14:paraId="3249D65F" w14:textId="77777777" w:rsidTr="0066080B">
        <w:trPr>
          <w:trHeight w:val="311"/>
        </w:trPr>
        <w:tc>
          <w:tcPr>
            <w:tcW w:w="5000" w:type="pct"/>
            <w:gridSpan w:val="2"/>
            <w:shd w:val="clear" w:color="auto" w:fill="auto"/>
          </w:tcPr>
          <w:p w14:paraId="0DE8AD37" w14:textId="77777777" w:rsidR="001F0649" w:rsidRPr="00E34104" w:rsidRDefault="001F0649" w:rsidP="0066080B">
            <w:pPr>
              <w:rPr>
                <w:b/>
              </w:rPr>
            </w:pPr>
            <w:r w:rsidRPr="00E34104">
              <w:rPr>
                <w:b/>
              </w:rPr>
              <w:t>Customs declarations (eCustoms)</w:t>
            </w:r>
          </w:p>
        </w:tc>
      </w:tr>
      <w:tr w:rsidR="00DA68DE" w:rsidRPr="00E34104" w14:paraId="5E9E6820" w14:textId="77777777" w:rsidTr="0066080B">
        <w:trPr>
          <w:trHeight w:val="311"/>
        </w:trPr>
        <w:tc>
          <w:tcPr>
            <w:tcW w:w="956" w:type="pct"/>
            <w:shd w:val="clear" w:color="auto" w:fill="auto"/>
          </w:tcPr>
          <w:p w14:paraId="55B1C79D" w14:textId="77777777" w:rsidR="00DA68DE" w:rsidRPr="00E34104" w:rsidRDefault="00DA68DE" w:rsidP="00DA68DE">
            <w:r w:rsidRPr="00E34104">
              <w:t>Responsibility:</w:t>
            </w:r>
          </w:p>
        </w:tc>
        <w:tc>
          <w:tcPr>
            <w:tcW w:w="4044" w:type="pct"/>
            <w:shd w:val="clear" w:color="auto" w:fill="auto"/>
          </w:tcPr>
          <w:p w14:paraId="2043A85B" w14:textId="47670645" w:rsidR="00DA68DE" w:rsidRPr="00E34104" w:rsidRDefault="00DA68DE" w:rsidP="00DA68DE">
            <w:r w:rsidRPr="00E34104">
              <w:t>Central Government, Ministry of Finance, General Secretariat for Information Systems</w:t>
            </w:r>
          </w:p>
        </w:tc>
      </w:tr>
      <w:tr w:rsidR="00DA68DE" w:rsidRPr="00E34104" w14:paraId="6633364E" w14:textId="77777777" w:rsidTr="0066080B">
        <w:trPr>
          <w:trHeight w:val="311"/>
        </w:trPr>
        <w:tc>
          <w:tcPr>
            <w:tcW w:w="956" w:type="pct"/>
            <w:shd w:val="clear" w:color="auto" w:fill="auto"/>
          </w:tcPr>
          <w:p w14:paraId="7E0D6EE2" w14:textId="77777777" w:rsidR="00DA68DE" w:rsidRPr="00E34104" w:rsidRDefault="00DA68DE" w:rsidP="00DA68DE">
            <w:r w:rsidRPr="00E34104">
              <w:t xml:space="preserve">Website: </w:t>
            </w:r>
          </w:p>
        </w:tc>
        <w:tc>
          <w:tcPr>
            <w:tcW w:w="4044" w:type="pct"/>
            <w:shd w:val="clear" w:color="auto" w:fill="auto"/>
          </w:tcPr>
          <w:p w14:paraId="6463DD71" w14:textId="7EEAE67B" w:rsidR="00DA68DE" w:rsidRPr="00E34104" w:rsidRDefault="000958A6" w:rsidP="00DA68DE">
            <w:hyperlink r:id="rId224" w:history="1">
              <w:r w:rsidR="00DA68DE" w:rsidRPr="00E34104">
                <w:rPr>
                  <w:rStyle w:val="Hyperlink"/>
                </w:rPr>
                <w:t>http://www.gsis.gr/gsis/info/gsis_site/index.html</w:t>
              </w:r>
            </w:hyperlink>
            <w:r w:rsidR="00DA68DE" w:rsidRPr="00E34104">
              <w:t xml:space="preserve"> </w:t>
            </w:r>
          </w:p>
        </w:tc>
      </w:tr>
      <w:tr w:rsidR="00DA68DE" w:rsidRPr="00E34104" w14:paraId="6CF2F798" w14:textId="77777777" w:rsidTr="0066080B">
        <w:trPr>
          <w:trHeight w:val="311"/>
        </w:trPr>
        <w:tc>
          <w:tcPr>
            <w:tcW w:w="956" w:type="pct"/>
            <w:shd w:val="clear" w:color="auto" w:fill="auto"/>
          </w:tcPr>
          <w:p w14:paraId="55B72AA6" w14:textId="77777777" w:rsidR="00DA68DE" w:rsidRPr="00E34104" w:rsidRDefault="00DA68DE" w:rsidP="00DA68DE">
            <w:r w:rsidRPr="00E34104">
              <w:lastRenderedPageBreak/>
              <w:t xml:space="preserve">Description: </w:t>
            </w:r>
          </w:p>
        </w:tc>
        <w:tc>
          <w:tcPr>
            <w:tcW w:w="4044" w:type="pct"/>
            <w:shd w:val="clear" w:color="auto" w:fill="auto"/>
          </w:tcPr>
          <w:p w14:paraId="6EEBF3C0" w14:textId="4D1057DD" w:rsidR="00DA68DE" w:rsidRPr="00E34104" w:rsidRDefault="00DA68DE" w:rsidP="00DA68DE">
            <w:r w:rsidRPr="00E34104">
              <w:t>The ‘TAXISnet’ service, as provided through the website of the General Secretariat for Information Systems, offers the possibility to submit customs declarations online.</w:t>
            </w:r>
          </w:p>
        </w:tc>
      </w:tr>
    </w:tbl>
    <w:p w14:paraId="700297C5" w14:textId="6947542E" w:rsidR="003730DF" w:rsidRPr="00E34104" w:rsidRDefault="003730DF" w:rsidP="001F36DA">
      <w:pPr>
        <w:pStyle w:val="Heading2"/>
      </w:pPr>
      <w:bookmarkStart w:id="76" w:name="_Toc1475011"/>
      <w:r w:rsidRPr="00E34104">
        <w:t>Selling in the EU</w:t>
      </w:r>
      <w:bookmarkEnd w:id="76"/>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9C1AF5" w:rsidRPr="00E34104" w14:paraId="2416677A" w14:textId="77777777" w:rsidTr="00666830">
        <w:trPr>
          <w:trHeight w:val="94"/>
        </w:trPr>
        <w:tc>
          <w:tcPr>
            <w:tcW w:w="5000" w:type="pct"/>
            <w:gridSpan w:val="2"/>
            <w:shd w:val="clear" w:color="auto" w:fill="EFFBFF"/>
          </w:tcPr>
          <w:p w14:paraId="559DDC39" w14:textId="1C487F6C" w:rsidR="009C1AF5" w:rsidRPr="00E34104" w:rsidRDefault="00451EF0" w:rsidP="007212FE">
            <w:pPr>
              <w:pStyle w:val="Subtitle"/>
              <w:rPr>
                <w:color w:val="BF3F91"/>
              </w:rPr>
            </w:pPr>
            <w:r w:rsidRPr="00E34104">
              <w:t>Public contracts</w:t>
            </w:r>
          </w:p>
        </w:tc>
      </w:tr>
      <w:tr w:rsidR="009C1AF5" w:rsidRPr="00E34104" w14:paraId="496FB957" w14:textId="77777777" w:rsidTr="0066080B">
        <w:trPr>
          <w:trHeight w:val="198"/>
        </w:trPr>
        <w:tc>
          <w:tcPr>
            <w:tcW w:w="5000" w:type="pct"/>
            <w:gridSpan w:val="2"/>
            <w:shd w:val="clear" w:color="auto" w:fill="auto"/>
          </w:tcPr>
          <w:p w14:paraId="0A8C74F6" w14:textId="244D11B3" w:rsidR="009C1AF5" w:rsidRPr="00E34104" w:rsidRDefault="001B7A48" w:rsidP="0066080B">
            <w:pPr>
              <w:rPr>
                <w:b/>
              </w:rPr>
            </w:pPr>
            <w:r w:rsidRPr="00E34104">
              <w:rPr>
                <w:b/>
              </w:rPr>
              <w:t>Public procurement / eProcurement</w:t>
            </w:r>
            <w:r w:rsidRPr="00E34104" w:rsidDel="001B7A48">
              <w:rPr>
                <w:b/>
              </w:rPr>
              <w:t xml:space="preserve"> </w:t>
            </w:r>
          </w:p>
        </w:tc>
      </w:tr>
      <w:tr w:rsidR="001B7A48" w:rsidRPr="00E34104" w14:paraId="7E8F4FFB" w14:textId="77777777" w:rsidTr="0066080B">
        <w:trPr>
          <w:trHeight w:val="198"/>
        </w:trPr>
        <w:tc>
          <w:tcPr>
            <w:tcW w:w="956" w:type="pct"/>
            <w:shd w:val="clear" w:color="auto" w:fill="auto"/>
          </w:tcPr>
          <w:p w14:paraId="5E260C61" w14:textId="77777777" w:rsidR="001B7A48" w:rsidRPr="00E34104" w:rsidRDefault="001B7A48" w:rsidP="001B7A48">
            <w:r w:rsidRPr="00E34104">
              <w:t>Responsibility:</w:t>
            </w:r>
          </w:p>
        </w:tc>
        <w:tc>
          <w:tcPr>
            <w:tcW w:w="4044" w:type="pct"/>
            <w:shd w:val="clear" w:color="auto" w:fill="auto"/>
          </w:tcPr>
          <w:p w14:paraId="74B5D3E8" w14:textId="638B10A8" w:rsidR="001B7A48" w:rsidRPr="00E34104" w:rsidRDefault="001B7A48" w:rsidP="001B7A48">
            <w:r w:rsidRPr="00E34104">
              <w:t>Central Government, Ministry of Development, Competitiveness and Shipping, General Secretariat for Commerce</w:t>
            </w:r>
          </w:p>
        </w:tc>
      </w:tr>
      <w:tr w:rsidR="001B7A48" w:rsidRPr="00E34104" w14:paraId="07C31A7B" w14:textId="77777777" w:rsidTr="0066080B">
        <w:trPr>
          <w:trHeight w:val="37"/>
        </w:trPr>
        <w:tc>
          <w:tcPr>
            <w:tcW w:w="956" w:type="pct"/>
            <w:shd w:val="clear" w:color="auto" w:fill="auto"/>
          </w:tcPr>
          <w:p w14:paraId="5AFC552E" w14:textId="77777777" w:rsidR="001B7A48" w:rsidRPr="00E34104" w:rsidRDefault="001B7A48" w:rsidP="001B7A48">
            <w:r w:rsidRPr="00E34104">
              <w:t xml:space="preserve">Website: </w:t>
            </w:r>
          </w:p>
        </w:tc>
        <w:tc>
          <w:tcPr>
            <w:tcW w:w="4044" w:type="pct"/>
            <w:shd w:val="clear" w:color="auto" w:fill="auto"/>
          </w:tcPr>
          <w:p w14:paraId="1D5CAF70" w14:textId="690AEED8" w:rsidR="001B7A48" w:rsidRPr="00E34104" w:rsidRDefault="000958A6" w:rsidP="001B7A48">
            <w:hyperlink r:id="rId225" w:history="1">
              <w:r w:rsidR="001B7A48" w:rsidRPr="00E34104">
                <w:rPr>
                  <w:rStyle w:val="Hyperlink"/>
                </w:rPr>
                <w:t>http://www.gge.gr/</w:t>
              </w:r>
            </w:hyperlink>
            <w:r w:rsidR="001B7A48" w:rsidRPr="00E34104">
              <w:rPr>
                <w:rStyle w:val="Hyperlink"/>
                <w:color w:val="auto"/>
              </w:rPr>
              <w:t xml:space="preserve">; </w:t>
            </w:r>
            <w:hyperlink r:id="rId226" w:history="1">
              <w:r w:rsidR="001B7A48" w:rsidRPr="00E34104">
                <w:rPr>
                  <w:rStyle w:val="Hyperlink"/>
                </w:rPr>
                <w:t>http://www.eprocurement.gov.gr/</w:t>
              </w:r>
            </w:hyperlink>
            <w:r w:rsidR="001B7A48" w:rsidRPr="00E34104">
              <w:rPr>
                <w:rStyle w:val="Hyperlink"/>
              </w:rPr>
              <w:t xml:space="preserve"> </w:t>
            </w:r>
          </w:p>
        </w:tc>
      </w:tr>
      <w:tr w:rsidR="001B7A48" w:rsidRPr="00E34104" w14:paraId="4A76A60A" w14:textId="77777777" w:rsidTr="0066080B">
        <w:trPr>
          <w:trHeight w:val="242"/>
        </w:trPr>
        <w:tc>
          <w:tcPr>
            <w:tcW w:w="956" w:type="pct"/>
            <w:shd w:val="clear" w:color="auto" w:fill="auto"/>
          </w:tcPr>
          <w:p w14:paraId="62DB9C66" w14:textId="77777777" w:rsidR="001B7A48" w:rsidRPr="00E34104" w:rsidRDefault="001B7A48" w:rsidP="001B7A48">
            <w:r w:rsidRPr="00E34104">
              <w:t xml:space="preserve">Description: </w:t>
            </w:r>
          </w:p>
        </w:tc>
        <w:tc>
          <w:tcPr>
            <w:tcW w:w="4044" w:type="pct"/>
            <w:shd w:val="clear" w:color="auto" w:fill="auto"/>
          </w:tcPr>
          <w:p w14:paraId="1E0BEC58" w14:textId="208F9616" w:rsidR="001B7A48" w:rsidRPr="00E34104" w:rsidRDefault="001B7A48" w:rsidP="001B7A48">
            <w:r w:rsidRPr="00E34104">
              <w:t xml:space="preserve">The website of the General Secretariat for Commerce provides information and forms about public procurement. Please refer to the subsection </w:t>
            </w:r>
            <w:r w:rsidRPr="00E34104">
              <w:fldChar w:fldCharType="begin"/>
            </w:r>
            <w:r w:rsidRPr="00E34104">
              <w:instrText xml:space="preserve"> REF _Ref432627434 \h  \* MERGEFORMAT </w:instrText>
            </w:r>
            <w:r w:rsidRPr="00E34104">
              <w:fldChar w:fldCharType="separate"/>
            </w:r>
            <w:r w:rsidR="0004479A" w:rsidRPr="0004479A">
              <w:rPr>
                <w:rStyle w:val="Hyperlink"/>
              </w:rPr>
              <w:t>Presidential Decree 118/2007 on the Regulation of Public Procurement</w:t>
            </w:r>
            <w:r w:rsidRPr="00E34104">
              <w:fldChar w:fldCharType="end"/>
            </w:r>
            <w:r w:rsidRPr="00E34104">
              <w:t xml:space="preserve"> for further information on public procurement status in Greece. </w:t>
            </w:r>
          </w:p>
        </w:tc>
      </w:tr>
    </w:tbl>
    <w:p w14:paraId="2E855D66" w14:textId="229A16A1" w:rsidR="003730DF" w:rsidRPr="00E34104" w:rsidRDefault="003730DF" w:rsidP="001F36DA">
      <w:pPr>
        <w:pStyle w:val="Heading2"/>
      </w:pPr>
      <w:bookmarkStart w:id="77" w:name="_Toc1475012"/>
      <w:r w:rsidRPr="00E34104">
        <w:t>Human Resources</w:t>
      </w:r>
      <w:bookmarkEnd w:id="77"/>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F61D4F" w:rsidRPr="00E34104" w14:paraId="7A8CA35B" w14:textId="77777777" w:rsidTr="00666830">
        <w:trPr>
          <w:trHeight w:val="94"/>
        </w:trPr>
        <w:tc>
          <w:tcPr>
            <w:tcW w:w="5000" w:type="pct"/>
            <w:gridSpan w:val="2"/>
            <w:shd w:val="clear" w:color="auto" w:fill="EFFBFF"/>
          </w:tcPr>
          <w:p w14:paraId="477F527F" w14:textId="3BACD419" w:rsidR="00F61D4F" w:rsidRPr="00E34104" w:rsidRDefault="00A57849" w:rsidP="007212FE">
            <w:pPr>
              <w:pStyle w:val="Subtitle"/>
              <w:rPr>
                <w:color w:val="BF3F91"/>
              </w:rPr>
            </w:pPr>
            <w:r w:rsidRPr="00E34104">
              <w:t>Employment contracts</w:t>
            </w:r>
          </w:p>
        </w:tc>
      </w:tr>
      <w:tr w:rsidR="00F61D4F" w:rsidRPr="00E34104" w14:paraId="112394D1" w14:textId="77777777" w:rsidTr="0066080B">
        <w:trPr>
          <w:trHeight w:val="198"/>
        </w:trPr>
        <w:tc>
          <w:tcPr>
            <w:tcW w:w="5000" w:type="pct"/>
            <w:gridSpan w:val="2"/>
            <w:shd w:val="clear" w:color="auto" w:fill="auto"/>
          </w:tcPr>
          <w:p w14:paraId="0063D65E" w14:textId="77777777" w:rsidR="00F61D4F" w:rsidRPr="00E34104" w:rsidRDefault="00F61D4F" w:rsidP="0066080B">
            <w:pPr>
              <w:rPr>
                <w:b/>
              </w:rPr>
            </w:pPr>
            <w:r w:rsidRPr="00E34104">
              <w:rPr>
                <w:rStyle w:val="Strong"/>
              </w:rPr>
              <w:t>Social contributions for employees</w:t>
            </w:r>
          </w:p>
        </w:tc>
      </w:tr>
      <w:tr w:rsidR="006919E9" w:rsidRPr="00E34104" w14:paraId="7D5234A1" w14:textId="77777777" w:rsidTr="0066080B">
        <w:trPr>
          <w:trHeight w:val="198"/>
        </w:trPr>
        <w:tc>
          <w:tcPr>
            <w:tcW w:w="956" w:type="pct"/>
            <w:shd w:val="clear" w:color="auto" w:fill="auto"/>
          </w:tcPr>
          <w:p w14:paraId="1D10C00A" w14:textId="77777777" w:rsidR="006919E9" w:rsidRPr="00E34104" w:rsidRDefault="006919E9" w:rsidP="006919E9">
            <w:r w:rsidRPr="00E34104">
              <w:t>Responsibility:</w:t>
            </w:r>
          </w:p>
        </w:tc>
        <w:tc>
          <w:tcPr>
            <w:tcW w:w="4044" w:type="pct"/>
            <w:shd w:val="clear" w:color="auto" w:fill="auto"/>
          </w:tcPr>
          <w:p w14:paraId="26A404A0" w14:textId="42B211D8" w:rsidR="006919E9" w:rsidRPr="00E34104" w:rsidRDefault="006919E9" w:rsidP="006919E9">
            <w:r w:rsidRPr="00E34104">
              <w:t>Central Government, Ministry of Employment and Social Insurance, Social Insurance Institute (IKA)</w:t>
            </w:r>
          </w:p>
        </w:tc>
      </w:tr>
      <w:tr w:rsidR="006919E9" w:rsidRPr="00E34104" w14:paraId="22ADC71D" w14:textId="77777777" w:rsidTr="0066080B">
        <w:trPr>
          <w:trHeight w:val="37"/>
        </w:trPr>
        <w:tc>
          <w:tcPr>
            <w:tcW w:w="956" w:type="pct"/>
            <w:shd w:val="clear" w:color="auto" w:fill="auto"/>
          </w:tcPr>
          <w:p w14:paraId="55BA01C4" w14:textId="77777777" w:rsidR="006919E9" w:rsidRPr="00E34104" w:rsidRDefault="006919E9" w:rsidP="006919E9">
            <w:r w:rsidRPr="00E34104">
              <w:t xml:space="preserve">Website: </w:t>
            </w:r>
          </w:p>
        </w:tc>
        <w:tc>
          <w:tcPr>
            <w:tcW w:w="4044" w:type="pct"/>
            <w:shd w:val="clear" w:color="auto" w:fill="auto"/>
          </w:tcPr>
          <w:p w14:paraId="5BE2B104" w14:textId="34017B92" w:rsidR="006919E9" w:rsidRPr="00E34104" w:rsidRDefault="000958A6" w:rsidP="006919E9">
            <w:hyperlink r:id="rId227" w:history="1">
              <w:r w:rsidR="006919E9" w:rsidRPr="00E34104">
                <w:rPr>
                  <w:rStyle w:val="Hyperlink"/>
                  <w:szCs w:val="18"/>
                </w:rPr>
                <w:t>http://www.ika.gr/</w:t>
              </w:r>
            </w:hyperlink>
          </w:p>
        </w:tc>
      </w:tr>
      <w:tr w:rsidR="006919E9" w:rsidRPr="00E34104" w14:paraId="6FBE1784" w14:textId="77777777" w:rsidTr="0066080B">
        <w:trPr>
          <w:trHeight w:val="242"/>
        </w:trPr>
        <w:tc>
          <w:tcPr>
            <w:tcW w:w="956" w:type="pct"/>
            <w:shd w:val="clear" w:color="auto" w:fill="auto"/>
          </w:tcPr>
          <w:p w14:paraId="7FBC6325" w14:textId="77777777" w:rsidR="006919E9" w:rsidRPr="00E34104" w:rsidRDefault="006919E9" w:rsidP="006919E9">
            <w:r w:rsidRPr="00E34104">
              <w:t xml:space="preserve">Description: </w:t>
            </w:r>
          </w:p>
        </w:tc>
        <w:tc>
          <w:tcPr>
            <w:tcW w:w="4044" w:type="pct"/>
            <w:shd w:val="clear" w:color="auto" w:fill="auto"/>
          </w:tcPr>
          <w:p w14:paraId="79348ACF" w14:textId="4F4F9AB2" w:rsidR="006919E9" w:rsidRPr="00E34104" w:rsidRDefault="006919E9" w:rsidP="006919E9">
            <w:r w:rsidRPr="00E34104">
              <w:t>The IKA website treats employees' declaration of social contributions online.</w:t>
            </w:r>
          </w:p>
        </w:tc>
      </w:tr>
      <w:tr w:rsidR="00E836C2" w:rsidRPr="00E34104" w14:paraId="28BFC405" w14:textId="77777777" w:rsidTr="00666830">
        <w:trPr>
          <w:trHeight w:val="94"/>
        </w:trPr>
        <w:tc>
          <w:tcPr>
            <w:tcW w:w="5000" w:type="pct"/>
            <w:gridSpan w:val="2"/>
            <w:shd w:val="clear" w:color="auto" w:fill="EFFBFF"/>
          </w:tcPr>
          <w:p w14:paraId="4CD1D406" w14:textId="70519547" w:rsidR="00E836C2" w:rsidRPr="00E34104" w:rsidRDefault="00762E44" w:rsidP="00E836C2">
            <w:pPr>
              <w:pStyle w:val="Subtitle"/>
              <w:rPr>
                <w:color w:val="BF3F91"/>
              </w:rPr>
            </w:pPr>
            <w:r w:rsidRPr="00E34104">
              <w:t>Social security and health</w:t>
            </w:r>
          </w:p>
        </w:tc>
      </w:tr>
      <w:tr w:rsidR="00E836C2" w:rsidRPr="00E34104" w14:paraId="40D825CD" w14:textId="77777777" w:rsidTr="0066080B">
        <w:trPr>
          <w:trHeight w:val="198"/>
        </w:trPr>
        <w:tc>
          <w:tcPr>
            <w:tcW w:w="5000" w:type="pct"/>
            <w:gridSpan w:val="2"/>
            <w:shd w:val="clear" w:color="auto" w:fill="auto"/>
          </w:tcPr>
          <w:p w14:paraId="5FCFC57D" w14:textId="56DC5F5A" w:rsidR="00E836C2" w:rsidRPr="00E34104" w:rsidRDefault="00E836C2" w:rsidP="00E836C2">
            <w:pPr>
              <w:rPr>
                <w:b/>
              </w:rPr>
            </w:pPr>
            <w:r w:rsidRPr="00E34104">
              <w:rPr>
                <w:rStyle w:val="Strong"/>
              </w:rPr>
              <w:t>Web portal of Labour Inspectorate</w:t>
            </w:r>
          </w:p>
        </w:tc>
      </w:tr>
      <w:tr w:rsidR="00E836C2" w:rsidRPr="00E34104" w14:paraId="6B3E19A2" w14:textId="77777777" w:rsidTr="0066080B">
        <w:trPr>
          <w:trHeight w:val="198"/>
        </w:trPr>
        <w:tc>
          <w:tcPr>
            <w:tcW w:w="956" w:type="pct"/>
            <w:shd w:val="clear" w:color="auto" w:fill="auto"/>
          </w:tcPr>
          <w:p w14:paraId="3F2EF7B3" w14:textId="77777777" w:rsidR="00E836C2" w:rsidRPr="00E34104" w:rsidRDefault="00E836C2" w:rsidP="00E836C2">
            <w:r w:rsidRPr="00E34104">
              <w:t>Responsibility:</w:t>
            </w:r>
          </w:p>
        </w:tc>
        <w:tc>
          <w:tcPr>
            <w:tcW w:w="4044" w:type="pct"/>
            <w:shd w:val="clear" w:color="auto" w:fill="auto"/>
          </w:tcPr>
          <w:p w14:paraId="07E159C9" w14:textId="42FF9BDF" w:rsidR="00E836C2" w:rsidRPr="00E34104" w:rsidRDefault="00E836C2" w:rsidP="00E836C2">
            <w:r w:rsidRPr="00E34104">
              <w:rPr>
                <w:shd w:val="clear" w:color="auto" w:fill="FFFFFF"/>
              </w:rPr>
              <w:t>Ministry of Employment and Social Protection (YP.A.K.P)</w:t>
            </w:r>
            <w:r w:rsidRPr="00E34104">
              <w:rPr>
                <w:rStyle w:val="apple-converted-space"/>
                <w:color w:val="4B4B4B"/>
                <w:szCs w:val="20"/>
                <w:shd w:val="clear" w:color="auto" w:fill="FFFFFF"/>
              </w:rPr>
              <w:t> </w:t>
            </w:r>
          </w:p>
        </w:tc>
      </w:tr>
      <w:tr w:rsidR="00E836C2" w:rsidRPr="00E34104" w14:paraId="1CC92371" w14:textId="77777777" w:rsidTr="0066080B">
        <w:trPr>
          <w:trHeight w:val="37"/>
        </w:trPr>
        <w:tc>
          <w:tcPr>
            <w:tcW w:w="956" w:type="pct"/>
            <w:shd w:val="clear" w:color="auto" w:fill="auto"/>
          </w:tcPr>
          <w:p w14:paraId="486A3CBC" w14:textId="77777777" w:rsidR="00E836C2" w:rsidRPr="00E34104" w:rsidRDefault="00E836C2" w:rsidP="00E836C2">
            <w:r w:rsidRPr="00E34104">
              <w:t xml:space="preserve">Website: </w:t>
            </w:r>
          </w:p>
        </w:tc>
        <w:tc>
          <w:tcPr>
            <w:tcW w:w="4044" w:type="pct"/>
            <w:shd w:val="clear" w:color="auto" w:fill="auto"/>
          </w:tcPr>
          <w:p w14:paraId="2EA8CCE4" w14:textId="4CF4D239" w:rsidR="00E836C2" w:rsidRPr="00E34104" w:rsidRDefault="000958A6" w:rsidP="00E836C2">
            <w:hyperlink r:id="rId228" w:history="1">
              <w:r w:rsidR="00E836C2" w:rsidRPr="00E34104">
                <w:rPr>
                  <w:rStyle w:val="Hyperlink"/>
                </w:rPr>
                <w:t>http://www.ypakp.gr/</w:t>
              </w:r>
            </w:hyperlink>
            <w:r w:rsidR="00E836C2" w:rsidRPr="00E34104">
              <w:t xml:space="preserve"> </w:t>
            </w:r>
          </w:p>
        </w:tc>
      </w:tr>
      <w:tr w:rsidR="00E836C2" w:rsidRPr="00E34104" w14:paraId="72990E97" w14:textId="77777777" w:rsidTr="0066080B">
        <w:trPr>
          <w:trHeight w:val="311"/>
        </w:trPr>
        <w:tc>
          <w:tcPr>
            <w:tcW w:w="956" w:type="pct"/>
            <w:shd w:val="clear" w:color="auto" w:fill="auto"/>
          </w:tcPr>
          <w:p w14:paraId="6B616D01" w14:textId="77777777" w:rsidR="00E836C2" w:rsidRPr="00E34104" w:rsidRDefault="00E836C2" w:rsidP="00E836C2">
            <w:r w:rsidRPr="00E34104">
              <w:t xml:space="preserve">Description: </w:t>
            </w:r>
          </w:p>
        </w:tc>
        <w:tc>
          <w:tcPr>
            <w:tcW w:w="4044" w:type="pct"/>
            <w:shd w:val="clear" w:color="auto" w:fill="auto"/>
          </w:tcPr>
          <w:p w14:paraId="139FC018" w14:textId="7780A859" w:rsidR="00E836C2" w:rsidRPr="00E34104" w:rsidRDefault="00E836C2" w:rsidP="00E836C2">
            <w:r w:rsidRPr="00E34104">
              <w:t xml:space="preserve">The website of the Ministry of Employment and Social Protection contains all necessary information in regard to the legislation related to the safety and health at work in its e-library. </w:t>
            </w:r>
          </w:p>
        </w:tc>
      </w:tr>
    </w:tbl>
    <w:p w14:paraId="4D5CDD35" w14:textId="6B95FA6B" w:rsidR="003730DF" w:rsidRPr="00E34104" w:rsidRDefault="003730DF" w:rsidP="001F36DA">
      <w:pPr>
        <w:pStyle w:val="Heading2"/>
      </w:pPr>
      <w:bookmarkStart w:id="78" w:name="_Toc1475013"/>
      <w:r w:rsidRPr="00E34104">
        <w:t>Product requirements</w:t>
      </w:r>
      <w:bookmarkEnd w:id="78"/>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F86C1A" w:rsidRPr="00E34104" w14:paraId="150A9B0B" w14:textId="77777777" w:rsidTr="00F86C1A">
        <w:trPr>
          <w:trHeight w:val="94"/>
        </w:trPr>
        <w:tc>
          <w:tcPr>
            <w:tcW w:w="5000" w:type="pct"/>
            <w:gridSpan w:val="2"/>
            <w:shd w:val="clear" w:color="auto" w:fill="EFFBFF"/>
          </w:tcPr>
          <w:p w14:paraId="7942DC4E" w14:textId="77777777" w:rsidR="00F86C1A" w:rsidRPr="00E34104" w:rsidRDefault="00F86C1A" w:rsidP="00F86C1A">
            <w:pPr>
              <w:pStyle w:val="Subtitle"/>
            </w:pPr>
            <w:r w:rsidRPr="00E34104">
              <w:t>CE marking, Standards in Europe</w:t>
            </w:r>
          </w:p>
        </w:tc>
      </w:tr>
      <w:tr w:rsidR="00F86C1A" w:rsidRPr="00E34104" w14:paraId="7193D600" w14:textId="77777777" w:rsidTr="00F86C1A">
        <w:trPr>
          <w:trHeight w:val="198"/>
        </w:trPr>
        <w:tc>
          <w:tcPr>
            <w:tcW w:w="5000" w:type="pct"/>
            <w:gridSpan w:val="2"/>
            <w:shd w:val="clear" w:color="auto" w:fill="auto"/>
          </w:tcPr>
          <w:p w14:paraId="57F51E2F" w14:textId="3CBC7950" w:rsidR="00F86C1A" w:rsidRPr="00E34104" w:rsidRDefault="00F86C1A" w:rsidP="0066080B">
            <w:r w:rsidRPr="00E34104">
              <w:rPr>
                <w:rStyle w:val="Strong"/>
              </w:rPr>
              <w:t>Commercial and industrial norms in Greece</w:t>
            </w:r>
          </w:p>
        </w:tc>
      </w:tr>
      <w:tr w:rsidR="00F86C1A" w:rsidRPr="00E34104" w14:paraId="38B5DE2C" w14:textId="77777777" w:rsidTr="0066080B">
        <w:trPr>
          <w:trHeight w:val="198"/>
        </w:trPr>
        <w:tc>
          <w:tcPr>
            <w:tcW w:w="956" w:type="pct"/>
            <w:shd w:val="clear" w:color="auto" w:fill="auto"/>
          </w:tcPr>
          <w:p w14:paraId="22FF6B17" w14:textId="5E3B6885" w:rsidR="00F86C1A" w:rsidRPr="00E34104" w:rsidRDefault="00F86C1A" w:rsidP="00F86C1A">
            <w:r w:rsidRPr="00E34104">
              <w:t>Responsibility:</w:t>
            </w:r>
          </w:p>
        </w:tc>
        <w:tc>
          <w:tcPr>
            <w:tcW w:w="4044" w:type="pct"/>
            <w:shd w:val="clear" w:color="auto" w:fill="auto"/>
          </w:tcPr>
          <w:p w14:paraId="3BBC0FC5" w14:textId="6334C4FF" w:rsidR="00F86C1A" w:rsidRPr="00E34104" w:rsidRDefault="000958A6" w:rsidP="00F86C1A">
            <w:hyperlink r:id="rId229" w:history="1">
              <w:r w:rsidR="00F86C1A" w:rsidRPr="00E34104">
                <w:rPr>
                  <w:rStyle w:val="Hyperlink"/>
                </w:rPr>
                <w:t>Information Society S.A.</w:t>
              </w:r>
            </w:hyperlink>
          </w:p>
        </w:tc>
      </w:tr>
      <w:tr w:rsidR="00F86C1A" w:rsidRPr="00E34104" w14:paraId="23991FEC" w14:textId="77777777" w:rsidTr="0066080B">
        <w:trPr>
          <w:trHeight w:val="37"/>
        </w:trPr>
        <w:tc>
          <w:tcPr>
            <w:tcW w:w="956" w:type="pct"/>
            <w:shd w:val="clear" w:color="auto" w:fill="auto"/>
          </w:tcPr>
          <w:p w14:paraId="4F85B18A" w14:textId="77777777" w:rsidR="00F86C1A" w:rsidRPr="00E34104" w:rsidRDefault="00F86C1A" w:rsidP="00F86C1A">
            <w:r w:rsidRPr="00E34104">
              <w:t xml:space="preserve">Website: </w:t>
            </w:r>
          </w:p>
        </w:tc>
        <w:tc>
          <w:tcPr>
            <w:tcW w:w="4044" w:type="pct"/>
            <w:shd w:val="clear" w:color="auto" w:fill="auto"/>
          </w:tcPr>
          <w:p w14:paraId="56F8D891" w14:textId="7A7661B2" w:rsidR="00F86C1A" w:rsidRPr="00E34104" w:rsidRDefault="000958A6" w:rsidP="00F86C1A">
            <w:hyperlink r:id="rId230" w:history="1">
              <w:r w:rsidR="00F86C1A" w:rsidRPr="00E34104">
                <w:rPr>
                  <w:rStyle w:val="Hyperlink"/>
                </w:rPr>
                <w:t>http://www.ethemis.gr/</w:t>
              </w:r>
            </w:hyperlink>
            <w:r w:rsidR="00F86C1A" w:rsidRPr="00E34104">
              <w:t xml:space="preserve"> </w:t>
            </w:r>
          </w:p>
        </w:tc>
      </w:tr>
      <w:tr w:rsidR="00F86C1A" w:rsidRPr="00E34104" w14:paraId="70F2BEB1" w14:textId="77777777" w:rsidTr="0066080B">
        <w:trPr>
          <w:trHeight w:val="311"/>
        </w:trPr>
        <w:tc>
          <w:tcPr>
            <w:tcW w:w="956" w:type="pct"/>
            <w:shd w:val="clear" w:color="auto" w:fill="auto"/>
          </w:tcPr>
          <w:p w14:paraId="446A7421" w14:textId="77777777" w:rsidR="00F86C1A" w:rsidRPr="00E34104" w:rsidRDefault="00F86C1A" w:rsidP="00F86C1A">
            <w:r w:rsidRPr="00E34104">
              <w:t xml:space="preserve">Description: </w:t>
            </w:r>
          </w:p>
        </w:tc>
        <w:tc>
          <w:tcPr>
            <w:tcW w:w="4044" w:type="pct"/>
            <w:shd w:val="clear" w:color="auto" w:fill="auto"/>
          </w:tcPr>
          <w:p w14:paraId="42F5F632" w14:textId="2A8EDB8F" w:rsidR="00F86C1A" w:rsidRPr="00E34104" w:rsidRDefault="00F86C1A" w:rsidP="00F86C1A">
            <w:r w:rsidRPr="00E34104">
              <w:t xml:space="preserve">The eThemis online legislation portal has been realised within the </w:t>
            </w:r>
            <w:r w:rsidRPr="00E34104">
              <w:lastRenderedPageBreak/>
              <w:t>framework of a project regarding the ‘Design and Implementation of a System for Automating the Administration, Archiving and Dissemination of Legislation to the Broader Public’.</w:t>
            </w:r>
          </w:p>
        </w:tc>
      </w:tr>
      <w:tr w:rsidR="00F86C1A" w:rsidRPr="00E34104" w14:paraId="008EDFDF" w14:textId="77777777" w:rsidTr="0066080B">
        <w:trPr>
          <w:trHeight w:val="94"/>
        </w:trPr>
        <w:tc>
          <w:tcPr>
            <w:tcW w:w="5000" w:type="pct"/>
            <w:gridSpan w:val="2"/>
            <w:shd w:val="clear" w:color="auto" w:fill="EFFBFF"/>
          </w:tcPr>
          <w:p w14:paraId="45F91B08" w14:textId="77777777" w:rsidR="00F86C1A" w:rsidRPr="00E34104" w:rsidRDefault="00F86C1A" w:rsidP="00F86C1A">
            <w:pPr>
              <w:spacing w:before="120" w:after="180"/>
              <w:jc w:val="left"/>
              <w:rPr>
                <w:color w:val="00B0F0"/>
                <w:sz w:val="22"/>
              </w:rPr>
            </w:pPr>
            <w:r w:rsidRPr="00E34104">
              <w:rPr>
                <w:color w:val="00B0F0"/>
                <w:sz w:val="22"/>
              </w:rPr>
              <w:lastRenderedPageBreak/>
              <w:t>Energy labels, Eco-design requirements, EU Ecolabel</w:t>
            </w:r>
          </w:p>
        </w:tc>
      </w:tr>
      <w:tr w:rsidR="00F86C1A" w:rsidRPr="00E34104" w14:paraId="1DDCD8D4" w14:textId="77777777" w:rsidTr="0066080B">
        <w:trPr>
          <w:trHeight w:val="198"/>
        </w:trPr>
        <w:tc>
          <w:tcPr>
            <w:tcW w:w="5000" w:type="pct"/>
            <w:gridSpan w:val="2"/>
            <w:shd w:val="clear" w:color="auto" w:fill="auto"/>
          </w:tcPr>
          <w:p w14:paraId="042F18F3" w14:textId="05FD59EC" w:rsidR="00F86C1A" w:rsidRPr="00E34104" w:rsidRDefault="00F86C1A" w:rsidP="00F86C1A">
            <w:r w:rsidRPr="00E34104">
              <w:rPr>
                <w:rStyle w:val="Strong"/>
              </w:rPr>
              <w:t>Environment-related permits (incl. reporting)</w:t>
            </w:r>
          </w:p>
        </w:tc>
      </w:tr>
      <w:tr w:rsidR="00F86C1A" w:rsidRPr="00E34104" w14:paraId="4C1B9645" w14:textId="77777777" w:rsidTr="0066080B">
        <w:trPr>
          <w:trHeight w:val="198"/>
        </w:trPr>
        <w:tc>
          <w:tcPr>
            <w:tcW w:w="956" w:type="pct"/>
            <w:shd w:val="clear" w:color="auto" w:fill="auto"/>
          </w:tcPr>
          <w:p w14:paraId="3C7704FB" w14:textId="77777777" w:rsidR="00F86C1A" w:rsidRPr="00E34104" w:rsidRDefault="00F86C1A" w:rsidP="00F86C1A">
            <w:r w:rsidRPr="00E34104">
              <w:t>Responsibility:</w:t>
            </w:r>
          </w:p>
        </w:tc>
        <w:tc>
          <w:tcPr>
            <w:tcW w:w="4044" w:type="pct"/>
            <w:shd w:val="clear" w:color="auto" w:fill="auto"/>
          </w:tcPr>
          <w:p w14:paraId="3D06E212" w14:textId="783C3569" w:rsidR="00F86C1A" w:rsidRPr="00E34104" w:rsidRDefault="00F86C1A" w:rsidP="00F86C1A">
            <w:r w:rsidRPr="00E34104">
              <w:t>Prefectural Administrations</w:t>
            </w:r>
          </w:p>
        </w:tc>
      </w:tr>
      <w:tr w:rsidR="00F86C1A" w:rsidRPr="00E34104" w14:paraId="558EE7E6" w14:textId="77777777" w:rsidTr="0066080B">
        <w:trPr>
          <w:trHeight w:val="37"/>
        </w:trPr>
        <w:tc>
          <w:tcPr>
            <w:tcW w:w="956" w:type="pct"/>
            <w:shd w:val="clear" w:color="auto" w:fill="auto"/>
          </w:tcPr>
          <w:p w14:paraId="5960A4B7" w14:textId="77777777" w:rsidR="00F86C1A" w:rsidRPr="00E34104" w:rsidRDefault="00F86C1A" w:rsidP="00F86C1A">
            <w:r w:rsidRPr="00E34104">
              <w:t xml:space="preserve">Website: </w:t>
            </w:r>
          </w:p>
        </w:tc>
        <w:tc>
          <w:tcPr>
            <w:tcW w:w="4044" w:type="pct"/>
            <w:shd w:val="clear" w:color="auto" w:fill="auto"/>
          </w:tcPr>
          <w:p w14:paraId="6B9BDD8A" w14:textId="38D9F089" w:rsidR="00F86C1A" w:rsidRPr="00E34104" w:rsidRDefault="000958A6" w:rsidP="00F86C1A">
            <w:hyperlink r:id="rId231" w:history="1">
              <w:r w:rsidR="00F86C1A" w:rsidRPr="00E34104">
                <w:rPr>
                  <w:rStyle w:val="Hyperlink"/>
                </w:rPr>
                <w:t>http://www.ermis.gov.gr</w:t>
              </w:r>
            </w:hyperlink>
          </w:p>
        </w:tc>
      </w:tr>
      <w:tr w:rsidR="00F86C1A" w:rsidRPr="00E34104" w14:paraId="5DF32066" w14:textId="77777777" w:rsidTr="0066080B">
        <w:trPr>
          <w:trHeight w:val="311"/>
        </w:trPr>
        <w:tc>
          <w:tcPr>
            <w:tcW w:w="956" w:type="pct"/>
            <w:shd w:val="clear" w:color="auto" w:fill="auto"/>
          </w:tcPr>
          <w:p w14:paraId="66634AA1" w14:textId="77777777" w:rsidR="00F86C1A" w:rsidRPr="00E34104" w:rsidRDefault="00F86C1A" w:rsidP="00F86C1A">
            <w:r w:rsidRPr="00E34104">
              <w:t xml:space="preserve">Description: </w:t>
            </w:r>
          </w:p>
        </w:tc>
        <w:tc>
          <w:tcPr>
            <w:tcW w:w="4044" w:type="pct"/>
            <w:shd w:val="clear" w:color="auto" w:fill="auto"/>
          </w:tcPr>
          <w:p w14:paraId="0A32E7CC" w14:textId="1BED871F" w:rsidR="00F86C1A" w:rsidRPr="00E34104" w:rsidRDefault="00F86C1A" w:rsidP="00F86C1A">
            <w:r w:rsidRPr="00E34104">
              <w:t>Information and forms to download.</w:t>
            </w:r>
          </w:p>
        </w:tc>
      </w:tr>
    </w:tbl>
    <w:p w14:paraId="7E9F1B35" w14:textId="5F3758DC" w:rsidR="003730DF" w:rsidRPr="00E34104" w:rsidRDefault="003730DF" w:rsidP="001F36DA">
      <w:pPr>
        <w:pStyle w:val="Heading2"/>
      </w:pPr>
      <w:bookmarkStart w:id="79" w:name="_Toc1475014"/>
      <w:r w:rsidRPr="00E34104">
        <w:t>Finance and funding</w:t>
      </w:r>
      <w:bookmarkEnd w:id="79"/>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1B7A48" w:rsidRPr="00E34104" w14:paraId="0E00BF5E" w14:textId="77777777" w:rsidTr="001B7A48">
        <w:trPr>
          <w:trHeight w:val="94"/>
        </w:trPr>
        <w:tc>
          <w:tcPr>
            <w:tcW w:w="5000" w:type="pct"/>
            <w:gridSpan w:val="2"/>
            <w:shd w:val="clear" w:color="auto" w:fill="EFFBFF"/>
          </w:tcPr>
          <w:p w14:paraId="1165EB4E" w14:textId="77777777" w:rsidR="001B7A48" w:rsidRPr="00E34104" w:rsidRDefault="001B7A48" w:rsidP="0066080B">
            <w:pPr>
              <w:pStyle w:val="Subtitle"/>
            </w:pPr>
            <w:r w:rsidRPr="00E34104">
              <w:t>Accounting</w:t>
            </w:r>
          </w:p>
        </w:tc>
      </w:tr>
      <w:tr w:rsidR="001B7A48" w:rsidRPr="00E34104" w14:paraId="1A26C9B1" w14:textId="77777777" w:rsidTr="001B7A48">
        <w:trPr>
          <w:trHeight w:val="198"/>
        </w:trPr>
        <w:tc>
          <w:tcPr>
            <w:tcW w:w="5000" w:type="pct"/>
            <w:gridSpan w:val="2"/>
            <w:shd w:val="clear" w:color="auto" w:fill="auto"/>
          </w:tcPr>
          <w:p w14:paraId="6E6E57AF" w14:textId="34EA1882" w:rsidR="001B7A48" w:rsidRPr="00E34104" w:rsidRDefault="00D94811" w:rsidP="0066080B">
            <w:pPr>
              <w:rPr>
                <w:b/>
              </w:rPr>
            </w:pPr>
            <w:r w:rsidRPr="00E34104">
              <w:rPr>
                <w:rStyle w:val="Strong"/>
              </w:rPr>
              <w:t>Submission of data to statistical offices</w:t>
            </w:r>
          </w:p>
        </w:tc>
      </w:tr>
      <w:tr w:rsidR="00D94811" w:rsidRPr="00E34104" w14:paraId="48E7C8CC" w14:textId="77777777" w:rsidTr="0066080B">
        <w:trPr>
          <w:trHeight w:val="198"/>
        </w:trPr>
        <w:tc>
          <w:tcPr>
            <w:tcW w:w="956" w:type="pct"/>
            <w:shd w:val="clear" w:color="auto" w:fill="auto"/>
          </w:tcPr>
          <w:p w14:paraId="32849A85" w14:textId="1BDA9EF9" w:rsidR="00D94811" w:rsidRPr="00E34104" w:rsidRDefault="00D94811" w:rsidP="00D94811">
            <w:r w:rsidRPr="00E34104">
              <w:t>Responsibility:</w:t>
            </w:r>
          </w:p>
        </w:tc>
        <w:tc>
          <w:tcPr>
            <w:tcW w:w="4044" w:type="pct"/>
            <w:shd w:val="clear" w:color="auto" w:fill="auto"/>
          </w:tcPr>
          <w:p w14:paraId="2428B656" w14:textId="3B36D24F" w:rsidR="00D94811" w:rsidRPr="00E34104" w:rsidRDefault="00D94811" w:rsidP="00D94811">
            <w:r w:rsidRPr="00E34104">
              <w:t xml:space="preserve">Hellenic Statistical Authority </w:t>
            </w:r>
          </w:p>
        </w:tc>
      </w:tr>
      <w:tr w:rsidR="00D94811" w:rsidRPr="00E34104" w14:paraId="6957E75E" w14:textId="77777777" w:rsidTr="0066080B">
        <w:trPr>
          <w:trHeight w:val="37"/>
        </w:trPr>
        <w:tc>
          <w:tcPr>
            <w:tcW w:w="956" w:type="pct"/>
            <w:shd w:val="clear" w:color="auto" w:fill="auto"/>
          </w:tcPr>
          <w:p w14:paraId="5D143B2E" w14:textId="77777777" w:rsidR="00D94811" w:rsidRPr="00E34104" w:rsidRDefault="00D94811" w:rsidP="00D94811">
            <w:r w:rsidRPr="00E34104">
              <w:t xml:space="preserve">Website: </w:t>
            </w:r>
          </w:p>
        </w:tc>
        <w:tc>
          <w:tcPr>
            <w:tcW w:w="4044" w:type="pct"/>
            <w:shd w:val="clear" w:color="auto" w:fill="auto"/>
          </w:tcPr>
          <w:p w14:paraId="6C2F302C" w14:textId="412F06AD" w:rsidR="00D94811" w:rsidRPr="00E34104" w:rsidRDefault="000958A6" w:rsidP="00D94811">
            <w:hyperlink r:id="rId232" w:history="1">
              <w:hyperlink r:id="rId233" w:history="1">
                <w:r w:rsidR="00D94811" w:rsidRPr="00E34104">
                  <w:rPr>
                    <w:rStyle w:val="Hyperlink"/>
                  </w:rPr>
                  <w:t>http://www.statistics.gr/</w:t>
                </w:r>
              </w:hyperlink>
            </w:hyperlink>
          </w:p>
        </w:tc>
      </w:tr>
      <w:tr w:rsidR="00D94811" w:rsidRPr="00E34104" w14:paraId="7490159D" w14:textId="77777777" w:rsidTr="0066080B">
        <w:trPr>
          <w:trHeight w:val="311"/>
        </w:trPr>
        <w:tc>
          <w:tcPr>
            <w:tcW w:w="956" w:type="pct"/>
            <w:shd w:val="clear" w:color="auto" w:fill="auto"/>
          </w:tcPr>
          <w:p w14:paraId="6C53E3D4" w14:textId="77777777" w:rsidR="00D94811" w:rsidRPr="00E34104" w:rsidRDefault="00D94811" w:rsidP="00D94811">
            <w:r w:rsidRPr="00E34104">
              <w:t xml:space="preserve">Description: </w:t>
            </w:r>
          </w:p>
        </w:tc>
        <w:tc>
          <w:tcPr>
            <w:tcW w:w="4044" w:type="pct"/>
            <w:shd w:val="clear" w:color="auto" w:fill="auto"/>
          </w:tcPr>
          <w:p w14:paraId="441FFCDB" w14:textId="77777777" w:rsidR="00D94811" w:rsidRPr="00E34104" w:rsidRDefault="00D94811" w:rsidP="00D94811">
            <w:pPr>
              <w:contextualSpacing/>
            </w:pPr>
            <w:r w:rsidRPr="00E34104">
              <w:t>Online submission of ‘Intrastat’ declarations.</w:t>
            </w:r>
          </w:p>
          <w:p w14:paraId="69581E52" w14:textId="77777777" w:rsidR="00D94811" w:rsidRPr="00E34104" w:rsidRDefault="00D94811" w:rsidP="00D94811"/>
        </w:tc>
      </w:tr>
    </w:tbl>
    <w:p w14:paraId="329D2A36" w14:textId="0E0B0DFB" w:rsidR="005E283E" w:rsidRPr="00E34104" w:rsidRDefault="003730DF" w:rsidP="000438D2">
      <w:pPr>
        <w:pStyle w:val="Heading2"/>
      </w:pPr>
      <w:bookmarkStart w:id="80" w:name="_Toc1475015"/>
      <w:r w:rsidRPr="00E34104">
        <w:t>Dealing with customers</w:t>
      </w:r>
      <w:bookmarkEnd w:id="80"/>
    </w:p>
    <w:p w14:paraId="04066A2C" w14:textId="77777777" w:rsidR="000438D2" w:rsidRPr="00E34104" w:rsidRDefault="000438D2" w:rsidP="000438D2">
      <w:r w:rsidRPr="00E34104">
        <w:t>No public services were reported in this domain to date.</w:t>
      </w:r>
    </w:p>
    <w:p w14:paraId="62F72D40" w14:textId="77777777" w:rsidR="002B0DEB" w:rsidRDefault="002B0DEB"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sectPr w:rsidR="002B0DEB" w:rsidSect="000E0F64">
          <w:headerReference w:type="even" r:id="rId234"/>
          <w:headerReference w:type="default" r:id="rId235"/>
          <w:footerReference w:type="even" r:id="rId236"/>
          <w:footerReference w:type="default" r:id="rId237"/>
          <w:headerReference w:type="first" r:id="rId238"/>
          <w:footerReference w:type="first" r:id="rId239"/>
          <w:pgSz w:w="11906" w:h="16838" w:code="9"/>
          <w:pgMar w:top="1702" w:right="1418" w:bottom="1418" w:left="1701" w:header="0" w:footer="385" w:gutter="0"/>
          <w:cols w:space="708"/>
          <w:titlePg/>
          <w:docGrid w:linePitch="360"/>
        </w:sectPr>
      </w:pPr>
    </w:p>
    <w:p w14:paraId="52043DE1" w14:textId="14BE48AF" w:rsidR="001C2636" w:rsidRPr="00E34104"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7C6CAB1" w14:textId="77777777" w:rsidR="001C2636" w:rsidRPr="00E34104"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05A95A1" w14:textId="77777777" w:rsidR="001C2636" w:rsidRPr="00E34104"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E2B3D91" w14:textId="089157F9" w:rsidR="001C2636" w:rsidRPr="00E34104"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AE89006" w14:textId="77777777" w:rsidR="001C2636" w:rsidRPr="00E34104"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BE5DC16" w14:textId="77777777" w:rsidR="001C2636" w:rsidRPr="00E34104"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C390DDB" w14:textId="77777777" w:rsidR="001C2636" w:rsidRPr="00E34104"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3D590E8" w14:textId="77777777" w:rsidR="001C2636" w:rsidRPr="00E34104"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A1DFE81" w14:textId="77777777" w:rsidR="002B0DEB" w:rsidRDefault="002B0DEB"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324E1FC" w14:textId="0C3937CA" w:rsidR="001C2636" w:rsidRPr="00E34104"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E34104">
        <w:rPr>
          <w:rFonts w:ascii="EC Square Sans Cond Pro" w:hAnsi="EC Square Sans Cond Pro" w:cs="EC Square Sans Pro Medium"/>
          <w:color w:val="002060"/>
          <w:sz w:val="36"/>
          <w:szCs w:val="36"/>
          <w:lang w:eastAsia="fr-BE"/>
        </w:rPr>
        <w:t>The Digital Government Factsheets</w:t>
      </w:r>
    </w:p>
    <w:p w14:paraId="58FE41E2" w14:textId="77777777" w:rsidR="001C2636" w:rsidRPr="00E34104" w:rsidRDefault="001C2636" w:rsidP="001C2636">
      <w:pPr>
        <w:rPr>
          <w:rFonts w:ascii="EC Square Sans Cond Pro" w:hAnsi="EC Square Sans Cond Pro" w:cs="EC Square Sans Pro"/>
          <w:lang w:eastAsia="fr-BE"/>
        </w:rPr>
      </w:pPr>
      <w:r w:rsidRPr="00E34104">
        <w:rPr>
          <w:rFonts w:ascii="EC Square Sans Cond Pro" w:hAnsi="EC Square Sans Cond Pro" w:cs="EC Square Sans Pro"/>
          <w:lang w:eastAsia="fr-BE"/>
        </w:rPr>
        <w:t>The factsheets present an overview of the state and progress of Digital Government European countries.</w:t>
      </w:r>
    </w:p>
    <w:p w14:paraId="2D3263ED" w14:textId="08926CEF" w:rsidR="001C2636" w:rsidRPr="00E34104" w:rsidRDefault="001C2636" w:rsidP="001C2636">
      <w:pPr>
        <w:rPr>
          <w:rFonts w:ascii="EC Square Sans Cond Pro" w:hAnsi="EC Square Sans Cond Pro" w:cs="EC Square Sans Pro"/>
          <w:lang w:eastAsia="fr-BE"/>
        </w:rPr>
      </w:pPr>
      <w:r w:rsidRPr="00E34104">
        <w:rPr>
          <w:rFonts w:ascii="EC Square Sans Cond Pro" w:hAnsi="EC Square Sans Cond Pro" w:cs="EC Square Sans Pro"/>
          <w:lang w:eastAsia="fr-BE"/>
        </w:rPr>
        <w:t>There are published on the Joinup platform, which is a joint initiative by the Directorate General for Informatics (DG DIGIT) and the Directorate General for Communications Networks, Content &amp; Technology (DG CONNECT). This factsheet received valuable contribution fro</w:t>
      </w:r>
      <w:r w:rsidR="00BA6346" w:rsidRPr="00E34104">
        <w:rPr>
          <w:rFonts w:ascii="EC Square Sans Cond Pro" w:hAnsi="EC Square Sans Cond Pro" w:cs="EC Square Sans Pro"/>
          <w:lang w:eastAsia="fr-BE"/>
        </w:rPr>
        <w:t xml:space="preserve">m Angeliki Balou, </w:t>
      </w:r>
      <w:r w:rsidR="002B0DEB">
        <w:rPr>
          <w:rFonts w:ascii="EC Square Sans Cond Pro" w:hAnsi="EC Square Sans Cond Pro" w:cs="EC Square Sans Pro"/>
          <w:lang w:eastAsia="fr-BE"/>
        </w:rPr>
        <w:t>H</w:t>
      </w:r>
      <w:r w:rsidR="00972695" w:rsidRPr="00E34104">
        <w:rPr>
          <w:rFonts w:ascii="EC Square Sans Cond Pro" w:hAnsi="EC Square Sans Cond Pro" w:cs="EC Square Sans Pro"/>
          <w:lang w:eastAsia="fr-BE"/>
        </w:rPr>
        <w:t>ead of eGovernment Directorate at the Ministry of Administrative Reconstruction.</w:t>
      </w:r>
    </w:p>
    <w:p w14:paraId="0130595D" w14:textId="77777777" w:rsidR="001C2636" w:rsidRPr="00E34104" w:rsidRDefault="001C2636" w:rsidP="001C2636">
      <w:pPr>
        <w:autoSpaceDE w:val="0"/>
        <w:autoSpaceDN w:val="0"/>
        <w:adjustRightInd w:val="0"/>
        <w:rPr>
          <w:rFonts w:ascii="EC Square Sans Cond Pro" w:hAnsi="EC Square Sans Cond Pro" w:cs="EC Square Sans Pro"/>
          <w:lang w:eastAsia="fr-BE"/>
        </w:rPr>
      </w:pPr>
    </w:p>
    <w:p w14:paraId="36E0E53B" w14:textId="77777777" w:rsidR="001C2636" w:rsidRPr="00E34104" w:rsidRDefault="000958A6" w:rsidP="001C2636">
      <w:pPr>
        <w:jc w:val="left"/>
        <w:rPr>
          <w:rFonts w:ascii="Calibri" w:hAnsi="Calibri"/>
          <w:i/>
          <w:color w:val="auto"/>
          <w:lang w:eastAsia="en-US"/>
        </w:rPr>
      </w:pPr>
      <w:r>
        <w:pict w14:anchorId="31AEED3C">
          <v:shape id="Picture 2" o:spid="_x0000_s1056" type="#_x0000_t75" href="https://lu.wavestone.com/en/" style="position:absolute;margin-left:-.15pt;margin-top:-.75pt;width:17.75pt;height:16.7pt;z-index:-1;visibility:visible;mso-wrap-style:square;mso-wrap-distance-left:9pt;mso-wrap-distance-top:0;mso-wrap-distance-right:9pt;mso-wrap-distance-bottom:0;mso-position-horizontal-relative:margin;mso-position-vertical-relative:text;mso-width-relative:margin;mso-height-relative:margin" o:bwmode="grayScale" wrapcoords="6253 0 3411 1200 -568 7200 -568 11400 3411 19200 7389 20400 13642 20400 17621 19200 21600 11400 21600 7800 18189 2400 14779 0 6253 0" o:button="t">
            <v:fill o:detectmouseclick="t"/>
            <v:imagedata r:id="rId240" o:title="W + WAVESTONE–RGB" cropleft="8809f" cropright="8459f"/>
            <w10:wrap anchorx="margin"/>
          </v:shape>
        </w:pict>
      </w:r>
      <w:r w:rsidR="001C2636" w:rsidRPr="00E34104">
        <w:rPr>
          <w:rFonts w:ascii="Calibri" w:hAnsi="Calibri"/>
          <w:i/>
          <w:color w:val="auto"/>
          <w:lang w:eastAsia="en-US"/>
        </w:rPr>
        <w:t xml:space="preserve">          </w:t>
      </w:r>
      <w:r w:rsidR="001C2636" w:rsidRPr="00E34104">
        <w:rPr>
          <w:rFonts w:ascii="EC Square Sans Cond Pro" w:hAnsi="EC Square Sans Cond Pro" w:cs="EC Square Sans Pro"/>
          <w:i/>
          <w:lang w:eastAsia="fr-BE"/>
        </w:rPr>
        <w:t xml:space="preserve">The Digital Government Factsheets are prepared for the European Commission by </w:t>
      </w:r>
      <w:hyperlink r:id="rId241" w:history="1">
        <w:r w:rsidR="001C2636" w:rsidRPr="00E34104">
          <w:rPr>
            <w:rFonts w:ascii="EC Square Sans Cond Pro" w:hAnsi="EC Square Sans Cond Pro" w:cs="EC Square Sans Pro"/>
            <w:i/>
            <w:color w:val="2F5496"/>
            <w:lang w:eastAsia="fr-BE"/>
          </w:rPr>
          <w:t>Wavestone</w:t>
        </w:r>
      </w:hyperlink>
    </w:p>
    <w:p w14:paraId="6CC6D4DC" w14:textId="77777777" w:rsidR="001C2636" w:rsidRPr="00E34104" w:rsidRDefault="001C2636" w:rsidP="001C2636">
      <w:pPr>
        <w:autoSpaceDE w:val="0"/>
        <w:autoSpaceDN w:val="0"/>
        <w:adjustRightInd w:val="0"/>
        <w:spacing w:before="160" w:line="241" w:lineRule="atLeast"/>
        <w:jc w:val="left"/>
        <w:rPr>
          <w:rFonts w:ascii="EC Square Sans Cond Pro" w:hAnsi="EC Square Sans Cond Pro" w:cs="EC Square Sans Pro Medium"/>
          <w:color w:val="002060"/>
          <w:sz w:val="36"/>
          <w:szCs w:val="36"/>
          <w:lang w:eastAsia="fr-BE"/>
        </w:rPr>
      </w:pPr>
      <w:r w:rsidRPr="00E34104">
        <w:rPr>
          <w:rFonts w:ascii="EC Square Sans Cond Pro" w:hAnsi="EC Square Sans Cond Pro" w:cs="EC Square Sans Pro Medium"/>
          <w:color w:val="002060"/>
          <w:sz w:val="36"/>
          <w:szCs w:val="36"/>
          <w:lang w:eastAsia="fr-BE"/>
        </w:rPr>
        <w:t xml:space="preserve">An action supported by ISA² </w:t>
      </w:r>
    </w:p>
    <w:p w14:paraId="22E0EBB8" w14:textId="77777777" w:rsidR="001C2636" w:rsidRPr="00E34104" w:rsidRDefault="000958A6" w:rsidP="001C2636">
      <w:pPr>
        <w:autoSpaceDE w:val="0"/>
        <w:autoSpaceDN w:val="0"/>
        <w:adjustRightInd w:val="0"/>
        <w:spacing w:before="40" w:line="181" w:lineRule="atLeast"/>
        <w:jc w:val="left"/>
        <w:rPr>
          <w:rFonts w:ascii="EC Square Sans Cond Pro" w:hAnsi="EC Square Sans Cond Pro" w:cs="EC Square Sans Pro"/>
          <w:lang w:eastAsia="fr-BE"/>
        </w:rPr>
      </w:pPr>
      <w:hyperlink r:id="rId242" w:history="1">
        <w:r w:rsidR="001C2636" w:rsidRPr="00E34104">
          <w:rPr>
            <w:rStyle w:val="Hyperlink"/>
            <w:rFonts w:ascii="EC Square Sans Cond Pro" w:hAnsi="EC Square Sans Cond Pro" w:cs="EC Square Sans Pro"/>
            <w:lang w:eastAsia="fr-BE"/>
          </w:rPr>
          <w:t>ISA²</w:t>
        </w:r>
      </w:hyperlink>
      <w:r w:rsidR="001C2636" w:rsidRPr="00E34104">
        <w:rPr>
          <w:rFonts w:ascii="EC Square Sans Cond Pro" w:hAnsi="EC Square Sans Cond Pro" w:cs="EC Square Sans Pro"/>
          <w:lang w:eastAsia="fr-BE"/>
        </w:rPr>
        <w:t xml:space="preserve"> is a EUR 131 million programme of the European Commission which develops digital solutions that enable interoperable cross-border and cross-sector public services, for the benefit of public administrations, businesses and citizens across the EU. </w:t>
      </w:r>
    </w:p>
    <w:p w14:paraId="29BFA59F" w14:textId="77777777" w:rsidR="001C2636" w:rsidRPr="00E34104" w:rsidRDefault="001C2636" w:rsidP="001C2636">
      <w:pPr>
        <w:autoSpaceDE w:val="0"/>
        <w:autoSpaceDN w:val="0"/>
        <w:adjustRightInd w:val="0"/>
        <w:spacing w:before="40" w:line="181" w:lineRule="atLeast"/>
        <w:jc w:val="left"/>
        <w:rPr>
          <w:rFonts w:ascii="EC Square Sans Cond Pro" w:hAnsi="EC Square Sans Cond Pro" w:cs="EC Square Sans Pro"/>
          <w:lang w:eastAsia="fr-BE"/>
        </w:rPr>
      </w:pPr>
      <w:r w:rsidRPr="00E34104">
        <w:rPr>
          <w:rFonts w:ascii="EC Square Sans Cond Pro" w:hAnsi="EC Square Sans Cond Pro" w:cs="EC Square Sans Pro"/>
          <w:lang w:eastAsia="fr-BE"/>
        </w:rPr>
        <w:t xml:space="preserve">ISA² supports a wide range of activities and solutions, among which is the National Interoperability Framework Observatory (NIFO) action. </w:t>
      </w:r>
      <w:r w:rsidRPr="00E34104">
        <w:rPr>
          <w:rFonts w:ascii="EC Square Sans Cond Pro" w:hAnsi="EC Square Sans Cond Pro" w:cs="EC Square Sans Pro"/>
          <w:lang w:eastAsia="fr-BE"/>
        </w:rPr>
        <w:br/>
        <w:t xml:space="preserve">ISA² solutions can be used free of charge and are open source when related to IT. </w:t>
      </w:r>
    </w:p>
    <w:p w14:paraId="38418BF2" w14:textId="77777777" w:rsidR="001C2636" w:rsidRPr="00E34104" w:rsidRDefault="001C2636" w:rsidP="001C2636">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E34104">
        <w:rPr>
          <w:rFonts w:ascii="EC Square Sans Cond Pro" w:hAnsi="EC Square Sans Cond Pro" w:cs="EC Square Sans Pro Medium"/>
          <w:color w:val="002060"/>
          <w:sz w:val="36"/>
          <w:szCs w:val="36"/>
          <w:lang w:eastAsia="fr-BE"/>
        </w:rPr>
        <w:t xml:space="preserve">Contact ISA² </w:t>
      </w:r>
    </w:p>
    <w:p w14:paraId="45A28BD2" w14:textId="77777777" w:rsidR="001C2636" w:rsidRPr="00E34104" w:rsidRDefault="000958A6" w:rsidP="001C2636">
      <w:pPr>
        <w:autoSpaceDE w:val="0"/>
        <w:autoSpaceDN w:val="0"/>
        <w:adjustRightInd w:val="0"/>
        <w:spacing w:before="40" w:line="181" w:lineRule="atLeast"/>
        <w:jc w:val="left"/>
        <w:rPr>
          <w:rStyle w:val="Hyperlink"/>
          <w:rFonts w:ascii="EC Square Sans Cond Pro" w:hAnsi="EC Square Sans Cond Pro" w:cs="EC Square Sans Pro"/>
          <w:color w:val="5F73AF"/>
          <w:lang w:eastAsia="fr-BE"/>
        </w:rPr>
      </w:pPr>
      <w:hyperlink r:id="rId243" w:history="1">
        <w:r w:rsidR="001C2636" w:rsidRPr="00E34104">
          <w:rPr>
            <w:rStyle w:val="Hyperlink"/>
            <w:rFonts w:ascii="EC Square Sans Cond Pro" w:hAnsi="EC Square Sans Cond Pro" w:cs="EC Square Sans Pro"/>
            <w:color w:val="002060"/>
            <w:lang w:eastAsia="fr-BE"/>
          </w:rPr>
          <w:t>isa2@ec.europa.eu</w:t>
        </w:r>
      </w:hyperlink>
      <w:r w:rsidR="001C2636" w:rsidRPr="00E34104">
        <w:rPr>
          <w:rStyle w:val="Hyperlink"/>
          <w:rFonts w:ascii="EC Square Sans Cond Pro" w:hAnsi="EC Square Sans Cond Pro" w:cs="EC Square Sans Pro"/>
          <w:color w:val="5F73AF"/>
          <w:lang w:eastAsia="fr-BE"/>
        </w:rPr>
        <w:t xml:space="preserve"> </w:t>
      </w:r>
    </w:p>
    <w:p w14:paraId="07DAC704" w14:textId="77777777" w:rsidR="001C2636" w:rsidRPr="00E34104" w:rsidRDefault="001C2636" w:rsidP="001C2636">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E34104">
        <w:rPr>
          <w:rFonts w:ascii="EC Square Sans Cond Pro" w:hAnsi="EC Square Sans Cond Pro" w:cs="EC Square Sans Pro Medium"/>
          <w:color w:val="002060"/>
          <w:sz w:val="36"/>
          <w:szCs w:val="36"/>
          <w:lang w:eastAsia="fr-BE"/>
        </w:rPr>
        <w:t xml:space="preserve">Follow us </w:t>
      </w:r>
    </w:p>
    <w:p w14:paraId="6F11A21E" w14:textId="77777777" w:rsidR="001C2636" w:rsidRPr="00C5477C" w:rsidRDefault="000958A6" w:rsidP="001C2636">
      <w:pPr>
        <w:autoSpaceDE w:val="0"/>
        <w:autoSpaceDN w:val="0"/>
        <w:adjustRightInd w:val="0"/>
        <w:spacing w:before="40" w:line="181" w:lineRule="atLeast"/>
        <w:ind w:left="567"/>
        <w:jc w:val="left"/>
        <w:rPr>
          <w:rFonts w:ascii="EC Square Sans Cond Pro" w:hAnsi="EC Square Sans Cond Pro"/>
          <w:color w:val="5F73AF"/>
        </w:rPr>
      </w:pPr>
      <w:r>
        <w:rPr>
          <w:noProof/>
        </w:rPr>
        <w:pict w14:anchorId="1ECFF343">
          <v:shape id="Picture 91" o:spid="_x0000_s1055" type="#_x0000_t75" style="position:absolute;left:0;text-align:left;margin-left:.3pt;margin-top:7.7pt;width:17.75pt;height:14.4pt;z-index:-2;visibility:visible;mso-wrap-style:square;mso-wrap-distance-left:9pt;mso-wrap-distance-top:0;mso-wrap-distance-right:9pt;mso-wrap-distance-bottom:0;mso-position-horizontal-relative:text;mso-position-vertical-relative:text;mso-width-relative:margin;mso-height-relative:margin" wrapcoords="11127 0 655 0 -655 1600 -655 18400 0 20000 1309 20800 11782 20800 13091 20800 19636 12800 21600 2400 21600 0 11127 0">
            <v:imagedata r:id="rId244" o:title=""/>
          </v:shape>
        </w:pict>
      </w:r>
      <w:r w:rsidR="001C2636" w:rsidRPr="00C5477C">
        <w:rPr>
          <w:rStyle w:val="Hyperlink"/>
          <w:rFonts w:ascii="EC Square Sans Cond Pro" w:hAnsi="EC Square Sans Cond Pro"/>
          <w:color w:val="002060"/>
        </w:rPr>
        <w:t>@</w:t>
      </w:r>
      <w:hyperlink r:id="rId245" w:history="1">
        <w:r w:rsidR="001C2636" w:rsidRPr="00C5477C">
          <w:rPr>
            <w:rStyle w:val="Hyperlink"/>
            <w:rFonts w:ascii="EC Square Sans Cond Pro" w:hAnsi="EC Square Sans Cond Pro"/>
          </w:rPr>
          <w:t>EU_ISA2</w:t>
        </w:r>
      </w:hyperlink>
    </w:p>
    <w:p w14:paraId="1285458C" w14:textId="7C224A3E" w:rsidR="001C2636" w:rsidRPr="00C5477C" w:rsidRDefault="000958A6" w:rsidP="001C2636">
      <w:pPr>
        <w:autoSpaceDE w:val="0"/>
        <w:autoSpaceDN w:val="0"/>
        <w:adjustRightInd w:val="0"/>
        <w:spacing w:before="40" w:line="181" w:lineRule="atLeast"/>
        <w:ind w:left="567"/>
        <w:jc w:val="left"/>
        <w:rPr>
          <w:rFonts w:ascii="EC Square Sans Cond Pro" w:hAnsi="EC Square Sans Cond Pro"/>
          <w:color w:val="002060"/>
        </w:rPr>
      </w:pPr>
      <w:hyperlink r:id="rId246" w:history="1">
        <w:r w:rsidR="001C2636" w:rsidRPr="00C5477C">
          <w:rPr>
            <w:rStyle w:val="Hyperlink"/>
            <w:rFonts w:ascii="EC Square Sans Cond Pro" w:hAnsi="EC Square Sans Cond Pro"/>
            <w:color w:val="002060"/>
          </w:rPr>
          <w:t>@Joinup_eu</w:t>
        </w:r>
      </w:hyperlink>
    </w:p>
    <w:p w14:paraId="1DC9CE06" w14:textId="4A872C0D" w:rsidR="001C2636" w:rsidRPr="00C5477C" w:rsidRDefault="000958A6" w:rsidP="001C2636">
      <w:pPr>
        <w:autoSpaceDE w:val="0"/>
        <w:autoSpaceDN w:val="0"/>
        <w:adjustRightInd w:val="0"/>
        <w:spacing w:before="40" w:line="181" w:lineRule="atLeast"/>
        <w:ind w:left="567"/>
        <w:jc w:val="left"/>
        <w:rPr>
          <w:rFonts w:ascii="EC Square Sans Cond Pro" w:hAnsi="EC Square Sans Cond Pro"/>
          <w:color w:val="5F73AF"/>
        </w:rPr>
      </w:pPr>
      <w:r>
        <w:rPr>
          <w:noProof/>
        </w:rPr>
        <w:pict w14:anchorId="2AB40A5D">
          <v:shape id="Picture 253" o:spid="_x0000_s1054" type="#_x0000_t75" style="position:absolute;left:0;text-align:left;margin-left:-.15pt;margin-top:646pt;width:16.3pt;height:16.05pt;z-index:-3;visibility:visible;mso-wrap-style:square;mso-wrap-distance-left:9pt;mso-wrap-distance-top:0;mso-wrap-distance-right:9pt;mso-wrap-distance-bottom:0;mso-position-horizontal-relative:margin;mso-position-vertical-relative:margin;mso-width-relative:margin;mso-height-relative:margin">
            <v:imagedata r:id="rId247" o:title="" cropleft="9446f" cropright="4813f"/>
            <w10:wrap anchorx="margin" anchory="margin"/>
          </v:shape>
        </w:pict>
      </w:r>
    </w:p>
    <w:p w14:paraId="61F17E90" w14:textId="560195B4" w:rsidR="001C2636" w:rsidRPr="00664DD7" w:rsidRDefault="001C2636" w:rsidP="001C2636">
      <w:pPr>
        <w:pStyle w:val="BodyText"/>
        <w:rPr>
          <w:lang w:val="fr-LU"/>
        </w:rPr>
      </w:pPr>
      <w:r w:rsidRPr="00C5477C">
        <w:rPr>
          <w:rStyle w:val="Hyperlink"/>
          <w:rFonts w:ascii="EC Square Sans Cond Pro" w:hAnsi="EC Square Sans Cond Pro"/>
          <w:color w:val="002060"/>
        </w:rPr>
        <w:t xml:space="preserve">             </w:t>
      </w:r>
      <w:hyperlink r:id="rId248" w:history="1">
        <w:r w:rsidRPr="00664DD7">
          <w:rPr>
            <w:rStyle w:val="Hyperlink"/>
            <w:rFonts w:ascii="EC Square Sans Cond Pro" w:hAnsi="EC Square Sans Cond Pro"/>
            <w:color w:val="002060"/>
            <w:lang w:val="fr-LU"/>
          </w:rPr>
          <w:t>isa² programme</w:t>
        </w:r>
      </w:hyperlink>
    </w:p>
    <w:p w14:paraId="149A5769" w14:textId="1CC23E34" w:rsidR="00585763" w:rsidRPr="00E34104" w:rsidRDefault="000958A6" w:rsidP="00585763">
      <w:pPr>
        <w:pStyle w:val="BodyText"/>
      </w:pPr>
      <w:r>
        <w:rPr>
          <w:noProof/>
        </w:rPr>
        <w:pict w14:anchorId="73FEC015">
          <v:rect id="Rectangle 242" o:spid="_x0000_s1053" style="position:absolute;left:0;text-align:left;margin-left:0;margin-top:-84.45pt;width:595.95pt;height:103.95pt;z-index:7;visibility:visible;mso-wrap-style:square;mso-width-percent:0;mso-height-percent:0;mso-wrap-distance-left:9pt;mso-wrap-distance-top:0;mso-wrap-distance-right:9pt;mso-wrap-distance-bottom:0;mso-position-horizontal-relative:page;mso-position-vertical-relative:margin;mso-width-percent:0;mso-height-percent:0;mso-width-relative:margin;mso-height-relative:margin;v-text-anchor:top" fillcolor="#0070c0" stroked="f" strokeweight="1pt">
            <v:textbox style="mso-next-textbox:#Rectangle 242">
              <w:txbxContent>
                <w:p w14:paraId="7B8EEB22" w14:textId="77777777" w:rsidR="002C0A67" w:rsidRPr="00040BDF" w:rsidRDefault="002C0A67" w:rsidP="005B3641">
                  <w:pPr>
                    <w:jc w:val="left"/>
                    <w:rPr>
                      <w:rFonts w:ascii="EC Square Sans Cond Pro" w:hAnsi="EC Square Sans Cond Pro"/>
                      <w:i/>
                      <w:color w:val="002060"/>
                    </w:rPr>
                  </w:pPr>
                </w:p>
              </w:txbxContent>
            </v:textbox>
            <w10:wrap type="square" anchorx="page" anchory="margin"/>
          </v:rect>
        </w:pict>
      </w:r>
    </w:p>
    <w:sectPr w:rsidR="00585763" w:rsidRPr="00E34104" w:rsidSect="000E0F64">
      <w:footerReference w:type="first" r:id="rId249"/>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9B4EC" w14:textId="77777777" w:rsidR="000958A6" w:rsidRPr="006A1DAA" w:rsidRDefault="000958A6">
      <w:r w:rsidRPr="006A1DAA">
        <w:separator/>
      </w:r>
    </w:p>
  </w:endnote>
  <w:endnote w:type="continuationSeparator" w:id="0">
    <w:p w14:paraId="3D864843" w14:textId="77777777" w:rsidR="000958A6" w:rsidRPr="006A1DAA" w:rsidRDefault="000958A6">
      <w:r w:rsidRPr="006A1DAA">
        <w:continuationSeparator/>
      </w:r>
    </w:p>
  </w:endnote>
  <w:endnote w:type="continuationNotice" w:id="1">
    <w:p w14:paraId="7F4F2F59" w14:textId="77777777" w:rsidR="000958A6" w:rsidRDefault="000958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CC4DE" w14:textId="77777777" w:rsidR="00C41224" w:rsidRDefault="00C412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EC8DD" w14:textId="776809F8" w:rsidR="002C0A67" w:rsidRDefault="000958A6">
    <w:pPr>
      <w:pStyle w:val="Footer"/>
      <w:jc w:val="center"/>
    </w:pPr>
    <w:r>
      <w:rPr>
        <w:noProof/>
      </w:rPr>
      <w:pict w14:anchorId="59289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8" type="#_x0000_t75" style="position:absolute;left:0;text-align:left;margin-left:-137pt;margin-top:-18.35pt;width:216.65pt;height:59.5pt;z-index:-2;mso-position-horizontal-relative:text;mso-position-vertical-relative:text;mso-width-relative:page;mso-height-relative:page">
          <v:imagedata r:id="rId1" o:title="" croptop="58772f" cropright="33186f"/>
        </v:shape>
      </w:pict>
    </w:r>
    <w:r w:rsidR="002C0A67">
      <w:fldChar w:fldCharType="begin"/>
    </w:r>
    <w:r w:rsidR="002C0A67">
      <w:instrText xml:space="preserve"> PAGE   \* MERGEFORMAT </w:instrText>
    </w:r>
    <w:r w:rsidR="002C0A67">
      <w:fldChar w:fldCharType="separate"/>
    </w:r>
    <w:r w:rsidR="002C0A67">
      <w:rPr>
        <w:noProof/>
      </w:rPr>
      <w:t>2</w:t>
    </w:r>
    <w:r w:rsidR="002C0A67">
      <w:rPr>
        <w:noProof/>
      </w:rPr>
      <w:fldChar w:fldCharType="end"/>
    </w:r>
  </w:p>
  <w:p w14:paraId="1EB9B7F5" w14:textId="533ECA4C" w:rsidR="002C0A67" w:rsidRPr="006A1DAA" w:rsidRDefault="002C0A67"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32EA0" w14:textId="77777777" w:rsidR="00C41224" w:rsidRDefault="00C412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43099" w14:textId="30E924D7" w:rsidR="002B0DEB" w:rsidRDefault="000958A6" w:rsidP="00172D1E">
    <w:pPr>
      <w:pStyle w:val="Footer"/>
    </w:pPr>
    <w:r>
      <w:rPr>
        <w:noProof/>
      </w:rPr>
      <w:pict w14:anchorId="0D9B6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1" type="#_x0000_t75" style="position:absolute;left:0;text-align:left;margin-left:-59.3pt;margin-top:-129.35pt;width:585.3pt;height:189.2pt;z-index:-1;mso-position-horizontal-relative:text;mso-position-vertical-relative:text;mso-width-relative:page;mso-height-relative:page">
          <v:imagedata r:id="rId1" o:titl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04047C" w14:textId="77777777" w:rsidR="000958A6" w:rsidRPr="006A1DAA" w:rsidRDefault="000958A6">
      <w:r w:rsidRPr="006A1DAA">
        <w:separator/>
      </w:r>
    </w:p>
  </w:footnote>
  <w:footnote w:type="continuationSeparator" w:id="0">
    <w:p w14:paraId="2205E4C2" w14:textId="77777777" w:rsidR="000958A6" w:rsidRPr="006A1DAA" w:rsidRDefault="000958A6">
      <w:r w:rsidRPr="006A1DAA">
        <w:continuationSeparator/>
      </w:r>
    </w:p>
  </w:footnote>
  <w:footnote w:type="continuationNotice" w:id="1">
    <w:p w14:paraId="5BA393E0" w14:textId="77777777" w:rsidR="000958A6" w:rsidRDefault="000958A6"/>
  </w:footnote>
  <w:footnote w:id="2">
    <w:p w14:paraId="52921292" w14:textId="77777777" w:rsidR="002C0A67" w:rsidRPr="005D5809" w:rsidRDefault="002C0A67" w:rsidP="00C9246A">
      <w:pPr>
        <w:pStyle w:val="FootnoteText"/>
        <w:rPr>
          <w:sz w:val="16"/>
          <w:szCs w:val="16"/>
        </w:rPr>
      </w:pPr>
      <w:r w:rsidRPr="005D5809">
        <w:rPr>
          <w:rStyle w:val="FootnoteReference"/>
          <w:sz w:val="16"/>
          <w:szCs w:val="16"/>
        </w:rPr>
        <w:footnoteRef/>
      </w:r>
      <w:r w:rsidRPr="005D5809">
        <w:rPr>
          <w:sz w:val="16"/>
          <w:szCs w:val="16"/>
        </w:rPr>
        <w:t xml:space="preserve"> </w:t>
      </w:r>
      <w:hyperlink r:id="rId1" w:history="1">
        <w:r w:rsidRPr="005D5809">
          <w:rPr>
            <w:rStyle w:val="Hyperlink"/>
            <w:sz w:val="16"/>
            <w:szCs w:val="16"/>
          </w:rPr>
          <w:t>Strategy for Digital Growth 2014 - 2020</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CB396" w14:textId="77777777" w:rsidR="00C41224" w:rsidRDefault="00C412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EA256" w14:textId="1587E766" w:rsidR="002C0A67" w:rsidRPr="00EA4450" w:rsidRDefault="000958A6" w:rsidP="00BC7D3D">
    <w:pPr>
      <w:pStyle w:val="Footer"/>
      <w:tabs>
        <w:tab w:val="clear" w:pos="8306"/>
        <w:tab w:val="right" w:pos="8820"/>
      </w:tabs>
      <w:ind w:right="3027"/>
      <w:jc w:val="right"/>
      <w:rPr>
        <w:rFonts w:cs="Arial"/>
        <w:b/>
        <w:i w:val="0"/>
        <w:noProof/>
        <w:color w:val="auto"/>
        <w:w w:val="80"/>
        <w:szCs w:val="16"/>
      </w:rPr>
    </w:pPr>
    <w:r>
      <w:rPr>
        <w:noProof/>
      </w:rPr>
      <w:pict w14:anchorId="6B2E6CCE">
        <v:shapetype id="_x0000_t202" coordsize="21600,21600" o:spt="202" path="m,l,21600r21600,l21600,xe">
          <v:stroke joinstyle="miter"/>
          <v:path gradientshapeok="t" o:connecttype="rect"/>
        </v:shapetype>
        <v:shape id="Text Box 2" o:spid="_x0000_s2079" type="#_x0000_t202" style="position:absolute;left:0;text-align:left;margin-left:-27.5pt;margin-top:27.55pt;width:202.35pt;height:21.95pt;z-index:2;visibility:visible;mso-wrap-distance-left:9pt;mso-wrap-distance-top:3.6pt;mso-wrap-distance-right:9pt;mso-wrap-distance-bottom:3.6pt;mso-position-horizontal-relative:text;mso-position-vertical-relative:text;mso-width-relative:margin;mso-height-relative:margin;v-text-anchor:top" filled="f" stroked="f" strokecolor="#5b9bd5" strokeweight="2.5pt">
          <v:shadow color="#868686"/>
          <v:textbox style="mso-next-textbox:#Text Box 2">
            <w:txbxContent>
              <w:p w14:paraId="7DCBCF41" w14:textId="6F8C433D" w:rsidR="002C0A67" w:rsidRPr="00216625" w:rsidRDefault="002C0A67" w:rsidP="00EA4450">
                <w:pPr>
                  <w:jc w:val="left"/>
                  <w:rPr>
                    <w:i/>
                    <w:color w:val="0070C0"/>
                    <w:sz w:val="16"/>
                  </w:rPr>
                </w:pPr>
                <w:r w:rsidRPr="00216625">
                  <w:rPr>
                    <w:i/>
                    <w:color w:val="0070C0"/>
                    <w:sz w:val="16"/>
                  </w:rPr>
                  <w:t>Digital Government Factsheets - Greece</w:t>
                </w:r>
              </w:p>
            </w:txbxContent>
          </v:textbox>
          <w10:wrap type="square"/>
        </v:shape>
      </w:pict>
    </w:r>
    <w:r>
      <w:rPr>
        <w:noProof/>
      </w:rPr>
      <w:pict w14:anchorId="24C6F3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7" type="#_x0000_t75" style="position:absolute;left:0;text-align:left;margin-left:214pt;margin-top:-21.55pt;width:296pt;height:113.5pt;z-index:-3;mso-position-horizontal-relative:text;mso-position-vertical-relative:text;mso-width-relative:page;mso-height-relative:page">
          <v:imagedata r:id="rId1" o:title=""/>
        </v:shape>
      </w:pict>
    </w:r>
  </w:p>
  <w:p w14:paraId="6856730A" w14:textId="77777777" w:rsidR="002C0A67" w:rsidRDefault="000958A6"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2058" style="position:absolute;left:0;text-align:left;z-index:1" from="0,25.65pt" to="441pt,25.65pt" o:allowincell="f"/>
      </w:pict>
    </w:r>
    <w:r w:rsidR="00C13C26">
      <w:rPr>
        <w:rFonts w:cs="Arial"/>
        <w:b/>
        <w:i w:val="0"/>
        <w:noProof/>
        <w:color w:val="auto"/>
        <w:w w:val="80"/>
        <w:szCs w:val="16"/>
      </w:rPr>
      <w:pict w14:anchorId="07C7AAFF">
        <v:shape id="_x0000_i1032" type="#_x0000_t75" style="width:453.9pt;height:597.3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A715C" w14:textId="3E3C5288" w:rsidR="002C0A67" w:rsidRDefault="002C0A67"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13E461C"/>
    <w:multiLevelType w:val="hybridMultilevel"/>
    <w:tmpl w:val="BD06384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5F66AFF"/>
    <w:multiLevelType w:val="hybridMultilevel"/>
    <w:tmpl w:val="1090B4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851455A"/>
    <w:multiLevelType w:val="hybridMultilevel"/>
    <w:tmpl w:val="BBE0FF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A545E6D"/>
    <w:multiLevelType w:val="hybridMultilevel"/>
    <w:tmpl w:val="B39E2DC2"/>
    <w:lvl w:ilvl="0" w:tplc="DA466DA4">
      <w:numFmt w:val="bullet"/>
      <w:lvlText w:val="•"/>
      <w:lvlJc w:val="left"/>
      <w:pPr>
        <w:ind w:left="1080" w:hanging="72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C001E3F"/>
    <w:multiLevelType w:val="hybridMultilevel"/>
    <w:tmpl w:val="FD70534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B348D7"/>
    <w:multiLevelType w:val="hybridMultilevel"/>
    <w:tmpl w:val="5192ACF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10C276D"/>
    <w:multiLevelType w:val="hybridMultilevel"/>
    <w:tmpl w:val="61B823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351A1D"/>
    <w:multiLevelType w:val="hybridMultilevel"/>
    <w:tmpl w:val="FA6A3C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B356D96"/>
    <w:multiLevelType w:val="hybridMultilevel"/>
    <w:tmpl w:val="E1145AB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DF44BCF"/>
    <w:multiLevelType w:val="multilevel"/>
    <w:tmpl w:val="D38061CA"/>
    <w:styleLink w:val="BulletedListFirstLevel"/>
    <w:lvl w:ilvl="0">
      <w:start w:val="1"/>
      <w:numFmt w:val="bullet"/>
      <w:pStyle w:val="ListFirstlevelparagraph"/>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9" w15:restartNumberingAfterBreak="0">
    <w:nsid w:val="25DF0C6A"/>
    <w:multiLevelType w:val="hybridMultilevel"/>
    <w:tmpl w:val="C302D3C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87D72FB"/>
    <w:multiLevelType w:val="hybridMultilevel"/>
    <w:tmpl w:val="8DA0C4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8D40401"/>
    <w:multiLevelType w:val="hybridMultilevel"/>
    <w:tmpl w:val="8586D1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9073BF4"/>
    <w:multiLevelType w:val="hybridMultilevel"/>
    <w:tmpl w:val="8B9695B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CDC3888"/>
    <w:multiLevelType w:val="hybridMultilevel"/>
    <w:tmpl w:val="FB847A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E2B5AAC"/>
    <w:multiLevelType w:val="multilevel"/>
    <w:tmpl w:val="D38061CA"/>
    <w:numStyleLink w:val="BulletedListFirstLevel"/>
  </w:abstractNum>
  <w:abstractNum w:abstractNumId="25" w15:restartNumberingAfterBreak="0">
    <w:nsid w:val="2FF201C5"/>
    <w:multiLevelType w:val="hybridMultilevel"/>
    <w:tmpl w:val="82545C78"/>
    <w:lvl w:ilvl="0" w:tplc="EB6A0984">
      <w:start w:val="1"/>
      <w:numFmt w:val="bullet"/>
      <w:pStyle w:val="BulletPoints"/>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start w:val="1"/>
      <w:numFmt w:val="bullet"/>
      <w:lvlText w:val=""/>
      <w:lvlJc w:val="left"/>
      <w:pPr>
        <w:ind w:left="2160" w:hanging="360"/>
      </w:pPr>
      <w:rPr>
        <w:rFonts w:ascii="Wingdings" w:hAnsi="Wingdings" w:hint="default"/>
      </w:rPr>
    </w:lvl>
    <w:lvl w:ilvl="3" w:tplc="140C0001">
      <w:start w:val="1"/>
      <w:numFmt w:val="bullet"/>
      <w:lvlText w:val=""/>
      <w:lvlJc w:val="left"/>
      <w:pPr>
        <w:ind w:left="2880" w:hanging="360"/>
      </w:pPr>
      <w:rPr>
        <w:rFonts w:ascii="Symbol" w:hAnsi="Symbol" w:hint="default"/>
      </w:rPr>
    </w:lvl>
    <w:lvl w:ilvl="4" w:tplc="140C0003">
      <w:start w:val="1"/>
      <w:numFmt w:val="bullet"/>
      <w:lvlText w:val="o"/>
      <w:lvlJc w:val="left"/>
      <w:pPr>
        <w:ind w:left="3600" w:hanging="360"/>
      </w:pPr>
      <w:rPr>
        <w:rFonts w:ascii="Courier New" w:hAnsi="Courier New" w:cs="Courier New" w:hint="default"/>
      </w:rPr>
    </w:lvl>
    <w:lvl w:ilvl="5" w:tplc="140C0005">
      <w:start w:val="1"/>
      <w:numFmt w:val="bullet"/>
      <w:lvlText w:val=""/>
      <w:lvlJc w:val="left"/>
      <w:pPr>
        <w:ind w:left="4320" w:hanging="360"/>
      </w:pPr>
      <w:rPr>
        <w:rFonts w:ascii="Wingdings" w:hAnsi="Wingdings" w:hint="default"/>
      </w:rPr>
    </w:lvl>
    <w:lvl w:ilvl="6" w:tplc="140C0001">
      <w:start w:val="1"/>
      <w:numFmt w:val="bullet"/>
      <w:lvlText w:val=""/>
      <w:lvlJc w:val="left"/>
      <w:pPr>
        <w:ind w:left="5040" w:hanging="360"/>
      </w:pPr>
      <w:rPr>
        <w:rFonts w:ascii="Symbol" w:hAnsi="Symbol" w:hint="default"/>
      </w:rPr>
    </w:lvl>
    <w:lvl w:ilvl="7" w:tplc="140C0003">
      <w:start w:val="1"/>
      <w:numFmt w:val="bullet"/>
      <w:lvlText w:val="o"/>
      <w:lvlJc w:val="left"/>
      <w:pPr>
        <w:ind w:left="5760" w:hanging="360"/>
      </w:pPr>
      <w:rPr>
        <w:rFonts w:ascii="Courier New" w:hAnsi="Courier New" w:cs="Courier New" w:hint="default"/>
      </w:rPr>
    </w:lvl>
    <w:lvl w:ilvl="8" w:tplc="140C0005">
      <w:start w:val="1"/>
      <w:numFmt w:val="bullet"/>
      <w:lvlText w:val=""/>
      <w:lvlJc w:val="left"/>
      <w:pPr>
        <w:ind w:left="6480" w:hanging="360"/>
      </w:pPr>
      <w:rPr>
        <w:rFonts w:ascii="Wingdings" w:hAnsi="Wingdings" w:hint="default"/>
      </w:rPr>
    </w:lvl>
  </w:abstractNum>
  <w:abstractNum w:abstractNumId="26" w15:restartNumberingAfterBreak="0">
    <w:nsid w:val="38F126F9"/>
    <w:multiLevelType w:val="hybridMultilevel"/>
    <w:tmpl w:val="BFB417C8"/>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3C0B3910"/>
    <w:multiLevelType w:val="hybridMultilevel"/>
    <w:tmpl w:val="948C29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D147682"/>
    <w:multiLevelType w:val="hybridMultilevel"/>
    <w:tmpl w:val="53844E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D314399"/>
    <w:multiLevelType w:val="hybridMultilevel"/>
    <w:tmpl w:val="2C6EC3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F876CD5"/>
    <w:multiLevelType w:val="hybridMultilevel"/>
    <w:tmpl w:val="E522F86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1673F4F"/>
    <w:multiLevelType w:val="hybridMultilevel"/>
    <w:tmpl w:val="EF4E09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4EF50EA"/>
    <w:multiLevelType w:val="hybridMultilevel"/>
    <w:tmpl w:val="DDBE791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A3B0390"/>
    <w:multiLevelType w:val="hybridMultilevel"/>
    <w:tmpl w:val="BF1E70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C9827C8"/>
    <w:multiLevelType w:val="hybridMultilevel"/>
    <w:tmpl w:val="A0C635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F604E08"/>
    <w:multiLevelType w:val="hybridMultilevel"/>
    <w:tmpl w:val="8D789D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5E87D19"/>
    <w:multiLevelType w:val="hybridMultilevel"/>
    <w:tmpl w:val="E696BA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A570921"/>
    <w:multiLevelType w:val="hybridMultilevel"/>
    <w:tmpl w:val="F2CAEC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B290857"/>
    <w:multiLevelType w:val="hybridMultilevel"/>
    <w:tmpl w:val="38E060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15:restartNumberingAfterBreak="0">
    <w:nsid w:val="63D24D5D"/>
    <w:multiLevelType w:val="hybridMultilevel"/>
    <w:tmpl w:val="7E1A20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A103000"/>
    <w:multiLevelType w:val="hybridMultilevel"/>
    <w:tmpl w:val="6F547D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4" w15:restartNumberingAfterBreak="0">
    <w:nsid w:val="777814FF"/>
    <w:multiLevelType w:val="hybridMultilevel"/>
    <w:tmpl w:val="7EB8BF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5"/>
  </w:num>
  <w:num w:numId="8">
    <w:abstractNumId w:val="13"/>
  </w:num>
  <w:num w:numId="9">
    <w:abstractNumId w:val="33"/>
  </w:num>
  <w:num w:numId="10">
    <w:abstractNumId w:val="18"/>
  </w:num>
  <w:num w:numId="11">
    <w:abstractNumId w:val="17"/>
  </w:num>
  <w:num w:numId="12">
    <w:abstractNumId w:val="24"/>
  </w:num>
  <w:num w:numId="13">
    <w:abstractNumId w:val="35"/>
  </w:num>
  <w:num w:numId="14">
    <w:abstractNumId w:val="44"/>
  </w:num>
  <w:num w:numId="15">
    <w:abstractNumId w:val="34"/>
  </w:num>
  <w:num w:numId="16">
    <w:abstractNumId w:val="12"/>
  </w:num>
  <w:num w:numId="17">
    <w:abstractNumId w:val="21"/>
  </w:num>
  <w:num w:numId="18">
    <w:abstractNumId w:val="36"/>
  </w:num>
  <w:num w:numId="19">
    <w:abstractNumId w:val="29"/>
  </w:num>
  <w:num w:numId="20">
    <w:abstractNumId w:val="20"/>
  </w:num>
  <w:num w:numId="21">
    <w:abstractNumId w:val="8"/>
  </w:num>
  <w:num w:numId="22">
    <w:abstractNumId w:val="28"/>
  </w:num>
  <w:num w:numId="23">
    <w:abstractNumId w:val="40"/>
  </w:num>
  <w:num w:numId="24">
    <w:abstractNumId w:val="25"/>
  </w:num>
  <w:num w:numId="25">
    <w:abstractNumId w:val="43"/>
  </w:num>
  <w:num w:numId="26">
    <w:abstractNumId w:val="37"/>
  </w:num>
  <w:num w:numId="27">
    <w:abstractNumId w:val="27"/>
  </w:num>
  <w:num w:numId="28">
    <w:abstractNumId w:val="10"/>
  </w:num>
  <w:num w:numId="29">
    <w:abstractNumId w:val="31"/>
  </w:num>
  <w:num w:numId="30">
    <w:abstractNumId w:val="30"/>
  </w:num>
  <w:num w:numId="31">
    <w:abstractNumId w:val="32"/>
  </w:num>
  <w:num w:numId="32">
    <w:abstractNumId w:val="19"/>
  </w:num>
  <w:num w:numId="33">
    <w:abstractNumId w:val="23"/>
  </w:num>
  <w:num w:numId="34">
    <w:abstractNumId w:val="26"/>
  </w:num>
  <w:num w:numId="35">
    <w:abstractNumId w:val="11"/>
  </w:num>
  <w:num w:numId="36">
    <w:abstractNumId w:val="9"/>
  </w:num>
  <w:num w:numId="37">
    <w:abstractNumId w:val="38"/>
  </w:num>
  <w:num w:numId="38">
    <w:abstractNumId w:val="7"/>
  </w:num>
  <w:num w:numId="39">
    <w:abstractNumId w:val="42"/>
  </w:num>
  <w:num w:numId="40">
    <w:abstractNumId w:val="6"/>
  </w:num>
  <w:num w:numId="41">
    <w:abstractNumId w:val="39"/>
  </w:num>
  <w:num w:numId="42">
    <w:abstractNumId w:val="25"/>
  </w:num>
  <w:num w:numId="43">
    <w:abstractNumId w:val="16"/>
  </w:num>
  <w:num w:numId="44">
    <w:abstractNumId w:val="22"/>
  </w:num>
  <w:num w:numId="45">
    <w:abstractNumId w:val="41"/>
  </w:num>
  <w:num w:numId="46">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02">
      <o:colormru v:ext="edit" colors="#8594c5"/>
    </o:shapedefaults>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4A1"/>
    <w:rsid w:val="00001C97"/>
    <w:rsid w:val="00002AB0"/>
    <w:rsid w:val="00002ECD"/>
    <w:rsid w:val="00002FFA"/>
    <w:rsid w:val="00003AD6"/>
    <w:rsid w:val="00004635"/>
    <w:rsid w:val="000049DA"/>
    <w:rsid w:val="00004C14"/>
    <w:rsid w:val="00004F54"/>
    <w:rsid w:val="00005E82"/>
    <w:rsid w:val="000060E8"/>
    <w:rsid w:val="00007392"/>
    <w:rsid w:val="00007AB9"/>
    <w:rsid w:val="00010202"/>
    <w:rsid w:val="00012675"/>
    <w:rsid w:val="00015760"/>
    <w:rsid w:val="000174A7"/>
    <w:rsid w:val="000222C4"/>
    <w:rsid w:val="000227E0"/>
    <w:rsid w:val="00024126"/>
    <w:rsid w:val="00024498"/>
    <w:rsid w:val="000244D6"/>
    <w:rsid w:val="000248EA"/>
    <w:rsid w:val="00025940"/>
    <w:rsid w:val="00026A2E"/>
    <w:rsid w:val="00026F59"/>
    <w:rsid w:val="0003038A"/>
    <w:rsid w:val="00030549"/>
    <w:rsid w:val="00032AAE"/>
    <w:rsid w:val="00032C84"/>
    <w:rsid w:val="00033AEB"/>
    <w:rsid w:val="000346A7"/>
    <w:rsid w:val="0003500F"/>
    <w:rsid w:val="00036192"/>
    <w:rsid w:val="00041DD4"/>
    <w:rsid w:val="000438D2"/>
    <w:rsid w:val="00043C51"/>
    <w:rsid w:val="000445CA"/>
    <w:rsid w:val="0004479A"/>
    <w:rsid w:val="0004499A"/>
    <w:rsid w:val="00044AD1"/>
    <w:rsid w:val="00045D7B"/>
    <w:rsid w:val="00046B17"/>
    <w:rsid w:val="00050838"/>
    <w:rsid w:val="000515AD"/>
    <w:rsid w:val="00052B6B"/>
    <w:rsid w:val="00053613"/>
    <w:rsid w:val="000538D9"/>
    <w:rsid w:val="00053CD2"/>
    <w:rsid w:val="00053D6C"/>
    <w:rsid w:val="00054380"/>
    <w:rsid w:val="000546FD"/>
    <w:rsid w:val="00056120"/>
    <w:rsid w:val="00056340"/>
    <w:rsid w:val="0005783E"/>
    <w:rsid w:val="00060004"/>
    <w:rsid w:val="00060283"/>
    <w:rsid w:val="00060ED6"/>
    <w:rsid w:val="00061164"/>
    <w:rsid w:val="0006259E"/>
    <w:rsid w:val="000632ED"/>
    <w:rsid w:val="00063F99"/>
    <w:rsid w:val="00064824"/>
    <w:rsid w:val="00064E90"/>
    <w:rsid w:val="0006560C"/>
    <w:rsid w:val="00066E95"/>
    <w:rsid w:val="000673AF"/>
    <w:rsid w:val="0006761C"/>
    <w:rsid w:val="000679B5"/>
    <w:rsid w:val="000703BE"/>
    <w:rsid w:val="0007167C"/>
    <w:rsid w:val="00071C09"/>
    <w:rsid w:val="0007390C"/>
    <w:rsid w:val="00074412"/>
    <w:rsid w:val="00074D48"/>
    <w:rsid w:val="00076EB2"/>
    <w:rsid w:val="00077239"/>
    <w:rsid w:val="00081939"/>
    <w:rsid w:val="00081B17"/>
    <w:rsid w:val="00081E2B"/>
    <w:rsid w:val="00083D17"/>
    <w:rsid w:val="0008463C"/>
    <w:rsid w:val="00084C7A"/>
    <w:rsid w:val="00084DEF"/>
    <w:rsid w:val="0008560D"/>
    <w:rsid w:val="00087843"/>
    <w:rsid w:val="000916A8"/>
    <w:rsid w:val="00092A99"/>
    <w:rsid w:val="0009419B"/>
    <w:rsid w:val="0009490F"/>
    <w:rsid w:val="00094AB3"/>
    <w:rsid w:val="00094EB3"/>
    <w:rsid w:val="000958A6"/>
    <w:rsid w:val="00095C34"/>
    <w:rsid w:val="00095ED9"/>
    <w:rsid w:val="000965C2"/>
    <w:rsid w:val="00096A5C"/>
    <w:rsid w:val="000A099E"/>
    <w:rsid w:val="000A13B3"/>
    <w:rsid w:val="000A17AD"/>
    <w:rsid w:val="000A247A"/>
    <w:rsid w:val="000A360E"/>
    <w:rsid w:val="000A3F98"/>
    <w:rsid w:val="000A7231"/>
    <w:rsid w:val="000A7546"/>
    <w:rsid w:val="000B0E45"/>
    <w:rsid w:val="000B1AD7"/>
    <w:rsid w:val="000B20AF"/>
    <w:rsid w:val="000B274D"/>
    <w:rsid w:val="000B4CE1"/>
    <w:rsid w:val="000B51D0"/>
    <w:rsid w:val="000B654C"/>
    <w:rsid w:val="000B67A9"/>
    <w:rsid w:val="000B681E"/>
    <w:rsid w:val="000B6CD6"/>
    <w:rsid w:val="000B7039"/>
    <w:rsid w:val="000C1222"/>
    <w:rsid w:val="000C1551"/>
    <w:rsid w:val="000C1B83"/>
    <w:rsid w:val="000C2637"/>
    <w:rsid w:val="000C27CF"/>
    <w:rsid w:val="000C33FB"/>
    <w:rsid w:val="000C4686"/>
    <w:rsid w:val="000C56CD"/>
    <w:rsid w:val="000C681B"/>
    <w:rsid w:val="000D03F9"/>
    <w:rsid w:val="000D0CED"/>
    <w:rsid w:val="000D1BB7"/>
    <w:rsid w:val="000D1E2E"/>
    <w:rsid w:val="000D2790"/>
    <w:rsid w:val="000D3773"/>
    <w:rsid w:val="000D46F5"/>
    <w:rsid w:val="000D4878"/>
    <w:rsid w:val="000D4ADE"/>
    <w:rsid w:val="000D5E86"/>
    <w:rsid w:val="000D6374"/>
    <w:rsid w:val="000D6681"/>
    <w:rsid w:val="000E0F64"/>
    <w:rsid w:val="000E2281"/>
    <w:rsid w:val="000E249B"/>
    <w:rsid w:val="000E31AA"/>
    <w:rsid w:val="000E6270"/>
    <w:rsid w:val="000E7658"/>
    <w:rsid w:val="000F02C6"/>
    <w:rsid w:val="000F05F9"/>
    <w:rsid w:val="000F06F3"/>
    <w:rsid w:val="000F0714"/>
    <w:rsid w:val="000F0B8C"/>
    <w:rsid w:val="000F1E88"/>
    <w:rsid w:val="000F1F7F"/>
    <w:rsid w:val="000F260B"/>
    <w:rsid w:val="000F2636"/>
    <w:rsid w:val="000F35AD"/>
    <w:rsid w:val="000F4DA4"/>
    <w:rsid w:val="000F5233"/>
    <w:rsid w:val="000F5D70"/>
    <w:rsid w:val="000F64EC"/>
    <w:rsid w:val="000F69CF"/>
    <w:rsid w:val="00102FCD"/>
    <w:rsid w:val="001037E2"/>
    <w:rsid w:val="001054C5"/>
    <w:rsid w:val="00105F9C"/>
    <w:rsid w:val="00107611"/>
    <w:rsid w:val="001077CC"/>
    <w:rsid w:val="00107A66"/>
    <w:rsid w:val="00110F8E"/>
    <w:rsid w:val="0011113C"/>
    <w:rsid w:val="00111F04"/>
    <w:rsid w:val="00111FC4"/>
    <w:rsid w:val="00114806"/>
    <w:rsid w:val="00115D67"/>
    <w:rsid w:val="0011600E"/>
    <w:rsid w:val="001166AC"/>
    <w:rsid w:val="00116EFF"/>
    <w:rsid w:val="00117207"/>
    <w:rsid w:val="00117478"/>
    <w:rsid w:val="00117A1F"/>
    <w:rsid w:val="00117BC4"/>
    <w:rsid w:val="00117CCD"/>
    <w:rsid w:val="001200BF"/>
    <w:rsid w:val="00120FB9"/>
    <w:rsid w:val="0012250D"/>
    <w:rsid w:val="00122CE6"/>
    <w:rsid w:val="0012329F"/>
    <w:rsid w:val="00124762"/>
    <w:rsid w:val="00124B1F"/>
    <w:rsid w:val="001255B2"/>
    <w:rsid w:val="001257DD"/>
    <w:rsid w:val="0012596E"/>
    <w:rsid w:val="00126253"/>
    <w:rsid w:val="001268A8"/>
    <w:rsid w:val="00127F9A"/>
    <w:rsid w:val="00131D84"/>
    <w:rsid w:val="001332B5"/>
    <w:rsid w:val="00133FD5"/>
    <w:rsid w:val="00134DE4"/>
    <w:rsid w:val="00135A82"/>
    <w:rsid w:val="00135C38"/>
    <w:rsid w:val="00136C18"/>
    <w:rsid w:val="00140314"/>
    <w:rsid w:val="00140693"/>
    <w:rsid w:val="00140D74"/>
    <w:rsid w:val="00141C36"/>
    <w:rsid w:val="00141D40"/>
    <w:rsid w:val="00141F0C"/>
    <w:rsid w:val="00143052"/>
    <w:rsid w:val="001431C5"/>
    <w:rsid w:val="0014344B"/>
    <w:rsid w:val="00143D09"/>
    <w:rsid w:val="001462E6"/>
    <w:rsid w:val="001469C3"/>
    <w:rsid w:val="001470B2"/>
    <w:rsid w:val="001474AE"/>
    <w:rsid w:val="00151587"/>
    <w:rsid w:val="00151E9E"/>
    <w:rsid w:val="001533C7"/>
    <w:rsid w:val="0015426B"/>
    <w:rsid w:val="001554BA"/>
    <w:rsid w:val="00155687"/>
    <w:rsid w:val="00155764"/>
    <w:rsid w:val="00156C55"/>
    <w:rsid w:val="00156D3B"/>
    <w:rsid w:val="00156EC0"/>
    <w:rsid w:val="001575C3"/>
    <w:rsid w:val="00160327"/>
    <w:rsid w:val="001618B9"/>
    <w:rsid w:val="00161C23"/>
    <w:rsid w:val="00161FA0"/>
    <w:rsid w:val="0016260C"/>
    <w:rsid w:val="00162D71"/>
    <w:rsid w:val="00163ED4"/>
    <w:rsid w:val="00165275"/>
    <w:rsid w:val="00166203"/>
    <w:rsid w:val="00166C42"/>
    <w:rsid w:val="00167D03"/>
    <w:rsid w:val="001702E3"/>
    <w:rsid w:val="00172426"/>
    <w:rsid w:val="001728B9"/>
    <w:rsid w:val="00172D1E"/>
    <w:rsid w:val="00172FED"/>
    <w:rsid w:val="00173357"/>
    <w:rsid w:val="00173758"/>
    <w:rsid w:val="0017457E"/>
    <w:rsid w:val="001750A9"/>
    <w:rsid w:val="00176841"/>
    <w:rsid w:val="00177271"/>
    <w:rsid w:val="001802EC"/>
    <w:rsid w:val="00181477"/>
    <w:rsid w:val="00182722"/>
    <w:rsid w:val="00183047"/>
    <w:rsid w:val="00184274"/>
    <w:rsid w:val="00185B82"/>
    <w:rsid w:val="00185D56"/>
    <w:rsid w:val="001860E6"/>
    <w:rsid w:val="00186145"/>
    <w:rsid w:val="001875A3"/>
    <w:rsid w:val="00187B04"/>
    <w:rsid w:val="00190078"/>
    <w:rsid w:val="00190155"/>
    <w:rsid w:val="00191131"/>
    <w:rsid w:val="00191307"/>
    <w:rsid w:val="0019235B"/>
    <w:rsid w:val="00192531"/>
    <w:rsid w:val="00192D03"/>
    <w:rsid w:val="00193912"/>
    <w:rsid w:val="00194FAD"/>
    <w:rsid w:val="00195A73"/>
    <w:rsid w:val="00195A98"/>
    <w:rsid w:val="00196491"/>
    <w:rsid w:val="00196FD8"/>
    <w:rsid w:val="0019730D"/>
    <w:rsid w:val="00197344"/>
    <w:rsid w:val="001A276A"/>
    <w:rsid w:val="001A31DF"/>
    <w:rsid w:val="001A3505"/>
    <w:rsid w:val="001A4356"/>
    <w:rsid w:val="001A63D6"/>
    <w:rsid w:val="001A6DE1"/>
    <w:rsid w:val="001A739E"/>
    <w:rsid w:val="001A7F9C"/>
    <w:rsid w:val="001B09C3"/>
    <w:rsid w:val="001B0D71"/>
    <w:rsid w:val="001B1B5D"/>
    <w:rsid w:val="001B1F38"/>
    <w:rsid w:val="001B274D"/>
    <w:rsid w:val="001B2A43"/>
    <w:rsid w:val="001B31FB"/>
    <w:rsid w:val="001B359E"/>
    <w:rsid w:val="001B4C47"/>
    <w:rsid w:val="001B647B"/>
    <w:rsid w:val="001B6699"/>
    <w:rsid w:val="001B7595"/>
    <w:rsid w:val="001B7A48"/>
    <w:rsid w:val="001C10B6"/>
    <w:rsid w:val="001C14A5"/>
    <w:rsid w:val="001C23C1"/>
    <w:rsid w:val="001C2636"/>
    <w:rsid w:val="001C2E2E"/>
    <w:rsid w:val="001C5151"/>
    <w:rsid w:val="001C55B8"/>
    <w:rsid w:val="001C5B54"/>
    <w:rsid w:val="001C5CD3"/>
    <w:rsid w:val="001C5F31"/>
    <w:rsid w:val="001C710E"/>
    <w:rsid w:val="001C7E3B"/>
    <w:rsid w:val="001D0284"/>
    <w:rsid w:val="001D06D2"/>
    <w:rsid w:val="001D0E5D"/>
    <w:rsid w:val="001D1FDC"/>
    <w:rsid w:val="001D21C2"/>
    <w:rsid w:val="001D3824"/>
    <w:rsid w:val="001D38B5"/>
    <w:rsid w:val="001D487F"/>
    <w:rsid w:val="001D54BF"/>
    <w:rsid w:val="001D5B1E"/>
    <w:rsid w:val="001D731D"/>
    <w:rsid w:val="001E0056"/>
    <w:rsid w:val="001E0197"/>
    <w:rsid w:val="001E1C90"/>
    <w:rsid w:val="001E2E7B"/>
    <w:rsid w:val="001E3160"/>
    <w:rsid w:val="001E3443"/>
    <w:rsid w:val="001E36A3"/>
    <w:rsid w:val="001E403E"/>
    <w:rsid w:val="001E465A"/>
    <w:rsid w:val="001E4F13"/>
    <w:rsid w:val="001E537C"/>
    <w:rsid w:val="001E5D90"/>
    <w:rsid w:val="001E7242"/>
    <w:rsid w:val="001E724E"/>
    <w:rsid w:val="001F04AC"/>
    <w:rsid w:val="001F0649"/>
    <w:rsid w:val="001F3018"/>
    <w:rsid w:val="001F36DA"/>
    <w:rsid w:val="001F42D7"/>
    <w:rsid w:val="001F4FBF"/>
    <w:rsid w:val="001F5794"/>
    <w:rsid w:val="001F57AC"/>
    <w:rsid w:val="001F57F2"/>
    <w:rsid w:val="001F5B6A"/>
    <w:rsid w:val="001F6186"/>
    <w:rsid w:val="001F651A"/>
    <w:rsid w:val="001F664B"/>
    <w:rsid w:val="001F66A1"/>
    <w:rsid w:val="001F6F2E"/>
    <w:rsid w:val="001F78E6"/>
    <w:rsid w:val="00200D4E"/>
    <w:rsid w:val="0020120C"/>
    <w:rsid w:val="0020192B"/>
    <w:rsid w:val="00201B59"/>
    <w:rsid w:val="0020255A"/>
    <w:rsid w:val="00202D9A"/>
    <w:rsid w:val="0020340A"/>
    <w:rsid w:val="00205441"/>
    <w:rsid w:val="002056F6"/>
    <w:rsid w:val="002057EF"/>
    <w:rsid w:val="002063B5"/>
    <w:rsid w:val="00210591"/>
    <w:rsid w:val="00210797"/>
    <w:rsid w:val="00210D2F"/>
    <w:rsid w:val="00211BE1"/>
    <w:rsid w:val="00212607"/>
    <w:rsid w:val="002128B5"/>
    <w:rsid w:val="00212BA2"/>
    <w:rsid w:val="00215086"/>
    <w:rsid w:val="00215102"/>
    <w:rsid w:val="002151EB"/>
    <w:rsid w:val="00215FF2"/>
    <w:rsid w:val="00216625"/>
    <w:rsid w:val="00220103"/>
    <w:rsid w:val="00221A6D"/>
    <w:rsid w:val="00222D37"/>
    <w:rsid w:val="002236B6"/>
    <w:rsid w:val="002237B9"/>
    <w:rsid w:val="00223DF4"/>
    <w:rsid w:val="00224443"/>
    <w:rsid w:val="00224675"/>
    <w:rsid w:val="00224C05"/>
    <w:rsid w:val="002262DF"/>
    <w:rsid w:val="00227A6D"/>
    <w:rsid w:val="00227E6F"/>
    <w:rsid w:val="0023184C"/>
    <w:rsid w:val="00232AA4"/>
    <w:rsid w:val="00232BE0"/>
    <w:rsid w:val="002333B9"/>
    <w:rsid w:val="00233C18"/>
    <w:rsid w:val="00234C8C"/>
    <w:rsid w:val="00234EF7"/>
    <w:rsid w:val="0023580A"/>
    <w:rsid w:val="00240360"/>
    <w:rsid w:val="002403A1"/>
    <w:rsid w:val="002405CA"/>
    <w:rsid w:val="002406FF"/>
    <w:rsid w:val="0024181A"/>
    <w:rsid w:val="00242202"/>
    <w:rsid w:val="002426A1"/>
    <w:rsid w:val="00243E73"/>
    <w:rsid w:val="0024436E"/>
    <w:rsid w:val="00244917"/>
    <w:rsid w:val="00244951"/>
    <w:rsid w:val="00244B8A"/>
    <w:rsid w:val="00245FAD"/>
    <w:rsid w:val="00247288"/>
    <w:rsid w:val="00250F2C"/>
    <w:rsid w:val="002525ED"/>
    <w:rsid w:val="00252A79"/>
    <w:rsid w:val="00252CA6"/>
    <w:rsid w:val="00252EE3"/>
    <w:rsid w:val="002541B5"/>
    <w:rsid w:val="0025462A"/>
    <w:rsid w:val="00255805"/>
    <w:rsid w:val="00256676"/>
    <w:rsid w:val="00257187"/>
    <w:rsid w:val="00257331"/>
    <w:rsid w:val="0025764F"/>
    <w:rsid w:val="002576CB"/>
    <w:rsid w:val="00257789"/>
    <w:rsid w:val="00260217"/>
    <w:rsid w:val="00260582"/>
    <w:rsid w:val="00260BCA"/>
    <w:rsid w:val="00260D53"/>
    <w:rsid w:val="00262415"/>
    <w:rsid w:val="00262421"/>
    <w:rsid w:val="00262CEE"/>
    <w:rsid w:val="00263A2C"/>
    <w:rsid w:val="00263AF0"/>
    <w:rsid w:val="00263F24"/>
    <w:rsid w:val="00264114"/>
    <w:rsid w:val="002658ED"/>
    <w:rsid w:val="00265CE1"/>
    <w:rsid w:val="00270CFF"/>
    <w:rsid w:val="00272705"/>
    <w:rsid w:val="00273122"/>
    <w:rsid w:val="00273EFE"/>
    <w:rsid w:val="00273F8C"/>
    <w:rsid w:val="002746A2"/>
    <w:rsid w:val="00274A0E"/>
    <w:rsid w:val="00276947"/>
    <w:rsid w:val="00276EA2"/>
    <w:rsid w:val="00277185"/>
    <w:rsid w:val="0028014F"/>
    <w:rsid w:val="00280631"/>
    <w:rsid w:val="0028108A"/>
    <w:rsid w:val="002819DA"/>
    <w:rsid w:val="00282732"/>
    <w:rsid w:val="00283132"/>
    <w:rsid w:val="002835B0"/>
    <w:rsid w:val="00283D5F"/>
    <w:rsid w:val="002842B3"/>
    <w:rsid w:val="00284737"/>
    <w:rsid w:val="002864F8"/>
    <w:rsid w:val="00287541"/>
    <w:rsid w:val="0028796F"/>
    <w:rsid w:val="00290512"/>
    <w:rsid w:val="0029116C"/>
    <w:rsid w:val="002912AE"/>
    <w:rsid w:val="00291BE0"/>
    <w:rsid w:val="00292B29"/>
    <w:rsid w:val="00293BBB"/>
    <w:rsid w:val="00295248"/>
    <w:rsid w:val="002954D2"/>
    <w:rsid w:val="00296016"/>
    <w:rsid w:val="00297933"/>
    <w:rsid w:val="002A0011"/>
    <w:rsid w:val="002A0838"/>
    <w:rsid w:val="002A20C0"/>
    <w:rsid w:val="002A29B3"/>
    <w:rsid w:val="002A335C"/>
    <w:rsid w:val="002A42B8"/>
    <w:rsid w:val="002A4A4C"/>
    <w:rsid w:val="002A4DBA"/>
    <w:rsid w:val="002A6071"/>
    <w:rsid w:val="002B0903"/>
    <w:rsid w:val="002B0A74"/>
    <w:rsid w:val="002B0DEB"/>
    <w:rsid w:val="002B1A29"/>
    <w:rsid w:val="002B2904"/>
    <w:rsid w:val="002B37E9"/>
    <w:rsid w:val="002B3B85"/>
    <w:rsid w:val="002B61F7"/>
    <w:rsid w:val="002B7B68"/>
    <w:rsid w:val="002B7C7B"/>
    <w:rsid w:val="002C08C1"/>
    <w:rsid w:val="002C09F2"/>
    <w:rsid w:val="002C0A67"/>
    <w:rsid w:val="002C2756"/>
    <w:rsid w:val="002C3009"/>
    <w:rsid w:val="002C3989"/>
    <w:rsid w:val="002C7F91"/>
    <w:rsid w:val="002D16E7"/>
    <w:rsid w:val="002D218A"/>
    <w:rsid w:val="002D2E84"/>
    <w:rsid w:val="002D56F9"/>
    <w:rsid w:val="002D6ADA"/>
    <w:rsid w:val="002D6B3E"/>
    <w:rsid w:val="002D6D8D"/>
    <w:rsid w:val="002D7525"/>
    <w:rsid w:val="002D79E0"/>
    <w:rsid w:val="002E024A"/>
    <w:rsid w:val="002E03C1"/>
    <w:rsid w:val="002E24C6"/>
    <w:rsid w:val="002E2890"/>
    <w:rsid w:val="002E31BE"/>
    <w:rsid w:val="002E3A92"/>
    <w:rsid w:val="002E46FF"/>
    <w:rsid w:val="002E5742"/>
    <w:rsid w:val="002E6467"/>
    <w:rsid w:val="002E7EC8"/>
    <w:rsid w:val="002F0159"/>
    <w:rsid w:val="002F0DFB"/>
    <w:rsid w:val="002F13D9"/>
    <w:rsid w:val="002F1B73"/>
    <w:rsid w:val="002F20E0"/>
    <w:rsid w:val="002F2269"/>
    <w:rsid w:val="002F342F"/>
    <w:rsid w:val="002F37C7"/>
    <w:rsid w:val="002F46A5"/>
    <w:rsid w:val="002F4A39"/>
    <w:rsid w:val="002F5090"/>
    <w:rsid w:val="002F5D66"/>
    <w:rsid w:val="002F5EC9"/>
    <w:rsid w:val="002F653E"/>
    <w:rsid w:val="002F67E7"/>
    <w:rsid w:val="002F7C1D"/>
    <w:rsid w:val="002F7FDF"/>
    <w:rsid w:val="00300B68"/>
    <w:rsid w:val="00301E9B"/>
    <w:rsid w:val="00302CCA"/>
    <w:rsid w:val="00302D63"/>
    <w:rsid w:val="00303716"/>
    <w:rsid w:val="00303A35"/>
    <w:rsid w:val="003042A8"/>
    <w:rsid w:val="00304A8F"/>
    <w:rsid w:val="00305B39"/>
    <w:rsid w:val="003060F3"/>
    <w:rsid w:val="00306107"/>
    <w:rsid w:val="003063F0"/>
    <w:rsid w:val="00306F42"/>
    <w:rsid w:val="003108E4"/>
    <w:rsid w:val="00311B5F"/>
    <w:rsid w:val="00312018"/>
    <w:rsid w:val="003128BA"/>
    <w:rsid w:val="00313255"/>
    <w:rsid w:val="0031392C"/>
    <w:rsid w:val="0031458D"/>
    <w:rsid w:val="00315472"/>
    <w:rsid w:val="00315F16"/>
    <w:rsid w:val="003160B3"/>
    <w:rsid w:val="0031681C"/>
    <w:rsid w:val="00320268"/>
    <w:rsid w:val="00322030"/>
    <w:rsid w:val="003222B1"/>
    <w:rsid w:val="00322C07"/>
    <w:rsid w:val="00324B0E"/>
    <w:rsid w:val="00330089"/>
    <w:rsid w:val="00330131"/>
    <w:rsid w:val="00330404"/>
    <w:rsid w:val="00331244"/>
    <w:rsid w:val="00331265"/>
    <w:rsid w:val="0033233E"/>
    <w:rsid w:val="00333FFE"/>
    <w:rsid w:val="003342B9"/>
    <w:rsid w:val="00335487"/>
    <w:rsid w:val="00335AF2"/>
    <w:rsid w:val="00337934"/>
    <w:rsid w:val="00337C9E"/>
    <w:rsid w:val="00340103"/>
    <w:rsid w:val="003402C7"/>
    <w:rsid w:val="003408B8"/>
    <w:rsid w:val="00340982"/>
    <w:rsid w:val="003436D9"/>
    <w:rsid w:val="003436F4"/>
    <w:rsid w:val="003460EA"/>
    <w:rsid w:val="003463D4"/>
    <w:rsid w:val="0034672A"/>
    <w:rsid w:val="00350448"/>
    <w:rsid w:val="00350FCA"/>
    <w:rsid w:val="00351637"/>
    <w:rsid w:val="0035467A"/>
    <w:rsid w:val="003552DA"/>
    <w:rsid w:val="00355427"/>
    <w:rsid w:val="003565A3"/>
    <w:rsid w:val="00356F65"/>
    <w:rsid w:val="00362BA1"/>
    <w:rsid w:val="00362BFF"/>
    <w:rsid w:val="003647CC"/>
    <w:rsid w:val="00364AD0"/>
    <w:rsid w:val="00365085"/>
    <w:rsid w:val="0036508F"/>
    <w:rsid w:val="003667A0"/>
    <w:rsid w:val="00371E6D"/>
    <w:rsid w:val="003730DF"/>
    <w:rsid w:val="003732AD"/>
    <w:rsid w:val="0037408A"/>
    <w:rsid w:val="003746C6"/>
    <w:rsid w:val="00374CC7"/>
    <w:rsid w:val="00375071"/>
    <w:rsid w:val="00375359"/>
    <w:rsid w:val="003755A8"/>
    <w:rsid w:val="00375E12"/>
    <w:rsid w:val="0037639D"/>
    <w:rsid w:val="00376EB9"/>
    <w:rsid w:val="00381928"/>
    <w:rsid w:val="003819A0"/>
    <w:rsid w:val="00384858"/>
    <w:rsid w:val="00384BD0"/>
    <w:rsid w:val="00384EC6"/>
    <w:rsid w:val="003851ED"/>
    <w:rsid w:val="003859A0"/>
    <w:rsid w:val="00386665"/>
    <w:rsid w:val="0038752D"/>
    <w:rsid w:val="00387765"/>
    <w:rsid w:val="00391340"/>
    <w:rsid w:val="00391DE2"/>
    <w:rsid w:val="0039225A"/>
    <w:rsid w:val="00392777"/>
    <w:rsid w:val="00392FAE"/>
    <w:rsid w:val="00393AF3"/>
    <w:rsid w:val="00395988"/>
    <w:rsid w:val="00395AC8"/>
    <w:rsid w:val="00396916"/>
    <w:rsid w:val="003A145A"/>
    <w:rsid w:val="003A2A83"/>
    <w:rsid w:val="003A2A8C"/>
    <w:rsid w:val="003A2C62"/>
    <w:rsid w:val="003A441D"/>
    <w:rsid w:val="003A5646"/>
    <w:rsid w:val="003A6E73"/>
    <w:rsid w:val="003B2D38"/>
    <w:rsid w:val="003B2E36"/>
    <w:rsid w:val="003B38F4"/>
    <w:rsid w:val="003B485F"/>
    <w:rsid w:val="003B503D"/>
    <w:rsid w:val="003B55F8"/>
    <w:rsid w:val="003B5A92"/>
    <w:rsid w:val="003B6A81"/>
    <w:rsid w:val="003B6BA9"/>
    <w:rsid w:val="003C132B"/>
    <w:rsid w:val="003C1365"/>
    <w:rsid w:val="003C163C"/>
    <w:rsid w:val="003C1CFF"/>
    <w:rsid w:val="003C1D02"/>
    <w:rsid w:val="003C2E25"/>
    <w:rsid w:val="003C4566"/>
    <w:rsid w:val="003C4F8D"/>
    <w:rsid w:val="003C503A"/>
    <w:rsid w:val="003C5F6C"/>
    <w:rsid w:val="003C7D08"/>
    <w:rsid w:val="003D06B7"/>
    <w:rsid w:val="003D112A"/>
    <w:rsid w:val="003D1601"/>
    <w:rsid w:val="003D4893"/>
    <w:rsid w:val="003D4B2E"/>
    <w:rsid w:val="003D4D69"/>
    <w:rsid w:val="003D62A6"/>
    <w:rsid w:val="003D6AF5"/>
    <w:rsid w:val="003D6E6F"/>
    <w:rsid w:val="003D75EA"/>
    <w:rsid w:val="003E0983"/>
    <w:rsid w:val="003E11C1"/>
    <w:rsid w:val="003E176B"/>
    <w:rsid w:val="003E199C"/>
    <w:rsid w:val="003E2961"/>
    <w:rsid w:val="003E3B37"/>
    <w:rsid w:val="003E482F"/>
    <w:rsid w:val="003E62E0"/>
    <w:rsid w:val="003E7CF2"/>
    <w:rsid w:val="003F19F7"/>
    <w:rsid w:val="003F3F30"/>
    <w:rsid w:val="003F4413"/>
    <w:rsid w:val="003F71FE"/>
    <w:rsid w:val="003F7D7A"/>
    <w:rsid w:val="00402A3A"/>
    <w:rsid w:val="00402A63"/>
    <w:rsid w:val="00404216"/>
    <w:rsid w:val="004043A8"/>
    <w:rsid w:val="00404515"/>
    <w:rsid w:val="00405625"/>
    <w:rsid w:val="00405765"/>
    <w:rsid w:val="0040692E"/>
    <w:rsid w:val="00406E43"/>
    <w:rsid w:val="0040738F"/>
    <w:rsid w:val="004077B8"/>
    <w:rsid w:val="00411E5E"/>
    <w:rsid w:val="004125A9"/>
    <w:rsid w:val="00412AA2"/>
    <w:rsid w:val="00413C75"/>
    <w:rsid w:val="00415059"/>
    <w:rsid w:val="00415494"/>
    <w:rsid w:val="00416856"/>
    <w:rsid w:val="004205B3"/>
    <w:rsid w:val="00420675"/>
    <w:rsid w:val="00420CA9"/>
    <w:rsid w:val="00421C15"/>
    <w:rsid w:val="00422171"/>
    <w:rsid w:val="004225FB"/>
    <w:rsid w:val="00422FB0"/>
    <w:rsid w:val="00423ACC"/>
    <w:rsid w:val="00424321"/>
    <w:rsid w:val="0042509E"/>
    <w:rsid w:val="00425D24"/>
    <w:rsid w:val="0042620B"/>
    <w:rsid w:val="00426B59"/>
    <w:rsid w:val="00427F0B"/>
    <w:rsid w:val="00430149"/>
    <w:rsid w:val="00430455"/>
    <w:rsid w:val="00430D24"/>
    <w:rsid w:val="004312A6"/>
    <w:rsid w:val="00431B06"/>
    <w:rsid w:val="00432B9C"/>
    <w:rsid w:val="004341C5"/>
    <w:rsid w:val="00434705"/>
    <w:rsid w:val="00437E31"/>
    <w:rsid w:val="00440895"/>
    <w:rsid w:val="004414E0"/>
    <w:rsid w:val="00442E22"/>
    <w:rsid w:val="00442F14"/>
    <w:rsid w:val="0044373C"/>
    <w:rsid w:val="00443BBB"/>
    <w:rsid w:val="00445370"/>
    <w:rsid w:val="00445B78"/>
    <w:rsid w:val="00447882"/>
    <w:rsid w:val="00451EF0"/>
    <w:rsid w:val="004529E2"/>
    <w:rsid w:val="00452D12"/>
    <w:rsid w:val="004537E0"/>
    <w:rsid w:val="00453AE2"/>
    <w:rsid w:val="0045520D"/>
    <w:rsid w:val="00457C07"/>
    <w:rsid w:val="00457C0C"/>
    <w:rsid w:val="00457E8B"/>
    <w:rsid w:val="00460C3C"/>
    <w:rsid w:val="00463B91"/>
    <w:rsid w:val="004644AF"/>
    <w:rsid w:val="00464B8F"/>
    <w:rsid w:val="00464FC6"/>
    <w:rsid w:val="00466212"/>
    <w:rsid w:val="00470D54"/>
    <w:rsid w:val="004737F0"/>
    <w:rsid w:val="0047413F"/>
    <w:rsid w:val="004746F9"/>
    <w:rsid w:val="0047471A"/>
    <w:rsid w:val="00475724"/>
    <w:rsid w:val="00475ECD"/>
    <w:rsid w:val="0047790B"/>
    <w:rsid w:val="00483F42"/>
    <w:rsid w:val="0048613F"/>
    <w:rsid w:val="00486273"/>
    <w:rsid w:val="00487936"/>
    <w:rsid w:val="004901A2"/>
    <w:rsid w:val="00491292"/>
    <w:rsid w:val="004913F3"/>
    <w:rsid w:val="004914F0"/>
    <w:rsid w:val="00491EDC"/>
    <w:rsid w:val="00492D63"/>
    <w:rsid w:val="004930EE"/>
    <w:rsid w:val="00494F6A"/>
    <w:rsid w:val="00496B46"/>
    <w:rsid w:val="00496E7F"/>
    <w:rsid w:val="0049739E"/>
    <w:rsid w:val="00497510"/>
    <w:rsid w:val="004A11CD"/>
    <w:rsid w:val="004A1EC0"/>
    <w:rsid w:val="004A2B15"/>
    <w:rsid w:val="004A3582"/>
    <w:rsid w:val="004A41D0"/>
    <w:rsid w:val="004A4707"/>
    <w:rsid w:val="004A500E"/>
    <w:rsid w:val="004A5A26"/>
    <w:rsid w:val="004A5D90"/>
    <w:rsid w:val="004A67FD"/>
    <w:rsid w:val="004A6EE9"/>
    <w:rsid w:val="004B091C"/>
    <w:rsid w:val="004B2D00"/>
    <w:rsid w:val="004B56AC"/>
    <w:rsid w:val="004B5CC0"/>
    <w:rsid w:val="004B6AA2"/>
    <w:rsid w:val="004B77BA"/>
    <w:rsid w:val="004B7E8F"/>
    <w:rsid w:val="004C15DE"/>
    <w:rsid w:val="004C1732"/>
    <w:rsid w:val="004C1FCB"/>
    <w:rsid w:val="004C213A"/>
    <w:rsid w:val="004C2F0B"/>
    <w:rsid w:val="004C3E78"/>
    <w:rsid w:val="004C4CF4"/>
    <w:rsid w:val="004C5DBC"/>
    <w:rsid w:val="004D037F"/>
    <w:rsid w:val="004D0DC7"/>
    <w:rsid w:val="004D101F"/>
    <w:rsid w:val="004D18C9"/>
    <w:rsid w:val="004D18EB"/>
    <w:rsid w:val="004D23CD"/>
    <w:rsid w:val="004D2CAF"/>
    <w:rsid w:val="004D2FB6"/>
    <w:rsid w:val="004D4B6D"/>
    <w:rsid w:val="004D5056"/>
    <w:rsid w:val="004D5591"/>
    <w:rsid w:val="004D5D82"/>
    <w:rsid w:val="004D5DD1"/>
    <w:rsid w:val="004D6823"/>
    <w:rsid w:val="004D7287"/>
    <w:rsid w:val="004D74FA"/>
    <w:rsid w:val="004E06D7"/>
    <w:rsid w:val="004E0774"/>
    <w:rsid w:val="004E32FE"/>
    <w:rsid w:val="004E3645"/>
    <w:rsid w:val="004E36E0"/>
    <w:rsid w:val="004E4477"/>
    <w:rsid w:val="004E474C"/>
    <w:rsid w:val="004E47EB"/>
    <w:rsid w:val="004E50A2"/>
    <w:rsid w:val="004E5521"/>
    <w:rsid w:val="004E625B"/>
    <w:rsid w:val="004F0446"/>
    <w:rsid w:val="004F180F"/>
    <w:rsid w:val="004F1823"/>
    <w:rsid w:val="004F21D5"/>
    <w:rsid w:val="004F26B0"/>
    <w:rsid w:val="004F2FE1"/>
    <w:rsid w:val="004F39DC"/>
    <w:rsid w:val="004F6416"/>
    <w:rsid w:val="004F6DFB"/>
    <w:rsid w:val="004F71B9"/>
    <w:rsid w:val="005017F1"/>
    <w:rsid w:val="00503396"/>
    <w:rsid w:val="005036E1"/>
    <w:rsid w:val="00503E0A"/>
    <w:rsid w:val="005126FD"/>
    <w:rsid w:val="00513C4A"/>
    <w:rsid w:val="00514728"/>
    <w:rsid w:val="0051499A"/>
    <w:rsid w:val="005150F7"/>
    <w:rsid w:val="00515EEC"/>
    <w:rsid w:val="00516EE7"/>
    <w:rsid w:val="00517B74"/>
    <w:rsid w:val="00520228"/>
    <w:rsid w:val="005208E5"/>
    <w:rsid w:val="00520FD4"/>
    <w:rsid w:val="0052129E"/>
    <w:rsid w:val="00521AD5"/>
    <w:rsid w:val="00522F14"/>
    <w:rsid w:val="00523217"/>
    <w:rsid w:val="00523963"/>
    <w:rsid w:val="00523F4A"/>
    <w:rsid w:val="005241C5"/>
    <w:rsid w:val="0052435C"/>
    <w:rsid w:val="005254AC"/>
    <w:rsid w:val="00525B44"/>
    <w:rsid w:val="00527526"/>
    <w:rsid w:val="00531342"/>
    <w:rsid w:val="00532CC6"/>
    <w:rsid w:val="0053455E"/>
    <w:rsid w:val="00535381"/>
    <w:rsid w:val="00535626"/>
    <w:rsid w:val="00535D82"/>
    <w:rsid w:val="00535F84"/>
    <w:rsid w:val="00537FA1"/>
    <w:rsid w:val="0054030E"/>
    <w:rsid w:val="00541D2F"/>
    <w:rsid w:val="00542B8A"/>
    <w:rsid w:val="00542F06"/>
    <w:rsid w:val="00543239"/>
    <w:rsid w:val="00543D66"/>
    <w:rsid w:val="00544FFC"/>
    <w:rsid w:val="00545876"/>
    <w:rsid w:val="00545FD1"/>
    <w:rsid w:val="005467C0"/>
    <w:rsid w:val="005472B8"/>
    <w:rsid w:val="005472F8"/>
    <w:rsid w:val="005501EE"/>
    <w:rsid w:val="0055196B"/>
    <w:rsid w:val="005523ED"/>
    <w:rsid w:val="00552AB6"/>
    <w:rsid w:val="0055305C"/>
    <w:rsid w:val="005547BA"/>
    <w:rsid w:val="00554B2B"/>
    <w:rsid w:val="0055554C"/>
    <w:rsid w:val="005559C9"/>
    <w:rsid w:val="00556E66"/>
    <w:rsid w:val="00557375"/>
    <w:rsid w:val="0056220F"/>
    <w:rsid w:val="005622BB"/>
    <w:rsid w:val="00562305"/>
    <w:rsid w:val="00562555"/>
    <w:rsid w:val="0056259A"/>
    <w:rsid w:val="00562DFD"/>
    <w:rsid w:val="0056358C"/>
    <w:rsid w:val="005657AA"/>
    <w:rsid w:val="00565949"/>
    <w:rsid w:val="005669A5"/>
    <w:rsid w:val="00566E12"/>
    <w:rsid w:val="00566E82"/>
    <w:rsid w:val="00567F7E"/>
    <w:rsid w:val="00570625"/>
    <w:rsid w:val="00570783"/>
    <w:rsid w:val="00571317"/>
    <w:rsid w:val="00572368"/>
    <w:rsid w:val="0057251F"/>
    <w:rsid w:val="00572A9B"/>
    <w:rsid w:val="0057375C"/>
    <w:rsid w:val="00575241"/>
    <w:rsid w:val="00575DCD"/>
    <w:rsid w:val="00576CF5"/>
    <w:rsid w:val="005772A2"/>
    <w:rsid w:val="00581C1B"/>
    <w:rsid w:val="0058325D"/>
    <w:rsid w:val="005837BA"/>
    <w:rsid w:val="005837C7"/>
    <w:rsid w:val="00583B62"/>
    <w:rsid w:val="00585763"/>
    <w:rsid w:val="005870D5"/>
    <w:rsid w:val="00587673"/>
    <w:rsid w:val="00587DE7"/>
    <w:rsid w:val="00591817"/>
    <w:rsid w:val="00591840"/>
    <w:rsid w:val="00593256"/>
    <w:rsid w:val="005938D9"/>
    <w:rsid w:val="00594875"/>
    <w:rsid w:val="00594AA6"/>
    <w:rsid w:val="00595D64"/>
    <w:rsid w:val="005963FC"/>
    <w:rsid w:val="00597995"/>
    <w:rsid w:val="00597B70"/>
    <w:rsid w:val="00597CB4"/>
    <w:rsid w:val="005A0A22"/>
    <w:rsid w:val="005A0B37"/>
    <w:rsid w:val="005A0EA0"/>
    <w:rsid w:val="005A3022"/>
    <w:rsid w:val="005A3F37"/>
    <w:rsid w:val="005A51ED"/>
    <w:rsid w:val="005A6231"/>
    <w:rsid w:val="005A6731"/>
    <w:rsid w:val="005A7196"/>
    <w:rsid w:val="005A7634"/>
    <w:rsid w:val="005B103F"/>
    <w:rsid w:val="005B11FE"/>
    <w:rsid w:val="005B2582"/>
    <w:rsid w:val="005B30C3"/>
    <w:rsid w:val="005B3641"/>
    <w:rsid w:val="005B3B7C"/>
    <w:rsid w:val="005B3F0F"/>
    <w:rsid w:val="005B524F"/>
    <w:rsid w:val="005B691A"/>
    <w:rsid w:val="005B6C1A"/>
    <w:rsid w:val="005B6F19"/>
    <w:rsid w:val="005B7185"/>
    <w:rsid w:val="005B7B6E"/>
    <w:rsid w:val="005C11D1"/>
    <w:rsid w:val="005C3B06"/>
    <w:rsid w:val="005C49BF"/>
    <w:rsid w:val="005C4AF7"/>
    <w:rsid w:val="005C5A0D"/>
    <w:rsid w:val="005C68F9"/>
    <w:rsid w:val="005C77A1"/>
    <w:rsid w:val="005D154D"/>
    <w:rsid w:val="005D1AF0"/>
    <w:rsid w:val="005D5B4D"/>
    <w:rsid w:val="005D5CB6"/>
    <w:rsid w:val="005D61D3"/>
    <w:rsid w:val="005D7331"/>
    <w:rsid w:val="005D7A9E"/>
    <w:rsid w:val="005E09FC"/>
    <w:rsid w:val="005E18AD"/>
    <w:rsid w:val="005E283E"/>
    <w:rsid w:val="005E527F"/>
    <w:rsid w:val="005E540F"/>
    <w:rsid w:val="005E6089"/>
    <w:rsid w:val="005F013E"/>
    <w:rsid w:val="005F05CA"/>
    <w:rsid w:val="005F0F15"/>
    <w:rsid w:val="005F37A4"/>
    <w:rsid w:val="005F4877"/>
    <w:rsid w:val="005F5D2E"/>
    <w:rsid w:val="005F6287"/>
    <w:rsid w:val="005F6348"/>
    <w:rsid w:val="005F6C18"/>
    <w:rsid w:val="005F7A35"/>
    <w:rsid w:val="006006A0"/>
    <w:rsid w:val="0060125E"/>
    <w:rsid w:val="00601928"/>
    <w:rsid w:val="00601ADF"/>
    <w:rsid w:val="006022EC"/>
    <w:rsid w:val="0060380F"/>
    <w:rsid w:val="00611217"/>
    <w:rsid w:val="00611221"/>
    <w:rsid w:val="00612423"/>
    <w:rsid w:val="00612C7B"/>
    <w:rsid w:val="00612D6B"/>
    <w:rsid w:val="006149FB"/>
    <w:rsid w:val="00615572"/>
    <w:rsid w:val="00615868"/>
    <w:rsid w:val="00616157"/>
    <w:rsid w:val="006162D6"/>
    <w:rsid w:val="00616D18"/>
    <w:rsid w:val="0062049F"/>
    <w:rsid w:val="00620523"/>
    <w:rsid w:val="00620F19"/>
    <w:rsid w:val="00621306"/>
    <w:rsid w:val="00624A95"/>
    <w:rsid w:val="00626DFB"/>
    <w:rsid w:val="00627594"/>
    <w:rsid w:val="00627DA7"/>
    <w:rsid w:val="00630DC2"/>
    <w:rsid w:val="00630EE5"/>
    <w:rsid w:val="00631670"/>
    <w:rsid w:val="0063226C"/>
    <w:rsid w:val="006333A2"/>
    <w:rsid w:val="00633445"/>
    <w:rsid w:val="00633F10"/>
    <w:rsid w:val="00636E34"/>
    <w:rsid w:val="00641233"/>
    <w:rsid w:val="00641A1B"/>
    <w:rsid w:val="00642756"/>
    <w:rsid w:val="00642CAB"/>
    <w:rsid w:val="00642E53"/>
    <w:rsid w:val="006441C4"/>
    <w:rsid w:val="00645031"/>
    <w:rsid w:val="00645A0B"/>
    <w:rsid w:val="00645D45"/>
    <w:rsid w:val="00646283"/>
    <w:rsid w:val="00647C1B"/>
    <w:rsid w:val="00651A2C"/>
    <w:rsid w:val="00651C87"/>
    <w:rsid w:val="00653E20"/>
    <w:rsid w:val="00654B48"/>
    <w:rsid w:val="00656089"/>
    <w:rsid w:val="00656F14"/>
    <w:rsid w:val="00657243"/>
    <w:rsid w:val="00657639"/>
    <w:rsid w:val="0065767F"/>
    <w:rsid w:val="00657D7E"/>
    <w:rsid w:val="0066080B"/>
    <w:rsid w:val="006627B7"/>
    <w:rsid w:val="00664DD7"/>
    <w:rsid w:val="00664E79"/>
    <w:rsid w:val="0066664B"/>
    <w:rsid w:val="00666830"/>
    <w:rsid w:val="00666917"/>
    <w:rsid w:val="00666996"/>
    <w:rsid w:val="00666BB1"/>
    <w:rsid w:val="00667111"/>
    <w:rsid w:val="00670D08"/>
    <w:rsid w:val="00672110"/>
    <w:rsid w:val="006745FA"/>
    <w:rsid w:val="006755F3"/>
    <w:rsid w:val="00675BA7"/>
    <w:rsid w:val="00676044"/>
    <w:rsid w:val="00676AD0"/>
    <w:rsid w:val="00677380"/>
    <w:rsid w:val="006775CD"/>
    <w:rsid w:val="006802FD"/>
    <w:rsid w:val="006807CA"/>
    <w:rsid w:val="00680A90"/>
    <w:rsid w:val="006832EB"/>
    <w:rsid w:val="00683626"/>
    <w:rsid w:val="00683B85"/>
    <w:rsid w:val="006843AE"/>
    <w:rsid w:val="00684D0C"/>
    <w:rsid w:val="006913B7"/>
    <w:rsid w:val="006919E9"/>
    <w:rsid w:val="00691D13"/>
    <w:rsid w:val="00691D2A"/>
    <w:rsid w:val="00693256"/>
    <w:rsid w:val="006938B3"/>
    <w:rsid w:val="00693E72"/>
    <w:rsid w:val="0069492E"/>
    <w:rsid w:val="00694C99"/>
    <w:rsid w:val="006956C5"/>
    <w:rsid w:val="0069660A"/>
    <w:rsid w:val="00697F08"/>
    <w:rsid w:val="006A0020"/>
    <w:rsid w:val="006A13F6"/>
    <w:rsid w:val="006A1DAA"/>
    <w:rsid w:val="006A3A38"/>
    <w:rsid w:val="006A4A3F"/>
    <w:rsid w:val="006B0464"/>
    <w:rsid w:val="006B1FDC"/>
    <w:rsid w:val="006B2590"/>
    <w:rsid w:val="006B3143"/>
    <w:rsid w:val="006B36F6"/>
    <w:rsid w:val="006B381B"/>
    <w:rsid w:val="006B45C0"/>
    <w:rsid w:val="006B49EA"/>
    <w:rsid w:val="006B4E59"/>
    <w:rsid w:val="006B5027"/>
    <w:rsid w:val="006B57B2"/>
    <w:rsid w:val="006B7547"/>
    <w:rsid w:val="006C021F"/>
    <w:rsid w:val="006C06F4"/>
    <w:rsid w:val="006C097D"/>
    <w:rsid w:val="006C1D2A"/>
    <w:rsid w:val="006C2142"/>
    <w:rsid w:val="006C253C"/>
    <w:rsid w:val="006C360A"/>
    <w:rsid w:val="006C3824"/>
    <w:rsid w:val="006C3A0B"/>
    <w:rsid w:val="006C46D7"/>
    <w:rsid w:val="006C4805"/>
    <w:rsid w:val="006C59D6"/>
    <w:rsid w:val="006C7794"/>
    <w:rsid w:val="006D0FB3"/>
    <w:rsid w:val="006D48C3"/>
    <w:rsid w:val="006D57E5"/>
    <w:rsid w:val="006D70CD"/>
    <w:rsid w:val="006D7D63"/>
    <w:rsid w:val="006E00AC"/>
    <w:rsid w:val="006E0D32"/>
    <w:rsid w:val="006E1DA2"/>
    <w:rsid w:val="006E2964"/>
    <w:rsid w:val="006E3311"/>
    <w:rsid w:val="006E4807"/>
    <w:rsid w:val="006E6768"/>
    <w:rsid w:val="006E6E08"/>
    <w:rsid w:val="006E7682"/>
    <w:rsid w:val="006E7C1E"/>
    <w:rsid w:val="006F0EA3"/>
    <w:rsid w:val="006F18B3"/>
    <w:rsid w:val="006F408D"/>
    <w:rsid w:val="006F7BE2"/>
    <w:rsid w:val="00700825"/>
    <w:rsid w:val="00700FE2"/>
    <w:rsid w:val="00703140"/>
    <w:rsid w:val="007039C8"/>
    <w:rsid w:val="00703FA3"/>
    <w:rsid w:val="00704123"/>
    <w:rsid w:val="00704197"/>
    <w:rsid w:val="00704D56"/>
    <w:rsid w:val="00704DD3"/>
    <w:rsid w:val="007055D9"/>
    <w:rsid w:val="00705724"/>
    <w:rsid w:val="00705A6B"/>
    <w:rsid w:val="00705B6F"/>
    <w:rsid w:val="00705CBD"/>
    <w:rsid w:val="00706016"/>
    <w:rsid w:val="007060F7"/>
    <w:rsid w:val="00707276"/>
    <w:rsid w:val="0070756A"/>
    <w:rsid w:val="00710689"/>
    <w:rsid w:val="00712158"/>
    <w:rsid w:val="007123A7"/>
    <w:rsid w:val="007129B8"/>
    <w:rsid w:val="00713E7A"/>
    <w:rsid w:val="007144FB"/>
    <w:rsid w:val="00714F58"/>
    <w:rsid w:val="007161BE"/>
    <w:rsid w:val="00721132"/>
    <w:rsid w:val="007212FE"/>
    <w:rsid w:val="0072161D"/>
    <w:rsid w:val="00721E60"/>
    <w:rsid w:val="00723180"/>
    <w:rsid w:val="00723820"/>
    <w:rsid w:val="00724E55"/>
    <w:rsid w:val="00725B16"/>
    <w:rsid w:val="007260E3"/>
    <w:rsid w:val="00726E07"/>
    <w:rsid w:val="00726E3A"/>
    <w:rsid w:val="0072748E"/>
    <w:rsid w:val="007276B6"/>
    <w:rsid w:val="00730690"/>
    <w:rsid w:val="0073227E"/>
    <w:rsid w:val="0073233E"/>
    <w:rsid w:val="0073398E"/>
    <w:rsid w:val="00733B69"/>
    <w:rsid w:val="0073448B"/>
    <w:rsid w:val="00736217"/>
    <w:rsid w:val="00736888"/>
    <w:rsid w:val="00737915"/>
    <w:rsid w:val="00740025"/>
    <w:rsid w:val="007420CD"/>
    <w:rsid w:val="00742101"/>
    <w:rsid w:val="00743AF8"/>
    <w:rsid w:val="00743D16"/>
    <w:rsid w:val="00744142"/>
    <w:rsid w:val="00744688"/>
    <w:rsid w:val="00744941"/>
    <w:rsid w:val="00746F7B"/>
    <w:rsid w:val="00747E12"/>
    <w:rsid w:val="00750A2B"/>
    <w:rsid w:val="00750F0E"/>
    <w:rsid w:val="00751342"/>
    <w:rsid w:val="00751575"/>
    <w:rsid w:val="00752BA0"/>
    <w:rsid w:val="007537C7"/>
    <w:rsid w:val="007538A7"/>
    <w:rsid w:val="007539FA"/>
    <w:rsid w:val="00753C70"/>
    <w:rsid w:val="007552D7"/>
    <w:rsid w:val="00755407"/>
    <w:rsid w:val="0075575A"/>
    <w:rsid w:val="007559A4"/>
    <w:rsid w:val="007563CD"/>
    <w:rsid w:val="007564D3"/>
    <w:rsid w:val="00756CC3"/>
    <w:rsid w:val="00756D92"/>
    <w:rsid w:val="00757011"/>
    <w:rsid w:val="007574EF"/>
    <w:rsid w:val="00757738"/>
    <w:rsid w:val="007603D7"/>
    <w:rsid w:val="00760AF3"/>
    <w:rsid w:val="00760B75"/>
    <w:rsid w:val="00761CFF"/>
    <w:rsid w:val="00761E7A"/>
    <w:rsid w:val="00762E44"/>
    <w:rsid w:val="00763962"/>
    <w:rsid w:val="00763AC8"/>
    <w:rsid w:val="00763CC6"/>
    <w:rsid w:val="007653FB"/>
    <w:rsid w:val="007654DE"/>
    <w:rsid w:val="00765AD1"/>
    <w:rsid w:val="00766BD4"/>
    <w:rsid w:val="00766D9F"/>
    <w:rsid w:val="00771847"/>
    <w:rsid w:val="00771BE7"/>
    <w:rsid w:val="0077327E"/>
    <w:rsid w:val="007732F3"/>
    <w:rsid w:val="007733DD"/>
    <w:rsid w:val="00773EEE"/>
    <w:rsid w:val="007740CA"/>
    <w:rsid w:val="00774C8C"/>
    <w:rsid w:val="00774D8E"/>
    <w:rsid w:val="00775762"/>
    <w:rsid w:val="007763D1"/>
    <w:rsid w:val="00776552"/>
    <w:rsid w:val="007766F0"/>
    <w:rsid w:val="00780A17"/>
    <w:rsid w:val="00780B24"/>
    <w:rsid w:val="00782143"/>
    <w:rsid w:val="007822B1"/>
    <w:rsid w:val="007834BB"/>
    <w:rsid w:val="007834D2"/>
    <w:rsid w:val="007853EA"/>
    <w:rsid w:val="00785CE8"/>
    <w:rsid w:val="00785E49"/>
    <w:rsid w:val="00785F9F"/>
    <w:rsid w:val="0078658A"/>
    <w:rsid w:val="007877B9"/>
    <w:rsid w:val="00790C13"/>
    <w:rsid w:val="00792417"/>
    <w:rsid w:val="007938DD"/>
    <w:rsid w:val="007946FA"/>
    <w:rsid w:val="007955DA"/>
    <w:rsid w:val="0079581F"/>
    <w:rsid w:val="0079594C"/>
    <w:rsid w:val="007959F8"/>
    <w:rsid w:val="00795F35"/>
    <w:rsid w:val="0079600E"/>
    <w:rsid w:val="007966BC"/>
    <w:rsid w:val="007A022F"/>
    <w:rsid w:val="007A06D9"/>
    <w:rsid w:val="007A0C1F"/>
    <w:rsid w:val="007A0E69"/>
    <w:rsid w:val="007A1D64"/>
    <w:rsid w:val="007A205E"/>
    <w:rsid w:val="007A3216"/>
    <w:rsid w:val="007A3F93"/>
    <w:rsid w:val="007A565D"/>
    <w:rsid w:val="007A5A82"/>
    <w:rsid w:val="007A5F5A"/>
    <w:rsid w:val="007A675D"/>
    <w:rsid w:val="007A6CD3"/>
    <w:rsid w:val="007A70B9"/>
    <w:rsid w:val="007B071B"/>
    <w:rsid w:val="007B14E3"/>
    <w:rsid w:val="007B3474"/>
    <w:rsid w:val="007B54B8"/>
    <w:rsid w:val="007B6610"/>
    <w:rsid w:val="007B7064"/>
    <w:rsid w:val="007B7CE2"/>
    <w:rsid w:val="007C026A"/>
    <w:rsid w:val="007C0999"/>
    <w:rsid w:val="007C3898"/>
    <w:rsid w:val="007C3907"/>
    <w:rsid w:val="007C4332"/>
    <w:rsid w:val="007C501F"/>
    <w:rsid w:val="007C57C3"/>
    <w:rsid w:val="007C5A6A"/>
    <w:rsid w:val="007C5C83"/>
    <w:rsid w:val="007C61B4"/>
    <w:rsid w:val="007C691F"/>
    <w:rsid w:val="007C6958"/>
    <w:rsid w:val="007C6B2C"/>
    <w:rsid w:val="007C6CDD"/>
    <w:rsid w:val="007C776D"/>
    <w:rsid w:val="007D003B"/>
    <w:rsid w:val="007D245E"/>
    <w:rsid w:val="007D4AF2"/>
    <w:rsid w:val="007D4BEB"/>
    <w:rsid w:val="007D4E39"/>
    <w:rsid w:val="007D5158"/>
    <w:rsid w:val="007D5877"/>
    <w:rsid w:val="007E0408"/>
    <w:rsid w:val="007E23AD"/>
    <w:rsid w:val="007E2A15"/>
    <w:rsid w:val="007E2F65"/>
    <w:rsid w:val="007E4036"/>
    <w:rsid w:val="007E440A"/>
    <w:rsid w:val="007E48EE"/>
    <w:rsid w:val="007E7941"/>
    <w:rsid w:val="007F068B"/>
    <w:rsid w:val="007F2ED6"/>
    <w:rsid w:val="007F32DE"/>
    <w:rsid w:val="007F3621"/>
    <w:rsid w:val="007F55E2"/>
    <w:rsid w:val="007F5BE5"/>
    <w:rsid w:val="007F5D96"/>
    <w:rsid w:val="007F6F20"/>
    <w:rsid w:val="007F74C2"/>
    <w:rsid w:val="007F78EA"/>
    <w:rsid w:val="007F7F97"/>
    <w:rsid w:val="007F7FC2"/>
    <w:rsid w:val="0080029B"/>
    <w:rsid w:val="00800EB0"/>
    <w:rsid w:val="00802EF4"/>
    <w:rsid w:val="00804236"/>
    <w:rsid w:val="00806C02"/>
    <w:rsid w:val="00811127"/>
    <w:rsid w:val="00811844"/>
    <w:rsid w:val="00811950"/>
    <w:rsid w:val="00811B06"/>
    <w:rsid w:val="0081319C"/>
    <w:rsid w:val="008149DC"/>
    <w:rsid w:val="00814AF0"/>
    <w:rsid w:val="00814C43"/>
    <w:rsid w:val="00815571"/>
    <w:rsid w:val="00816AE4"/>
    <w:rsid w:val="00817EBF"/>
    <w:rsid w:val="008202B0"/>
    <w:rsid w:val="00820982"/>
    <w:rsid w:val="00820CF6"/>
    <w:rsid w:val="00820E32"/>
    <w:rsid w:val="0082125C"/>
    <w:rsid w:val="0082297B"/>
    <w:rsid w:val="008229EA"/>
    <w:rsid w:val="008240C0"/>
    <w:rsid w:val="0082437C"/>
    <w:rsid w:val="008256AA"/>
    <w:rsid w:val="00827C37"/>
    <w:rsid w:val="00831349"/>
    <w:rsid w:val="0083147B"/>
    <w:rsid w:val="00832194"/>
    <w:rsid w:val="00832FBC"/>
    <w:rsid w:val="00834754"/>
    <w:rsid w:val="00835099"/>
    <w:rsid w:val="00835EBE"/>
    <w:rsid w:val="0083675E"/>
    <w:rsid w:val="008367C9"/>
    <w:rsid w:val="008372F0"/>
    <w:rsid w:val="008376F4"/>
    <w:rsid w:val="0084052D"/>
    <w:rsid w:val="008446BE"/>
    <w:rsid w:val="00844C86"/>
    <w:rsid w:val="008453D0"/>
    <w:rsid w:val="008454F6"/>
    <w:rsid w:val="00845E12"/>
    <w:rsid w:val="008464ED"/>
    <w:rsid w:val="008467E8"/>
    <w:rsid w:val="00847873"/>
    <w:rsid w:val="0085043E"/>
    <w:rsid w:val="00850739"/>
    <w:rsid w:val="00851194"/>
    <w:rsid w:val="00851CD1"/>
    <w:rsid w:val="00851FBD"/>
    <w:rsid w:val="00853159"/>
    <w:rsid w:val="00853DA2"/>
    <w:rsid w:val="00854722"/>
    <w:rsid w:val="00855271"/>
    <w:rsid w:val="00856C2F"/>
    <w:rsid w:val="00857194"/>
    <w:rsid w:val="00857A64"/>
    <w:rsid w:val="00857D09"/>
    <w:rsid w:val="008617FE"/>
    <w:rsid w:val="008628B0"/>
    <w:rsid w:val="00863692"/>
    <w:rsid w:val="00863B36"/>
    <w:rsid w:val="00865096"/>
    <w:rsid w:val="00866645"/>
    <w:rsid w:val="00867FD3"/>
    <w:rsid w:val="008701B0"/>
    <w:rsid w:val="008711F2"/>
    <w:rsid w:val="0087144D"/>
    <w:rsid w:val="00871532"/>
    <w:rsid w:val="008719A2"/>
    <w:rsid w:val="00873AA2"/>
    <w:rsid w:val="00876237"/>
    <w:rsid w:val="008767D2"/>
    <w:rsid w:val="008767F4"/>
    <w:rsid w:val="00876BE1"/>
    <w:rsid w:val="00877841"/>
    <w:rsid w:val="0088149F"/>
    <w:rsid w:val="00881BAC"/>
    <w:rsid w:val="00881EB5"/>
    <w:rsid w:val="008837A9"/>
    <w:rsid w:val="00883866"/>
    <w:rsid w:val="0088406F"/>
    <w:rsid w:val="00885000"/>
    <w:rsid w:val="0088684B"/>
    <w:rsid w:val="00887B5C"/>
    <w:rsid w:val="0089025D"/>
    <w:rsid w:val="008902BD"/>
    <w:rsid w:val="00890D27"/>
    <w:rsid w:val="00891D8A"/>
    <w:rsid w:val="00891F6C"/>
    <w:rsid w:val="00892832"/>
    <w:rsid w:val="008936C7"/>
    <w:rsid w:val="00894BA3"/>
    <w:rsid w:val="0089606D"/>
    <w:rsid w:val="00896BF6"/>
    <w:rsid w:val="00897301"/>
    <w:rsid w:val="008974D6"/>
    <w:rsid w:val="008A20D2"/>
    <w:rsid w:val="008A3DFA"/>
    <w:rsid w:val="008A4441"/>
    <w:rsid w:val="008A46D6"/>
    <w:rsid w:val="008A5C66"/>
    <w:rsid w:val="008A5DA5"/>
    <w:rsid w:val="008A717D"/>
    <w:rsid w:val="008B14B2"/>
    <w:rsid w:val="008B2B74"/>
    <w:rsid w:val="008B30FC"/>
    <w:rsid w:val="008B382A"/>
    <w:rsid w:val="008B5EB1"/>
    <w:rsid w:val="008B6560"/>
    <w:rsid w:val="008B660D"/>
    <w:rsid w:val="008B6E3D"/>
    <w:rsid w:val="008B6E8E"/>
    <w:rsid w:val="008B7493"/>
    <w:rsid w:val="008C01C1"/>
    <w:rsid w:val="008C0393"/>
    <w:rsid w:val="008C03E0"/>
    <w:rsid w:val="008C105F"/>
    <w:rsid w:val="008C15A0"/>
    <w:rsid w:val="008C1F06"/>
    <w:rsid w:val="008C205D"/>
    <w:rsid w:val="008C2A2A"/>
    <w:rsid w:val="008C3F88"/>
    <w:rsid w:val="008C48A4"/>
    <w:rsid w:val="008C5BF9"/>
    <w:rsid w:val="008C5DAE"/>
    <w:rsid w:val="008C63EA"/>
    <w:rsid w:val="008C717A"/>
    <w:rsid w:val="008C75DC"/>
    <w:rsid w:val="008D040D"/>
    <w:rsid w:val="008D0555"/>
    <w:rsid w:val="008D0B7D"/>
    <w:rsid w:val="008D17DE"/>
    <w:rsid w:val="008D1806"/>
    <w:rsid w:val="008D1835"/>
    <w:rsid w:val="008D1D32"/>
    <w:rsid w:val="008D1D61"/>
    <w:rsid w:val="008D2230"/>
    <w:rsid w:val="008D239B"/>
    <w:rsid w:val="008D2A71"/>
    <w:rsid w:val="008D2BC6"/>
    <w:rsid w:val="008D42D0"/>
    <w:rsid w:val="008D45C1"/>
    <w:rsid w:val="008D4D8D"/>
    <w:rsid w:val="008D5314"/>
    <w:rsid w:val="008D5435"/>
    <w:rsid w:val="008D7468"/>
    <w:rsid w:val="008E0A46"/>
    <w:rsid w:val="008E0A76"/>
    <w:rsid w:val="008E317B"/>
    <w:rsid w:val="008E3408"/>
    <w:rsid w:val="008E4563"/>
    <w:rsid w:val="008E6E22"/>
    <w:rsid w:val="008F010A"/>
    <w:rsid w:val="008F085C"/>
    <w:rsid w:val="008F0CC0"/>
    <w:rsid w:val="008F0DDE"/>
    <w:rsid w:val="008F15DA"/>
    <w:rsid w:val="008F196A"/>
    <w:rsid w:val="008F24DB"/>
    <w:rsid w:val="008F3F38"/>
    <w:rsid w:val="008F413E"/>
    <w:rsid w:val="008F452A"/>
    <w:rsid w:val="008F494C"/>
    <w:rsid w:val="008F4B1B"/>
    <w:rsid w:val="008F4D55"/>
    <w:rsid w:val="008F53CD"/>
    <w:rsid w:val="008F56A0"/>
    <w:rsid w:val="008F5D72"/>
    <w:rsid w:val="008F6BDA"/>
    <w:rsid w:val="008F70F7"/>
    <w:rsid w:val="008F73EA"/>
    <w:rsid w:val="00900098"/>
    <w:rsid w:val="009005C1"/>
    <w:rsid w:val="00901531"/>
    <w:rsid w:val="00903441"/>
    <w:rsid w:val="00903D1A"/>
    <w:rsid w:val="00904B28"/>
    <w:rsid w:val="00905C94"/>
    <w:rsid w:val="009078D8"/>
    <w:rsid w:val="009113DE"/>
    <w:rsid w:val="00911455"/>
    <w:rsid w:val="009133BA"/>
    <w:rsid w:val="00913B90"/>
    <w:rsid w:val="009149FC"/>
    <w:rsid w:val="00915904"/>
    <w:rsid w:val="00915B42"/>
    <w:rsid w:val="00915B44"/>
    <w:rsid w:val="00917A24"/>
    <w:rsid w:val="00917DEA"/>
    <w:rsid w:val="00922DA5"/>
    <w:rsid w:val="0092365E"/>
    <w:rsid w:val="00925BF8"/>
    <w:rsid w:val="00931A3D"/>
    <w:rsid w:val="0093216F"/>
    <w:rsid w:val="0093284F"/>
    <w:rsid w:val="00935063"/>
    <w:rsid w:val="00935B95"/>
    <w:rsid w:val="00936085"/>
    <w:rsid w:val="00940A1E"/>
    <w:rsid w:val="00941B1F"/>
    <w:rsid w:val="009420EF"/>
    <w:rsid w:val="00942487"/>
    <w:rsid w:val="00942F2F"/>
    <w:rsid w:val="00944C15"/>
    <w:rsid w:val="00944F06"/>
    <w:rsid w:val="009458D0"/>
    <w:rsid w:val="0094710C"/>
    <w:rsid w:val="009473E5"/>
    <w:rsid w:val="00947943"/>
    <w:rsid w:val="00947B5B"/>
    <w:rsid w:val="00947C96"/>
    <w:rsid w:val="0095017E"/>
    <w:rsid w:val="009509BD"/>
    <w:rsid w:val="00950C24"/>
    <w:rsid w:val="00951C32"/>
    <w:rsid w:val="00952A6B"/>
    <w:rsid w:val="00952E84"/>
    <w:rsid w:val="00955430"/>
    <w:rsid w:val="00955EE0"/>
    <w:rsid w:val="0095671E"/>
    <w:rsid w:val="00957530"/>
    <w:rsid w:val="00957CFD"/>
    <w:rsid w:val="009609FC"/>
    <w:rsid w:val="00962AD7"/>
    <w:rsid w:val="00963C7C"/>
    <w:rsid w:val="00965AD5"/>
    <w:rsid w:val="0096654D"/>
    <w:rsid w:val="009670F6"/>
    <w:rsid w:val="00967FDC"/>
    <w:rsid w:val="00971A77"/>
    <w:rsid w:val="00972510"/>
    <w:rsid w:val="00972695"/>
    <w:rsid w:val="009732CA"/>
    <w:rsid w:val="00974170"/>
    <w:rsid w:val="0097583A"/>
    <w:rsid w:val="0097651D"/>
    <w:rsid w:val="0098032A"/>
    <w:rsid w:val="0098180F"/>
    <w:rsid w:val="009821AF"/>
    <w:rsid w:val="00983A13"/>
    <w:rsid w:val="00984A5D"/>
    <w:rsid w:val="00984E41"/>
    <w:rsid w:val="009863CC"/>
    <w:rsid w:val="00986740"/>
    <w:rsid w:val="00986904"/>
    <w:rsid w:val="00987260"/>
    <w:rsid w:val="00987E4D"/>
    <w:rsid w:val="0099030E"/>
    <w:rsid w:val="00991026"/>
    <w:rsid w:val="00991236"/>
    <w:rsid w:val="009937CD"/>
    <w:rsid w:val="00993A60"/>
    <w:rsid w:val="00993C4E"/>
    <w:rsid w:val="00993D39"/>
    <w:rsid w:val="00993DE1"/>
    <w:rsid w:val="00994C9F"/>
    <w:rsid w:val="009956AD"/>
    <w:rsid w:val="00997129"/>
    <w:rsid w:val="009A0416"/>
    <w:rsid w:val="009A09FC"/>
    <w:rsid w:val="009A1951"/>
    <w:rsid w:val="009A264C"/>
    <w:rsid w:val="009A2809"/>
    <w:rsid w:val="009A31FF"/>
    <w:rsid w:val="009A336E"/>
    <w:rsid w:val="009A5115"/>
    <w:rsid w:val="009A557E"/>
    <w:rsid w:val="009A612E"/>
    <w:rsid w:val="009A6A26"/>
    <w:rsid w:val="009A7586"/>
    <w:rsid w:val="009B0E8A"/>
    <w:rsid w:val="009B289B"/>
    <w:rsid w:val="009B2CAF"/>
    <w:rsid w:val="009B2EA5"/>
    <w:rsid w:val="009B39DC"/>
    <w:rsid w:val="009B5F9F"/>
    <w:rsid w:val="009B60EB"/>
    <w:rsid w:val="009B6653"/>
    <w:rsid w:val="009B6696"/>
    <w:rsid w:val="009B66EB"/>
    <w:rsid w:val="009B7415"/>
    <w:rsid w:val="009C0919"/>
    <w:rsid w:val="009C1335"/>
    <w:rsid w:val="009C17EB"/>
    <w:rsid w:val="009C19BE"/>
    <w:rsid w:val="009C1AF5"/>
    <w:rsid w:val="009C1EC0"/>
    <w:rsid w:val="009C35EB"/>
    <w:rsid w:val="009C38B2"/>
    <w:rsid w:val="009C409E"/>
    <w:rsid w:val="009C4779"/>
    <w:rsid w:val="009C4ED8"/>
    <w:rsid w:val="009D2655"/>
    <w:rsid w:val="009D46C7"/>
    <w:rsid w:val="009D4A2A"/>
    <w:rsid w:val="009D6FE5"/>
    <w:rsid w:val="009E1313"/>
    <w:rsid w:val="009E1BCB"/>
    <w:rsid w:val="009E2BCB"/>
    <w:rsid w:val="009E3314"/>
    <w:rsid w:val="009E3EFF"/>
    <w:rsid w:val="009E5033"/>
    <w:rsid w:val="009E5B8A"/>
    <w:rsid w:val="009E60B3"/>
    <w:rsid w:val="009F0DF8"/>
    <w:rsid w:val="009F2464"/>
    <w:rsid w:val="009F3152"/>
    <w:rsid w:val="009F3C2D"/>
    <w:rsid w:val="009F5473"/>
    <w:rsid w:val="00A021B7"/>
    <w:rsid w:val="00A0308A"/>
    <w:rsid w:val="00A03271"/>
    <w:rsid w:val="00A06586"/>
    <w:rsid w:val="00A0716F"/>
    <w:rsid w:val="00A07D82"/>
    <w:rsid w:val="00A07EA2"/>
    <w:rsid w:val="00A10966"/>
    <w:rsid w:val="00A10B2B"/>
    <w:rsid w:val="00A10DBB"/>
    <w:rsid w:val="00A11DF5"/>
    <w:rsid w:val="00A13149"/>
    <w:rsid w:val="00A132C3"/>
    <w:rsid w:val="00A14613"/>
    <w:rsid w:val="00A17122"/>
    <w:rsid w:val="00A175D0"/>
    <w:rsid w:val="00A178EA"/>
    <w:rsid w:val="00A22132"/>
    <w:rsid w:val="00A2337F"/>
    <w:rsid w:val="00A233FF"/>
    <w:rsid w:val="00A23B22"/>
    <w:rsid w:val="00A2408B"/>
    <w:rsid w:val="00A259CA"/>
    <w:rsid w:val="00A25DDC"/>
    <w:rsid w:val="00A2655E"/>
    <w:rsid w:val="00A270E6"/>
    <w:rsid w:val="00A27BF5"/>
    <w:rsid w:val="00A27CF0"/>
    <w:rsid w:val="00A30E55"/>
    <w:rsid w:val="00A30FCD"/>
    <w:rsid w:val="00A321EA"/>
    <w:rsid w:val="00A3375B"/>
    <w:rsid w:val="00A33B37"/>
    <w:rsid w:val="00A34835"/>
    <w:rsid w:val="00A34D34"/>
    <w:rsid w:val="00A35874"/>
    <w:rsid w:val="00A35A74"/>
    <w:rsid w:val="00A366A8"/>
    <w:rsid w:val="00A36ABE"/>
    <w:rsid w:val="00A3767C"/>
    <w:rsid w:val="00A37885"/>
    <w:rsid w:val="00A37C2D"/>
    <w:rsid w:val="00A4001C"/>
    <w:rsid w:val="00A41443"/>
    <w:rsid w:val="00A43F51"/>
    <w:rsid w:val="00A454D6"/>
    <w:rsid w:val="00A47A44"/>
    <w:rsid w:val="00A53C29"/>
    <w:rsid w:val="00A540FB"/>
    <w:rsid w:val="00A54C1C"/>
    <w:rsid w:val="00A5505B"/>
    <w:rsid w:val="00A55C6C"/>
    <w:rsid w:val="00A56B01"/>
    <w:rsid w:val="00A56E85"/>
    <w:rsid w:val="00A57686"/>
    <w:rsid w:val="00A57849"/>
    <w:rsid w:val="00A579C8"/>
    <w:rsid w:val="00A57AEC"/>
    <w:rsid w:val="00A60B63"/>
    <w:rsid w:val="00A60DB4"/>
    <w:rsid w:val="00A6199F"/>
    <w:rsid w:val="00A63017"/>
    <w:rsid w:val="00A63DD8"/>
    <w:rsid w:val="00A64F06"/>
    <w:rsid w:val="00A65605"/>
    <w:rsid w:val="00A66798"/>
    <w:rsid w:val="00A66B3D"/>
    <w:rsid w:val="00A6751E"/>
    <w:rsid w:val="00A67EA0"/>
    <w:rsid w:val="00A70C5C"/>
    <w:rsid w:val="00A71059"/>
    <w:rsid w:val="00A71800"/>
    <w:rsid w:val="00A722B8"/>
    <w:rsid w:val="00A722DA"/>
    <w:rsid w:val="00A72A6F"/>
    <w:rsid w:val="00A732C7"/>
    <w:rsid w:val="00A736FD"/>
    <w:rsid w:val="00A73DDC"/>
    <w:rsid w:val="00A757AE"/>
    <w:rsid w:val="00A76603"/>
    <w:rsid w:val="00A76814"/>
    <w:rsid w:val="00A77F90"/>
    <w:rsid w:val="00A804AE"/>
    <w:rsid w:val="00A80864"/>
    <w:rsid w:val="00A81844"/>
    <w:rsid w:val="00A81A6D"/>
    <w:rsid w:val="00A824FF"/>
    <w:rsid w:val="00A830CC"/>
    <w:rsid w:val="00A842B1"/>
    <w:rsid w:val="00A84AD3"/>
    <w:rsid w:val="00A86F01"/>
    <w:rsid w:val="00A87D6F"/>
    <w:rsid w:val="00A909C3"/>
    <w:rsid w:val="00A91022"/>
    <w:rsid w:val="00A91DD8"/>
    <w:rsid w:val="00A926B6"/>
    <w:rsid w:val="00A9461F"/>
    <w:rsid w:val="00A94DAC"/>
    <w:rsid w:val="00AA0512"/>
    <w:rsid w:val="00AA0975"/>
    <w:rsid w:val="00AA0C42"/>
    <w:rsid w:val="00AA0E0E"/>
    <w:rsid w:val="00AA0F6B"/>
    <w:rsid w:val="00AA41D1"/>
    <w:rsid w:val="00AA4E0F"/>
    <w:rsid w:val="00AA7F5C"/>
    <w:rsid w:val="00AB189C"/>
    <w:rsid w:val="00AB3753"/>
    <w:rsid w:val="00AB496E"/>
    <w:rsid w:val="00AB4F4B"/>
    <w:rsid w:val="00AB5617"/>
    <w:rsid w:val="00AB5ED0"/>
    <w:rsid w:val="00AB78EC"/>
    <w:rsid w:val="00AB7B04"/>
    <w:rsid w:val="00AC015A"/>
    <w:rsid w:val="00AC157E"/>
    <w:rsid w:val="00AC170C"/>
    <w:rsid w:val="00AC1A34"/>
    <w:rsid w:val="00AC1FB6"/>
    <w:rsid w:val="00AC2BBC"/>
    <w:rsid w:val="00AC31AD"/>
    <w:rsid w:val="00AC50F7"/>
    <w:rsid w:val="00AC5728"/>
    <w:rsid w:val="00AC5C6C"/>
    <w:rsid w:val="00AC5CB9"/>
    <w:rsid w:val="00AC7BE5"/>
    <w:rsid w:val="00AD0E4E"/>
    <w:rsid w:val="00AD2C93"/>
    <w:rsid w:val="00AD381A"/>
    <w:rsid w:val="00AD38DB"/>
    <w:rsid w:val="00AD416F"/>
    <w:rsid w:val="00AD5338"/>
    <w:rsid w:val="00AE0355"/>
    <w:rsid w:val="00AE0A7B"/>
    <w:rsid w:val="00AE0A7C"/>
    <w:rsid w:val="00AE30A3"/>
    <w:rsid w:val="00AE3ACE"/>
    <w:rsid w:val="00AE699A"/>
    <w:rsid w:val="00AE7597"/>
    <w:rsid w:val="00AF09DD"/>
    <w:rsid w:val="00AF14F2"/>
    <w:rsid w:val="00AF16EE"/>
    <w:rsid w:val="00AF24B8"/>
    <w:rsid w:val="00AF2F54"/>
    <w:rsid w:val="00AF31AF"/>
    <w:rsid w:val="00AF34DA"/>
    <w:rsid w:val="00AF48C0"/>
    <w:rsid w:val="00AF490D"/>
    <w:rsid w:val="00AF639B"/>
    <w:rsid w:val="00AF6DBD"/>
    <w:rsid w:val="00AF6FB5"/>
    <w:rsid w:val="00AF7AC6"/>
    <w:rsid w:val="00AF7BAF"/>
    <w:rsid w:val="00B0084E"/>
    <w:rsid w:val="00B00B08"/>
    <w:rsid w:val="00B00E3E"/>
    <w:rsid w:val="00B0128B"/>
    <w:rsid w:val="00B016B0"/>
    <w:rsid w:val="00B01895"/>
    <w:rsid w:val="00B0232E"/>
    <w:rsid w:val="00B023B4"/>
    <w:rsid w:val="00B034A7"/>
    <w:rsid w:val="00B036CC"/>
    <w:rsid w:val="00B03E5A"/>
    <w:rsid w:val="00B04590"/>
    <w:rsid w:val="00B057B6"/>
    <w:rsid w:val="00B065BE"/>
    <w:rsid w:val="00B0756C"/>
    <w:rsid w:val="00B07F7D"/>
    <w:rsid w:val="00B103AE"/>
    <w:rsid w:val="00B10E23"/>
    <w:rsid w:val="00B11A19"/>
    <w:rsid w:val="00B11FD9"/>
    <w:rsid w:val="00B13017"/>
    <w:rsid w:val="00B137C3"/>
    <w:rsid w:val="00B14D5D"/>
    <w:rsid w:val="00B169FE"/>
    <w:rsid w:val="00B21ED8"/>
    <w:rsid w:val="00B22124"/>
    <w:rsid w:val="00B225A4"/>
    <w:rsid w:val="00B24CAD"/>
    <w:rsid w:val="00B25509"/>
    <w:rsid w:val="00B256E9"/>
    <w:rsid w:val="00B27014"/>
    <w:rsid w:val="00B30C12"/>
    <w:rsid w:val="00B31F1A"/>
    <w:rsid w:val="00B3246D"/>
    <w:rsid w:val="00B32F32"/>
    <w:rsid w:val="00B33B16"/>
    <w:rsid w:val="00B33BA8"/>
    <w:rsid w:val="00B33C91"/>
    <w:rsid w:val="00B33CE2"/>
    <w:rsid w:val="00B34D44"/>
    <w:rsid w:val="00B3525F"/>
    <w:rsid w:val="00B35D43"/>
    <w:rsid w:val="00B36539"/>
    <w:rsid w:val="00B403C8"/>
    <w:rsid w:val="00B41994"/>
    <w:rsid w:val="00B419E3"/>
    <w:rsid w:val="00B41BBD"/>
    <w:rsid w:val="00B4201B"/>
    <w:rsid w:val="00B42987"/>
    <w:rsid w:val="00B42D1B"/>
    <w:rsid w:val="00B44131"/>
    <w:rsid w:val="00B44A91"/>
    <w:rsid w:val="00B45A50"/>
    <w:rsid w:val="00B50095"/>
    <w:rsid w:val="00B505F9"/>
    <w:rsid w:val="00B519D3"/>
    <w:rsid w:val="00B53090"/>
    <w:rsid w:val="00B54623"/>
    <w:rsid w:val="00B54837"/>
    <w:rsid w:val="00B54CC7"/>
    <w:rsid w:val="00B55A60"/>
    <w:rsid w:val="00B55BC9"/>
    <w:rsid w:val="00B615E6"/>
    <w:rsid w:val="00B61CF5"/>
    <w:rsid w:val="00B63CD3"/>
    <w:rsid w:val="00B64194"/>
    <w:rsid w:val="00B64245"/>
    <w:rsid w:val="00B6467C"/>
    <w:rsid w:val="00B67855"/>
    <w:rsid w:val="00B720DD"/>
    <w:rsid w:val="00B72A20"/>
    <w:rsid w:val="00B7373E"/>
    <w:rsid w:val="00B74084"/>
    <w:rsid w:val="00B74887"/>
    <w:rsid w:val="00B75363"/>
    <w:rsid w:val="00B755C1"/>
    <w:rsid w:val="00B77B1C"/>
    <w:rsid w:val="00B77BA7"/>
    <w:rsid w:val="00B80992"/>
    <w:rsid w:val="00B81B2D"/>
    <w:rsid w:val="00B85751"/>
    <w:rsid w:val="00B85909"/>
    <w:rsid w:val="00B85F3B"/>
    <w:rsid w:val="00B86D13"/>
    <w:rsid w:val="00B875FE"/>
    <w:rsid w:val="00B876FF"/>
    <w:rsid w:val="00B9015C"/>
    <w:rsid w:val="00B90BE5"/>
    <w:rsid w:val="00B90E9F"/>
    <w:rsid w:val="00B93114"/>
    <w:rsid w:val="00B93ADE"/>
    <w:rsid w:val="00B95F83"/>
    <w:rsid w:val="00B96090"/>
    <w:rsid w:val="00B97779"/>
    <w:rsid w:val="00B97B69"/>
    <w:rsid w:val="00BA1544"/>
    <w:rsid w:val="00BA1985"/>
    <w:rsid w:val="00BA2E2A"/>
    <w:rsid w:val="00BA5059"/>
    <w:rsid w:val="00BA56E3"/>
    <w:rsid w:val="00BA6346"/>
    <w:rsid w:val="00BA705C"/>
    <w:rsid w:val="00BA7352"/>
    <w:rsid w:val="00BA7CB4"/>
    <w:rsid w:val="00BA7D06"/>
    <w:rsid w:val="00BB1698"/>
    <w:rsid w:val="00BB237E"/>
    <w:rsid w:val="00BB3CC1"/>
    <w:rsid w:val="00BB43E1"/>
    <w:rsid w:val="00BB7D3B"/>
    <w:rsid w:val="00BC049E"/>
    <w:rsid w:val="00BC0F49"/>
    <w:rsid w:val="00BC10DC"/>
    <w:rsid w:val="00BC2B20"/>
    <w:rsid w:val="00BC36C5"/>
    <w:rsid w:val="00BC40D0"/>
    <w:rsid w:val="00BC4D98"/>
    <w:rsid w:val="00BC60B8"/>
    <w:rsid w:val="00BC7D3D"/>
    <w:rsid w:val="00BD1BA1"/>
    <w:rsid w:val="00BD24E4"/>
    <w:rsid w:val="00BD2E64"/>
    <w:rsid w:val="00BD2FBC"/>
    <w:rsid w:val="00BD35D5"/>
    <w:rsid w:val="00BD3862"/>
    <w:rsid w:val="00BD3E9D"/>
    <w:rsid w:val="00BD46C0"/>
    <w:rsid w:val="00BD4C59"/>
    <w:rsid w:val="00BD5F23"/>
    <w:rsid w:val="00BD7FBB"/>
    <w:rsid w:val="00BE042C"/>
    <w:rsid w:val="00BE0F3B"/>
    <w:rsid w:val="00BE1855"/>
    <w:rsid w:val="00BE20E7"/>
    <w:rsid w:val="00BE23B2"/>
    <w:rsid w:val="00BE380C"/>
    <w:rsid w:val="00BE38FB"/>
    <w:rsid w:val="00BE3E56"/>
    <w:rsid w:val="00BE46E3"/>
    <w:rsid w:val="00BE59CB"/>
    <w:rsid w:val="00BE5AD6"/>
    <w:rsid w:val="00BE75BE"/>
    <w:rsid w:val="00BE75FD"/>
    <w:rsid w:val="00BF106A"/>
    <w:rsid w:val="00BF1365"/>
    <w:rsid w:val="00BF1AA5"/>
    <w:rsid w:val="00BF2431"/>
    <w:rsid w:val="00BF25ED"/>
    <w:rsid w:val="00BF27D0"/>
    <w:rsid w:val="00BF2ABC"/>
    <w:rsid w:val="00BF349D"/>
    <w:rsid w:val="00BF36FC"/>
    <w:rsid w:val="00BF4701"/>
    <w:rsid w:val="00BF5AC9"/>
    <w:rsid w:val="00BF6169"/>
    <w:rsid w:val="00BF7978"/>
    <w:rsid w:val="00BF7CF3"/>
    <w:rsid w:val="00C00DD6"/>
    <w:rsid w:val="00C01138"/>
    <w:rsid w:val="00C023E4"/>
    <w:rsid w:val="00C0369F"/>
    <w:rsid w:val="00C048E3"/>
    <w:rsid w:val="00C06670"/>
    <w:rsid w:val="00C069C2"/>
    <w:rsid w:val="00C069C7"/>
    <w:rsid w:val="00C07E6D"/>
    <w:rsid w:val="00C07F05"/>
    <w:rsid w:val="00C100A5"/>
    <w:rsid w:val="00C12261"/>
    <w:rsid w:val="00C13C26"/>
    <w:rsid w:val="00C14410"/>
    <w:rsid w:val="00C14BBB"/>
    <w:rsid w:val="00C14F61"/>
    <w:rsid w:val="00C16542"/>
    <w:rsid w:val="00C16E49"/>
    <w:rsid w:val="00C17944"/>
    <w:rsid w:val="00C21F1B"/>
    <w:rsid w:val="00C22E04"/>
    <w:rsid w:val="00C22EEA"/>
    <w:rsid w:val="00C230F3"/>
    <w:rsid w:val="00C24072"/>
    <w:rsid w:val="00C257E1"/>
    <w:rsid w:val="00C26981"/>
    <w:rsid w:val="00C300D7"/>
    <w:rsid w:val="00C3220E"/>
    <w:rsid w:val="00C345AA"/>
    <w:rsid w:val="00C35462"/>
    <w:rsid w:val="00C37019"/>
    <w:rsid w:val="00C37377"/>
    <w:rsid w:val="00C40477"/>
    <w:rsid w:val="00C4096B"/>
    <w:rsid w:val="00C4114B"/>
    <w:rsid w:val="00C41224"/>
    <w:rsid w:val="00C41335"/>
    <w:rsid w:val="00C4162B"/>
    <w:rsid w:val="00C41B8F"/>
    <w:rsid w:val="00C45FD6"/>
    <w:rsid w:val="00C4615E"/>
    <w:rsid w:val="00C46AD3"/>
    <w:rsid w:val="00C46AD5"/>
    <w:rsid w:val="00C47640"/>
    <w:rsid w:val="00C50594"/>
    <w:rsid w:val="00C506BC"/>
    <w:rsid w:val="00C50E2E"/>
    <w:rsid w:val="00C51302"/>
    <w:rsid w:val="00C52B55"/>
    <w:rsid w:val="00C5477C"/>
    <w:rsid w:val="00C55414"/>
    <w:rsid w:val="00C556C3"/>
    <w:rsid w:val="00C56992"/>
    <w:rsid w:val="00C60F73"/>
    <w:rsid w:val="00C617E4"/>
    <w:rsid w:val="00C61F4D"/>
    <w:rsid w:val="00C62E16"/>
    <w:rsid w:val="00C6371D"/>
    <w:rsid w:val="00C6385D"/>
    <w:rsid w:val="00C639AD"/>
    <w:rsid w:val="00C64026"/>
    <w:rsid w:val="00C64FEC"/>
    <w:rsid w:val="00C65622"/>
    <w:rsid w:val="00C66A9D"/>
    <w:rsid w:val="00C6727E"/>
    <w:rsid w:val="00C70077"/>
    <w:rsid w:val="00C72AE3"/>
    <w:rsid w:val="00C737D2"/>
    <w:rsid w:val="00C73BF5"/>
    <w:rsid w:val="00C73F26"/>
    <w:rsid w:val="00C745FE"/>
    <w:rsid w:val="00C74A99"/>
    <w:rsid w:val="00C76664"/>
    <w:rsid w:val="00C8084E"/>
    <w:rsid w:val="00C81325"/>
    <w:rsid w:val="00C816A5"/>
    <w:rsid w:val="00C8237B"/>
    <w:rsid w:val="00C85C4D"/>
    <w:rsid w:val="00C85E9D"/>
    <w:rsid w:val="00C86B1D"/>
    <w:rsid w:val="00C8794F"/>
    <w:rsid w:val="00C911CB"/>
    <w:rsid w:val="00C913DE"/>
    <w:rsid w:val="00C916CD"/>
    <w:rsid w:val="00C9246A"/>
    <w:rsid w:val="00C92545"/>
    <w:rsid w:val="00C92FD6"/>
    <w:rsid w:val="00C9317E"/>
    <w:rsid w:val="00C94F7E"/>
    <w:rsid w:val="00C9535F"/>
    <w:rsid w:val="00C965C3"/>
    <w:rsid w:val="00CA11A8"/>
    <w:rsid w:val="00CA12A1"/>
    <w:rsid w:val="00CA151A"/>
    <w:rsid w:val="00CA246B"/>
    <w:rsid w:val="00CA34C1"/>
    <w:rsid w:val="00CA5EF2"/>
    <w:rsid w:val="00CA5F13"/>
    <w:rsid w:val="00CA707F"/>
    <w:rsid w:val="00CB10E6"/>
    <w:rsid w:val="00CB1833"/>
    <w:rsid w:val="00CB2619"/>
    <w:rsid w:val="00CB49D0"/>
    <w:rsid w:val="00CB51B9"/>
    <w:rsid w:val="00CB59F5"/>
    <w:rsid w:val="00CB5D03"/>
    <w:rsid w:val="00CB6FDB"/>
    <w:rsid w:val="00CB7694"/>
    <w:rsid w:val="00CB76BE"/>
    <w:rsid w:val="00CB7BF3"/>
    <w:rsid w:val="00CB7D93"/>
    <w:rsid w:val="00CC10E4"/>
    <w:rsid w:val="00CC1875"/>
    <w:rsid w:val="00CC1A41"/>
    <w:rsid w:val="00CC26F3"/>
    <w:rsid w:val="00CC491D"/>
    <w:rsid w:val="00CC4BED"/>
    <w:rsid w:val="00CC541D"/>
    <w:rsid w:val="00CC557E"/>
    <w:rsid w:val="00CC7E6E"/>
    <w:rsid w:val="00CD063D"/>
    <w:rsid w:val="00CD09C2"/>
    <w:rsid w:val="00CD1559"/>
    <w:rsid w:val="00CD1C2D"/>
    <w:rsid w:val="00CD1C81"/>
    <w:rsid w:val="00CD1E77"/>
    <w:rsid w:val="00CD2C20"/>
    <w:rsid w:val="00CD3F15"/>
    <w:rsid w:val="00CD4C81"/>
    <w:rsid w:val="00CD4F53"/>
    <w:rsid w:val="00CD6096"/>
    <w:rsid w:val="00CD6494"/>
    <w:rsid w:val="00CD691C"/>
    <w:rsid w:val="00CD694F"/>
    <w:rsid w:val="00CD6EBB"/>
    <w:rsid w:val="00CD71D4"/>
    <w:rsid w:val="00CD76D4"/>
    <w:rsid w:val="00CD7BB6"/>
    <w:rsid w:val="00CE0165"/>
    <w:rsid w:val="00CE1A85"/>
    <w:rsid w:val="00CE1AEF"/>
    <w:rsid w:val="00CE1BBE"/>
    <w:rsid w:val="00CE1BD9"/>
    <w:rsid w:val="00CE2040"/>
    <w:rsid w:val="00CE2B75"/>
    <w:rsid w:val="00CE45D3"/>
    <w:rsid w:val="00CE492C"/>
    <w:rsid w:val="00CE4E64"/>
    <w:rsid w:val="00CF005F"/>
    <w:rsid w:val="00CF076A"/>
    <w:rsid w:val="00CF17DE"/>
    <w:rsid w:val="00CF1B9C"/>
    <w:rsid w:val="00CF1BC0"/>
    <w:rsid w:val="00CF1C79"/>
    <w:rsid w:val="00CF3F1D"/>
    <w:rsid w:val="00CF3F2E"/>
    <w:rsid w:val="00CF4026"/>
    <w:rsid w:val="00CF6E95"/>
    <w:rsid w:val="00CF71C8"/>
    <w:rsid w:val="00CF79F3"/>
    <w:rsid w:val="00CF7A0B"/>
    <w:rsid w:val="00D004E1"/>
    <w:rsid w:val="00D02A97"/>
    <w:rsid w:val="00D02D0C"/>
    <w:rsid w:val="00D0349C"/>
    <w:rsid w:val="00D04040"/>
    <w:rsid w:val="00D04973"/>
    <w:rsid w:val="00D05094"/>
    <w:rsid w:val="00D053D8"/>
    <w:rsid w:val="00D05FB5"/>
    <w:rsid w:val="00D0611C"/>
    <w:rsid w:val="00D0661A"/>
    <w:rsid w:val="00D10F62"/>
    <w:rsid w:val="00D1154E"/>
    <w:rsid w:val="00D11773"/>
    <w:rsid w:val="00D12EDB"/>
    <w:rsid w:val="00D13C59"/>
    <w:rsid w:val="00D14DC2"/>
    <w:rsid w:val="00D15299"/>
    <w:rsid w:val="00D163D3"/>
    <w:rsid w:val="00D16B0D"/>
    <w:rsid w:val="00D20C44"/>
    <w:rsid w:val="00D211F7"/>
    <w:rsid w:val="00D2148F"/>
    <w:rsid w:val="00D21ED4"/>
    <w:rsid w:val="00D2200F"/>
    <w:rsid w:val="00D22525"/>
    <w:rsid w:val="00D22B27"/>
    <w:rsid w:val="00D235FB"/>
    <w:rsid w:val="00D27203"/>
    <w:rsid w:val="00D273EA"/>
    <w:rsid w:val="00D275A5"/>
    <w:rsid w:val="00D27921"/>
    <w:rsid w:val="00D27AB1"/>
    <w:rsid w:val="00D27B0C"/>
    <w:rsid w:val="00D31B4A"/>
    <w:rsid w:val="00D3244D"/>
    <w:rsid w:val="00D3248A"/>
    <w:rsid w:val="00D32BA0"/>
    <w:rsid w:val="00D332E3"/>
    <w:rsid w:val="00D34032"/>
    <w:rsid w:val="00D34419"/>
    <w:rsid w:val="00D35640"/>
    <w:rsid w:val="00D37EC0"/>
    <w:rsid w:val="00D40E30"/>
    <w:rsid w:val="00D4389D"/>
    <w:rsid w:val="00D43A06"/>
    <w:rsid w:val="00D44282"/>
    <w:rsid w:val="00D444A0"/>
    <w:rsid w:val="00D44E70"/>
    <w:rsid w:val="00D450CC"/>
    <w:rsid w:val="00D45529"/>
    <w:rsid w:val="00D4581C"/>
    <w:rsid w:val="00D45FA0"/>
    <w:rsid w:val="00D46206"/>
    <w:rsid w:val="00D466E5"/>
    <w:rsid w:val="00D470BE"/>
    <w:rsid w:val="00D47114"/>
    <w:rsid w:val="00D50E16"/>
    <w:rsid w:val="00D51A0F"/>
    <w:rsid w:val="00D51AC6"/>
    <w:rsid w:val="00D52054"/>
    <w:rsid w:val="00D539CE"/>
    <w:rsid w:val="00D54910"/>
    <w:rsid w:val="00D56844"/>
    <w:rsid w:val="00D56B15"/>
    <w:rsid w:val="00D56DAA"/>
    <w:rsid w:val="00D57802"/>
    <w:rsid w:val="00D601AA"/>
    <w:rsid w:val="00D60694"/>
    <w:rsid w:val="00D6088A"/>
    <w:rsid w:val="00D6089C"/>
    <w:rsid w:val="00D62F4E"/>
    <w:rsid w:val="00D62FB1"/>
    <w:rsid w:val="00D641D5"/>
    <w:rsid w:val="00D65176"/>
    <w:rsid w:val="00D658F0"/>
    <w:rsid w:val="00D662ED"/>
    <w:rsid w:val="00D663B9"/>
    <w:rsid w:val="00D67AF1"/>
    <w:rsid w:val="00D70041"/>
    <w:rsid w:val="00D70079"/>
    <w:rsid w:val="00D706C2"/>
    <w:rsid w:val="00D7098A"/>
    <w:rsid w:val="00D70A2D"/>
    <w:rsid w:val="00D71B2D"/>
    <w:rsid w:val="00D71B37"/>
    <w:rsid w:val="00D7201B"/>
    <w:rsid w:val="00D74DD1"/>
    <w:rsid w:val="00D7527A"/>
    <w:rsid w:val="00D76388"/>
    <w:rsid w:val="00D768FC"/>
    <w:rsid w:val="00D81246"/>
    <w:rsid w:val="00D826EF"/>
    <w:rsid w:val="00D831C5"/>
    <w:rsid w:val="00D83619"/>
    <w:rsid w:val="00D83A44"/>
    <w:rsid w:val="00D83FDF"/>
    <w:rsid w:val="00D85672"/>
    <w:rsid w:val="00D86CB6"/>
    <w:rsid w:val="00D86D53"/>
    <w:rsid w:val="00D86DB0"/>
    <w:rsid w:val="00D876AD"/>
    <w:rsid w:val="00D87EE6"/>
    <w:rsid w:val="00D90BC6"/>
    <w:rsid w:val="00D923B5"/>
    <w:rsid w:val="00D9361D"/>
    <w:rsid w:val="00D93A3A"/>
    <w:rsid w:val="00D94730"/>
    <w:rsid w:val="00D947B1"/>
    <w:rsid w:val="00D94811"/>
    <w:rsid w:val="00D97490"/>
    <w:rsid w:val="00D97CE9"/>
    <w:rsid w:val="00DA16B6"/>
    <w:rsid w:val="00DA418B"/>
    <w:rsid w:val="00DA45C1"/>
    <w:rsid w:val="00DA4704"/>
    <w:rsid w:val="00DA4C58"/>
    <w:rsid w:val="00DA51DF"/>
    <w:rsid w:val="00DA56D7"/>
    <w:rsid w:val="00DA5D53"/>
    <w:rsid w:val="00DA68DE"/>
    <w:rsid w:val="00DA764E"/>
    <w:rsid w:val="00DA773C"/>
    <w:rsid w:val="00DA7C8A"/>
    <w:rsid w:val="00DB0200"/>
    <w:rsid w:val="00DB0D9F"/>
    <w:rsid w:val="00DB0EDB"/>
    <w:rsid w:val="00DB11B1"/>
    <w:rsid w:val="00DB1745"/>
    <w:rsid w:val="00DB1988"/>
    <w:rsid w:val="00DB308D"/>
    <w:rsid w:val="00DB3AFD"/>
    <w:rsid w:val="00DB3EC0"/>
    <w:rsid w:val="00DB5B81"/>
    <w:rsid w:val="00DB68AF"/>
    <w:rsid w:val="00DB7C3D"/>
    <w:rsid w:val="00DB7F11"/>
    <w:rsid w:val="00DC0F07"/>
    <w:rsid w:val="00DC0F10"/>
    <w:rsid w:val="00DC10AF"/>
    <w:rsid w:val="00DC179C"/>
    <w:rsid w:val="00DC1AFF"/>
    <w:rsid w:val="00DC3ECD"/>
    <w:rsid w:val="00DC4F5C"/>
    <w:rsid w:val="00DC53CD"/>
    <w:rsid w:val="00DC5A6C"/>
    <w:rsid w:val="00DC5CE2"/>
    <w:rsid w:val="00DC653C"/>
    <w:rsid w:val="00DC7526"/>
    <w:rsid w:val="00DD04D8"/>
    <w:rsid w:val="00DD1F0C"/>
    <w:rsid w:val="00DD2B91"/>
    <w:rsid w:val="00DD39E2"/>
    <w:rsid w:val="00DD4FBD"/>
    <w:rsid w:val="00DE09CB"/>
    <w:rsid w:val="00DE13F1"/>
    <w:rsid w:val="00DE362C"/>
    <w:rsid w:val="00DE3CDE"/>
    <w:rsid w:val="00DE41E3"/>
    <w:rsid w:val="00DE4A60"/>
    <w:rsid w:val="00DE4B51"/>
    <w:rsid w:val="00DE74C8"/>
    <w:rsid w:val="00DE7566"/>
    <w:rsid w:val="00DE7C41"/>
    <w:rsid w:val="00DF06A2"/>
    <w:rsid w:val="00DF10D0"/>
    <w:rsid w:val="00DF1BD7"/>
    <w:rsid w:val="00DF2728"/>
    <w:rsid w:val="00DF2DF4"/>
    <w:rsid w:val="00DF4B01"/>
    <w:rsid w:val="00DF60A1"/>
    <w:rsid w:val="00DF633C"/>
    <w:rsid w:val="00DF6971"/>
    <w:rsid w:val="00E01180"/>
    <w:rsid w:val="00E02DB6"/>
    <w:rsid w:val="00E03258"/>
    <w:rsid w:val="00E0476E"/>
    <w:rsid w:val="00E061BD"/>
    <w:rsid w:val="00E1188B"/>
    <w:rsid w:val="00E1195F"/>
    <w:rsid w:val="00E122E8"/>
    <w:rsid w:val="00E12E8D"/>
    <w:rsid w:val="00E13080"/>
    <w:rsid w:val="00E14189"/>
    <w:rsid w:val="00E14242"/>
    <w:rsid w:val="00E145D9"/>
    <w:rsid w:val="00E14BAC"/>
    <w:rsid w:val="00E156CE"/>
    <w:rsid w:val="00E1628D"/>
    <w:rsid w:val="00E17F8F"/>
    <w:rsid w:val="00E23536"/>
    <w:rsid w:val="00E248C6"/>
    <w:rsid w:val="00E2590C"/>
    <w:rsid w:val="00E27EEA"/>
    <w:rsid w:val="00E30031"/>
    <w:rsid w:val="00E30190"/>
    <w:rsid w:val="00E301A9"/>
    <w:rsid w:val="00E306DA"/>
    <w:rsid w:val="00E30F32"/>
    <w:rsid w:val="00E321EB"/>
    <w:rsid w:val="00E3366F"/>
    <w:rsid w:val="00E34104"/>
    <w:rsid w:val="00E3472F"/>
    <w:rsid w:val="00E35471"/>
    <w:rsid w:val="00E36070"/>
    <w:rsid w:val="00E37E66"/>
    <w:rsid w:val="00E4016D"/>
    <w:rsid w:val="00E41AF3"/>
    <w:rsid w:val="00E41F49"/>
    <w:rsid w:val="00E44DBC"/>
    <w:rsid w:val="00E4527B"/>
    <w:rsid w:val="00E45E7F"/>
    <w:rsid w:val="00E462EF"/>
    <w:rsid w:val="00E46467"/>
    <w:rsid w:val="00E47464"/>
    <w:rsid w:val="00E500A9"/>
    <w:rsid w:val="00E521AC"/>
    <w:rsid w:val="00E525C9"/>
    <w:rsid w:val="00E5283B"/>
    <w:rsid w:val="00E539FA"/>
    <w:rsid w:val="00E53A1B"/>
    <w:rsid w:val="00E54A43"/>
    <w:rsid w:val="00E55440"/>
    <w:rsid w:val="00E55B4C"/>
    <w:rsid w:val="00E56837"/>
    <w:rsid w:val="00E57A40"/>
    <w:rsid w:val="00E57E46"/>
    <w:rsid w:val="00E618A3"/>
    <w:rsid w:val="00E62363"/>
    <w:rsid w:val="00E629CF"/>
    <w:rsid w:val="00E6337A"/>
    <w:rsid w:val="00E63BB1"/>
    <w:rsid w:val="00E6586B"/>
    <w:rsid w:val="00E65A4C"/>
    <w:rsid w:val="00E65ECF"/>
    <w:rsid w:val="00E7038C"/>
    <w:rsid w:val="00E70658"/>
    <w:rsid w:val="00E74053"/>
    <w:rsid w:val="00E756AD"/>
    <w:rsid w:val="00E75C57"/>
    <w:rsid w:val="00E7633B"/>
    <w:rsid w:val="00E770AE"/>
    <w:rsid w:val="00E80C9D"/>
    <w:rsid w:val="00E836C2"/>
    <w:rsid w:val="00E8376E"/>
    <w:rsid w:val="00E83B7B"/>
    <w:rsid w:val="00E8452C"/>
    <w:rsid w:val="00E86002"/>
    <w:rsid w:val="00E92B36"/>
    <w:rsid w:val="00E94242"/>
    <w:rsid w:val="00E94452"/>
    <w:rsid w:val="00E94670"/>
    <w:rsid w:val="00E954EC"/>
    <w:rsid w:val="00E955E6"/>
    <w:rsid w:val="00E96D19"/>
    <w:rsid w:val="00E979BE"/>
    <w:rsid w:val="00EA0757"/>
    <w:rsid w:val="00EA0DE3"/>
    <w:rsid w:val="00EA0E86"/>
    <w:rsid w:val="00EA136C"/>
    <w:rsid w:val="00EA14DE"/>
    <w:rsid w:val="00EA2C5B"/>
    <w:rsid w:val="00EA36EE"/>
    <w:rsid w:val="00EA435C"/>
    <w:rsid w:val="00EA4450"/>
    <w:rsid w:val="00EA61F6"/>
    <w:rsid w:val="00EB16BD"/>
    <w:rsid w:val="00EB2023"/>
    <w:rsid w:val="00EB286A"/>
    <w:rsid w:val="00EB58BA"/>
    <w:rsid w:val="00EB5D50"/>
    <w:rsid w:val="00EB5EED"/>
    <w:rsid w:val="00EB688F"/>
    <w:rsid w:val="00EB7625"/>
    <w:rsid w:val="00EC16B3"/>
    <w:rsid w:val="00EC2BF4"/>
    <w:rsid w:val="00EC36D4"/>
    <w:rsid w:val="00EC3B23"/>
    <w:rsid w:val="00EC401B"/>
    <w:rsid w:val="00EC411B"/>
    <w:rsid w:val="00EC56A7"/>
    <w:rsid w:val="00EC5E13"/>
    <w:rsid w:val="00EC74F0"/>
    <w:rsid w:val="00EC7618"/>
    <w:rsid w:val="00EC7ADD"/>
    <w:rsid w:val="00ED0769"/>
    <w:rsid w:val="00ED0D0F"/>
    <w:rsid w:val="00ED129F"/>
    <w:rsid w:val="00ED2316"/>
    <w:rsid w:val="00ED35E2"/>
    <w:rsid w:val="00ED6B2C"/>
    <w:rsid w:val="00ED6FC7"/>
    <w:rsid w:val="00ED7CFE"/>
    <w:rsid w:val="00EE0C8D"/>
    <w:rsid w:val="00EE1C21"/>
    <w:rsid w:val="00EE1CE6"/>
    <w:rsid w:val="00EE2880"/>
    <w:rsid w:val="00EE2B99"/>
    <w:rsid w:val="00EE37A4"/>
    <w:rsid w:val="00EE5007"/>
    <w:rsid w:val="00EE52DE"/>
    <w:rsid w:val="00EE52FE"/>
    <w:rsid w:val="00EE5612"/>
    <w:rsid w:val="00EE5E17"/>
    <w:rsid w:val="00EE647C"/>
    <w:rsid w:val="00EE688A"/>
    <w:rsid w:val="00EE7704"/>
    <w:rsid w:val="00EF285C"/>
    <w:rsid w:val="00EF2BA2"/>
    <w:rsid w:val="00EF2F71"/>
    <w:rsid w:val="00EF3728"/>
    <w:rsid w:val="00EF4524"/>
    <w:rsid w:val="00EF5CD4"/>
    <w:rsid w:val="00EF71C7"/>
    <w:rsid w:val="00EF7A34"/>
    <w:rsid w:val="00EF7CD0"/>
    <w:rsid w:val="00F0278E"/>
    <w:rsid w:val="00F029D4"/>
    <w:rsid w:val="00F034D0"/>
    <w:rsid w:val="00F0409E"/>
    <w:rsid w:val="00F04CEF"/>
    <w:rsid w:val="00F04FCB"/>
    <w:rsid w:val="00F06B6F"/>
    <w:rsid w:val="00F116DF"/>
    <w:rsid w:val="00F1197B"/>
    <w:rsid w:val="00F12074"/>
    <w:rsid w:val="00F12A14"/>
    <w:rsid w:val="00F1340B"/>
    <w:rsid w:val="00F13767"/>
    <w:rsid w:val="00F15D71"/>
    <w:rsid w:val="00F16606"/>
    <w:rsid w:val="00F16910"/>
    <w:rsid w:val="00F16B57"/>
    <w:rsid w:val="00F16FCA"/>
    <w:rsid w:val="00F1729E"/>
    <w:rsid w:val="00F2056B"/>
    <w:rsid w:val="00F20CE2"/>
    <w:rsid w:val="00F21192"/>
    <w:rsid w:val="00F21C29"/>
    <w:rsid w:val="00F2385C"/>
    <w:rsid w:val="00F239F4"/>
    <w:rsid w:val="00F251C8"/>
    <w:rsid w:val="00F25EAF"/>
    <w:rsid w:val="00F275E5"/>
    <w:rsid w:val="00F30F93"/>
    <w:rsid w:val="00F32D60"/>
    <w:rsid w:val="00F33128"/>
    <w:rsid w:val="00F348FB"/>
    <w:rsid w:val="00F34BC0"/>
    <w:rsid w:val="00F35B47"/>
    <w:rsid w:val="00F4019E"/>
    <w:rsid w:val="00F40AEE"/>
    <w:rsid w:val="00F42F24"/>
    <w:rsid w:val="00F43091"/>
    <w:rsid w:val="00F441C3"/>
    <w:rsid w:val="00F44B33"/>
    <w:rsid w:val="00F44F8B"/>
    <w:rsid w:val="00F450CC"/>
    <w:rsid w:val="00F46DEF"/>
    <w:rsid w:val="00F50221"/>
    <w:rsid w:val="00F51941"/>
    <w:rsid w:val="00F51C75"/>
    <w:rsid w:val="00F52626"/>
    <w:rsid w:val="00F53005"/>
    <w:rsid w:val="00F53679"/>
    <w:rsid w:val="00F53816"/>
    <w:rsid w:val="00F54163"/>
    <w:rsid w:val="00F54A01"/>
    <w:rsid w:val="00F55064"/>
    <w:rsid w:val="00F555FE"/>
    <w:rsid w:val="00F55DE6"/>
    <w:rsid w:val="00F5601E"/>
    <w:rsid w:val="00F561D4"/>
    <w:rsid w:val="00F57208"/>
    <w:rsid w:val="00F613A5"/>
    <w:rsid w:val="00F61D4F"/>
    <w:rsid w:val="00F6271F"/>
    <w:rsid w:val="00F6329B"/>
    <w:rsid w:val="00F63597"/>
    <w:rsid w:val="00F64ACC"/>
    <w:rsid w:val="00F65D62"/>
    <w:rsid w:val="00F65D92"/>
    <w:rsid w:val="00F708A2"/>
    <w:rsid w:val="00F7090C"/>
    <w:rsid w:val="00F7182E"/>
    <w:rsid w:val="00F71BEF"/>
    <w:rsid w:val="00F726E4"/>
    <w:rsid w:val="00F73868"/>
    <w:rsid w:val="00F73A13"/>
    <w:rsid w:val="00F73CF3"/>
    <w:rsid w:val="00F73F01"/>
    <w:rsid w:val="00F741E3"/>
    <w:rsid w:val="00F7447C"/>
    <w:rsid w:val="00F74F48"/>
    <w:rsid w:val="00F75C65"/>
    <w:rsid w:val="00F762DE"/>
    <w:rsid w:val="00F7643F"/>
    <w:rsid w:val="00F768D3"/>
    <w:rsid w:val="00F77190"/>
    <w:rsid w:val="00F7784C"/>
    <w:rsid w:val="00F8108E"/>
    <w:rsid w:val="00F811E8"/>
    <w:rsid w:val="00F82772"/>
    <w:rsid w:val="00F8312C"/>
    <w:rsid w:val="00F84E00"/>
    <w:rsid w:val="00F85BAD"/>
    <w:rsid w:val="00F86204"/>
    <w:rsid w:val="00F866A6"/>
    <w:rsid w:val="00F86C1A"/>
    <w:rsid w:val="00F86F0B"/>
    <w:rsid w:val="00F87385"/>
    <w:rsid w:val="00F87925"/>
    <w:rsid w:val="00F879EB"/>
    <w:rsid w:val="00F87BA7"/>
    <w:rsid w:val="00F87C19"/>
    <w:rsid w:val="00F90687"/>
    <w:rsid w:val="00F930E3"/>
    <w:rsid w:val="00F93121"/>
    <w:rsid w:val="00F93EBC"/>
    <w:rsid w:val="00F95507"/>
    <w:rsid w:val="00F95A04"/>
    <w:rsid w:val="00F9640A"/>
    <w:rsid w:val="00F96981"/>
    <w:rsid w:val="00F97AF2"/>
    <w:rsid w:val="00FA0AAE"/>
    <w:rsid w:val="00FA0C0C"/>
    <w:rsid w:val="00FA166A"/>
    <w:rsid w:val="00FA2361"/>
    <w:rsid w:val="00FA2C0C"/>
    <w:rsid w:val="00FA4701"/>
    <w:rsid w:val="00FA5034"/>
    <w:rsid w:val="00FA6231"/>
    <w:rsid w:val="00FA73C0"/>
    <w:rsid w:val="00FB0D0E"/>
    <w:rsid w:val="00FB0FAC"/>
    <w:rsid w:val="00FB3502"/>
    <w:rsid w:val="00FB3718"/>
    <w:rsid w:val="00FB3943"/>
    <w:rsid w:val="00FB6833"/>
    <w:rsid w:val="00FB7B63"/>
    <w:rsid w:val="00FC14D7"/>
    <w:rsid w:val="00FC262A"/>
    <w:rsid w:val="00FC2A1B"/>
    <w:rsid w:val="00FC37CE"/>
    <w:rsid w:val="00FC3A95"/>
    <w:rsid w:val="00FC3F03"/>
    <w:rsid w:val="00FC4404"/>
    <w:rsid w:val="00FC5CDD"/>
    <w:rsid w:val="00FC73CB"/>
    <w:rsid w:val="00FC78CB"/>
    <w:rsid w:val="00FC7CED"/>
    <w:rsid w:val="00FD1546"/>
    <w:rsid w:val="00FD1610"/>
    <w:rsid w:val="00FD286B"/>
    <w:rsid w:val="00FD34F0"/>
    <w:rsid w:val="00FD69B8"/>
    <w:rsid w:val="00FE0E21"/>
    <w:rsid w:val="00FE2644"/>
    <w:rsid w:val="00FE2C1B"/>
    <w:rsid w:val="00FE304A"/>
    <w:rsid w:val="00FE3B37"/>
    <w:rsid w:val="00FE4514"/>
    <w:rsid w:val="00FE4D60"/>
    <w:rsid w:val="00FE6D87"/>
    <w:rsid w:val="00FF0109"/>
    <w:rsid w:val="00FF0886"/>
    <w:rsid w:val="00FF159E"/>
    <w:rsid w:val="00FF21D9"/>
    <w:rsid w:val="00FF4121"/>
    <w:rsid w:val="00FF468E"/>
    <w:rsid w:val="00FF5139"/>
    <w:rsid w:val="00FF65FC"/>
    <w:rsid w:val="00FF7176"/>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2">
      <o:colormru v:ext="edit" colors="#8594c5"/>
    </o:shapedefaults>
    <o:shapelayout v:ext="edit">
      <o:idmap v:ext="edit" data="1"/>
    </o:shapelayout>
  </w:shapeDefaults>
  <w:decimalSymbol w:val=","/>
  <w:listSeparator w:val=";"/>
  <w14:docId w14:val="6B607549"/>
  <w15:chartTrackingRefBased/>
  <w15:docId w15:val="{47CB6EA9-EAAE-4C70-B593-C67F51659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579C8"/>
    <w:pPr>
      <w:jc w:val="both"/>
    </w:pPr>
    <w:rPr>
      <w:rFonts w:ascii="Verdana" w:hAnsi="Verdana"/>
      <w:color w:val="333333"/>
      <w:szCs w:val="24"/>
    </w:rPr>
  </w:style>
  <w:style w:type="paragraph" w:styleId="Heading1">
    <w:name w:val="heading 1"/>
    <w:basedOn w:val="Normal"/>
    <w:next w:val="Normal"/>
    <w:link w:val="Heading1Char"/>
    <w:qFormat/>
    <w:rsid w:val="007955DA"/>
    <w:pPr>
      <w:keepNext/>
      <w:spacing w:before="240" w:after="60"/>
      <w:outlineLvl w:val="0"/>
    </w:pPr>
    <w:rPr>
      <w:rFonts w:cs="Arial"/>
      <w:b/>
      <w:bCs/>
      <w:color w:val="auto"/>
      <w:kern w:val="32"/>
      <w:sz w:val="32"/>
      <w:szCs w:val="32"/>
    </w:rPr>
  </w:style>
  <w:style w:type="paragraph" w:styleId="Heading2">
    <w:name w:val="heading 2"/>
    <w:basedOn w:val="Normal"/>
    <w:next w:val="BodyText"/>
    <w:link w:val="Heading2Char"/>
    <w:qFormat/>
    <w:rsid w:val="007955DA"/>
    <w:pPr>
      <w:keepNext/>
      <w:spacing w:before="240" w:after="60"/>
      <w:outlineLvl w:val="1"/>
    </w:pPr>
    <w:rPr>
      <w:rFonts w:cs="Arial"/>
      <w:bCs/>
      <w:iCs/>
      <w:color w:val="0070C0"/>
      <w:sz w:val="28"/>
      <w:szCs w:val="28"/>
    </w:rPr>
  </w:style>
  <w:style w:type="paragraph" w:styleId="Heading3">
    <w:name w:val="heading 3"/>
    <w:basedOn w:val="Normal"/>
    <w:next w:val="BodyText"/>
    <w:qFormat/>
    <w:rsid w:val="007955DA"/>
    <w:pPr>
      <w:keepNext/>
      <w:spacing w:before="240" w:after="60"/>
      <w:outlineLvl w:val="2"/>
    </w:pPr>
    <w:rPr>
      <w:rFonts w:cs="Arial"/>
      <w:bCs/>
      <w:i/>
      <w:color w:val="0070C0"/>
      <w:sz w:val="24"/>
      <w:szCs w:val="26"/>
    </w:rPr>
  </w:style>
  <w:style w:type="paragraph" w:styleId="Heading4">
    <w:name w:val="heading 4"/>
    <w:basedOn w:val="Normal"/>
    <w:next w:val="Normal"/>
    <w:link w:val="Heading4Char"/>
    <w:semiHidden/>
    <w:unhideWhenUsed/>
    <w:qFormat/>
    <w:rsid w:val="00FE304A"/>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7955DA"/>
    <w:rPr>
      <w:rFonts w:ascii="Verdana" w:hAnsi="Verdana" w:cs="Arial"/>
      <w:bCs/>
      <w:iCs/>
      <w:color w:val="0070C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7955DA"/>
    <w:rPr>
      <w:rFonts w:ascii="Verdana" w:hAnsi="Verdana" w:cs="Arial"/>
      <w:b/>
      <w:bCs/>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Paragrafo elenco,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Paragrafo elenco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link w:val="tabletextChar"/>
    <w:autoRedefine/>
    <w:rsid w:val="00D273EA"/>
    <w:pPr>
      <w:keepLines/>
      <w:widowControl w:val="0"/>
      <w:contextualSpacing/>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7955DA"/>
    <w:pPr>
      <w:spacing w:before="120" w:after="180"/>
      <w:jc w:val="left"/>
    </w:pPr>
    <w:rPr>
      <w:color w:val="00B0F0"/>
      <w:sz w:val="22"/>
    </w:rPr>
  </w:style>
  <w:style w:type="character" w:customStyle="1" w:styleId="SubtitleChar">
    <w:name w:val="Subtitle Char"/>
    <w:link w:val="Subtitle"/>
    <w:rsid w:val="007955DA"/>
    <w:rPr>
      <w:rFonts w:ascii="Verdana" w:hAnsi="Verdana"/>
      <w:color w:val="00B0F0"/>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styleId="UnresolvedMention">
    <w:name w:val="Unresolved Mention"/>
    <w:uiPriority w:val="99"/>
    <w:semiHidden/>
    <w:unhideWhenUsed/>
    <w:rsid w:val="00675BA7"/>
    <w:rPr>
      <w:color w:val="605E5C"/>
      <w:shd w:val="clear" w:color="auto" w:fill="E1DFDD"/>
    </w:rPr>
  </w:style>
  <w:style w:type="paragraph" w:customStyle="1" w:styleId="HEAD1">
    <w:name w:val="HEAD 1"/>
    <w:basedOn w:val="Heading3"/>
    <w:next w:val="Normal"/>
    <w:link w:val="HEAD1Char"/>
    <w:rsid w:val="00BF25ED"/>
    <w:pPr>
      <w:spacing w:before="360" w:after="360"/>
    </w:pPr>
    <w:rPr>
      <w:rFonts w:cs="Times New Roman"/>
      <w:b/>
      <w:bCs w:val="0"/>
      <w:i w:val="0"/>
      <w:iCs/>
      <w:color w:val="E0AD2C"/>
      <w:sz w:val="28"/>
      <w:szCs w:val="24"/>
      <w:lang w:val="fr-FR" w:eastAsia="en-US"/>
    </w:rPr>
  </w:style>
  <w:style w:type="character" w:customStyle="1" w:styleId="HEAD1Char">
    <w:name w:val="HEAD 1 Char"/>
    <w:link w:val="HEAD1"/>
    <w:rsid w:val="00BF25ED"/>
    <w:rPr>
      <w:rFonts w:ascii="Verdana" w:hAnsi="Verdana"/>
      <w:b/>
      <w:iCs/>
      <w:color w:val="E0AD2C"/>
      <w:sz w:val="28"/>
      <w:szCs w:val="24"/>
      <w:lang w:eastAsia="en-US"/>
    </w:rPr>
  </w:style>
  <w:style w:type="paragraph" w:customStyle="1" w:styleId="ListFirstlevelparagraph">
    <w:name w:val="List First level paragraph"/>
    <w:basedOn w:val="Normal"/>
    <w:autoRedefine/>
    <w:semiHidden/>
    <w:rsid w:val="00C9246A"/>
    <w:pPr>
      <w:numPr>
        <w:numId w:val="12"/>
      </w:numPr>
      <w:spacing w:after="120"/>
    </w:pPr>
    <w:rPr>
      <w:color w:val="auto"/>
      <w:lang w:eastAsia="en-US"/>
    </w:rPr>
  </w:style>
  <w:style w:type="paragraph" w:styleId="ListBullet5">
    <w:name w:val="List Bullet 5"/>
    <w:basedOn w:val="Normal"/>
    <w:rsid w:val="00C9246A"/>
    <w:pPr>
      <w:tabs>
        <w:tab w:val="num" w:pos="1492"/>
      </w:tabs>
      <w:spacing w:after="120"/>
      <w:ind w:left="1492" w:hanging="360"/>
    </w:pPr>
    <w:rPr>
      <w:color w:val="auto"/>
      <w:lang w:eastAsia="en-US"/>
    </w:rPr>
  </w:style>
  <w:style w:type="character" w:styleId="FootnoteReference">
    <w:name w:val="footnote reference"/>
    <w:rsid w:val="00C9246A"/>
    <w:rPr>
      <w:vertAlign w:val="superscript"/>
    </w:rPr>
  </w:style>
  <w:style w:type="numbering" w:customStyle="1" w:styleId="BulletedListFirstLevel">
    <w:name w:val="Bulleted List First Level"/>
    <w:rsid w:val="00C9246A"/>
    <w:pPr>
      <w:numPr>
        <w:numId w:val="11"/>
      </w:numPr>
    </w:pPr>
  </w:style>
  <w:style w:type="character" w:customStyle="1" w:styleId="HyperlinkBold">
    <w:name w:val="Hyperlink Bold"/>
    <w:rsid w:val="00D97CE9"/>
    <w:rPr>
      <w:b/>
      <w:bCs w:val="0"/>
      <w:color w:val="0000FF"/>
      <w:u w:val="single"/>
    </w:rPr>
  </w:style>
  <w:style w:type="paragraph" w:customStyle="1" w:styleId="HEAD2">
    <w:name w:val="HEAD 2"/>
    <w:basedOn w:val="Heading4"/>
    <w:link w:val="HEAD2Char"/>
    <w:rsid w:val="00FE304A"/>
    <w:pPr>
      <w:keepLines/>
      <w:spacing w:before="360" w:after="360"/>
      <w:jc w:val="left"/>
    </w:pPr>
    <w:rPr>
      <w:rFonts w:ascii="Verdana" w:hAnsi="Verdana"/>
      <w:b w:val="0"/>
      <w:color w:val="E0AD2C"/>
      <w:lang w:eastAsia="el-GR"/>
    </w:rPr>
  </w:style>
  <w:style w:type="character" w:customStyle="1" w:styleId="HEAD2Char">
    <w:name w:val="HEAD 2 Char"/>
    <w:link w:val="HEAD2"/>
    <w:rsid w:val="00FE304A"/>
    <w:rPr>
      <w:rFonts w:ascii="Verdana" w:hAnsi="Verdana"/>
      <w:bCs/>
      <w:color w:val="E0AD2C"/>
      <w:sz w:val="28"/>
      <w:szCs w:val="28"/>
      <w:lang w:val="en-GB" w:eastAsia="el-GR"/>
    </w:rPr>
  </w:style>
  <w:style w:type="character" w:customStyle="1" w:styleId="Heading4Char">
    <w:name w:val="Heading 4 Char"/>
    <w:link w:val="Heading4"/>
    <w:semiHidden/>
    <w:rsid w:val="00FE304A"/>
    <w:rPr>
      <w:rFonts w:ascii="Calibri" w:eastAsia="Times New Roman" w:hAnsi="Calibri" w:cs="Times New Roman"/>
      <w:b/>
      <w:bCs/>
      <w:color w:val="333333"/>
      <w:sz w:val="28"/>
      <w:szCs w:val="28"/>
      <w:lang w:val="en-GB" w:eastAsia="en-GB"/>
    </w:rPr>
  </w:style>
  <w:style w:type="character" w:customStyle="1" w:styleId="tabletextChar">
    <w:name w:val="table text Char"/>
    <w:link w:val="tabletext"/>
    <w:locked/>
    <w:rsid w:val="003E3B37"/>
    <w:rPr>
      <w:rFonts w:ascii="Verdana" w:hAnsi="Verdana"/>
      <w:szCs w:val="24"/>
      <w:lang w:val="en-US" w:eastAsia="el-GR"/>
    </w:rPr>
  </w:style>
  <w:style w:type="character" w:customStyle="1" w:styleId="apple-converted-space">
    <w:name w:val="apple-converted-space"/>
    <w:basedOn w:val="DefaultParagraphFont"/>
    <w:rsid w:val="00DF60A1"/>
  </w:style>
  <w:style w:type="paragraph" w:customStyle="1" w:styleId="BulletPoints">
    <w:name w:val="Bullet Points"/>
    <w:basedOn w:val="Normal"/>
    <w:link w:val="BulletPointsChar"/>
    <w:qFormat/>
    <w:rsid w:val="00517B74"/>
    <w:pPr>
      <w:numPr>
        <w:numId w:val="24"/>
      </w:numPr>
    </w:pPr>
  </w:style>
  <w:style w:type="character" w:customStyle="1" w:styleId="BulletPointsChar">
    <w:name w:val="Bullet Points Char"/>
    <w:link w:val="BulletPoints"/>
    <w:rsid w:val="00517B74"/>
    <w:rPr>
      <w:rFonts w:ascii="Verdana" w:hAnsi="Verdana"/>
      <w:color w:val="333333"/>
      <w:szCs w:val="24"/>
      <w:lang w:val="en-GB" w:eastAsia="en-GB"/>
    </w:rPr>
  </w:style>
  <w:style w:type="character" w:styleId="FollowedHyperlink">
    <w:name w:val="FollowedHyperlink"/>
    <w:rsid w:val="005A0A22"/>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8369440">
      <w:bodyDiv w:val="1"/>
      <w:marLeft w:val="0"/>
      <w:marRight w:val="0"/>
      <w:marTop w:val="0"/>
      <w:marBottom w:val="0"/>
      <w:divBdr>
        <w:top w:val="none" w:sz="0" w:space="0" w:color="auto"/>
        <w:left w:val="none" w:sz="0" w:space="0" w:color="auto"/>
        <w:bottom w:val="none" w:sz="0" w:space="0" w:color="auto"/>
        <w:right w:val="none" w:sz="0" w:space="0" w:color="auto"/>
      </w:divBdr>
    </w:div>
    <w:div w:id="1128669093">
      <w:bodyDiv w:val="1"/>
      <w:marLeft w:val="0"/>
      <w:marRight w:val="0"/>
      <w:marTop w:val="0"/>
      <w:marBottom w:val="0"/>
      <w:divBdr>
        <w:top w:val="none" w:sz="0" w:space="0" w:color="auto"/>
        <w:left w:val="none" w:sz="0" w:space="0" w:color="auto"/>
        <w:bottom w:val="none" w:sz="0" w:space="0" w:color="auto"/>
        <w:right w:val="none" w:sz="0" w:space="0" w:color="auto"/>
      </w:divBdr>
    </w:div>
    <w:div w:id="1211266717">
      <w:bodyDiv w:val="1"/>
      <w:marLeft w:val="0"/>
      <w:marRight w:val="0"/>
      <w:marTop w:val="0"/>
      <w:marBottom w:val="0"/>
      <w:divBdr>
        <w:top w:val="none" w:sz="0" w:space="0" w:color="auto"/>
        <w:left w:val="none" w:sz="0" w:space="0" w:color="auto"/>
        <w:bottom w:val="none" w:sz="0" w:space="0" w:color="auto"/>
        <w:right w:val="none" w:sz="0" w:space="0" w:color="auto"/>
      </w:divBdr>
    </w:div>
    <w:div w:id="1994210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elsyn.gr/en" TargetMode="External"/><Relationship Id="rId21" Type="http://schemas.openxmlformats.org/officeDocument/2006/relationships/image" Target="media/image7.emf"/><Relationship Id="rId42" Type="http://schemas.openxmlformats.org/officeDocument/2006/relationships/hyperlink" Target="http://www.mindigital.gr/index.php/%CE%BA%CE%B5%CE%AF%CE%BC%CE%B5%CE%BD%CE%B1-%CF%83%CF%84%CF%81%CE%B1%CF%84%CE%B7%CE%B3%CE%B9%CE%BA%CE%AE%CF%82/220-digital-strategy-2016-2021" TargetMode="External"/><Relationship Id="rId63" Type="http://schemas.openxmlformats.org/officeDocument/2006/relationships/hyperlink" Target="http://www.wipo.int/wipolex/en/text.jsp?file_id=187609" TargetMode="External"/><Relationship Id="rId84" Type="http://schemas.openxmlformats.org/officeDocument/2006/relationships/hyperlink" Target="http://eur-lex.europa.eu/LexUriServ/LexUriServ.do?uri=OJ:L:2004:134:0114:0240:EN:PDF" TargetMode="External"/><Relationship Id="rId138" Type="http://schemas.openxmlformats.org/officeDocument/2006/relationships/hyperlink" Target="https://www.aade.gr/" TargetMode="External"/><Relationship Id="rId159" Type="http://schemas.openxmlformats.org/officeDocument/2006/relationships/hyperlink" Target="http://geodata.gov.gr/geodata/" TargetMode="External"/><Relationship Id="rId170" Type="http://schemas.openxmlformats.org/officeDocument/2006/relationships/hyperlink" Target="http://www.opengov.gr/home/" TargetMode="External"/><Relationship Id="rId191" Type="http://schemas.openxmlformats.org/officeDocument/2006/relationships/hyperlink" Target="http://www.ermis.gov.gr/" TargetMode="External"/><Relationship Id="rId205" Type="http://schemas.openxmlformats.org/officeDocument/2006/relationships/hyperlink" Target="http://www.heal-link.gr/" TargetMode="External"/><Relationship Id="rId226" Type="http://schemas.openxmlformats.org/officeDocument/2006/relationships/hyperlink" Target="http://www.eprocurement.gov.gr/" TargetMode="External"/><Relationship Id="rId247" Type="http://schemas.openxmlformats.org/officeDocument/2006/relationships/image" Target="media/image19.emf"/><Relationship Id="rId107" Type="http://schemas.openxmlformats.org/officeDocument/2006/relationships/hyperlink" Target="http://www.ktpae.gr/" TargetMode="External"/><Relationship Id="rId11" Type="http://schemas.openxmlformats.org/officeDocument/2006/relationships/image" Target="media/image1.jpeg"/><Relationship Id="rId32" Type="http://schemas.openxmlformats.org/officeDocument/2006/relationships/hyperlink" Target="http://www.et.gr/idocs-nph/search/pdfViewerForm.html?args=5C7QrtC22wFqnM3eAbJzrXdtvSoClrL8rzyE3xwSGuPtIl9LGdkF53UIxsx942CdyqxSQYNuqAGCF0IfB9HI6qSYtMQEkEHLwnFqmgJSA5WIsluV-nRwO1oKqSe4BlOTSpEWYhszF8P8UqWb_zFijNc8Fn9CBud_opAMeXVO02kTJlNAeGAw8ZRS-tl49PDh" TargetMode="External"/><Relationship Id="rId53" Type="http://schemas.openxmlformats.org/officeDocument/2006/relationships/hyperlink" Target="http://www.e-gif.gov.gr/portal/pls/portal/docs/211041.PDF" TargetMode="External"/><Relationship Id="rId74" Type="http://schemas.openxmlformats.org/officeDocument/2006/relationships/hyperlink" Target="http://www.dpa.gr/pls/portal/docs/PAGE/APDPX/ENGLISH_INDEX/LEGAL%20FRAMEWORK/LAW_%203471_06EN.PDF" TargetMode="External"/><Relationship Id="rId128" Type="http://schemas.openxmlformats.org/officeDocument/2006/relationships/hyperlink" Target="http://www.ypes.gr/el/Regions/LocalGovermentB/NomarchyAdmin/" TargetMode="External"/><Relationship Id="rId149" Type="http://schemas.openxmlformats.org/officeDocument/2006/relationships/hyperlink" Target="http://www.ktpae.gr/" TargetMode="External"/><Relationship Id="rId5" Type="http://schemas.openxmlformats.org/officeDocument/2006/relationships/numbering" Target="numbering.xml"/><Relationship Id="rId95" Type="http://schemas.openxmlformats.org/officeDocument/2006/relationships/hyperlink" Target="http://www.ypes.gr/el/" TargetMode="External"/><Relationship Id="rId160" Type="http://schemas.openxmlformats.org/officeDocument/2006/relationships/hyperlink" Target="http://www.imis.athena-innovation.gr/" TargetMode="External"/><Relationship Id="rId181" Type="http://schemas.openxmlformats.org/officeDocument/2006/relationships/hyperlink" Target="https://europa.eu/youreurope/citizens/index_en.htm" TargetMode="External"/><Relationship Id="rId216" Type="http://schemas.openxmlformats.org/officeDocument/2006/relationships/hyperlink" Target="http://www.gge.gr/" TargetMode="External"/><Relationship Id="rId237" Type="http://schemas.openxmlformats.org/officeDocument/2006/relationships/footer" Target="footer2.xml"/><Relationship Id="rId22" Type="http://schemas.openxmlformats.org/officeDocument/2006/relationships/hyperlink" Target="http://appsso.eurostat.ec.europa.eu/nui/submitViewTableAction.do" TargetMode="External"/><Relationship Id="rId43" Type="http://schemas.openxmlformats.org/officeDocument/2006/relationships/hyperlink" Target="http://www.minadmin.gov.gr/?page_id=12141" TargetMode="External"/><Relationship Id="rId64" Type="http://schemas.openxmlformats.org/officeDocument/2006/relationships/hyperlink" Target="http://www.wipo.int/wipolex/en/text.jsp?file_id=187609" TargetMode="External"/><Relationship Id="rId118" Type="http://schemas.openxmlformats.org/officeDocument/2006/relationships/hyperlink" Target="https://lawgroup.gr/en/data-protection-officer-dpo-certification-general-data-protection-regulation/" TargetMode="External"/><Relationship Id="rId139" Type="http://schemas.openxmlformats.org/officeDocument/2006/relationships/hyperlink" Target="http://www.ermis.gov.gr/portal/page/portal/ermis/" TargetMode="External"/><Relationship Id="rId85" Type="http://schemas.openxmlformats.org/officeDocument/2006/relationships/hyperlink" Target="http://eur-lex.europa.eu/LexUriServ/LexUriServ.do?uri=OJ:L:2005:257:0127:0128:EN:PDF" TargetMode="External"/><Relationship Id="rId150" Type="http://schemas.openxmlformats.org/officeDocument/2006/relationships/hyperlink" Target="http://www.syzefxis.gov.gr/" TargetMode="External"/><Relationship Id="rId171" Type="http://schemas.openxmlformats.org/officeDocument/2006/relationships/hyperlink" Target="http://www.opengov.gr/home/" TargetMode="External"/><Relationship Id="rId192" Type="http://schemas.openxmlformats.org/officeDocument/2006/relationships/hyperlink" Target="http://www.gsis.gr/gsis/info/gsis_site/index.html" TargetMode="External"/><Relationship Id="rId206" Type="http://schemas.openxmlformats.org/officeDocument/2006/relationships/hyperlink" Target="http://www.moh.gov.gr/" TargetMode="External"/><Relationship Id="rId227" Type="http://schemas.openxmlformats.org/officeDocument/2006/relationships/hyperlink" Target="http://www.ika.gr/" TargetMode="External"/><Relationship Id="rId248" Type="http://schemas.openxmlformats.org/officeDocument/2006/relationships/hyperlink" Target="https://www.linkedin.com/in/isa2programme" TargetMode="External"/><Relationship Id="rId12" Type="http://schemas.openxmlformats.org/officeDocument/2006/relationships/image" Target="media/image2.png"/><Relationship Id="rId17" Type="http://schemas.openxmlformats.org/officeDocument/2006/relationships/image" Target="media/image5.emf"/><Relationship Id="rId33" Type="http://schemas.openxmlformats.org/officeDocument/2006/relationships/hyperlink" Target="https://eur-lex.europa.eu/eli/dir/2016/2102/oj" TargetMode="External"/><Relationship Id="rId38" Type="http://schemas.openxmlformats.org/officeDocument/2006/relationships/hyperlink" Target="https://www.acci.gr/acci/articles/article.jsp?categoryid=322&amp;context=103&amp;globalid=18450&amp;articleid=8345" TargetMode="External"/><Relationship Id="rId59" Type="http://schemas.openxmlformats.org/officeDocument/2006/relationships/hyperlink" Target="https://www.e-nomothesia.gr/kat-demosia-dioikese/n-4325-2015.html?q=43252015" TargetMode="External"/><Relationship Id="rId103" Type="http://schemas.openxmlformats.org/officeDocument/2006/relationships/hyperlink" Target="http://www.ypes.gr/el/" TargetMode="External"/><Relationship Id="rId108" Type="http://schemas.openxmlformats.org/officeDocument/2006/relationships/hyperlink" Target="http://www.observatory.gr/page/default.asp?la=2&amp;id=4" TargetMode="External"/><Relationship Id="rId124" Type="http://schemas.openxmlformats.org/officeDocument/2006/relationships/hyperlink" Target="http://www.ypes.gr/el/Regions/Aytodioikhsh/StatesMunicipalities/" TargetMode="External"/><Relationship Id="rId129" Type="http://schemas.openxmlformats.org/officeDocument/2006/relationships/hyperlink" Target="http://www.ypes.gr/el/Regions/Aytodioikhsh/StatesMunicipalities/" TargetMode="External"/><Relationship Id="rId54" Type="http://schemas.openxmlformats.org/officeDocument/2006/relationships/hyperlink" Target="http://www.e-gif.gov.gr/portal/pls/portal/docs/1/211033.PDF" TargetMode="External"/><Relationship Id="rId70" Type="http://schemas.openxmlformats.org/officeDocument/2006/relationships/hyperlink" Target="http://eur-lex.europa.eu/legal-content/EN/TXT/?uri=celex:31999L0093" TargetMode="External"/><Relationship Id="rId75" Type="http://schemas.openxmlformats.org/officeDocument/2006/relationships/hyperlink" Target="http://www.dpa.gr/pls/portal/docs/PAGE/APDPX/ENGLISH_INDEX/LEGAL%20FRAMEWORK/LAW%202472-97-APRIL010-EN%20_2_.PDF" TargetMode="External"/><Relationship Id="rId91" Type="http://schemas.openxmlformats.org/officeDocument/2006/relationships/hyperlink" Target="http://www.mindigital.gr/" TargetMode="External"/><Relationship Id="rId96" Type="http://schemas.openxmlformats.org/officeDocument/2006/relationships/hyperlink" Target="http://www.yap.gov.gr/" TargetMode="External"/><Relationship Id="rId140" Type="http://schemas.openxmlformats.org/officeDocument/2006/relationships/hyperlink" Target="http://www.ermis.gov.gr/portal/page/portal/ermis/" TargetMode="External"/><Relationship Id="rId145" Type="http://schemas.openxmlformats.org/officeDocument/2006/relationships/hyperlink" Target="http://www.eu-go.gr/sdportal/" TargetMode="External"/><Relationship Id="rId161" Type="http://schemas.openxmlformats.org/officeDocument/2006/relationships/hyperlink" Target="http://www.e-gif.gov.gr/portal/pls/portal/docs/1/211037.PDF" TargetMode="External"/><Relationship Id="rId166" Type="http://schemas.openxmlformats.org/officeDocument/2006/relationships/hyperlink" Target="http://www.moh.gov.gr/articles/eHealth" TargetMode="External"/><Relationship Id="rId182" Type="http://schemas.openxmlformats.org/officeDocument/2006/relationships/hyperlink" Target="http://www.passport.gov.gr/" TargetMode="External"/><Relationship Id="rId187" Type="http://schemas.openxmlformats.org/officeDocument/2006/relationships/hyperlink" Target="http://www.ethemis.gr/" TargetMode="External"/><Relationship Id="rId217" Type="http://schemas.openxmlformats.org/officeDocument/2006/relationships/hyperlink" Target="http://www.eu-go.gr"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europa.eu/youreurope/business/index_en.htm" TargetMode="External"/><Relationship Id="rId233" Type="http://schemas.openxmlformats.org/officeDocument/2006/relationships/hyperlink" Target="http://www.statistics.gr/" TargetMode="External"/><Relationship Id="rId238" Type="http://schemas.openxmlformats.org/officeDocument/2006/relationships/header" Target="header3.xml"/><Relationship Id="rId23" Type="http://schemas.openxmlformats.org/officeDocument/2006/relationships/hyperlink" Target="http://appsso.eurostat.ec.europa.eu/nui/submitViewTableAction.do" TargetMode="External"/><Relationship Id="rId28" Type="http://schemas.openxmlformats.org/officeDocument/2006/relationships/hyperlink" Target="http://www.leps-project.eu/)" TargetMode="External"/><Relationship Id="rId49" Type="http://schemas.openxmlformats.org/officeDocument/2006/relationships/hyperlink" Target="http://www.nationalcoalition.gov.gr/national-action-plan_en/" TargetMode="External"/><Relationship Id="rId114" Type="http://schemas.openxmlformats.org/officeDocument/2006/relationships/hyperlink" Target="http://www.ktpae.gr/" TargetMode="External"/><Relationship Id="rId119" Type="http://schemas.openxmlformats.org/officeDocument/2006/relationships/hyperlink" Target="http://www.dpa.gr/portal/page?_pageid=33,40911&amp;_dad=portal&amp;_schema=PORTAL" TargetMode="External"/><Relationship Id="rId44" Type="http://schemas.openxmlformats.org/officeDocument/2006/relationships/hyperlink" Target="http://diavgeia.gov.gr/" TargetMode="External"/><Relationship Id="rId60" Type="http://schemas.openxmlformats.org/officeDocument/2006/relationships/hyperlink" Target="http://www.et.gr/idocs-nph/search/pdfViewerForm.html?args=5C7QrtC22wFYAFdDx4L2G3dtvSoClrL8aRmGcrk2DyZ5MXD0LzQTLWPU9yLzB8V68knBzLCmTXKaO6fpVZ6Lx3UnKl3nP8NxdnJ5r9cmWyJWelDvWS_18kAEhATUkJb0x1LIdQ163nV9K--td6SIuWul0aw7wuQu_zIv4zGsWeDDAhtceLHtRKuKtY2AHivR" TargetMode="External"/><Relationship Id="rId65" Type="http://schemas.openxmlformats.org/officeDocument/2006/relationships/hyperlink" Target="http://www.greeklawdigest.gr/component/k2/item/80-access-to-and-reuse-of-public-sector-information-legislative-framework" TargetMode="External"/><Relationship Id="rId81" Type="http://schemas.openxmlformats.org/officeDocument/2006/relationships/hyperlink" Target="http://www.et.gr/idocs-nph/search/pdfViewerForm.html?args=5C7QrtC22wFNA1ry4K61p3dtvSoClrL8fss9ofyoJlDtIl9LGdkF53UIxsx942CdyqxSQYNuqAGCF0IfB9HI6qSYtMQEkEHLwnFqmgJSA5WIsluV-nRwO1oKqSe4BlOTSpEWYhszF8P8UqWb_zFijAXzYsHzYEkYHV31oWUBCdbaU-hBlIFzrDJn3RWpKu0m" TargetMode="External"/><Relationship Id="rId86" Type="http://schemas.openxmlformats.org/officeDocument/2006/relationships/hyperlink" Target="http://eur-lex.europa.eu/LexUriServ/LexUriServ.do?uri=OJ:L:2005:323:0055:0056:EN:PDF" TargetMode="External"/><Relationship Id="rId130" Type="http://schemas.openxmlformats.org/officeDocument/2006/relationships/hyperlink" Target="http://ktelbus.com/userfiles/poays_com/files/Nomothesia%202011/18.pdf" TargetMode="External"/><Relationship Id="rId135" Type="http://schemas.openxmlformats.org/officeDocument/2006/relationships/hyperlink" Target="https://www.elsyn.gr/en" TargetMode="External"/><Relationship Id="rId151" Type="http://schemas.openxmlformats.org/officeDocument/2006/relationships/hyperlink" Target="http://www.syzefxis.gov.gr/" TargetMode="External"/><Relationship Id="rId156" Type="http://schemas.openxmlformats.org/officeDocument/2006/relationships/hyperlink" Target="http://www.startupgreece.gov.gr/" TargetMode="External"/><Relationship Id="rId177" Type="http://schemas.openxmlformats.org/officeDocument/2006/relationships/hyperlink" Target="https://www.eu-go.gr/sdportal/article.jsp?id=34&amp;lang=EN" TargetMode="External"/><Relationship Id="rId198" Type="http://schemas.openxmlformats.org/officeDocument/2006/relationships/hyperlink" Target="http://www.nlg.gr/" TargetMode="External"/><Relationship Id="rId172" Type="http://schemas.openxmlformats.org/officeDocument/2006/relationships/hyperlink" Target="http://www.kep.gov.gr/" TargetMode="External"/><Relationship Id="rId193" Type="http://schemas.openxmlformats.org/officeDocument/2006/relationships/hyperlink" Target="http://www.ermis.gov.gr/" TargetMode="External"/><Relationship Id="rId202" Type="http://schemas.openxmlformats.org/officeDocument/2006/relationships/hyperlink" Target="http://www.minedu.gov.gr/" TargetMode="External"/><Relationship Id="rId207" Type="http://schemas.openxmlformats.org/officeDocument/2006/relationships/hyperlink" Target="http://rdv.ehealthnet.gr" TargetMode="External"/><Relationship Id="rId223" Type="http://schemas.openxmlformats.org/officeDocument/2006/relationships/hyperlink" Target="http://www.gsis.gr/gsis/info/gsis_site/index.html" TargetMode="External"/><Relationship Id="rId228" Type="http://schemas.openxmlformats.org/officeDocument/2006/relationships/hyperlink" Target="http://www.ypakp.gr/" TargetMode="External"/><Relationship Id="rId244" Type="http://schemas.openxmlformats.org/officeDocument/2006/relationships/image" Target="media/image18.png"/><Relationship Id="rId249" Type="http://schemas.openxmlformats.org/officeDocument/2006/relationships/footer" Target="footer4.xml"/><Relationship Id="rId13" Type="http://schemas.openxmlformats.org/officeDocument/2006/relationships/image" Target="media/image3.emf"/><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www.aade.gr/" TargetMode="External"/><Relationship Id="rId109" Type="http://schemas.openxmlformats.org/officeDocument/2006/relationships/image" Target="media/image13.png"/><Relationship Id="rId34" Type="http://schemas.openxmlformats.org/officeDocument/2006/relationships/hyperlink" Target="http://www.et.gr/idocs-nph/search/pdfViewerForm.html?args=5C7QrtC22wFqnM3eAbJzrXdtvSoClrL8ES5crdlkS9btIl9LGdkF53UIxsx942CdyqxSQYNuqAGCF0IfB9HI6qSYtMQEkEHLwnFqmgJSA5WIsluV-nRwO1oKqSe4BlOTSpEWYhszF8P8UqWb_zFijPi92IAbAGmrwma9lbHN5YTzUVuN5n72ql9YROQwvTMX" TargetMode="External"/><Relationship Id="rId50" Type="http://schemas.openxmlformats.org/officeDocument/2006/relationships/hyperlink" Target="http://www.e-gif.gov.gr/portal/page/portal/egif/" TargetMode="External"/><Relationship Id="rId55" Type="http://schemas.openxmlformats.org/officeDocument/2006/relationships/hyperlink" Target="http://www.e-gif.gov.gr/portal/pls/portal/docs/1/211033.PDF" TargetMode="External"/><Relationship Id="rId76" Type="http://schemas.openxmlformats.org/officeDocument/2006/relationships/hyperlink" Target="https://www.taxheaven.gr/laws/law/index/law/876" TargetMode="External"/><Relationship Id="rId97" Type="http://schemas.openxmlformats.org/officeDocument/2006/relationships/hyperlink" Target="http://www.yap.gov.gr/" TargetMode="External"/><Relationship Id="rId104" Type="http://schemas.openxmlformats.org/officeDocument/2006/relationships/hyperlink" Target="http://www.yap.gov.gr/" TargetMode="External"/><Relationship Id="rId120" Type="http://schemas.openxmlformats.org/officeDocument/2006/relationships/hyperlink" Target="http://www.dpa.gr/portal/page?_pageid=33,40911&amp;_dad=portal&amp;_schema=PORTAL" TargetMode="External"/><Relationship Id="rId125" Type="http://schemas.openxmlformats.org/officeDocument/2006/relationships/hyperlink" Target="http://www.ypes.gr/el/Regions/programma/" TargetMode="External"/><Relationship Id="rId141" Type="http://schemas.openxmlformats.org/officeDocument/2006/relationships/hyperlink" Target="https://digiplace.sharepoint.com/sites/WAB-EUROPEANCOMMISSION-ABCIVNIFOFOLLOWUP-OFR17-59354/Documents%20partages/D05.03%20Digital%20government%20factsheets%202019/Country%20Progress/Greece/europa.eu/rapid/press-release_CJE-11-65_el.doc" TargetMode="External"/><Relationship Id="rId146" Type="http://schemas.openxmlformats.org/officeDocument/2006/relationships/hyperlink" Target="http://www.businessportal.gr/home/index_en" TargetMode="External"/><Relationship Id="rId167" Type="http://schemas.openxmlformats.org/officeDocument/2006/relationships/hyperlink" Target="http://www.harica.gr/" TargetMode="External"/><Relationship Id="rId188" Type="http://schemas.openxmlformats.org/officeDocument/2006/relationships/hyperlink" Target="http://www.ermis.gov.gr/" TargetMode="External"/><Relationship Id="rId7" Type="http://schemas.openxmlformats.org/officeDocument/2006/relationships/settings" Target="settings.xml"/><Relationship Id="rId71" Type="http://schemas.openxmlformats.org/officeDocument/2006/relationships/hyperlink" Target="https://eur-lex.europa.eu/eli/dir/2016/1148/oj" TargetMode="External"/><Relationship Id="rId92" Type="http://schemas.openxmlformats.org/officeDocument/2006/relationships/hyperlink" Target="http://www.mindigital.gr/index.php/%CE%B1%CE%BD%CE%B1%CE%BA%CE%BF%CE%B9%CE%BD%CF%8E%CF%83%CE%B5%CE%B9%CF%82/2247-nga-o-ultra-fast-broadband-ufb" TargetMode="External"/><Relationship Id="rId162" Type="http://schemas.openxmlformats.org/officeDocument/2006/relationships/hyperlink" Target="http://www.leps-project.eu/overview" TargetMode="External"/><Relationship Id="rId183" Type="http://schemas.openxmlformats.org/officeDocument/2006/relationships/hyperlink" Target="https://athenacard.gr/index.jsp" TargetMode="External"/><Relationship Id="rId213" Type="http://schemas.openxmlformats.org/officeDocument/2006/relationships/hyperlink" Target="https://www.latvija.lv/en/PPK/Tiesibu-aizsardziba/Intelektuala-ipasuma-tiesibu-aizsar" TargetMode="External"/><Relationship Id="rId218" Type="http://schemas.openxmlformats.org/officeDocument/2006/relationships/hyperlink" Target="http://www.businessportal.gr/" TargetMode="External"/><Relationship Id="rId234" Type="http://schemas.openxmlformats.org/officeDocument/2006/relationships/header" Target="header1.xml"/><Relationship Id="rId239"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hyperlink" Target="https://eur-lex.europa.eu/eli/dir/2016/1148/oj" TargetMode="External"/><Relationship Id="rId250" Type="http://schemas.openxmlformats.org/officeDocument/2006/relationships/fontTable" Target="fontTable.xml"/><Relationship Id="rId24" Type="http://schemas.openxmlformats.org/officeDocument/2006/relationships/hyperlink" Target="https://ec.europa.eu/digital-single-market/en/news/egovernment-benchmark-2018-digital-efforts-european-countries-are-visibly-paying" TargetMode="External"/><Relationship Id="rId40" Type="http://schemas.openxmlformats.org/officeDocument/2006/relationships/hyperlink" Target="https://www.etam.gr/el/psifiako_vima_epanek/" TargetMode="External"/><Relationship Id="rId45" Type="http://schemas.openxmlformats.org/officeDocument/2006/relationships/hyperlink" Target="http://www.yap.gov.gr/" TargetMode="External"/><Relationship Id="rId66" Type="http://schemas.openxmlformats.org/officeDocument/2006/relationships/hyperlink" Target="http://www.et.gr/idocs-nph/search/pdfViewerForm.html?args=5C7QrtC22wFGQ40gSLPFOXdtvSoClrL8KoqaERu8wDDtIl9LGdkF53UIxsx942CdyqxSQYNuqAGCF0IfB9HI6qSYtMQEkEHLwnFqmgJSA5WIsluV-nRwO1oKqSe4BlOTSpEWYhszF8P8UqWb_zFijM7pZ0uAVJnEIRDT8gfgjDrktnVRzo5d-fi1RvYPzP-4" TargetMode="External"/><Relationship Id="rId87" Type="http://schemas.openxmlformats.org/officeDocument/2006/relationships/hyperlink" Target="http://www.et.gr/idocs-nph/search/pdfViewerForm.html?args=5C7QrtC22wFqnM3eAbJzrXdtvSoClrL87TVLbP6RgP3tIl9LGdkF53UIxsx942CdyqxSQYNuqAGCF0IfB9HI6qSYtMQEkEHLwnFqmgJSA5WIsluV-nRwO1oKqSe4BlOTSpEWYhszF8P8UqWb_zFijAlpmO2Qz8iIx4z6VnSIwLFqCH2wDYcYTJGqv4Na3OZv" TargetMode="External"/><Relationship Id="rId110" Type="http://schemas.openxmlformats.org/officeDocument/2006/relationships/hyperlink" Target="http://et.diavgeia.gov.gr/f/primeminister/ada/4%CE%91%CE%98%CE%95%CE%98%CE%A9%CE%A0-%CE%94" TargetMode="External"/><Relationship Id="rId115" Type="http://schemas.openxmlformats.org/officeDocument/2006/relationships/hyperlink" Target="http://www.ktpae.gr/" TargetMode="External"/><Relationship Id="rId131" Type="http://schemas.openxmlformats.org/officeDocument/2006/relationships/hyperlink" Target="http://www.ktpae.gr/" TargetMode="External"/><Relationship Id="rId136" Type="http://schemas.openxmlformats.org/officeDocument/2006/relationships/hyperlink" Target="https://www.elsyn.gr/en" TargetMode="External"/><Relationship Id="rId157" Type="http://schemas.openxmlformats.org/officeDocument/2006/relationships/hyperlink" Target="http://portal.bi.moh.gov.gr/" TargetMode="External"/><Relationship Id="rId178" Type="http://schemas.openxmlformats.org/officeDocument/2006/relationships/hyperlink" Target="https://emedia.media.gov.gr/" TargetMode="External"/><Relationship Id="rId61" Type="http://schemas.openxmlformats.org/officeDocument/2006/relationships/hyperlink" Target="http://www.et.gr/idocs-nph/search/pdfViewerForm.html?args=5C7QrtC22wFYAFdDx4L2G3dtvSoClrL8aRmGcrk2DyZ5MXD0LzQTLWPU9yLzB8V68knBzLCmTXKaO6fpVZ6Lx3UnKl3nP8NxdnJ5r9cmWyJWelDvWS_18kAEhATUkJb0x1LIdQ163nV9K--td6SIuWul0aw7wuQu_zIv4zGsWeDDAhtceLHtRKuKtY2AHivR" TargetMode="External"/><Relationship Id="rId82" Type="http://schemas.openxmlformats.org/officeDocument/2006/relationships/hyperlink" Target="http://eur-lex.europa.eu/LexUriServ/LexUriServ.do?uri=OJ:L:2004:134:0001:0113:EN:PDF" TargetMode="External"/><Relationship Id="rId152" Type="http://schemas.openxmlformats.org/officeDocument/2006/relationships/hyperlink" Target="http://www.grnet.gr/" TargetMode="External"/><Relationship Id="rId173" Type="http://schemas.openxmlformats.org/officeDocument/2006/relationships/hyperlink" Target="http://www.kep.gov.gr/" TargetMode="External"/><Relationship Id="rId194" Type="http://schemas.openxmlformats.org/officeDocument/2006/relationships/hyperlink" Target="http://www.astynomia.gr/" TargetMode="External"/><Relationship Id="rId199" Type="http://schemas.openxmlformats.org/officeDocument/2006/relationships/hyperlink" Target="http://www.heal-link.gr/" TargetMode="External"/><Relationship Id="rId203" Type="http://schemas.openxmlformats.org/officeDocument/2006/relationships/hyperlink" Target="http://www.nlg.gr/" TargetMode="External"/><Relationship Id="rId208" Type="http://schemas.openxmlformats.org/officeDocument/2006/relationships/hyperlink" Target="http://www.idika.gr/pfy/%CE%BF%CE%B9%CE%BA%CE%BF%CE%B3%CE%B5%CE%BD%CE%B5%CE%B9%CE%B1%CE%BA%CE%BF%CF%82-%CE%B9%CE%B1%CF%84%CF%81%CE%BF%CF%82.html" TargetMode="External"/><Relationship Id="rId229" Type="http://schemas.openxmlformats.org/officeDocument/2006/relationships/hyperlink" Target="http://www.ktpae.gr/" TargetMode="External"/><Relationship Id="rId19" Type="http://schemas.openxmlformats.org/officeDocument/2006/relationships/hyperlink" Target="http://appsso.eurostat.ec.europa.eu/nui/submitViewTableAction.do" TargetMode="External"/><Relationship Id="rId224" Type="http://schemas.openxmlformats.org/officeDocument/2006/relationships/hyperlink" Target="http://www.gsis.gr/gsis/info/gsis_site/index.html" TargetMode="External"/><Relationship Id="rId240" Type="http://schemas.openxmlformats.org/officeDocument/2006/relationships/image" Target="media/image17.png"/><Relationship Id="rId245" Type="http://schemas.openxmlformats.org/officeDocument/2006/relationships/hyperlink" Target="https://twitter.com/EU_ISA2" TargetMode="External"/><Relationship Id="rId14" Type="http://schemas.openxmlformats.org/officeDocument/2006/relationships/hyperlink" Target="http://ec.europa.eu/eurostat/data/database" TargetMode="External"/><Relationship Id="rId30" Type="http://schemas.openxmlformats.org/officeDocument/2006/relationships/hyperlink" Target="https://www.taxheaven.gr/laws/law/index/law/908" TargetMode="External"/><Relationship Id="rId35" Type="http://schemas.openxmlformats.org/officeDocument/2006/relationships/hyperlink" Target="http://www.mindigital.gr/index.php/%CE%B1%CE%BD%CE%B1%CE%BA%CE%BF%CE%B9%CE%BD%CF%8E%CF%83%CE%B5%CE%B9%CF%82/2247-nga-o-ultra-fast-broadband-ufb" TargetMode="External"/><Relationship Id="rId56" Type="http://schemas.openxmlformats.org/officeDocument/2006/relationships/hyperlink" Target="http://www.e-gif.gov.gr/portal/pls/portal/docs/1/211041.PDF" TargetMode="External"/><Relationship Id="rId77" Type="http://schemas.openxmlformats.org/officeDocument/2006/relationships/hyperlink" Target="http://www.et.gr/" TargetMode="External"/><Relationship Id="rId100" Type="http://schemas.openxmlformats.org/officeDocument/2006/relationships/image" Target="media/image12.jpeg"/><Relationship Id="rId105" Type="http://schemas.openxmlformats.org/officeDocument/2006/relationships/hyperlink" Target="http://www.yap.gov.gr/" TargetMode="External"/><Relationship Id="rId126" Type="http://schemas.openxmlformats.org/officeDocument/2006/relationships/hyperlink" Target="http://www.ypes.gr/el/Regions/programma/" TargetMode="External"/><Relationship Id="rId147" Type="http://schemas.openxmlformats.org/officeDocument/2006/relationships/hyperlink" Target="http://www.ethemis.gr/" TargetMode="External"/><Relationship Id="rId168" Type="http://schemas.openxmlformats.org/officeDocument/2006/relationships/hyperlink" Target="http://www.harica.gr/" TargetMode="External"/><Relationship Id="rId8" Type="http://schemas.openxmlformats.org/officeDocument/2006/relationships/webSettings" Target="webSettings.xml"/><Relationship Id="rId51" Type="http://schemas.openxmlformats.org/officeDocument/2006/relationships/hyperlink" Target="http://www.ypeka.gr/LinkClick.aspx?fileticket=iLX392PLHCw%3d&amp;tabid=650&amp;language=el-GR" TargetMode="External"/><Relationship Id="rId72" Type="http://schemas.openxmlformats.org/officeDocument/2006/relationships/hyperlink" Target="http://mindigital.gr/index.php/kyvernoasfaleia/2055-ethniki-stratigiki-kyvernoasfaleias" TargetMode="External"/><Relationship Id="rId93" Type="http://schemas.openxmlformats.org/officeDocument/2006/relationships/image" Target="media/image9.jpeg"/><Relationship Id="rId98" Type="http://schemas.openxmlformats.org/officeDocument/2006/relationships/hyperlink" Target="http://www.ypes.gr/el/" TargetMode="External"/><Relationship Id="rId121" Type="http://schemas.openxmlformats.org/officeDocument/2006/relationships/hyperlink" Target="http://www.dpa.gr/portal/page?_pageid=33,19052&amp;_dad=portal&amp;_schema=PORTAL" TargetMode="External"/><Relationship Id="rId142" Type="http://schemas.openxmlformats.org/officeDocument/2006/relationships/hyperlink" Target="https://diavgeia.gov.gr/" TargetMode="External"/><Relationship Id="rId163" Type="http://schemas.openxmlformats.org/officeDocument/2006/relationships/hyperlink" Target="http://www.amka.gr/index.html" TargetMode="External"/><Relationship Id="rId184" Type="http://schemas.openxmlformats.org/officeDocument/2006/relationships/hyperlink" Target="http://www.gsis.gr/gsis/info/gsis_site/index.html" TargetMode="External"/><Relationship Id="rId189" Type="http://schemas.openxmlformats.org/officeDocument/2006/relationships/hyperlink" Target="http://www.ermis.gov.gr/" TargetMode="External"/><Relationship Id="rId219" Type="http://schemas.openxmlformats.org/officeDocument/2006/relationships/hyperlink" Target="http://www.startupgreece.gov.gr/" TargetMode="External"/><Relationship Id="rId3" Type="http://schemas.openxmlformats.org/officeDocument/2006/relationships/customXml" Target="../customXml/item3.xml"/><Relationship Id="rId214" Type="http://schemas.openxmlformats.org/officeDocument/2006/relationships/hyperlink" Target="http://www.obi.gr/obi/?tabid=74" TargetMode="External"/><Relationship Id="rId230" Type="http://schemas.openxmlformats.org/officeDocument/2006/relationships/hyperlink" Target="http://www.ethemis.gr/" TargetMode="External"/><Relationship Id="rId235" Type="http://schemas.openxmlformats.org/officeDocument/2006/relationships/header" Target="header2.xml"/><Relationship Id="rId251" Type="http://schemas.openxmlformats.org/officeDocument/2006/relationships/theme" Target="theme/theme1.xml"/><Relationship Id="rId25" Type="http://schemas.openxmlformats.org/officeDocument/2006/relationships/image" Target="media/image8.png"/><Relationship Id="rId46" Type="http://schemas.openxmlformats.org/officeDocument/2006/relationships/hyperlink" Target="http://diavgeia.gov.gr/ada" TargetMode="External"/><Relationship Id="rId67" Type="http://schemas.openxmlformats.org/officeDocument/2006/relationships/hyperlink" Target="http://www.et.gr/idocs-nph/search/pdfViewerForm.html?args=5C7QrtC22wEc63YDhn5AeXdtvSoClrL8oeKAuTKOuiV5MXD0LzQTLWPU9yLzB8V68knBzLCmTXKaO6fpVZ6Lx3UnKl3nP8NxdnJ5r9cmWyJWelDvWS_18kAEhATUkJb0x1LIdQ163nV9K--td6SIubMfH2r_a2DXjO6MJnF-5f9_LW7pRMszX0fGIINVmMIh" TargetMode="External"/><Relationship Id="rId116" Type="http://schemas.openxmlformats.org/officeDocument/2006/relationships/hyperlink" Target="http://ec.europa.eu/isa/documents/semantic-interoperability-and-access-to-base-registries-panel-session-at-semic-2014.pdf" TargetMode="External"/><Relationship Id="rId137" Type="http://schemas.openxmlformats.org/officeDocument/2006/relationships/hyperlink" Target="http://www.gsis.gr/gsis/info/gsis_site/index.html" TargetMode="External"/><Relationship Id="rId158" Type="http://schemas.openxmlformats.org/officeDocument/2006/relationships/hyperlink" Target="http://geodata.gov.gr/geodata/" TargetMode="External"/><Relationship Id="rId20" Type="http://schemas.openxmlformats.org/officeDocument/2006/relationships/image" Target="media/image6.emf"/><Relationship Id="rId41" Type="http://schemas.openxmlformats.org/officeDocument/2006/relationships/hyperlink" Target="http://www.minadmin.gov.gr/?p=24473" TargetMode="External"/><Relationship Id="rId62" Type="http://schemas.openxmlformats.org/officeDocument/2006/relationships/hyperlink" Target="http://www.et.gr/idocs-nph/search/pdfViewerForm.html?args=5C7QrtC22wFqnM3eAbJzrXdtvSoClrL8rzyE3xwSGuPtIl9LGdkF53UIxsx942CdyqxSQYNuqAGCF0IfB9HI6qSYtMQEkEHLwnFqmgJSA5WIsluV-nRwO1oKqSe4BlOTSpEWYhszF8P8UqWb_zFijNc8Fn9CBud_opAMeXVO02kTJlNAeGAw8ZRS-tl49PDh" TargetMode="External"/><Relationship Id="rId83" Type="http://schemas.openxmlformats.org/officeDocument/2006/relationships/hyperlink" Target="http://www.et.gr/idocs-nph/search/pdfViewerForm.html?args=5C7QrtC22wFNA1ry4K61p3dtvSoClrL8BI7vRxXKg8ztIl9LGdkF53UIxsx942CdyqxSQYNuqAGCF0IfB9HI6qSYtMQEkEHLwnFqmgJSA5WIsluV-nRwO1oKqSe4BlOTSpEWYhszF8P8UqWb_zFijB2Ky41MYXnB5FDGBEriZ3qgek1XFGs4jXEczlP9f7dl" TargetMode="External"/><Relationship Id="rId88" Type="http://schemas.openxmlformats.org/officeDocument/2006/relationships/hyperlink" Target="http://www.wipo.int/wipolex/en/details.jsp?id=7045" TargetMode="External"/><Relationship Id="rId111" Type="http://schemas.openxmlformats.org/officeDocument/2006/relationships/hyperlink" Target="http://et.diavgeia.gov.gr/f/primeminister/ada/4%CE%91%CE%98%CE%95%CE%98%CE%A9%CE%A0-%CE%94" TargetMode="External"/><Relationship Id="rId132" Type="http://schemas.openxmlformats.org/officeDocument/2006/relationships/hyperlink" Target="http://www.ktpae.gr/" TargetMode="External"/><Relationship Id="rId153" Type="http://schemas.openxmlformats.org/officeDocument/2006/relationships/hyperlink" Target="http://www.grnet.gr/" TargetMode="External"/><Relationship Id="rId174" Type="http://schemas.openxmlformats.org/officeDocument/2006/relationships/hyperlink" Target="http://www.iocenter.eu/news--events/news/digital-greece-2020-forum.aspx" TargetMode="External"/><Relationship Id="rId179" Type="http://schemas.openxmlformats.org/officeDocument/2006/relationships/hyperlink" Target="http://apografi.gov.gr/)" TargetMode="External"/><Relationship Id="rId195" Type="http://schemas.openxmlformats.org/officeDocument/2006/relationships/hyperlink" Target="http://www.minedu.gov.gr/" TargetMode="External"/><Relationship Id="rId209" Type="http://schemas.openxmlformats.org/officeDocument/2006/relationships/hyperlink" Target="http://www.idika.gr/pfy/%CE%B7%CE%BB%CE%B5%CE%BA%CF%84%CF%81%CE%BF%CE%BD%CE%B9%CE%BA%CE%BF%CF%82-%CF%86%CE%B1%CE%BA%CE%B5%CE%BB%CE%BF%CF%82-%CF%85%CE%B3%CE%B5%CE%B9%CE%B1%CF%82-%CE%B7%CF%86%CF%85.html" TargetMode="External"/><Relationship Id="rId190" Type="http://schemas.openxmlformats.org/officeDocument/2006/relationships/hyperlink" Target="http://www.gsis.gr/gsis/info/gsis_site/index.html" TargetMode="External"/><Relationship Id="rId204" Type="http://schemas.openxmlformats.org/officeDocument/2006/relationships/hyperlink" Target="http://www.nlg.gr/" TargetMode="External"/><Relationship Id="rId220" Type="http://schemas.openxmlformats.org/officeDocument/2006/relationships/hyperlink" Target="http://www.startupgreece.gov.gr/" TargetMode="External"/><Relationship Id="rId225" Type="http://schemas.openxmlformats.org/officeDocument/2006/relationships/hyperlink" Target="http://www.gge.gr/" TargetMode="External"/><Relationship Id="rId241" Type="http://schemas.openxmlformats.org/officeDocument/2006/relationships/hyperlink" Target="https://lu.wavestone.com/en/" TargetMode="External"/><Relationship Id="rId246" Type="http://schemas.openxmlformats.org/officeDocument/2006/relationships/hyperlink" Target="https://twitter.com/Joinup_eu" TargetMode="External"/><Relationship Id="rId15" Type="http://schemas.openxmlformats.org/officeDocument/2006/relationships/hyperlink" Target="http://ec.europa.eu/eurostat/data/database" TargetMode="External"/><Relationship Id="rId36" Type="http://schemas.openxmlformats.org/officeDocument/2006/relationships/hyperlink" Target="https://government.gov.gr/parousiasi-tou-kentrikou-sistimatos-ilektronikis-diakinisis-engrafon-dimosiou/" TargetMode="External"/><Relationship Id="rId57" Type="http://schemas.openxmlformats.org/officeDocument/2006/relationships/hyperlink" Target="https://www.e-nomothesia.gr/kat-demosia-dioikese/nomos-4440-2016-fek-224a-2-12-2016.html" TargetMode="External"/><Relationship Id="rId106" Type="http://schemas.openxmlformats.org/officeDocument/2006/relationships/hyperlink" Target="http://www.ypes.gr/el/" TargetMode="External"/><Relationship Id="rId127" Type="http://schemas.openxmlformats.org/officeDocument/2006/relationships/hyperlink" Target="http://www.ypes.gr/el/Regions/programma/" TargetMode="External"/><Relationship Id="rId10" Type="http://schemas.openxmlformats.org/officeDocument/2006/relationships/endnotes" Target="endnotes.xml"/><Relationship Id="rId31" Type="http://schemas.openxmlformats.org/officeDocument/2006/relationships/hyperlink" Target="https://www.forin.gr/laws/law/3658/n-4538-2018" TargetMode="External"/><Relationship Id="rId52" Type="http://schemas.openxmlformats.org/officeDocument/2006/relationships/hyperlink" Target="http://www.e-gif.gov.gr/" TargetMode="External"/><Relationship Id="rId73" Type="http://schemas.openxmlformats.org/officeDocument/2006/relationships/hyperlink" Target="http://www.dpa.gr/portal/page?_pageid=33,123437&amp;_dad=portal&amp;_schema=PORTAL" TargetMode="External"/><Relationship Id="rId78" Type="http://schemas.openxmlformats.org/officeDocument/2006/relationships/hyperlink" Target="http://www.eprocurement.gov.gr/" TargetMode="External"/><Relationship Id="rId94" Type="http://schemas.openxmlformats.org/officeDocument/2006/relationships/image" Target="media/image10.jpeg"/><Relationship Id="rId99" Type="http://schemas.openxmlformats.org/officeDocument/2006/relationships/image" Target="media/image11.jpeg"/><Relationship Id="rId101" Type="http://schemas.openxmlformats.org/officeDocument/2006/relationships/hyperlink" Target="http://et.diavgeia.gov.gr/f/primeminister/ada/4%CE%91%CE%98%CE%95%CE%98%CE%A9%CE%A0-%CE%94" TargetMode="External"/><Relationship Id="rId122" Type="http://schemas.openxmlformats.org/officeDocument/2006/relationships/hyperlink" Target="http://www.ypes.gr/el/Regions/programma/" TargetMode="External"/><Relationship Id="rId143" Type="http://schemas.openxmlformats.org/officeDocument/2006/relationships/hyperlink" Target="https://diavgeia.gov.gr/" TargetMode="External"/><Relationship Id="rId148" Type="http://schemas.openxmlformats.org/officeDocument/2006/relationships/hyperlink" Target="http://www.ethemis.gr/" TargetMode="External"/><Relationship Id="rId164" Type="http://schemas.openxmlformats.org/officeDocument/2006/relationships/hyperlink" Target="https://www.e-prescription.gr/shs/portal/eprescription/!ut/p/z1/04_Sj9CPykssy0xPLMnMz0vMAfIjo8zijS1cTDwcLQx83EM9DAwcAwMCvByDg4wNvE31wwkpiAJKG-AAjgZA_VGElBTkRhikOyoqAgCmSZaD/dz/d5/L2dBISEvZ0FBIS9nQSEh/" TargetMode="External"/><Relationship Id="rId169" Type="http://schemas.openxmlformats.org/officeDocument/2006/relationships/hyperlink" Target="http://www.eprocurement.gov.gr/" TargetMode="External"/><Relationship Id="rId185" Type="http://schemas.openxmlformats.org/officeDocument/2006/relationships/hyperlink" Target="http://www.oaed.gr/"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yme.gr/index.php?getwhat=1&amp;oid=281&amp;id=&amp;tid=281" TargetMode="External"/><Relationship Id="rId210" Type="http://schemas.openxmlformats.org/officeDocument/2006/relationships/hyperlink" Target="http://www.ermis.gov.gr/" TargetMode="External"/><Relationship Id="rId215" Type="http://schemas.openxmlformats.org/officeDocument/2006/relationships/hyperlink" Target="http://www.obi.gr/obi/LinkClick.aspx?link=230&amp;tabid=71" TargetMode="External"/><Relationship Id="rId236" Type="http://schemas.openxmlformats.org/officeDocument/2006/relationships/footer" Target="footer1.xml"/><Relationship Id="rId26" Type="http://schemas.openxmlformats.org/officeDocument/2006/relationships/hyperlink" Target="https://ec.europa.eu/digital-single-market/en/news/egovernment-benchmark-2018-digital-efforts-european-countries-are-visibly-paying" TargetMode="External"/><Relationship Id="rId231" Type="http://schemas.openxmlformats.org/officeDocument/2006/relationships/hyperlink" Target="http://www.ermis.gov.gr/" TargetMode="External"/><Relationship Id="rId47" Type="http://schemas.openxmlformats.org/officeDocument/2006/relationships/hyperlink" Target="https://www.opengovpartnership.org/sites/default/files/GREEK_NAP3-OGP-ENG_0.pdf" TargetMode="External"/><Relationship Id="rId68" Type="http://schemas.openxmlformats.org/officeDocument/2006/relationships/hyperlink" Target="http://www.taxlaw.gr/en/idika-themata/325-the-electronic-signature-in-greek-law" TargetMode="External"/><Relationship Id="rId89" Type="http://schemas.openxmlformats.org/officeDocument/2006/relationships/hyperlink" Target="http://www.wipo.int/wipolex/en/details.jsp?id=7045" TargetMode="External"/><Relationship Id="rId112" Type="http://schemas.openxmlformats.org/officeDocument/2006/relationships/hyperlink" Target="http://ec.europa.eu/esf/main.jsp?catId=576&amp;langId=en" TargetMode="External"/><Relationship Id="rId133" Type="http://schemas.openxmlformats.org/officeDocument/2006/relationships/hyperlink" Target="http://www.eetaa.gr/" TargetMode="External"/><Relationship Id="rId154" Type="http://schemas.openxmlformats.org/officeDocument/2006/relationships/hyperlink" Target="http://www.grnet.gr" TargetMode="External"/><Relationship Id="rId175" Type="http://schemas.openxmlformats.org/officeDocument/2006/relationships/hyperlink" Target="http://www.iocenter.eu/news--events/news/digital-greece-2020-forum.aspx" TargetMode="External"/><Relationship Id="rId196" Type="http://schemas.openxmlformats.org/officeDocument/2006/relationships/hyperlink" Target="http://www.minedu.gov.gr/" TargetMode="External"/><Relationship Id="rId200" Type="http://schemas.openxmlformats.org/officeDocument/2006/relationships/hyperlink" Target="http://www.iky.gr/" TargetMode="External"/><Relationship Id="rId16" Type="http://schemas.openxmlformats.org/officeDocument/2006/relationships/image" Target="media/image4.emf"/><Relationship Id="rId221" Type="http://schemas.openxmlformats.org/officeDocument/2006/relationships/hyperlink" Target="https://www.acci.gr/acci/articles/article.jsp?categoryid=322&amp;context=103&amp;globalid=18450&amp;articleid=8345" TargetMode="External"/><Relationship Id="rId242" Type="http://schemas.openxmlformats.org/officeDocument/2006/relationships/hyperlink" Target="https://ec.europa.eu/isa2/home_en" TargetMode="External"/><Relationship Id="rId37" Type="http://schemas.openxmlformats.org/officeDocument/2006/relationships/hyperlink" Target="http://www.idika.gr/pfy/%CE%B7%CE%BB%CE%B5%CE%BA%CF%84%CF%81%CE%BF%CE%BD%CE%B9%CE%BA%CE%BF%CF%82-%CF%86%CE%B1%CE%BA%CE%B5%CE%BB%CE%BF%CF%82-%CF%85%CE%B3%CE%B5%CE%B9%CE%B1%CF%82-%CE%B7%CF%86%CF%85.html" TargetMode="External"/><Relationship Id="rId58" Type="http://schemas.openxmlformats.org/officeDocument/2006/relationships/hyperlink" Target="https://www.e-nomothesia.gr/suntaksiodotika/n-4336-2015.html?q=43362015" TargetMode="External"/><Relationship Id="rId79" Type="http://schemas.openxmlformats.org/officeDocument/2006/relationships/hyperlink" Target="http://www.epdm.gr/Uploads/Files/files_for_content/pd118.pdf" TargetMode="External"/><Relationship Id="rId102" Type="http://schemas.openxmlformats.org/officeDocument/2006/relationships/hyperlink" Target="http://et.diavgeia.gov.gr/f/primeminister/ada/4%CE%91%CE%98%CE%95%CE%98%CE%A9%CE%A0-%CE%94" TargetMode="External"/><Relationship Id="rId123" Type="http://schemas.openxmlformats.org/officeDocument/2006/relationships/hyperlink" Target="http://www.ypes.gr/el/Regions/LocalGovermentB/NomarchyAdmin/" TargetMode="External"/><Relationship Id="rId144" Type="http://schemas.openxmlformats.org/officeDocument/2006/relationships/hyperlink" Target="http://www.eu-go.gr/sdportal/" TargetMode="External"/><Relationship Id="rId90" Type="http://schemas.openxmlformats.org/officeDocument/2006/relationships/hyperlink" Target="http://eur-lex.europa.eu/LexUriServ/LexUriServ.do?uri=CELEX:32000L0031:en:HTML" TargetMode="External"/><Relationship Id="rId165" Type="http://schemas.openxmlformats.org/officeDocument/2006/relationships/hyperlink" Target="https://www1.gsis.gr/gsisapps/soasgsisws/login.jsp;jsessionid=GFxqcryp5fHYG3q1Lxj2h1vNf9p1xRC2c2qvzvVmtTJpYLrnM728!2038802779" TargetMode="External"/><Relationship Id="rId186" Type="http://schemas.openxmlformats.org/officeDocument/2006/relationships/hyperlink" Target="http://www.ktpae.gr/" TargetMode="External"/><Relationship Id="rId211" Type="http://schemas.openxmlformats.org/officeDocument/2006/relationships/hyperlink" Target="http://www.ermis.gov.gr/" TargetMode="External"/><Relationship Id="rId232" Type="http://schemas.openxmlformats.org/officeDocument/2006/relationships/hyperlink" Target="http://w3stat.destatis.de/" TargetMode="External"/><Relationship Id="rId27" Type="http://schemas.openxmlformats.org/officeDocument/2006/relationships/hyperlink" Target="https://www.etam.gr/el/psifiako_vima_epanek/" TargetMode="External"/><Relationship Id="rId48" Type="http://schemas.openxmlformats.org/officeDocument/2006/relationships/hyperlink" Target="https://eyms.businessportal.gr/auth" TargetMode="External"/><Relationship Id="rId69" Type="http://schemas.openxmlformats.org/officeDocument/2006/relationships/hyperlink" Target="http://www.taxlaw.gr/en/idika-themata/325-the-electronic-signature-in-greek-law" TargetMode="External"/><Relationship Id="rId113" Type="http://schemas.openxmlformats.org/officeDocument/2006/relationships/hyperlink" Target="http://www.epdm.gr/" TargetMode="External"/><Relationship Id="rId134" Type="http://schemas.openxmlformats.org/officeDocument/2006/relationships/hyperlink" Target="http://www.eetaa.gr/" TargetMode="External"/><Relationship Id="rId80" Type="http://schemas.openxmlformats.org/officeDocument/2006/relationships/hyperlink" Target="http://www.epdm.gr/Uploads/Files/files_for_content/pd118.pdf" TargetMode="External"/><Relationship Id="rId155" Type="http://schemas.openxmlformats.org/officeDocument/2006/relationships/hyperlink" Target="http://www.startupgreece.gov.gr/" TargetMode="External"/><Relationship Id="rId176" Type="http://schemas.openxmlformats.org/officeDocument/2006/relationships/hyperlink" Target="https://www.eu-go.gr/sdportal/article.jsp?id=34&amp;lang=EN" TargetMode="External"/><Relationship Id="rId197" Type="http://schemas.openxmlformats.org/officeDocument/2006/relationships/hyperlink" Target="http://www.nlg.gr/" TargetMode="External"/><Relationship Id="rId201" Type="http://schemas.openxmlformats.org/officeDocument/2006/relationships/hyperlink" Target="http://euraxess.obi.gr/" TargetMode="External"/><Relationship Id="rId222" Type="http://schemas.openxmlformats.org/officeDocument/2006/relationships/hyperlink" Target="http://www.gsis.gr/gsis/info/gsis_site/index.html" TargetMode="External"/><Relationship Id="rId243" Type="http://schemas.openxmlformats.org/officeDocument/2006/relationships/hyperlink" Target="mailto:isa2@ec.europa.eu"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6.emf"/></Relationships>
</file>

<file path=word/_rels/footer4.xml.rels><?xml version="1.0" encoding="UTF-8" standalone="yes"?>
<Relationships xmlns="http://schemas.openxmlformats.org/package/2006/relationships"><Relationship Id="rId1" Type="http://schemas.openxmlformats.org/officeDocument/2006/relationships/image" Target="media/image3.emf"/></Relationships>
</file>

<file path=word/_rels/footnotes.xml.rels><?xml version="1.0" encoding="UTF-8" standalone="yes"?>
<Relationships xmlns="http://schemas.openxmlformats.org/package/2006/relationships"><Relationship Id="rId1" Type="http://schemas.openxmlformats.org/officeDocument/2006/relationships/hyperlink" Target="http://www.yme.gov.gr/?getwhat=1&amp;oid=1469&amp;id=&amp;tid=1607"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924455AF204D4E973173A042C45507" ma:contentTypeVersion="10" ma:contentTypeDescription="Create a new document." ma:contentTypeScope="" ma:versionID="f1926a61b84df433583ff3b97b3725f0">
  <xsd:schema xmlns:xsd="http://www.w3.org/2001/XMLSchema" xmlns:xs="http://www.w3.org/2001/XMLSchema" xmlns:p="http://schemas.microsoft.com/office/2006/metadata/properties" xmlns:ns2="14e74e3b-dee4-43c8-8b26-f73bcabf902e" xmlns:ns3="d46e480a-b990-4709-9368-7cc8f9ecf0d6" targetNamespace="http://schemas.microsoft.com/office/2006/metadata/properties" ma:root="true" ma:fieldsID="1a21add7eec60ecd5e048a7e5d597391" ns2:_="" ns3:_="">
    <xsd:import namespace="14e74e3b-dee4-43c8-8b26-f73bcabf902e"/>
    <xsd:import namespace="d46e480a-b990-4709-9368-7cc8f9ecf0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74e3b-dee4-43c8-8b26-f73bcabf90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6e480a-b990-4709-9368-7cc8f9ecf0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7D429-4214-4F6C-9CC2-1E6C8F0B00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2DCF4E2-3849-4DD7-A210-53F839148BDC}">
  <ds:schemaRefs>
    <ds:schemaRef ds:uri="http://schemas.microsoft.com/sharepoint/v3/contenttype/forms"/>
  </ds:schemaRefs>
</ds:datastoreItem>
</file>

<file path=customXml/itemProps3.xml><?xml version="1.0" encoding="utf-8"?>
<ds:datastoreItem xmlns:ds="http://schemas.openxmlformats.org/officeDocument/2006/customXml" ds:itemID="{CE2DB2CB-CAB9-423D-B92D-98B6F257E790}"/>
</file>

<file path=customXml/itemProps4.xml><?xml version="1.0" encoding="utf-8"?>
<ds:datastoreItem xmlns:ds="http://schemas.openxmlformats.org/officeDocument/2006/customXml" ds:itemID="{0CE68040-EA8E-4635-A1C0-4D1644462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116</TotalTime>
  <Pages>39</Pages>
  <Words>14867</Words>
  <Characters>84746</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99415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Government Factsheet Greece</dc:title>
  <dc:subject/>
  <dc:creator>MORISI Davide (COMM-EXT)</dc:creator>
  <cp:keywords/>
  <cp:lastModifiedBy>DEVENYI Vivien</cp:lastModifiedBy>
  <cp:revision>76</cp:revision>
  <cp:lastPrinted>2019-07-08T13:25:00Z</cp:lastPrinted>
  <dcterms:created xsi:type="dcterms:W3CDTF">2019-06-20T13:01:00Z</dcterms:created>
  <dcterms:modified xsi:type="dcterms:W3CDTF">2019-07-08T13:25:00Z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0x010100CF924455AF204D4E973173A042C45507</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10240">
    <vt:lpwstr>25</vt:lpwstr>
  </property>
  <property fmtid="{D5CDD505-2E9C-101B-9397-08002B2CF9AE}" pid="7" name="AuthorIds_UIVersion_1024">
    <vt:lpwstr>377</vt:lpwstr>
  </property>
</Properties>
</file>