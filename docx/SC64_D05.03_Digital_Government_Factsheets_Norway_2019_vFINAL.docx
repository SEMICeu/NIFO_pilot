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3FB1187E" w:rsidR="000B0E45" w:rsidRPr="00BA2C58" w:rsidRDefault="00AF2782">
      <w:r>
        <w:rPr>
          <w:noProof/>
        </w:rPr>
        <w:pict w14:anchorId="4C8EA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left:0;text-align:left;margin-left:-84.45pt;margin-top:18.65pt;width:595.3pt;height:433.7pt;z-index:-4;mso-position-horizontal-relative:text;mso-position-vertical-relative:text;mso-width-relative:page;mso-height-relative:page">
            <v:imagedata r:id="rId11" o:title="aerial-shot-bird-s-eye-view-city-1940038" croptop="6832f" cropbottom="25915f"/>
          </v:shape>
        </w:pict>
      </w:r>
      <w:r>
        <w:rPr>
          <w:noProof/>
        </w:rPr>
        <w:pict w14:anchorId="669B1A4F">
          <v:shape id="_x0000_s1033" type="#_x0000_t75" style="position:absolute;left:0;text-align:left;margin-left:140.8pt;margin-top:-60.2pt;width:159.05pt;height:110.75pt;z-index:2">
            <v:imagedata r:id="rId12" o:title="LOGO CE_Vertical_EN_quadri_HR"/>
          </v:shape>
        </w:pict>
      </w:r>
    </w:p>
    <w:p w14:paraId="1CFE3C7A" w14:textId="5AC78FEE" w:rsidR="00CD6EBB" w:rsidRPr="00BA2C58" w:rsidRDefault="00CD6EBB"/>
    <w:p w14:paraId="6062DE46" w14:textId="4E69C2DC" w:rsidR="00CD6EBB" w:rsidRPr="00BA2C58" w:rsidRDefault="00CD6EBB"/>
    <w:p w14:paraId="4BF607FC" w14:textId="5059BCEB" w:rsidR="00CD6EBB" w:rsidRPr="00BA2C58" w:rsidRDefault="00CD6EBB"/>
    <w:p w14:paraId="389D1F3F" w14:textId="34A6937D" w:rsidR="00CD6EBB" w:rsidRPr="00BA2C58" w:rsidRDefault="00CD6EBB"/>
    <w:p w14:paraId="7EC47F69" w14:textId="77777777" w:rsidR="00CD6EBB" w:rsidRPr="00BA2C58" w:rsidRDefault="00CD6EBB"/>
    <w:p w14:paraId="5358E2F1" w14:textId="77777777" w:rsidR="00CD6EBB" w:rsidRPr="00BA2C58" w:rsidRDefault="00CD6EBB"/>
    <w:p w14:paraId="140724E0" w14:textId="77777777" w:rsidR="00CD6EBB" w:rsidRPr="00BA2C58" w:rsidRDefault="00CD6EBB"/>
    <w:p w14:paraId="711E595F" w14:textId="77777777" w:rsidR="00CD6EBB" w:rsidRPr="00BA2C58" w:rsidRDefault="00CD6EBB"/>
    <w:p w14:paraId="1C819E45" w14:textId="1BC43B5E" w:rsidR="00BE75BE" w:rsidRPr="00BA2C58" w:rsidRDefault="00BE75BE"/>
    <w:p w14:paraId="33A16B60" w14:textId="77777777" w:rsidR="00B41BBD" w:rsidRPr="00BA2C58" w:rsidRDefault="00B41BBD"/>
    <w:p w14:paraId="52A0FF17" w14:textId="77777777" w:rsidR="00B41BBD" w:rsidRPr="00BA2C58" w:rsidRDefault="00B41BBD"/>
    <w:p w14:paraId="0566FE8F" w14:textId="77777777" w:rsidR="00B41BBD" w:rsidRPr="00BA2C58" w:rsidRDefault="00B41BBD"/>
    <w:p w14:paraId="5B406853" w14:textId="77777777" w:rsidR="00B41BBD" w:rsidRPr="00BA2C58" w:rsidRDefault="00B41BBD"/>
    <w:p w14:paraId="50EF10B8" w14:textId="5A611DDC" w:rsidR="00B41BBD" w:rsidRPr="00BA2C58" w:rsidRDefault="00B41BBD"/>
    <w:p w14:paraId="7E613124" w14:textId="77777777" w:rsidR="00B41BBD" w:rsidRPr="00BA2C58" w:rsidRDefault="00B41BBD"/>
    <w:p w14:paraId="71A72B29" w14:textId="77777777" w:rsidR="00B41BBD" w:rsidRPr="00BA2C58" w:rsidRDefault="00B41BBD"/>
    <w:p w14:paraId="352FB21D" w14:textId="77777777" w:rsidR="00B41BBD" w:rsidRPr="00BA2C58" w:rsidRDefault="00B41BBD"/>
    <w:p w14:paraId="01D0E3DF" w14:textId="77777777" w:rsidR="00B41BBD" w:rsidRPr="00BA2C58" w:rsidRDefault="00B41BBD"/>
    <w:p w14:paraId="45C2939D" w14:textId="76A88E87" w:rsidR="00B41BBD" w:rsidRPr="00BA2C58" w:rsidRDefault="00B41BBD"/>
    <w:p w14:paraId="54A5D151" w14:textId="08832532" w:rsidR="00CD6EBB" w:rsidRPr="00BA2C58" w:rsidRDefault="00CD6EBB"/>
    <w:p w14:paraId="785BF4C0" w14:textId="77777777" w:rsidR="00CD6EBB" w:rsidRPr="00BA2C58" w:rsidRDefault="00CD6EBB"/>
    <w:p w14:paraId="7AC97244" w14:textId="22DAD4E1" w:rsidR="00CD6EBB" w:rsidRPr="00BA2C58" w:rsidRDefault="00CD6EBB"/>
    <w:p w14:paraId="1D31991C" w14:textId="77777777" w:rsidR="00CD6EBB" w:rsidRPr="00BA2C58" w:rsidRDefault="00CD6EBB"/>
    <w:p w14:paraId="12CB8B23" w14:textId="0F7C8576" w:rsidR="00CD6EBB" w:rsidRPr="00BA2C58" w:rsidRDefault="00AF2782">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43EA6026" w14:textId="77777777" w:rsidR="00A75DA0" w:rsidRPr="007C077A" w:rsidRDefault="00A75DA0"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77777777" w:rsidR="00CD6EBB" w:rsidRPr="00BA2C58" w:rsidRDefault="00CD6EBB"/>
    <w:p w14:paraId="55816728" w14:textId="246083CB" w:rsidR="00CD6EBB" w:rsidRPr="00BA2C58" w:rsidRDefault="00CD6EBB"/>
    <w:p w14:paraId="605F3D73" w14:textId="7B56B0B4" w:rsidR="00CD6EBB" w:rsidRPr="00BA2C58" w:rsidRDefault="00CD6EBB"/>
    <w:p w14:paraId="40C54F67" w14:textId="0E94CE55" w:rsidR="00CD6EBB" w:rsidRPr="00BA2C58" w:rsidRDefault="00CD6EBB"/>
    <w:p w14:paraId="6C83E819" w14:textId="3B576D26" w:rsidR="00CD6EBB" w:rsidRPr="00BA2C58" w:rsidRDefault="00CD6EBB"/>
    <w:p w14:paraId="1B6C0471" w14:textId="47141620" w:rsidR="00CD6EBB" w:rsidRPr="00BA2C58" w:rsidRDefault="00CD6EBB"/>
    <w:p w14:paraId="19F3122F" w14:textId="51F3EB03" w:rsidR="00CD6EBB" w:rsidRPr="00BA2C58" w:rsidRDefault="00CD6EBB"/>
    <w:p w14:paraId="1D0D5238" w14:textId="5CE79B19" w:rsidR="00B41BBD" w:rsidRPr="00BA2C58" w:rsidRDefault="00B41BBD"/>
    <w:p w14:paraId="2317EA37" w14:textId="5751AA28" w:rsidR="00B41BBD" w:rsidRPr="00BA2C58" w:rsidRDefault="00B41BBD"/>
    <w:p w14:paraId="6780F879" w14:textId="5F18AB80" w:rsidR="00B41BBD" w:rsidRPr="00BA2C58" w:rsidRDefault="00B41BBD"/>
    <w:p w14:paraId="59C93882" w14:textId="6EFA2DEE" w:rsidR="00B41BBD" w:rsidRPr="00BA2C58" w:rsidRDefault="00B41BBD"/>
    <w:p w14:paraId="07C59DD3" w14:textId="1D7BEBA2" w:rsidR="00726E07" w:rsidRPr="00BA2C58" w:rsidRDefault="00AF2782" w:rsidP="00482869">
      <w:pPr>
        <w:pStyle w:val="Caption"/>
      </w:pPr>
      <w:r>
        <w:rPr>
          <w:noProof/>
        </w:rPr>
        <w:pict w14:anchorId="0D9B64EF">
          <v:shape id="_x0000_s1045" type="#_x0000_t75" style="position:absolute;left:0;text-align:left;margin-left:-8.05pt;margin-top:150pt;width:516.1pt;height:189.2pt;z-index:-9;mso-position-horizontal-relative:text;mso-position-vertical-relative:text;mso-width-relative:page;mso-height-relative:page">
            <v:imagedata r:id="rId13" o:title=""/>
          </v:shape>
        </w:pict>
      </w:r>
      <w:r>
        <w:rPr>
          <w:noProof/>
        </w:rPr>
        <w:pict w14:anchorId="35251265">
          <v:shape id="_x0000_s1041" type="#_x0000_t75" style="position:absolute;left:0;text-align:left;margin-left:8.3pt;margin-top:628.7pt;width:678.3pt;height:291.15pt;z-index:-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712EA1A2">
          <v:shape id="_x0000_s1040" type="#_x0000_t75" style="position:absolute;left:0;text-align:left;margin-left:8.3pt;margin-top:628.7pt;width:678.3pt;height:291.15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093928EC">
          <v:shape id="Picture 13" o:spid="_x0000_s1039" type="#_x0000_t75" style="position:absolute;left:0;text-align:left;margin-left:8.3pt;margin-top:628.7pt;width:678.3pt;height:291.1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3BE9DEFF">
          <v:shape id="Text Box 2" o:spid="_x0000_s1034" type="#_x0000_t202" style="position:absolute;left:0;text-align:left;margin-left:214.2pt;margin-top:21.75pt;width:257.75pt;height:182.2pt;z-index:3;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Text Box 2;mso-fit-shape-to-text:t">
              <w:txbxContent>
                <w:p w14:paraId="0F6D55AE" w14:textId="524D93B7" w:rsidR="00A75DA0" w:rsidRPr="00416AFE" w:rsidRDefault="00A75DA0" w:rsidP="00337934">
                  <w:pPr>
                    <w:jc w:val="right"/>
                    <w:rPr>
                      <w:color w:val="0070C0"/>
                      <w:sz w:val="56"/>
                      <w:szCs w:val="40"/>
                    </w:rPr>
                  </w:pPr>
                  <w:r w:rsidRPr="00416AFE">
                    <w:rPr>
                      <w:color w:val="0070C0"/>
                      <w:sz w:val="56"/>
                      <w:szCs w:val="40"/>
                    </w:rPr>
                    <w:t>Digital Government Factsheet 2019</w:t>
                  </w:r>
                </w:p>
                <w:p w14:paraId="0B105842" w14:textId="0D1680FF" w:rsidR="00A75DA0" w:rsidRPr="00416AFE" w:rsidRDefault="00A75DA0" w:rsidP="00337934">
                  <w:pPr>
                    <w:jc w:val="right"/>
                    <w:rPr>
                      <w:color w:val="0070C0"/>
                      <w:sz w:val="56"/>
                      <w:szCs w:val="40"/>
                    </w:rPr>
                  </w:pPr>
                </w:p>
                <w:p w14:paraId="335F5FC6" w14:textId="1A30D43F" w:rsidR="00A75DA0" w:rsidRPr="001F5794" w:rsidRDefault="00A75DA0" w:rsidP="00337934">
                  <w:pPr>
                    <w:jc w:val="right"/>
                    <w:rPr>
                      <w:color w:val="002060"/>
                      <w:sz w:val="48"/>
                      <w:szCs w:val="40"/>
                    </w:rPr>
                  </w:pPr>
                  <w:r w:rsidRPr="00E0103E">
                    <w:rPr>
                      <w:color w:val="0070C0"/>
                      <w:sz w:val="56"/>
                      <w:szCs w:val="40"/>
                    </w:rPr>
                    <w:t>Norway</w:t>
                  </w:r>
                </w:p>
              </w:txbxContent>
            </v:textbox>
            <w10:wrap type="square"/>
          </v:shape>
        </w:pict>
      </w:r>
      <w:r>
        <w:rPr>
          <w:noProof/>
        </w:rPr>
        <w:pict w14:anchorId="1F095166">
          <v:shape id="_x0000_s1030" type="#_x0000_t202" style="position:absolute;left:0;text-align:left;margin-left:184.05pt;margin-top:724.9pt;width:69.65pt;height:38.3pt;z-index:-8;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v-text-anchor:top" fillcolor="#039" stroked="f" strokeweight=".5pt">
            <v:textbox style="mso-next-textbox:#_x0000_s1030">
              <w:txbxContent>
                <w:p w14:paraId="534E737A" w14:textId="77777777" w:rsidR="00A75DA0" w:rsidRPr="007C077A" w:rsidRDefault="00A75DA0"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115D67" w:rsidRPr="00BA2C58">
        <w:br w:type="page"/>
      </w:r>
      <w:r w:rsidR="00726E07" w:rsidRPr="00BA2C58">
        <w:rPr>
          <w:sz w:val="32"/>
        </w:rPr>
        <w:lastRenderedPageBreak/>
        <w:t>Table of Contents</w:t>
      </w:r>
      <w:bookmarkStart w:id="0" w:name="_GoBack"/>
      <w:bookmarkEnd w:id="0"/>
    </w:p>
    <w:p w14:paraId="5FC781F0" w14:textId="77777777" w:rsidR="00D2200F" w:rsidRPr="00BA2C58" w:rsidRDefault="00D2200F"/>
    <w:p w14:paraId="605E2C8F" w14:textId="536D8D9C" w:rsidR="00BA73E1" w:rsidRPr="001F0BC9" w:rsidRDefault="00D90528">
      <w:pPr>
        <w:pStyle w:val="TOC1"/>
        <w:tabs>
          <w:tab w:val="right" w:leader="dot" w:pos="8777"/>
        </w:tabs>
        <w:rPr>
          <w:rFonts w:ascii="Calibri" w:hAnsi="Calibri"/>
          <w:noProof/>
          <w:color w:val="auto"/>
          <w:sz w:val="22"/>
          <w:szCs w:val="22"/>
          <w:lang w:val="fr-LU" w:eastAsia="fr-LU"/>
        </w:rPr>
      </w:pPr>
      <w:r w:rsidRPr="00BA2C58">
        <w:fldChar w:fldCharType="begin"/>
      </w:r>
      <w:r w:rsidRPr="00BA2C58">
        <w:instrText xml:space="preserve"> TOC \o "1-1" \h \z \u </w:instrText>
      </w:r>
      <w:r w:rsidRPr="00BA2C58">
        <w:fldChar w:fldCharType="separate"/>
      </w:r>
      <w:hyperlink w:anchor="_Toc12874814" w:history="1">
        <w:r w:rsidR="00BA73E1" w:rsidRPr="00C540A7">
          <w:rPr>
            <w:rStyle w:val="Hyperlink"/>
            <w:noProof/>
          </w:rPr>
          <w:t>Country Profile</w:t>
        </w:r>
        <w:r w:rsidR="00BA73E1">
          <w:rPr>
            <w:noProof/>
            <w:webHidden/>
          </w:rPr>
          <w:tab/>
        </w:r>
        <w:r w:rsidR="00BA73E1">
          <w:rPr>
            <w:noProof/>
            <w:webHidden/>
          </w:rPr>
          <w:fldChar w:fldCharType="begin"/>
        </w:r>
        <w:r w:rsidR="00BA73E1">
          <w:rPr>
            <w:noProof/>
            <w:webHidden/>
          </w:rPr>
          <w:instrText xml:space="preserve"> PAGEREF _Toc12874814 \h </w:instrText>
        </w:r>
        <w:r w:rsidR="00BA73E1">
          <w:rPr>
            <w:noProof/>
            <w:webHidden/>
          </w:rPr>
        </w:r>
        <w:r w:rsidR="00BA73E1">
          <w:rPr>
            <w:noProof/>
            <w:webHidden/>
          </w:rPr>
          <w:fldChar w:fldCharType="separate"/>
        </w:r>
        <w:r w:rsidR="00903A24">
          <w:rPr>
            <w:noProof/>
            <w:webHidden/>
          </w:rPr>
          <w:t>3</w:t>
        </w:r>
        <w:r w:rsidR="00BA73E1">
          <w:rPr>
            <w:noProof/>
            <w:webHidden/>
          </w:rPr>
          <w:fldChar w:fldCharType="end"/>
        </w:r>
      </w:hyperlink>
    </w:p>
    <w:p w14:paraId="17E04165" w14:textId="2C7B37E0"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15" w:history="1">
        <w:r w:rsidR="00BA73E1" w:rsidRPr="00C540A7">
          <w:rPr>
            <w:rStyle w:val="Hyperlink"/>
            <w:noProof/>
          </w:rPr>
          <w:t>Digital Government Highlights</w:t>
        </w:r>
        <w:r w:rsidR="00BA73E1">
          <w:rPr>
            <w:noProof/>
            <w:webHidden/>
          </w:rPr>
          <w:tab/>
        </w:r>
        <w:r w:rsidR="00BA73E1">
          <w:rPr>
            <w:noProof/>
            <w:webHidden/>
          </w:rPr>
          <w:fldChar w:fldCharType="begin"/>
        </w:r>
        <w:r w:rsidR="00BA73E1">
          <w:rPr>
            <w:noProof/>
            <w:webHidden/>
          </w:rPr>
          <w:instrText xml:space="preserve"> PAGEREF _Toc12874815 \h </w:instrText>
        </w:r>
        <w:r w:rsidR="00BA73E1">
          <w:rPr>
            <w:noProof/>
            <w:webHidden/>
          </w:rPr>
        </w:r>
        <w:r w:rsidR="00BA73E1">
          <w:rPr>
            <w:noProof/>
            <w:webHidden/>
          </w:rPr>
          <w:fldChar w:fldCharType="separate"/>
        </w:r>
        <w:r w:rsidR="00903A24">
          <w:rPr>
            <w:noProof/>
            <w:webHidden/>
          </w:rPr>
          <w:t>6</w:t>
        </w:r>
        <w:r w:rsidR="00BA73E1">
          <w:rPr>
            <w:noProof/>
            <w:webHidden/>
          </w:rPr>
          <w:fldChar w:fldCharType="end"/>
        </w:r>
      </w:hyperlink>
    </w:p>
    <w:p w14:paraId="11397232" w14:textId="473C568E"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16" w:history="1">
        <w:r w:rsidR="00BA73E1" w:rsidRPr="00C540A7">
          <w:rPr>
            <w:rStyle w:val="Hyperlink"/>
            <w:noProof/>
          </w:rPr>
          <w:t>Digital Government Political Communications</w:t>
        </w:r>
        <w:r w:rsidR="00BA73E1">
          <w:rPr>
            <w:noProof/>
            <w:webHidden/>
          </w:rPr>
          <w:tab/>
        </w:r>
        <w:r w:rsidR="00BA73E1">
          <w:rPr>
            <w:noProof/>
            <w:webHidden/>
          </w:rPr>
          <w:fldChar w:fldCharType="begin"/>
        </w:r>
        <w:r w:rsidR="00BA73E1">
          <w:rPr>
            <w:noProof/>
            <w:webHidden/>
          </w:rPr>
          <w:instrText xml:space="preserve"> PAGEREF _Toc12874816 \h </w:instrText>
        </w:r>
        <w:r w:rsidR="00BA73E1">
          <w:rPr>
            <w:noProof/>
            <w:webHidden/>
          </w:rPr>
        </w:r>
        <w:r w:rsidR="00BA73E1">
          <w:rPr>
            <w:noProof/>
            <w:webHidden/>
          </w:rPr>
          <w:fldChar w:fldCharType="separate"/>
        </w:r>
        <w:r w:rsidR="00903A24">
          <w:rPr>
            <w:noProof/>
            <w:webHidden/>
          </w:rPr>
          <w:t>7</w:t>
        </w:r>
        <w:r w:rsidR="00BA73E1">
          <w:rPr>
            <w:noProof/>
            <w:webHidden/>
          </w:rPr>
          <w:fldChar w:fldCharType="end"/>
        </w:r>
      </w:hyperlink>
    </w:p>
    <w:p w14:paraId="63DEABF9" w14:textId="2CBC5975"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17" w:history="1">
        <w:r w:rsidR="00BA73E1" w:rsidRPr="00C540A7">
          <w:rPr>
            <w:rStyle w:val="Hyperlink"/>
            <w:noProof/>
          </w:rPr>
          <w:t>Digital Government Legislation</w:t>
        </w:r>
        <w:r w:rsidR="00BA73E1">
          <w:rPr>
            <w:noProof/>
            <w:webHidden/>
          </w:rPr>
          <w:tab/>
        </w:r>
        <w:r w:rsidR="00BA73E1">
          <w:rPr>
            <w:noProof/>
            <w:webHidden/>
          </w:rPr>
          <w:fldChar w:fldCharType="begin"/>
        </w:r>
        <w:r w:rsidR="00BA73E1">
          <w:rPr>
            <w:noProof/>
            <w:webHidden/>
          </w:rPr>
          <w:instrText xml:space="preserve"> PAGEREF _Toc12874817 \h </w:instrText>
        </w:r>
        <w:r w:rsidR="00BA73E1">
          <w:rPr>
            <w:noProof/>
            <w:webHidden/>
          </w:rPr>
        </w:r>
        <w:r w:rsidR="00BA73E1">
          <w:rPr>
            <w:noProof/>
            <w:webHidden/>
          </w:rPr>
          <w:fldChar w:fldCharType="separate"/>
        </w:r>
        <w:r w:rsidR="00903A24">
          <w:rPr>
            <w:noProof/>
            <w:webHidden/>
          </w:rPr>
          <w:t>11</w:t>
        </w:r>
        <w:r w:rsidR="00BA73E1">
          <w:rPr>
            <w:noProof/>
            <w:webHidden/>
          </w:rPr>
          <w:fldChar w:fldCharType="end"/>
        </w:r>
      </w:hyperlink>
    </w:p>
    <w:p w14:paraId="7078580E" w14:textId="0C68FB18"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18" w:history="1">
        <w:r w:rsidR="00BA73E1" w:rsidRPr="00C540A7">
          <w:rPr>
            <w:rStyle w:val="Hyperlink"/>
            <w:noProof/>
          </w:rPr>
          <w:t>Digital Government Governance</w:t>
        </w:r>
        <w:r w:rsidR="00BA73E1">
          <w:rPr>
            <w:noProof/>
            <w:webHidden/>
          </w:rPr>
          <w:tab/>
        </w:r>
        <w:r w:rsidR="00BA73E1">
          <w:rPr>
            <w:noProof/>
            <w:webHidden/>
          </w:rPr>
          <w:fldChar w:fldCharType="begin"/>
        </w:r>
        <w:r w:rsidR="00BA73E1">
          <w:rPr>
            <w:noProof/>
            <w:webHidden/>
          </w:rPr>
          <w:instrText xml:space="preserve"> PAGEREF _Toc12874818 \h </w:instrText>
        </w:r>
        <w:r w:rsidR="00BA73E1">
          <w:rPr>
            <w:noProof/>
            <w:webHidden/>
          </w:rPr>
        </w:r>
        <w:r w:rsidR="00BA73E1">
          <w:rPr>
            <w:noProof/>
            <w:webHidden/>
          </w:rPr>
          <w:fldChar w:fldCharType="separate"/>
        </w:r>
        <w:r w:rsidR="00903A24">
          <w:rPr>
            <w:noProof/>
            <w:webHidden/>
          </w:rPr>
          <w:t>15</w:t>
        </w:r>
        <w:r w:rsidR="00BA73E1">
          <w:rPr>
            <w:noProof/>
            <w:webHidden/>
          </w:rPr>
          <w:fldChar w:fldCharType="end"/>
        </w:r>
      </w:hyperlink>
    </w:p>
    <w:p w14:paraId="53D700CE" w14:textId="5E4952C0"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19" w:history="1">
        <w:r w:rsidR="00BA73E1" w:rsidRPr="00C540A7">
          <w:rPr>
            <w:rStyle w:val="Hyperlink"/>
            <w:noProof/>
          </w:rPr>
          <w:t>Digital Government Infrastructure</w:t>
        </w:r>
        <w:r w:rsidR="00BA73E1">
          <w:rPr>
            <w:noProof/>
            <w:webHidden/>
          </w:rPr>
          <w:tab/>
        </w:r>
        <w:r w:rsidR="00BA73E1">
          <w:rPr>
            <w:noProof/>
            <w:webHidden/>
          </w:rPr>
          <w:fldChar w:fldCharType="begin"/>
        </w:r>
        <w:r w:rsidR="00BA73E1">
          <w:rPr>
            <w:noProof/>
            <w:webHidden/>
          </w:rPr>
          <w:instrText xml:space="preserve"> PAGEREF _Toc12874819 \h </w:instrText>
        </w:r>
        <w:r w:rsidR="00BA73E1">
          <w:rPr>
            <w:noProof/>
            <w:webHidden/>
          </w:rPr>
        </w:r>
        <w:r w:rsidR="00BA73E1">
          <w:rPr>
            <w:noProof/>
            <w:webHidden/>
          </w:rPr>
          <w:fldChar w:fldCharType="separate"/>
        </w:r>
        <w:r w:rsidR="00903A24">
          <w:rPr>
            <w:noProof/>
            <w:webHidden/>
          </w:rPr>
          <w:t>20</w:t>
        </w:r>
        <w:r w:rsidR="00BA73E1">
          <w:rPr>
            <w:noProof/>
            <w:webHidden/>
          </w:rPr>
          <w:fldChar w:fldCharType="end"/>
        </w:r>
      </w:hyperlink>
    </w:p>
    <w:p w14:paraId="7A46B214" w14:textId="0105745B"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20" w:history="1">
        <w:r w:rsidR="00BA73E1" w:rsidRPr="00C540A7">
          <w:rPr>
            <w:rStyle w:val="Hyperlink"/>
            <w:noProof/>
          </w:rPr>
          <w:t>Digital Government Services for Citizens</w:t>
        </w:r>
        <w:r w:rsidR="00BA73E1">
          <w:rPr>
            <w:noProof/>
            <w:webHidden/>
          </w:rPr>
          <w:tab/>
        </w:r>
        <w:r w:rsidR="00BA73E1">
          <w:rPr>
            <w:noProof/>
            <w:webHidden/>
          </w:rPr>
          <w:fldChar w:fldCharType="begin"/>
        </w:r>
        <w:r w:rsidR="00BA73E1">
          <w:rPr>
            <w:noProof/>
            <w:webHidden/>
          </w:rPr>
          <w:instrText xml:space="preserve"> PAGEREF _Toc12874820 \h </w:instrText>
        </w:r>
        <w:r w:rsidR="00BA73E1">
          <w:rPr>
            <w:noProof/>
            <w:webHidden/>
          </w:rPr>
        </w:r>
        <w:r w:rsidR="00BA73E1">
          <w:rPr>
            <w:noProof/>
            <w:webHidden/>
          </w:rPr>
          <w:fldChar w:fldCharType="separate"/>
        </w:r>
        <w:r w:rsidR="00903A24">
          <w:rPr>
            <w:noProof/>
            <w:webHidden/>
          </w:rPr>
          <w:t>25</w:t>
        </w:r>
        <w:r w:rsidR="00BA73E1">
          <w:rPr>
            <w:noProof/>
            <w:webHidden/>
          </w:rPr>
          <w:fldChar w:fldCharType="end"/>
        </w:r>
      </w:hyperlink>
    </w:p>
    <w:p w14:paraId="052AA1E7" w14:textId="3B0F7AB4" w:rsidR="00BA73E1" w:rsidRPr="001F0BC9" w:rsidRDefault="00AF2782">
      <w:pPr>
        <w:pStyle w:val="TOC1"/>
        <w:tabs>
          <w:tab w:val="right" w:leader="dot" w:pos="8777"/>
        </w:tabs>
        <w:rPr>
          <w:rFonts w:ascii="Calibri" w:hAnsi="Calibri"/>
          <w:noProof/>
          <w:color w:val="auto"/>
          <w:sz w:val="22"/>
          <w:szCs w:val="22"/>
          <w:lang w:val="fr-LU" w:eastAsia="fr-LU"/>
        </w:rPr>
      </w:pPr>
      <w:hyperlink w:anchor="_Toc12874821" w:history="1">
        <w:r w:rsidR="00BA73E1" w:rsidRPr="00C540A7">
          <w:rPr>
            <w:rStyle w:val="Hyperlink"/>
            <w:noProof/>
          </w:rPr>
          <w:t>Digital Government Services for Businesses</w:t>
        </w:r>
        <w:r w:rsidR="00BA73E1">
          <w:rPr>
            <w:noProof/>
            <w:webHidden/>
          </w:rPr>
          <w:tab/>
        </w:r>
        <w:r w:rsidR="00BA73E1">
          <w:rPr>
            <w:noProof/>
            <w:webHidden/>
          </w:rPr>
          <w:fldChar w:fldCharType="begin"/>
        </w:r>
        <w:r w:rsidR="00BA73E1">
          <w:rPr>
            <w:noProof/>
            <w:webHidden/>
          </w:rPr>
          <w:instrText xml:space="preserve"> PAGEREF _Toc12874821 \h </w:instrText>
        </w:r>
        <w:r w:rsidR="00BA73E1">
          <w:rPr>
            <w:noProof/>
            <w:webHidden/>
          </w:rPr>
        </w:r>
        <w:r w:rsidR="00BA73E1">
          <w:rPr>
            <w:noProof/>
            <w:webHidden/>
          </w:rPr>
          <w:fldChar w:fldCharType="separate"/>
        </w:r>
        <w:r w:rsidR="00903A24">
          <w:rPr>
            <w:noProof/>
            <w:webHidden/>
          </w:rPr>
          <w:t>34</w:t>
        </w:r>
        <w:r w:rsidR="00BA73E1">
          <w:rPr>
            <w:noProof/>
            <w:webHidden/>
          </w:rPr>
          <w:fldChar w:fldCharType="end"/>
        </w:r>
      </w:hyperlink>
    </w:p>
    <w:p w14:paraId="28EB92B4" w14:textId="52DB60FE" w:rsidR="00B41BBD" w:rsidRPr="00BA2C58" w:rsidRDefault="00D90528">
      <w:r w:rsidRPr="00BA2C58">
        <w:fldChar w:fldCharType="end"/>
      </w:r>
    </w:p>
    <w:p w14:paraId="7067BF41" w14:textId="77777777" w:rsidR="00D2200F" w:rsidRPr="00BA2C58" w:rsidRDefault="00D2200F"/>
    <w:p w14:paraId="572125D6" w14:textId="77777777" w:rsidR="00B41BBD" w:rsidRPr="00BA2C58" w:rsidRDefault="00B41BBD"/>
    <w:p w14:paraId="2DB55B16" w14:textId="77777777" w:rsidR="00B41BBD" w:rsidRPr="00BA2C58" w:rsidRDefault="00B41BBD"/>
    <w:p w14:paraId="21741464" w14:textId="77777777" w:rsidR="00B41BBD" w:rsidRPr="00BA2C58" w:rsidRDefault="00B41BBD"/>
    <w:p w14:paraId="7D3EF90C" w14:textId="77777777" w:rsidR="00B41BBD" w:rsidRPr="00BA2C58" w:rsidRDefault="00B41BBD"/>
    <w:p w14:paraId="73E52E74" w14:textId="77777777" w:rsidR="00B41BBD" w:rsidRPr="00BA2C58" w:rsidRDefault="00B41BBD"/>
    <w:p w14:paraId="3A3403F7" w14:textId="77777777" w:rsidR="00B41BBD" w:rsidRPr="00BA2C58" w:rsidRDefault="00B41BBD"/>
    <w:p w14:paraId="7888DCE4" w14:textId="77777777" w:rsidR="00B41BBD" w:rsidRPr="00BA2C58" w:rsidRDefault="00B41BBD"/>
    <w:p w14:paraId="358EFF94" w14:textId="77777777" w:rsidR="00B41BBD" w:rsidRPr="00BA2C58" w:rsidRDefault="00B41BBD"/>
    <w:p w14:paraId="49EFA835" w14:textId="77777777" w:rsidR="00B41BBD" w:rsidRPr="00BA2C58" w:rsidRDefault="00B41BBD"/>
    <w:p w14:paraId="0A14D21F" w14:textId="77777777" w:rsidR="002F4A39" w:rsidRPr="00BA2C58" w:rsidRDefault="002F4A39"/>
    <w:p w14:paraId="5BCDB312" w14:textId="77777777" w:rsidR="002F4A39" w:rsidRPr="00BA2C58" w:rsidRDefault="002F4A39"/>
    <w:p w14:paraId="7D5BA223" w14:textId="77777777" w:rsidR="002F4A39" w:rsidRPr="00BA2C58" w:rsidRDefault="002F4A39"/>
    <w:p w14:paraId="3F68086F" w14:textId="77777777" w:rsidR="002F4A39" w:rsidRPr="00BA2C58" w:rsidRDefault="00B41BBD" w:rsidP="00B41BBD">
      <w:pPr>
        <w:tabs>
          <w:tab w:val="left" w:pos="7500"/>
        </w:tabs>
      </w:pPr>
      <w:r w:rsidRPr="00BA2C58">
        <w:tab/>
      </w:r>
    </w:p>
    <w:p w14:paraId="15185D93" w14:textId="77777777" w:rsidR="00B41BBD" w:rsidRPr="00BA2C58" w:rsidRDefault="00B41BBD" w:rsidP="00B41BBD">
      <w:pPr>
        <w:tabs>
          <w:tab w:val="left" w:pos="7500"/>
        </w:tabs>
      </w:pPr>
    </w:p>
    <w:p w14:paraId="62CA7C4F" w14:textId="77777777" w:rsidR="00B41BBD" w:rsidRPr="00BA2C58" w:rsidRDefault="00B41BBD" w:rsidP="00B41BBD">
      <w:pPr>
        <w:tabs>
          <w:tab w:val="left" w:pos="7500"/>
        </w:tabs>
      </w:pPr>
    </w:p>
    <w:p w14:paraId="0D0FCD7A" w14:textId="77777777" w:rsidR="00B41BBD" w:rsidRPr="00BA2C58" w:rsidRDefault="00B41BBD" w:rsidP="00B41BBD">
      <w:pPr>
        <w:tabs>
          <w:tab w:val="left" w:pos="7500"/>
        </w:tabs>
      </w:pPr>
    </w:p>
    <w:p w14:paraId="324A6E94" w14:textId="77777777" w:rsidR="00B41BBD" w:rsidRPr="00BA2C58" w:rsidRDefault="00B41BBD" w:rsidP="00B41BBD">
      <w:pPr>
        <w:tabs>
          <w:tab w:val="left" w:pos="7500"/>
        </w:tabs>
      </w:pPr>
    </w:p>
    <w:p w14:paraId="6C80F283" w14:textId="12082C76" w:rsidR="00B41BBD" w:rsidRPr="00BA2C58" w:rsidRDefault="00B41BBD" w:rsidP="00B41BBD">
      <w:pPr>
        <w:tabs>
          <w:tab w:val="left" w:pos="7500"/>
        </w:tabs>
      </w:pPr>
    </w:p>
    <w:p w14:paraId="29E4881F" w14:textId="77777777" w:rsidR="00B41BBD" w:rsidRPr="00BA2C58" w:rsidRDefault="00B41BBD" w:rsidP="00B41BBD">
      <w:pPr>
        <w:tabs>
          <w:tab w:val="left" w:pos="7500"/>
        </w:tabs>
      </w:pPr>
    </w:p>
    <w:p w14:paraId="3F46E2E8" w14:textId="77777777" w:rsidR="00B41BBD" w:rsidRPr="00BA2C58" w:rsidRDefault="00B41BBD" w:rsidP="00B41BBD">
      <w:pPr>
        <w:tabs>
          <w:tab w:val="left" w:pos="7500"/>
        </w:tabs>
      </w:pPr>
    </w:p>
    <w:p w14:paraId="1D7BA95D" w14:textId="77777777" w:rsidR="00B41BBD" w:rsidRPr="00BA2C58" w:rsidRDefault="00B41BBD" w:rsidP="00B41BBD">
      <w:pPr>
        <w:tabs>
          <w:tab w:val="left" w:pos="7500"/>
        </w:tabs>
      </w:pPr>
    </w:p>
    <w:p w14:paraId="2C1D086A" w14:textId="77777777" w:rsidR="00B41BBD" w:rsidRPr="00BA2C58" w:rsidRDefault="00B41BBD" w:rsidP="00B41BBD">
      <w:pPr>
        <w:tabs>
          <w:tab w:val="left" w:pos="7500"/>
        </w:tabs>
      </w:pPr>
    </w:p>
    <w:p w14:paraId="70D883C0" w14:textId="77777777" w:rsidR="00B41BBD" w:rsidRPr="00BA2C58" w:rsidRDefault="00B41BBD" w:rsidP="00B41BBD">
      <w:pPr>
        <w:tabs>
          <w:tab w:val="left" w:pos="7500"/>
        </w:tabs>
      </w:pPr>
    </w:p>
    <w:p w14:paraId="3D435443" w14:textId="77777777" w:rsidR="00B41BBD" w:rsidRPr="00BA2C58" w:rsidRDefault="00B41BBD" w:rsidP="00B41BBD">
      <w:pPr>
        <w:tabs>
          <w:tab w:val="left" w:pos="7500"/>
        </w:tabs>
      </w:pPr>
    </w:p>
    <w:p w14:paraId="5B045D63" w14:textId="77777777" w:rsidR="00B41BBD" w:rsidRPr="00BA2C58" w:rsidRDefault="00B41BBD" w:rsidP="00B41BBD">
      <w:pPr>
        <w:tabs>
          <w:tab w:val="left" w:pos="7500"/>
        </w:tabs>
      </w:pPr>
    </w:p>
    <w:p w14:paraId="517F9101" w14:textId="77777777" w:rsidR="00B41BBD" w:rsidRPr="00BA2C58" w:rsidRDefault="00B41BBD" w:rsidP="00B41BBD">
      <w:pPr>
        <w:tabs>
          <w:tab w:val="left" w:pos="7500"/>
        </w:tabs>
      </w:pPr>
    </w:p>
    <w:p w14:paraId="0CA8AED3" w14:textId="77777777" w:rsidR="00892832" w:rsidRPr="00BA2C58" w:rsidRDefault="003730DF" w:rsidP="00892832">
      <w:pPr>
        <w:pStyle w:val="Heading1"/>
        <w:jc w:val="left"/>
      </w:pPr>
      <w:r w:rsidRPr="00BA2C58">
        <w:br w:type="page"/>
      </w:r>
      <w:bookmarkStart w:id="1" w:name="_Toc1035574"/>
      <w:bookmarkStart w:id="2" w:name="_Toc12874814"/>
      <w:r w:rsidR="00892832" w:rsidRPr="00BA2C58">
        <w:lastRenderedPageBreak/>
        <w:t>Country Profile</w:t>
      </w:r>
      <w:bookmarkEnd w:id="1"/>
      <w:bookmarkEnd w:id="2"/>
      <w:r w:rsidR="00892832" w:rsidRPr="00BA2C58">
        <w:t xml:space="preserve"> </w:t>
      </w:r>
    </w:p>
    <w:p w14:paraId="3E479D09" w14:textId="77777777" w:rsidR="00892832" w:rsidRPr="00BA2C58" w:rsidRDefault="00892832" w:rsidP="00892832">
      <w:pPr>
        <w:pStyle w:val="Heading2"/>
      </w:pPr>
      <w:bookmarkStart w:id="3" w:name="_Toc1035575"/>
      <w:bookmarkStart w:id="4" w:name="_Toc1474946"/>
      <w:r w:rsidRPr="00BA2C58">
        <w:t>Basic data</w:t>
      </w:r>
      <w:bookmarkEnd w:id="3"/>
      <w:bookmarkEnd w:id="4"/>
    </w:p>
    <w:p w14:paraId="5C602794" w14:textId="2DD161F5" w:rsidR="00892832" w:rsidRPr="00BA2C58" w:rsidRDefault="62B26A07" w:rsidP="00892832">
      <w:r w:rsidRPr="00BA2C58">
        <w:rPr>
          <w:b/>
          <w:bCs/>
        </w:rPr>
        <w:t>Population</w:t>
      </w:r>
      <w:r w:rsidRPr="00BA2C58">
        <w:t xml:space="preserve">: </w:t>
      </w:r>
      <w:r w:rsidR="00945B9B" w:rsidRPr="00BA2C58">
        <w:t>5</w:t>
      </w:r>
      <w:r w:rsidR="00D32656" w:rsidRPr="00BA2C58">
        <w:t xml:space="preserve"> </w:t>
      </w:r>
      <w:r w:rsidR="00945B9B" w:rsidRPr="00BA2C58">
        <w:t>295</w:t>
      </w:r>
      <w:r w:rsidR="00D32656" w:rsidRPr="00BA2C58">
        <w:t xml:space="preserve"> </w:t>
      </w:r>
      <w:r w:rsidR="00945B9B" w:rsidRPr="00BA2C58">
        <w:t>619</w:t>
      </w:r>
      <w:r w:rsidR="002319C1" w:rsidRPr="00BA2C58">
        <w:t xml:space="preserve"> </w:t>
      </w:r>
      <w:r w:rsidR="002319C1" w:rsidRPr="00BA2C58">
        <w:rPr>
          <w:rStyle w:val="Strong"/>
          <w:b w:val="0"/>
        </w:rPr>
        <w:t>inhabitants (2018)</w:t>
      </w:r>
    </w:p>
    <w:p w14:paraId="6FDB3347" w14:textId="407D3816" w:rsidR="00892832" w:rsidRPr="00BA2C58" w:rsidRDefault="62B26A07" w:rsidP="00892832">
      <w:r w:rsidRPr="00BA2C58">
        <w:rPr>
          <w:b/>
          <w:bCs/>
        </w:rPr>
        <w:t>GDP at market prices</w:t>
      </w:r>
      <w:r w:rsidRPr="00BA2C58">
        <w:t xml:space="preserve">: </w:t>
      </w:r>
      <w:r w:rsidR="0079763A" w:rsidRPr="00BA2C58">
        <w:t>368</w:t>
      </w:r>
      <w:r w:rsidR="00D32656" w:rsidRPr="00BA2C58">
        <w:t xml:space="preserve"> </w:t>
      </w:r>
      <w:r w:rsidR="0079763A" w:rsidRPr="00BA2C58">
        <w:t xml:space="preserve">546 </w:t>
      </w:r>
      <w:r w:rsidR="00173EEC" w:rsidRPr="00BA2C58">
        <w:t>million Euros</w:t>
      </w:r>
      <w:r w:rsidR="00187197" w:rsidRPr="00BA2C58">
        <w:t xml:space="preserve"> (2018)</w:t>
      </w:r>
    </w:p>
    <w:p w14:paraId="474B14D1" w14:textId="18D058F5" w:rsidR="00892832" w:rsidRPr="00BA2C58" w:rsidRDefault="00892832" w:rsidP="00892832">
      <w:r w:rsidRPr="00BA2C58">
        <w:rPr>
          <w:b/>
        </w:rPr>
        <w:t>GDP per inhabitant in PPS (Purchasing Power Standard EU 28=100)</w:t>
      </w:r>
      <w:r w:rsidRPr="00BA2C58">
        <w:t xml:space="preserve">: </w:t>
      </w:r>
      <w:r w:rsidR="008F1E7E" w:rsidRPr="00BA2C58">
        <w:t>146 (2017)</w:t>
      </w:r>
    </w:p>
    <w:p w14:paraId="266A70AA" w14:textId="2160F391" w:rsidR="00892832" w:rsidRPr="00BA2C58" w:rsidRDefault="00892832" w:rsidP="00892832">
      <w:r w:rsidRPr="00BA2C58">
        <w:rPr>
          <w:b/>
        </w:rPr>
        <w:t>GDP growth rate</w:t>
      </w:r>
      <w:r w:rsidRPr="00BA2C58">
        <w:t xml:space="preserve">: </w:t>
      </w:r>
      <w:r w:rsidR="00980F97" w:rsidRPr="00BA2C58">
        <w:t>1</w:t>
      </w:r>
      <w:r w:rsidR="00FC0F4A" w:rsidRPr="00BA2C58">
        <w:t>.</w:t>
      </w:r>
      <w:r w:rsidR="00980F97" w:rsidRPr="00BA2C58">
        <w:t>4% (2018)</w:t>
      </w:r>
    </w:p>
    <w:p w14:paraId="5C710252" w14:textId="6CB3CA60" w:rsidR="00892832" w:rsidRPr="00BA2C58" w:rsidRDefault="62B26A07" w:rsidP="00892832">
      <w:r w:rsidRPr="00BA2C58">
        <w:rPr>
          <w:b/>
          <w:bCs/>
        </w:rPr>
        <w:t>Inflation rate</w:t>
      </w:r>
      <w:r w:rsidRPr="00BA2C58">
        <w:t>:</w:t>
      </w:r>
      <w:r w:rsidR="00980F97" w:rsidRPr="00BA2C58">
        <w:t xml:space="preserve"> 3% (2018)</w:t>
      </w:r>
      <w:r w:rsidRPr="00BA2C58">
        <w:t xml:space="preserve"> </w:t>
      </w:r>
    </w:p>
    <w:p w14:paraId="7672F873" w14:textId="0697A792" w:rsidR="00892832" w:rsidRPr="00BA2C58" w:rsidRDefault="62B26A07" w:rsidP="00892832">
      <w:r w:rsidRPr="00BA2C58">
        <w:rPr>
          <w:b/>
          <w:bCs/>
        </w:rPr>
        <w:t>Unemployment rate</w:t>
      </w:r>
      <w:r w:rsidRPr="00BA2C58">
        <w:t xml:space="preserve">: </w:t>
      </w:r>
      <w:r w:rsidR="00570401" w:rsidRPr="00BA2C58">
        <w:t>3</w:t>
      </w:r>
      <w:r w:rsidR="00FC0F4A" w:rsidRPr="00BA2C58">
        <w:t>.</w:t>
      </w:r>
      <w:r w:rsidR="00570401" w:rsidRPr="00BA2C58">
        <w:t>9% (2018)</w:t>
      </w:r>
    </w:p>
    <w:p w14:paraId="33B24CDD" w14:textId="2B7F2789" w:rsidR="00892832" w:rsidRPr="00BA2C58" w:rsidRDefault="62B26A07" w:rsidP="00892832">
      <w:r w:rsidRPr="00BA2C58">
        <w:rPr>
          <w:b/>
          <w:bCs/>
        </w:rPr>
        <w:t>General government gross debt (Percentage of GDP)</w:t>
      </w:r>
      <w:r w:rsidRPr="00BA2C58">
        <w:t xml:space="preserve">: </w:t>
      </w:r>
      <w:r w:rsidR="00461A79" w:rsidRPr="00BA2C58">
        <w:t>36</w:t>
      </w:r>
      <w:r w:rsidR="00FC0F4A" w:rsidRPr="00BA2C58">
        <w:t>.</w:t>
      </w:r>
      <w:r w:rsidR="00461A79" w:rsidRPr="00BA2C58">
        <w:t xml:space="preserve">2% </w:t>
      </w:r>
      <w:r w:rsidR="00AD05F9" w:rsidRPr="00BA2C58">
        <w:t>(2017)</w:t>
      </w:r>
      <w:r w:rsidR="00DB187D" w:rsidRPr="00BA2C58">
        <w:t>**</w:t>
      </w:r>
    </w:p>
    <w:p w14:paraId="5A3B8224" w14:textId="14013F5A" w:rsidR="00892832" w:rsidRPr="00BA2C58" w:rsidRDefault="00892832" w:rsidP="00892832">
      <w:r w:rsidRPr="00BA2C58">
        <w:rPr>
          <w:b/>
        </w:rPr>
        <w:t>General government deficit/surplus (Percentage of GDP)</w:t>
      </w:r>
      <w:r w:rsidRPr="00BA2C58">
        <w:t xml:space="preserve">: </w:t>
      </w:r>
      <w:r w:rsidR="00990619" w:rsidRPr="00BA2C58">
        <w:t xml:space="preserve">5.06% </w:t>
      </w:r>
      <w:r w:rsidR="004558E4" w:rsidRPr="00BA2C58">
        <w:t>(2017)***</w:t>
      </w:r>
    </w:p>
    <w:p w14:paraId="37FC8056" w14:textId="2ABFE177" w:rsidR="00892832" w:rsidRPr="00BA2C58" w:rsidRDefault="62B26A07" w:rsidP="62B26A07">
      <w:r w:rsidRPr="00BA2C58">
        <w:rPr>
          <w:b/>
          <w:bCs/>
        </w:rPr>
        <w:t>Area</w:t>
      </w:r>
      <w:r w:rsidRPr="00BA2C58">
        <w:t xml:space="preserve">: </w:t>
      </w:r>
      <w:r w:rsidR="00A73385" w:rsidRPr="00BA2C58">
        <w:t>384</w:t>
      </w:r>
      <w:r w:rsidR="007E6B42">
        <w:t xml:space="preserve"> </w:t>
      </w:r>
      <w:r w:rsidR="00A73385" w:rsidRPr="00BA2C58">
        <w:t>802 km</w:t>
      </w:r>
      <w:r w:rsidR="0039150B" w:rsidRPr="00BA2C58">
        <w:t>²</w:t>
      </w:r>
      <w:r w:rsidR="00196B7A" w:rsidRPr="00BA2C58">
        <w:t xml:space="preserve"> </w:t>
      </w:r>
      <w:r w:rsidR="00DB187D" w:rsidRPr="00BA2C58">
        <w:t>*</w:t>
      </w:r>
    </w:p>
    <w:p w14:paraId="6CD4343D" w14:textId="02CA2193" w:rsidR="00892832" w:rsidRPr="00BA2C58" w:rsidRDefault="62B26A07" w:rsidP="00892832">
      <w:r w:rsidRPr="00BA2C58">
        <w:rPr>
          <w:b/>
          <w:bCs/>
        </w:rPr>
        <w:t>Capital city</w:t>
      </w:r>
      <w:r w:rsidRPr="00BA2C58">
        <w:t xml:space="preserve">: </w:t>
      </w:r>
      <w:r w:rsidR="00373AA9" w:rsidRPr="00BA2C58">
        <w:t>Oslo</w:t>
      </w:r>
    </w:p>
    <w:p w14:paraId="23E4EF90" w14:textId="78FE313D" w:rsidR="00892832" w:rsidRPr="00BA2C58" w:rsidRDefault="62B26A07" w:rsidP="00892832">
      <w:r w:rsidRPr="00BA2C58">
        <w:rPr>
          <w:b/>
          <w:bCs/>
        </w:rPr>
        <w:t>Official EU language</w:t>
      </w:r>
      <w:r w:rsidRPr="00BA2C58">
        <w:t xml:space="preserve">: </w:t>
      </w:r>
      <w:r w:rsidR="00373AA9" w:rsidRPr="00BA2C58">
        <w:t>Norwegian</w:t>
      </w:r>
    </w:p>
    <w:p w14:paraId="20C73444" w14:textId="7C2763B9" w:rsidR="00892832" w:rsidRPr="00BA2C58" w:rsidRDefault="62B26A07" w:rsidP="00892832">
      <w:r w:rsidRPr="00BA2C58">
        <w:rPr>
          <w:b/>
          <w:bCs/>
        </w:rPr>
        <w:t>Currency</w:t>
      </w:r>
      <w:r w:rsidRPr="00BA2C58">
        <w:t xml:space="preserve">: </w:t>
      </w:r>
      <w:r w:rsidR="0069643E" w:rsidRPr="00BA2C58">
        <w:t>Norwegian krone (NOK)</w:t>
      </w:r>
    </w:p>
    <w:p w14:paraId="6BB46ED2" w14:textId="77777777" w:rsidR="006F6A36" w:rsidRPr="00BA2C58" w:rsidRDefault="006F6A36" w:rsidP="00892832"/>
    <w:p w14:paraId="78A171C2" w14:textId="47DDAAAD" w:rsidR="008C5919" w:rsidRPr="00BA2C58" w:rsidRDefault="62B26A07" w:rsidP="008C5919">
      <w:pPr>
        <w:rPr>
          <w:rStyle w:val="Hyperlink"/>
          <w:sz w:val="18"/>
          <w:szCs w:val="20"/>
        </w:rPr>
      </w:pPr>
      <w:r w:rsidRPr="00BA2C58">
        <w:rPr>
          <w:bCs/>
          <w:sz w:val="18"/>
        </w:rPr>
        <w:t>Source</w:t>
      </w:r>
      <w:r w:rsidRPr="00BA2C58">
        <w:rPr>
          <w:sz w:val="18"/>
        </w:rPr>
        <w:t>:</w:t>
      </w:r>
      <w:r w:rsidR="006F6A36" w:rsidRPr="00BA2C58">
        <w:rPr>
          <w:rStyle w:val="normaltextrun"/>
          <w:szCs w:val="22"/>
          <w:shd w:val="clear" w:color="auto" w:fill="FFFFFF"/>
        </w:rPr>
        <w:t> </w:t>
      </w:r>
      <w:hyperlink r:id="rId15" w:tgtFrame="_blank" w:history="1">
        <w:r w:rsidR="006F6A36" w:rsidRPr="00BA2C58">
          <w:rPr>
            <w:rStyle w:val="Hyperlink"/>
            <w:sz w:val="18"/>
          </w:rPr>
          <w:t>Eurostat</w:t>
        </w:r>
      </w:hyperlink>
      <w:r w:rsidR="006F6A36" w:rsidRPr="00BA2C58">
        <w:rPr>
          <w:rStyle w:val="normaltextrun"/>
          <w:szCs w:val="22"/>
          <w:shd w:val="clear" w:color="auto" w:fill="FFFFFF"/>
        </w:rPr>
        <w:t> </w:t>
      </w:r>
      <w:r w:rsidR="006F6A36" w:rsidRPr="00BA2C58">
        <w:rPr>
          <w:rStyle w:val="normaltextrun"/>
          <w:sz w:val="18"/>
          <w:szCs w:val="20"/>
          <w:shd w:val="clear" w:color="auto" w:fill="FFFFFF"/>
        </w:rPr>
        <w:t>(last update: 15 March 2019)</w:t>
      </w:r>
      <w:r w:rsidR="00446AA3" w:rsidRPr="00BA2C58">
        <w:rPr>
          <w:rStyle w:val="normaltextrun"/>
          <w:sz w:val="18"/>
          <w:szCs w:val="20"/>
          <w:shd w:val="clear" w:color="auto" w:fill="FFFFFF"/>
        </w:rPr>
        <w:t>,</w:t>
      </w:r>
      <w:r w:rsidR="006F6A36" w:rsidRPr="00BA2C58">
        <w:rPr>
          <w:rStyle w:val="eop"/>
          <w:sz w:val="18"/>
          <w:szCs w:val="20"/>
          <w:shd w:val="clear" w:color="auto" w:fill="FFFFFF"/>
        </w:rPr>
        <w:t> </w:t>
      </w:r>
      <w:hyperlink r:id="rId16" w:history="1">
        <w:r w:rsidR="008C5919" w:rsidRPr="00BA2C58">
          <w:rPr>
            <w:rStyle w:val="Hyperlink"/>
            <w:sz w:val="18"/>
            <w:szCs w:val="20"/>
          </w:rPr>
          <w:t>EFTA</w:t>
        </w:r>
      </w:hyperlink>
      <w:r w:rsidR="008C5919" w:rsidRPr="00BA2C58">
        <w:rPr>
          <w:sz w:val="18"/>
        </w:rPr>
        <w:t>*,</w:t>
      </w:r>
      <w:r w:rsidR="008C5919" w:rsidRPr="00BA2C58">
        <w:rPr>
          <w:rStyle w:val="Hyperlink"/>
          <w:sz w:val="18"/>
          <w:szCs w:val="20"/>
        </w:rPr>
        <w:t xml:space="preserve"> </w:t>
      </w:r>
      <w:hyperlink r:id="rId17" w:history="1">
        <w:r w:rsidR="008C5919" w:rsidRPr="00BA2C58">
          <w:rPr>
            <w:rStyle w:val="Hyperlink"/>
            <w:sz w:val="18"/>
            <w:szCs w:val="20"/>
          </w:rPr>
          <w:t>Trading Economics</w:t>
        </w:r>
      </w:hyperlink>
      <w:r w:rsidR="008C5919" w:rsidRPr="00BA2C58">
        <w:rPr>
          <w:sz w:val="18"/>
        </w:rPr>
        <w:t>**,</w:t>
      </w:r>
      <w:r w:rsidR="008C5919" w:rsidRPr="00BA2C58">
        <w:rPr>
          <w:rStyle w:val="Hyperlink"/>
          <w:sz w:val="18"/>
          <w:szCs w:val="20"/>
        </w:rPr>
        <w:t xml:space="preserve"> </w:t>
      </w:r>
      <w:hyperlink r:id="rId18" w:history="1">
        <w:r w:rsidR="008C5919" w:rsidRPr="00BA2C58">
          <w:rPr>
            <w:rStyle w:val="Hyperlink"/>
            <w:sz w:val="18"/>
            <w:szCs w:val="20"/>
          </w:rPr>
          <w:t>Fiscal Balances and public debt - OECD</w:t>
        </w:r>
      </w:hyperlink>
      <w:r w:rsidR="008C5919" w:rsidRPr="00BA2C58">
        <w:rPr>
          <w:sz w:val="18"/>
        </w:rPr>
        <w:t>***</w:t>
      </w:r>
    </w:p>
    <w:p w14:paraId="152CDD16" w14:textId="30BDC9E9" w:rsidR="00892832" w:rsidRPr="00BA2C58" w:rsidRDefault="00892832" w:rsidP="00892832"/>
    <w:p w14:paraId="752A5A4C" w14:textId="76135F52" w:rsidR="00892832" w:rsidRDefault="00892832" w:rsidP="00892832">
      <w:pPr>
        <w:pStyle w:val="Heading2"/>
      </w:pPr>
      <w:r w:rsidRPr="00BA2C58">
        <w:br w:type="page"/>
      </w:r>
      <w:bookmarkStart w:id="5" w:name="_Toc1035576"/>
      <w:bookmarkStart w:id="6" w:name="_Toc1474947"/>
      <w:r w:rsidR="00E75C57" w:rsidRPr="00BA2C58">
        <w:lastRenderedPageBreak/>
        <w:t xml:space="preserve">Digital Government </w:t>
      </w:r>
      <w:r w:rsidRPr="00BA2C58">
        <w:t>Indicators</w:t>
      </w:r>
      <w:bookmarkEnd w:id="5"/>
      <w:bookmarkEnd w:id="6"/>
    </w:p>
    <w:p w14:paraId="185A34F8" w14:textId="3C0282F0" w:rsidR="00E05AC8" w:rsidRPr="007102DD" w:rsidRDefault="00E05AC8" w:rsidP="00E05AC8">
      <w:bookmarkStart w:id="7" w:name="_Hlk6991564"/>
      <w:r w:rsidRPr="007102DD">
        <w:t xml:space="preserve">The following graphs present data for the latest </w:t>
      </w:r>
      <w:r>
        <w:t xml:space="preserve">Digital </w:t>
      </w:r>
      <w:r w:rsidRPr="007102DD">
        <w:t xml:space="preserve">Government Indicators for </w:t>
      </w:r>
      <w:r>
        <w:t>Norway</w:t>
      </w:r>
      <w:r w:rsidRPr="007102DD">
        <w:t xml:space="preserve"> compared to the EU average. Statistical indicators in this section reflect those of </w:t>
      </w:r>
      <w:hyperlink r:id="rId19" w:history="1">
        <w:r w:rsidRPr="007102DD">
          <w:rPr>
            <w:rStyle w:val="Hyperlink"/>
          </w:rPr>
          <w:t>Eurostat</w:t>
        </w:r>
      </w:hyperlink>
      <w:r w:rsidRPr="007102DD">
        <w:t xml:space="preserve"> at the time the Edition is being prepared.</w:t>
      </w:r>
    </w:p>
    <w:bookmarkEnd w:id="7"/>
    <w:p w14:paraId="40A6FDB4" w14:textId="79FB6056" w:rsidR="00892832" w:rsidRPr="00BA2C58" w:rsidRDefault="00892832" w:rsidP="00166297"/>
    <w:tbl>
      <w:tblPr>
        <w:tblW w:w="9298" w:type="dxa"/>
        <w:tblLayout w:type="fixed"/>
        <w:tblLook w:val="04A0" w:firstRow="1" w:lastRow="0" w:firstColumn="1" w:lastColumn="0" w:noHBand="0" w:noVBand="1"/>
      </w:tblPr>
      <w:tblGrid>
        <w:gridCol w:w="4649"/>
        <w:gridCol w:w="4649"/>
      </w:tblGrid>
      <w:tr w:rsidR="005F1B28" w:rsidRPr="00BA2C58" w14:paraId="7CD7FA88" w14:textId="77777777" w:rsidTr="00DD57C1">
        <w:tc>
          <w:tcPr>
            <w:tcW w:w="4649" w:type="dxa"/>
            <w:shd w:val="clear" w:color="auto" w:fill="auto"/>
          </w:tcPr>
          <w:p w14:paraId="33C45E3E" w14:textId="77777777" w:rsidR="005F1B28" w:rsidRPr="007E6B42" w:rsidRDefault="005F1B28" w:rsidP="008E0577">
            <w:pPr>
              <w:jc w:val="center"/>
            </w:pPr>
            <w:r w:rsidRPr="00BA2C58">
              <w:rPr>
                <w:b/>
              </w:rPr>
              <w:br w:type="page"/>
            </w:r>
            <w:r w:rsidRPr="007E6B42">
              <w:t>Percentage of individuals using the internet for interacting with public authorities in Norway</w:t>
            </w:r>
          </w:p>
        </w:tc>
        <w:tc>
          <w:tcPr>
            <w:tcW w:w="4649" w:type="dxa"/>
            <w:shd w:val="clear" w:color="auto" w:fill="auto"/>
          </w:tcPr>
          <w:p w14:paraId="0F604F89" w14:textId="77777777" w:rsidR="005F1B28" w:rsidRPr="007E6B42" w:rsidRDefault="005F1B28" w:rsidP="00DD57C1">
            <w:pPr>
              <w:jc w:val="center"/>
            </w:pPr>
            <w:r w:rsidRPr="007E6B42">
              <w:t>Percentage of individuals using the internet for obtaining information from public authorities in Norway</w:t>
            </w:r>
          </w:p>
        </w:tc>
      </w:tr>
      <w:tr w:rsidR="005F1B28" w:rsidRPr="00BA2C58" w14:paraId="675C3BD3" w14:textId="77777777" w:rsidTr="00DD57C1">
        <w:trPr>
          <w:trHeight w:val="3946"/>
        </w:trPr>
        <w:tc>
          <w:tcPr>
            <w:tcW w:w="4649" w:type="dxa"/>
            <w:shd w:val="clear" w:color="auto" w:fill="auto"/>
            <w:vAlign w:val="bottom"/>
          </w:tcPr>
          <w:p w14:paraId="04B3235A" w14:textId="4D12A57B" w:rsidR="005F1B28" w:rsidRPr="00BA2C58" w:rsidRDefault="005F1B28" w:rsidP="00DD57C1">
            <w:pPr>
              <w:jc w:val="left"/>
            </w:pPr>
            <w:r w:rsidRPr="00BA2C58">
              <w:t xml:space="preserve"> </w:t>
            </w:r>
            <w:r w:rsidR="00132C59">
              <w:pict w14:anchorId="2879EA99">
                <v:shape id="_x0000_i1025" type="#_x0000_t75" style="width:222.95pt;height:166.35pt">
                  <v:imagedata r:id="rId20" o:title=""/>
                </v:shape>
              </w:pict>
            </w:r>
          </w:p>
        </w:tc>
        <w:tc>
          <w:tcPr>
            <w:tcW w:w="4649" w:type="dxa"/>
            <w:shd w:val="clear" w:color="auto" w:fill="auto"/>
            <w:vAlign w:val="bottom"/>
          </w:tcPr>
          <w:p w14:paraId="675FF58E" w14:textId="2487B47B" w:rsidR="005F1B28" w:rsidRPr="00BA2C58" w:rsidRDefault="00132C59" w:rsidP="00DD57C1">
            <w:pPr>
              <w:jc w:val="left"/>
            </w:pPr>
            <w:r>
              <w:pict w14:anchorId="0FCC0702">
                <v:shape id="_x0000_i1026" type="#_x0000_t75" style="width:222.95pt;height:165.95pt">
                  <v:imagedata r:id="rId21" o:title=""/>
                </v:shape>
              </w:pict>
            </w:r>
          </w:p>
        </w:tc>
      </w:tr>
      <w:tr w:rsidR="005F1B28" w:rsidRPr="00BA2C58" w14:paraId="2FC44478" w14:textId="77777777" w:rsidTr="00DD57C1">
        <w:tc>
          <w:tcPr>
            <w:tcW w:w="4649" w:type="dxa"/>
            <w:shd w:val="clear" w:color="auto" w:fill="auto"/>
          </w:tcPr>
          <w:p w14:paraId="4E415951" w14:textId="77777777" w:rsidR="00A75DA0" w:rsidRDefault="00A75DA0" w:rsidP="00A75DA0">
            <w:pPr>
              <w:jc w:val="center"/>
              <w:rPr>
                <w:sz w:val="16"/>
                <w:szCs w:val="16"/>
              </w:rPr>
            </w:pPr>
          </w:p>
          <w:p w14:paraId="586FF56D" w14:textId="0304125E" w:rsidR="005F1B28" w:rsidRPr="00BA2C58" w:rsidRDefault="005F1B28" w:rsidP="00A75DA0">
            <w:pPr>
              <w:jc w:val="center"/>
              <w:rPr>
                <w:sz w:val="16"/>
                <w:szCs w:val="16"/>
              </w:rPr>
            </w:pPr>
            <w:r w:rsidRPr="00BA2C58">
              <w:rPr>
                <w:sz w:val="16"/>
                <w:szCs w:val="16"/>
              </w:rPr>
              <w:t xml:space="preserve">Source: </w:t>
            </w:r>
            <w:hyperlink r:id="rId22" w:history="1">
              <w:r w:rsidRPr="00BA2C58">
                <w:rPr>
                  <w:rStyle w:val="Hyperlink"/>
                  <w:sz w:val="16"/>
                  <w:szCs w:val="16"/>
                </w:rPr>
                <w:t>Eurostat Information Society Indicators </w:t>
              </w:r>
            </w:hyperlink>
          </w:p>
        </w:tc>
        <w:tc>
          <w:tcPr>
            <w:tcW w:w="4649" w:type="dxa"/>
            <w:shd w:val="clear" w:color="auto" w:fill="auto"/>
          </w:tcPr>
          <w:p w14:paraId="4323DC31" w14:textId="77777777" w:rsidR="00A75DA0" w:rsidRDefault="00A75DA0" w:rsidP="00A75DA0">
            <w:pPr>
              <w:jc w:val="center"/>
              <w:rPr>
                <w:sz w:val="16"/>
                <w:szCs w:val="16"/>
              </w:rPr>
            </w:pPr>
          </w:p>
          <w:p w14:paraId="5A274664" w14:textId="3C0C68F9" w:rsidR="005F1B28" w:rsidRPr="00BA2C58" w:rsidRDefault="005F1B28" w:rsidP="00A75DA0">
            <w:pPr>
              <w:jc w:val="center"/>
              <w:rPr>
                <w:sz w:val="16"/>
                <w:szCs w:val="16"/>
              </w:rPr>
            </w:pPr>
            <w:r w:rsidRPr="00BA2C58">
              <w:rPr>
                <w:sz w:val="16"/>
                <w:szCs w:val="16"/>
              </w:rPr>
              <w:t xml:space="preserve">Source: </w:t>
            </w:r>
            <w:hyperlink r:id="rId23" w:history="1">
              <w:r w:rsidRPr="00BA2C58">
                <w:rPr>
                  <w:rStyle w:val="Hyperlink"/>
                  <w:sz w:val="16"/>
                  <w:szCs w:val="16"/>
                </w:rPr>
                <w:t>Eurostat Information Society Indicators </w:t>
              </w:r>
            </w:hyperlink>
          </w:p>
        </w:tc>
      </w:tr>
      <w:tr w:rsidR="005F1B28" w:rsidRPr="00BA2C58" w14:paraId="5AE66940" w14:textId="77777777" w:rsidTr="00DD57C1">
        <w:trPr>
          <w:trHeight w:val="143"/>
        </w:trPr>
        <w:tc>
          <w:tcPr>
            <w:tcW w:w="4649" w:type="dxa"/>
            <w:shd w:val="clear" w:color="auto" w:fill="auto"/>
          </w:tcPr>
          <w:p w14:paraId="178376C7" w14:textId="77777777" w:rsidR="005F1B28" w:rsidRPr="00BA2C58" w:rsidRDefault="005F1B28" w:rsidP="00DD57C1"/>
        </w:tc>
        <w:tc>
          <w:tcPr>
            <w:tcW w:w="4649" w:type="dxa"/>
            <w:shd w:val="clear" w:color="auto" w:fill="auto"/>
          </w:tcPr>
          <w:p w14:paraId="29707933" w14:textId="77777777" w:rsidR="005F1B28" w:rsidRPr="00BA2C58" w:rsidRDefault="005F1B28" w:rsidP="00DD57C1">
            <w:pPr>
              <w:rPr>
                <w:sz w:val="14"/>
              </w:rPr>
            </w:pPr>
          </w:p>
        </w:tc>
      </w:tr>
      <w:tr w:rsidR="005F1B28" w:rsidRPr="00BA2C58" w14:paraId="5B6482A8" w14:textId="77777777" w:rsidTr="00DD57C1">
        <w:tc>
          <w:tcPr>
            <w:tcW w:w="4649" w:type="dxa"/>
            <w:shd w:val="clear" w:color="auto" w:fill="auto"/>
          </w:tcPr>
          <w:p w14:paraId="5460A047" w14:textId="77777777" w:rsidR="005F1B28" w:rsidRPr="00BA2C58" w:rsidRDefault="005F1B28" w:rsidP="00DD57C1">
            <w:pPr>
              <w:jc w:val="center"/>
              <w:rPr>
                <w:b/>
              </w:rPr>
            </w:pPr>
          </w:p>
          <w:p w14:paraId="19F1B071" w14:textId="77777777" w:rsidR="005F1B28" w:rsidRPr="007E6B42" w:rsidRDefault="005F1B28" w:rsidP="00DD57C1">
            <w:pPr>
              <w:jc w:val="center"/>
            </w:pPr>
            <w:r w:rsidRPr="007E6B42">
              <w:t>Percentage of individuals using the internet for downloading official forms from public authorities in Norway</w:t>
            </w:r>
          </w:p>
        </w:tc>
        <w:tc>
          <w:tcPr>
            <w:tcW w:w="4649" w:type="dxa"/>
            <w:shd w:val="clear" w:color="auto" w:fill="auto"/>
          </w:tcPr>
          <w:p w14:paraId="680AA10F" w14:textId="77777777" w:rsidR="005F1B28" w:rsidRPr="00BA2C58" w:rsidRDefault="005F1B28" w:rsidP="00DD57C1">
            <w:pPr>
              <w:jc w:val="center"/>
              <w:rPr>
                <w:b/>
              </w:rPr>
            </w:pPr>
          </w:p>
          <w:p w14:paraId="7AD1BD9F" w14:textId="77777777" w:rsidR="005F1B28" w:rsidRPr="007E6B42" w:rsidRDefault="005F1B28" w:rsidP="00DD57C1">
            <w:pPr>
              <w:jc w:val="center"/>
            </w:pPr>
            <w:r w:rsidRPr="007E6B42">
              <w:t>Percentage of individuals using the internet for sending filled forms to public authorities in Norway</w:t>
            </w:r>
          </w:p>
        </w:tc>
      </w:tr>
      <w:tr w:rsidR="005F1B28" w:rsidRPr="00BA2C58" w14:paraId="1D47DDBA" w14:textId="77777777" w:rsidTr="00DD57C1">
        <w:tc>
          <w:tcPr>
            <w:tcW w:w="4649" w:type="dxa"/>
            <w:shd w:val="clear" w:color="auto" w:fill="auto"/>
            <w:vAlign w:val="center"/>
          </w:tcPr>
          <w:p w14:paraId="39F557A6" w14:textId="2D8A1592" w:rsidR="005F1B28" w:rsidRPr="00BA2C58" w:rsidRDefault="00132C59" w:rsidP="00DD57C1">
            <w:r>
              <w:pict w14:anchorId="4B55C7F7">
                <v:shape id="_x0000_i1027" type="#_x0000_t75" style="width:222.95pt;height:165.95pt">
                  <v:imagedata r:id="rId24" o:title=""/>
                </v:shape>
              </w:pict>
            </w:r>
          </w:p>
        </w:tc>
        <w:tc>
          <w:tcPr>
            <w:tcW w:w="4649" w:type="dxa"/>
            <w:shd w:val="clear" w:color="auto" w:fill="auto"/>
            <w:vAlign w:val="center"/>
          </w:tcPr>
          <w:p w14:paraId="1430555F" w14:textId="5B3B20D2" w:rsidR="005F1B28" w:rsidRPr="00BA2C58" w:rsidRDefault="00132C59" w:rsidP="00DD57C1">
            <w:r>
              <w:pict w14:anchorId="234D4D5C">
                <v:shape id="_x0000_i1028" type="#_x0000_t75" style="width:222.95pt;height:165.95pt">
                  <v:imagedata r:id="rId25" o:title=""/>
                </v:shape>
              </w:pict>
            </w:r>
          </w:p>
        </w:tc>
      </w:tr>
      <w:tr w:rsidR="005F1B28" w:rsidRPr="00BA2C58" w14:paraId="510E3B03" w14:textId="77777777" w:rsidTr="00DD57C1">
        <w:tc>
          <w:tcPr>
            <w:tcW w:w="4649" w:type="dxa"/>
            <w:shd w:val="clear" w:color="auto" w:fill="auto"/>
          </w:tcPr>
          <w:p w14:paraId="467FE0CD" w14:textId="77777777" w:rsidR="00A75DA0" w:rsidRDefault="00A75DA0" w:rsidP="00A75DA0">
            <w:pPr>
              <w:jc w:val="center"/>
              <w:rPr>
                <w:sz w:val="16"/>
                <w:szCs w:val="16"/>
              </w:rPr>
            </w:pPr>
          </w:p>
          <w:p w14:paraId="6911F598" w14:textId="7963FBF6" w:rsidR="005F1B28" w:rsidRPr="00BA2C58" w:rsidRDefault="005F1B28" w:rsidP="00A75DA0">
            <w:pPr>
              <w:jc w:val="center"/>
              <w:rPr>
                <w:sz w:val="16"/>
                <w:szCs w:val="16"/>
              </w:rPr>
            </w:pPr>
            <w:r w:rsidRPr="00BA2C58">
              <w:rPr>
                <w:sz w:val="16"/>
                <w:szCs w:val="16"/>
              </w:rPr>
              <w:t xml:space="preserve">Source: </w:t>
            </w:r>
            <w:hyperlink r:id="rId26" w:history="1">
              <w:r w:rsidRPr="00A75DA0">
                <w:rPr>
                  <w:rStyle w:val="Hyperlink"/>
                  <w:sz w:val="16"/>
                  <w:szCs w:val="16"/>
                </w:rPr>
                <w:t>Eurostat Information Society Indicators </w:t>
              </w:r>
            </w:hyperlink>
          </w:p>
        </w:tc>
        <w:tc>
          <w:tcPr>
            <w:tcW w:w="4649" w:type="dxa"/>
            <w:shd w:val="clear" w:color="auto" w:fill="auto"/>
          </w:tcPr>
          <w:p w14:paraId="535184E4" w14:textId="77777777" w:rsidR="00A75DA0" w:rsidRDefault="00A75DA0" w:rsidP="00A75DA0">
            <w:pPr>
              <w:jc w:val="center"/>
              <w:rPr>
                <w:sz w:val="16"/>
                <w:szCs w:val="16"/>
              </w:rPr>
            </w:pPr>
          </w:p>
          <w:p w14:paraId="7107BDEE" w14:textId="0BC6041B" w:rsidR="005F1B28" w:rsidRPr="00BA2C58" w:rsidRDefault="005F1B28" w:rsidP="00A75DA0">
            <w:pPr>
              <w:jc w:val="center"/>
              <w:rPr>
                <w:sz w:val="16"/>
                <w:szCs w:val="16"/>
              </w:rPr>
            </w:pPr>
            <w:r w:rsidRPr="00BA2C58">
              <w:rPr>
                <w:sz w:val="16"/>
                <w:szCs w:val="16"/>
              </w:rPr>
              <w:t xml:space="preserve">Source: </w:t>
            </w:r>
            <w:hyperlink r:id="rId27" w:history="1">
              <w:r w:rsidRPr="00A75DA0">
                <w:rPr>
                  <w:rStyle w:val="Hyperlink"/>
                  <w:sz w:val="16"/>
                  <w:szCs w:val="16"/>
                </w:rPr>
                <w:t>Eurostat Information Society Indicators </w:t>
              </w:r>
            </w:hyperlink>
          </w:p>
        </w:tc>
      </w:tr>
    </w:tbl>
    <w:p w14:paraId="57107414" w14:textId="0FE11142" w:rsidR="00892832" w:rsidRPr="00BA2C58" w:rsidRDefault="00892832" w:rsidP="00892832">
      <w:pPr>
        <w:tabs>
          <w:tab w:val="left" w:pos="1095"/>
        </w:tabs>
      </w:pPr>
    </w:p>
    <w:p w14:paraId="2D420C64" w14:textId="6ABBE21E" w:rsidR="00892832" w:rsidRPr="00BA2C58" w:rsidRDefault="00892832" w:rsidP="00892832">
      <w:pPr>
        <w:pStyle w:val="Heading2"/>
      </w:pPr>
      <w:r w:rsidRPr="00BA2C58">
        <w:br w:type="page"/>
      </w:r>
      <w:bookmarkStart w:id="8" w:name="_Toc1035577"/>
      <w:bookmarkStart w:id="9" w:name="_Toc1474948"/>
      <w:r w:rsidR="00E75C57" w:rsidRPr="00BA2C58">
        <w:lastRenderedPageBreak/>
        <w:t>Digital Government</w:t>
      </w:r>
      <w:r w:rsidRPr="00BA2C58">
        <w:t xml:space="preserve"> State of Play</w:t>
      </w:r>
      <w:bookmarkEnd w:id="8"/>
      <w:bookmarkEnd w:id="9"/>
      <w:r w:rsidRPr="00BA2C58">
        <w:t xml:space="preserve"> </w:t>
      </w:r>
    </w:p>
    <w:p w14:paraId="3B719CA4" w14:textId="77777777" w:rsidR="00504695" w:rsidRPr="00BA2C58" w:rsidRDefault="00504695" w:rsidP="00A75DA0">
      <w:pPr>
        <w:pStyle w:val="BodyText"/>
        <w:spacing w:after="0"/>
        <w:rPr>
          <w:bCs/>
        </w:rPr>
      </w:pPr>
      <w:r w:rsidRPr="00BA2C58">
        <w:rPr>
          <w:bCs/>
        </w:rPr>
        <w:t xml:space="preserve">The graph below is the result of the latest </w:t>
      </w:r>
      <w:hyperlink r:id="rId28" w:history="1">
        <w:r w:rsidRPr="00BA2C58">
          <w:rPr>
            <w:rStyle w:val="Hyperlink"/>
            <w:bCs/>
          </w:rPr>
          <w:t>eGovernment Benchmark</w:t>
        </w:r>
      </w:hyperlink>
      <w:r w:rsidRPr="00BA2C58">
        <w:rPr>
          <w:bCs/>
        </w:rPr>
        <w:t xml:space="preserve"> report, which monitors the development of eGovernment in Europe, based on specific indicators. These indicators are clustered within four main top-level benchmarks:</w:t>
      </w:r>
    </w:p>
    <w:p w14:paraId="10931A8B" w14:textId="77777777" w:rsidR="00504695" w:rsidRPr="00BA2C58" w:rsidRDefault="00504695" w:rsidP="00A75DA0">
      <w:pPr>
        <w:pStyle w:val="Style3"/>
      </w:pPr>
      <w:r w:rsidRPr="00BA2C58">
        <w:rPr>
          <w:b/>
        </w:rPr>
        <w:t>User Centricity</w:t>
      </w:r>
      <w:r w:rsidRPr="00BA2C58">
        <w:t xml:space="preserve"> – indicates to what extent (information about) a service is provided online and how this is perceived.</w:t>
      </w:r>
    </w:p>
    <w:p w14:paraId="766E0D9A" w14:textId="31737640" w:rsidR="00504695" w:rsidRPr="00BA2C58" w:rsidRDefault="00504695" w:rsidP="00A75DA0">
      <w:pPr>
        <w:pStyle w:val="Style3"/>
      </w:pPr>
      <w:r w:rsidRPr="00BA2C58">
        <w:rPr>
          <w:b/>
        </w:rPr>
        <w:t>Transparency</w:t>
      </w:r>
      <w:r w:rsidR="007E6B42">
        <w:rPr>
          <w:b/>
        </w:rPr>
        <w:t xml:space="preserve"> </w:t>
      </w:r>
      <w:r w:rsidRPr="00BA2C58">
        <w:t xml:space="preserve">– indicates to what extent governments </w:t>
      </w:r>
      <w:r w:rsidR="00E05AC8">
        <w:t>are</w:t>
      </w:r>
      <w:r w:rsidRPr="00BA2C58">
        <w:t xml:space="preserve"> transparent regarding: i) their own responsibilities and performance, ii) the process of service delivery and iii) personal data involved.</w:t>
      </w:r>
    </w:p>
    <w:p w14:paraId="770CB53E" w14:textId="77777777" w:rsidR="00504695" w:rsidRPr="00BA2C58" w:rsidRDefault="00504695" w:rsidP="00A75DA0">
      <w:pPr>
        <w:pStyle w:val="Style3"/>
      </w:pPr>
      <w:r w:rsidRPr="00BA2C58">
        <w:rPr>
          <w:b/>
        </w:rPr>
        <w:t>Cross-Border Mobility</w:t>
      </w:r>
      <w:r w:rsidRPr="00BA2C58">
        <w:t xml:space="preserve"> – indicates to what extent EU citizens and businesses can use online services in another country.</w:t>
      </w:r>
    </w:p>
    <w:p w14:paraId="3D9205BB" w14:textId="77777777" w:rsidR="00504695" w:rsidRPr="00BA2C58" w:rsidRDefault="00504695" w:rsidP="00A75DA0">
      <w:pPr>
        <w:pStyle w:val="Style3"/>
      </w:pPr>
      <w:r w:rsidRPr="00BA2C58">
        <w:rPr>
          <w:b/>
        </w:rPr>
        <w:t>Key Enablers</w:t>
      </w:r>
      <w:r w:rsidRPr="00BA2C58">
        <w:t xml:space="preserve"> – indicates the extent to which five technical pre-conditions are available online. There are: Identification (eID), Electronic documents (eDocuments), Authoritative Sources, and Digital Post. Digital Post refers to the possibility that governments communicate electronically-only with citizens or entrepreneurs through e.g. personal mailboxes or other digital mail solutions.</w:t>
      </w:r>
    </w:p>
    <w:p w14:paraId="6EDF752E" w14:textId="5DA1924C" w:rsidR="00886C78" w:rsidRPr="00BA2C58" w:rsidRDefault="006C2AC5" w:rsidP="00402B06">
      <w:pPr>
        <w:spacing w:after="120"/>
        <w:rPr>
          <w:rFonts w:ascii="Calibri" w:hAnsi="Calibri"/>
          <w:szCs w:val="22"/>
          <w:lang w:eastAsia="en-US"/>
        </w:rPr>
      </w:pPr>
      <w:r w:rsidRPr="00BA2C58">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p>
    <w:p w14:paraId="62B900CE" w14:textId="153A4928" w:rsidR="006A3C0F" w:rsidRPr="00BA2C58" w:rsidRDefault="00132C59" w:rsidP="006A3C0F">
      <w:pPr>
        <w:jc w:val="center"/>
      </w:pPr>
      <w:r>
        <w:pict w14:anchorId="1076EC91">
          <v:shape id="_x0000_i1029" type="#_x0000_t75" style="width:412.35pt;height:333.05pt">
            <v:imagedata r:id="rId29" o:title="state of play"/>
          </v:shape>
        </w:pict>
      </w:r>
    </w:p>
    <w:p w14:paraId="18E42958" w14:textId="46D39912" w:rsidR="00950EE8" w:rsidRPr="00BA2C58" w:rsidRDefault="00950EE8" w:rsidP="006A3C0F">
      <w:pPr>
        <w:jc w:val="center"/>
      </w:pPr>
      <w:r w:rsidRPr="00BA2C58">
        <w:rPr>
          <w:sz w:val="16"/>
          <w:szCs w:val="16"/>
        </w:rPr>
        <w:t xml:space="preserve">Source: </w:t>
      </w:r>
      <w:hyperlink r:id="rId30" w:history="1">
        <w:r w:rsidRPr="00BA2C58">
          <w:rPr>
            <w:rStyle w:val="Hyperlink"/>
            <w:sz w:val="16"/>
            <w:szCs w:val="16"/>
          </w:rPr>
          <w:t xml:space="preserve">eGovernment Benchmark Report 2018 Country Factsheet </w:t>
        </w:r>
      </w:hyperlink>
    </w:p>
    <w:p w14:paraId="25EABEBD" w14:textId="12625BBC" w:rsidR="003730DF" w:rsidRPr="00BA2C58" w:rsidRDefault="00892832" w:rsidP="00402B06">
      <w:pPr>
        <w:pStyle w:val="Heading1"/>
      </w:pPr>
      <w:r w:rsidRPr="00BA2C58">
        <w:br w:type="page"/>
      </w:r>
      <w:bookmarkStart w:id="10" w:name="_Toc12874815"/>
      <w:r w:rsidR="00E75C57" w:rsidRPr="00BA2C58">
        <w:lastRenderedPageBreak/>
        <w:t xml:space="preserve">Digital </w:t>
      </w:r>
      <w:r w:rsidR="003730DF" w:rsidRPr="00BA2C58">
        <w:t>Government Highlights</w:t>
      </w:r>
      <w:bookmarkEnd w:id="10"/>
    </w:p>
    <w:p w14:paraId="38579250" w14:textId="77777777" w:rsidR="00A81288" w:rsidRPr="00BA2C58" w:rsidRDefault="00A81288" w:rsidP="006C4462">
      <w:pPr>
        <w:pStyle w:val="Subtitle"/>
      </w:pPr>
      <w:r w:rsidRPr="00BA2C58">
        <w:t>Digital Government Political Communications</w:t>
      </w:r>
    </w:p>
    <w:p w14:paraId="06A2ED60" w14:textId="53EA1B1D" w:rsidR="006C4462" w:rsidRPr="00BA2C58" w:rsidRDefault="006C4462" w:rsidP="00A75DA0">
      <w:pPr>
        <w:pStyle w:val="Style3"/>
      </w:pPr>
      <w:r w:rsidRPr="00BA2C58">
        <w:t xml:space="preserve">In January 2019, the government presented a </w:t>
      </w:r>
      <w:hyperlink r:id="rId31" w:history="1">
        <w:r w:rsidRPr="00BA2C58">
          <w:rPr>
            <w:rStyle w:val="Hyperlink"/>
          </w:rPr>
          <w:t>national strategy for digital security</w:t>
        </w:r>
      </w:hyperlink>
      <w:r w:rsidRPr="00BA2C58">
        <w:t xml:space="preserve"> and a national strategy for digital security competence.</w:t>
      </w:r>
      <w:r w:rsidR="00A81288" w:rsidRPr="00BA2C58">
        <w:t xml:space="preserve"> </w:t>
      </w:r>
      <w:r w:rsidRPr="00BA2C58">
        <w:t>The strategies describe measures for a total of approximately NOK 1.6 billion. About half goes to security expertise measures with one of the most important being a grant of NOK 497 million to the National Security Authority.</w:t>
      </w:r>
    </w:p>
    <w:p w14:paraId="648066E2" w14:textId="6919E955" w:rsidR="007A52C3" w:rsidRPr="00BA2C58" w:rsidRDefault="008155EE" w:rsidP="00A75DA0">
      <w:pPr>
        <w:pStyle w:val="Style3"/>
      </w:pPr>
      <w:r w:rsidRPr="00B07663">
        <w:t xml:space="preserve">The Government is set to introduce a new </w:t>
      </w:r>
      <w:r w:rsidR="00B1584D" w:rsidRPr="00B07663">
        <w:t>digitisation</w:t>
      </w:r>
      <w:r w:rsidR="00B6151F" w:rsidRPr="00B07663">
        <w:t xml:space="preserve"> strategy for the public sector.</w:t>
      </w:r>
      <w:r w:rsidR="00B6151F" w:rsidRPr="00BA2C58">
        <w:rPr>
          <w:rStyle w:val="Hyperlink"/>
        </w:rPr>
        <w:t xml:space="preserve"> </w:t>
      </w:r>
      <w:r w:rsidR="00E028CF" w:rsidRPr="00BA2C58">
        <w:t>Th</w:t>
      </w:r>
      <w:r w:rsidR="00B6151F" w:rsidRPr="00BA2C58">
        <w:t>is</w:t>
      </w:r>
      <w:r w:rsidR="00E028CF" w:rsidRPr="00BA2C58">
        <w:t xml:space="preserve"> digitisation strategy builds on the White Paper </w:t>
      </w:r>
      <w:hyperlink r:id="rId32" w:history="1">
        <w:r w:rsidR="00E028CF" w:rsidRPr="00BA2C58">
          <w:rPr>
            <w:rStyle w:val="Hyperlink"/>
          </w:rPr>
          <w:t>Digital Agenda for Norway</w:t>
        </w:r>
      </w:hyperlink>
      <w:r w:rsidR="007451FD">
        <w:t xml:space="preserve"> and</w:t>
      </w:r>
      <w:r w:rsidR="00E028CF" w:rsidRPr="00BA2C58">
        <w:t xml:space="preserve"> </w:t>
      </w:r>
      <w:r w:rsidR="007451FD">
        <w:t xml:space="preserve">shall </w:t>
      </w:r>
      <w:r w:rsidR="00E028CF" w:rsidRPr="00BA2C58">
        <w:t xml:space="preserve">provide direction for public administrations to embrace change, share and reuse information more efficiently, and facilitate dialogue with users. </w:t>
      </w:r>
      <w:r w:rsidR="00091D3C" w:rsidRPr="00BA2C58">
        <w:t xml:space="preserve">The new strategy </w:t>
      </w:r>
      <w:r w:rsidR="00FA21A3">
        <w:t>has</w:t>
      </w:r>
      <w:r w:rsidR="00091D3C" w:rsidRPr="00BA2C58">
        <w:t xml:space="preserve"> be</w:t>
      </w:r>
      <w:r w:rsidR="00FA21A3">
        <w:t>en</w:t>
      </w:r>
      <w:r w:rsidR="00091D3C" w:rsidRPr="00BA2C58">
        <w:t xml:space="preserve"> presented by the new minister of digitalisation, Nikolai Astrup, at the </w:t>
      </w:r>
      <w:hyperlink r:id="rId33" w:history="1">
        <w:r w:rsidR="00091D3C" w:rsidRPr="00BA2C58">
          <w:rPr>
            <w:rStyle w:val="Hyperlink"/>
            <w:i/>
            <w:iCs/>
          </w:rPr>
          <w:t>Digitaliseringskonferansen</w:t>
        </w:r>
      </w:hyperlink>
      <w:r w:rsidR="00091D3C" w:rsidRPr="00BA2C58">
        <w:t xml:space="preserve"> </w:t>
      </w:r>
      <w:r w:rsidR="00FA21A3">
        <w:t xml:space="preserve">on 11 </w:t>
      </w:r>
      <w:r w:rsidR="00091D3C" w:rsidRPr="00BA2C58">
        <w:t xml:space="preserve">June </w:t>
      </w:r>
      <w:r w:rsidR="00FA21A3">
        <w:t>2019</w:t>
      </w:r>
      <w:r w:rsidR="00091D3C" w:rsidRPr="00BA2C58">
        <w:t>.</w:t>
      </w:r>
    </w:p>
    <w:p w14:paraId="0E69D378" w14:textId="75DA24C9" w:rsidR="008E2715" w:rsidRPr="00BA2C58" w:rsidRDefault="00091D3C" w:rsidP="00A75DA0">
      <w:pPr>
        <w:pStyle w:val="Style3"/>
      </w:pPr>
      <w:r w:rsidRPr="00BA2C58">
        <w:t xml:space="preserve">Furthermore, in the context of the Difi Strategy, a </w:t>
      </w:r>
      <w:r w:rsidR="00E028CF" w:rsidRPr="00BA2C58">
        <w:t>checklist</w:t>
      </w:r>
      <w:r w:rsidRPr="00BA2C58">
        <w:t xml:space="preserve"> is created</w:t>
      </w:r>
      <w:r w:rsidR="00E028CF" w:rsidRPr="00BA2C58">
        <w:t xml:space="preserve"> to help central government agencies better cooperate with the municipal authorities when making new digital solutions that affect municipalities</w:t>
      </w:r>
    </w:p>
    <w:p w14:paraId="7EADAFEC" w14:textId="561D4ADA" w:rsidR="008E2715" w:rsidRPr="00BA2C58" w:rsidRDefault="008E2715" w:rsidP="008E2715">
      <w:pPr>
        <w:pStyle w:val="Subtitle"/>
      </w:pPr>
      <w:r w:rsidRPr="00BA2C58">
        <w:t xml:space="preserve">Digital Government </w:t>
      </w:r>
      <w:r w:rsidR="008D6140" w:rsidRPr="00BA2C58">
        <w:t>Legislation</w:t>
      </w:r>
    </w:p>
    <w:p w14:paraId="676FC49D" w14:textId="746A6E25" w:rsidR="008E2715" w:rsidRPr="00BA2C58" w:rsidRDefault="008E2715" w:rsidP="008E2715">
      <w:pPr>
        <w:pStyle w:val="BodyText"/>
      </w:pPr>
      <w:r w:rsidRPr="00BA2C58">
        <w:t>The eIDAS Regulation (</w:t>
      </w:r>
      <w:hyperlink r:id="rId34" w:history="1">
        <w:r w:rsidRPr="00BA2C58">
          <w:rPr>
            <w:rStyle w:val="Hyperlink"/>
          </w:rPr>
          <w:t>EU Regulation 910/2014</w:t>
        </w:r>
      </w:hyperlink>
      <w:r w:rsidRPr="00BA2C58">
        <w:t>)</w:t>
      </w:r>
      <w:r w:rsidRPr="00BA2C58" w:rsidDel="00F169DA">
        <w:t xml:space="preserve"> </w:t>
      </w:r>
      <w:r w:rsidRPr="00BA2C58">
        <w:t xml:space="preserve"> is a legal act on European level setting rules for secure and seamless use of electronic identification and electronic transactions in the European Single Market. Since its introduction in 2014 it has been progressively introduced in the whole EU/EEA area. The eIDAS Regulation has been incorporated into </w:t>
      </w:r>
      <w:hyperlink r:id="rId35" w:history="1">
        <w:r w:rsidRPr="00BA2C58">
          <w:rPr>
            <w:rStyle w:val="Hyperlink"/>
          </w:rPr>
          <w:t>Norwegian law</w:t>
        </w:r>
      </w:hyperlink>
      <w:r w:rsidRPr="00BA2C58">
        <w:t>, coming into effect in June 2018.</w:t>
      </w:r>
    </w:p>
    <w:p w14:paraId="519E33D7" w14:textId="77777777" w:rsidR="00DA73BC" w:rsidRPr="00BA2C58" w:rsidRDefault="004323C9" w:rsidP="00402B06">
      <w:pPr>
        <w:pStyle w:val="Subtitle"/>
      </w:pPr>
      <w:r w:rsidRPr="00BA2C58">
        <w:t>Digital Government Governance</w:t>
      </w:r>
    </w:p>
    <w:p w14:paraId="3E672765" w14:textId="036DEE20" w:rsidR="004323C9" w:rsidRPr="00BA2C58" w:rsidRDefault="00871F71" w:rsidP="00DA73BC">
      <w:r w:rsidRPr="00BA2C58">
        <w:t xml:space="preserve">A new function, the Minister of Digitalisation </w:t>
      </w:r>
      <w:r w:rsidR="002627BC" w:rsidRPr="00BA2C58">
        <w:t xml:space="preserve">been established, with Nikolai Astrup of the Conservative Party, the first minister. </w:t>
      </w:r>
      <w:r w:rsidR="00F90A9D" w:rsidRPr="00BA2C58">
        <w:t>The Minister of Digitalisation is responsible for ICT policy, electronic communications and business-oriented ICT.</w:t>
      </w:r>
    </w:p>
    <w:p w14:paraId="629BDE4E" w14:textId="30403026" w:rsidR="004323C9" w:rsidRPr="00BA2C58" w:rsidRDefault="004323C9" w:rsidP="004323C9">
      <w:pPr>
        <w:pStyle w:val="Subtitle"/>
      </w:pPr>
      <w:r w:rsidRPr="00BA2C58">
        <w:t>Digital Government Infrastructure</w:t>
      </w:r>
    </w:p>
    <w:p w14:paraId="2983FFFE" w14:textId="199F1499" w:rsidR="004323C9" w:rsidRPr="00BA2C58" w:rsidRDefault="004323C9" w:rsidP="004323C9">
      <w:r w:rsidRPr="00BA2C58">
        <w:t>Norway manages the Nordic-Baltic eID Project (</w:t>
      </w:r>
      <w:hyperlink r:id="rId36" w:history="1">
        <w:r w:rsidRPr="00BA2C58">
          <w:rPr>
            <w:rStyle w:val="Hyperlink"/>
          </w:rPr>
          <w:t>NOBID</w:t>
        </w:r>
      </w:hyperlink>
      <w:r w:rsidRPr="00BA2C58">
        <w:t>), which aims to secure borderless access to digital services throughout the Nordic-Baltic region for citizens and businesses using their own national eIDs.</w:t>
      </w:r>
    </w:p>
    <w:p w14:paraId="3DDBB87D" w14:textId="0E66644C" w:rsidR="00534598" w:rsidRPr="00BA2C58" w:rsidRDefault="00534598" w:rsidP="00534598">
      <w:pPr>
        <w:pStyle w:val="Subtitle"/>
      </w:pPr>
      <w:r w:rsidRPr="00BA2C58">
        <w:t>Digital Government Services for Citizens and Businesses</w:t>
      </w:r>
    </w:p>
    <w:p w14:paraId="3433AF60" w14:textId="6719F2D1" w:rsidR="00534598" w:rsidRPr="00BA2C58" w:rsidRDefault="00864BB1" w:rsidP="00864BB1">
      <w:r w:rsidRPr="00FA662D">
        <w:rPr>
          <w:i/>
        </w:rPr>
        <w:t>Entur</w:t>
      </w:r>
      <w:r w:rsidRPr="00BA2C58">
        <w:t xml:space="preserve"> operates the national registry for all public transport in Norway, collecting data from 60 public transportation operators. The registry contains data about 21,000 daily departures on 3,000 routes. This data is open and free of use for app and service developers.</w:t>
      </w:r>
      <w:r w:rsidR="00EC07CF" w:rsidRPr="00BA2C58">
        <w:t xml:space="preserve"> </w:t>
      </w:r>
      <w:r w:rsidRPr="00BA2C58">
        <w:t xml:space="preserve">Based on this registry </w:t>
      </w:r>
      <w:r w:rsidRPr="00FA662D">
        <w:rPr>
          <w:i/>
        </w:rPr>
        <w:t>Entur</w:t>
      </w:r>
      <w:r w:rsidRPr="00BA2C58">
        <w:t xml:space="preserve"> also provides Norway’s public transport route planner</w:t>
      </w:r>
      <w:r w:rsidR="00FA662D">
        <w:t>.</w:t>
      </w:r>
      <w:r w:rsidRPr="00BA2C58">
        <w:t xml:space="preserve"> Travelers can plan journeys door to door across Norway via the </w:t>
      </w:r>
      <w:r w:rsidRPr="00FA662D">
        <w:rPr>
          <w:i/>
        </w:rPr>
        <w:t>Entur</w:t>
      </w:r>
      <w:r w:rsidRPr="00BA2C58">
        <w:t xml:space="preserve"> website</w:t>
      </w:r>
      <w:r w:rsidR="00EC07CF" w:rsidRPr="00BA2C58">
        <w:t xml:space="preserve">. </w:t>
      </w:r>
    </w:p>
    <w:p w14:paraId="64AD2CC8" w14:textId="77777777" w:rsidR="004323C9" w:rsidRPr="00BA2C58" w:rsidRDefault="004323C9" w:rsidP="004323C9"/>
    <w:p w14:paraId="32108265" w14:textId="77777777" w:rsidR="004323C9" w:rsidRPr="00BA2C58" w:rsidRDefault="004323C9" w:rsidP="008E2715">
      <w:pPr>
        <w:pStyle w:val="BodyText"/>
      </w:pPr>
    </w:p>
    <w:p w14:paraId="61ADE67A" w14:textId="77777777" w:rsidR="008E2715" w:rsidRPr="00BA2C58" w:rsidRDefault="008E2715" w:rsidP="006C4462"/>
    <w:p w14:paraId="6B539E5B" w14:textId="40F4E87C" w:rsidR="00B42D1B" w:rsidRPr="00BA2C58" w:rsidRDefault="00B42D1B" w:rsidP="003730DF"/>
    <w:p w14:paraId="7973D677" w14:textId="47A8F83D" w:rsidR="008F3F38" w:rsidRPr="00BA2C58" w:rsidRDefault="003730DF" w:rsidP="004A41D0">
      <w:pPr>
        <w:pStyle w:val="Heading1"/>
      </w:pPr>
      <w:bookmarkStart w:id="11" w:name="_Toc12874816"/>
      <w:r w:rsidRPr="00BA2C58">
        <w:lastRenderedPageBreak/>
        <w:t>Digital Government Political Communications</w:t>
      </w:r>
      <w:bookmarkEnd w:id="11"/>
    </w:p>
    <w:p w14:paraId="6BF77EAD" w14:textId="77777777" w:rsidR="003730DF" w:rsidRPr="00BA2C58" w:rsidRDefault="003730DF" w:rsidP="00FE4D60">
      <w:pPr>
        <w:pStyle w:val="Heading2"/>
      </w:pPr>
      <w:bookmarkStart w:id="12" w:name="_Toc1474951"/>
      <w:r w:rsidRPr="00BA2C58">
        <w:t>Specific political communications on digital government</w:t>
      </w:r>
      <w:bookmarkEnd w:id="12"/>
    </w:p>
    <w:p w14:paraId="3BABB57E" w14:textId="77777777" w:rsidR="00955700" w:rsidRPr="00BA2C58" w:rsidRDefault="00955700" w:rsidP="00955700">
      <w:pPr>
        <w:pStyle w:val="Subtitle"/>
      </w:pPr>
      <w:r w:rsidRPr="00BA2C58">
        <w:t xml:space="preserve">Norwegian eGovernment Programme </w:t>
      </w:r>
    </w:p>
    <w:p w14:paraId="7D139106" w14:textId="6CE581A6" w:rsidR="00AD206D" w:rsidRPr="00BA2C58" w:rsidRDefault="00AD206D" w:rsidP="00AD206D">
      <w:r w:rsidRPr="00BA2C58">
        <w:t xml:space="preserve">A strong and efficient public sector is needed to ensure the positive development of the Norwegian society. The ambition of the Government is for Norway to be at the forefront of development in the </w:t>
      </w:r>
      <w:hyperlink r:id="rId37" w:history="1">
        <w:r w:rsidRPr="00BA2C58">
          <w:rPr>
            <w:rStyle w:val="Hyperlink"/>
          </w:rPr>
          <w:t>digital public sector</w:t>
        </w:r>
      </w:hyperlink>
      <w:r w:rsidRPr="00BA2C58">
        <w:t xml:space="preserve">. Digitisation will generate noticeable improvements across the public sub-sectors during the coming years. Digitisation will result in both more positive and faster interaction with the public sector for citizens and businesses alike, as well as a more efficient use of public sector resources. </w:t>
      </w:r>
    </w:p>
    <w:p w14:paraId="72AF9DF2" w14:textId="77777777" w:rsidR="00AD206D" w:rsidRPr="00BA2C58" w:rsidRDefault="00AD206D" w:rsidP="00AD206D">
      <w:r w:rsidRPr="00BA2C58">
        <w:t xml:space="preserve">The objectives of the Government include: </w:t>
      </w:r>
    </w:p>
    <w:p w14:paraId="564B360A" w14:textId="2B635F7D" w:rsidR="00AD206D" w:rsidRPr="00BA2C58" w:rsidRDefault="00AD206D" w:rsidP="00D32284">
      <w:pPr>
        <w:numPr>
          <w:ilvl w:val="0"/>
          <w:numId w:val="30"/>
        </w:numPr>
      </w:pPr>
      <w:r w:rsidRPr="00BA2C58">
        <w:t>The public sector is to be accessible online to the greatest extent possible;</w:t>
      </w:r>
    </w:p>
    <w:p w14:paraId="1E64F17B" w14:textId="737490D3" w:rsidR="00AD206D" w:rsidRPr="00BA2C58" w:rsidRDefault="00AD206D" w:rsidP="00D32284">
      <w:pPr>
        <w:numPr>
          <w:ilvl w:val="0"/>
          <w:numId w:val="30"/>
        </w:numPr>
      </w:pPr>
      <w:r w:rsidRPr="00BA2C58">
        <w:t>Web-based services are to be the general rule for the public sector’s communication with citizens and businesses;</w:t>
      </w:r>
    </w:p>
    <w:p w14:paraId="2190B8FA" w14:textId="3FD42C0F" w:rsidR="00AD206D" w:rsidRPr="00BA2C58" w:rsidRDefault="00AD206D" w:rsidP="00D32284">
      <w:pPr>
        <w:numPr>
          <w:ilvl w:val="0"/>
          <w:numId w:val="30"/>
        </w:numPr>
      </w:pPr>
      <w:r w:rsidRPr="00BA2C58">
        <w:t>A digital public sector is to result in improved services.</w:t>
      </w:r>
    </w:p>
    <w:p w14:paraId="481518A0" w14:textId="2BF20403" w:rsidR="00AD206D" w:rsidRPr="00BA2C58" w:rsidRDefault="00AD206D" w:rsidP="00AD206D">
      <w:r w:rsidRPr="00BA2C58">
        <w:t>Key principles under this eGovernment programme include the following:</w:t>
      </w:r>
    </w:p>
    <w:p w14:paraId="368DBBAD" w14:textId="77777777" w:rsidR="00D32284" w:rsidRPr="00BA2C58" w:rsidRDefault="00AD206D" w:rsidP="00AD206D">
      <w:pPr>
        <w:numPr>
          <w:ilvl w:val="0"/>
          <w:numId w:val="31"/>
        </w:numPr>
      </w:pPr>
      <w:r w:rsidRPr="00BA2C58">
        <w:t xml:space="preserve">The digitisation of the public sector is to free up resources for areas in need of more resources; </w:t>
      </w:r>
    </w:p>
    <w:p w14:paraId="0BF625D6" w14:textId="7D7C0BD2" w:rsidR="00D32284" w:rsidRPr="00BA2C58" w:rsidRDefault="00AD206D" w:rsidP="00AD206D">
      <w:pPr>
        <w:numPr>
          <w:ilvl w:val="0"/>
          <w:numId w:val="31"/>
        </w:numPr>
      </w:pPr>
      <w:r w:rsidRPr="00BA2C58">
        <w:t xml:space="preserve">Digital communication </w:t>
      </w:r>
      <w:r w:rsidR="008319A0" w:rsidRPr="00BA2C58">
        <w:t>as</w:t>
      </w:r>
      <w:r w:rsidRPr="00BA2C58">
        <w:t xml:space="preserve"> the main form of contact for the public sector;</w:t>
      </w:r>
    </w:p>
    <w:p w14:paraId="52687787" w14:textId="77777777" w:rsidR="00D32284" w:rsidRPr="00BA2C58" w:rsidRDefault="00AD206D" w:rsidP="00AD206D">
      <w:pPr>
        <w:numPr>
          <w:ilvl w:val="0"/>
          <w:numId w:val="31"/>
        </w:numPr>
      </w:pPr>
      <w:r w:rsidRPr="00BA2C58">
        <w:t>The public sector is to provide unified and user-friendly digital services;</w:t>
      </w:r>
    </w:p>
    <w:p w14:paraId="05832123" w14:textId="77777777" w:rsidR="00D32284" w:rsidRPr="00BA2C58" w:rsidRDefault="00AD206D" w:rsidP="00AD206D">
      <w:pPr>
        <w:numPr>
          <w:ilvl w:val="0"/>
          <w:numId w:val="31"/>
        </w:numPr>
      </w:pPr>
      <w:r w:rsidRPr="00BA2C58">
        <w:t>Login to public web services is to be simple and secure;</w:t>
      </w:r>
    </w:p>
    <w:p w14:paraId="24D0870A" w14:textId="1ADE6BBB" w:rsidR="00D32284" w:rsidRPr="00BA2C58" w:rsidRDefault="00AD206D" w:rsidP="00AD206D">
      <w:pPr>
        <w:numPr>
          <w:ilvl w:val="0"/>
          <w:numId w:val="31"/>
        </w:numPr>
      </w:pPr>
      <w:r w:rsidRPr="00BA2C58">
        <w:t>All citizens and businesses receive mail from the public sector in a secure digital mailbox;</w:t>
      </w:r>
    </w:p>
    <w:p w14:paraId="1B5F529E" w14:textId="61D7A2E6" w:rsidR="00D32284" w:rsidRPr="00BA2C58" w:rsidRDefault="00AD206D" w:rsidP="00AD206D">
      <w:pPr>
        <w:numPr>
          <w:ilvl w:val="0"/>
          <w:numId w:val="31"/>
        </w:numPr>
      </w:pPr>
      <w:r w:rsidRPr="00BA2C58">
        <w:t xml:space="preserve">Citizens and businesses </w:t>
      </w:r>
      <w:r w:rsidR="008319A0" w:rsidRPr="00BA2C58">
        <w:t>are</w:t>
      </w:r>
      <w:r w:rsidRPr="00BA2C58">
        <w:t xml:space="preserve"> notified via SMS text messages and e-mail;</w:t>
      </w:r>
    </w:p>
    <w:p w14:paraId="44AD4C2B" w14:textId="289133B6" w:rsidR="00D32284" w:rsidRPr="00BA2C58" w:rsidRDefault="00AD206D" w:rsidP="00AD206D">
      <w:pPr>
        <w:numPr>
          <w:ilvl w:val="0"/>
          <w:numId w:val="31"/>
        </w:numPr>
      </w:pPr>
      <w:r w:rsidRPr="00BA2C58">
        <w:t xml:space="preserve">The necessary assistance </w:t>
      </w:r>
      <w:r w:rsidR="008319A0" w:rsidRPr="00BA2C58">
        <w:t>to</w:t>
      </w:r>
      <w:r w:rsidRPr="00BA2C58">
        <w:t xml:space="preserve"> be provided to citizens to ensure they are able to find and use digital services;</w:t>
      </w:r>
    </w:p>
    <w:p w14:paraId="703268B2" w14:textId="6579A502" w:rsidR="00D32284" w:rsidRPr="00BA2C58" w:rsidRDefault="00AD206D" w:rsidP="00AD206D">
      <w:pPr>
        <w:numPr>
          <w:ilvl w:val="0"/>
          <w:numId w:val="31"/>
        </w:numPr>
      </w:pPr>
      <w:r w:rsidRPr="00BA2C58">
        <w:t xml:space="preserve">The development of ICT solutions </w:t>
      </w:r>
      <w:r w:rsidR="008319A0" w:rsidRPr="00BA2C58">
        <w:t>to</w:t>
      </w:r>
      <w:r w:rsidRPr="00BA2C58">
        <w:t xml:space="preserve"> be viewed in the context of the public sector’s work processes and organisation;</w:t>
      </w:r>
    </w:p>
    <w:p w14:paraId="6C6A109E" w14:textId="06BC1A0B" w:rsidR="00D32284" w:rsidRPr="00BA2C58" w:rsidRDefault="00AD206D" w:rsidP="00AD206D">
      <w:pPr>
        <w:numPr>
          <w:ilvl w:val="0"/>
          <w:numId w:val="31"/>
        </w:numPr>
      </w:pPr>
      <w:r w:rsidRPr="00BA2C58">
        <w:t xml:space="preserve">The protection of privacy and information security </w:t>
      </w:r>
      <w:r w:rsidR="008319A0" w:rsidRPr="00BA2C58">
        <w:t>are</w:t>
      </w:r>
      <w:r w:rsidRPr="00BA2C58">
        <w:t xml:space="preserve"> safeguarded; </w:t>
      </w:r>
    </w:p>
    <w:p w14:paraId="253BEB83" w14:textId="793FC314" w:rsidR="00D32284" w:rsidRPr="00BA2C58" w:rsidRDefault="00AD206D" w:rsidP="00A75DA0">
      <w:pPr>
        <w:pStyle w:val="Style3"/>
      </w:pPr>
      <w:r w:rsidRPr="00BA2C58">
        <w:t xml:space="preserve">Digitisation measures relevant to several services </w:t>
      </w:r>
      <w:r w:rsidR="008319A0" w:rsidRPr="00BA2C58">
        <w:t>are</w:t>
      </w:r>
      <w:r w:rsidRPr="00BA2C58">
        <w:t xml:space="preserve"> coordinated</w:t>
      </w:r>
      <w:r w:rsidR="00955700" w:rsidRPr="00BA2C58">
        <w:t>;</w:t>
      </w:r>
    </w:p>
    <w:p w14:paraId="00A470AF" w14:textId="206BD4B6" w:rsidR="00A924CA" w:rsidRPr="00BA2C58" w:rsidRDefault="00AD206D" w:rsidP="00A924CA">
      <w:pPr>
        <w:numPr>
          <w:ilvl w:val="0"/>
          <w:numId w:val="31"/>
        </w:numPr>
      </w:pPr>
      <w:r w:rsidRPr="00BA2C58">
        <w:t>The realisation of the once-only principle, which should ensure that information is provided to public administrations one single time, to reduce unnecessary burdens for citizens and business.</w:t>
      </w:r>
    </w:p>
    <w:p w14:paraId="59ED567C" w14:textId="678435AD" w:rsidR="00A924CA" w:rsidRPr="00BA2C58" w:rsidRDefault="00A924CA" w:rsidP="00A924CA">
      <w:pPr>
        <w:pStyle w:val="Subtitle"/>
      </w:pPr>
      <w:r w:rsidRPr="00BA2C58">
        <w:t xml:space="preserve">Digital Agenda for Norway: Digitisation vital for welfare and jobs </w:t>
      </w:r>
    </w:p>
    <w:p w14:paraId="011BCBC3" w14:textId="560C1805" w:rsidR="00A924CA" w:rsidRPr="00BA2C58" w:rsidRDefault="00A924CA" w:rsidP="00A924CA">
      <w:r w:rsidRPr="00BA2C58">
        <w:t>The Norwegian Government adopted a</w:t>
      </w:r>
      <w:r w:rsidR="00B16343" w:rsidRPr="00BA2C58">
        <w:t>n</w:t>
      </w:r>
      <w:r w:rsidRPr="00BA2C58">
        <w:t xml:space="preserve"> ICT Strategy, </w:t>
      </w:r>
      <w:hyperlink r:id="rId38" w:history="1">
        <w:r w:rsidRPr="00BA2C58">
          <w:rPr>
            <w:rStyle w:val="Hyperlink"/>
          </w:rPr>
          <w:t>Digital Agenda for Norway</w:t>
        </w:r>
      </w:hyperlink>
      <w:r w:rsidRPr="00BA2C58">
        <w:t xml:space="preserve">, </w:t>
      </w:r>
      <w:r w:rsidR="00B16343" w:rsidRPr="00BA2C58">
        <w:t xml:space="preserve">as set forth in the </w:t>
      </w:r>
      <w:r w:rsidR="008B23B3" w:rsidRPr="00BA2C58">
        <w:t xml:space="preserve">Digitisation white paper Meld. St. 27 (2015-2016) adopted in the parliamentary year 2015-2016. </w:t>
      </w:r>
      <w:r w:rsidR="00D357F2" w:rsidRPr="00BA2C58">
        <w:t xml:space="preserve">The Digital Agenda </w:t>
      </w:r>
      <w:r w:rsidRPr="00BA2C58">
        <w:t xml:space="preserve">has two key objectives: to ensure a user-centric and efficient public administration, and to achieve value creation and inclusion through the use of digital services. </w:t>
      </w:r>
    </w:p>
    <w:p w14:paraId="22649CDB" w14:textId="77777777" w:rsidR="00A924CA" w:rsidRPr="00BA2C58" w:rsidRDefault="00A924CA" w:rsidP="00A924CA">
      <w:r w:rsidRPr="00BA2C58">
        <w:t>The newly adopted Strategy has five key priorities:</w:t>
      </w:r>
    </w:p>
    <w:p w14:paraId="08E24D10" w14:textId="06A58B68" w:rsidR="00A924CA" w:rsidRPr="00BA2C58" w:rsidRDefault="00A924CA" w:rsidP="00955700">
      <w:pPr>
        <w:numPr>
          <w:ilvl w:val="0"/>
          <w:numId w:val="39"/>
        </w:numPr>
      </w:pPr>
      <w:r w:rsidRPr="00BA2C58">
        <w:t>A user centric focus;</w:t>
      </w:r>
    </w:p>
    <w:p w14:paraId="6CB31313" w14:textId="1B9EADBF" w:rsidR="00A924CA" w:rsidRPr="00BA2C58" w:rsidRDefault="00A924CA" w:rsidP="00955700">
      <w:pPr>
        <w:numPr>
          <w:ilvl w:val="0"/>
          <w:numId w:val="39"/>
        </w:numPr>
      </w:pPr>
      <w:r w:rsidRPr="00BA2C58">
        <w:t>ICT should constitute a significant input factor for innovation and productivity;</w:t>
      </w:r>
    </w:p>
    <w:p w14:paraId="2CEFA133" w14:textId="4A17E094" w:rsidR="00A924CA" w:rsidRPr="00BA2C58" w:rsidRDefault="00A924CA" w:rsidP="00955700">
      <w:pPr>
        <w:numPr>
          <w:ilvl w:val="0"/>
          <w:numId w:val="39"/>
        </w:numPr>
      </w:pPr>
      <w:r w:rsidRPr="00BA2C58">
        <w:t>Strengthened digital competence and inclusion;</w:t>
      </w:r>
    </w:p>
    <w:p w14:paraId="0007E2F2" w14:textId="22BFA27A" w:rsidR="00A924CA" w:rsidRPr="00BA2C58" w:rsidRDefault="00A924CA" w:rsidP="00955700">
      <w:pPr>
        <w:numPr>
          <w:ilvl w:val="0"/>
          <w:numId w:val="39"/>
        </w:numPr>
      </w:pPr>
      <w:r w:rsidRPr="00BA2C58">
        <w:t>An effective digitisation of the public sector;</w:t>
      </w:r>
    </w:p>
    <w:p w14:paraId="38F4B965" w14:textId="79851BD6" w:rsidR="009504AE" w:rsidRPr="00BA2C58" w:rsidRDefault="00A924CA" w:rsidP="009504AE">
      <w:pPr>
        <w:numPr>
          <w:ilvl w:val="0"/>
          <w:numId w:val="39"/>
        </w:numPr>
      </w:pPr>
      <w:r w:rsidRPr="00BA2C58">
        <w:t>A sound data protection and information security.</w:t>
      </w:r>
    </w:p>
    <w:p w14:paraId="268E727F" w14:textId="77777777" w:rsidR="009504AE" w:rsidRPr="00BA2C58" w:rsidRDefault="009504AE" w:rsidP="009504AE">
      <w:pPr>
        <w:pStyle w:val="Subtitle"/>
      </w:pPr>
      <w:r w:rsidRPr="00BA2C58">
        <w:t>Difi strategy 2017-2020</w:t>
      </w:r>
    </w:p>
    <w:p w14:paraId="41CB3007" w14:textId="3D213BC1" w:rsidR="009504AE" w:rsidRPr="00BA2C58" w:rsidRDefault="008C45BC" w:rsidP="008C45BC">
      <w:r w:rsidRPr="00BA2C58">
        <w:t xml:space="preserve">The </w:t>
      </w:r>
      <w:hyperlink r:id="rId39" w:history="1">
        <w:r w:rsidRPr="00BA2C58">
          <w:rPr>
            <w:rStyle w:val="Hyperlink"/>
          </w:rPr>
          <w:t>Difi Strategy</w:t>
        </w:r>
      </w:hyperlink>
      <w:r w:rsidRPr="00BA2C58">
        <w:t xml:space="preserve"> which was started in 2017 and targeted to be completed in 2020 has three priority areas: </w:t>
      </w:r>
    </w:p>
    <w:p w14:paraId="2AFE57BB" w14:textId="77777777" w:rsidR="009504AE" w:rsidRPr="00BA2C58" w:rsidRDefault="009504AE" w:rsidP="008C45BC">
      <w:pPr>
        <w:numPr>
          <w:ilvl w:val="0"/>
          <w:numId w:val="40"/>
        </w:numPr>
      </w:pPr>
      <w:r w:rsidRPr="00BA2C58">
        <w:t>To achieve a smarter, more cost-efficient public sector;</w:t>
      </w:r>
    </w:p>
    <w:p w14:paraId="7A787CF1" w14:textId="77777777" w:rsidR="009504AE" w:rsidRPr="00BA2C58" w:rsidRDefault="009504AE" w:rsidP="009504AE">
      <w:pPr>
        <w:numPr>
          <w:ilvl w:val="0"/>
          <w:numId w:val="40"/>
        </w:numPr>
      </w:pPr>
      <w:r w:rsidRPr="00BA2C58">
        <w:lastRenderedPageBreak/>
        <w:t xml:space="preserve">User orientation: to make sure that the public sector is adapted to its users; </w:t>
      </w:r>
    </w:p>
    <w:p w14:paraId="7B5E2BD9" w14:textId="77777777" w:rsidR="009504AE" w:rsidRPr="00BA2C58" w:rsidRDefault="009504AE" w:rsidP="009504AE">
      <w:pPr>
        <w:numPr>
          <w:ilvl w:val="0"/>
          <w:numId w:val="40"/>
        </w:numPr>
      </w:pPr>
      <w:r w:rsidRPr="00BA2C58">
        <w:t>To achieve a more comprehensive public sector.</w:t>
      </w:r>
    </w:p>
    <w:p w14:paraId="334C474B" w14:textId="0F9C5047" w:rsidR="009504AE" w:rsidRPr="00BA2C58" w:rsidRDefault="009504AE" w:rsidP="009504AE">
      <w:r w:rsidRPr="00BA2C58">
        <w:t>With the new Difi Strategy, the municipalities</w:t>
      </w:r>
      <w:r w:rsidR="008319A0" w:rsidRPr="00BA2C58">
        <w:t xml:space="preserve"> </w:t>
      </w:r>
      <w:r w:rsidRPr="00BA2C58">
        <w:t>become as important as the state enterprises for Difi in terms of target groups. The focus on municipalities help</w:t>
      </w:r>
      <w:r w:rsidR="008319A0" w:rsidRPr="00BA2C58">
        <w:t>s</w:t>
      </w:r>
      <w:r w:rsidRPr="00BA2C58">
        <w:t xml:space="preserve"> develop more effective, user-oriented, coordinated services and solutions for the public sector. </w:t>
      </w:r>
    </w:p>
    <w:p w14:paraId="06EF85C6" w14:textId="60FCB325" w:rsidR="009504AE" w:rsidRPr="00BA2C58" w:rsidRDefault="009504AE" w:rsidP="009504AE">
      <w:r w:rsidRPr="00BA2C58">
        <w:t>Finally, Difi is also working on launching an overview of digitisation projects in the public sector.</w:t>
      </w:r>
    </w:p>
    <w:p w14:paraId="53F94156" w14:textId="77777777" w:rsidR="00081005" w:rsidRPr="00BA2C58" w:rsidRDefault="00081005" w:rsidP="00081005">
      <w:pPr>
        <w:pStyle w:val="Subtitle"/>
      </w:pPr>
      <w:r w:rsidRPr="00BA2C58">
        <w:t>ICT/Information Society policy</w:t>
      </w:r>
    </w:p>
    <w:p w14:paraId="1C4C725C" w14:textId="7AC065FE" w:rsidR="00081005" w:rsidRPr="00BA2C58" w:rsidRDefault="00081005" w:rsidP="00081005">
      <w:r w:rsidRPr="00BA2C58">
        <w:t xml:space="preserve">In Norway, eGovernment is part of a wider </w:t>
      </w:r>
      <w:hyperlink r:id="rId40" w:history="1">
        <w:r w:rsidRPr="00BA2C58">
          <w:rPr>
            <w:rStyle w:val="Hyperlink"/>
          </w:rPr>
          <w:t>ICT/Information Society policy</w:t>
        </w:r>
      </w:hyperlink>
      <w:r w:rsidRPr="00BA2C58">
        <w:t>, focusing to provide services to citizens and develop the required back-office. The effective use of ICT is essential to ensure the continued economic growth and high employment in Norway. Through the purposeful use of ICT, the aim of the policy is to provide the public with a growing number of electronic services. Digital self-service solutions help improve the quality, availability and flexibility for users.</w:t>
      </w:r>
    </w:p>
    <w:p w14:paraId="3BCBFF66" w14:textId="77777777" w:rsidR="00081005" w:rsidRPr="00BA2C58" w:rsidRDefault="00081005" w:rsidP="00081005">
      <w:r w:rsidRPr="00BA2C58">
        <w:t>An advanced use of ICT in the business and public sectors depends on a good infrastructure (broadband) and a good knowledge of ICT from the population. It is important that the technology can be used by everyone, including the visually and hearing impaired. In addition, it is necessary to increase knowledge in the R&amp;D of ICT, by providing advanced ICT skills to succeed with the objectives of ICT policy.</w:t>
      </w:r>
    </w:p>
    <w:p w14:paraId="71EFE7B4" w14:textId="77777777" w:rsidR="00081005" w:rsidRPr="00BA2C58" w:rsidRDefault="00081005" w:rsidP="00081005">
      <w:r w:rsidRPr="00BA2C58">
        <w:t>The three main priority areas of that policy are:</w:t>
      </w:r>
    </w:p>
    <w:p w14:paraId="1B98E066" w14:textId="77777777" w:rsidR="00081005" w:rsidRPr="00BA2C58" w:rsidRDefault="00081005" w:rsidP="00081005">
      <w:pPr>
        <w:numPr>
          <w:ilvl w:val="0"/>
          <w:numId w:val="38"/>
        </w:numPr>
      </w:pPr>
      <w:r w:rsidRPr="00BA2C58">
        <w:t>Ensure an information society for all, including by facilitating the supply and distribution of high-speed broadband, increasing digital literacy in the population, and ensuring a universal design of ICT.</w:t>
      </w:r>
    </w:p>
    <w:p w14:paraId="52E57435" w14:textId="55F18AFB" w:rsidR="00081005" w:rsidRPr="00BA2C58" w:rsidRDefault="00081005" w:rsidP="00081005">
      <w:pPr>
        <w:numPr>
          <w:ilvl w:val="0"/>
          <w:numId w:val="38"/>
        </w:numPr>
      </w:pPr>
      <w:r w:rsidRPr="00BA2C58">
        <w:t xml:space="preserve">Contribute to innovation and value creation in business, by facilitating the development and use of services based on digital content, promoting a digital culture industry, make public data available for further use, and promoting smart, energy-efficient ICT solutions in transport, energy and construction. The digitisation of business processes and the development of innovative solutions for the healthcare sector </w:t>
      </w:r>
      <w:r w:rsidR="00273C4D" w:rsidRPr="00BA2C58">
        <w:t xml:space="preserve">add </w:t>
      </w:r>
      <w:r w:rsidRPr="00BA2C58">
        <w:t>also significantly value.</w:t>
      </w:r>
    </w:p>
    <w:p w14:paraId="2D2733C1" w14:textId="6150D7E8" w:rsidR="00081005" w:rsidRPr="00BA2C58" w:rsidRDefault="00081005" w:rsidP="00081005">
      <w:pPr>
        <w:numPr>
          <w:ilvl w:val="0"/>
          <w:numId w:val="38"/>
        </w:numPr>
      </w:pPr>
      <w:r w:rsidRPr="00BA2C58">
        <w:t>Digitise public services, by coordinating ICT projects that have an impact across the public sector, promoting the development of self-service solutions, adapting regulations to promote digital solutions, and ensuring that common ICT solutions are established and made available to the rest of management</w:t>
      </w:r>
    </w:p>
    <w:p w14:paraId="1D1D10DD" w14:textId="05CA7C8C" w:rsidR="00637D4E" w:rsidRPr="00BA2C58" w:rsidRDefault="00637D4E" w:rsidP="00637D4E">
      <w:pPr>
        <w:pStyle w:val="Subtitle"/>
      </w:pPr>
      <w:r w:rsidRPr="00BA2C58">
        <w:t>Digital 21</w:t>
      </w:r>
    </w:p>
    <w:p w14:paraId="0891F09A" w14:textId="46502B9A" w:rsidR="008C61A3" w:rsidRPr="00BA2C58" w:rsidRDefault="008C61A3" w:rsidP="008C61A3">
      <w:r w:rsidRPr="00BA2C58">
        <w:t xml:space="preserve">Digital21 was initiated by the Ministry of Trade and Industry as a result of recommendations in the industrial report, </w:t>
      </w:r>
      <w:hyperlink r:id="rId41" w:history="1">
        <w:r w:rsidRPr="00BA2C58">
          <w:rPr>
            <w:rStyle w:val="Hyperlink"/>
          </w:rPr>
          <w:t>Meld. St. 27 (2016-2017) Industry - Greener, Smarter and More Innovative</w:t>
        </w:r>
      </w:hyperlink>
      <w:r w:rsidRPr="00BA2C58">
        <w:t>.</w:t>
      </w:r>
      <w:r w:rsidR="00620CDF" w:rsidRPr="00BA2C58">
        <w:t xml:space="preserve"> Digital21 is a government-elected committee to provide advice and recommendations to the government on how to facilitate business development and utili</w:t>
      </w:r>
      <w:r w:rsidR="00F372EC" w:rsidRPr="00BA2C58">
        <w:t>s</w:t>
      </w:r>
      <w:r w:rsidR="00620CDF" w:rsidRPr="00BA2C58">
        <w:t>ation of new expertise, technology and research to digiti</w:t>
      </w:r>
      <w:r w:rsidR="00F372EC" w:rsidRPr="00BA2C58">
        <w:t>s</w:t>
      </w:r>
      <w:r w:rsidR="00620CDF" w:rsidRPr="00BA2C58">
        <w:t>e. The purpose is to create a strategy across industries and competence environments, where key actors support common goals and recommended measures.</w:t>
      </w:r>
    </w:p>
    <w:p w14:paraId="0AA108C6" w14:textId="147C31BD" w:rsidR="008C61A3" w:rsidRPr="00BA2C58" w:rsidRDefault="008C61A3" w:rsidP="008C61A3">
      <w:r w:rsidRPr="00BA2C58">
        <w:t xml:space="preserve">The long-term goal of Digital21 is to </w:t>
      </w:r>
      <w:r w:rsidR="00A722A7" w:rsidRPr="00BA2C58">
        <w:t>support and accelerate</w:t>
      </w:r>
      <w:r w:rsidRPr="00BA2C58">
        <w:t xml:space="preserve"> digit</w:t>
      </w:r>
      <w:r w:rsidR="00C1087B" w:rsidRPr="00BA2C58">
        <w:t>ali</w:t>
      </w:r>
      <w:r w:rsidR="008C6343" w:rsidRPr="00BA2C58">
        <w:t>s</w:t>
      </w:r>
      <w:r w:rsidRPr="00BA2C58">
        <w:t>ation in the business sector.</w:t>
      </w:r>
      <w:r w:rsidR="004D0CA9" w:rsidRPr="00BA2C58">
        <w:t xml:space="preserve"> </w:t>
      </w:r>
      <w:r w:rsidR="00AB4DE5" w:rsidRPr="00BA2C58">
        <w:t xml:space="preserve">To do so Digital21 steering </w:t>
      </w:r>
      <w:r w:rsidRPr="00BA2C58">
        <w:t xml:space="preserve">has identified six areas of </w:t>
      </w:r>
      <w:r w:rsidR="00AB4DE5" w:rsidRPr="00BA2C58">
        <w:t>significant</w:t>
      </w:r>
      <w:r w:rsidRPr="00BA2C58">
        <w:t xml:space="preserve"> importance:</w:t>
      </w:r>
    </w:p>
    <w:p w14:paraId="2A37C395" w14:textId="0BCED791" w:rsidR="008C61A3" w:rsidRPr="00BA2C58" w:rsidRDefault="00EC7199" w:rsidP="00AB4DE5">
      <w:pPr>
        <w:numPr>
          <w:ilvl w:val="0"/>
          <w:numId w:val="43"/>
        </w:numPr>
      </w:pPr>
      <w:r w:rsidRPr="00BA2C58">
        <w:t>Emerging</w:t>
      </w:r>
      <w:r w:rsidR="008C61A3" w:rsidRPr="00BA2C58">
        <w:t xml:space="preserve"> technologies</w:t>
      </w:r>
    </w:p>
    <w:p w14:paraId="385705F1" w14:textId="4486D758" w:rsidR="008C61A3" w:rsidRPr="00BA2C58" w:rsidRDefault="00267355" w:rsidP="00AB4DE5">
      <w:pPr>
        <w:numPr>
          <w:ilvl w:val="0"/>
          <w:numId w:val="43"/>
        </w:numPr>
      </w:pPr>
      <w:r w:rsidRPr="00BA2C58">
        <w:t>R</w:t>
      </w:r>
      <w:r w:rsidR="008C61A3" w:rsidRPr="00BA2C58">
        <w:t>esearch, development and innovation</w:t>
      </w:r>
    </w:p>
    <w:p w14:paraId="7D8BCE15" w14:textId="77777777" w:rsidR="008C61A3" w:rsidRPr="00BA2C58" w:rsidRDefault="008C61A3" w:rsidP="00AB4DE5">
      <w:pPr>
        <w:numPr>
          <w:ilvl w:val="0"/>
          <w:numId w:val="43"/>
        </w:numPr>
      </w:pPr>
      <w:r w:rsidRPr="00BA2C58">
        <w:t>Competence</w:t>
      </w:r>
    </w:p>
    <w:p w14:paraId="776DEC2B" w14:textId="77777777" w:rsidR="008C61A3" w:rsidRPr="00BA2C58" w:rsidRDefault="008C61A3" w:rsidP="00AB4DE5">
      <w:pPr>
        <w:numPr>
          <w:ilvl w:val="0"/>
          <w:numId w:val="43"/>
        </w:numPr>
      </w:pPr>
      <w:r w:rsidRPr="00BA2C58">
        <w:t>Computer resources and infrastructure</w:t>
      </w:r>
    </w:p>
    <w:p w14:paraId="4F0A273B" w14:textId="77777777" w:rsidR="008C61A3" w:rsidRPr="00BA2C58" w:rsidRDefault="008C61A3" w:rsidP="00AB4DE5">
      <w:pPr>
        <w:numPr>
          <w:ilvl w:val="0"/>
          <w:numId w:val="43"/>
        </w:numPr>
      </w:pPr>
      <w:r w:rsidRPr="00BA2C58">
        <w:t>Safety</w:t>
      </w:r>
    </w:p>
    <w:p w14:paraId="538FD4C7" w14:textId="77777777" w:rsidR="008C61A3" w:rsidRPr="00BA2C58" w:rsidRDefault="008C61A3" w:rsidP="00AB4DE5">
      <w:pPr>
        <w:numPr>
          <w:ilvl w:val="0"/>
          <w:numId w:val="43"/>
        </w:numPr>
      </w:pPr>
      <w:r w:rsidRPr="00BA2C58">
        <w:t>Public framework</w:t>
      </w:r>
    </w:p>
    <w:p w14:paraId="4418C859" w14:textId="440D3B9E" w:rsidR="008C61A3" w:rsidRPr="00BA2C58" w:rsidRDefault="008C61A3" w:rsidP="008C61A3">
      <w:r w:rsidRPr="00BA2C58">
        <w:t xml:space="preserve">Digital21 has established expert groups in </w:t>
      </w:r>
      <w:r w:rsidR="00AB4DE5" w:rsidRPr="00BA2C58">
        <w:t>each of these</w:t>
      </w:r>
      <w:r w:rsidRPr="00BA2C58">
        <w:t xml:space="preserve"> six areas.</w:t>
      </w:r>
    </w:p>
    <w:p w14:paraId="37FB5667" w14:textId="4827D754" w:rsidR="008F3F38" w:rsidRPr="00BA2C58" w:rsidRDefault="003730DF" w:rsidP="00703FA3">
      <w:pPr>
        <w:pStyle w:val="Heading2"/>
      </w:pPr>
      <w:bookmarkStart w:id="13" w:name="_Toc1474952"/>
      <w:r w:rsidRPr="00BA2C58">
        <w:lastRenderedPageBreak/>
        <w:t>Key enablers</w:t>
      </w:r>
      <w:bookmarkEnd w:id="13"/>
    </w:p>
    <w:p w14:paraId="402E90A0" w14:textId="197B02AC" w:rsidR="003730DF" w:rsidRPr="00BA2C58" w:rsidRDefault="003730DF" w:rsidP="00FE4D60">
      <w:pPr>
        <w:pStyle w:val="Heading3"/>
      </w:pPr>
      <w:bookmarkStart w:id="14" w:name="_Toc1474953"/>
      <w:r w:rsidRPr="00BA2C58">
        <w:t>Access to public information</w:t>
      </w:r>
      <w:bookmarkEnd w:id="14"/>
    </w:p>
    <w:p w14:paraId="20D4DF1C" w14:textId="77777777" w:rsidR="00F516B0" w:rsidRPr="00BA2C58" w:rsidRDefault="00F516B0" w:rsidP="00F516B0">
      <w:r w:rsidRPr="00BA2C58">
        <w:t>No political communication was adopted in this field to date.</w:t>
      </w:r>
    </w:p>
    <w:p w14:paraId="7EAAE8DB" w14:textId="3F048FA5" w:rsidR="00F8111D" w:rsidRPr="00BA2C58" w:rsidRDefault="003730DF" w:rsidP="00081005">
      <w:pPr>
        <w:pStyle w:val="Heading3"/>
      </w:pPr>
      <w:bookmarkStart w:id="15" w:name="_Toc1474954"/>
      <w:r w:rsidRPr="00BA2C58">
        <w:t>eID and Trust Services</w:t>
      </w:r>
      <w:bookmarkStart w:id="16" w:name="_Toc1474955"/>
      <w:bookmarkEnd w:id="15"/>
    </w:p>
    <w:p w14:paraId="4E8B89DE" w14:textId="77777777" w:rsidR="0010682D" w:rsidRPr="00BA2C58" w:rsidRDefault="0010682D" w:rsidP="0010682D">
      <w:r w:rsidRPr="00BA2C58">
        <w:t>No political communication was adopted in this field to date.</w:t>
      </w:r>
    </w:p>
    <w:p w14:paraId="348572B5" w14:textId="77777777" w:rsidR="003730DF" w:rsidRPr="00BA2C58" w:rsidRDefault="003730DF" w:rsidP="00F8111D">
      <w:pPr>
        <w:pStyle w:val="Heading3"/>
      </w:pPr>
      <w:r w:rsidRPr="00BA2C58">
        <w:t>Security aspects related to digital government</w:t>
      </w:r>
      <w:bookmarkEnd w:id="16"/>
    </w:p>
    <w:p w14:paraId="7E8E5068" w14:textId="48323EEC" w:rsidR="008F3F38" w:rsidRPr="00BA2C58" w:rsidRDefault="00395BEE" w:rsidP="00274EFB">
      <w:pPr>
        <w:pStyle w:val="Subtitle"/>
      </w:pPr>
      <w:r w:rsidRPr="00BA2C58">
        <w:t>National strategies for Digital Security</w:t>
      </w:r>
    </w:p>
    <w:p w14:paraId="1A8BFCC4" w14:textId="3CE46045" w:rsidR="00B77AEA" w:rsidRPr="00BA2C58" w:rsidRDefault="00B77AEA" w:rsidP="00B77AEA">
      <w:r w:rsidRPr="00BA2C58">
        <w:t xml:space="preserve">In January 2019, the government presented a </w:t>
      </w:r>
      <w:hyperlink r:id="rId42" w:history="1">
        <w:r w:rsidRPr="00BA2C58">
          <w:rPr>
            <w:rStyle w:val="Hyperlink"/>
          </w:rPr>
          <w:t>national strategy for digital security</w:t>
        </w:r>
      </w:hyperlink>
      <w:r w:rsidRPr="00BA2C58">
        <w:t xml:space="preserve"> and a national strategy for digital security </w:t>
      </w:r>
      <w:r w:rsidR="00F372EC" w:rsidRPr="00BA2C58">
        <w:t>competence</w:t>
      </w:r>
      <w:r w:rsidRPr="00BA2C58">
        <w:t>.</w:t>
      </w:r>
    </w:p>
    <w:p w14:paraId="38A6F775" w14:textId="1A559166" w:rsidR="00B77AEA" w:rsidRPr="00BA2C58" w:rsidRDefault="00B77AEA" w:rsidP="00B77AEA">
      <w:r w:rsidRPr="00BA2C58">
        <w:t xml:space="preserve">The strategies describe measures for a total of approximately NOK 1.6 billion. About half goes to </w:t>
      </w:r>
      <w:r w:rsidR="009D0EB4" w:rsidRPr="00BA2C58">
        <w:t>security expertise</w:t>
      </w:r>
      <w:r w:rsidRPr="00BA2C58">
        <w:t xml:space="preserve"> measures</w:t>
      </w:r>
      <w:r w:rsidR="00030F51" w:rsidRPr="00BA2C58">
        <w:t xml:space="preserve"> with o</w:t>
      </w:r>
      <w:r w:rsidRPr="00BA2C58">
        <w:t xml:space="preserve">ne of the most important </w:t>
      </w:r>
      <w:r w:rsidR="00A559A7" w:rsidRPr="00BA2C58">
        <w:t>being a</w:t>
      </w:r>
      <w:r w:rsidRPr="00BA2C58">
        <w:t xml:space="preserve"> grant of NOK 497 million to the National Security Authority</w:t>
      </w:r>
      <w:r w:rsidR="00ED70A2" w:rsidRPr="00BA2C58">
        <w:t>.</w:t>
      </w:r>
    </w:p>
    <w:p w14:paraId="34AFB100" w14:textId="77777777" w:rsidR="003730DF" w:rsidRPr="00BA2C58" w:rsidRDefault="003730DF" w:rsidP="00FE4D60">
      <w:pPr>
        <w:pStyle w:val="Heading3"/>
      </w:pPr>
      <w:bookmarkStart w:id="17" w:name="_Toc1474956"/>
      <w:r w:rsidRPr="00BA2C58">
        <w:t>Interconnection of base registries</w:t>
      </w:r>
      <w:bookmarkEnd w:id="17"/>
    </w:p>
    <w:p w14:paraId="5929551D" w14:textId="77777777" w:rsidR="0010682D" w:rsidRPr="00BA2C58" w:rsidRDefault="0010682D" w:rsidP="0010682D">
      <w:r w:rsidRPr="00BA2C58">
        <w:t>No political communication was adopted in this field to date.</w:t>
      </w:r>
    </w:p>
    <w:p w14:paraId="76C17966" w14:textId="77777777" w:rsidR="003730DF" w:rsidRPr="00BA2C58" w:rsidRDefault="003730DF" w:rsidP="00FE4D60">
      <w:pPr>
        <w:pStyle w:val="Heading3"/>
      </w:pPr>
      <w:bookmarkStart w:id="18" w:name="_Toc1474957"/>
      <w:r w:rsidRPr="00BA2C58">
        <w:t>eProcurement</w:t>
      </w:r>
      <w:bookmarkEnd w:id="18"/>
    </w:p>
    <w:p w14:paraId="455140C9" w14:textId="296B6881" w:rsidR="004B6153" w:rsidRPr="00BA2C58" w:rsidRDefault="00A14068" w:rsidP="004B6153">
      <w:pPr>
        <w:pStyle w:val="Subtitle"/>
      </w:pPr>
      <w:r w:rsidRPr="00BA2C58">
        <w:t>P</w:t>
      </w:r>
      <w:r w:rsidR="004B6153" w:rsidRPr="00BA2C58">
        <w:t>rogramme</w:t>
      </w:r>
      <w:r w:rsidRPr="00BA2C58">
        <w:t xml:space="preserve"> for digital procurement</w:t>
      </w:r>
    </w:p>
    <w:p w14:paraId="0FC21A0B" w14:textId="31236717" w:rsidR="00A14068" w:rsidRPr="00BA2C58" w:rsidRDefault="00A14068" w:rsidP="004B6153">
      <w:r w:rsidRPr="00BA2C58">
        <w:t>By establishing the</w:t>
      </w:r>
      <w:r w:rsidR="00F372EC" w:rsidRPr="00BA2C58">
        <w:t xml:space="preserve"> </w:t>
      </w:r>
      <w:hyperlink r:id="rId43" w:history="1">
        <w:r w:rsidR="00F372EC" w:rsidRPr="00BA2C58">
          <w:rPr>
            <w:rStyle w:val="Hyperlink"/>
          </w:rPr>
          <w:t>Program for digital procurement</w:t>
        </w:r>
      </w:hyperlink>
      <w:r w:rsidRPr="00BA2C58">
        <w:t>, Difi aims to streamline and improve public procurement by fully digiti</w:t>
      </w:r>
      <w:r w:rsidR="00F372EC" w:rsidRPr="00BA2C58">
        <w:t>s</w:t>
      </w:r>
      <w:r w:rsidRPr="00BA2C58">
        <w:t>ing the procurement process</w:t>
      </w:r>
      <w:r w:rsidR="003869BF" w:rsidRPr="00BA2C58">
        <w:t xml:space="preserve">. It will last until 2024 and the direct implementation costs are expected to be NOK 91 million. </w:t>
      </w:r>
      <w:r w:rsidRPr="00BA2C58">
        <w:t xml:space="preserve"> </w:t>
      </w:r>
    </w:p>
    <w:p w14:paraId="44E219C5" w14:textId="77777777" w:rsidR="00F926D3" w:rsidRPr="00BA2C58" w:rsidRDefault="003869BF" w:rsidP="004B6153">
      <w:r w:rsidRPr="00BA2C58">
        <w:t xml:space="preserve">IT shall </w:t>
      </w:r>
      <w:r w:rsidR="004B6153" w:rsidRPr="00BA2C58">
        <w:t>provide great benefits for the business sector in the form of simpler processes, less handling of paper documents and extra reuse.</w:t>
      </w:r>
      <w:r w:rsidR="00F926D3" w:rsidRPr="00BA2C58">
        <w:t xml:space="preserve"> </w:t>
      </w:r>
    </w:p>
    <w:p w14:paraId="6189B2F1" w14:textId="2E6DB45F" w:rsidR="004B6153" w:rsidRPr="00BA2C58" w:rsidRDefault="004B6153" w:rsidP="004B6153">
      <w:r w:rsidRPr="00BA2C58">
        <w:t>An all-digital procurement process streamline</w:t>
      </w:r>
      <w:r w:rsidR="00780183" w:rsidRPr="00BA2C58">
        <w:t>s</w:t>
      </w:r>
      <w:r w:rsidRPr="00BA2C58">
        <w:t xml:space="preserve"> an important and resource-intensive process and facilitate it, take less time and become more attractive to business, especially small and medium-sized businesses, to participate in public procurement competitions.</w:t>
      </w:r>
    </w:p>
    <w:p w14:paraId="4D9D3969" w14:textId="2CA07D9A" w:rsidR="004B6153" w:rsidRPr="00BA2C58" w:rsidRDefault="004B6153" w:rsidP="004B6153">
      <w:r w:rsidRPr="00BA2C58">
        <w:t>For public clients, full digiti</w:t>
      </w:r>
      <w:r w:rsidR="00F372EC" w:rsidRPr="00BA2C58">
        <w:t>s</w:t>
      </w:r>
      <w:r w:rsidRPr="00BA2C58">
        <w:t xml:space="preserve">ation of the procurement process involves resource savings and increased quality as well as greater transparency. Difi estimates the potential quantitative gains directly related to </w:t>
      </w:r>
      <w:r w:rsidR="00F372EC" w:rsidRPr="00BA2C58">
        <w:t>digitisation</w:t>
      </w:r>
      <w:r w:rsidRPr="00BA2C58">
        <w:t xml:space="preserve"> to be approx</w:t>
      </w:r>
      <w:r w:rsidR="00F372EC" w:rsidRPr="00BA2C58">
        <w:t>imately</w:t>
      </w:r>
      <w:r w:rsidRPr="00BA2C58">
        <w:t xml:space="preserve"> NOK 3.6 billion in the investment period.</w:t>
      </w:r>
    </w:p>
    <w:p w14:paraId="01F78129" w14:textId="77777777" w:rsidR="003730DF" w:rsidRPr="00BA2C58" w:rsidRDefault="003730DF" w:rsidP="00FE4D60">
      <w:pPr>
        <w:pStyle w:val="Heading2"/>
      </w:pPr>
      <w:bookmarkStart w:id="19" w:name="_Toc1474958"/>
      <w:r w:rsidRPr="00BA2C58">
        <w:t>Domain-specific political communications</w:t>
      </w:r>
      <w:bookmarkEnd w:id="19"/>
    </w:p>
    <w:p w14:paraId="3FC32423" w14:textId="10EAC9C5" w:rsidR="000A7546" w:rsidRPr="00BA2C58" w:rsidRDefault="00044448" w:rsidP="00044448">
      <w:pPr>
        <w:pStyle w:val="Subtitle"/>
      </w:pPr>
      <w:r w:rsidRPr="00BA2C58">
        <w:t>Transportation sector public data strategy</w:t>
      </w:r>
    </w:p>
    <w:p w14:paraId="493C30FE" w14:textId="77777777" w:rsidR="007B16FD" w:rsidRPr="00BA2C58" w:rsidRDefault="000C1CCC" w:rsidP="00044448">
      <w:r w:rsidRPr="00BA2C58">
        <w:t xml:space="preserve">The purpose of this </w:t>
      </w:r>
      <w:hyperlink r:id="rId44" w:history="1">
        <w:r w:rsidRPr="00BA2C58">
          <w:rPr>
            <w:rStyle w:val="Hyperlink"/>
          </w:rPr>
          <w:t>strategy</w:t>
        </w:r>
      </w:hyperlink>
      <w:r w:rsidRPr="00BA2C58">
        <w:t xml:space="preserve"> is to support </w:t>
      </w:r>
      <w:r w:rsidR="00E611BD" w:rsidRPr="00BA2C58">
        <w:t xml:space="preserve">the </w:t>
      </w:r>
      <w:r w:rsidRPr="00BA2C58">
        <w:t>increased use of open public data from the transport</w:t>
      </w:r>
      <w:r w:rsidR="007B3E88" w:rsidRPr="00BA2C58">
        <w:t>ation</w:t>
      </w:r>
      <w:r w:rsidRPr="00BA2C58">
        <w:t xml:space="preserve"> sector. </w:t>
      </w:r>
    </w:p>
    <w:p w14:paraId="4D0624CC" w14:textId="3108DAFD" w:rsidR="007B16FD" w:rsidRPr="00BA2C58" w:rsidRDefault="007B16FD" w:rsidP="00044448">
      <w:r w:rsidRPr="00BA2C58">
        <w:t>Data analysis can help optimi</w:t>
      </w:r>
      <w:r w:rsidR="005010F9" w:rsidRPr="00BA2C58">
        <w:t>s</w:t>
      </w:r>
      <w:r w:rsidRPr="00BA2C58">
        <w:t>e processes, decisions, and forecasts of future events. At the same time, increased use of data can contribute to efficiency, innovation and business development. Data is the "fuel" in the digital economy and in the increasingly digit</w:t>
      </w:r>
      <w:r w:rsidR="00374013" w:rsidRPr="00BA2C58">
        <w:t>alis</w:t>
      </w:r>
      <w:r w:rsidRPr="00BA2C58">
        <w:t>ed transport sector. The potential of increased use of open public data from the transport sector is considerable.</w:t>
      </w:r>
    </w:p>
    <w:p w14:paraId="1F878A1C" w14:textId="01BB70AD" w:rsidR="00337312" w:rsidRPr="00BA2C58" w:rsidRDefault="001211DB" w:rsidP="00C11EA8">
      <w:r w:rsidRPr="00BA2C58">
        <w:t>To support this trend,</w:t>
      </w:r>
      <w:r w:rsidR="000C1CCC" w:rsidRPr="00BA2C58">
        <w:t xml:space="preserve"> </w:t>
      </w:r>
      <w:r w:rsidRPr="00BA2C58">
        <w:t xml:space="preserve">the availability of </w:t>
      </w:r>
      <w:r w:rsidR="000C1CCC" w:rsidRPr="00BA2C58">
        <w:t xml:space="preserve">public data from the state-owned enterprises sector </w:t>
      </w:r>
      <w:r w:rsidR="007B3E88" w:rsidRPr="00BA2C58">
        <w:t>needs to</w:t>
      </w:r>
      <w:r w:rsidR="000C1CCC" w:rsidRPr="00BA2C58">
        <w:t xml:space="preserve"> </w:t>
      </w:r>
      <w:r w:rsidR="00895D51" w:rsidRPr="00BA2C58">
        <w:t xml:space="preserve">be </w:t>
      </w:r>
      <w:r w:rsidR="007B3E88" w:rsidRPr="00BA2C58">
        <w:t>exte</w:t>
      </w:r>
      <w:r w:rsidR="005A77B4" w:rsidRPr="00BA2C58">
        <w:t>nded.</w:t>
      </w:r>
    </w:p>
    <w:p w14:paraId="3F542646" w14:textId="19C6F67F" w:rsidR="00337312" w:rsidRPr="00BA2C58" w:rsidRDefault="00F04728" w:rsidP="00A75DA0">
      <w:pPr>
        <w:pStyle w:val="Subtitle"/>
        <w:keepNext/>
        <w:keepLines/>
      </w:pPr>
      <w:r w:rsidRPr="00BA2C58">
        <w:lastRenderedPageBreak/>
        <w:t xml:space="preserve">2025 Geodata strategy </w:t>
      </w:r>
    </w:p>
    <w:p w14:paraId="5B5C3896" w14:textId="7F7C5CA6" w:rsidR="00983320" w:rsidRPr="00BA2C58" w:rsidRDefault="00983320" w:rsidP="00A75DA0">
      <w:pPr>
        <w:keepNext/>
        <w:keepLines/>
      </w:pPr>
      <w:r w:rsidRPr="00BA2C58">
        <w:t>Geographic information is information about objects, events and conditions where the loca</w:t>
      </w:r>
      <w:r w:rsidR="00A2788A" w:rsidRPr="00BA2C58">
        <w:t>tion</w:t>
      </w:r>
      <w:r w:rsidRPr="00BA2C58">
        <w:t xml:space="preserve"> is one part of the information.</w:t>
      </w:r>
      <w:r w:rsidR="00A2788A" w:rsidRPr="00BA2C58">
        <w:t xml:space="preserve"> </w:t>
      </w:r>
      <w:r w:rsidRPr="00BA2C58">
        <w:t>The term is often abbreviated to location data</w:t>
      </w:r>
      <w:r w:rsidR="00A2788A" w:rsidRPr="00BA2C58">
        <w:t xml:space="preserve"> </w:t>
      </w:r>
      <w:r w:rsidRPr="00BA2C58">
        <w:t>or geodata.</w:t>
      </w:r>
    </w:p>
    <w:p w14:paraId="09409BF0" w14:textId="33E0F187" w:rsidR="002233C8" w:rsidRPr="00BA2C58" w:rsidRDefault="00983320" w:rsidP="00BA1C29">
      <w:r w:rsidRPr="00BA2C58">
        <w:t xml:space="preserve">The </w:t>
      </w:r>
      <w:hyperlink r:id="rId45" w:history="1">
        <w:r w:rsidRPr="00BA2C58">
          <w:rPr>
            <w:rStyle w:val="Hyperlink"/>
          </w:rPr>
          <w:t>2025 Geodata</w:t>
        </w:r>
        <w:r w:rsidR="005A02CA" w:rsidRPr="00BA2C58">
          <w:rPr>
            <w:rStyle w:val="Hyperlink"/>
          </w:rPr>
          <w:t xml:space="preserve"> strategy</w:t>
        </w:r>
      </w:hyperlink>
      <w:r w:rsidR="00A2788A" w:rsidRPr="00BA2C58">
        <w:t xml:space="preserve"> was launched by the government on 1</w:t>
      </w:r>
      <w:r w:rsidR="00966DBF" w:rsidRPr="00BA2C58">
        <w:t xml:space="preserve"> </w:t>
      </w:r>
      <w:r w:rsidR="00A2788A" w:rsidRPr="00BA2C58">
        <w:t>November 2018 and</w:t>
      </w:r>
      <w:r w:rsidR="005A02CA" w:rsidRPr="00BA2C58">
        <w:t xml:space="preserve"> aims at addressing sectoral agencies at various levels </w:t>
      </w:r>
      <w:r w:rsidR="009E3E72" w:rsidRPr="00BA2C58">
        <w:t>from</w:t>
      </w:r>
      <w:r w:rsidR="005A02CA" w:rsidRPr="00BA2C58">
        <w:t xml:space="preserve"> government, computer manufacturers, technology providers,</w:t>
      </w:r>
      <w:r w:rsidR="00A2788A" w:rsidRPr="00BA2C58">
        <w:t xml:space="preserve"> entrepreneurs</w:t>
      </w:r>
      <w:r w:rsidR="005A02CA" w:rsidRPr="00BA2C58">
        <w:t xml:space="preserve"> and users in all sectors - and </w:t>
      </w:r>
      <w:r w:rsidR="009E3E72" w:rsidRPr="00BA2C58">
        <w:t>with</w:t>
      </w:r>
      <w:r w:rsidR="005A02CA" w:rsidRPr="00BA2C58">
        <w:t xml:space="preserve"> the Mapping Authority</w:t>
      </w:r>
      <w:r w:rsidR="00A2788A" w:rsidRPr="00BA2C58">
        <w:t xml:space="preserve"> </w:t>
      </w:r>
      <w:r w:rsidR="005A02CA" w:rsidRPr="00BA2C58">
        <w:t>as a national spatial data coordinator.</w:t>
      </w:r>
    </w:p>
    <w:p w14:paraId="3C4E2C2E" w14:textId="77777777" w:rsidR="003730DF" w:rsidRPr="00BA2C58" w:rsidRDefault="003730DF" w:rsidP="00FE4D60">
      <w:pPr>
        <w:pStyle w:val="Heading2"/>
      </w:pPr>
      <w:bookmarkStart w:id="20" w:name="_Toc1474959"/>
      <w:r w:rsidRPr="00BA2C58">
        <w:t>Interoperability</w:t>
      </w:r>
      <w:bookmarkEnd w:id="20"/>
    </w:p>
    <w:p w14:paraId="0D003D8C" w14:textId="77777777" w:rsidR="006C2AC5" w:rsidRPr="00BA2C58" w:rsidRDefault="00861746">
      <w:pPr>
        <w:pStyle w:val="Subtitle"/>
      </w:pPr>
      <w:r w:rsidRPr="00BA2C58">
        <w:t>Norwegian architectural framework</w:t>
      </w:r>
      <w:r w:rsidR="003A60F1" w:rsidRPr="00BA2C58">
        <w:t xml:space="preserve"> for interaction</w:t>
      </w:r>
      <w:r w:rsidR="008656DC" w:rsidRPr="00BA2C58">
        <w:t xml:space="preserve"> </w:t>
      </w:r>
    </w:p>
    <w:p w14:paraId="703F026A" w14:textId="2397AE23" w:rsidR="001A1FE1" w:rsidRPr="00BA2C58" w:rsidRDefault="00AF2782" w:rsidP="006C2AC5">
      <w:hyperlink r:id="rId46" w:history="1">
        <w:r w:rsidR="003A60F1" w:rsidRPr="00BA2C58">
          <w:rPr>
            <w:rStyle w:val="Hyperlink"/>
          </w:rPr>
          <w:t>Norwegian architectural framework for interaction</w:t>
        </w:r>
      </w:hyperlink>
      <w:r w:rsidR="003A60F1" w:rsidRPr="00BA2C58">
        <w:t>, published in June 2018,</w:t>
      </w:r>
      <w:r w:rsidR="001A1FE1" w:rsidRPr="00BA2C58">
        <w:t xml:space="preserve"> shall help enterprises to define, design, develop and manage digital services </w:t>
      </w:r>
      <w:r w:rsidR="00FF587C" w:rsidRPr="00BA2C58">
        <w:t>and the</w:t>
      </w:r>
      <w:r w:rsidR="001A1FE1" w:rsidRPr="00BA2C58">
        <w:t xml:space="preserve"> exchange of data </w:t>
      </w:r>
      <w:r w:rsidR="00FF587C" w:rsidRPr="00BA2C58">
        <w:t>with</w:t>
      </w:r>
      <w:r w:rsidR="001A1FE1" w:rsidRPr="00BA2C58">
        <w:t xml:space="preserve"> the public sector. </w:t>
      </w:r>
    </w:p>
    <w:p w14:paraId="15C08626" w14:textId="655099DD" w:rsidR="0073134B" w:rsidRPr="00BA2C58" w:rsidRDefault="001A1FE1" w:rsidP="00166297">
      <w:r w:rsidRPr="00BA2C58">
        <w:t>The framework provides access to a common toolbox that contains principles, concept definitions, models and guidelines for digital interaction. It contribute</w:t>
      </w:r>
      <w:r w:rsidR="00780183" w:rsidRPr="00BA2C58">
        <w:t>s</w:t>
      </w:r>
      <w:r w:rsidRPr="00BA2C58">
        <w:t xml:space="preserve"> to increased interoperability and interaction ability in the development of digital solutions. </w:t>
      </w:r>
    </w:p>
    <w:p w14:paraId="670F795C" w14:textId="77777777" w:rsidR="003730DF" w:rsidRPr="00BA2C58" w:rsidRDefault="003730DF" w:rsidP="00FE4D60">
      <w:pPr>
        <w:pStyle w:val="Heading2"/>
      </w:pPr>
      <w:bookmarkStart w:id="21" w:name="_Toc1474960"/>
      <w:r w:rsidRPr="00BA2C58">
        <w:t>Emerging technologies</w:t>
      </w:r>
      <w:bookmarkEnd w:id="21"/>
    </w:p>
    <w:p w14:paraId="1D70F665" w14:textId="15BAE5EC" w:rsidR="003C118C" w:rsidRPr="00BA2C58" w:rsidRDefault="003C118C" w:rsidP="006C2AC5">
      <w:pPr>
        <w:pStyle w:val="Subtitle"/>
      </w:pPr>
      <w:r w:rsidRPr="00BA2C58">
        <w:t>Powered by Nature –</w:t>
      </w:r>
      <w:r w:rsidR="000D33C2" w:rsidRPr="00BA2C58">
        <w:t>Norway as a data centre nation</w:t>
      </w:r>
    </w:p>
    <w:p w14:paraId="5568EAB7" w14:textId="03059E3C" w:rsidR="001278E9" w:rsidRPr="00BA2C58" w:rsidRDefault="001278E9" w:rsidP="001278E9">
      <w:r w:rsidRPr="00BA2C58">
        <w:t>The Government wants Norway to be an attractive nation for data centres</w:t>
      </w:r>
      <w:r w:rsidR="00A36571" w:rsidRPr="00BA2C58">
        <w:t xml:space="preserve"> </w:t>
      </w:r>
      <w:r w:rsidRPr="00BA2C58">
        <w:t>and other data-centric industries.</w:t>
      </w:r>
      <w:r w:rsidR="00A36571" w:rsidRPr="00BA2C58">
        <w:t xml:space="preserve"> In this regard, the Ministry of Trade, Industry and Fisheries published</w:t>
      </w:r>
      <w:r w:rsidR="004D009C" w:rsidRPr="00BA2C58">
        <w:t xml:space="preserve"> in February 2018</w:t>
      </w:r>
      <w:r w:rsidR="00A36571" w:rsidRPr="00BA2C58">
        <w:t xml:space="preserve"> </w:t>
      </w:r>
      <w:r w:rsidR="000D33C2" w:rsidRPr="00BA2C58">
        <w:t>the</w:t>
      </w:r>
      <w:r w:rsidR="00C12675" w:rsidRPr="00BA2C58">
        <w:t xml:space="preserve"> </w:t>
      </w:r>
      <w:hyperlink r:id="rId47" w:history="1">
        <w:r w:rsidR="00C12675" w:rsidRPr="00BA2C58">
          <w:rPr>
            <w:rStyle w:val="Hyperlink"/>
          </w:rPr>
          <w:t>Powered by Nature – Norway as a data centre nation</w:t>
        </w:r>
      </w:hyperlink>
      <w:r w:rsidR="007435F2" w:rsidRPr="00BA2C58">
        <w:fldChar w:fldCharType="begin"/>
      </w:r>
      <w:r w:rsidR="007435F2" w:rsidRPr="00BA2C58">
        <w:fldChar w:fldCharType="end"/>
      </w:r>
      <w:r w:rsidR="000D33C2" w:rsidRPr="00BA2C58">
        <w:t>.</w:t>
      </w:r>
    </w:p>
    <w:p w14:paraId="43EAC7F3" w14:textId="4714F8A7" w:rsidR="001278E9" w:rsidRPr="00BA2C58" w:rsidRDefault="001278E9" w:rsidP="001278E9">
      <w:r w:rsidRPr="00BA2C58">
        <w:t xml:space="preserve">As the future unfolds data, </w:t>
      </w:r>
      <w:r w:rsidR="00C12675" w:rsidRPr="00BA2C58">
        <w:t xml:space="preserve">it </w:t>
      </w:r>
      <w:r w:rsidRPr="00BA2C58">
        <w:t xml:space="preserve">will become an increasingly important resource and input for the business community as well as for society in general. This represents a major </w:t>
      </w:r>
      <w:r w:rsidR="00C12675" w:rsidRPr="00BA2C58">
        <w:t>economic opportunity</w:t>
      </w:r>
      <w:r w:rsidRPr="00BA2C58">
        <w:t xml:space="preserve"> for Norwegian businesses and </w:t>
      </w:r>
      <w:r w:rsidR="00C12675" w:rsidRPr="00BA2C58">
        <w:t xml:space="preserve">society and </w:t>
      </w:r>
      <w:r w:rsidRPr="00BA2C58">
        <w:t>will be a key to the Government’s policies and priorities going forward.</w:t>
      </w:r>
    </w:p>
    <w:p w14:paraId="21059197" w14:textId="77777777" w:rsidR="001278E9" w:rsidRPr="00BA2C58" w:rsidRDefault="001278E9" w:rsidP="001278E9"/>
    <w:p w14:paraId="06F82DF0" w14:textId="34ED69B3" w:rsidR="003730DF" w:rsidRPr="00BA2C58" w:rsidRDefault="00CC541D" w:rsidP="008F3F38">
      <w:pPr>
        <w:pStyle w:val="Heading1"/>
      </w:pPr>
      <w:r w:rsidRPr="00BA2C58">
        <w:br w:type="page"/>
      </w:r>
      <w:bookmarkStart w:id="22" w:name="_Toc12874817"/>
      <w:r w:rsidR="003730DF" w:rsidRPr="00BA2C58">
        <w:lastRenderedPageBreak/>
        <w:t>Digital Government Legislation</w:t>
      </w:r>
      <w:bookmarkEnd w:id="22"/>
    </w:p>
    <w:p w14:paraId="7A070156" w14:textId="77777777" w:rsidR="003730DF" w:rsidRPr="00BA2C58" w:rsidRDefault="003730DF" w:rsidP="00FE4D60">
      <w:pPr>
        <w:pStyle w:val="Heading2"/>
      </w:pPr>
      <w:bookmarkStart w:id="23" w:name="_Toc1474962"/>
      <w:r w:rsidRPr="00BA2C58">
        <w:t>Specific legislation on digital government</w:t>
      </w:r>
      <w:bookmarkEnd w:id="23"/>
    </w:p>
    <w:p w14:paraId="2EDA3E3A" w14:textId="77777777" w:rsidR="009D65E0" w:rsidRPr="00BA2C58" w:rsidRDefault="009D65E0" w:rsidP="009D65E0">
      <w:pPr>
        <w:pStyle w:val="Subtitle"/>
      </w:pPr>
      <w:bookmarkStart w:id="24" w:name="_Toc1474963"/>
      <w:r w:rsidRPr="00BA2C58">
        <w:t>Public Administration Act</w:t>
      </w:r>
    </w:p>
    <w:p w14:paraId="5E9BAA3E" w14:textId="4E63FA59" w:rsidR="0055051A" w:rsidRPr="00BA2C58" w:rsidRDefault="009D65E0" w:rsidP="009D65E0">
      <w:r w:rsidRPr="00BA2C58">
        <w:t xml:space="preserve">The </w:t>
      </w:r>
      <w:hyperlink r:id="rId48" w:history="1">
        <w:r w:rsidRPr="00BA2C58">
          <w:rPr>
            <w:rStyle w:val="Hyperlink"/>
          </w:rPr>
          <w:t>Public Administration Act</w:t>
        </w:r>
      </w:hyperlink>
      <w:r w:rsidRPr="00BA2C58">
        <w:t xml:space="preserve"> states procedure in cases concerning the public administration. The act states that the public sector communicates digitally with citizens by default, unless they choose to opt out.</w:t>
      </w:r>
    </w:p>
    <w:p w14:paraId="2D45A571" w14:textId="656ECC2E" w:rsidR="00725C13" w:rsidRPr="00BA2C58" w:rsidRDefault="00725C13" w:rsidP="00725C13">
      <w:pPr>
        <w:pStyle w:val="Subtitle"/>
      </w:pPr>
      <w:r w:rsidRPr="00BA2C58">
        <w:t>Regulation on Electronic Communication with and within the Public Administration</w:t>
      </w:r>
    </w:p>
    <w:p w14:paraId="336CCC7C" w14:textId="1A7D1D00" w:rsidR="00D71FAA" w:rsidRPr="00BA2C58" w:rsidRDefault="00725C13" w:rsidP="00725C13">
      <w:r w:rsidRPr="00BA2C58">
        <w:t xml:space="preserve">The </w:t>
      </w:r>
      <w:hyperlink r:id="rId49" w:history="1">
        <w:r w:rsidR="000C50FF" w:rsidRPr="00BA2C58">
          <w:rPr>
            <w:rStyle w:val="Hyperlink"/>
          </w:rPr>
          <w:t>Regulation on Electronic Communication with and within the Public Administration</w:t>
        </w:r>
      </w:hyperlink>
      <w:r w:rsidRPr="00BA2C58">
        <w:t xml:space="preserve"> is intended to promote predictability and flexibility, and to facilitate the coordination of secure and appropriate technical solutions.</w:t>
      </w:r>
    </w:p>
    <w:p w14:paraId="6D96E7CF" w14:textId="4C610AA9" w:rsidR="008F3F38" w:rsidRPr="00BA2C58" w:rsidRDefault="003730DF" w:rsidP="00703FA3">
      <w:pPr>
        <w:pStyle w:val="Heading2"/>
      </w:pPr>
      <w:r w:rsidRPr="00BA2C58">
        <w:t>Key enablers</w:t>
      </w:r>
      <w:bookmarkEnd w:id="24"/>
    </w:p>
    <w:p w14:paraId="5147D161" w14:textId="77777777" w:rsidR="003730DF" w:rsidRPr="00BA2C58" w:rsidRDefault="003730DF" w:rsidP="00FE4D60">
      <w:pPr>
        <w:pStyle w:val="Heading3"/>
      </w:pPr>
      <w:bookmarkStart w:id="25" w:name="_Toc1474964"/>
      <w:r w:rsidRPr="00BA2C58">
        <w:t>Access to public information</w:t>
      </w:r>
      <w:bookmarkEnd w:id="25"/>
    </w:p>
    <w:p w14:paraId="0BF7C0C2" w14:textId="77777777" w:rsidR="00AD13C6" w:rsidRPr="00BA2C58" w:rsidRDefault="00AD13C6" w:rsidP="0009466A">
      <w:pPr>
        <w:pStyle w:val="Subtitle"/>
      </w:pPr>
      <w:r w:rsidRPr="00BA2C58">
        <w:t>Constitution of Norway</w:t>
      </w:r>
    </w:p>
    <w:p w14:paraId="15F80D5F" w14:textId="30FB17F1" w:rsidR="00B31262" w:rsidRPr="00BA2C58" w:rsidRDefault="00AD13C6" w:rsidP="00AD13C6">
      <w:r w:rsidRPr="00BA2C58">
        <w:t xml:space="preserve">According to </w:t>
      </w:r>
      <w:hyperlink r:id="rId50" w:history="1">
        <w:r w:rsidRPr="00BA2C58">
          <w:rPr>
            <w:rStyle w:val="Hyperlink"/>
          </w:rPr>
          <w:t>Article 100</w:t>
        </w:r>
      </w:hyperlink>
      <w:r w:rsidRPr="00BA2C58">
        <w:t>, everyone has a right of access to documents of the State and municipal administration, as well as a right to follow the proceedings of the courts and democratically elected bodies. Limitations to this right may be prescribed by law to protect the privacy of the individual or for other such purposes. It is the responsibility of the State authorities to create the conditions that facilitate open and enlightened public discourse.</w:t>
      </w:r>
    </w:p>
    <w:p w14:paraId="5B13DD21" w14:textId="0F6D75AE" w:rsidR="000A3FC9" w:rsidRPr="00BA2C58" w:rsidRDefault="000A3FC9" w:rsidP="000A3FC9">
      <w:pPr>
        <w:pStyle w:val="Subtitle"/>
      </w:pPr>
      <w:r w:rsidRPr="00BA2C58">
        <w:t>Freedom of Information Act</w:t>
      </w:r>
    </w:p>
    <w:p w14:paraId="12C0D0BC" w14:textId="7E35B4A3" w:rsidR="00953C9A" w:rsidRPr="00BA2C58" w:rsidRDefault="000A3FC9" w:rsidP="000A3FC9">
      <w:r w:rsidRPr="00BA2C58">
        <w:t xml:space="preserve">The </w:t>
      </w:r>
      <w:hyperlink r:id="rId51" w:history="1">
        <w:r w:rsidRPr="00BA2C58">
          <w:rPr>
            <w:rStyle w:val="Hyperlink"/>
          </w:rPr>
          <w:t>Freedom of Information Act No. 69</w:t>
        </w:r>
      </w:hyperlink>
      <w:r w:rsidRPr="00BA2C58">
        <w:t xml:space="preserve"> of 19 June 1970 was repealed by </w:t>
      </w:r>
      <w:hyperlink r:id="rId52" w:history="1">
        <w:r w:rsidRPr="00BA2C58">
          <w:rPr>
            <w:rStyle w:val="Hyperlink"/>
          </w:rPr>
          <w:t>Act No. 16 of 19 May 2006</w:t>
        </w:r>
      </w:hyperlink>
      <w:r w:rsidRPr="00BA2C58">
        <w:t xml:space="preserve"> relating to the right of access to documents held by public authorities and public undertakings. The purpose of this Act is to facilitate an open and transparent public administration, and thereby strengthen freedom of information and expression, democratic participation, legal safeguards for the individual, confidence in public authorities and control by the public. Furthermore, it shall ease the re-use of public information.</w:t>
      </w:r>
    </w:p>
    <w:p w14:paraId="620E982F" w14:textId="07A7CBFB" w:rsidR="00953C9A" w:rsidRPr="00BA2C58" w:rsidRDefault="00953C9A" w:rsidP="00953C9A">
      <w:pPr>
        <w:pStyle w:val="Subtitle"/>
      </w:pPr>
      <w:r w:rsidRPr="00BA2C58">
        <w:t>Re-use of Public Sector Information</w:t>
      </w:r>
    </w:p>
    <w:p w14:paraId="3CC9A57F" w14:textId="304E8A87" w:rsidR="000C2F80" w:rsidRPr="00BA2C58" w:rsidRDefault="000F062B" w:rsidP="000A3FC9">
      <w:r w:rsidRPr="00BA2C58">
        <w:t>Norway has notified the full transposition of the European Directive on the re-use of Public Sector Information (</w:t>
      </w:r>
      <w:hyperlink r:id="rId53" w:history="1">
        <w:r w:rsidRPr="00BA2C58">
          <w:rPr>
            <w:rStyle w:val="Hyperlink"/>
          </w:rPr>
          <w:t>PSI Directive</w:t>
        </w:r>
      </w:hyperlink>
      <w:r w:rsidRPr="00BA2C58">
        <w:t>). The directive is implemented in the Freedom of Information Act</w:t>
      </w:r>
      <w:bookmarkStart w:id="26" w:name="eztoc178651_0_0_1"/>
      <w:bookmarkEnd w:id="26"/>
      <w:r w:rsidRPr="00BA2C58">
        <w:t xml:space="preserve">. </w:t>
      </w:r>
    </w:p>
    <w:p w14:paraId="544FDBE9" w14:textId="0C2B0ADF" w:rsidR="005A5334" w:rsidRPr="00BA2C58" w:rsidRDefault="003730DF" w:rsidP="00B31262">
      <w:pPr>
        <w:pStyle w:val="Heading3"/>
      </w:pPr>
      <w:bookmarkStart w:id="27" w:name="_Toc1474965"/>
      <w:r w:rsidRPr="00BA2C58">
        <w:t>eID and Trust Services</w:t>
      </w:r>
      <w:bookmarkEnd w:id="27"/>
    </w:p>
    <w:p w14:paraId="49928AD9" w14:textId="77777777" w:rsidR="00536E5B" w:rsidRPr="00BA2C58" w:rsidRDefault="00536E5B" w:rsidP="00536E5B">
      <w:pPr>
        <w:pStyle w:val="Subtitle"/>
      </w:pPr>
      <w:r w:rsidRPr="00BA2C58">
        <w:t>eSignatures Legislation</w:t>
      </w:r>
    </w:p>
    <w:p w14:paraId="15E58133" w14:textId="77777777" w:rsidR="00536E5B" w:rsidRPr="00BA2C58" w:rsidRDefault="00536E5B" w:rsidP="00536E5B">
      <w:r w:rsidRPr="00BA2C58">
        <w:t>Act No. 81 of 15 June 2001 relating to electronic signature (</w:t>
      </w:r>
      <w:hyperlink r:id="rId54" w:history="1">
        <w:r w:rsidRPr="00BA2C58">
          <w:rPr>
            <w:rStyle w:val="Hyperlink"/>
          </w:rPr>
          <w:t>Electronic Signature Act</w:t>
        </w:r>
      </w:hyperlink>
      <w:r w:rsidRPr="00BA2C58">
        <w:t xml:space="preserve">) contains detailed provisions for the electronic identification of persons and gives qualified electronic signatures equal status to traditional signatures for administrative purposes. The Act, updated on 17 June 2005, implements the relevant Directive </w:t>
      </w:r>
      <w:hyperlink r:id="rId55" w:history="1">
        <w:r w:rsidRPr="00BA2C58">
          <w:rPr>
            <w:rStyle w:val="Hyperlink"/>
          </w:rPr>
          <w:t>1999/93/EC</w:t>
        </w:r>
      </w:hyperlink>
      <w:r w:rsidRPr="00BA2C58">
        <w:t xml:space="preserve">. </w:t>
      </w:r>
    </w:p>
    <w:p w14:paraId="6A4CB300" w14:textId="39E4F67D" w:rsidR="00673064" w:rsidRPr="00BA2C58" w:rsidRDefault="006427AB" w:rsidP="006E77C6">
      <w:pPr>
        <w:pStyle w:val="Subtitle"/>
      </w:pPr>
      <w:r w:rsidRPr="00BA2C58">
        <w:lastRenderedPageBreak/>
        <w:t xml:space="preserve">eIDAS </w:t>
      </w:r>
      <w:r w:rsidR="00C12675" w:rsidRPr="00BA2C58">
        <w:t>R</w:t>
      </w:r>
      <w:r w:rsidRPr="00BA2C58">
        <w:t>egulation</w:t>
      </w:r>
    </w:p>
    <w:p w14:paraId="57C04C35" w14:textId="67DBCAD6" w:rsidR="00C12675" w:rsidRPr="00BA2C58" w:rsidRDefault="00C12675" w:rsidP="00A75DA0">
      <w:pPr>
        <w:pStyle w:val="BodyText"/>
        <w:spacing w:after="0"/>
      </w:pPr>
      <w:r w:rsidRPr="00BA2C58">
        <w:t>The eIDAS Regulation (</w:t>
      </w:r>
      <w:hyperlink r:id="rId56" w:history="1">
        <w:r w:rsidRPr="00BA2C58">
          <w:rPr>
            <w:rStyle w:val="Hyperlink"/>
          </w:rPr>
          <w:t>EU Regulation 910/2014</w:t>
        </w:r>
      </w:hyperlink>
      <w:r w:rsidRPr="00BA2C58">
        <w:t>)</w:t>
      </w:r>
      <w:r w:rsidRPr="00BA2C58" w:rsidDel="00F169DA">
        <w:t xml:space="preserve"> </w:t>
      </w:r>
      <w:r w:rsidRPr="00BA2C58">
        <w:t xml:space="preserve"> is a legal act on European level setting rules for secure and seamless use of electronic identification and electronic transactions in the European Single Market. Since its introduction in 2014 it has been progressively introduced in the whole EU/EEA area. The eIDAS Regulation has been incorporated into </w:t>
      </w:r>
      <w:hyperlink r:id="rId57" w:history="1">
        <w:r w:rsidRPr="00BA2C58">
          <w:rPr>
            <w:rStyle w:val="Hyperlink"/>
          </w:rPr>
          <w:t>Norwegian law</w:t>
        </w:r>
      </w:hyperlink>
      <w:r w:rsidRPr="00BA2C58">
        <w:t>, coming into effect in June 2018.</w:t>
      </w:r>
    </w:p>
    <w:p w14:paraId="320B01BD" w14:textId="6FDC0B82" w:rsidR="00536E5B" w:rsidRPr="00BA2C58" w:rsidRDefault="003730DF" w:rsidP="00C157E2">
      <w:pPr>
        <w:pStyle w:val="Heading3"/>
      </w:pPr>
      <w:bookmarkStart w:id="28" w:name="_Toc1474966"/>
      <w:r w:rsidRPr="00BA2C58">
        <w:t>Security aspects related to digital government</w:t>
      </w:r>
      <w:bookmarkEnd w:id="28"/>
    </w:p>
    <w:p w14:paraId="2C809324" w14:textId="3AE44F61" w:rsidR="00536E5B" w:rsidRPr="00BA2C58" w:rsidRDefault="00536E5B" w:rsidP="00536E5B">
      <w:pPr>
        <w:pStyle w:val="Subtitle"/>
      </w:pPr>
      <w:r w:rsidRPr="00BA2C58">
        <w:t>Personal Data Act</w:t>
      </w:r>
    </w:p>
    <w:p w14:paraId="5B998FD0" w14:textId="5E5A074D" w:rsidR="00536E5B" w:rsidRPr="00BA2C58" w:rsidRDefault="00536E5B" w:rsidP="00536E5B">
      <w:r w:rsidRPr="00BA2C58">
        <w:t xml:space="preserve">The purpose of </w:t>
      </w:r>
      <w:hyperlink r:id="rId58" w:history="1">
        <w:r w:rsidRPr="00BA2C58">
          <w:rPr>
            <w:rStyle w:val="Hyperlink"/>
          </w:rPr>
          <w:t>Act No. 31 of 14 April 2000</w:t>
        </w:r>
      </w:hyperlink>
      <w:r w:rsidRPr="00BA2C58">
        <w:t xml:space="preserve"> relating to the processing of personal data (Personal Data Act) is to protect natural persons from the violation of their right to privacy through the processing of personal data. It ensures that personal data is processed in accordance with the fundamental respect for the right to privacy, including the need to protect personal integrity and private life, and that personal data is of adequate quality. This Act transposes the </w:t>
      </w:r>
      <w:hyperlink r:id="rId59" w:history="1">
        <w:r w:rsidRPr="00BA2C58">
          <w:rPr>
            <w:rStyle w:val="Hyperlink"/>
          </w:rPr>
          <w:t>Directive 95/46/EC</w:t>
        </w:r>
      </w:hyperlink>
      <w:r w:rsidRPr="00BA2C58">
        <w:t xml:space="preserve"> of the European Parliament and of the Council of 24 October 1995 on the protection of individuals with regard to the processing of personal data and on the free movement of such data into Norwegian law.</w:t>
      </w:r>
    </w:p>
    <w:p w14:paraId="50C424EF" w14:textId="2135633A" w:rsidR="00584100" w:rsidRPr="00BA2C58" w:rsidRDefault="00584100" w:rsidP="00536E5B">
      <w:r w:rsidRPr="00BA2C58">
        <w:t xml:space="preserve">An updated </w:t>
      </w:r>
      <w:hyperlink r:id="rId60" w:history="1">
        <w:r w:rsidRPr="00BA2C58">
          <w:rPr>
            <w:rStyle w:val="Hyperlink"/>
          </w:rPr>
          <w:t>Personal Data Act</w:t>
        </w:r>
      </w:hyperlink>
      <w:r w:rsidRPr="00BA2C58">
        <w:t xml:space="preserve"> came into effect July 2018, incorporating the General Data Protection Regulation.</w:t>
      </w:r>
    </w:p>
    <w:p w14:paraId="2D2F0032" w14:textId="77777777" w:rsidR="00536E5B" w:rsidRPr="00BA2C58" w:rsidRDefault="00536E5B" w:rsidP="00536E5B">
      <w:pPr>
        <w:pStyle w:val="Subtitle"/>
      </w:pPr>
      <w:r w:rsidRPr="00BA2C58">
        <w:t>Personal Data Regulations</w:t>
      </w:r>
    </w:p>
    <w:p w14:paraId="1F4502E2" w14:textId="26057ABD" w:rsidR="00536E5B" w:rsidRPr="00BA2C58" w:rsidRDefault="00536E5B" w:rsidP="00166297">
      <w:r w:rsidRPr="00BA2C58">
        <w:t>The regulations on the processing of personal data (</w:t>
      </w:r>
      <w:hyperlink r:id="rId61" w:history="1">
        <w:r w:rsidR="00FD7CA7" w:rsidRPr="00BA2C58">
          <w:rPr>
            <w:rStyle w:val="Hyperlink"/>
          </w:rPr>
          <w:t>Personal Data Regulations</w:t>
        </w:r>
      </w:hyperlink>
      <w:r w:rsidRPr="00BA2C58">
        <w:t>) were laid down by the Royal Decree of 15 December 2000 pursuant to Act No. 31 of 14 April 2000 on the processing of personal data (Personal Data Act), as amended on 23 December 2003.</w:t>
      </w:r>
    </w:p>
    <w:p w14:paraId="4587B544" w14:textId="77777777" w:rsidR="003730DF" w:rsidRPr="00BA2C58" w:rsidRDefault="003730DF" w:rsidP="00FE4D60">
      <w:pPr>
        <w:pStyle w:val="Heading3"/>
      </w:pPr>
      <w:bookmarkStart w:id="29" w:name="_Toc1474967"/>
      <w:r w:rsidRPr="00BA2C58">
        <w:t>Interconnection of base registries</w:t>
      </w:r>
      <w:bookmarkEnd w:id="29"/>
    </w:p>
    <w:p w14:paraId="67DBA220" w14:textId="42593C15" w:rsidR="00946D91" w:rsidRPr="00BA2C58" w:rsidRDefault="00946D91" w:rsidP="00946D91">
      <w:pPr>
        <w:pStyle w:val="Subtitle"/>
      </w:pPr>
      <w:r w:rsidRPr="00BA2C58">
        <w:t xml:space="preserve">Population </w:t>
      </w:r>
      <w:r w:rsidR="00DD5AB3" w:rsidRPr="00BA2C58">
        <w:t>r</w:t>
      </w:r>
      <w:r w:rsidRPr="00BA2C58">
        <w:t xml:space="preserve">egistry  </w:t>
      </w:r>
    </w:p>
    <w:p w14:paraId="3290F0DA" w14:textId="7CA8C156" w:rsidR="000E3132" w:rsidRPr="00BA2C58" w:rsidRDefault="00946D91" w:rsidP="00166297">
      <w:r w:rsidRPr="00BA2C58">
        <w:t xml:space="preserve">The </w:t>
      </w:r>
      <w:hyperlink r:id="rId62" w:history="1">
        <w:r w:rsidR="005E6D67" w:rsidRPr="00BA2C58">
          <w:rPr>
            <w:rStyle w:val="Hyperlink"/>
          </w:rPr>
          <w:t>Population Registry Act</w:t>
        </w:r>
      </w:hyperlink>
      <w:r w:rsidRPr="00BA2C58">
        <w:t xml:space="preserve">  is divided into six different chapters: </w:t>
      </w:r>
    </w:p>
    <w:p w14:paraId="7ED0E8C7" w14:textId="4D50ABF7" w:rsidR="000E3132" w:rsidRPr="00BA2C58" w:rsidRDefault="00946D91" w:rsidP="000B5DD4">
      <w:pPr>
        <w:numPr>
          <w:ilvl w:val="0"/>
          <w:numId w:val="46"/>
        </w:numPr>
      </w:pPr>
      <w:r w:rsidRPr="00BA2C58">
        <w:t xml:space="preserve">the organisation of the registry; </w:t>
      </w:r>
    </w:p>
    <w:p w14:paraId="39D7CF81" w14:textId="2AE21167" w:rsidR="000E3132" w:rsidRPr="00BA2C58" w:rsidRDefault="00946D91" w:rsidP="000B5DD4">
      <w:pPr>
        <w:numPr>
          <w:ilvl w:val="0"/>
          <w:numId w:val="46"/>
        </w:numPr>
      </w:pPr>
      <w:r w:rsidRPr="00BA2C58">
        <w:t xml:space="preserve">the information and notification requirements; </w:t>
      </w:r>
    </w:p>
    <w:p w14:paraId="6CF69C4B" w14:textId="3DC25AC2" w:rsidR="000E3132" w:rsidRPr="00BA2C58" w:rsidRDefault="00946D91" w:rsidP="000B5DD4">
      <w:pPr>
        <w:numPr>
          <w:ilvl w:val="0"/>
          <w:numId w:val="46"/>
        </w:numPr>
      </w:pPr>
      <w:r w:rsidRPr="00BA2C58">
        <w:t xml:space="preserve">confidentiality; </w:t>
      </w:r>
    </w:p>
    <w:p w14:paraId="0A404692" w14:textId="6420A31C" w:rsidR="000E3132" w:rsidRPr="00BA2C58" w:rsidRDefault="00946D91" w:rsidP="000B5DD4">
      <w:pPr>
        <w:numPr>
          <w:ilvl w:val="0"/>
          <w:numId w:val="46"/>
        </w:numPr>
      </w:pPr>
      <w:r w:rsidRPr="00BA2C58">
        <w:t xml:space="preserve">the use of the registry´s information; </w:t>
      </w:r>
    </w:p>
    <w:p w14:paraId="54686121" w14:textId="531E52D2" w:rsidR="000E3132" w:rsidRPr="00BA2C58" w:rsidRDefault="00946D91" w:rsidP="000B5DD4">
      <w:pPr>
        <w:numPr>
          <w:ilvl w:val="0"/>
          <w:numId w:val="46"/>
        </w:numPr>
      </w:pPr>
      <w:r w:rsidRPr="00BA2C58">
        <w:t xml:space="preserve">penalty clauses; </w:t>
      </w:r>
    </w:p>
    <w:p w14:paraId="4CF1352C" w14:textId="4D5C2079" w:rsidR="000E3132" w:rsidRPr="00BA2C58" w:rsidRDefault="00946D91" w:rsidP="000B5DD4">
      <w:pPr>
        <w:numPr>
          <w:ilvl w:val="0"/>
          <w:numId w:val="46"/>
        </w:numPr>
      </w:pPr>
      <w:r w:rsidRPr="00BA2C58">
        <w:t>the domicile registration of the cabinet members and the members of Parliament.</w:t>
      </w:r>
    </w:p>
    <w:p w14:paraId="68A2B5E2" w14:textId="0A284EA6" w:rsidR="004B17BB" w:rsidRPr="00BA2C58" w:rsidRDefault="00946D91" w:rsidP="00166297">
      <w:r w:rsidRPr="00BA2C58">
        <w:t>The Act positions the population registry as a central national registry, which includes records of persons, who are or have been residents of Norway, who were born in Norway and who were assigned ID numbers. The State must ensure the maintenance of the population registry, bearing its costs. The information in the registry is gathered for tax, electoral and population analyses by local tax assessment offices, and is overseen by the Directorate of Taxes (</w:t>
      </w:r>
      <w:r w:rsidRPr="00BA2C58">
        <w:rPr>
          <w:i/>
        </w:rPr>
        <w:t>Skattedirektoratet</w:t>
      </w:r>
      <w:r w:rsidRPr="00BA2C58">
        <w:t>). Information from the registry, e.g. names, addresses, citizenship, identification numbers, employment and civil status of individuals, is only accessible by authorised public sector offices. However, citizens may apply to access the information from the registry for legal purposes.</w:t>
      </w:r>
    </w:p>
    <w:p w14:paraId="603ED822" w14:textId="39B9E100" w:rsidR="001A4360" w:rsidRPr="00BA2C58" w:rsidRDefault="001A4360" w:rsidP="001A4360">
      <w:pPr>
        <w:pStyle w:val="Subtitle"/>
      </w:pPr>
      <w:r w:rsidRPr="00BA2C58">
        <w:t xml:space="preserve">Companies </w:t>
      </w:r>
      <w:r w:rsidR="00DD5AB3" w:rsidRPr="00BA2C58">
        <w:t>registry</w:t>
      </w:r>
    </w:p>
    <w:p w14:paraId="3D07C3F0" w14:textId="40E67A39" w:rsidR="00DD5AB3" w:rsidRPr="00BA2C58" w:rsidRDefault="001A4360" w:rsidP="00166297">
      <w:r w:rsidRPr="00BA2C58">
        <w:t xml:space="preserve">The companies’ registration is regulated by the </w:t>
      </w:r>
      <w:hyperlink r:id="rId63" w:history="1">
        <w:r w:rsidR="000E3132" w:rsidRPr="00BA2C58">
          <w:rPr>
            <w:rStyle w:val="Hyperlink"/>
          </w:rPr>
          <w:t xml:space="preserve">Law on Legal Entities no. 15 from 3 June 1994 </w:t>
        </w:r>
      </w:hyperlink>
      <w:r w:rsidRPr="00BA2C58">
        <w:t xml:space="preserve">with its respective amendments. The Law is also known as the Entity </w:t>
      </w:r>
      <w:r w:rsidRPr="00BA2C58">
        <w:lastRenderedPageBreak/>
        <w:t xml:space="preserve">Registration Act. The Law aims at promoting efficient use and coordination of public information regarding legal persons, sole proprietorships and other registries through the creation, organisation and operation of a national registry. It regulates the type of entities to be registered and the information to be recorded, the relationship with the affiliated registries, the notifications to the registry, the registration, the inspection of messages, and the exchange and disclosure of information. Private businesses have access to public information through the commercial distributor.  </w:t>
      </w:r>
    </w:p>
    <w:p w14:paraId="4468E209" w14:textId="25B116F3" w:rsidR="00DD5AB3" w:rsidRPr="00BA2C58" w:rsidRDefault="00DD5AB3" w:rsidP="00DD5AB3">
      <w:pPr>
        <w:pStyle w:val="Subtitle"/>
      </w:pPr>
      <w:r w:rsidRPr="00BA2C58">
        <w:t>Land registry</w:t>
      </w:r>
    </w:p>
    <w:p w14:paraId="5BD0DDE1" w14:textId="4572AD7F" w:rsidR="00DD5AB3" w:rsidRPr="00BA2C58" w:rsidRDefault="00DD5AB3" w:rsidP="00166297">
      <w:r w:rsidRPr="00BA2C58">
        <w:t xml:space="preserve">The </w:t>
      </w:r>
      <w:hyperlink r:id="rId64" w:history="1">
        <w:r w:rsidRPr="00BA2C58">
          <w:rPr>
            <w:rStyle w:val="Hyperlink"/>
          </w:rPr>
          <w:t xml:space="preserve">Law on Land Registration </w:t>
        </w:r>
      </w:hyperlink>
      <w:r w:rsidRPr="00BA2C58">
        <w:t xml:space="preserve"> and the </w:t>
      </w:r>
      <w:hyperlink r:id="rId65" w:history="1">
        <w:r w:rsidRPr="00BA2C58">
          <w:rPr>
            <w:rStyle w:val="Hyperlink"/>
          </w:rPr>
          <w:t xml:space="preserve">Law on the Cadastre </w:t>
        </w:r>
      </w:hyperlink>
      <w:r w:rsidRPr="00BA2C58">
        <w:t xml:space="preserve"> regulate the operation of the Land Registry and the Cadastre. The first one refers to the Land Registry authorities and all the information regarding the registration procedure. The second law regulates the maintenance, access, collection and the processing of data, public fees, sanctions and fines related to the Cadastre. Although no former definition exists regarding land registry, the Law on the Cadastre defines the cadastre as “the country's official registry of the real estate property, residential buildings and addresses”.</w:t>
      </w:r>
    </w:p>
    <w:p w14:paraId="30C2E9D3" w14:textId="77777777" w:rsidR="003730DF" w:rsidRPr="00BA2C58" w:rsidRDefault="003730DF" w:rsidP="00FE4D60">
      <w:pPr>
        <w:pStyle w:val="Heading3"/>
      </w:pPr>
      <w:bookmarkStart w:id="30" w:name="_Toc1474968"/>
      <w:r w:rsidRPr="00BA2C58">
        <w:t>eProcurement</w:t>
      </w:r>
      <w:bookmarkEnd w:id="30"/>
    </w:p>
    <w:p w14:paraId="46CD3C0C" w14:textId="0D56497C" w:rsidR="00C25A5C" w:rsidRPr="00BA2C58" w:rsidRDefault="00C25A5C" w:rsidP="00DC4AE6">
      <w:pPr>
        <w:pStyle w:val="Subtitle"/>
      </w:pPr>
      <w:r w:rsidRPr="00BA2C58">
        <w:t>Public Procurement Act</w:t>
      </w:r>
    </w:p>
    <w:p w14:paraId="53807EDB" w14:textId="3F5928F7" w:rsidR="00760569" w:rsidRPr="00BA2C58" w:rsidRDefault="00C25A5C" w:rsidP="00C25A5C">
      <w:r w:rsidRPr="00BA2C58">
        <w:t xml:space="preserve">Norway notified the full implementation of Directives </w:t>
      </w:r>
      <w:hyperlink r:id="rId66" w:history="1">
        <w:r w:rsidRPr="00BA2C58">
          <w:rPr>
            <w:rStyle w:val="Hyperlink"/>
          </w:rPr>
          <w:t>2004/17/EC</w:t>
        </w:r>
      </w:hyperlink>
      <w:r w:rsidRPr="00BA2C58">
        <w:t xml:space="preserve"> and </w:t>
      </w:r>
      <w:hyperlink r:id="rId67" w:history="1">
        <w:r w:rsidRPr="00BA2C58">
          <w:rPr>
            <w:rStyle w:val="Hyperlink"/>
          </w:rPr>
          <w:t>2004/18/EC</w:t>
        </w:r>
      </w:hyperlink>
      <w:r w:rsidRPr="00BA2C58">
        <w:t xml:space="preserve"> of the European Parliament and of the Council of 31 March 2004 which state that in view of new developments in information and telecommunications technology and the simplification that these can bring in terms of publicising contracts, and the efficiency and transparency of procurement procedures, electronic means should be put on a par with traditional means of communication and information exchange. </w:t>
      </w:r>
    </w:p>
    <w:p w14:paraId="7A4BB846" w14:textId="77777777" w:rsidR="00111EFE" w:rsidRPr="00BA2C58" w:rsidRDefault="00111EFE" w:rsidP="00111EFE">
      <w:pPr>
        <w:pStyle w:val="Subtitle"/>
      </w:pPr>
      <w:r w:rsidRPr="00BA2C58">
        <w:t>eInvoicing Legislation</w:t>
      </w:r>
    </w:p>
    <w:p w14:paraId="71CE96D6" w14:textId="1E3E22DD" w:rsidR="00651211" w:rsidRPr="00BA2C58" w:rsidRDefault="00111EFE" w:rsidP="00111EFE">
      <w:r w:rsidRPr="00BA2C58">
        <w:t>B2B eInvoicing is mandatory for central government entities in Norway since 2011.</w:t>
      </w:r>
      <w:r w:rsidR="00043450" w:rsidRPr="00BA2C58">
        <w:t xml:space="preserve"> In 2019 new legislation has been introduced to make eInvoicing mandatory for all public sector entities, both at state and municipal level.</w:t>
      </w:r>
      <w:r w:rsidRPr="00BA2C58">
        <w:t xml:space="preserve"> EInvoicing is regulated by</w:t>
      </w:r>
      <w:r w:rsidR="00043450" w:rsidRPr="00BA2C58">
        <w:t xml:space="preserve"> Regulation </w:t>
      </w:r>
      <w:hyperlink r:id="rId68" w:history="1">
        <w:r w:rsidR="00043450" w:rsidRPr="00BA2C58">
          <w:rPr>
            <w:rStyle w:val="Hyperlink"/>
          </w:rPr>
          <w:t>FOR-2019-04-01-444</w:t>
        </w:r>
      </w:hyperlink>
      <w:r w:rsidR="00D75F95" w:rsidRPr="00BA2C58">
        <w:t xml:space="preserve"> (</w:t>
      </w:r>
      <w:r w:rsidR="00D75F95" w:rsidRPr="00BA2C58">
        <w:rPr>
          <w:i/>
        </w:rPr>
        <w:t>Forskrift om elektronisk faktura i offentlige anskaffelser</w:t>
      </w:r>
      <w:r w:rsidR="00D75F95" w:rsidRPr="00BA2C58">
        <w:t>).</w:t>
      </w:r>
      <w:r w:rsidR="00043450" w:rsidRPr="00BA2C58">
        <w:t xml:space="preserve"> </w:t>
      </w:r>
    </w:p>
    <w:p w14:paraId="19509D05" w14:textId="77777777" w:rsidR="003730DF" w:rsidRPr="00BA2C58" w:rsidRDefault="003730DF" w:rsidP="00FE4D60">
      <w:pPr>
        <w:pStyle w:val="Heading2"/>
      </w:pPr>
      <w:bookmarkStart w:id="31" w:name="_Toc1474969"/>
      <w:r w:rsidRPr="00BA2C58">
        <w:t>Domain-specific legislation</w:t>
      </w:r>
      <w:bookmarkEnd w:id="31"/>
    </w:p>
    <w:p w14:paraId="5CA4E085" w14:textId="2C27E480" w:rsidR="00505FF0" w:rsidRPr="00BA2C58" w:rsidRDefault="00505FF0" w:rsidP="00505FF0">
      <w:pPr>
        <w:pStyle w:val="Subtitle"/>
      </w:pPr>
      <w:r w:rsidRPr="00BA2C58">
        <w:t>eCommerce Act</w:t>
      </w:r>
    </w:p>
    <w:p w14:paraId="64610CA7" w14:textId="79D6C579" w:rsidR="00505FF0" w:rsidRPr="00BA2C58" w:rsidRDefault="00505FF0" w:rsidP="00232D64">
      <w:r w:rsidRPr="00BA2C58">
        <w:t xml:space="preserve">The </w:t>
      </w:r>
      <w:hyperlink r:id="rId69" w:history="1">
        <w:r w:rsidRPr="00BA2C58">
          <w:rPr>
            <w:rStyle w:val="Hyperlink"/>
          </w:rPr>
          <w:t>eCommerce Act No. 35 of 23 May 2003</w:t>
        </w:r>
      </w:hyperlink>
      <w:r w:rsidRPr="00BA2C58">
        <w:t xml:space="preserve"> transposes into national law the EU Directive on electronic commerce (</w:t>
      </w:r>
      <w:hyperlink r:id="rId70" w:history="1">
        <w:r w:rsidRPr="00BA2C58">
          <w:rPr>
            <w:rStyle w:val="Hyperlink"/>
          </w:rPr>
          <w:t>Directive 2000/31/EC</w:t>
        </w:r>
      </w:hyperlink>
      <w:r w:rsidRPr="00BA2C58">
        <w:t>). It applies to electronic commerce and other Information Society services and regulation and control of such services by the public authorities. Its purpose is to ensure free movement of information society services within the European Economic Area (EEA).</w:t>
      </w:r>
    </w:p>
    <w:p w14:paraId="000CC7B5" w14:textId="4B89EA09" w:rsidR="0075736E" w:rsidRPr="00BA2C58" w:rsidRDefault="0075736E" w:rsidP="00452164">
      <w:pPr>
        <w:pStyle w:val="Subtitle"/>
      </w:pPr>
      <w:r w:rsidRPr="00BA2C58">
        <w:t>Electronic Communications Act</w:t>
      </w:r>
    </w:p>
    <w:p w14:paraId="79490C7D" w14:textId="6D09EB62" w:rsidR="000A7546" w:rsidRPr="00BA2C58" w:rsidRDefault="0075736E" w:rsidP="00232D64">
      <w:r w:rsidRPr="00BA2C58">
        <w:t xml:space="preserve">The </w:t>
      </w:r>
      <w:hyperlink r:id="rId71" w:history="1">
        <w:r w:rsidRPr="00BA2C58">
          <w:rPr>
            <w:rStyle w:val="Hyperlink"/>
          </w:rPr>
          <w:t>Electronic Communications Act No. 83 of 4 July 2003</w:t>
        </w:r>
      </w:hyperlink>
      <w:r w:rsidRPr="00BA2C58">
        <w:t xml:space="preserve"> aims to ensure sound, reasonably priced and future-oriented electronic communications services for Norwegian users through the efficient use of society’s resources. This is to be achieved by facilitating sustainable competition, as well as stimulating industrial development and innovation. The Act regulates the transmission of electronic communications in addition to the associated infrastructure, services, equipment and installations.</w:t>
      </w:r>
    </w:p>
    <w:p w14:paraId="02710183" w14:textId="77777777" w:rsidR="003730DF" w:rsidRPr="00BA2C58" w:rsidRDefault="003730DF" w:rsidP="00FE4D60">
      <w:pPr>
        <w:pStyle w:val="Heading2"/>
      </w:pPr>
      <w:bookmarkStart w:id="32" w:name="_Toc1474970"/>
      <w:r w:rsidRPr="00BA2C58">
        <w:t>Interoperability</w:t>
      </w:r>
      <w:bookmarkEnd w:id="32"/>
      <w:r w:rsidRPr="00BA2C58">
        <w:t xml:space="preserve"> </w:t>
      </w:r>
    </w:p>
    <w:p w14:paraId="288749D1" w14:textId="77777777" w:rsidR="00711B6C" w:rsidRPr="00BA2C58" w:rsidRDefault="00711B6C" w:rsidP="00711B6C">
      <w:r w:rsidRPr="00BA2C58">
        <w:t>No legislation was adopted in this field to date.</w:t>
      </w:r>
    </w:p>
    <w:p w14:paraId="424C04DB" w14:textId="77777777" w:rsidR="003730DF" w:rsidRPr="00BA2C58" w:rsidRDefault="003730DF" w:rsidP="00FE4D60">
      <w:pPr>
        <w:pStyle w:val="Heading2"/>
      </w:pPr>
      <w:bookmarkStart w:id="33" w:name="_Toc1474971"/>
      <w:r w:rsidRPr="00BA2C58">
        <w:lastRenderedPageBreak/>
        <w:t>Emerging technologies</w:t>
      </w:r>
      <w:bookmarkEnd w:id="33"/>
    </w:p>
    <w:p w14:paraId="725317A6" w14:textId="77777777" w:rsidR="00711B6C" w:rsidRPr="00BA2C58" w:rsidRDefault="00711B6C" w:rsidP="00711B6C">
      <w:r w:rsidRPr="00BA2C58">
        <w:t>No legislation was adopted in this field to date.</w:t>
      </w:r>
    </w:p>
    <w:p w14:paraId="67B60062" w14:textId="77777777" w:rsidR="005523ED" w:rsidRPr="00BA2C58" w:rsidRDefault="005523ED" w:rsidP="005523ED">
      <w:pPr>
        <w:pStyle w:val="ListParagraph"/>
        <w:numPr>
          <w:ilvl w:val="0"/>
          <w:numId w:val="0"/>
        </w:numPr>
        <w:rPr>
          <w:rFonts w:ascii="Verdana" w:hAnsi="Verdana" w:cs="Arial"/>
          <w:b/>
          <w:bCs/>
          <w:i/>
          <w:iCs/>
          <w:color w:val="263673"/>
          <w:sz w:val="22"/>
          <w:szCs w:val="28"/>
          <w:lang w:eastAsia="en-GB"/>
        </w:rPr>
      </w:pPr>
    </w:p>
    <w:p w14:paraId="37CE57DD" w14:textId="166C4FF9" w:rsidR="005523ED" w:rsidRPr="00BA2C58" w:rsidRDefault="000A7546" w:rsidP="0082125C">
      <w:pPr>
        <w:pStyle w:val="Heading1"/>
      </w:pPr>
      <w:r w:rsidRPr="00BA2C58">
        <w:br w:type="page"/>
      </w:r>
      <w:bookmarkStart w:id="34" w:name="_Toc12874818"/>
      <w:r w:rsidR="003730DF" w:rsidRPr="00BA2C58">
        <w:lastRenderedPageBreak/>
        <w:t xml:space="preserve">Digital Government </w:t>
      </w:r>
      <w:r w:rsidR="00457E8B" w:rsidRPr="00BA2C58">
        <w:t>G</w:t>
      </w:r>
      <w:r w:rsidR="003730DF" w:rsidRPr="00BA2C58">
        <w:t>overnance</w:t>
      </w:r>
      <w:bookmarkEnd w:id="34"/>
    </w:p>
    <w:p w14:paraId="5B8A7E8C" w14:textId="531DFC50" w:rsidR="005523ED" w:rsidRPr="00BA2C58" w:rsidRDefault="003730DF" w:rsidP="0082125C">
      <w:pPr>
        <w:pStyle w:val="Heading2"/>
      </w:pPr>
      <w:bookmarkStart w:id="35" w:name="_Toc1474973"/>
      <w:r w:rsidRPr="00BA2C58">
        <w:t>National</w:t>
      </w:r>
      <w:bookmarkEnd w:id="35"/>
      <w:r w:rsidRPr="00BA2C58">
        <w:t xml:space="preserve"> </w:t>
      </w:r>
    </w:p>
    <w:p w14:paraId="6B25B932" w14:textId="77777777" w:rsidR="003730DF" w:rsidRPr="00BA2C58" w:rsidRDefault="003730DF" w:rsidP="00FE4D60">
      <w:pPr>
        <w:pStyle w:val="Heading3"/>
      </w:pPr>
      <w:bookmarkStart w:id="36" w:name="_Toc1474974"/>
      <w:r w:rsidRPr="00BA2C58">
        <w:t>Policy</w:t>
      </w:r>
      <w:bookmarkEnd w:id="36"/>
    </w:p>
    <w:p w14:paraId="00165469" w14:textId="160C7AA5" w:rsidR="00187840" w:rsidRPr="00BA2C58" w:rsidRDefault="00187840" w:rsidP="00187840">
      <w:pPr>
        <w:pStyle w:val="Subtitle"/>
      </w:pPr>
      <w:r w:rsidRPr="00BA2C58">
        <w:t>Minist</w:t>
      </w:r>
      <w:r w:rsidR="00A330C7" w:rsidRPr="00BA2C58">
        <w:t xml:space="preserve">er of Digitalisation </w:t>
      </w:r>
    </w:p>
    <w:p w14:paraId="213E9912" w14:textId="42A8B6D7" w:rsidR="005523ED" w:rsidRPr="00BA2C58" w:rsidRDefault="00AF2782" w:rsidP="006E0A78">
      <w:pPr>
        <w:spacing w:after="120"/>
      </w:pPr>
      <w:hyperlink r:id="rId72" w:history="1">
        <w:r w:rsidR="00187840" w:rsidRPr="00BA2C58">
          <w:rPr>
            <w:rStyle w:val="Hyperlink"/>
          </w:rPr>
          <w:t>The Ministry of Local Government &amp; Modernisation</w:t>
        </w:r>
      </w:hyperlink>
      <w:r w:rsidR="00187840" w:rsidRPr="00BA2C58">
        <w:t xml:space="preserve"> </w:t>
      </w:r>
      <w:r w:rsidR="00A330C7" w:rsidRPr="00BA2C58">
        <w:t>used to be</w:t>
      </w:r>
      <w:r w:rsidR="00187840" w:rsidRPr="00BA2C58">
        <w:t xml:space="preserve"> responsible for the </w:t>
      </w:r>
      <w:r w:rsidR="00875022" w:rsidRPr="00BA2C58">
        <w:t xml:space="preserve">Department of </w:t>
      </w:r>
      <w:r w:rsidR="00187840" w:rsidRPr="00BA2C58">
        <w:t xml:space="preserve">ICT Policy and Public Sector Reform. </w:t>
      </w:r>
      <w:r w:rsidR="00A330C7" w:rsidRPr="00BA2C58">
        <w:t>In 2018, t</w:t>
      </w:r>
      <w:r w:rsidR="00A673A7" w:rsidRPr="00BA2C58">
        <w:t>his department has received a dedicated Minister, Namely the Minister of Digitalisation. All ICT responsibilities</w:t>
      </w:r>
      <w:r w:rsidR="00EF6D3C" w:rsidRPr="00BA2C58">
        <w:t>,</w:t>
      </w:r>
      <w:r w:rsidR="00A673A7" w:rsidRPr="00BA2C58">
        <w:t xml:space="preserve"> </w:t>
      </w:r>
      <w:r w:rsidR="00EF6D3C" w:rsidRPr="00BA2C58">
        <w:t xml:space="preserve">ICT policy, electronic communications and business-oriented ICT </w:t>
      </w:r>
      <w:r w:rsidR="00A673A7" w:rsidRPr="00BA2C58">
        <w:t xml:space="preserve">have been transferred to the mandate of the Minister of Digitalisation. </w:t>
      </w:r>
      <w:r w:rsidR="00187840" w:rsidRPr="00BA2C58">
        <w:t>In particular, it is responsible for the administration and modernisation of the public sector as well as national ICT policy, including the supervision of the Agency for Public Management and eGovernment (</w:t>
      </w:r>
      <w:hyperlink r:id="rId73" w:history="1">
        <w:r w:rsidR="00187840" w:rsidRPr="00BA2C58">
          <w:rPr>
            <w:rStyle w:val="Hyperlink"/>
          </w:rPr>
          <w:t>Difi</w:t>
        </w:r>
      </w:hyperlink>
      <w:r w:rsidR="00187840" w:rsidRPr="00BA2C58">
        <w:t xml:space="preserve">). The </w:t>
      </w:r>
      <w:r w:rsidR="005075EC" w:rsidRPr="00BA2C58">
        <w:t xml:space="preserve">Minister of Digitalisation </w:t>
      </w:r>
      <w:r w:rsidR="00187840" w:rsidRPr="00BA2C58">
        <w:t xml:space="preserve">fulfils the </w:t>
      </w:r>
      <w:r w:rsidR="005075EC" w:rsidRPr="00BA2C58">
        <w:t xml:space="preserve">Local Government </w:t>
      </w:r>
      <w:r w:rsidR="00FF2F89" w:rsidRPr="00BA2C58">
        <w:t xml:space="preserve">&amp; Modernisation </w:t>
      </w:r>
      <w:r w:rsidR="00187840" w:rsidRPr="00BA2C58">
        <w:t xml:space="preserve">Ministry's responsibility for national policies and strategies regarding Information Society in general. </w:t>
      </w:r>
      <w:r w:rsidR="00FF2F89" w:rsidRPr="00BA2C58">
        <w:t>The Digitalisation Minister</w:t>
      </w:r>
      <w:r w:rsidR="00187840" w:rsidRPr="00BA2C58">
        <w:t xml:space="preserve"> is responsible for the coordination of the government’s efforts to reform and recondition the public sector; formulate the strategy and policy for the use of ICT in society; for the government’s administration policy, including, amongst other things, government use of organisational structures and other supervision instruments, and finally providing socio-economic and other fact-based analyses of the public administrative sector and the use of resources in the public sector. </w:t>
      </w:r>
      <w:r w:rsidR="00607E6C" w:rsidRPr="00BA2C58">
        <w:t xml:space="preserve">The Minister of Digitalisation </w:t>
      </w:r>
      <w:r w:rsidR="00187840" w:rsidRPr="00BA2C58">
        <w:t>oversees the Agency for Public Management and eGovernment (</w:t>
      </w:r>
      <w:hyperlink r:id="rId74" w:history="1">
        <w:r w:rsidR="00187840" w:rsidRPr="00BA2C58">
          <w:rPr>
            <w:rStyle w:val="Hyperlink"/>
          </w:rPr>
          <w:t>Difi</w:t>
        </w:r>
      </w:hyperlink>
      <w:r w:rsidR="00187840" w:rsidRPr="00BA2C58">
        <w:t>).</w:t>
      </w:r>
    </w:p>
    <w:tbl>
      <w:tblPr>
        <w:tblW w:w="5000" w:type="pct"/>
        <w:shd w:val="clear" w:color="auto" w:fill="EFFBFF"/>
        <w:tblLook w:val="01E0" w:firstRow="1" w:lastRow="1" w:firstColumn="1" w:lastColumn="1" w:noHBand="0" w:noVBand="0"/>
      </w:tblPr>
      <w:tblGrid>
        <w:gridCol w:w="2442"/>
        <w:gridCol w:w="6561"/>
      </w:tblGrid>
      <w:tr w:rsidR="0015060F" w:rsidRPr="00E05AC8" w14:paraId="271287F7" w14:textId="77777777" w:rsidTr="00A75DA0">
        <w:trPr>
          <w:trHeight w:val="2604"/>
        </w:trPr>
        <w:tc>
          <w:tcPr>
            <w:tcW w:w="1356" w:type="pct"/>
            <w:shd w:val="clear" w:color="auto" w:fill="EFFBFF"/>
            <w:tcMar>
              <w:top w:w="108" w:type="dxa"/>
              <w:left w:w="108" w:type="dxa"/>
              <w:bottom w:w="108" w:type="dxa"/>
              <w:right w:w="108" w:type="dxa"/>
            </w:tcMar>
            <w:vAlign w:val="center"/>
          </w:tcPr>
          <w:p w14:paraId="199721C3" w14:textId="77777777" w:rsidR="0015060F" w:rsidRPr="00BA2C58" w:rsidRDefault="0015060F" w:rsidP="00A75DA0">
            <w:pPr>
              <w:jc w:val="center"/>
              <w:rPr>
                <w:noProof/>
                <w:highlight w:val="yellow"/>
                <w:lang w:eastAsia="fr-FR"/>
              </w:rPr>
            </w:pP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Pr="00BA2C58">
              <w:fldChar w:fldCharType="begin"/>
            </w:r>
            <w:r w:rsidRPr="00BA2C58">
              <w:instrText xml:space="preserve"> INCLUDEPICTURE  "https://www.regjeringen.no/contentassets/940bcf717140456991b245f5b0df43d3/astrup-nikolai-ingress.jpg?preset=portrait&amp;v=1540182902" \* MERGEFORMATINET </w:instrText>
            </w:r>
            <w:r w:rsidRPr="00BA2C58">
              <w:fldChar w:fldCharType="separate"/>
            </w:r>
            <w:r w:rsidR="00264A8F" w:rsidRPr="00BA2C58">
              <w:fldChar w:fldCharType="begin"/>
            </w:r>
            <w:r w:rsidR="00264A8F" w:rsidRPr="00BA2C58">
              <w:instrText xml:space="preserve"> INCLUDEPICTURE  "https://www.regjeringen.no/contentassets/940bcf717140456991b245f5b0df43d3/astrup-nikolai-ingress.jpg?preset=portrait&amp;v=1540182902" \* MERGEFORMATINET </w:instrText>
            </w:r>
            <w:r w:rsidR="00264A8F" w:rsidRPr="00BA2C58">
              <w:fldChar w:fldCharType="separate"/>
            </w:r>
            <w:r w:rsidR="002023C1" w:rsidRPr="00BA2C58">
              <w:fldChar w:fldCharType="begin"/>
            </w:r>
            <w:r w:rsidR="002023C1" w:rsidRPr="00BA2C58">
              <w:instrText xml:space="preserve"> INCLUDEPICTURE  "https://www.regjeringen.no/contentassets/940bcf717140456991b245f5b0df43d3/astrup-nikolai-ingress.jpg?preset=portrait&amp;v=1540182902" \* MERGEFORMATINET </w:instrText>
            </w:r>
            <w:r w:rsidR="002023C1" w:rsidRPr="00BA2C58">
              <w:fldChar w:fldCharType="separate"/>
            </w:r>
            <w:r w:rsidR="006C2AC5" w:rsidRPr="00BA2C58">
              <w:fldChar w:fldCharType="begin"/>
            </w:r>
            <w:r w:rsidR="006C2AC5" w:rsidRPr="00BA2C58">
              <w:instrText xml:space="preserve"> INCLUDEPICTURE  "https://www.regjeringen.no/contentassets/940bcf717140456991b245f5b0df43d3/astrup-nikolai-ingress.jpg?preset=portrait&amp;v=1540182902" \* MERGEFORMATINET </w:instrText>
            </w:r>
            <w:r w:rsidR="006C2AC5" w:rsidRPr="00BA2C58">
              <w:fldChar w:fldCharType="separate"/>
            </w:r>
            <w:r w:rsidR="0029561D" w:rsidRPr="00BA2C58">
              <w:fldChar w:fldCharType="begin"/>
            </w:r>
            <w:r w:rsidR="0029561D" w:rsidRPr="00BA2C58">
              <w:instrText xml:space="preserve"> INCLUDEPICTURE  "https://www.regjeringen.no/contentassets/940bcf717140456991b245f5b0df43d3/astrup-nikolai-ingress.jpg?preset=portrait&amp;v=1540182902" \* MERGEFORMATINET </w:instrText>
            </w:r>
            <w:r w:rsidR="0029561D" w:rsidRPr="00BA2C58">
              <w:fldChar w:fldCharType="separate"/>
            </w:r>
            <w:r w:rsidR="00A75DA0">
              <w:fldChar w:fldCharType="begin"/>
            </w:r>
            <w:r w:rsidR="00A75DA0">
              <w:instrText xml:space="preserve"> INCLUDEPICTURE  "https://www.regjeringen.no/contentassets/940bcf717140456991b245f5b0df43d3/astrup-nikolai-ingress.jpg?preset=portrait&amp;v=1540182902" \* MERGEFORMATINET </w:instrText>
            </w:r>
            <w:r w:rsidR="00A75DA0">
              <w:fldChar w:fldCharType="separate"/>
            </w:r>
            <w:r w:rsidR="00DA49DE">
              <w:fldChar w:fldCharType="begin"/>
            </w:r>
            <w:r w:rsidR="00DA49DE">
              <w:instrText xml:space="preserve"> INCLUDEPICTURE  "https://www.regjeringen.no/contentassets/940bcf717140456991b245f5b0df43d3/astrup-nikolai-ingress.jpg?preset=portrait&amp;v=1540182902" \* MERGEFORMATINET </w:instrText>
            </w:r>
            <w:r w:rsidR="00DA49DE">
              <w:fldChar w:fldCharType="separate"/>
            </w:r>
            <w:r w:rsidR="001F0BC9">
              <w:fldChar w:fldCharType="begin"/>
            </w:r>
            <w:r w:rsidR="001F0BC9">
              <w:instrText xml:space="preserve"> INCLUDEPICTURE  "https://www.regjeringen.no/contentassets/940bcf717140456991b245f5b0df43d3/astrup-nikolai-ingress.jpg?preset=portrait&amp;v=1540182902" \* MERGEFORMATINET </w:instrText>
            </w:r>
            <w:r w:rsidR="001F0BC9">
              <w:fldChar w:fldCharType="separate"/>
            </w:r>
            <w:r w:rsidR="00AF2782">
              <w:fldChar w:fldCharType="begin"/>
            </w:r>
            <w:r w:rsidR="00AF2782">
              <w:instrText xml:space="preserve"> </w:instrText>
            </w:r>
            <w:r w:rsidR="00AF2782">
              <w:instrText>INCLUDEPICTURE  "https://www.regjeringen.no/contentassets/940bcf717140456991b245f5b0df43d3/astrup-nikolai-ingre</w:instrText>
            </w:r>
            <w:r w:rsidR="00AF2782">
              <w:instrText>ss.jpg?preset=portrait&amp;v=1540182902" \* MERGEFORMATINET</w:instrText>
            </w:r>
            <w:r w:rsidR="00AF2782">
              <w:instrText xml:space="preserve"> </w:instrText>
            </w:r>
            <w:r w:rsidR="00AF2782">
              <w:fldChar w:fldCharType="separate"/>
            </w:r>
            <w:r w:rsidR="00132C59">
              <w:pict w14:anchorId="18EB653A">
                <v:shape id="_x0000_i1030" type="#_x0000_t75" alt="Nikolai Astrup. Foto: Fotograf Sturlason/Utenriksdepartementet " style="width:100.1pt;height:135.15pt">
                  <v:imagedata r:id="rId75" r:href="rId76"/>
                </v:shape>
              </w:pict>
            </w:r>
            <w:r w:rsidR="00AF2782">
              <w:fldChar w:fldCharType="end"/>
            </w:r>
            <w:r w:rsidR="001F0BC9">
              <w:fldChar w:fldCharType="end"/>
            </w:r>
            <w:r w:rsidR="00DA49DE">
              <w:fldChar w:fldCharType="end"/>
            </w:r>
            <w:r w:rsidR="00A75DA0">
              <w:fldChar w:fldCharType="end"/>
            </w:r>
            <w:r w:rsidR="0029561D" w:rsidRPr="00BA2C58">
              <w:fldChar w:fldCharType="end"/>
            </w:r>
            <w:r w:rsidR="006C2AC5" w:rsidRPr="00BA2C58">
              <w:fldChar w:fldCharType="end"/>
            </w:r>
            <w:r w:rsidR="002023C1" w:rsidRPr="00BA2C58">
              <w:fldChar w:fldCharType="end"/>
            </w:r>
            <w:r w:rsidR="00264A8F"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r w:rsidRPr="00BA2C58">
              <w:fldChar w:fldCharType="end"/>
            </w:r>
          </w:p>
        </w:tc>
        <w:tc>
          <w:tcPr>
            <w:tcW w:w="3644" w:type="pct"/>
            <w:shd w:val="clear" w:color="auto" w:fill="EFFBFF"/>
            <w:tcMar>
              <w:top w:w="108" w:type="dxa"/>
              <w:left w:w="108" w:type="dxa"/>
              <w:bottom w:w="108" w:type="dxa"/>
              <w:right w:w="108" w:type="dxa"/>
            </w:tcMar>
          </w:tcPr>
          <w:p w14:paraId="55F6F873" w14:textId="77777777" w:rsidR="0015060F" w:rsidRPr="00BA2C58" w:rsidRDefault="0015060F" w:rsidP="00A75DA0">
            <w:pPr>
              <w:pStyle w:val="tabletext"/>
              <w:rPr>
                <w:rStyle w:val="Strong"/>
                <w:sz w:val="20"/>
                <w:szCs w:val="18"/>
                <w:lang w:val="en-GB"/>
              </w:rPr>
            </w:pPr>
            <w:r w:rsidRPr="00BA2C58">
              <w:rPr>
                <w:rStyle w:val="Strong"/>
                <w:sz w:val="20"/>
                <w:szCs w:val="18"/>
                <w:lang w:val="en-GB"/>
              </w:rPr>
              <w:t>Nikolai Astrup</w:t>
            </w:r>
          </w:p>
          <w:p w14:paraId="7EA63FF8" w14:textId="77777777" w:rsidR="0015060F" w:rsidRPr="00BA2C58" w:rsidRDefault="0015060F" w:rsidP="00A75DA0">
            <w:pPr>
              <w:pStyle w:val="tabletext"/>
              <w:rPr>
                <w:rStyle w:val="Strong"/>
                <w:b w:val="0"/>
                <w:sz w:val="20"/>
                <w:szCs w:val="18"/>
                <w:lang w:val="en-GB"/>
              </w:rPr>
            </w:pPr>
            <w:r w:rsidRPr="00BA2C58">
              <w:rPr>
                <w:rStyle w:val="Strong"/>
                <w:b w:val="0"/>
                <w:sz w:val="20"/>
                <w:szCs w:val="18"/>
                <w:lang w:val="en-GB"/>
              </w:rPr>
              <w:t>Minister of Digitalisation</w:t>
            </w:r>
          </w:p>
          <w:p w14:paraId="4AF11863" w14:textId="77777777" w:rsidR="0015060F" w:rsidRPr="00BA2C58" w:rsidRDefault="0015060F" w:rsidP="00A75DA0">
            <w:pPr>
              <w:pStyle w:val="tabletext"/>
              <w:rPr>
                <w:rStyle w:val="Strong"/>
                <w:sz w:val="20"/>
                <w:szCs w:val="20"/>
                <w:lang w:val="en-GB"/>
              </w:rPr>
            </w:pPr>
            <w:r w:rsidRPr="00BA2C58">
              <w:rPr>
                <w:lang w:val="en-GB"/>
              </w:rPr>
              <w:t xml:space="preserve"> </w:t>
            </w:r>
          </w:p>
          <w:p w14:paraId="1E415B38" w14:textId="77777777" w:rsidR="0015060F" w:rsidRPr="00BA2C58" w:rsidRDefault="0015060F" w:rsidP="00A75DA0">
            <w:pPr>
              <w:pStyle w:val="tabletext"/>
              <w:rPr>
                <w:rStyle w:val="Strong"/>
                <w:sz w:val="16"/>
                <w:szCs w:val="16"/>
                <w:lang w:val="en-GB"/>
              </w:rPr>
            </w:pPr>
            <w:r w:rsidRPr="00BA2C58">
              <w:rPr>
                <w:rStyle w:val="Strong"/>
                <w:sz w:val="16"/>
                <w:szCs w:val="16"/>
                <w:lang w:val="en-GB"/>
              </w:rPr>
              <w:t>Contact details:</w:t>
            </w:r>
          </w:p>
          <w:p w14:paraId="4C55313C" w14:textId="77777777" w:rsidR="0015060F" w:rsidRPr="00BA2C58" w:rsidRDefault="0015060F" w:rsidP="00A75DA0">
            <w:pPr>
              <w:pStyle w:val="tabletext"/>
              <w:rPr>
                <w:sz w:val="16"/>
                <w:szCs w:val="16"/>
                <w:lang w:val="en-GB"/>
              </w:rPr>
            </w:pPr>
            <w:r w:rsidRPr="00BA2C58">
              <w:rPr>
                <w:sz w:val="16"/>
                <w:szCs w:val="16"/>
                <w:lang w:val="en-GB"/>
              </w:rPr>
              <w:t>Minister of Digitalisation</w:t>
            </w:r>
          </w:p>
          <w:p w14:paraId="7B4EA5FB" w14:textId="77777777" w:rsidR="0015060F" w:rsidRPr="00BA2C58" w:rsidRDefault="0015060F" w:rsidP="00A75DA0">
            <w:pPr>
              <w:pStyle w:val="tabletext"/>
              <w:rPr>
                <w:sz w:val="16"/>
                <w:szCs w:val="16"/>
                <w:lang w:val="en-GB"/>
              </w:rPr>
            </w:pPr>
            <w:r w:rsidRPr="00BA2C58">
              <w:rPr>
                <w:sz w:val="16"/>
                <w:szCs w:val="16"/>
                <w:lang w:val="en-GB"/>
              </w:rPr>
              <w:t xml:space="preserve">Akersgat. 59 </w:t>
            </w:r>
          </w:p>
          <w:p w14:paraId="13429090" w14:textId="77777777" w:rsidR="0015060F" w:rsidRPr="00BA2C58" w:rsidRDefault="0015060F" w:rsidP="00A75DA0">
            <w:pPr>
              <w:pStyle w:val="tabletext"/>
              <w:rPr>
                <w:sz w:val="16"/>
                <w:szCs w:val="16"/>
                <w:lang w:val="en-GB"/>
              </w:rPr>
            </w:pPr>
            <w:r w:rsidRPr="00BA2C58">
              <w:rPr>
                <w:sz w:val="16"/>
                <w:szCs w:val="16"/>
                <w:lang w:val="en-GB"/>
              </w:rPr>
              <w:t>P.O. Box 8004 Dep, 0030 Oslo, Norway</w:t>
            </w:r>
          </w:p>
          <w:p w14:paraId="7BB099E2" w14:textId="77777777" w:rsidR="0015060F" w:rsidRPr="00FA72C1" w:rsidRDefault="0015060F" w:rsidP="00A75DA0">
            <w:pPr>
              <w:pStyle w:val="tabletext"/>
              <w:rPr>
                <w:sz w:val="16"/>
                <w:szCs w:val="16"/>
                <w:lang w:val="fr-FR"/>
              </w:rPr>
            </w:pPr>
            <w:r w:rsidRPr="00FA72C1">
              <w:rPr>
                <w:b/>
                <w:sz w:val="16"/>
                <w:szCs w:val="16"/>
                <w:lang w:val="fr-FR"/>
              </w:rPr>
              <w:t>Tel.</w:t>
            </w:r>
            <w:r w:rsidRPr="007A5FA2">
              <w:rPr>
                <w:b/>
                <w:sz w:val="16"/>
                <w:szCs w:val="16"/>
                <w:lang w:val="fr-FR"/>
              </w:rPr>
              <w:t>:</w:t>
            </w:r>
            <w:r w:rsidRPr="00FA72C1">
              <w:rPr>
                <w:sz w:val="16"/>
                <w:szCs w:val="16"/>
                <w:lang w:val="fr-FR"/>
              </w:rPr>
              <w:t xml:space="preserve"> +47 22 24 68 00 </w:t>
            </w:r>
          </w:p>
          <w:p w14:paraId="410C6E6F" w14:textId="77777777" w:rsidR="0015060F" w:rsidRPr="00FA72C1" w:rsidRDefault="0015060F" w:rsidP="00A75DA0">
            <w:pPr>
              <w:pStyle w:val="tabletext"/>
              <w:rPr>
                <w:sz w:val="16"/>
                <w:szCs w:val="16"/>
                <w:lang w:val="fr-FR"/>
              </w:rPr>
            </w:pPr>
            <w:r w:rsidRPr="00FA72C1">
              <w:rPr>
                <w:b/>
                <w:sz w:val="16"/>
                <w:szCs w:val="16"/>
                <w:lang w:val="fr-FR"/>
              </w:rPr>
              <w:t>E-mail</w:t>
            </w:r>
            <w:r w:rsidRPr="007A5FA2">
              <w:rPr>
                <w:b/>
                <w:sz w:val="16"/>
                <w:szCs w:val="16"/>
                <w:lang w:val="fr-FR"/>
              </w:rPr>
              <w:t>:</w:t>
            </w:r>
            <w:r w:rsidRPr="00FA72C1">
              <w:rPr>
                <w:sz w:val="16"/>
                <w:szCs w:val="16"/>
                <w:lang w:val="fr-FR"/>
              </w:rPr>
              <w:t xml:space="preserve"> </w:t>
            </w:r>
            <w:hyperlink r:id="rId77" w:history="1">
              <w:r w:rsidRPr="00FA72C1">
                <w:rPr>
                  <w:rStyle w:val="Hyperlink"/>
                  <w:bCs/>
                  <w:sz w:val="16"/>
                  <w:szCs w:val="16"/>
                  <w:lang w:val="fr-FR"/>
                </w:rPr>
                <w:t>postmottak@kmd.dep.no</w:t>
              </w:r>
            </w:hyperlink>
          </w:p>
          <w:p w14:paraId="14F57191" w14:textId="77777777" w:rsidR="0015060F" w:rsidRPr="00FA72C1" w:rsidRDefault="0015060F" w:rsidP="00A75DA0">
            <w:pPr>
              <w:pStyle w:val="tabletext"/>
              <w:rPr>
                <w:sz w:val="20"/>
                <w:szCs w:val="20"/>
                <w:lang w:val="fr-FR"/>
              </w:rPr>
            </w:pPr>
            <w:r w:rsidRPr="00FA72C1">
              <w:rPr>
                <w:rStyle w:val="Emphasis"/>
                <w:b/>
                <w:bCs/>
                <w:i w:val="0"/>
                <w:iCs w:val="0"/>
                <w:sz w:val="16"/>
                <w:szCs w:val="16"/>
                <w:lang w:val="fr-FR"/>
              </w:rPr>
              <w:t>Source</w:t>
            </w:r>
            <w:r w:rsidRPr="007A5FA2">
              <w:rPr>
                <w:rStyle w:val="Emphasis"/>
                <w:b/>
                <w:bCs/>
                <w:i w:val="0"/>
                <w:iCs w:val="0"/>
                <w:sz w:val="16"/>
                <w:szCs w:val="16"/>
                <w:lang w:val="fr-FR"/>
              </w:rPr>
              <w:t>:</w:t>
            </w:r>
            <w:r w:rsidRPr="00FA72C1">
              <w:rPr>
                <w:rStyle w:val="Emphasis"/>
                <w:b/>
                <w:bCs/>
                <w:i w:val="0"/>
                <w:iCs w:val="0"/>
                <w:sz w:val="16"/>
                <w:szCs w:val="16"/>
                <w:lang w:val="fr-FR"/>
              </w:rPr>
              <w:t xml:space="preserve"> </w:t>
            </w:r>
            <w:r w:rsidRPr="00FA72C1">
              <w:rPr>
                <w:rStyle w:val="Hyperlink"/>
                <w:sz w:val="16"/>
                <w:szCs w:val="16"/>
                <w:lang w:val="fr-FR"/>
              </w:rPr>
              <w:t>https://www.regjeringen.no/en/dep/kmd/organisation/minister-of-digitalisation-nikolai-astrup/id2626348/</w:t>
            </w:r>
          </w:p>
        </w:tc>
      </w:tr>
    </w:tbl>
    <w:p w14:paraId="2AC99F0C" w14:textId="77777777" w:rsidR="00912852" w:rsidRPr="00FA72C1" w:rsidRDefault="00912852" w:rsidP="00187840">
      <w:pPr>
        <w:rPr>
          <w:lang w:val="fr-FR"/>
        </w:rPr>
      </w:pPr>
    </w:p>
    <w:tbl>
      <w:tblPr>
        <w:tblW w:w="5000" w:type="pct"/>
        <w:shd w:val="clear" w:color="auto" w:fill="EFFBFF"/>
        <w:tblLook w:val="01E0" w:firstRow="1" w:lastRow="1" w:firstColumn="1" w:lastColumn="1" w:noHBand="0" w:noVBand="0"/>
      </w:tblPr>
      <w:tblGrid>
        <w:gridCol w:w="2442"/>
        <w:gridCol w:w="6561"/>
      </w:tblGrid>
      <w:tr w:rsidR="004B3907" w:rsidRPr="00E05AC8" w14:paraId="39D16B7B" w14:textId="77777777" w:rsidTr="00912852">
        <w:trPr>
          <w:trHeight w:val="2604"/>
        </w:trPr>
        <w:tc>
          <w:tcPr>
            <w:tcW w:w="1356" w:type="pct"/>
            <w:shd w:val="clear" w:color="auto" w:fill="EFFBFF"/>
            <w:tcMar>
              <w:top w:w="108" w:type="dxa"/>
              <w:left w:w="108" w:type="dxa"/>
              <w:bottom w:w="108" w:type="dxa"/>
              <w:right w:w="108" w:type="dxa"/>
            </w:tcMar>
            <w:vAlign w:val="center"/>
          </w:tcPr>
          <w:p w14:paraId="2B032B02" w14:textId="52D56A98" w:rsidR="004B3907" w:rsidRPr="00BA2C58" w:rsidRDefault="00132C59" w:rsidP="00D6458F">
            <w:pPr>
              <w:jc w:val="center"/>
              <w:rPr>
                <w:noProof/>
                <w:highlight w:val="yellow"/>
                <w:lang w:eastAsia="fr-FR"/>
              </w:rPr>
            </w:pPr>
            <w:r>
              <w:rPr>
                <w:noProof/>
              </w:rPr>
              <w:pict w14:anchorId="50AD9D9F">
                <v:shape id="_x0000_i1031" type="#_x0000_t75" style="width:102.8pt;height:131.7pt;visibility:visible;mso-wrap-style:square">
                  <v:imagedata r:id="rId78" o:title="" croptop="4248f" cropbottom="7888f" cropleft="6448f" cropright="4757f"/>
                </v:shape>
              </w:pict>
            </w:r>
          </w:p>
        </w:tc>
        <w:tc>
          <w:tcPr>
            <w:tcW w:w="3644" w:type="pct"/>
            <w:shd w:val="clear" w:color="auto" w:fill="EFFBFF"/>
            <w:tcMar>
              <w:top w:w="108" w:type="dxa"/>
              <w:left w:w="108" w:type="dxa"/>
              <w:bottom w:w="108" w:type="dxa"/>
              <w:right w:w="108" w:type="dxa"/>
            </w:tcMar>
          </w:tcPr>
          <w:p w14:paraId="34415F91" w14:textId="60673BC8" w:rsidR="00883657" w:rsidRPr="00A75DA0" w:rsidRDefault="005F78E3" w:rsidP="00C712ED">
            <w:pPr>
              <w:pStyle w:val="tabletext"/>
              <w:rPr>
                <w:rStyle w:val="Strong"/>
                <w:b w:val="0"/>
                <w:bCs w:val="0"/>
                <w:sz w:val="20"/>
                <w:szCs w:val="20"/>
                <w:lang w:val="en-GB"/>
              </w:rPr>
            </w:pPr>
            <w:r w:rsidRPr="00A75DA0">
              <w:rPr>
                <w:rStyle w:val="Strong"/>
                <w:sz w:val="20"/>
                <w:szCs w:val="20"/>
                <w:lang w:val="en-GB"/>
              </w:rPr>
              <w:t>Monica M</w:t>
            </w:r>
            <w:r w:rsidR="00E67345" w:rsidRPr="00A75DA0">
              <w:rPr>
                <w:sz w:val="20"/>
                <w:szCs w:val="20"/>
                <w:lang w:val="en-GB"/>
              </w:rPr>
              <w:t>æ</w:t>
            </w:r>
            <w:r w:rsidRPr="00A75DA0">
              <w:rPr>
                <w:rStyle w:val="Strong"/>
                <w:sz w:val="20"/>
                <w:szCs w:val="20"/>
                <w:lang w:val="en-GB"/>
              </w:rPr>
              <w:t>land</w:t>
            </w:r>
          </w:p>
          <w:p w14:paraId="7C9A6042" w14:textId="77777777" w:rsidR="00883657" w:rsidRPr="00BA2C58" w:rsidRDefault="00883657" w:rsidP="00C712ED">
            <w:pPr>
              <w:pStyle w:val="tabletext"/>
              <w:rPr>
                <w:rStyle w:val="Strong"/>
                <w:b w:val="0"/>
                <w:sz w:val="20"/>
                <w:szCs w:val="18"/>
                <w:lang w:val="en-GB"/>
              </w:rPr>
            </w:pPr>
            <w:r w:rsidRPr="00BA2C58">
              <w:rPr>
                <w:rStyle w:val="Strong"/>
                <w:b w:val="0"/>
                <w:sz w:val="20"/>
                <w:szCs w:val="18"/>
                <w:lang w:val="en-GB"/>
              </w:rPr>
              <w:t>Ministry of Local Government &amp; Modernisation</w:t>
            </w:r>
          </w:p>
          <w:p w14:paraId="277DB9E5" w14:textId="4338FEF9" w:rsidR="004B3907" w:rsidRPr="00BA2C58" w:rsidRDefault="004B3907" w:rsidP="00C712ED">
            <w:pPr>
              <w:pStyle w:val="tabletext"/>
              <w:rPr>
                <w:rStyle w:val="Strong"/>
                <w:sz w:val="20"/>
                <w:szCs w:val="20"/>
                <w:lang w:val="en-GB"/>
              </w:rPr>
            </w:pPr>
            <w:r w:rsidRPr="00BA2C58">
              <w:rPr>
                <w:lang w:val="en-GB"/>
              </w:rPr>
              <w:t xml:space="preserve"> </w:t>
            </w:r>
          </w:p>
          <w:p w14:paraId="1D51498E" w14:textId="77777777" w:rsidR="004B3907" w:rsidRPr="00BA2C58" w:rsidRDefault="004B3907" w:rsidP="00C712ED">
            <w:pPr>
              <w:pStyle w:val="tabletext"/>
              <w:rPr>
                <w:rStyle w:val="Strong"/>
                <w:sz w:val="16"/>
                <w:szCs w:val="16"/>
                <w:lang w:val="en-GB"/>
              </w:rPr>
            </w:pPr>
            <w:r w:rsidRPr="00BA2C58">
              <w:rPr>
                <w:rStyle w:val="Strong"/>
                <w:sz w:val="16"/>
                <w:szCs w:val="16"/>
                <w:lang w:val="en-GB"/>
              </w:rPr>
              <w:t>Contact details:</w:t>
            </w:r>
          </w:p>
          <w:p w14:paraId="44CEC676" w14:textId="255BF9DB" w:rsidR="00587950" w:rsidRPr="00BA2C58" w:rsidRDefault="00587950" w:rsidP="00C712ED">
            <w:pPr>
              <w:pStyle w:val="tabletext"/>
              <w:rPr>
                <w:sz w:val="16"/>
                <w:szCs w:val="16"/>
                <w:lang w:val="en-GB"/>
              </w:rPr>
            </w:pPr>
            <w:r w:rsidRPr="00BA2C58">
              <w:rPr>
                <w:sz w:val="16"/>
                <w:szCs w:val="16"/>
                <w:lang w:val="en-GB"/>
              </w:rPr>
              <w:t>Ministry of Local Government &amp; Modernisation</w:t>
            </w:r>
          </w:p>
          <w:p w14:paraId="4BA0726F" w14:textId="77777777" w:rsidR="00587950" w:rsidRPr="00BA2C58" w:rsidRDefault="00587950" w:rsidP="00C712ED">
            <w:pPr>
              <w:pStyle w:val="tabletext"/>
              <w:rPr>
                <w:sz w:val="16"/>
                <w:szCs w:val="16"/>
                <w:lang w:val="en-GB"/>
              </w:rPr>
            </w:pPr>
            <w:r w:rsidRPr="00BA2C58">
              <w:rPr>
                <w:sz w:val="16"/>
                <w:szCs w:val="16"/>
                <w:lang w:val="en-GB"/>
              </w:rPr>
              <w:t xml:space="preserve">Akersgat. 59 </w:t>
            </w:r>
          </w:p>
          <w:p w14:paraId="6552F6CC" w14:textId="77777777" w:rsidR="00587950" w:rsidRPr="00BA2C58" w:rsidRDefault="00587950" w:rsidP="00C712ED">
            <w:pPr>
              <w:pStyle w:val="tabletext"/>
              <w:rPr>
                <w:sz w:val="16"/>
                <w:szCs w:val="16"/>
                <w:lang w:val="en-GB"/>
              </w:rPr>
            </w:pPr>
            <w:r w:rsidRPr="00BA2C58">
              <w:rPr>
                <w:sz w:val="16"/>
                <w:szCs w:val="16"/>
                <w:lang w:val="en-GB"/>
              </w:rPr>
              <w:t>P.O. Box 8004 Dep, 0030 Oslo, Norway</w:t>
            </w:r>
          </w:p>
          <w:p w14:paraId="0212C3F6" w14:textId="1515F75D" w:rsidR="004B3907" w:rsidRPr="0021536B" w:rsidRDefault="00587950" w:rsidP="00C712ED">
            <w:pPr>
              <w:pStyle w:val="tabletext"/>
              <w:rPr>
                <w:sz w:val="16"/>
                <w:szCs w:val="16"/>
                <w:lang w:val="fr-FR"/>
              </w:rPr>
            </w:pPr>
            <w:r w:rsidRPr="0021536B">
              <w:rPr>
                <w:b/>
                <w:sz w:val="16"/>
                <w:szCs w:val="16"/>
                <w:lang w:val="fr-FR"/>
              </w:rPr>
              <w:t>Tel.</w:t>
            </w:r>
            <w:r w:rsidRPr="007A5FA2">
              <w:rPr>
                <w:b/>
                <w:sz w:val="16"/>
                <w:szCs w:val="16"/>
                <w:lang w:val="fr-FR"/>
              </w:rPr>
              <w:t>:</w:t>
            </w:r>
            <w:r w:rsidRPr="0021536B">
              <w:rPr>
                <w:sz w:val="16"/>
                <w:szCs w:val="16"/>
                <w:lang w:val="fr-FR"/>
              </w:rPr>
              <w:t xml:space="preserve"> + 47 22 24 90 90</w:t>
            </w:r>
          </w:p>
          <w:p w14:paraId="3C9A9A40" w14:textId="2B6CE7D3" w:rsidR="00411AEB" w:rsidRPr="0021536B" w:rsidRDefault="004B3907" w:rsidP="00C712ED">
            <w:pPr>
              <w:pStyle w:val="tabletext"/>
              <w:rPr>
                <w:sz w:val="16"/>
                <w:szCs w:val="16"/>
                <w:lang w:val="fr-FR"/>
              </w:rPr>
            </w:pPr>
            <w:r w:rsidRPr="0021536B">
              <w:rPr>
                <w:b/>
                <w:sz w:val="16"/>
                <w:szCs w:val="16"/>
                <w:lang w:val="fr-FR"/>
              </w:rPr>
              <w:t>E-mail</w:t>
            </w:r>
            <w:r w:rsidRPr="007A5FA2">
              <w:rPr>
                <w:b/>
                <w:sz w:val="16"/>
                <w:szCs w:val="16"/>
                <w:lang w:val="fr-FR"/>
              </w:rPr>
              <w:t>:</w:t>
            </w:r>
            <w:r w:rsidR="00DC46B6" w:rsidRPr="0021536B">
              <w:rPr>
                <w:sz w:val="16"/>
                <w:szCs w:val="16"/>
                <w:lang w:val="fr-FR"/>
              </w:rPr>
              <w:t xml:space="preserve"> </w:t>
            </w:r>
            <w:hyperlink r:id="rId79" w:history="1">
              <w:r w:rsidR="00411AEB" w:rsidRPr="0021536B">
                <w:rPr>
                  <w:rStyle w:val="Hyperlink"/>
                  <w:bCs/>
                  <w:sz w:val="16"/>
                  <w:szCs w:val="16"/>
                  <w:lang w:val="fr-FR"/>
                </w:rPr>
                <w:t>postmottak@kmd.dep.no</w:t>
              </w:r>
            </w:hyperlink>
          </w:p>
          <w:p w14:paraId="4DEA8A88" w14:textId="799B7F40" w:rsidR="004B3907" w:rsidRPr="0021536B" w:rsidRDefault="004B3907" w:rsidP="00C712ED">
            <w:pPr>
              <w:pStyle w:val="tabletext"/>
              <w:rPr>
                <w:sz w:val="20"/>
                <w:szCs w:val="20"/>
                <w:lang w:val="fr-FR"/>
              </w:rPr>
            </w:pPr>
            <w:r w:rsidRPr="0021536B">
              <w:rPr>
                <w:b/>
                <w:sz w:val="16"/>
                <w:szCs w:val="16"/>
                <w:lang w:val="fr-FR"/>
              </w:rPr>
              <w:t>Source</w:t>
            </w:r>
            <w:r w:rsidRPr="007A5FA2">
              <w:rPr>
                <w:rStyle w:val="Emphasis"/>
                <w:b/>
                <w:bCs/>
                <w:i w:val="0"/>
                <w:iCs w:val="0"/>
                <w:sz w:val="16"/>
                <w:szCs w:val="16"/>
                <w:lang w:val="fr-FR"/>
              </w:rPr>
              <w:t>:</w:t>
            </w:r>
            <w:r w:rsidRPr="0021536B">
              <w:rPr>
                <w:rStyle w:val="Emphasis"/>
                <w:b/>
                <w:bCs/>
                <w:i w:val="0"/>
                <w:iCs w:val="0"/>
                <w:sz w:val="16"/>
                <w:szCs w:val="16"/>
                <w:lang w:val="fr-FR"/>
              </w:rPr>
              <w:t xml:space="preserve"> </w:t>
            </w:r>
            <w:hyperlink r:id="rId80" w:history="1">
              <w:r w:rsidR="00225B1B" w:rsidRPr="0021536B">
                <w:rPr>
                  <w:rStyle w:val="Hyperlink"/>
                  <w:sz w:val="16"/>
                  <w:szCs w:val="16"/>
                  <w:lang w:val="fr-FR"/>
                </w:rPr>
                <w:t>https://www.regjeringen.no/en/id4/</w:t>
              </w:r>
            </w:hyperlink>
          </w:p>
        </w:tc>
      </w:tr>
    </w:tbl>
    <w:p w14:paraId="313916F8" w14:textId="5EE2DCC6" w:rsidR="00DF2728" w:rsidRPr="0021536B" w:rsidRDefault="00DF2728" w:rsidP="004B3907">
      <w:pPr>
        <w:rPr>
          <w:lang w:val="fr-FR"/>
        </w:rPr>
      </w:pPr>
    </w:p>
    <w:p w14:paraId="3D466425" w14:textId="5694F5EF" w:rsidR="009C4922" w:rsidRPr="0021536B" w:rsidRDefault="009C4922" w:rsidP="004B3907">
      <w:pPr>
        <w:rPr>
          <w:lang w:val="fr-FR"/>
        </w:rPr>
      </w:pPr>
    </w:p>
    <w:p w14:paraId="2BABBDF3" w14:textId="77777777" w:rsidR="007A062C" w:rsidRPr="0021536B" w:rsidRDefault="007A062C" w:rsidP="004B3907">
      <w:pPr>
        <w:rPr>
          <w:lang w:val="fr-FR"/>
        </w:rPr>
      </w:pPr>
    </w:p>
    <w:p w14:paraId="7982FC36" w14:textId="77777777" w:rsidR="003730DF" w:rsidRPr="00BA2C58" w:rsidRDefault="003730DF" w:rsidP="00FE4D60">
      <w:pPr>
        <w:pStyle w:val="Heading3"/>
      </w:pPr>
      <w:bookmarkStart w:id="37" w:name="_Toc1474975"/>
      <w:r w:rsidRPr="00BA2C58">
        <w:lastRenderedPageBreak/>
        <w:t>Coordinatio</w:t>
      </w:r>
      <w:r w:rsidR="005523ED" w:rsidRPr="00BA2C58">
        <w:t>n</w:t>
      </w:r>
      <w:bookmarkEnd w:id="37"/>
    </w:p>
    <w:p w14:paraId="6B58F421" w14:textId="77777777" w:rsidR="00E17D11" w:rsidRPr="00BA2C58" w:rsidRDefault="00E17D11" w:rsidP="00EB2D57">
      <w:pPr>
        <w:pStyle w:val="Subtitle"/>
      </w:pPr>
      <w:r w:rsidRPr="00BA2C58">
        <w:t xml:space="preserve">Ministry of Local Government &amp; Modernisation </w:t>
      </w:r>
    </w:p>
    <w:p w14:paraId="40AA6DB0" w14:textId="5DAAB897" w:rsidR="001E2225" w:rsidRPr="00BA2C58" w:rsidRDefault="00E17D11" w:rsidP="00E17D11">
      <w:r w:rsidRPr="00BA2C58">
        <w:t xml:space="preserve">The </w:t>
      </w:r>
      <w:hyperlink r:id="rId81" w:history="1">
        <w:r w:rsidRPr="00BA2C58">
          <w:rPr>
            <w:rStyle w:val="Hyperlink"/>
          </w:rPr>
          <w:t>Ministry</w:t>
        </w:r>
      </w:hyperlink>
      <w:r w:rsidRPr="00BA2C58">
        <w:t xml:space="preserve"> coordinates all aspects of national ICT policy and the modernisation of the public sector. Through its dedicated department, of ICT Policy and Public Sector Reform, it coordinates eGovernment activities, namely public sector development and ICT policy. </w:t>
      </w:r>
    </w:p>
    <w:p w14:paraId="17A6B3D6" w14:textId="77777777" w:rsidR="00E17D11" w:rsidRPr="00BA2C58" w:rsidRDefault="00E17D11" w:rsidP="00EB2D57">
      <w:pPr>
        <w:pStyle w:val="Subtitle"/>
      </w:pPr>
      <w:r w:rsidRPr="00BA2C58">
        <w:t>Agency for Public Management and eGovernment (Difi)</w:t>
      </w:r>
    </w:p>
    <w:p w14:paraId="025AC62A" w14:textId="728CAF68" w:rsidR="00AF6E00" w:rsidRDefault="00E17D11" w:rsidP="00E17D11">
      <w:r w:rsidRPr="00BA2C58">
        <w:t xml:space="preserve">One of </w:t>
      </w:r>
      <w:hyperlink r:id="rId82" w:history="1">
        <w:r w:rsidRPr="00BA2C58">
          <w:rPr>
            <w:rStyle w:val="Hyperlink"/>
          </w:rPr>
          <w:t>Difi's</w:t>
        </w:r>
      </w:hyperlink>
      <w:r w:rsidRPr="00BA2C58">
        <w:t xml:space="preserve"> main roles is to strengthen coordination in order to help develop and renew the public sector. It seeks to ensure that ICT development becomes more standardised and </w:t>
      </w:r>
      <w:r w:rsidR="001C21D9" w:rsidRPr="00BA2C58">
        <w:t>coordinated and</w:t>
      </w:r>
      <w:r w:rsidRPr="00BA2C58">
        <w:t xml:space="preserve"> based on reuse and common solutions.</w:t>
      </w:r>
    </w:p>
    <w:p w14:paraId="1A32125C" w14:textId="77777777" w:rsidR="00A75DA0" w:rsidRPr="00BA2C58" w:rsidRDefault="00A75DA0" w:rsidP="00E17D11"/>
    <w:tbl>
      <w:tblPr>
        <w:tblW w:w="5000" w:type="pct"/>
        <w:shd w:val="clear" w:color="auto" w:fill="EFFBFF"/>
        <w:tblLook w:val="01E0" w:firstRow="1" w:lastRow="1" w:firstColumn="1" w:lastColumn="1" w:noHBand="0" w:noVBand="0"/>
      </w:tblPr>
      <w:tblGrid>
        <w:gridCol w:w="2267"/>
        <w:gridCol w:w="6736"/>
      </w:tblGrid>
      <w:tr w:rsidR="00AF6E00" w:rsidRPr="00E05AC8" w14:paraId="4D19BB98" w14:textId="77777777" w:rsidTr="00D6458F">
        <w:trPr>
          <w:trHeight w:val="2604"/>
        </w:trPr>
        <w:tc>
          <w:tcPr>
            <w:tcW w:w="1255" w:type="pct"/>
            <w:shd w:val="clear" w:color="auto" w:fill="EFFBFF"/>
            <w:tcMar>
              <w:top w:w="108" w:type="dxa"/>
              <w:left w:w="108" w:type="dxa"/>
              <w:bottom w:w="108" w:type="dxa"/>
              <w:right w:w="108" w:type="dxa"/>
            </w:tcMar>
            <w:vAlign w:val="center"/>
          </w:tcPr>
          <w:p w14:paraId="222D0B7E" w14:textId="0F18E734" w:rsidR="00AF6E00" w:rsidRPr="00BA2C58" w:rsidRDefault="00132C59" w:rsidP="00D6458F">
            <w:pPr>
              <w:jc w:val="center"/>
            </w:pPr>
            <w:r>
              <w:pict w14:anchorId="2F23A0B6">
                <v:shape id="_x0000_i1032" type="#_x0000_t75" style="width:102.4pt;height:133.6pt">
                  <v:imagedata r:id="rId83" o:title="person" croptop="8450f"/>
                </v:shape>
              </w:pict>
            </w:r>
          </w:p>
        </w:tc>
        <w:tc>
          <w:tcPr>
            <w:tcW w:w="3745" w:type="pct"/>
            <w:shd w:val="clear" w:color="auto" w:fill="EFFBFF"/>
            <w:tcMar>
              <w:top w:w="108" w:type="dxa"/>
              <w:left w:w="108" w:type="dxa"/>
              <w:bottom w:w="108" w:type="dxa"/>
              <w:right w:w="108" w:type="dxa"/>
            </w:tcMar>
          </w:tcPr>
          <w:p w14:paraId="0079A039" w14:textId="77777777" w:rsidR="001879CC" w:rsidRPr="00BA2C58" w:rsidRDefault="001879CC" w:rsidP="00C712ED">
            <w:pPr>
              <w:pStyle w:val="tabletext"/>
              <w:rPr>
                <w:rStyle w:val="Strong"/>
                <w:sz w:val="20"/>
                <w:szCs w:val="18"/>
                <w:lang w:val="en-GB"/>
              </w:rPr>
            </w:pPr>
            <w:r w:rsidRPr="00BA2C58">
              <w:rPr>
                <w:rStyle w:val="Strong"/>
                <w:sz w:val="20"/>
                <w:szCs w:val="18"/>
                <w:lang w:val="en-GB"/>
              </w:rPr>
              <w:t xml:space="preserve">Steffen Sutorius </w:t>
            </w:r>
          </w:p>
          <w:p w14:paraId="55045125" w14:textId="77777777" w:rsidR="001879CC" w:rsidRPr="00BA2C58" w:rsidRDefault="001879CC" w:rsidP="00C712ED">
            <w:pPr>
              <w:pStyle w:val="tabletext"/>
              <w:rPr>
                <w:rStyle w:val="Strong"/>
                <w:b w:val="0"/>
                <w:sz w:val="20"/>
                <w:szCs w:val="18"/>
                <w:lang w:val="en-GB"/>
              </w:rPr>
            </w:pPr>
            <w:r w:rsidRPr="00BA2C58">
              <w:rPr>
                <w:rStyle w:val="Strong"/>
                <w:b w:val="0"/>
                <w:sz w:val="20"/>
                <w:szCs w:val="18"/>
                <w:lang w:val="en-GB"/>
              </w:rPr>
              <w:t xml:space="preserve">Director, Agency for Public Management and eGovernment </w:t>
            </w:r>
          </w:p>
          <w:p w14:paraId="7D3C69B7" w14:textId="77777777" w:rsidR="00AF6E00" w:rsidRPr="00BA2C58" w:rsidRDefault="00AF6E00" w:rsidP="00C712ED">
            <w:pPr>
              <w:pStyle w:val="tabletext"/>
              <w:rPr>
                <w:rStyle w:val="Strong"/>
                <w:lang w:val="en-GB"/>
              </w:rPr>
            </w:pPr>
            <w:r w:rsidRPr="00BA2C58">
              <w:rPr>
                <w:lang w:val="en-GB"/>
              </w:rPr>
              <w:t xml:space="preserve"> </w:t>
            </w:r>
          </w:p>
          <w:p w14:paraId="11B08180" w14:textId="77777777" w:rsidR="00AF6E00" w:rsidRPr="00BA2C58" w:rsidRDefault="00AF6E00" w:rsidP="00C712ED">
            <w:pPr>
              <w:pStyle w:val="tabletext"/>
              <w:rPr>
                <w:rStyle w:val="Strong"/>
                <w:sz w:val="16"/>
                <w:szCs w:val="16"/>
                <w:lang w:val="en-GB"/>
              </w:rPr>
            </w:pPr>
            <w:r w:rsidRPr="00BA2C58">
              <w:rPr>
                <w:rStyle w:val="Strong"/>
                <w:sz w:val="16"/>
                <w:szCs w:val="16"/>
                <w:lang w:val="en-GB"/>
              </w:rPr>
              <w:t>Contact details:</w:t>
            </w:r>
          </w:p>
          <w:p w14:paraId="76A5A209" w14:textId="77777777" w:rsidR="007A22A8" w:rsidRPr="00BA2C58" w:rsidRDefault="007A22A8" w:rsidP="00C712ED">
            <w:pPr>
              <w:pStyle w:val="tabletext"/>
              <w:rPr>
                <w:sz w:val="16"/>
                <w:szCs w:val="16"/>
                <w:lang w:val="en-GB"/>
              </w:rPr>
            </w:pPr>
            <w:r w:rsidRPr="00BA2C58">
              <w:rPr>
                <w:sz w:val="16"/>
                <w:szCs w:val="16"/>
                <w:lang w:val="en-GB"/>
              </w:rPr>
              <w:t>Agency for Public Management and eGovernment (Difi)</w:t>
            </w:r>
          </w:p>
          <w:p w14:paraId="4B4639C4" w14:textId="77777777" w:rsidR="007A22A8" w:rsidRPr="00BA2C58" w:rsidRDefault="007A22A8" w:rsidP="00C712ED">
            <w:pPr>
              <w:pStyle w:val="tabletext"/>
              <w:rPr>
                <w:sz w:val="16"/>
                <w:szCs w:val="16"/>
                <w:lang w:val="en-GB"/>
              </w:rPr>
            </w:pPr>
            <w:r w:rsidRPr="00BA2C58">
              <w:rPr>
                <w:sz w:val="16"/>
                <w:szCs w:val="16"/>
                <w:lang w:val="en-GB"/>
              </w:rPr>
              <w:t>Grev Wedels plass 9</w:t>
            </w:r>
          </w:p>
          <w:p w14:paraId="6022EFD7" w14:textId="77777777" w:rsidR="007A22A8" w:rsidRPr="00BA2C58" w:rsidRDefault="007A22A8" w:rsidP="00C712ED">
            <w:pPr>
              <w:pStyle w:val="tabletext"/>
              <w:rPr>
                <w:sz w:val="16"/>
                <w:szCs w:val="16"/>
                <w:lang w:val="en-GB"/>
              </w:rPr>
            </w:pPr>
            <w:r w:rsidRPr="00BA2C58">
              <w:rPr>
                <w:sz w:val="16"/>
                <w:szCs w:val="16"/>
                <w:lang w:val="en-GB"/>
              </w:rPr>
              <w:t>P.O. Box 8115 Dep. 0032 Oslo, Norway</w:t>
            </w:r>
          </w:p>
          <w:p w14:paraId="262FA9C4" w14:textId="4B4639DB" w:rsidR="00AF6E00" w:rsidRPr="0021536B" w:rsidRDefault="007A22A8" w:rsidP="00C712ED">
            <w:pPr>
              <w:pStyle w:val="tabletext"/>
              <w:rPr>
                <w:sz w:val="16"/>
                <w:szCs w:val="16"/>
                <w:lang w:val="fr-FR"/>
              </w:rPr>
            </w:pPr>
            <w:r w:rsidRPr="0021536B">
              <w:rPr>
                <w:b/>
                <w:sz w:val="16"/>
                <w:szCs w:val="16"/>
                <w:lang w:val="fr-FR"/>
              </w:rPr>
              <w:t>Tel</w:t>
            </w:r>
            <w:r w:rsidR="007774BA" w:rsidRPr="0021536B">
              <w:rPr>
                <w:b/>
                <w:sz w:val="16"/>
                <w:szCs w:val="16"/>
                <w:lang w:val="fr-FR"/>
              </w:rPr>
              <w:t>.</w:t>
            </w:r>
            <w:r w:rsidRPr="007A5FA2">
              <w:rPr>
                <w:b/>
                <w:sz w:val="16"/>
                <w:szCs w:val="16"/>
                <w:lang w:val="fr-FR"/>
              </w:rPr>
              <w:t>:</w:t>
            </w:r>
            <w:r w:rsidRPr="0021536B">
              <w:rPr>
                <w:sz w:val="16"/>
                <w:szCs w:val="16"/>
                <w:lang w:val="fr-FR"/>
              </w:rPr>
              <w:t xml:space="preserve">  +47 93068459</w:t>
            </w:r>
          </w:p>
          <w:p w14:paraId="0D908A1D" w14:textId="243CEDD4" w:rsidR="00AF6E00" w:rsidRPr="0021536B" w:rsidRDefault="00AF6E00" w:rsidP="00C712ED">
            <w:pPr>
              <w:pStyle w:val="tabletext"/>
              <w:rPr>
                <w:sz w:val="16"/>
                <w:szCs w:val="16"/>
                <w:lang w:val="fr-FR"/>
              </w:rPr>
            </w:pPr>
            <w:r w:rsidRPr="0021536B">
              <w:rPr>
                <w:b/>
                <w:sz w:val="16"/>
                <w:szCs w:val="16"/>
                <w:lang w:val="fr-FR"/>
              </w:rPr>
              <w:t>E-mail</w:t>
            </w:r>
            <w:r w:rsidRPr="007A5FA2">
              <w:rPr>
                <w:b/>
                <w:sz w:val="16"/>
                <w:szCs w:val="16"/>
                <w:lang w:val="fr-FR"/>
              </w:rPr>
              <w:t>:</w:t>
            </w:r>
            <w:r w:rsidRPr="0021536B">
              <w:rPr>
                <w:sz w:val="16"/>
                <w:szCs w:val="16"/>
                <w:lang w:val="fr-FR"/>
              </w:rPr>
              <w:t xml:space="preserve"> </w:t>
            </w:r>
            <w:hyperlink r:id="rId84" w:history="1">
              <w:r w:rsidR="00AF7DAF" w:rsidRPr="0021536B">
                <w:rPr>
                  <w:rStyle w:val="Hyperlink"/>
                  <w:sz w:val="16"/>
                  <w:szCs w:val="16"/>
                  <w:lang w:val="fr-FR"/>
                </w:rPr>
                <w:t>steffen.sutorius@difi.no</w:t>
              </w:r>
            </w:hyperlink>
          </w:p>
          <w:p w14:paraId="7D0F4011" w14:textId="43590BAC" w:rsidR="00CD7989" w:rsidRPr="0021536B" w:rsidRDefault="00AF6E00" w:rsidP="00C712ED">
            <w:pPr>
              <w:pStyle w:val="tabletext"/>
              <w:rPr>
                <w:lang w:val="fr-FR"/>
              </w:rPr>
            </w:pPr>
            <w:r w:rsidRPr="0021536B">
              <w:rPr>
                <w:rStyle w:val="Emphasis"/>
                <w:b/>
                <w:i w:val="0"/>
                <w:sz w:val="16"/>
                <w:szCs w:val="16"/>
                <w:lang w:val="fr-FR"/>
              </w:rPr>
              <w:t>Source</w:t>
            </w:r>
            <w:r w:rsidRPr="007A5FA2">
              <w:rPr>
                <w:rStyle w:val="Emphasis"/>
                <w:b/>
                <w:i w:val="0"/>
                <w:sz w:val="16"/>
                <w:szCs w:val="16"/>
                <w:lang w:val="fr-FR"/>
              </w:rPr>
              <w:t>:</w:t>
            </w:r>
            <w:r w:rsidRPr="0021536B">
              <w:rPr>
                <w:rStyle w:val="Emphasis"/>
                <w:sz w:val="16"/>
                <w:szCs w:val="16"/>
                <w:lang w:val="fr-FR"/>
              </w:rPr>
              <w:t xml:space="preserve"> </w:t>
            </w:r>
            <w:hyperlink r:id="rId85" w:history="1">
              <w:r w:rsidR="00CD7989" w:rsidRPr="0021536B">
                <w:rPr>
                  <w:rStyle w:val="Hyperlink"/>
                  <w:iCs/>
                  <w:sz w:val="16"/>
                  <w:szCs w:val="16"/>
                  <w:lang w:val="fr-FR"/>
                </w:rPr>
                <w:t>http://www.difi.no/</w:t>
              </w:r>
            </w:hyperlink>
          </w:p>
        </w:tc>
      </w:tr>
    </w:tbl>
    <w:p w14:paraId="3160356B" w14:textId="77777777" w:rsidR="003730DF" w:rsidRPr="00BA2C58" w:rsidRDefault="003730DF" w:rsidP="00FE4D60">
      <w:pPr>
        <w:pStyle w:val="Heading3"/>
      </w:pPr>
      <w:bookmarkStart w:id="38" w:name="_Toc1474976"/>
      <w:r w:rsidRPr="00BA2C58">
        <w:t>Implementation</w:t>
      </w:r>
      <w:bookmarkEnd w:id="38"/>
    </w:p>
    <w:p w14:paraId="47C6375E" w14:textId="77777777" w:rsidR="006A699C" w:rsidRPr="00BA2C58" w:rsidRDefault="006A699C" w:rsidP="006A699C">
      <w:pPr>
        <w:pStyle w:val="Subtitle"/>
      </w:pPr>
      <w:bookmarkStart w:id="39" w:name="_Toc1474977"/>
      <w:r w:rsidRPr="00BA2C58">
        <w:t>Ministry of Local Government &amp; Modernisation, the Department of ICT Policy and Public Sector Reform</w:t>
      </w:r>
    </w:p>
    <w:p w14:paraId="492F655E" w14:textId="582B9D26" w:rsidR="001E2225" w:rsidRPr="00BA2C58" w:rsidRDefault="006A699C" w:rsidP="006A699C">
      <w:r w:rsidRPr="00BA2C58">
        <w:t xml:space="preserve">The </w:t>
      </w:r>
      <w:hyperlink r:id="rId86" w:history="1">
        <w:r w:rsidR="00025D53" w:rsidRPr="00BA2C58">
          <w:rPr>
            <w:rStyle w:val="Hyperlink"/>
          </w:rPr>
          <w:t>Department of ICT Policy and Public Sector Reform</w:t>
        </w:r>
      </w:hyperlink>
      <w:r w:rsidR="00025D53" w:rsidRPr="00BA2C58">
        <w:t xml:space="preserve"> </w:t>
      </w:r>
      <w:r w:rsidRPr="00BA2C58">
        <w:t xml:space="preserve">is responsible for the work associated with the policy implications concerning the prevalence of ICT in the public sector. It has an active, horizontal presence in the implementation process as it is the main body responsible for initiating and administering policies related to ICT and eGovernment. </w:t>
      </w:r>
    </w:p>
    <w:p w14:paraId="2CE2C6E5" w14:textId="77777777" w:rsidR="006A699C" w:rsidRPr="00BA2C58" w:rsidRDefault="006A699C" w:rsidP="006A699C">
      <w:pPr>
        <w:pStyle w:val="Subtitle"/>
      </w:pPr>
      <w:r w:rsidRPr="00BA2C58">
        <w:t>Agency for Public Management and eGovernment (Difi)</w:t>
      </w:r>
    </w:p>
    <w:p w14:paraId="45BE6418" w14:textId="6948A654" w:rsidR="006A699C" w:rsidRPr="00BA2C58" w:rsidRDefault="00AF2782" w:rsidP="006A699C">
      <w:pPr>
        <w:rPr>
          <w:bCs/>
          <w:i/>
        </w:rPr>
      </w:pPr>
      <w:hyperlink r:id="rId87" w:history="1">
        <w:r w:rsidR="006A699C" w:rsidRPr="00BA2C58">
          <w:rPr>
            <w:rStyle w:val="Hyperlink"/>
          </w:rPr>
          <w:t>Difi</w:t>
        </w:r>
      </w:hyperlink>
      <w:r w:rsidR="006A699C" w:rsidRPr="00BA2C58">
        <w:t xml:space="preserve"> implements a variety of projects and activities in such areas as: the analysis of various instruments used in public administration management; the development of human resources in state administration and ICT development in the public sector; and communication facilitation for citizens.</w:t>
      </w:r>
    </w:p>
    <w:p w14:paraId="105C22A7" w14:textId="4B5CE4B2" w:rsidR="003730DF" w:rsidRPr="00BA2C58" w:rsidRDefault="003730DF" w:rsidP="006A699C">
      <w:pPr>
        <w:pStyle w:val="Heading3"/>
      </w:pPr>
      <w:r w:rsidRPr="00BA2C58">
        <w:t>Support</w:t>
      </w:r>
      <w:bookmarkEnd w:id="39"/>
    </w:p>
    <w:p w14:paraId="7DC0A49D" w14:textId="77777777" w:rsidR="00F8034E" w:rsidRPr="00BA2C58" w:rsidRDefault="00F8034E" w:rsidP="00F8034E">
      <w:pPr>
        <w:pStyle w:val="Subtitle"/>
      </w:pPr>
      <w:bookmarkStart w:id="40" w:name="_Toc1035643"/>
      <w:bookmarkStart w:id="41" w:name="_Toc1474978"/>
      <w:r w:rsidRPr="00BA2C58">
        <w:t>Ministry of Local Government &amp; Modernisation, the Department of ICT Policy and Public Sector Reform</w:t>
      </w:r>
    </w:p>
    <w:p w14:paraId="62780954" w14:textId="2A9151A1" w:rsidR="00F8034E" w:rsidRPr="00BA2C58" w:rsidRDefault="00F8034E" w:rsidP="00F8034E">
      <w:r w:rsidRPr="00BA2C58">
        <w:t xml:space="preserve">The </w:t>
      </w:r>
      <w:hyperlink r:id="rId88" w:history="1">
        <w:r w:rsidRPr="00BA2C58">
          <w:rPr>
            <w:rStyle w:val="Hyperlink"/>
          </w:rPr>
          <w:t>Department of ICT Policy and Public Sector Reform</w:t>
        </w:r>
      </w:hyperlink>
      <w:r w:rsidRPr="00BA2C58">
        <w:t xml:space="preserve"> is responsible for promoting public sector development. A key area of activity is to promote government reforms, aiming at a more efficient public sector through the use of ICT.</w:t>
      </w:r>
    </w:p>
    <w:p w14:paraId="320AC3BE" w14:textId="77777777" w:rsidR="00F8034E" w:rsidRPr="00BA2C58" w:rsidRDefault="00F8034E" w:rsidP="006641BD">
      <w:pPr>
        <w:pStyle w:val="Subtitle"/>
      </w:pPr>
      <w:r w:rsidRPr="00BA2C58">
        <w:t>Government Administration Services (DSS)</w:t>
      </w:r>
    </w:p>
    <w:p w14:paraId="62041CE6" w14:textId="651AEC09" w:rsidR="00F8034E" w:rsidRPr="00BA2C58" w:rsidRDefault="00AF2782" w:rsidP="00F8034E">
      <w:hyperlink r:id="rId89" w:history="1">
        <w:r w:rsidR="00F8034E" w:rsidRPr="00BA2C58">
          <w:rPr>
            <w:rStyle w:val="Hyperlink"/>
          </w:rPr>
          <w:t>DSS</w:t>
        </w:r>
      </w:hyperlink>
      <w:r w:rsidR="00F8034E" w:rsidRPr="00BA2C58">
        <w:t xml:space="preserve"> is a government agency aimed at providing synergy for the ministries with cost effective and reliable shared services, including the running of computer systems. It </w:t>
      </w:r>
      <w:r w:rsidR="00F8034E" w:rsidRPr="00BA2C58">
        <w:lastRenderedPageBreak/>
        <w:t>reports directly to the Ministry of Local Government &amp; Modernisation, which utilises GAS as a means of improving the way the national government functions.</w:t>
      </w:r>
    </w:p>
    <w:p w14:paraId="52D58B54" w14:textId="77777777" w:rsidR="00F8034E" w:rsidRPr="00BA2C58" w:rsidRDefault="00F8034E" w:rsidP="006641BD">
      <w:pPr>
        <w:pStyle w:val="Subtitle"/>
      </w:pPr>
      <w:r w:rsidRPr="00BA2C58">
        <w:t xml:space="preserve">Norwegian Centre for Information Security (NorSIS) </w:t>
      </w:r>
    </w:p>
    <w:p w14:paraId="654F054F" w14:textId="4789095E" w:rsidR="00F8034E" w:rsidRPr="00BA2C58" w:rsidRDefault="00F8034E" w:rsidP="00F8034E">
      <w:r w:rsidRPr="00BA2C58">
        <w:t xml:space="preserve">The objective of </w:t>
      </w:r>
      <w:hyperlink r:id="rId90" w:history="1">
        <w:r w:rsidRPr="00BA2C58">
          <w:rPr>
            <w:rStyle w:val="Hyperlink"/>
          </w:rPr>
          <w:t>NorSIS</w:t>
        </w:r>
      </w:hyperlink>
      <w:r w:rsidRPr="00BA2C58">
        <w:t xml:space="preserve"> is to provide advice and guidance on information security in Norway. It seeks to make ICT a natural part of everyday life by raising awareness about threats and vulnerabilities, advising on specific measures and contributing to forming positive attitudes in information.</w:t>
      </w:r>
    </w:p>
    <w:p w14:paraId="238B81D7" w14:textId="77777777" w:rsidR="00F8034E" w:rsidRPr="00BA2C58" w:rsidRDefault="00F8034E" w:rsidP="006641BD">
      <w:pPr>
        <w:pStyle w:val="Subtitle"/>
      </w:pPr>
      <w:r w:rsidRPr="00BA2C58">
        <w:t>ICT-Norway</w:t>
      </w:r>
    </w:p>
    <w:p w14:paraId="3A00DC4A" w14:textId="596A12F7" w:rsidR="00F8034E" w:rsidRPr="00BA2C58" w:rsidRDefault="00AF2782" w:rsidP="00F8034E">
      <w:hyperlink r:id="rId91" w:history="1">
        <w:r w:rsidR="00F8034E" w:rsidRPr="00BA2C58">
          <w:rPr>
            <w:rStyle w:val="Hyperlink"/>
          </w:rPr>
          <w:t>ICT-Norway</w:t>
        </w:r>
      </w:hyperlink>
      <w:r w:rsidR="00F8034E" w:rsidRPr="00BA2C58">
        <w:t xml:space="preserve"> is an association representing the country's ICT industry. Its overall strategy is to create good business and development opportunities for its members, to promote their interests and to provide effective, value-added services. It also acts as a problem-solver and a network, information, contacts and resource provider. </w:t>
      </w:r>
    </w:p>
    <w:p w14:paraId="4F09D41B" w14:textId="77777777" w:rsidR="00F8034E" w:rsidRPr="00BA2C58" w:rsidRDefault="00F8034E" w:rsidP="001E2225">
      <w:pPr>
        <w:pStyle w:val="Subtitle"/>
      </w:pPr>
      <w:r w:rsidRPr="00BA2C58">
        <w:t xml:space="preserve">Abelia </w:t>
      </w:r>
    </w:p>
    <w:p w14:paraId="36A75A99" w14:textId="1A854677" w:rsidR="001A3505" w:rsidRPr="00BA2C58" w:rsidRDefault="00AF2782" w:rsidP="00F8034E">
      <w:hyperlink r:id="rId92" w:history="1">
        <w:r w:rsidR="00F8034E" w:rsidRPr="00BA2C58">
          <w:rPr>
            <w:rStyle w:val="Hyperlink"/>
          </w:rPr>
          <w:t>Abelia</w:t>
        </w:r>
      </w:hyperlink>
      <w:r w:rsidR="00F8034E" w:rsidRPr="00BA2C58">
        <w:t xml:space="preserve"> is dedicated to improving the business environment for its member companies in the knowledge and </w:t>
      </w:r>
      <w:r w:rsidR="001C21D9" w:rsidRPr="00BA2C58">
        <w:t>technology-based</w:t>
      </w:r>
      <w:r w:rsidR="00F8034E" w:rsidRPr="00BA2C58">
        <w:t xml:space="preserve"> sector, as well as to promote the industry’s contribution to economic growth and social progress. By influencing policy, Abelia improves business opportunities for members and supports initiatives that stimulate demand for members' products and services.</w:t>
      </w:r>
      <w:r w:rsidR="00206384" w:rsidRPr="00BA2C58">
        <w:t xml:space="preserve"> </w:t>
      </w:r>
      <w:r w:rsidR="001A3505" w:rsidRPr="00BA2C58">
        <w:t>Base registry coordination</w:t>
      </w:r>
      <w:bookmarkEnd w:id="40"/>
      <w:bookmarkEnd w:id="41"/>
      <w:r w:rsidR="00D6076E" w:rsidRPr="00BA2C58">
        <w:t>.</w:t>
      </w:r>
    </w:p>
    <w:p w14:paraId="4D327CD8" w14:textId="2CB4FEFF" w:rsidR="003730DF" w:rsidRPr="00BA2C58" w:rsidRDefault="003730DF" w:rsidP="00FE4D60">
      <w:pPr>
        <w:pStyle w:val="Heading3"/>
      </w:pPr>
      <w:bookmarkStart w:id="42" w:name="_Toc1474979"/>
      <w:r w:rsidRPr="00BA2C58">
        <w:t>Audit</w:t>
      </w:r>
      <w:bookmarkEnd w:id="42"/>
    </w:p>
    <w:p w14:paraId="56FFF0F7" w14:textId="77777777" w:rsidR="0083237E" w:rsidRPr="00BA2C58" w:rsidRDefault="0083237E" w:rsidP="0083237E">
      <w:pPr>
        <w:pStyle w:val="Subtitle"/>
      </w:pPr>
      <w:r w:rsidRPr="00BA2C58">
        <w:t>Office of the Auditor General of Norway</w:t>
      </w:r>
    </w:p>
    <w:p w14:paraId="24EC5552" w14:textId="44B623BD" w:rsidR="005523ED" w:rsidRPr="00BA2C58" w:rsidRDefault="0083237E" w:rsidP="0083237E">
      <w:r w:rsidRPr="00BA2C58">
        <w:t xml:space="preserve">The </w:t>
      </w:r>
      <w:hyperlink r:id="rId93" w:history="1">
        <w:r w:rsidRPr="00BA2C58">
          <w:rPr>
            <w:rStyle w:val="Hyperlink"/>
          </w:rPr>
          <w:t>Office of the Auditor General</w:t>
        </w:r>
      </w:hyperlink>
      <w:r w:rsidRPr="00BA2C58">
        <w:t xml:space="preserve"> ensures that the community's resources and assets are used and administered in compliance with the decisions of the Parliament. It is responsible for auditing, monitoring and advising all state economic activities, performing financial audits, performance audits and corporate control. The Auditor General has an independent status vis-à-vis government </w:t>
      </w:r>
      <w:r w:rsidR="00C5174D" w:rsidRPr="00BA2C58">
        <w:t>administration and</w:t>
      </w:r>
      <w:r w:rsidRPr="00BA2C58">
        <w:t xml:space="preserve"> reports the results of its auditing and monitoring activities to the Parliament. </w:t>
      </w:r>
    </w:p>
    <w:p w14:paraId="1991DF04" w14:textId="77777777" w:rsidR="003730DF" w:rsidRPr="00BA2C58" w:rsidRDefault="003730DF" w:rsidP="00FE4D60">
      <w:pPr>
        <w:pStyle w:val="Heading3"/>
      </w:pPr>
      <w:bookmarkStart w:id="43" w:name="_Toc1474980"/>
      <w:r w:rsidRPr="00BA2C58">
        <w:t>Data Protection</w:t>
      </w:r>
      <w:bookmarkEnd w:id="43"/>
    </w:p>
    <w:p w14:paraId="55020427" w14:textId="77777777" w:rsidR="0004336D" w:rsidRPr="00BA2C58" w:rsidRDefault="0004336D" w:rsidP="0004336D">
      <w:pPr>
        <w:pStyle w:val="Subtitle"/>
      </w:pPr>
      <w:r w:rsidRPr="00BA2C58">
        <w:t>Data Protection Agency</w:t>
      </w:r>
    </w:p>
    <w:p w14:paraId="49662A47" w14:textId="3AFE15D8" w:rsidR="0004336D" w:rsidRPr="00BA2C58" w:rsidRDefault="0004336D" w:rsidP="0004336D">
      <w:r w:rsidRPr="00BA2C58">
        <w:t xml:space="preserve">The </w:t>
      </w:r>
      <w:hyperlink r:id="rId94" w:history="1">
        <w:r w:rsidRPr="00BA2C58">
          <w:rPr>
            <w:rStyle w:val="Hyperlink"/>
          </w:rPr>
          <w:t>Data Protection Agency</w:t>
        </w:r>
      </w:hyperlink>
      <w:r w:rsidRPr="00BA2C58">
        <w:t xml:space="preserve"> is an independent administrative body which is entrusted with the application of data protection laws. It verifies organisations’ compliance on processing personal data, regulates the processing of sensitive data through licences and advises on matters on the protection of privacy.</w:t>
      </w:r>
    </w:p>
    <w:p w14:paraId="6F70C506" w14:textId="77777777" w:rsidR="0004336D" w:rsidRPr="00BA2C58" w:rsidRDefault="0004336D" w:rsidP="0004336D">
      <w:pPr>
        <w:pStyle w:val="Subtitle"/>
      </w:pPr>
      <w:r w:rsidRPr="00BA2C58">
        <w:t>Privacy Appeals Board</w:t>
      </w:r>
    </w:p>
    <w:p w14:paraId="11F0672D" w14:textId="231FACC5" w:rsidR="005523ED" w:rsidRPr="00BA2C58" w:rsidRDefault="0004336D" w:rsidP="000C39B1">
      <w:r w:rsidRPr="00BA2C58">
        <w:t xml:space="preserve">The </w:t>
      </w:r>
      <w:hyperlink r:id="rId95" w:history="1">
        <w:r w:rsidRPr="00BA2C58">
          <w:rPr>
            <w:rStyle w:val="Hyperlink"/>
          </w:rPr>
          <w:t>Privacy Appeals Board</w:t>
        </w:r>
      </w:hyperlink>
      <w:r w:rsidRPr="00BA2C58">
        <w:t xml:space="preserve"> is the appeal body for decisions made by the Data Protection Agency. It considers appeals against decisions made by the Data Protection Agency pursuant to the Personal Data Act and certain other acts.</w:t>
      </w:r>
    </w:p>
    <w:p w14:paraId="4EB2D4F5" w14:textId="2B20B52E" w:rsidR="003730DF" w:rsidRPr="00BA2C58" w:rsidRDefault="00A75DA0" w:rsidP="001F36DA">
      <w:pPr>
        <w:pStyle w:val="Heading2"/>
      </w:pPr>
      <w:bookmarkStart w:id="44" w:name="_Toc1474981"/>
      <w:r>
        <w:br w:type="page"/>
      </w:r>
      <w:r w:rsidR="003730DF" w:rsidRPr="00BA2C58">
        <w:lastRenderedPageBreak/>
        <w:t>Subnational (federal, regional and local)</w:t>
      </w:r>
      <w:bookmarkEnd w:id="44"/>
    </w:p>
    <w:p w14:paraId="3DA089E7" w14:textId="77777777" w:rsidR="005523ED" w:rsidRPr="00BA2C58" w:rsidRDefault="005523ED" w:rsidP="001F36DA">
      <w:pPr>
        <w:pStyle w:val="Heading3"/>
      </w:pPr>
      <w:bookmarkStart w:id="45" w:name="_Toc1474982"/>
      <w:r w:rsidRPr="00BA2C58">
        <w:t>Policy</w:t>
      </w:r>
      <w:bookmarkEnd w:id="45"/>
    </w:p>
    <w:p w14:paraId="34E460F4" w14:textId="493527F8" w:rsidR="00AA6572" w:rsidRPr="00BA2C58" w:rsidRDefault="00AA6572" w:rsidP="00AA6572">
      <w:pPr>
        <w:pStyle w:val="Subtitle"/>
      </w:pPr>
      <w:r w:rsidRPr="00BA2C58">
        <w:t>Regional and Local Authorities</w:t>
      </w:r>
    </w:p>
    <w:p w14:paraId="52D74705" w14:textId="38683640" w:rsidR="005523ED" w:rsidRPr="00BA2C58" w:rsidRDefault="00AA6572" w:rsidP="00AA6572">
      <w:r w:rsidRPr="00BA2C58">
        <w:t>The general approach to eGovernment in Norway is decentralised. Norway is divided into 18 counties and 422 municipalities (2018) with independent decision-making responsibilities in the ICT area.</w:t>
      </w:r>
    </w:p>
    <w:p w14:paraId="27CC7E6F" w14:textId="77777777" w:rsidR="005523ED" w:rsidRPr="00BA2C58" w:rsidRDefault="005523ED" w:rsidP="001F36DA">
      <w:pPr>
        <w:pStyle w:val="Heading3"/>
      </w:pPr>
      <w:bookmarkStart w:id="46" w:name="_Toc1474983"/>
      <w:r w:rsidRPr="00BA2C58">
        <w:t>Coordination</w:t>
      </w:r>
      <w:bookmarkEnd w:id="46"/>
    </w:p>
    <w:p w14:paraId="6B1B2636" w14:textId="050DB10E" w:rsidR="005523ED" w:rsidRPr="00BA2C58" w:rsidRDefault="000B0D2B" w:rsidP="00166297">
      <w:r w:rsidRPr="00BA2C58">
        <w:t>No responsible organisations were reported to date.</w:t>
      </w:r>
    </w:p>
    <w:p w14:paraId="0B95E72C" w14:textId="77777777" w:rsidR="005523ED" w:rsidRPr="00BA2C58" w:rsidRDefault="005523ED" w:rsidP="001F36DA">
      <w:pPr>
        <w:pStyle w:val="Heading3"/>
      </w:pPr>
      <w:bookmarkStart w:id="47" w:name="_Toc1474984"/>
      <w:r w:rsidRPr="00BA2C58">
        <w:t>Implementation</w:t>
      </w:r>
      <w:bookmarkEnd w:id="47"/>
    </w:p>
    <w:p w14:paraId="30852812" w14:textId="48DE96C4" w:rsidR="00E91B6B" w:rsidRPr="00BA2C58" w:rsidRDefault="00E91B6B" w:rsidP="00E91B6B">
      <w:pPr>
        <w:pStyle w:val="Subtitle"/>
      </w:pPr>
      <w:r w:rsidRPr="00BA2C58">
        <w:t>Regional and Local Authorities</w:t>
      </w:r>
    </w:p>
    <w:p w14:paraId="6F446566" w14:textId="3A321DCA" w:rsidR="00E90448" w:rsidRPr="00BA2C58" w:rsidRDefault="00E90448" w:rsidP="00E90448">
      <w:r w:rsidRPr="00BA2C58">
        <w:t>Regional and Local Authorities carry out projects within the framework of their competences.</w:t>
      </w:r>
      <w:bookmarkStart w:id="48" w:name="_Toc1474985"/>
    </w:p>
    <w:p w14:paraId="6BD65AA8" w14:textId="60DF3D6D" w:rsidR="005523ED" w:rsidRPr="00BA2C58" w:rsidRDefault="005523ED" w:rsidP="001F36DA">
      <w:pPr>
        <w:pStyle w:val="Heading3"/>
      </w:pPr>
      <w:r w:rsidRPr="00BA2C58">
        <w:t>Support</w:t>
      </w:r>
      <w:bookmarkEnd w:id="48"/>
    </w:p>
    <w:p w14:paraId="01A0FE88" w14:textId="77777777" w:rsidR="00467153" w:rsidRPr="00BA2C58" w:rsidRDefault="00467153" w:rsidP="00365D1A">
      <w:pPr>
        <w:pStyle w:val="Subtitle"/>
      </w:pPr>
      <w:r w:rsidRPr="00BA2C58">
        <w:t xml:space="preserve">Norwegian Association of Local and Regional Authorities (KS) </w:t>
      </w:r>
    </w:p>
    <w:p w14:paraId="18516AEB" w14:textId="4190DB93" w:rsidR="00467153" w:rsidRPr="00BA2C58" w:rsidRDefault="00AF2782" w:rsidP="00467153">
      <w:hyperlink r:id="rId96" w:history="1">
        <w:r w:rsidR="00467153" w:rsidRPr="00BA2C58">
          <w:rPr>
            <w:rStyle w:val="Hyperlink"/>
          </w:rPr>
          <w:t>KS</w:t>
        </w:r>
      </w:hyperlink>
      <w:r w:rsidR="00467153" w:rsidRPr="00BA2C58">
        <w:t xml:space="preserve"> is an association of municipalities aiming in cooperation with its members, to contribute to ICT development by: protecting the municipal sector’s interests with respect to central authorities, suppliers and other interest groups; contributing to the development of standards and requirement specifications for the exchange of information, integration of solutions and joint tools, ideally in cooperation with central authorities; inspiring and contributing to competence development in the municipal sector through proposals and recommendations, benchmarking, development of guidelines and establishing experience exchange networks.</w:t>
      </w:r>
    </w:p>
    <w:p w14:paraId="228ED98F" w14:textId="77777777" w:rsidR="00467153" w:rsidRPr="00BA2C58" w:rsidRDefault="00467153" w:rsidP="00467153">
      <w:pPr>
        <w:rPr>
          <w:bCs/>
          <w:i/>
        </w:rPr>
      </w:pPr>
      <w:r w:rsidRPr="00BA2C58">
        <w:t>KS holds regular meetings with the Ministry of Local Government &amp; Modernisation, at political and administrative levels. It also participates in several boards, committees and working committees in other ministries and various government departments that deal with ICT issues.</w:t>
      </w:r>
    </w:p>
    <w:p w14:paraId="6F181027" w14:textId="6548526C" w:rsidR="00260582" w:rsidRPr="00BA2C58" w:rsidRDefault="00260582" w:rsidP="00467153">
      <w:pPr>
        <w:pStyle w:val="Heading3"/>
      </w:pPr>
      <w:r w:rsidRPr="00BA2C58">
        <w:t>Base registry coordination</w:t>
      </w:r>
    </w:p>
    <w:p w14:paraId="244AA251" w14:textId="00A43C08" w:rsidR="00EC3CFB" w:rsidRPr="00BA2C58" w:rsidRDefault="008F3EFD" w:rsidP="008F3EFD">
      <w:pPr>
        <w:pStyle w:val="Subtitle"/>
      </w:pPr>
      <w:r w:rsidRPr="00BA2C58">
        <w:t>Tax Administration of Ministry of Finance</w:t>
      </w:r>
    </w:p>
    <w:p w14:paraId="70CD0CC2" w14:textId="72B2677A" w:rsidR="000B32D1" w:rsidRPr="00BA2C58" w:rsidRDefault="008F3EFD" w:rsidP="008F3EFD">
      <w:r w:rsidRPr="00BA2C58">
        <w:t xml:space="preserve">The Tax Administration of Ministry of Finance is responsible </w:t>
      </w:r>
      <w:r w:rsidR="00F84093" w:rsidRPr="00BA2C58">
        <w:t>of</w:t>
      </w:r>
      <w:r w:rsidRPr="00BA2C58">
        <w:t xml:space="preserve"> the </w:t>
      </w:r>
      <w:r w:rsidR="00986469" w:rsidRPr="00BA2C58">
        <w:t>National/Population Registry</w:t>
      </w:r>
      <w:r w:rsidR="00AF0EF8" w:rsidRPr="00BA2C58">
        <w:t xml:space="preserve">. </w:t>
      </w:r>
    </w:p>
    <w:p w14:paraId="1D2FAF65" w14:textId="5C2CADA3" w:rsidR="000B32D1" w:rsidRPr="00BA2C58" w:rsidRDefault="000B32D1" w:rsidP="00F84093">
      <w:pPr>
        <w:pStyle w:val="Subtitle"/>
      </w:pPr>
      <w:r w:rsidRPr="00BA2C58">
        <w:t>Norwegian Public Roads Administration (NPRA)</w:t>
      </w:r>
    </w:p>
    <w:p w14:paraId="7EDF44FC" w14:textId="20D36733" w:rsidR="00F84093" w:rsidRPr="00BA2C58" w:rsidRDefault="00F84093" w:rsidP="008F3EFD">
      <w:r w:rsidRPr="00BA2C58">
        <w:t>NPRA is responsible of the Vehicle Registry</w:t>
      </w:r>
      <w:r w:rsidR="00A75DA0">
        <w:t>.</w:t>
      </w:r>
    </w:p>
    <w:p w14:paraId="323567B5" w14:textId="00AA9D23" w:rsidR="00F84093" w:rsidRPr="00BA2C58" w:rsidRDefault="003E75FB" w:rsidP="003E75FB">
      <w:pPr>
        <w:pStyle w:val="Subtitle"/>
      </w:pPr>
      <w:r w:rsidRPr="00BA2C58">
        <w:t>Brønnøysund Registry Centre</w:t>
      </w:r>
    </w:p>
    <w:p w14:paraId="1A4DAA06" w14:textId="395D9F31" w:rsidR="00A6655C" w:rsidRPr="00BA2C58" w:rsidRDefault="00740E53" w:rsidP="00A6655C">
      <w:r w:rsidRPr="00BA2C58">
        <w:t>T</w:t>
      </w:r>
      <w:r w:rsidR="00106FD1" w:rsidRPr="00BA2C58">
        <w:t>he Brønnøysund Registry Centre (</w:t>
      </w:r>
      <w:hyperlink r:id="rId97" w:history="1">
        <w:r w:rsidR="00106FD1" w:rsidRPr="00BA2C58">
          <w:rPr>
            <w:rStyle w:val="Hyperlink"/>
            <w:i/>
          </w:rPr>
          <w:t>Brønnøysundregistrene</w:t>
        </w:r>
      </w:hyperlink>
      <w:r w:rsidR="00106FD1" w:rsidRPr="00BA2C58">
        <w:t>) is a Norwegian government body that is responsible for the management of numerous public registers in Norway</w:t>
      </w:r>
      <w:r w:rsidR="00E56A1E" w:rsidRPr="00BA2C58">
        <w:t xml:space="preserve"> and is patronised by the Ministry of Trade and Industry</w:t>
      </w:r>
      <w:r w:rsidR="00106FD1" w:rsidRPr="00BA2C58">
        <w:t xml:space="preserve">. Among the registries that the authority governs are the Central Coordinating Register for Legal Entities, the Registry of Business Enterprises, European Business Registry, Registry of Company Accounts, Registry of the Reporting Obligations of Enterprises, Registry of </w:t>
      </w:r>
      <w:r w:rsidR="00106FD1" w:rsidRPr="00BA2C58">
        <w:lastRenderedPageBreak/>
        <w:t xml:space="preserve">Mortgaged Moveable Property, Registry of Bankruptcies, Registry of Marriage Settlements, and Registry of Political Parties. The authority is also in charge of governmental systems for digital exchange of information (Altinn), the national portal for digital communication between state, businesses and citizens. Altinn is defined as a national common component and is tasked with the exchange of information from </w:t>
      </w:r>
      <w:hyperlink r:id="rId98" w:history="1">
        <w:r w:rsidR="00106FD1" w:rsidRPr="00BA2C58">
          <w:rPr>
            <w:rStyle w:val="Hyperlink"/>
          </w:rPr>
          <w:t>business registries</w:t>
        </w:r>
      </w:hyperlink>
      <w:r w:rsidR="00106FD1" w:rsidRPr="00BA2C58">
        <w:t>. Moreover, the Brønnøysund Registry Centre maintains the Norwegian metadata repository SERES which is a standard for the design of web forms in Altinn. The authority is also developing a common national portal for describing and finding datasets and registries in governmental authorities.</w:t>
      </w:r>
    </w:p>
    <w:p w14:paraId="4B1A61BB" w14:textId="413898B3" w:rsidR="00A6655C" w:rsidRPr="00BA2C58" w:rsidRDefault="00A6655C" w:rsidP="00E9521C">
      <w:pPr>
        <w:pStyle w:val="Subtitle"/>
      </w:pPr>
      <w:r w:rsidRPr="00BA2C58">
        <w:t>Norwegian Mapping Authority</w:t>
      </w:r>
    </w:p>
    <w:p w14:paraId="5E6F733F" w14:textId="53063E72" w:rsidR="00073B66" w:rsidRPr="00BA2C58" w:rsidRDefault="00D74BD4" w:rsidP="00073B66">
      <w:r w:rsidRPr="00BA2C58">
        <w:t xml:space="preserve">The </w:t>
      </w:r>
      <w:hyperlink r:id="rId99" w:history="1">
        <w:r w:rsidR="00A6655C" w:rsidRPr="00BA2C58">
          <w:rPr>
            <w:rStyle w:val="Hyperlink"/>
          </w:rPr>
          <w:t>Norwegian Mapping Authority</w:t>
        </w:r>
      </w:hyperlink>
      <w:r w:rsidR="00A6655C" w:rsidRPr="00BA2C58">
        <w:t xml:space="preserve"> is responsible of the </w:t>
      </w:r>
      <w:r w:rsidR="00E9521C" w:rsidRPr="00BA2C58">
        <w:t>Land Registry and Cadastre</w:t>
      </w:r>
      <w:r w:rsidR="00073B66" w:rsidRPr="00BA2C58">
        <w:t>.</w:t>
      </w:r>
      <w:r w:rsidR="0061572A" w:rsidRPr="00BA2C58">
        <w:t xml:space="preserve"> </w:t>
      </w:r>
      <w:r w:rsidR="00073B66" w:rsidRPr="00BA2C58">
        <w:t>The Land Registry, serving as a central database, is fully digitised. The Norwegian Mapping Authority does registration of documents, data checking and recording. The Norwegian Cadastre is a public registry of real properties, including information on buildings and addresses. The Cadastre is administered and technically hosted by the Norwegian Mapping Authority. The municipalities undertake cadastral surveying.</w:t>
      </w:r>
      <w:r w:rsidR="005D190D" w:rsidRPr="00BA2C58">
        <w:t xml:space="preserve"> </w:t>
      </w:r>
      <w:r w:rsidR="00073B66" w:rsidRPr="00BA2C58">
        <w:t>These two central databases are technically linked providing an integrated online service to users.</w:t>
      </w:r>
    </w:p>
    <w:p w14:paraId="3307E210" w14:textId="77777777" w:rsidR="005523ED" w:rsidRPr="00BA2C58" w:rsidRDefault="005523ED" w:rsidP="001F36DA">
      <w:pPr>
        <w:pStyle w:val="Heading3"/>
      </w:pPr>
      <w:bookmarkStart w:id="49" w:name="_Toc1474986"/>
      <w:r w:rsidRPr="00BA2C58">
        <w:t>Audit</w:t>
      </w:r>
      <w:bookmarkEnd w:id="49"/>
    </w:p>
    <w:p w14:paraId="0CB02EC5" w14:textId="77777777" w:rsidR="00CE284B" w:rsidRPr="00BA2C58" w:rsidRDefault="00CE284B" w:rsidP="00CE284B">
      <w:r w:rsidRPr="00BA2C58">
        <w:t xml:space="preserve">No responsible organisations were reported to date. </w:t>
      </w:r>
    </w:p>
    <w:p w14:paraId="346D4955" w14:textId="77777777" w:rsidR="005523ED" w:rsidRPr="00BA2C58" w:rsidRDefault="005523ED" w:rsidP="001F36DA">
      <w:pPr>
        <w:pStyle w:val="Heading3"/>
      </w:pPr>
      <w:bookmarkStart w:id="50" w:name="_Toc1474987"/>
      <w:r w:rsidRPr="00BA2C58">
        <w:t>Data Protection</w:t>
      </w:r>
      <w:bookmarkEnd w:id="50"/>
    </w:p>
    <w:p w14:paraId="5A729C71" w14:textId="77777777" w:rsidR="00CE284B" w:rsidRPr="00BA2C58" w:rsidRDefault="00CE284B" w:rsidP="00CE284B">
      <w:r w:rsidRPr="00BA2C58">
        <w:t xml:space="preserve">No responsible organisations were reported to date. </w:t>
      </w:r>
    </w:p>
    <w:p w14:paraId="0D742A27" w14:textId="77777777" w:rsidR="005523ED" w:rsidRPr="00BA2C58" w:rsidRDefault="005523ED" w:rsidP="005523ED">
      <w:pPr>
        <w:pStyle w:val="BodyText"/>
      </w:pPr>
    </w:p>
    <w:p w14:paraId="3C81C57A" w14:textId="77777777" w:rsidR="003730DF" w:rsidRPr="00BA2C58" w:rsidRDefault="000A7546" w:rsidP="005523ED">
      <w:pPr>
        <w:pStyle w:val="Heading1"/>
      </w:pPr>
      <w:r w:rsidRPr="00BA2C58">
        <w:br w:type="page"/>
      </w:r>
      <w:bookmarkStart w:id="51" w:name="_Toc12874819"/>
      <w:r w:rsidR="003730DF" w:rsidRPr="00BA2C58">
        <w:lastRenderedPageBreak/>
        <w:t xml:space="preserve">Digital Government </w:t>
      </w:r>
      <w:r w:rsidR="00457E8B" w:rsidRPr="00BA2C58">
        <w:t>I</w:t>
      </w:r>
      <w:r w:rsidR="003730DF" w:rsidRPr="00BA2C58">
        <w:t>nfrastructure</w:t>
      </w:r>
      <w:bookmarkEnd w:id="51"/>
      <w:r w:rsidR="003730DF" w:rsidRPr="00BA2C58">
        <w:t xml:space="preserve"> </w:t>
      </w:r>
    </w:p>
    <w:p w14:paraId="5981B2B5" w14:textId="77777777" w:rsidR="003730DF" w:rsidRPr="00BA2C58" w:rsidRDefault="003730DF" w:rsidP="001F36DA">
      <w:pPr>
        <w:pStyle w:val="Heading2"/>
      </w:pPr>
      <w:bookmarkStart w:id="52" w:name="_Toc1474989"/>
      <w:r w:rsidRPr="00BA2C58">
        <w:t>Portals</w:t>
      </w:r>
      <w:bookmarkEnd w:id="52"/>
    </w:p>
    <w:p w14:paraId="6F5D4722" w14:textId="06A56425" w:rsidR="00A33F6A" w:rsidRPr="00BA2C58" w:rsidRDefault="00A33F6A" w:rsidP="00D01654">
      <w:pPr>
        <w:pStyle w:val="Subtitle"/>
      </w:pPr>
      <w:bookmarkStart w:id="53" w:name="_Toc1474990"/>
      <w:r w:rsidRPr="00BA2C58">
        <w:t>Norge.no portal</w:t>
      </w:r>
    </w:p>
    <w:p w14:paraId="687EE19B" w14:textId="328709BC" w:rsidR="00A33F6A" w:rsidRPr="00BA2C58" w:rsidRDefault="00AF2782" w:rsidP="00A33F6A">
      <w:hyperlink r:id="rId100" w:history="1">
        <w:r w:rsidR="0060410F" w:rsidRPr="00BA2C58">
          <w:rPr>
            <w:rStyle w:val="Hyperlink"/>
          </w:rPr>
          <w:t>Norge.no</w:t>
        </w:r>
      </w:hyperlink>
      <w:r w:rsidR="0060410F" w:rsidRPr="00BA2C58">
        <w:t xml:space="preserve"> </w:t>
      </w:r>
      <w:r w:rsidR="00A33F6A" w:rsidRPr="00BA2C58">
        <w:t xml:space="preserve">is a gateway and guide to digital services from public authorities in Norway. Users can find digital services via the portal’s topic menu, search function or eight life situation descriptions. </w:t>
      </w:r>
    </w:p>
    <w:p w14:paraId="66A1D3B1" w14:textId="77777777" w:rsidR="00A33F6A" w:rsidRPr="00BA2C58" w:rsidRDefault="00A33F6A" w:rsidP="00A33F6A">
      <w:r w:rsidRPr="00BA2C58">
        <w:t xml:space="preserve">The portal also has information about digital communication between public authorities and citizens. In particular, Norge.no presents citizens with information about the Norwegian public sector’s digital mailbox and Digital Contact Information Register. </w:t>
      </w:r>
    </w:p>
    <w:p w14:paraId="3F1EF205" w14:textId="132A8C12" w:rsidR="00A33F6A" w:rsidRPr="00BA2C58" w:rsidRDefault="00A33F6A" w:rsidP="00A33F6A">
      <w:r w:rsidRPr="00BA2C58">
        <w:t xml:space="preserve">All public authorities are obliged to send mail to citizens digitally, using a secure digital mailbox. Citizens who do not wish to receive post digitally, may opt to receive official letters and documents via paper mail. In order to use a secure digital mailbox, citizens must have an electronic ID and keep their digital contact information updated in the national contact register. The contact and reservation registry </w:t>
      </w:r>
      <w:r w:rsidR="00BF1D3F" w:rsidRPr="00BA2C58">
        <w:t>have</w:t>
      </w:r>
      <w:r w:rsidRPr="00BA2C58">
        <w:t xml:space="preserve"> been up and running since 2014.</w:t>
      </w:r>
    </w:p>
    <w:p w14:paraId="50FEE1FE" w14:textId="55355FB5" w:rsidR="00A33F6A" w:rsidRPr="00BA2C58" w:rsidRDefault="00A33F6A" w:rsidP="00D01654">
      <w:pPr>
        <w:pStyle w:val="Subtitle"/>
      </w:pPr>
      <w:r w:rsidRPr="00BA2C58">
        <w:t>Altinn portal</w:t>
      </w:r>
    </w:p>
    <w:p w14:paraId="5D30A83C" w14:textId="72DBEE12" w:rsidR="00A33F6A" w:rsidRPr="00BA2C58" w:rsidRDefault="00A33F6A" w:rsidP="00A33F6A">
      <w:r w:rsidRPr="00BA2C58">
        <w:t xml:space="preserve">The </w:t>
      </w:r>
      <w:hyperlink r:id="rId101" w:history="1">
        <w:r w:rsidR="00D01654" w:rsidRPr="00BA2C58">
          <w:rPr>
            <w:rStyle w:val="Hyperlink"/>
          </w:rPr>
          <w:t>Altinn</w:t>
        </w:r>
      </w:hyperlink>
      <w:r w:rsidR="00D01654" w:rsidRPr="00BA2C58">
        <w:t xml:space="preserve"> </w:t>
      </w:r>
      <w:r w:rsidRPr="00BA2C58">
        <w:t>portal, which has been redesigned to improve user experience, offers seamless services to ease the reporting burden imposed by government agencies. It is a solution to develop and maintain forms and work processes, together with a reporting solution to facilitate the information flow from business to government. Businesses file their reporting information to Altinn either through an Internet portal website, or by using their own internal information systems or software packages. Individuals can also file their personal income tax electronically through Altinn.</w:t>
      </w:r>
    </w:p>
    <w:p w14:paraId="676410FD" w14:textId="10A214A2" w:rsidR="00A33F6A" w:rsidRPr="00BA2C58" w:rsidRDefault="00A33F6A" w:rsidP="00A33F6A">
      <w:r w:rsidRPr="00BA2C58">
        <w:t>As Norway's Point of Single Contact (PSC), Altinn is tasked with the provision of all information needed by any European service provider interested in starting a business in Norway.</w:t>
      </w:r>
    </w:p>
    <w:p w14:paraId="222B6001" w14:textId="64DC8A43" w:rsidR="00A33F6A" w:rsidRPr="00BA2C58" w:rsidRDefault="00A33F6A" w:rsidP="00D01654">
      <w:pPr>
        <w:pStyle w:val="Subtitle"/>
      </w:pPr>
      <w:r w:rsidRPr="00BA2C58">
        <w:t>Standardisation portal</w:t>
      </w:r>
    </w:p>
    <w:p w14:paraId="06AFF31A" w14:textId="3FAE27CC" w:rsidR="00A33F6A" w:rsidRPr="00BA2C58" w:rsidRDefault="00A33F6A" w:rsidP="00A33F6A">
      <w:r w:rsidRPr="00BA2C58">
        <w:t xml:space="preserve">The </w:t>
      </w:r>
      <w:hyperlink r:id="rId102" w:history="1">
        <w:r w:rsidR="00D01654" w:rsidRPr="00BA2C58">
          <w:rPr>
            <w:rStyle w:val="Hyperlink"/>
          </w:rPr>
          <w:t>Standardisation</w:t>
        </w:r>
      </w:hyperlink>
      <w:r w:rsidR="00D01654" w:rsidRPr="00BA2C58">
        <w:t xml:space="preserve"> </w:t>
      </w:r>
      <w:r w:rsidRPr="00BA2C58">
        <w:t>portal aims to inform its users about the standards that are mandatory or recommended for use in the Norwegian public sector. The standards treated on this website are mostly related to ICT; however, standards related to areas such as public contracts, semantics and service-oriented architecture can also be found. The main goal regarding its activities with standards within the public sector is to strive towards better coordination among public authorities and services, transparency and efficiency.</w:t>
      </w:r>
    </w:p>
    <w:p w14:paraId="55D606E8" w14:textId="7901DCDB" w:rsidR="00A33F6A" w:rsidRPr="00BA2C58" w:rsidRDefault="00A33F6A" w:rsidP="00D01654">
      <w:pPr>
        <w:pStyle w:val="Subtitle"/>
      </w:pPr>
      <w:r w:rsidRPr="00BA2C58">
        <w:t>GeoNorge portal</w:t>
      </w:r>
    </w:p>
    <w:p w14:paraId="0ED3E29A" w14:textId="0EDDD409" w:rsidR="00A33F6A" w:rsidRPr="00BA2C58" w:rsidRDefault="00A33F6A" w:rsidP="00A33F6A">
      <w:r w:rsidRPr="00BA2C58">
        <w:t xml:space="preserve">The </w:t>
      </w:r>
      <w:hyperlink r:id="rId103" w:history="1">
        <w:r w:rsidR="00D01654" w:rsidRPr="00BA2C58">
          <w:rPr>
            <w:rStyle w:val="Hyperlink"/>
          </w:rPr>
          <w:t>GeoNorge</w:t>
        </w:r>
      </w:hyperlink>
      <w:r w:rsidRPr="00BA2C58">
        <w:t xml:space="preserve"> portal is the national portal for the ‘Norway Digital’ geospatial infrastructure. It is the largest open, standards-based eGovernment component in daily use in Norway. It constitutes the umbrella for a large number of geospatial eServices, making basic geographic information and a variety of thematic information readily available. The information provided by the portal enables geospatial information to be used by different communities, including public administration and environmental management bodies. The infrastructure also includes a gateway for distributing the information to non-partners and the private sector. </w:t>
      </w:r>
    </w:p>
    <w:p w14:paraId="5A571247" w14:textId="258420FD" w:rsidR="00A33F6A" w:rsidRPr="00BA2C58" w:rsidRDefault="00A33F6A" w:rsidP="00A33F6A">
      <w:r w:rsidRPr="00BA2C58">
        <w:t>Moreover, GeoNorge makes available geographical data in digital format to citizens; the data is collected in a central system (</w:t>
      </w:r>
      <w:hyperlink r:id="rId104" w:history="1">
        <w:r w:rsidRPr="00BA2C58">
          <w:rPr>
            <w:rStyle w:val="Hyperlink"/>
          </w:rPr>
          <w:t>Norway WEB digital download</w:t>
        </w:r>
      </w:hyperlink>
      <w:r w:rsidRPr="00BA2C58">
        <w:t xml:space="preserve">) which can be accessed by citizens via a user name and password authentication mechanism. By </w:t>
      </w:r>
      <w:r w:rsidRPr="00BA2C58">
        <w:lastRenderedPageBreak/>
        <w:t>accessing the system, citizens can consult and download files on elevation data, administrative boundaries, transformation formulas, as well as related topics like cultural heritage, herding and many more. The system provides both county and national data.</w:t>
      </w:r>
    </w:p>
    <w:p w14:paraId="7877CB69" w14:textId="3C91A006" w:rsidR="00A33F6A" w:rsidRPr="00BA2C58" w:rsidRDefault="00A33F6A" w:rsidP="00D01654">
      <w:pPr>
        <w:pStyle w:val="Subtitle"/>
      </w:pPr>
      <w:r w:rsidRPr="00BA2C58">
        <w:t>Regelhjelp.no portal</w:t>
      </w:r>
    </w:p>
    <w:p w14:paraId="0ED68DED" w14:textId="6955DFA2" w:rsidR="000C39B1" w:rsidRPr="00BA2C58" w:rsidRDefault="00AF2782" w:rsidP="00A33F6A">
      <w:hyperlink r:id="rId105" w:history="1">
        <w:r w:rsidR="00D71CFC" w:rsidRPr="00BA2C58">
          <w:rPr>
            <w:rStyle w:val="Hyperlink"/>
          </w:rPr>
          <w:t>Regelhjelp.no</w:t>
        </w:r>
      </w:hyperlink>
      <w:r w:rsidR="00A33F6A" w:rsidRPr="00BA2C58">
        <w:t xml:space="preserve"> is a service to enterprises in need of a guide to the vast body of regulations. The website makes it easier for users to find out about requirements related to health, safety and the environment that government authorities have established for their industry. It gathers requirements set by many different agencies and presents them in a user-friendly manner, facilitating enterprises to easily acquire information on the requirements that apply to them without needing in-depth knowledge of the structure of government administration.</w:t>
      </w:r>
    </w:p>
    <w:p w14:paraId="40E001B9" w14:textId="0923B18C" w:rsidR="003730DF" w:rsidRPr="00BA2C58" w:rsidRDefault="003730DF" w:rsidP="00A33F6A">
      <w:pPr>
        <w:pStyle w:val="Heading2"/>
      </w:pPr>
      <w:r w:rsidRPr="00BA2C58">
        <w:t>Networks</w:t>
      </w:r>
      <w:bookmarkEnd w:id="53"/>
    </w:p>
    <w:p w14:paraId="25554D5F" w14:textId="77777777" w:rsidR="002E54CF" w:rsidRPr="00BA2C58" w:rsidRDefault="002E54CF" w:rsidP="002E54CF">
      <w:pPr>
        <w:pStyle w:val="Subtitle"/>
      </w:pPr>
      <w:bookmarkStart w:id="54" w:name="_Toc1474991"/>
      <w:r w:rsidRPr="00BA2C58">
        <w:t xml:space="preserve">Current infrastructure </w:t>
      </w:r>
    </w:p>
    <w:p w14:paraId="63FCA1F6" w14:textId="57A6824D" w:rsidR="000C39B1" w:rsidRPr="00BA2C58" w:rsidRDefault="002E54CF" w:rsidP="002E54CF">
      <w:r w:rsidRPr="00BA2C58">
        <w:t xml:space="preserve">Norway has an adequate infrastructure for telecommunications networks, services and eGovernment which allows for system interoperability and data interchange between administrations. In certain areas, the Government has taken the initiative to support the creation of specific infrastructure as exemplified in the National Health Network which links five regional networks and provides a single information exchange platform in the health and social sectors. </w:t>
      </w:r>
    </w:p>
    <w:p w14:paraId="0C2805F6" w14:textId="27CFD361" w:rsidR="003730DF" w:rsidRPr="00BA2C58" w:rsidRDefault="003730DF" w:rsidP="002E54CF">
      <w:pPr>
        <w:pStyle w:val="Heading2"/>
      </w:pPr>
      <w:r w:rsidRPr="00BA2C58">
        <w:t>Data Exchange</w:t>
      </w:r>
      <w:bookmarkEnd w:id="54"/>
    </w:p>
    <w:p w14:paraId="76795C98" w14:textId="40502F49" w:rsidR="005523ED" w:rsidRPr="00BA2C58" w:rsidRDefault="00B033EE" w:rsidP="00B033EE">
      <w:pPr>
        <w:pStyle w:val="Subtitle"/>
      </w:pPr>
      <w:r w:rsidRPr="00BA2C58">
        <w:t>eHealth</w:t>
      </w:r>
      <w:r w:rsidR="004D2B0F" w:rsidRPr="00BA2C58">
        <w:t xml:space="preserve"> </w:t>
      </w:r>
      <w:r w:rsidR="00AE6873" w:rsidRPr="00BA2C58">
        <w:t>big data analysis</w:t>
      </w:r>
    </w:p>
    <w:p w14:paraId="0CCF296E" w14:textId="46C9E749" w:rsidR="00E6046C" w:rsidRPr="00BA2C58" w:rsidRDefault="00AE6873" w:rsidP="00B033EE">
      <w:r w:rsidRPr="00BA2C58">
        <w:t xml:space="preserve">A </w:t>
      </w:r>
      <w:hyperlink r:id="rId106" w:history="1">
        <w:r w:rsidRPr="00BA2C58">
          <w:rPr>
            <w:rStyle w:val="Hyperlink"/>
          </w:rPr>
          <w:t>platform</w:t>
        </w:r>
      </w:hyperlink>
      <w:r w:rsidRPr="00BA2C58">
        <w:t xml:space="preserve"> for big data analysis</w:t>
      </w:r>
      <w:r w:rsidR="00E6046C" w:rsidRPr="00BA2C58">
        <w:t xml:space="preserve"> has been established within the health sector</w:t>
      </w:r>
      <w:r w:rsidR="00B033EE" w:rsidRPr="00BA2C58">
        <w:t>.</w:t>
      </w:r>
    </w:p>
    <w:p w14:paraId="28E23632" w14:textId="77777777" w:rsidR="003730DF" w:rsidRPr="00BA2C58" w:rsidRDefault="003730DF" w:rsidP="001F36DA">
      <w:pPr>
        <w:pStyle w:val="Heading2"/>
      </w:pPr>
      <w:bookmarkStart w:id="55" w:name="_Toc1474992"/>
      <w:r w:rsidRPr="00BA2C58">
        <w:t>eID and Trust Services</w:t>
      </w:r>
      <w:bookmarkEnd w:id="55"/>
    </w:p>
    <w:p w14:paraId="0BFBC75D" w14:textId="77777777" w:rsidR="000E6AF0" w:rsidRPr="00BA2C58" w:rsidRDefault="000E6AF0" w:rsidP="003453BB">
      <w:pPr>
        <w:pStyle w:val="Subtitle"/>
      </w:pPr>
      <w:r w:rsidRPr="00BA2C58">
        <w:t>MinID</w:t>
      </w:r>
    </w:p>
    <w:p w14:paraId="50D409A6" w14:textId="344383C6" w:rsidR="000C39B1" w:rsidRPr="00BA2C58" w:rsidRDefault="00AF2782" w:rsidP="000E6AF0">
      <w:hyperlink r:id="rId107" w:history="1">
        <w:r w:rsidR="000E6AF0" w:rsidRPr="00BA2C58">
          <w:rPr>
            <w:rStyle w:val="Hyperlink"/>
          </w:rPr>
          <w:t>MinID</w:t>
        </w:r>
      </w:hyperlink>
      <w:r w:rsidR="000E6AF0" w:rsidRPr="00BA2C58">
        <w:t xml:space="preserve"> allows citizens to access public services that require a medium-high level of security. Examples of such services include: applying for a loan from the Norwegian State Educational Loan Fund; applying to an upper secondary school; changing a tax return; changing a family doctor; changing an address in the National Population Register. It is used by 2.6 million Norwegians. MinID makes use of the </w:t>
      </w:r>
      <w:hyperlink r:id="rId108" w:history="1">
        <w:r w:rsidR="000E6AF0" w:rsidRPr="00BA2C58">
          <w:rPr>
            <w:rStyle w:val="Hyperlink"/>
          </w:rPr>
          <w:t>ID-Gateway</w:t>
        </w:r>
      </w:hyperlink>
      <w:r w:rsidR="000E6AF0" w:rsidRPr="00BA2C58">
        <w:t>, the common platform for eID in the Norwegian public sector.</w:t>
      </w:r>
    </w:p>
    <w:p w14:paraId="48D6B9BC" w14:textId="561120FB" w:rsidR="00F62101" w:rsidRPr="00BA2C58" w:rsidRDefault="00F62101" w:rsidP="000E6AF0">
      <w:r w:rsidRPr="00BA2C58">
        <w:t>Responsibility lies within the Agency for Public Management and eGovernment (</w:t>
      </w:r>
      <w:hyperlink r:id="rId109" w:history="1">
        <w:r w:rsidRPr="00BA2C58">
          <w:rPr>
            <w:rStyle w:val="Hyperlink"/>
          </w:rPr>
          <w:t>Difi</w:t>
        </w:r>
      </w:hyperlink>
      <w:r w:rsidRPr="00BA2C58">
        <w:t>).</w:t>
      </w:r>
    </w:p>
    <w:p w14:paraId="2D50BDD7" w14:textId="77777777" w:rsidR="000E6AF0" w:rsidRPr="00BA2C58" w:rsidRDefault="000E6AF0" w:rsidP="00D05DCD">
      <w:pPr>
        <w:pStyle w:val="Subtitle"/>
      </w:pPr>
      <w:r w:rsidRPr="00BA2C58">
        <w:t>Buypass, Commfides and BankID eID solutions</w:t>
      </w:r>
    </w:p>
    <w:p w14:paraId="6C599727" w14:textId="419ADDCC" w:rsidR="000C39B1" w:rsidRPr="00BA2C58" w:rsidRDefault="00AF2782" w:rsidP="000E6AF0">
      <w:hyperlink r:id="rId110" w:history="1">
        <w:r w:rsidR="000E6AF0" w:rsidRPr="00BA2C58">
          <w:rPr>
            <w:rStyle w:val="Hyperlink"/>
          </w:rPr>
          <w:t>Buypass</w:t>
        </w:r>
      </w:hyperlink>
      <w:r w:rsidR="000E6AF0" w:rsidRPr="00BA2C58">
        <w:t xml:space="preserve">, </w:t>
      </w:r>
      <w:hyperlink r:id="rId111" w:history="1">
        <w:r w:rsidR="000E6AF0" w:rsidRPr="00BA2C58">
          <w:rPr>
            <w:rStyle w:val="Hyperlink"/>
          </w:rPr>
          <w:t>Commfides</w:t>
        </w:r>
      </w:hyperlink>
      <w:r w:rsidR="000E6AF0" w:rsidRPr="00BA2C58">
        <w:t xml:space="preserve"> and </w:t>
      </w:r>
      <w:hyperlink r:id="rId112" w:history="1">
        <w:r w:rsidR="000E6AF0" w:rsidRPr="00BA2C58">
          <w:rPr>
            <w:rStyle w:val="Hyperlink"/>
          </w:rPr>
          <w:t>BankID</w:t>
        </w:r>
      </w:hyperlink>
      <w:r w:rsidR="000E6AF0" w:rsidRPr="00BA2C58">
        <w:t xml:space="preserve"> enable citizens to access public services that require a medium and high level of security, as well as services that require the highest level of security. This applies to health information and the signing of documents, among other services. BankID is also used by citizens to access their online bank accounts. </w:t>
      </w:r>
    </w:p>
    <w:p w14:paraId="4054FA2C" w14:textId="71E5BC64" w:rsidR="00F62101" w:rsidRPr="00BA2C58" w:rsidRDefault="00F62101" w:rsidP="000E6AF0">
      <w:r w:rsidRPr="00BA2C58">
        <w:t>Responsibility lies within the Agency for Public Management and eGovernment (</w:t>
      </w:r>
      <w:hyperlink r:id="rId113" w:history="1">
        <w:r w:rsidRPr="00BA2C58">
          <w:rPr>
            <w:rStyle w:val="Hyperlink"/>
          </w:rPr>
          <w:t>Difi</w:t>
        </w:r>
      </w:hyperlink>
      <w:r w:rsidRPr="00BA2C58">
        <w:t>).</w:t>
      </w:r>
    </w:p>
    <w:p w14:paraId="59971A8A" w14:textId="77777777" w:rsidR="000E6AF0" w:rsidRPr="00BA2C58" w:rsidRDefault="000E6AF0" w:rsidP="002A0689">
      <w:pPr>
        <w:pStyle w:val="Subtitle"/>
      </w:pPr>
      <w:r w:rsidRPr="00BA2C58">
        <w:t>ID-Gateway</w:t>
      </w:r>
    </w:p>
    <w:p w14:paraId="14E205F7" w14:textId="66BFAC70" w:rsidR="000E6AF0" w:rsidRPr="00BA2C58" w:rsidRDefault="00CA6063" w:rsidP="000E6AF0">
      <w:r w:rsidRPr="00BA2C58">
        <w:t>The DIFI provides the eID solution</w:t>
      </w:r>
      <w:r w:rsidRPr="00BA2C58">
        <w:rPr>
          <w:rStyle w:val="Hyperlink"/>
        </w:rPr>
        <w:t xml:space="preserve"> </w:t>
      </w:r>
      <w:hyperlink r:id="rId114" w:history="1">
        <w:r w:rsidR="000E6AF0" w:rsidRPr="00BA2C58">
          <w:rPr>
            <w:rStyle w:val="Hyperlink"/>
          </w:rPr>
          <w:t>ID-Gateway</w:t>
        </w:r>
      </w:hyperlink>
      <w:r w:rsidR="000E6AF0" w:rsidRPr="00BA2C58">
        <w:t xml:space="preserve"> (</w:t>
      </w:r>
      <w:r w:rsidR="000E6AF0" w:rsidRPr="00BA2C58">
        <w:rPr>
          <w:i/>
        </w:rPr>
        <w:t>ID-porten</w:t>
      </w:r>
      <w:r w:rsidR="000E6AF0" w:rsidRPr="00BA2C58">
        <w:t xml:space="preserve">) </w:t>
      </w:r>
      <w:r w:rsidRPr="00BA2C58">
        <w:t xml:space="preserve">which </w:t>
      </w:r>
      <w:r w:rsidR="000E6AF0" w:rsidRPr="00BA2C58">
        <w:t xml:space="preserve">is a common infrastructure for the use of eIDs in the public sector. The first version (1.0) of ID-Gateway was introduced in November 2009 and is currently used with MinID (the common log-in system for accessing online public services). This eID platform </w:t>
      </w:r>
      <w:r w:rsidR="000E6AF0" w:rsidRPr="00BA2C58">
        <w:lastRenderedPageBreak/>
        <w:t>facilitates the use of several types of eID and offers more advanced electronic public services. Furthermore, it gives the opportunity to various entities to provide more person-sensitive services, related to health information.</w:t>
      </w:r>
    </w:p>
    <w:p w14:paraId="18106C4D" w14:textId="205E922B" w:rsidR="000C39B1" w:rsidRPr="00BA2C58" w:rsidRDefault="000E6AF0" w:rsidP="000E6AF0">
      <w:r w:rsidRPr="00BA2C58">
        <w:t>Responsibility lies within the Agency for Public Management and eGovernment (</w:t>
      </w:r>
      <w:hyperlink r:id="rId115" w:history="1">
        <w:r w:rsidRPr="00BA2C58">
          <w:rPr>
            <w:rStyle w:val="Hyperlink"/>
          </w:rPr>
          <w:t>Difi</w:t>
        </w:r>
      </w:hyperlink>
      <w:r w:rsidRPr="00BA2C58">
        <w:t>).</w:t>
      </w:r>
    </w:p>
    <w:p w14:paraId="5338E554" w14:textId="451A97A7" w:rsidR="00126326" w:rsidRPr="00BA2C58" w:rsidRDefault="00126326" w:rsidP="006E77C6">
      <w:pPr>
        <w:pStyle w:val="Subtitle"/>
      </w:pPr>
      <w:r w:rsidRPr="00BA2C58">
        <w:t>NOBID</w:t>
      </w:r>
    </w:p>
    <w:p w14:paraId="23DA6055" w14:textId="218165AF" w:rsidR="00126326" w:rsidRPr="00BA2C58" w:rsidRDefault="00126326" w:rsidP="000E6AF0">
      <w:r w:rsidRPr="00BA2C58">
        <w:t>Norway manages the Nordic-Baltic eID Project (</w:t>
      </w:r>
      <w:hyperlink r:id="rId116" w:history="1">
        <w:r w:rsidRPr="00BA2C58">
          <w:rPr>
            <w:rStyle w:val="Hyperlink"/>
          </w:rPr>
          <w:t>NOBID</w:t>
        </w:r>
      </w:hyperlink>
      <w:r w:rsidRPr="00BA2C58">
        <w:t>), which aims to secure borderless access to digital services throughout the Nordic-Baltic region for citizens and businesses using their own national eIDs.</w:t>
      </w:r>
    </w:p>
    <w:p w14:paraId="5926F6A0" w14:textId="77777777" w:rsidR="003730DF" w:rsidRPr="00BA2C58" w:rsidRDefault="003730DF" w:rsidP="001F36DA">
      <w:pPr>
        <w:pStyle w:val="Heading2"/>
      </w:pPr>
      <w:bookmarkStart w:id="56" w:name="_Toc1474993"/>
      <w:r w:rsidRPr="00BA2C58">
        <w:t>eProcurement</w:t>
      </w:r>
      <w:bookmarkEnd w:id="56"/>
    </w:p>
    <w:p w14:paraId="63C76B99" w14:textId="68A32A3C" w:rsidR="005F490B" w:rsidRPr="00BA2C58" w:rsidRDefault="005F490B" w:rsidP="007B616F">
      <w:pPr>
        <w:pStyle w:val="Subtitle"/>
      </w:pPr>
      <w:r w:rsidRPr="00BA2C58">
        <w:t>Anskaffelser.no portal</w:t>
      </w:r>
    </w:p>
    <w:p w14:paraId="7477C18B" w14:textId="2A638E67" w:rsidR="005F490B" w:rsidRPr="00BA2C58" w:rsidRDefault="005F490B" w:rsidP="005F490B">
      <w:r w:rsidRPr="00BA2C58">
        <w:t>The Agency for Public Management and eGovernment (</w:t>
      </w:r>
      <w:hyperlink r:id="rId117" w:history="1">
        <w:r w:rsidRPr="00BA2C58">
          <w:rPr>
            <w:rStyle w:val="Hyperlink"/>
          </w:rPr>
          <w:t>Difi</w:t>
        </w:r>
      </w:hyperlink>
      <w:r w:rsidRPr="00BA2C58">
        <w:t>) manages</w:t>
      </w:r>
      <w:r w:rsidR="00591996" w:rsidRPr="00BA2C58">
        <w:t xml:space="preserve"> </w:t>
      </w:r>
      <w:r w:rsidRPr="00BA2C58">
        <w:t>the</w:t>
      </w:r>
      <w:r w:rsidR="00591996" w:rsidRPr="00BA2C58">
        <w:t xml:space="preserve"> </w:t>
      </w:r>
      <w:hyperlink r:id="rId118" w:history="1">
        <w:r w:rsidR="00591996" w:rsidRPr="00BA2C58">
          <w:rPr>
            <w:rStyle w:val="Hyperlink"/>
          </w:rPr>
          <w:t>Anskaffelser.no</w:t>
        </w:r>
      </w:hyperlink>
      <w:r w:rsidRPr="00BA2C58">
        <w:t xml:space="preserve"> portal for all actors involved in public procurement. It contains tools and information, and its expertise favours efficient procurement transactions with the public sector. The portal offers advanced, complete eProcurement and eCommerce services guiding all interested parties through eProcurement stages, from planning to competitive conduct, including follow-up and liquidation. </w:t>
      </w:r>
    </w:p>
    <w:p w14:paraId="2F71F3F8" w14:textId="61E64BB0" w:rsidR="001835A6" w:rsidRPr="00BA2C58" w:rsidRDefault="005F490B" w:rsidP="005F490B">
      <w:r w:rsidRPr="00BA2C58">
        <w:t xml:space="preserve">The portal has incorporated </w:t>
      </w:r>
      <w:hyperlink r:id="rId119" w:history="1">
        <w:r w:rsidRPr="00BA2C58">
          <w:rPr>
            <w:rStyle w:val="Hyperlink"/>
          </w:rPr>
          <w:t>eHandel.no</w:t>
        </w:r>
      </w:hyperlink>
      <w:r w:rsidRPr="00BA2C58">
        <w:t>, which specialises in eCommerce. The website offers extended services and information on eCommerce, the newly-established eCommerce platforms and electronic invoice. These services aim at offering easy access to comprehensive information about eCommerce and guidance on how eCommerce services can be an effective tool for better, easier and safer purchases. The purpose of 'eHandel.no' is to give public sector entities and their suppliers’ easy access to a user-friendly and affordable tool for operational eProcurement.</w:t>
      </w:r>
    </w:p>
    <w:p w14:paraId="37D3ADAD" w14:textId="252A87BB" w:rsidR="001835A6" w:rsidRPr="00BA2C58" w:rsidRDefault="001835A6" w:rsidP="001835A6">
      <w:pPr>
        <w:pStyle w:val="Subtitle"/>
      </w:pPr>
      <w:r w:rsidRPr="00BA2C58">
        <w:t>Doffin: public procurement database</w:t>
      </w:r>
    </w:p>
    <w:p w14:paraId="79DF2E57" w14:textId="764A2319" w:rsidR="007169B5" w:rsidRPr="00BA2C58" w:rsidRDefault="00AF2782" w:rsidP="001835A6">
      <w:hyperlink r:id="rId120" w:history="1">
        <w:r w:rsidR="001835A6" w:rsidRPr="00BA2C58">
          <w:rPr>
            <w:rStyle w:val="Hyperlink"/>
          </w:rPr>
          <w:t>Doffin</w:t>
        </w:r>
      </w:hyperlink>
      <w:r w:rsidR="001835A6" w:rsidRPr="00BA2C58">
        <w:t xml:space="preserve"> aims to facilitate public authorities in complying with Norwegian public procurement regulations by allowing the creation and publication of tender notices. Since all notices are published on this platform, it is also a great resource for suppliers interested in business opportunities in the public sector. Tender publication is mandatory on Doffin, while eProcurement services are not. It is administered by the Agency for Public Management and eGovernment (</w:t>
      </w:r>
      <w:hyperlink r:id="rId121" w:history="1">
        <w:r w:rsidR="001835A6" w:rsidRPr="00BA2C58">
          <w:rPr>
            <w:rStyle w:val="Hyperlink"/>
          </w:rPr>
          <w:t>Difi</w:t>
        </w:r>
      </w:hyperlink>
      <w:r w:rsidR="001835A6" w:rsidRPr="00BA2C58">
        <w:t>).</w:t>
      </w:r>
    </w:p>
    <w:p w14:paraId="3C6FDE86" w14:textId="77777777" w:rsidR="003730DF" w:rsidRPr="00BA2C58" w:rsidRDefault="003730DF" w:rsidP="001F36DA">
      <w:pPr>
        <w:pStyle w:val="Heading2"/>
      </w:pPr>
      <w:bookmarkStart w:id="57" w:name="_Toc1474994"/>
      <w:r w:rsidRPr="00BA2C58">
        <w:t>eInvoicing</w:t>
      </w:r>
      <w:bookmarkEnd w:id="57"/>
    </w:p>
    <w:p w14:paraId="2BC0C5CD" w14:textId="1CC33877" w:rsidR="00416BEC" w:rsidRPr="00BA2C58" w:rsidRDefault="00416BEC" w:rsidP="006C2AC5">
      <w:pPr>
        <w:pStyle w:val="Subtitle"/>
      </w:pPr>
      <w:r w:rsidRPr="00BA2C58">
        <w:t>EHF</w:t>
      </w:r>
      <w:r w:rsidR="00D75F95" w:rsidRPr="00BA2C58">
        <w:t xml:space="preserve"> </w:t>
      </w:r>
    </w:p>
    <w:p w14:paraId="6B1A6AB1" w14:textId="7B273FA0" w:rsidR="006B5BA1" w:rsidRPr="00BA2C58" w:rsidRDefault="00D75F95" w:rsidP="006B5BA1">
      <w:r w:rsidRPr="00BA2C58">
        <w:t xml:space="preserve">Norway </w:t>
      </w:r>
      <w:r w:rsidR="00276AE2" w:rsidRPr="00BA2C58">
        <w:t>uses</w:t>
      </w:r>
      <w:r w:rsidR="00581296" w:rsidRPr="00BA2C58">
        <w:t xml:space="preserve"> a standard for </w:t>
      </w:r>
      <w:r w:rsidR="008D361E" w:rsidRPr="00BA2C58">
        <w:t xml:space="preserve">electronic invoicing and credit notes – EHF. </w:t>
      </w:r>
      <w:r w:rsidR="00DB0820" w:rsidRPr="00BA2C58">
        <w:t xml:space="preserve">All invoices to and from public sector entities uses the </w:t>
      </w:r>
      <w:hyperlink r:id="rId122" w:history="1">
        <w:r w:rsidR="00DB0820" w:rsidRPr="00BA2C58">
          <w:rPr>
            <w:rStyle w:val="Hyperlink"/>
          </w:rPr>
          <w:t>EHF standard format</w:t>
        </w:r>
      </w:hyperlink>
      <w:r w:rsidR="00DB0820" w:rsidRPr="00BA2C58">
        <w:t xml:space="preserve">, via the Peppol eDelivery network. All recipients of electronic invoices and their contact addresses are registered in </w:t>
      </w:r>
      <w:hyperlink r:id="rId123" w:history="1">
        <w:r w:rsidR="00DB0820" w:rsidRPr="00BA2C58">
          <w:rPr>
            <w:rStyle w:val="Hyperlink"/>
          </w:rPr>
          <w:t>ELMA</w:t>
        </w:r>
      </w:hyperlink>
      <w:r w:rsidR="00DB0820" w:rsidRPr="00BA2C58">
        <w:t>, a registry managed by Difi.</w:t>
      </w:r>
    </w:p>
    <w:p w14:paraId="04CD9383" w14:textId="77777777" w:rsidR="003730DF" w:rsidRPr="00BA2C58" w:rsidRDefault="003730DF" w:rsidP="001F36DA">
      <w:pPr>
        <w:pStyle w:val="Heading2"/>
      </w:pPr>
      <w:bookmarkStart w:id="58" w:name="_Toc1474995"/>
      <w:r w:rsidRPr="00BA2C58">
        <w:t>ePayment</w:t>
      </w:r>
      <w:bookmarkEnd w:id="58"/>
    </w:p>
    <w:p w14:paraId="444323F9" w14:textId="77777777" w:rsidR="006B5BA1" w:rsidRPr="00BA2C58" w:rsidRDefault="006B5BA1" w:rsidP="006B5BA1">
      <w:r w:rsidRPr="00BA2C58">
        <w:t>No particular infrastructure in this field was reported to date.</w:t>
      </w:r>
    </w:p>
    <w:p w14:paraId="79A971DD" w14:textId="77777777" w:rsidR="003730DF" w:rsidRPr="00BA2C58" w:rsidRDefault="003730DF" w:rsidP="001F36DA">
      <w:pPr>
        <w:pStyle w:val="Heading2"/>
      </w:pPr>
      <w:bookmarkStart w:id="59" w:name="_Toc1474996"/>
      <w:r w:rsidRPr="00BA2C58">
        <w:t>Knowledge Management</w:t>
      </w:r>
      <w:bookmarkEnd w:id="59"/>
    </w:p>
    <w:p w14:paraId="70F9A3D5" w14:textId="72FD9453" w:rsidR="00F70955" w:rsidRPr="00BA2C58" w:rsidRDefault="00F70955" w:rsidP="00F70955">
      <w:pPr>
        <w:pStyle w:val="Subtitle"/>
      </w:pPr>
      <w:r w:rsidRPr="00BA2C58">
        <w:t xml:space="preserve">National Data </w:t>
      </w:r>
      <w:r w:rsidR="007D4FB6" w:rsidRPr="00BA2C58">
        <w:t>Catalogue</w:t>
      </w:r>
    </w:p>
    <w:p w14:paraId="340F2581" w14:textId="242F0F6F" w:rsidR="00F70955" w:rsidRPr="00BA2C58" w:rsidRDefault="00F70955" w:rsidP="00F70955">
      <w:r w:rsidRPr="00BA2C58">
        <w:t xml:space="preserve">Norway launched the </w:t>
      </w:r>
      <w:hyperlink r:id="rId124" w:history="1">
        <w:r w:rsidR="007D4FB6" w:rsidRPr="00BA2C58">
          <w:rPr>
            <w:rStyle w:val="Hyperlink"/>
          </w:rPr>
          <w:t>National Data Catalogue</w:t>
        </w:r>
      </w:hyperlink>
      <w:r w:rsidRPr="00BA2C58">
        <w:t xml:space="preserve">, a collaborative solution that replaces the previous Electronic Public Records (OEP). The tool aims to promote transparency </w:t>
      </w:r>
      <w:r w:rsidRPr="00BA2C58">
        <w:lastRenderedPageBreak/>
        <w:t>and democracy within the Public Sector by making data more easily accessible to citizens.</w:t>
      </w:r>
    </w:p>
    <w:p w14:paraId="441E9AE8" w14:textId="7716F4CD" w:rsidR="00F70955" w:rsidRPr="00BA2C58" w:rsidRDefault="00F70955" w:rsidP="00F70955">
      <w:r w:rsidRPr="00BA2C58">
        <w:t>The directory provides an overview of data sets that have been registered and made available by public agencies, making it both easier to search for public sector data and re-use it, for example for analytical purposes.</w:t>
      </w:r>
      <w:r w:rsidR="00E00D5B" w:rsidRPr="00BA2C58">
        <w:t xml:space="preserve"> In addition to datasets, it comprises APIs, concepts and information models.</w:t>
      </w:r>
    </w:p>
    <w:p w14:paraId="65299656" w14:textId="77777777" w:rsidR="00F70955" w:rsidRPr="00BA2C58" w:rsidRDefault="00F70955" w:rsidP="00F70955">
      <w:pPr>
        <w:pStyle w:val="Subtitle"/>
      </w:pPr>
      <w:r w:rsidRPr="00BA2C58">
        <w:t>eInnsyn</w:t>
      </w:r>
    </w:p>
    <w:p w14:paraId="07795C34" w14:textId="2EEC7608" w:rsidR="00F70955" w:rsidRPr="00BA2C58" w:rsidRDefault="00F70955" w:rsidP="00F70955">
      <w:r w:rsidRPr="00BA2C58">
        <w:t xml:space="preserve">The common solution </w:t>
      </w:r>
      <w:hyperlink r:id="rId125" w:history="1">
        <w:r w:rsidRPr="00BA2C58">
          <w:rPr>
            <w:rStyle w:val="Hyperlink"/>
          </w:rPr>
          <w:t>eInnsyn</w:t>
        </w:r>
      </w:hyperlink>
      <w:r w:rsidRPr="00BA2C58">
        <w:t>, based on the previous Electronic Public Records (OEP) solution, is a tool that allows central government agencies to publicise their public records online. The new solution enables more openness and accessibility regarding public information and strengthens the freedom of information. The solution was launched in January 2018.</w:t>
      </w:r>
    </w:p>
    <w:p w14:paraId="4DD09818" w14:textId="77777777" w:rsidR="00F70955" w:rsidRPr="00BA2C58" w:rsidRDefault="00F70955" w:rsidP="00D5441E">
      <w:pPr>
        <w:pStyle w:val="Subtitle"/>
      </w:pPr>
      <w:r w:rsidRPr="00BA2C58">
        <w:t>National archival services of Norway</w:t>
      </w:r>
    </w:p>
    <w:p w14:paraId="69B2DBFB" w14:textId="6F69913C" w:rsidR="008E6F68" w:rsidRPr="00BA2C58" w:rsidRDefault="00F70955" w:rsidP="00F70955">
      <w:r w:rsidRPr="00BA2C58">
        <w:t xml:space="preserve">The </w:t>
      </w:r>
      <w:hyperlink r:id="rId126" w:history="1">
        <w:r w:rsidRPr="00BA2C58">
          <w:rPr>
            <w:rStyle w:val="Hyperlink"/>
          </w:rPr>
          <w:t>national archival services</w:t>
        </w:r>
      </w:hyperlink>
      <w:r w:rsidRPr="00BA2C58">
        <w:t xml:space="preserve"> have provided common standards and specifications for digital archiving, which are now used by most public organisations in the country. It should be noted, however, that compatibility between large public databases remains relatively limited.</w:t>
      </w:r>
    </w:p>
    <w:p w14:paraId="2C27A79B" w14:textId="798707F3" w:rsidR="008E6F68" w:rsidRPr="00BA2C58" w:rsidRDefault="008E6F68" w:rsidP="008E6F68">
      <w:pPr>
        <w:pStyle w:val="Subtitle"/>
      </w:pPr>
      <w:r w:rsidRPr="00BA2C58">
        <w:t>Norway Digital programme</w:t>
      </w:r>
    </w:p>
    <w:p w14:paraId="6C9C4046" w14:textId="1B4C1151" w:rsidR="008E6F68" w:rsidRPr="00BA2C58" w:rsidRDefault="00AF2782" w:rsidP="008E6F68">
      <w:hyperlink r:id="rId127" w:history="1">
        <w:r w:rsidR="008E6F68" w:rsidRPr="00BA2C58">
          <w:rPr>
            <w:rStyle w:val="Hyperlink"/>
          </w:rPr>
          <w:t xml:space="preserve">Norway </w:t>
        </w:r>
        <w:r w:rsidR="00776DD4" w:rsidRPr="00BA2C58">
          <w:rPr>
            <w:rStyle w:val="Hyperlink"/>
          </w:rPr>
          <w:t>D</w:t>
        </w:r>
        <w:r w:rsidR="008E6F68" w:rsidRPr="00BA2C58">
          <w:rPr>
            <w:rStyle w:val="Hyperlink"/>
          </w:rPr>
          <w:t>igital</w:t>
        </w:r>
      </w:hyperlink>
      <w:r w:rsidR="008E6F68" w:rsidRPr="00BA2C58">
        <w:t xml:space="preserve"> is a nation-wide programme for cooperation on establishment, maintenance and distribution of digital geographic data. The aim is to enhance the availability and use of quality geographic information among a broad range of users, primarily in the public sector. All institutions participating in the programme bring their own data into the infrastructure so as to make it available to the other partners.</w:t>
      </w:r>
    </w:p>
    <w:p w14:paraId="7366B7D7" w14:textId="4BCD3A6B" w:rsidR="00E565DA" w:rsidRPr="00BA2C58" w:rsidRDefault="00EC231A" w:rsidP="00843D97">
      <w:pPr>
        <w:pStyle w:val="Subtitle"/>
      </w:pPr>
      <w:r w:rsidRPr="00BA2C58">
        <w:t xml:space="preserve">Bergen Minicipality Data </w:t>
      </w:r>
      <w:r w:rsidR="00B40895" w:rsidRPr="00BA2C58">
        <w:t>Lake</w:t>
      </w:r>
    </w:p>
    <w:p w14:paraId="19C936DB" w14:textId="4482379F" w:rsidR="00F252BF" w:rsidRPr="00BA2C58" w:rsidRDefault="009140B2" w:rsidP="00F252BF">
      <w:r w:rsidRPr="00BA2C58">
        <w:t xml:space="preserve">Bergen municipality has established a </w:t>
      </w:r>
      <w:hyperlink r:id="rId128" w:history="1">
        <w:r w:rsidRPr="00BA2C58">
          <w:rPr>
            <w:rStyle w:val="Hyperlink"/>
          </w:rPr>
          <w:t>data lake</w:t>
        </w:r>
      </w:hyperlink>
      <w:r w:rsidRPr="00BA2C58">
        <w:t>.</w:t>
      </w:r>
      <w:r w:rsidR="00F252BF" w:rsidRPr="00BA2C58">
        <w:t xml:space="preserve"> This implies that the Bergen municipality is partnering with Bouvet, a consultancy, in establishing a data lake. The project </w:t>
      </w:r>
      <w:r w:rsidR="002023C1" w:rsidRPr="00BA2C58">
        <w:t>ensures</w:t>
      </w:r>
      <w:r w:rsidR="00F252BF" w:rsidRPr="00BA2C58">
        <w:t xml:space="preserve"> sharing and reuse of date across divisions in the municipality, as well as facilitate new partnerships within innovation and digitalisation. The private sector </w:t>
      </w:r>
      <w:r w:rsidR="002023C1" w:rsidRPr="00BA2C58">
        <w:t>is</w:t>
      </w:r>
      <w:r w:rsidR="00F252BF" w:rsidRPr="00BA2C58">
        <w:t xml:space="preserve"> invited to build their own solutions on top of the data in the data lake. The beneficiaries are the people living in Bergen, the municipality’s partners and local businesses.</w:t>
      </w:r>
    </w:p>
    <w:p w14:paraId="3EC5C370" w14:textId="59AA82BC" w:rsidR="003730DF" w:rsidRPr="00BA2C58" w:rsidRDefault="003730DF" w:rsidP="001F36DA">
      <w:pPr>
        <w:pStyle w:val="Heading2"/>
      </w:pPr>
      <w:bookmarkStart w:id="60" w:name="_Toc1474997"/>
      <w:r w:rsidRPr="00BA2C58">
        <w:t>Cross</w:t>
      </w:r>
      <w:r w:rsidR="00187B04" w:rsidRPr="00BA2C58">
        <w:t>-</w:t>
      </w:r>
      <w:r w:rsidRPr="00BA2C58">
        <w:t>border platforms</w:t>
      </w:r>
      <w:bookmarkEnd w:id="60"/>
    </w:p>
    <w:p w14:paraId="543D3F56" w14:textId="02FE0C6B" w:rsidR="00395733" w:rsidRPr="00BA2C58" w:rsidRDefault="00395733" w:rsidP="00395733">
      <w:pPr>
        <w:pStyle w:val="Subtitle"/>
      </w:pPr>
      <w:r w:rsidRPr="00BA2C58">
        <w:t xml:space="preserve">European </w:t>
      </w:r>
      <w:r w:rsidR="002664AA" w:rsidRPr="00BA2C58">
        <w:t>initiatives</w:t>
      </w:r>
    </w:p>
    <w:p w14:paraId="261908E0" w14:textId="1D110D6D" w:rsidR="00395733" w:rsidRPr="00BA2C58" w:rsidRDefault="00395733" w:rsidP="00166297">
      <w:r w:rsidRPr="00BA2C58">
        <w:t xml:space="preserve">Norway is a member of </w:t>
      </w:r>
      <w:hyperlink r:id="rId129" w:history="1">
        <w:r w:rsidRPr="00BA2C58">
          <w:rPr>
            <w:rStyle w:val="Hyperlink"/>
          </w:rPr>
          <w:t>INSPIRE</w:t>
        </w:r>
      </w:hyperlink>
      <w:r w:rsidRPr="00BA2C58">
        <w:t xml:space="preserve"> , </w:t>
      </w:r>
      <w:hyperlink r:id="rId130" w:history="1">
        <w:r w:rsidRPr="00BA2C58">
          <w:rPr>
            <w:rStyle w:val="Hyperlink"/>
          </w:rPr>
          <w:t xml:space="preserve">EULIS </w:t>
        </w:r>
      </w:hyperlink>
      <w:r w:rsidRPr="00BA2C58">
        <w:t xml:space="preserve">and </w:t>
      </w:r>
      <w:hyperlink r:id="rId131" w:history="1">
        <w:r w:rsidRPr="00BA2C58">
          <w:rPr>
            <w:rStyle w:val="Hyperlink"/>
          </w:rPr>
          <w:t>EUCARIS</w:t>
        </w:r>
      </w:hyperlink>
      <w:r w:rsidRPr="00BA2C58">
        <w:t>.</w:t>
      </w:r>
      <w:r w:rsidR="001E1BEB" w:rsidRPr="00BA2C58">
        <w:t xml:space="preserve"> T</w:t>
      </w:r>
      <w:r w:rsidRPr="00BA2C58">
        <w:t xml:space="preserve">he Brønnøysund Registry Centre is a member of the </w:t>
      </w:r>
      <w:hyperlink r:id="rId132" w:history="1">
        <w:r w:rsidRPr="00BA2C58">
          <w:rPr>
            <w:rStyle w:val="Hyperlink"/>
          </w:rPr>
          <w:t>European Business Registry</w:t>
        </w:r>
      </w:hyperlink>
      <w:r w:rsidRPr="00BA2C58">
        <w:t>.</w:t>
      </w:r>
      <w:r w:rsidR="002955C1" w:rsidRPr="00BA2C58">
        <w:t xml:space="preserve"> Norway is also an active contributor the </w:t>
      </w:r>
      <w:hyperlink r:id="rId133" w:history="1">
        <w:r w:rsidR="002955C1" w:rsidRPr="00BA2C58">
          <w:rPr>
            <w:rStyle w:val="Hyperlink"/>
          </w:rPr>
          <w:t>Your Europe</w:t>
        </w:r>
      </w:hyperlink>
      <w:r w:rsidR="002955C1" w:rsidRPr="00BA2C58">
        <w:t xml:space="preserve"> portal.</w:t>
      </w:r>
    </w:p>
    <w:p w14:paraId="5EE16158" w14:textId="77777777" w:rsidR="000B54C9" w:rsidRPr="00BA2C58" w:rsidRDefault="000B54C9" w:rsidP="000B54C9">
      <w:r w:rsidRPr="00BA2C58">
        <w:t xml:space="preserve">The Brønnøysund Registry Centre and </w:t>
      </w:r>
      <w:hyperlink r:id="rId134" w:history="1">
        <w:r w:rsidRPr="00BA2C58">
          <w:rPr>
            <w:rStyle w:val="Hyperlink"/>
          </w:rPr>
          <w:t xml:space="preserve">The Norwegian Maritime Authority (NMA) </w:t>
        </w:r>
      </w:hyperlink>
      <w:r w:rsidRPr="00BA2C58">
        <w:t xml:space="preserve"> participate in the </w:t>
      </w:r>
      <w:hyperlink r:id="rId135" w:history="1">
        <w:r w:rsidRPr="00BA2C58">
          <w:rPr>
            <w:rStyle w:val="Hyperlink"/>
          </w:rPr>
          <w:t xml:space="preserve">TOOP-project </w:t>
        </w:r>
      </w:hyperlink>
      <w:r w:rsidRPr="00BA2C58">
        <w:t xml:space="preserve"> (the ‘Once-Only’ principle). </w:t>
      </w:r>
    </w:p>
    <w:p w14:paraId="757820F0" w14:textId="02B1DC49" w:rsidR="00395733" w:rsidRPr="00BA2C58" w:rsidRDefault="00395733" w:rsidP="0067331F">
      <w:pPr>
        <w:pStyle w:val="Subtitle"/>
      </w:pPr>
      <w:r w:rsidRPr="00BA2C58">
        <w:t>Nordic initiatives</w:t>
      </w:r>
    </w:p>
    <w:p w14:paraId="6D2F0181" w14:textId="3F539801" w:rsidR="0067331F" w:rsidRPr="00BA2C58" w:rsidRDefault="0067331F" w:rsidP="0067331F">
      <w:r w:rsidRPr="00BA2C58">
        <w:t xml:space="preserve">A pilot has been implemented between Norway and Sweden on the exchange and verification of ID, based on </w:t>
      </w:r>
      <w:hyperlink r:id="rId136" w:history="1">
        <w:r w:rsidRPr="00BA2C58">
          <w:rPr>
            <w:rStyle w:val="Hyperlink"/>
          </w:rPr>
          <w:t>eIDAS regulation</w:t>
        </w:r>
      </w:hyperlink>
      <w:r w:rsidRPr="00BA2C58">
        <w:t xml:space="preserve"> . </w:t>
      </w:r>
    </w:p>
    <w:p w14:paraId="6A8D7BE9" w14:textId="529CB018" w:rsidR="0067331F" w:rsidRPr="00BA2C58" w:rsidRDefault="0067331F" w:rsidP="0067331F">
      <w:r w:rsidRPr="00BA2C58">
        <w:t xml:space="preserve">Also, since 2016 there is a collaboration-project between all the Nordic governments called SmartGovernment. Nordic Innovation, an instrument under the Nordic Council of Ministers, founded the project, which is an official inter-governmental body for cooperation in the Nordic region. SmartGovernment aims to create a platform for transactional reporting of business data for small and medium businesses in order to </w:t>
      </w:r>
      <w:r w:rsidRPr="00BA2C58">
        <w:lastRenderedPageBreak/>
        <w:t xml:space="preserve">reduce, or even eliminate the need for reporting and facilitate B2B use of information. </w:t>
      </w:r>
      <w:r w:rsidR="0042611E" w:rsidRPr="00BA2C58">
        <w:t xml:space="preserve">During </w:t>
      </w:r>
      <w:hyperlink r:id="rId137" w:history="1">
        <w:r w:rsidR="0042611E" w:rsidRPr="00BA2C58">
          <w:rPr>
            <w:rStyle w:val="Hyperlink"/>
          </w:rPr>
          <w:t>the 2018-2020 period</w:t>
        </w:r>
      </w:hyperlink>
      <w:r w:rsidR="0042611E" w:rsidRPr="00BA2C58">
        <w:t xml:space="preserve"> the project focus</w:t>
      </w:r>
      <w:r w:rsidR="002023C1" w:rsidRPr="00BA2C58">
        <w:t>ses</w:t>
      </w:r>
      <w:r w:rsidR="0042611E" w:rsidRPr="00BA2C58">
        <w:t xml:space="preserve"> on interoperability, automated flow of data, rules for exchange of business data, and communication and stakeholder engagement. </w:t>
      </w:r>
      <w:r w:rsidRPr="00BA2C58">
        <w:t>The success of SmartGovernent solutions depends on extensive access to base registries.</w:t>
      </w:r>
    </w:p>
    <w:p w14:paraId="7C5C9ED4" w14:textId="41003F34" w:rsidR="00395733" w:rsidRPr="00BA2C58" w:rsidRDefault="0067331F" w:rsidP="0067331F">
      <w:r w:rsidRPr="00BA2C58">
        <w:t xml:space="preserve">Last but not least, the tax authorities of Denmark, Iceland, Norway, Finland and Sweden operate the </w:t>
      </w:r>
      <w:hyperlink r:id="rId138" w:history="1">
        <w:r w:rsidRPr="00BA2C58">
          <w:rPr>
            <w:rStyle w:val="Hyperlink"/>
          </w:rPr>
          <w:t>Nordisk eTax</w:t>
        </w:r>
      </w:hyperlink>
      <w:r w:rsidRPr="00BA2C58">
        <w:t xml:space="preserve">, a portal in collaboration with the Nordic Council of Ministers. The Nordisk eTax addresses people who live in a Nordic </w:t>
      </w:r>
      <w:r w:rsidR="00B7741E" w:rsidRPr="00BA2C58">
        <w:t>country but</w:t>
      </w:r>
      <w:r w:rsidRPr="00BA2C58">
        <w:t xml:space="preserve"> have income or assets in another Nordic country.</w:t>
      </w:r>
    </w:p>
    <w:p w14:paraId="1F59A24F" w14:textId="77777777" w:rsidR="003730DF" w:rsidRPr="00BA2C58" w:rsidRDefault="003730DF" w:rsidP="001F36DA">
      <w:pPr>
        <w:pStyle w:val="Heading2"/>
      </w:pPr>
      <w:bookmarkStart w:id="61" w:name="_Toc1474998"/>
      <w:r w:rsidRPr="00BA2C58">
        <w:t>Base registries</w:t>
      </w:r>
      <w:bookmarkEnd w:id="61"/>
    </w:p>
    <w:p w14:paraId="4A7042E3" w14:textId="77777777" w:rsidR="00F62101" w:rsidRPr="00BA2C58" w:rsidRDefault="00F62101" w:rsidP="00F62101">
      <w:pPr>
        <w:pStyle w:val="Subtitle"/>
      </w:pPr>
      <w:r w:rsidRPr="00BA2C58">
        <w:t>KOSTRA</w:t>
      </w:r>
    </w:p>
    <w:p w14:paraId="4FC2E006" w14:textId="77777777" w:rsidR="00F62101" w:rsidRPr="00BA2C58" w:rsidRDefault="00F62101" w:rsidP="00F62101">
      <w:r w:rsidRPr="00BA2C58">
        <w:t xml:space="preserve">The Municipality-State-Reporting </w:t>
      </w:r>
      <w:hyperlink r:id="rId139" w:history="1">
        <w:r w:rsidRPr="00BA2C58">
          <w:rPr>
            <w:rStyle w:val="Hyperlink"/>
          </w:rPr>
          <w:t>KOSTRA</w:t>
        </w:r>
      </w:hyperlink>
      <w:r w:rsidRPr="00BA2C58">
        <w:t xml:space="preserve"> system allows municipalities and county municipalities to report electronically to the State data on the economy, schools, health, culture, the environment, social services, public housing, technical services and transport, and communication. KOSTRA focuses on two main purposes: provide better information about the municipalities at central and local government level; and strive for more efficient reporting. </w:t>
      </w:r>
    </w:p>
    <w:p w14:paraId="021923B2" w14:textId="77777777" w:rsidR="00F62101" w:rsidRPr="00BA2C58" w:rsidRDefault="00F62101" w:rsidP="00F62101">
      <w:pPr>
        <w:pStyle w:val="Subtitle"/>
      </w:pPr>
      <w:r w:rsidRPr="00BA2C58">
        <w:t>National Register</w:t>
      </w:r>
    </w:p>
    <w:p w14:paraId="3FCA2024" w14:textId="25EE5953" w:rsidR="005523ED" w:rsidRPr="00BA2C58" w:rsidRDefault="00F62101" w:rsidP="00097068">
      <w:r w:rsidRPr="00BA2C58">
        <w:t xml:space="preserve">Information on everyone living in Norway is gathered for tax, electoral and population analyses by local tax assessment offices. This information is registered in the </w:t>
      </w:r>
      <w:hyperlink r:id="rId140" w:history="1">
        <w:r w:rsidRPr="00BA2C58">
          <w:rPr>
            <w:rStyle w:val="Hyperlink"/>
          </w:rPr>
          <w:t>National Register</w:t>
        </w:r>
      </w:hyperlink>
      <w:r w:rsidRPr="00BA2C58">
        <w:t xml:space="preserve"> (</w:t>
      </w:r>
      <w:r w:rsidRPr="00BA2C58">
        <w:rPr>
          <w:i/>
        </w:rPr>
        <w:t>Folkeregisteret</w:t>
      </w:r>
      <w:r w:rsidR="0029561D" w:rsidRPr="00BA2C58">
        <w:t>) and</w:t>
      </w:r>
      <w:r w:rsidRPr="00BA2C58">
        <w:t xml:space="preserve"> is overseen by the Directorate of Taxes (S</w:t>
      </w:r>
      <w:r w:rsidRPr="00BA2C58">
        <w:rPr>
          <w:i/>
        </w:rPr>
        <w:t>kattedirektoratet</w:t>
      </w:r>
      <w:r w:rsidRPr="00BA2C58">
        <w:t xml:space="preserve">). Information from the National Register (e.g. names, addresses, citizenship, identification numbers, employment and civil status of individuals) is only accessible by authorised public sector offices. However, members of the public may apply for access to information from the National Registry for legal purposes. Applications for information from the National Registry are processed by local tax assessment offices and the Office of the National Registrar. </w:t>
      </w:r>
    </w:p>
    <w:p w14:paraId="562DFE33" w14:textId="77777777" w:rsidR="00626120" w:rsidRPr="00BA2C58" w:rsidRDefault="00626120" w:rsidP="00626120">
      <w:pPr>
        <w:pStyle w:val="Subtitle"/>
      </w:pPr>
      <w:r w:rsidRPr="00BA2C58">
        <w:t>Altinn</w:t>
      </w:r>
    </w:p>
    <w:p w14:paraId="3D7DD9B9" w14:textId="051B95BC" w:rsidR="00626120" w:rsidRPr="00BA2C58" w:rsidRDefault="00626120" w:rsidP="00626120">
      <w:pPr>
        <w:pStyle w:val="BodyText"/>
      </w:pPr>
      <w:r w:rsidRPr="00BA2C58">
        <w:t>A common technical platform</w:t>
      </w:r>
      <w:r w:rsidR="001B5AE5" w:rsidRPr="00BA2C58">
        <w:t>,</w:t>
      </w:r>
      <w:r w:rsidRPr="00BA2C58">
        <w:t xml:space="preserve"> </w:t>
      </w:r>
      <w:r w:rsidR="001B5AE5" w:rsidRPr="00BA2C58">
        <w:t xml:space="preserve">called Altinn, </w:t>
      </w:r>
      <w:r w:rsidRPr="00BA2C58">
        <w:t>was created for the public sector</w:t>
      </w:r>
      <w:r w:rsidR="001B5AE5" w:rsidRPr="00BA2C58">
        <w:t xml:space="preserve"> </w:t>
      </w:r>
      <w:r w:rsidRPr="00BA2C58">
        <w:t>to exchange data from base registries with the purposes of prefilling digital forms, reporting to the public sector and for lookup-services in the base registries, e.g. the National Registry and the Central Coordinating Register for Legal Entities. Altinn contains an authorisation module that governs access to services by the role of individuals and businesses. The businesses roles, e.g. director, board members, accountant, are managed in the</w:t>
      </w:r>
      <w:r w:rsidR="009004F0" w:rsidRPr="00BA2C58">
        <w:t xml:space="preserve">Entity Registry. </w:t>
      </w:r>
      <w:r w:rsidR="00F1622A" w:rsidRPr="00BA2C58">
        <w:t>The Norwegian Entity Registry (or Central Coordination Register for Legal Entities, CCR) contains information about both businesses and public entities (understood as governmental agencies)</w:t>
      </w:r>
      <w:r w:rsidRPr="00BA2C58">
        <w:t>. A new registry, currently under development within the Brønnøysund Registry Centre, will add authorisation by proxy. This will furthermore extend the authorisation component in Altinn. The authorisation component also manages sharing of data with user's consent.</w:t>
      </w:r>
    </w:p>
    <w:p w14:paraId="483FD5ED" w14:textId="77777777" w:rsidR="003730DF" w:rsidRPr="00BA2C58" w:rsidRDefault="000A7546" w:rsidP="005523ED">
      <w:pPr>
        <w:pStyle w:val="Heading1"/>
      </w:pPr>
      <w:r w:rsidRPr="00BA2C58">
        <w:br w:type="page"/>
      </w:r>
      <w:bookmarkStart w:id="62" w:name="_Toc12874820"/>
      <w:r w:rsidR="003730DF" w:rsidRPr="00BA2C58">
        <w:lastRenderedPageBreak/>
        <w:t>Digital Government Services for Citizens</w:t>
      </w:r>
      <w:bookmarkEnd w:id="62"/>
      <w:r w:rsidR="003730DF" w:rsidRPr="00BA2C58">
        <w:t xml:space="preserve"> </w:t>
      </w:r>
    </w:p>
    <w:p w14:paraId="356714DB" w14:textId="77777777" w:rsidR="004A726B" w:rsidRPr="00BA2C58" w:rsidRDefault="004A726B" w:rsidP="004A726B">
      <w:r w:rsidRPr="00BA2C58">
        <w:t xml:space="preserve">The information in this section presents an overview of the basic public services provided to the citizens. These were identified taking inspiration from </w:t>
      </w:r>
      <w:hyperlink r:id="rId141" w:history="1">
        <w:r w:rsidRPr="00BA2C58">
          <w:rPr>
            <w:rStyle w:val="Hyperlink"/>
          </w:rPr>
          <w:t>Your Europe</w:t>
        </w:r>
      </w:hyperlink>
      <w:r w:rsidRPr="00BA2C58">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4E97EA87" w14:textId="77777777" w:rsidR="004A726B" w:rsidRPr="00BA2C58" w:rsidRDefault="004A726B" w:rsidP="004A726B">
      <w:r w:rsidRPr="00BA2C58">
        <w:t>The groups of services for citizens are as follows:</w:t>
      </w:r>
    </w:p>
    <w:p w14:paraId="1E845833" w14:textId="77777777" w:rsidR="00A86633" w:rsidRPr="00BA2C58" w:rsidRDefault="00A86633" w:rsidP="00A86633">
      <w:pPr>
        <w:numPr>
          <w:ilvl w:val="0"/>
          <w:numId w:val="28"/>
        </w:numPr>
      </w:pPr>
      <w:r w:rsidRPr="00BA2C58">
        <w:t>Travel</w:t>
      </w:r>
    </w:p>
    <w:p w14:paraId="56386AD4" w14:textId="77777777" w:rsidR="00A86633" w:rsidRPr="00BA2C58" w:rsidRDefault="00A86633" w:rsidP="00A86633">
      <w:pPr>
        <w:numPr>
          <w:ilvl w:val="0"/>
          <w:numId w:val="28"/>
        </w:numPr>
      </w:pPr>
      <w:r w:rsidRPr="00BA2C58">
        <w:t>Work and retirement</w:t>
      </w:r>
    </w:p>
    <w:p w14:paraId="4D6719BC" w14:textId="77777777" w:rsidR="00A86633" w:rsidRPr="00BA2C58" w:rsidRDefault="00A86633" w:rsidP="00A86633">
      <w:pPr>
        <w:numPr>
          <w:ilvl w:val="0"/>
          <w:numId w:val="28"/>
        </w:numPr>
      </w:pPr>
      <w:r w:rsidRPr="00BA2C58">
        <w:t>Vehicles</w:t>
      </w:r>
    </w:p>
    <w:p w14:paraId="07532F85" w14:textId="77777777" w:rsidR="00A86633" w:rsidRPr="00BA2C58" w:rsidRDefault="00A86633" w:rsidP="00A86633">
      <w:pPr>
        <w:numPr>
          <w:ilvl w:val="0"/>
          <w:numId w:val="28"/>
        </w:numPr>
      </w:pPr>
      <w:r w:rsidRPr="00BA2C58">
        <w:t>Residence formalities</w:t>
      </w:r>
    </w:p>
    <w:p w14:paraId="1D52BC36" w14:textId="77777777" w:rsidR="00A86633" w:rsidRPr="00BA2C58" w:rsidRDefault="00A86633" w:rsidP="00A86633">
      <w:pPr>
        <w:numPr>
          <w:ilvl w:val="0"/>
          <w:numId w:val="28"/>
        </w:numPr>
      </w:pPr>
      <w:r w:rsidRPr="00BA2C58">
        <w:t>Education and youth</w:t>
      </w:r>
    </w:p>
    <w:p w14:paraId="0A0B349E" w14:textId="77777777" w:rsidR="00A86633" w:rsidRPr="00BA2C58" w:rsidRDefault="00A86633" w:rsidP="00A86633">
      <w:pPr>
        <w:numPr>
          <w:ilvl w:val="0"/>
          <w:numId w:val="28"/>
        </w:numPr>
      </w:pPr>
      <w:r w:rsidRPr="00BA2C58">
        <w:t>Health</w:t>
      </w:r>
    </w:p>
    <w:p w14:paraId="6AEE526F" w14:textId="77777777" w:rsidR="00A86633" w:rsidRPr="00BA2C58" w:rsidRDefault="00A86633" w:rsidP="00A86633">
      <w:pPr>
        <w:numPr>
          <w:ilvl w:val="0"/>
          <w:numId w:val="28"/>
        </w:numPr>
      </w:pPr>
      <w:r w:rsidRPr="00BA2C58">
        <w:t xml:space="preserve">Family </w:t>
      </w:r>
    </w:p>
    <w:p w14:paraId="53DD5FA3" w14:textId="77777777" w:rsidR="00A86633" w:rsidRPr="00BA2C58" w:rsidRDefault="00A86633" w:rsidP="00A86633">
      <w:pPr>
        <w:numPr>
          <w:ilvl w:val="0"/>
          <w:numId w:val="28"/>
        </w:numPr>
      </w:pPr>
      <w:r w:rsidRPr="00BA2C58">
        <w:t xml:space="preserve">Consumers    </w:t>
      </w:r>
    </w:p>
    <w:p w14:paraId="6EAADF08" w14:textId="77777777" w:rsidR="00A86633" w:rsidRPr="00BA2C58" w:rsidRDefault="00A86633" w:rsidP="00A86633">
      <w:pPr>
        <w:pStyle w:val="Heading2"/>
      </w:pPr>
      <w:bookmarkStart w:id="63" w:name="_Toc1475000"/>
      <w:r w:rsidRPr="00BA2C58">
        <w:t>Travel</w:t>
      </w:r>
      <w:bookmarkEnd w:id="63"/>
      <w:r w:rsidRPr="00BA2C58">
        <w:t xml:space="preserve"> </w:t>
      </w:r>
    </w:p>
    <w:tbl>
      <w:tblPr>
        <w:tblW w:w="4941" w:type="pct"/>
        <w:tblInd w:w="108" w:type="dxa"/>
        <w:tblCellMar>
          <w:top w:w="60" w:type="dxa"/>
          <w:bottom w:w="60" w:type="dxa"/>
        </w:tblCellMar>
        <w:tblLook w:val="01E0" w:firstRow="1" w:lastRow="1" w:firstColumn="1" w:lastColumn="1" w:noHBand="0" w:noVBand="0"/>
      </w:tblPr>
      <w:tblGrid>
        <w:gridCol w:w="2158"/>
        <w:gridCol w:w="6739"/>
      </w:tblGrid>
      <w:tr w:rsidR="00A86633" w:rsidRPr="00BA2C58" w14:paraId="748F5966" w14:textId="77777777" w:rsidTr="006B3DFB">
        <w:trPr>
          <w:trHeight w:val="94"/>
        </w:trPr>
        <w:tc>
          <w:tcPr>
            <w:tcW w:w="5000" w:type="pct"/>
            <w:gridSpan w:val="2"/>
            <w:shd w:val="clear" w:color="auto" w:fill="EFFBFF"/>
          </w:tcPr>
          <w:p w14:paraId="2C3B288C" w14:textId="77777777" w:rsidR="00A86633" w:rsidRPr="00BA2C58" w:rsidRDefault="00A86633" w:rsidP="008D79DB">
            <w:pPr>
              <w:pStyle w:val="Subtitle"/>
            </w:pPr>
            <w:r w:rsidRPr="00BA2C58">
              <w:t>Document you need for travel in Europe</w:t>
            </w:r>
          </w:p>
        </w:tc>
      </w:tr>
      <w:tr w:rsidR="00A86633" w:rsidRPr="00BA2C58" w14:paraId="66474960" w14:textId="77777777" w:rsidTr="00A86633">
        <w:trPr>
          <w:trHeight w:val="198"/>
        </w:trPr>
        <w:tc>
          <w:tcPr>
            <w:tcW w:w="5000" w:type="pct"/>
            <w:gridSpan w:val="2"/>
            <w:shd w:val="clear" w:color="auto" w:fill="auto"/>
          </w:tcPr>
          <w:p w14:paraId="3A659664" w14:textId="738B2EC7" w:rsidR="00A86633" w:rsidRPr="00BA2C58" w:rsidRDefault="000A35BB" w:rsidP="00A86633">
            <w:pPr>
              <w:rPr>
                <w:b/>
              </w:rPr>
            </w:pPr>
            <w:r w:rsidRPr="00BA2C58">
              <w:rPr>
                <w:b/>
              </w:rPr>
              <w:t xml:space="preserve">Passport </w:t>
            </w:r>
          </w:p>
        </w:tc>
      </w:tr>
      <w:tr w:rsidR="00A86633" w:rsidRPr="00BA2C58" w14:paraId="17D75B3F" w14:textId="77777777" w:rsidTr="009658E9">
        <w:trPr>
          <w:trHeight w:val="198"/>
        </w:trPr>
        <w:tc>
          <w:tcPr>
            <w:tcW w:w="1213" w:type="pct"/>
            <w:shd w:val="clear" w:color="auto" w:fill="auto"/>
          </w:tcPr>
          <w:p w14:paraId="57D6D9EA" w14:textId="77777777" w:rsidR="00A86633" w:rsidRPr="00BA2C58" w:rsidRDefault="00A86633" w:rsidP="00A86633">
            <w:r w:rsidRPr="00BA2C58">
              <w:t>Responsibility:</w:t>
            </w:r>
          </w:p>
        </w:tc>
        <w:tc>
          <w:tcPr>
            <w:tcW w:w="3787" w:type="pct"/>
            <w:shd w:val="clear" w:color="auto" w:fill="auto"/>
          </w:tcPr>
          <w:p w14:paraId="6872D161" w14:textId="3550A157" w:rsidR="00A86633" w:rsidRPr="00BA2C58" w:rsidRDefault="008C274C" w:rsidP="00A86633">
            <w:r w:rsidRPr="00BA2C58">
              <w:t>National Police Directorate, Police Districts and Stations</w:t>
            </w:r>
          </w:p>
        </w:tc>
      </w:tr>
      <w:tr w:rsidR="00A86633" w:rsidRPr="00BA2C58" w14:paraId="5FD81A34" w14:textId="77777777" w:rsidTr="009658E9">
        <w:trPr>
          <w:trHeight w:val="37"/>
        </w:trPr>
        <w:tc>
          <w:tcPr>
            <w:tcW w:w="1213" w:type="pct"/>
            <w:shd w:val="clear" w:color="auto" w:fill="auto"/>
          </w:tcPr>
          <w:p w14:paraId="3BD42DAB" w14:textId="77777777" w:rsidR="00A86633" w:rsidRPr="00BA2C58" w:rsidRDefault="00A86633" w:rsidP="00A86633">
            <w:r w:rsidRPr="00BA2C58">
              <w:t xml:space="preserve">Website: </w:t>
            </w:r>
          </w:p>
        </w:tc>
        <w:tc>
          <w:tcPr>
            <w:tcW w:w="3787" w:type="pct"/>
            <w:shd w:val="clear" w:color="auto" w:fill="auto"/>
          </w:tcPr>
          <w:p w14:paraId="55E8D249" w14:textId="086ACA35" w:rsidR="0023014F" w:rsidRPr="00BA2C58" w:rsidRDefault="00AF2782" w:rsidP="00A86633">
            <w:hyperlink r:id="rId142" w:history="1">
              <w:r w:rsidR="0023014F" w:rsidRPr="00BA2C58">
                <w:rPr>
                  <w:rStyle w:val="Hyperlink"/>
                </w:rPr>
                <w:t>https://www.politi.no/international/</w:t>
              </w:r>
            </w:hyperlink>
          </w:p>
        </w:tc>
      </w:tr>
      <w:tr w:rsidR="00A86633" w:rsidRPr="00BA2C58" w14:paraId="1E61F137" w14:textId="77777777" w:rsidTr="009658E9">
        <w:trPr>
          <w:trHeight w:val="242"/>
        </w:trPr>
        <w:tc>
          <w:tcPr>
            <w:tcW w:w="1213" w:type="pct"/>
            <w:shd w:val="clear" w:color="auto" w:fill="auto"/>
          </w:tcPr>
          <w:p w14:paraId="00721503" w14:textId="77777777" w:rsidR="00A86633" w:rsidRPr="00BA2C58" w:rsidRDefault="00A86633" w:rsidP="00A86633">
            <w:r w:rsidRPr="00BA2C58">
              <w:t xml:space="preserve">Description: </w:t>
            </w:r>
          </w:p>
        </w:tc>
        <w:tc>
          <w:tcPr>
            <w:tcW w:w="3787" w:type="pct"/>
            <w:shd w:val="clear" w:color="auto" w:fill="auto"/>
          </w:tcPr>
          <w:p w14:paraId="339CB895" w14:textId="49D13483" w:rsidR="00A86633" w:rsidRPr="00BA2C58" w:rsidRDefault="00655A32" w:rsidP="00A86633">
            <w:r w:rsidRPr="00BA2C58">
              <w:t>Information and printable paper forms to be submitted enabling citizens to start the procedure to obtain a passport.</w:t>
            </w:r>
          </w:p>
        </w:tc>
      </w:tr>
      <w:tr w:rsidR="00A86633" w:rsidRPr="00BA2C58" w14:paraId="625622B9" w14:textId="77777777" w:rsidTr="006B3DFB">
        <w:trPr>
          <w:trHeight w:val="94"/>
        </w:trPr>
        <w:tc>
          <w:tcPr>
            <w:tcW w:w="5000" w:type="pct"/>
            <w:gridSpan w:val="2"/>
            <w:shd w:val="clear" w:color="auto" w:fill="EFFBFF"/>
          </w:tcPr>
          <w:p w14:paraId="4FC8B860" w14:textId="77777777" w:rsidR="00A86633" w:rsidRPr="00BA2C58" w:rsidRDefault="00A86633" w:rsidP="008D79DB">
            <w:pPr>
              <w:pStyle w:val="Subtitle"/>
            </w:pPr>
            <w:r w:rsidRPr="00BA2C58">
              <w:t>Transport and disability</w:t>
            </w:r>
          </w:p>
        </w:tc>
      </w:tr>
      <w:tr w:rsidR="00A86633" w:rsidRPr="00BA2C58" w14:paraId="2DAE451D" w14:textId="77777777" w:rsidTr="00A86633">
        <w:trPr>
          <w:trHeight w:val="198"/>
        </w:trPr>
        <w:tc>
          <w:tcPr>
            <w:tcW w:w="5000" w:type="pct"/>
            <w:gridSpan w:val="2"/>
            <w:shd w:val="clear" w:color="auto" w:fill="auto"/>
          </w:tcPr>
          <w:p w14:paraId="1D7F09F9" w14:textId="6DE8808C" w:rsidR="00A86633" w:rsidRPr="00BA2C58" w:rsidRDefault="00951D3E" w:rsidP="00A86633">
            <w:r w:rsidRPr="00BA2C58">
              <w:rPr>
                <w:b/>
              </w:rPr>
              <w:t>Norwegian mobility planne</w:t>
            </w:r>
            <w:r w:rsidR="00632921" w:rsidRPr="00BA2C58">
              <w:rPr>
                <w:b/>
              </w:rPr>
              <w:t>r</w:t>
            </w:r>
          </w:p>
        </w:tc>
      </w:tr>
      <w:tr w:rsidR="00A86633" w:rsidRPr="00BA2C58" w14:paraId="0C5865EE" w14:textId="77777777" w:rsidTr="009658E9">
        <w:trPr>
          <w:trHeight w:val="198"/>
        </w:trPr>
        <w:tc>
          <w:tcPr>
            <w:tcW w:w="1213" w:type="pct"/>
            <w:shd w:val="clear" w:color="auto" w:fill="auto"/>
          </w:tcPr>
          <w:p w14:paraId="119E3118" w14:textId="77777777" w:rsidR="00A86633" w:rsidRPr="00BA2C58" w:rsidRDefault="00A86633" w:rsidP="00A86633">
            <w:r w:rsidRPr="00BA2C58">
              <w:t>Responsibility:</w:t>
            </w:r>
          </w:p>
        </w:tc>
        <w:tc>
          <w:tcPr>
            <w:tcW w:w="3787" w:type="pct"/>
            <w:shd w:val="clear" w:color="auto" w:fill="auto"/>
          </w:tcPr>
          <w:p w14:paraId="7CCE2B19" w14:textId="449C0B7B" w:rsidR="00A86633" w:rsidRPr="00BA2C58" w:rsidRDefault="000B0C2B" w:rsidP="00A86633">
            <w:r w:rsidRPr="00BA2C58">
              <w:t>Ministry of Transport</w:t>
            </w:r>
          </w:p>
        </w:tc>
      </w:tr>
      <w:tr w:rsidR="00A86633" w:rsidRPr="00BA2C58" w14:paraId="7E697998" w14:textId="77777777" w:rsidTr="009658E9">
        <w:trPr>
          <w:trHeight w:val="37"/>
        </w:trPr>
        <w:tc>
          <w:tcPr>
            <w:tcW w:w="1213" w:type="pct"/>
            <w:shd w:val="clear" w:color="auto" w:fill="auto"/>
          </w:tcPr>
          <w:p w14:paraId="364B1B13" w14:textId="77777777" w:rsidR="00A86633" w:rsidRPr="00BA2C58" w:rsidRDefault="00A86633" w:rsidP="00A86633">
            <w:r w:rsidRPr="00BA2C58">
              <w:t xml:space="preserve">Website: </w:t>
            </w:r>
          </w:p>
        </w:tc>
        <w:tc>
          <w:tcPr>
            <w:tcW w:w="3787" w:type="pct"/>
            <w:shd w:val="clear" w:color="auto" w:fill="auto"/>
          </w:tcPr>
          <w:p w14:paraId="7A5A89E8" w14:textId="11ED7A6E" w:rsidR="00A86633" w:rsidRPr="00BA2C58" w:rsidRDefault="00AF2782" w:rsidP="00A86633">
            <w:hyperlink r:id="rId143" w:history="1">
              <w:r w:rsidR="001457EB" w:rsidRPr="00BA2C58">
                <w:rPr>
                  <w:rStyle w:val="Hyperlink"/>
                </w:rPr>
                <w:t>https://en-tur.no/om</w:t>
              </w:r>
            </w:hyperlink>
          </w:p>
        </w:tc>
      </w:tr>
      <w:tr w:rsidR="00A86633" w:rsidRPr="00BA2C58" w14:paraId="15F0A9CD" w14:textId="77777777" w:rsidTr="009658E9">
        <w:trPr>
          <w:trHeight w:val="311"/>
        </w:trPr>
        <w:tc>
          <w:tcPr>
            <w:tcW w:w="1213" w:type="pct"/>
            <w:shd w:val="clear" w:color="auto" w:fill="auto"/>
          </w:tcPr>
          <w:p w14:paraId="2F6AC736" w14:textId="77777777" w:rsidR="00A86633" w:rsidRPr="00BA2C58" w:rsidRDefault="00A86633" w:rsidP="00A86633">
            <w:r w:rsidRPr="00BA2C58">
              <w:t xml:space="preserve">Description: </w:t>
            </w:r>
          </w:p>
        </w:tc>
        <w:tc>
          <w:tcPr>
            <w:tcW w:w="3787" w:type="pct"/>
            <w:shd w:val="clear" w:color="auto" w:fill="auto"/>
          </w:tcPr>
          <w:p w14:paraId="5CF5E95A" w14:textId="266F03BE" w:rsidR="00BC13B6" w:rsidRPr="00BA2C58" w:rsidRDefault="00BC13B6" w:rsidP="00BC13B6">
            <w:r w:rsidRPr="00BA2C58">
              <w:t>Entur operates the national registry for all public transport in Norway, collecting data from 60 public transportation operators. The registry contains data about 21,000 daily departures on 3,000 routes. This data is open and free of use for app and service developers.</w:t>
            </w:r>
          </w:p>
          <w:p w14:paraId="610612AF" w14:textId="77777777" w:rsidR="00BC13B6" w:rsidRPr="00BA2C58" w:rsidRDefault="00BC13B6" w:rsidP="00BC13B6"/>
          <w:p w14:paraId="2E693A5C" w14:textId="2CB3EB87" w:rsidR="00A86633" w:rsidRPr="00BA2C58" w:rsidRDefault="00BC13B6" w:rsidP="00BC13B6">
            <w:r w:rsidRPr="00BA2C58">
              <w:t>Based on this registry Entur also provides Norway’s public transport route planner “Entur”. Travelers can plan journeys door to door across Norway via the Entur website.</w:t>
            </w:r>
          </w:p>
        </w:tc>
      </w:tr>
    </w:tbl>
    <w:p w14:paraId="63EE71BA" w14:textId="77777777" w:rsidR="00A86633" w:rsidRPr="00BA2C58" w:rsidRDefault="00A86633" w:rsidP="00C5174D">
      <w:pPr>
        <w:pStyle w:val="Heading2"/>
      </w:pPr>
      <w:bookmarkStart w:id="64" w:name="_Toc1475001"/>
      <w:r w:rsidRPr="00BA2C58">
        <w:lastRenderedPageBreak/>
        <w:t>Work and retirement</w:t>
      </w:r>
      <w:bookmarkEnd w:id="6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570C4D42" w14:textId="77777777" w:rsidTr="009A14A7">
        <w:trPr>
          <w:trHeight w:val="94"/>
        </w:trPr>
        <w:tc>
          <w:tcPr>
            <w:tcW w:w="5000" w:type="pct"/>
            <w:gridSpan w:val="2"/>
            <w:shd w:val="clear" w:color="auto" w:fill="EFFBFF"/>
          </w:tcPr>
          <w:p w14:paraId="4D8DE162" w14:textId="12776767" w:rsidR="00A86633" w:rsidRPr="00BA2C58" w:rsidRDefault="00A86633" w:rsidP="00C5174D">
            <w:pPr>
              <w:pStyle w:val="Subtitle"/>
              <w:keepNext/>
            </w:pPr>
            <w:r w:rsidRPr="00BA2C58">
              <w:t xml:space="preserve">Working abroad, finding a job abroad, retiring </w:t>
            </w:r>
          </w:p>
        </w:tc>
      </w:tr>
      <w:tr w:rsidR="00A86633" w:rsidRPr="00BA2C58" w14:paraId="34CFECA6" w14:textId="77777777" w:rsidTr="00A86633">
        <w:trPr>
          <w:trHeight w:val="198"/>
        </w:trPr>
        <w:tc>
          <w:tcPr>
            <w:tcW w:w="5000" w:type="pct"/>
            <w:gridSpan w:val="2"/>
            <w:shd w:val="clear" w:color="auto" w:fill="auto"/>
          </w:tcPr>
          <w:p w14:paraId="0DFCC2F5" w14:textId="2A36288F" w:rsidR="00A86633" w:rsidRPr="00BA2C58" w:rsidRDefault="002D1C03" w:rsidP="00C5174D">
            <w:pPr>
              <w:keepNext/>
            </w:pPr>
            <w:r w:rsidRPr="00BA2C58">
              <w:rPr>
                <w:b/>
              </w:rPr>
              <w:t>Job search services by labour offices</w:t>
            </w:r>
          </w:p>
        </w:tc>
      </w:tr>
      <w:tr w:rsidR="00A86633" w:rsidRPr="00BA2C58" w14:paraId="459BF01B" w14:textId="77777777" w:rsidTr="00A86633">
        <w:trPr>
          <w:trHeight w:val="198"/>
        </w:trPr>
        <w:tc>
          <w:tcPr>
            <w:tcW w:w="956" w:type="pct"/>
            <w:shd w:val="clear" w:color="auto" w:fill="auto"/>
          </w:tcPr>
          <w:p w14:paraId="27B66643" w14:textId="77777777" w:rsidR="00A86633" w:rsidRPr="00BA2C58" w:rsidRDefault="00A86633" w:rsidP="00C5174D">
            <w:pPr>
              <w:keepNext/>
            </w:pPr>
            <w:r w:rsidRPr="00BA2C58">
              <w:t>Responsibility:</w:t>
            </w:r>
          </w:p>
        </w:tc>
        <w:tc>
          <w:tcPr>
            <w:tcW w:w="4044" w:type="pct"/>
            <w:shd w:val="clear" w:color="auto" w:fill="auto"/>
          </w:tcPr>
          <w:p w14:paraId="1B7DD688" w14:textId="0868C726" w:rsidR="00A86633" w:rsidRPr="00BA2C58" w:rsidRDefault="00604410" w:rsidP="00C5174D">
            <w:pPr>
              <w:keepNext/>
            </w:pPr>
            <w:r w:rsidRPr="00BA2C58">
              <w:t>Ministry of Labour, Norwegian Labour and Welfare Administration (NAV)</w:t>
            </w:r>
          </w:p>
        </w:tc>
      </w:tr>
      <w:tr w:rsidR="00A86633" w:rsidRPr="00BA2C58" w14:paraId="5D811917" w14:textId="77777777" w:rsidTr="00A86633">
        <w:trPr>
          <w:trHeight w:val="37"/>
        </w:trPr>
        <w:tc>
          <w:tcPr>
            <w:tcW w:w="956" w:type="pct"/>
            <w:shd w:val="clear" w:color="auto" w:fill="auto"/>
          </w:tcPr>
          <w:p w14:paraId="0A570757" w14:textId="77777777" w:rsidR="00A86633" w:rsidRPr="00BA2C58" w:rsidRDefault="00A86633" w:rsidP="00A86633">
            <w:r w:rsidRPr="00BA2C58">
              <w:t xml:space="preserve">Website: </w:t>
            </w:r>
          </w:p>
        </w:tc>
        <w:tc>
          <w:tcPr>
            <w:tcW w:w="4044" w:type="pct"/>
            <w:shd w:val="clear" w:color="auto" w:fill="auto"/>
          </w:tcPr>
          <w:p w14:paraId="47C14BAD" w14:textId="4805CE32" w:rsidR="00A02E6B" w:rsidRPr="00BA2C58" w:rsidRDefault="00AF2782" w:rsidP="00B764FC">
            <w:hyperlink r:id="rId144" w:history="1">
              <w:r w:rsidR="00A02E6B" w:rsidRPr="00BA2C58">
                <w:rPr>
                  <w:rStyle w:val="Hyperlink"/>
                </w:rPr>
                <w:t>http://www.nav.no/</w:t>
              </w:r>
            </w:hyperlink>
            <w:r w:rsidR="00A02E6B" w:rsidRPr="00BA2C58">
              <w:t>;</w:t>
            </w:r>
            <w:hyperlink r:id="rId145" w:history="1">
              <w:r w:rsidR="000B0C2B" w:rsidRPr="00BA2C58">
                <w:rPr>
                  <w:rStyle w:val="Hyperlink"/>
                  <w:rFonts w:cs="Arial"/>
                  <w:color w:val="0067C5"/>
                  <w:sz w:val="21"/>
                  <w:szCs w:val="21"/>
                  <w:shd w:val="clear" w:color="auto" w:fill="FFFFFF"/>
                </w:rPr>
                <w:t>https://arbeidsplassen.nav.no/stillinger</w:t>
              </w:r>
            </w:hyperlink>
            <w:r w:rsidR="00A02E6B" w:rsidRPr="00BA2C58">
              <w:t xml:space="preserve"> </w:t>
            </w:r>
          </w:p>
        </w:tc>
      </w:tr>
      <w:tr w:rsidR="00A86633" w:rsidRPr="00BA2C58" w14:paraId="3C68FC8E" w14:textId="77777777" w:rsidTr="00A86633">
        <w:trPr>
          <w:trHeight w:val="311"/>
        </w:trPr>
        <w:tc>
          <w:tcPr>
            <w:tcW w:w="956" w:type="pct"/>
            <w:shd w:val="clear" w:color="auto" w:fill="auto"/>
          </w:tcPr>
          <w:p w14:paraId="3CAC811D" w14:textId="77777777" w:rsidR="00A86633" w:rsidRPr="00BA2C58" w:rsidRDefault="00A86633" w:rsidP="00A86633">
            <w:r w:rsidRPr="00BA2C58">
              <w:t xml:space="preserve">Description: </w:t>
            </w:r>
          </w:p>
        </w:tc>
        <w:tc>
          <w:tcPr>
            <w:tcW w:w="4044" w:type="pct"/>
            <w:shd w:val="clear" w:color="auto" w:fill="auto"/>
          </w:tcPr>
          <w:p w14:paraId="40E215BE" w14:textId="51A62346" w:rsidR="00A86633" w:rsidRPr="00BA2C58" w:rsidRDefault="00991321" w:rsidP="00A86633">
            <w:r w:rsidRPr="00BA2C58">
              <w:t>Fully functional job-search online service. Vacancies are automatically published in the European Employment Services (</w:t>
            </w:r>
            <w:hyperlink r:id="rId146" w:history="1">
              <w:r w:rsidRPr="00BA2C58">
                <w:rPr>
                  <w:rStyle w:val="Hyperlink"/>
                </w:rPr>
                <w:t>EURES</w:t>
              </w:r>
            </w:hyperlink>
            <w:r w:rsidRPr="00BA2C58">
              <w:t>) Job Mobility Portal.</w:t>
            </w:r>
          </w:p>
        </w:tc>
      </w:tr>
      <w:tr w:rsidR="00A86633" w:rsidRPr="00BA2C58" w14:paraId="457DD9DB" w14:textId="77777777" w:rsidTr="009A14A7">
        <w:trPr>
          <w:trHeight w:val="94"/>
        </w:trPr>
        <w:tc>
          <w:tcPr>
            <w:tcW w:w="5000" w:type="pct"/>
            <w:gridSpan w:val="2"/>
            <w:shd w:val="clear" w:color="auto" w:fill="EFFBFF"/>
          </w:tcPr>
          <w:p w14:paraId="0BAB4B8B" w14:textId="77777777" w:rsidR="00A86633" w:rsidRPr="00BA2C58" w:rsidRDefault="00A86633" w:rsidP="006B3DFB">
            <w:pPr>
              <w:pStyle w:val="Subtitle"/>
            </w:pPr>
            <w:r w:rsidRPr="00BA2C58">
              <w:t>Unemployment &amp; Benefits</w:t>
            </w:r>
          </w:p>
        </w:tc>
      </w:tr>
      <w:tr w:rsidR="00A86633" w:rsidRPr="00BA2C58" w14:paraId="1F92D7D4" w14:textId="77777777" w:rsidTr="00A86633">
        <w:trPr>
          <w:trHeight w:val="198"/>
        </w:trPr>
        <w:tc>
          <w:tcPr>
            <w:tcW w:w="5000" w:type="pct"/>
            <w:gridSpan w:val="2"/>
            <w:shd w:val="clear" w:color="auto" w:fill="auto"/>
          </w:tcPr>
          <w:p w14:paraId="081B6F8B" w14:textId="3314C1B9" w:rsidR="00A86633" w:rsidRPr="00BA2C58" w:rsidRDefault="005B01ED" w:rsidP="00A86633">
            <w:pPr>
              <w:rPr>
                <w:b/>
              </w:rPr>
            </w:pPr>
            <w:r w:rsidRPr="00BA2C58">
              <w:rPr>
                <w:b/>
              </w:rPr>
              <w:t>Unemployment benefits</w:t>
            </w:r>
          </w:p>
        </w:tc>
      </w:tr>
      <w:tr w:rsidR="00A86633" w:rsidRPr="00BA2C58" w14:paraId="4BD3E1F2" w14:textId="77777777" w:rsidTr="00A86633">
        <w:trPr>
          <w:trHeight w:val="198"/>
        </w:trPr>
        <w:tc>
          <w:tcPr>
            <w:tcW w:w="956" w:type="pct"/>
            <w:shd w:val="clear" w:color="auto" w:fill="auto"/>
          </w:tcPr>
          <w:p w14:paraId="5F6E998F" w14:textId="77777777" w:rsidR="00A86633" w:rsidRPr="00BA2C58" w:rsidRDefault="00A86633" w:rsidP="00A86633">
            <w:r w:rsidRPr="00BA2C58">
              <w:t>Responsibility:</w:t>
            </w:r>
          </w:p>
        </w:tc>
        <w:tc>
          <w:tcPr>
            <w:tcW w:w="4044" w:type="pct"/>
            <w:shd w:val="clear" w:color="auto" w:fill="auto"/>
          </w:tcPr>
          <w:p w14:paraId="3105EFF9" w14:textId="2FBF3F1B" w:rsidR="00A86633" w:rsidRPr="00BA2C58" w:rsidRDefault="00DF3D38" w:rsidP="00A86633">
            <w:r w:rsidRPr="00BA2C58">
              <w:t>Ministry of Labour, Norwegian Labour and Welfare Administration (NAV)</w:t>
            </w:r>
          </w:p>
        </w:tc>
      </w:tr>
      <w:tr w:rsidR="00A86633" w:rsidRPr="00BA2C58" w14:paraId="110A3414" w14:textId="77777777" w:rsidTr="00A86633">
        <w:trPr>
          <w:trHeight w:val="37"/>
        </w:trPr>
        <w:tc>
          <w:tcPr>
            <w:tcW w:w="956" w:type="pct"/>
            <w:shd w:val="clear" w:color="auto" w:fill="auto"/>
          </w:tcPr>
          <w:p w14:paraId="1A8FED7D" w14:textId="77777777" w:rsidR="00A86633" w:rsidRPr="00BA2C58" w:rsidRDefault="00A86633" w:rsidP="00A86633">
            <w:r w:rsidRPr="00BA2C58">
              <w:t xml:space="preserve">Website: </w:t>
            </w:r>
          </w:p>
        </w:tc>
        <w:tc>
          <w:tcPr>
            <w:tcW w:w="4044" w:type="pct"/>
            <w:shd w:val="clear" w:color="auto" w:fill="auto"/>
          </w:tcPr>
          <w:p w14:paraId="1E968F75" w14:textId="0D93D1CB" w:rsidR="001B5162" w:rsidRPr="00BA2C58" w:rsidRDefault="00AF2782" w:rsidP="00A86633">
            <w:pPr>
              <w:rPr>
                <w:color w:val="1A3F7C"/>
              </w:rPr>
            </w:pPr>
            <w:hyperlink r:id="rId147" w:history="1">
              <w:r w:rsidR="001B5162" w:rsidRPr="00BA2C58">
                <w:rPr>
                  <w:rStyle w:val="Hyperlink"/>
                </w:rPr>
                <w:t>http://www.nav.no/</w:t>
              </w:r>
            </w:hyperlink>
          </w:p>
        </w:tc>
      </w:tr>
      <w:tr w:rsidR="00A86633" w:rsidRPr="00BA2C58" w14:paraId="7D3A8C4A" w14:textId="77777777" w:rsidTr="00A86633">
        <w:trPr>
          <w:trHeight w:val="311"/>
        </w:trPr>
        <w:tc>
          <w:tcPr>
            <w:tcW w:w="956" w:type="pct"/>
            <w:shd w:val="clear" w:color="auto" w:fill="auto"/>
          </w:tcPr>
          <w:p w14:paraId="4F7C9C10" w14:textId="77777777" w:rsidR="00A86633" w:rsidRPr="00BA2C58" w:rsidRDefault="00A86633" w:rsidP="00A86633">
            <w:r w:rsidRPr="00BA2C58">
              <w:t xml:space="preserve">Description: </w:t>
            </w:r>
          </w:p>
        </w:tc>
        <w:tc>
          <w:tcPr>
            <w:tcW w:w="4044" w:type="pct"/>
            <w:shd w:val="clear" w:color="auto" w:fill="auto"/>
          </w:tcPr>
          <w:p w14:paraId="7A7BDF83" w14:textId="5029B4B4" w:rsidR="00A86633" w:rsidRPr="00BA2C58" w:rsidRDefault="002524EC" w:rsidP="00A86633">
            <w:r w:rsidRPr="00BA2C58">
              <w:t xml:space="preserve">Specific information on unemployment benefits and entitlements can be found at the description of the </w:t>
            </w:r>
            <w:hyperlink r:id="rId148" w:history="1">
              <w:r w:rsidRPr="00BA2C58">
                <w:rPr>
                  <w:rStyle w:val="Hyperlink"/>
                </w:rPr>
                <w:t>Norwegian Social Insurance Scheme 2014</w:t>
              </w:r>
            </w:hyperlink>
            <w:r w:rsidRPr="00BA2C58">
              <w:t>. Full online registration and interaction available.</w:t>
            </w:r>
          </w:p>
        </w:tc>
      </w:tr>
      <w:tr w:rsidR="00A86633" w:rsidRPr="00BA2C58" w14:paraId="735289BC" w14:textId="77777777" w:rsidTr="009A14A7">
        <w:trPr>
          <w:trHeight w:val="94"/>
        </w:trPr>
        <w:tc>
          <w:tcPr>
            <w:tcW w:w="5000" w:type="pct"/>
            <w:gridSpan w:val="2"/>
            <w:shd w:val="clear" w:color="auto" w:fill="EFFBFF"/>
          </w:tcPr>
          <w:p w14:paraId="7335D5A8" w14:textId="77777777" w:rsidR="00A86633" w:rsidRPr="00BA2C58" w:rsidRDefault="00A86633" w:rsidP="006B3DFB">
            <w:pPr>
              <w:pStyle w:val="Subtitle"/>
            </w:pPr>
            <w:r w:rsidRPr="00BA2C58">
              <w:t>Taxes</w:t>
            </w:r>
          </w:p>
        </w:tc>
      </w:tr>
      <w:tr w:rsidR="00A86633" w:rsidRPr="00BA2C58" w14:paraId="46EE947D" w14:textId="77777777" w:rsidTr="00A86633">
        <w:trPr>
          <w:trHeight w:val="198"/>
        </w:trPr>
        <w:tc>
          <w:tcPr>
            <w:tcW w:w="5000" w:type="pct"/>
            <w:gridSpan w:val="2"/>
            <w:shd w:val="clear" w:color="auto" w:fill="auto"/>
          </w:tcPr>
          <w:p w14:paraId="407AED4E" w14:textId="423F9DA5" w:rsidR="00A86633" w:rsidRPr="00BA2C58" w:rsidRDefault="00DB51FF" w:rsidP="00A86633">
            <w:r w:rsidRPr="00BA2C58">
              <w:rPr>
                <w:b/>
              </w:rPr>
              <w:t>Income taxes: declaration, notification of assessment</w:t>
            </w:r>
          </w:p>
        </w:tc>
      </w:tr>
      <w:tr w:rsidR="00A86633" w:rsidRPr="00BA2C58" w14:paraId="3BFB2BBD" w14:textId="77777777" w:rsidTr="00A86633">
        <w:trPr>
          <w:trHeight w:val="198"/>
        </w:trPr>
        <w:tc>
          <w:tcPr>
            <w:tcW w:w="956" w:type="pct"/>
            <w:shd w:val="clear" w:color="auto" w:fill="auto"/>
          </w:tcPr>
          <w:p w14:paraId="49C3605E" w14:textId="77777777" w:rsidR="00A86633" w:rsidRPr="00BA2C58" w:rsidRDefault="00A86633" w:rsidP="00A86633">
            <w:r w:rsidRPr="00BA2C58">
              <w:t>Responsibility:</w:t>
            </w:r>
          </w:p>
        </w:tc>
        <w:tc>
          <w:tcPr>
            <w:tcW w:w="4044" w:type="pct"/>
            <w:shd w:val="clear" w:color="auto" w:fill="auto"/>
          </w:tcPr>
          <w:p w14:paraId="6754D1A2" w14:textId="0E8FD405" w:rsidR="00A86633" w:rsidRPr="00BA2C58" w:rsidRDefault="00622B6C" w:rsidP="00A86633">
            <w:r w:rsidRPr="00BA2C58">
              <w:t>Tax Directorate, Local tax assessment offices</w:t>
            </w:r>
          </w:p>
        </w:tc>
      </w:tr>
      <w:tr w:rsidR="00A86633" w:rsidRPr="00BA2C58" w14:paraId="6433695D" w14:textId="77777777" w:rsidTr="00A86633">
        <w:trPr>
          <w:trHeight w:val="37"/>
        </w:trPr>
        <w:tc>
          <w:tcPr>
            <w:tcW w:w="956" w:type="pct"/>
            <w:shd w:val="clear" w:color="auto" w:fill="auto"/>
          </w:tcPr>
          <w:p w14:paraId="2DC9BD1D" w14:textId="77777777" w:rsidR="00A86633" w:rsidRPr="00BA2C58" w:rsidRDefault="00A86633" w:rsidP="00A86633">
            <w:r w:rsidRPr="00BA2C58">
              <w:t xml:space="preserve">Website: </w:t>
            </w:r>
          </w:p>
        </w:tc>
        <w:tc>
          <w:tcPr>
            <w:tcW w:w="4044" w:type="pct"/>
            <w:shd w:val="clear" w:color="auto" w:fill="auto"/>
          </w:tcPr>
          <w:p w14:paraId="2F68D801" w14:textId="14B77D1D" w:rsidR="00BC2D92" w:rsidRPr="00BA2C58" w:rsidRDefault="00AF2782" w:rsidP="00A86633">
            <w:pPr>
              <w:rPr>
                <w:color w:val="1A3F7C"/>
              </w:rPr>
            </w:pPr>
            <w:hyperlink r:id="rId149" w:history="1">
              <w:r w:rsidR="00BC2D92" w:rsidRPr="00BA2C58">
                <w:rPr>
                  <w:rStyle w:val="Hyperlink"/>
                </w:rPr>
                <w:t>http://www.skatteetaten.no</w:t>
              </w:r>
            </w:hyperlink>
          </w:p>
        </w:tc>
      </w:tr>
      <w:tr w:rsidR="00A86633" w:rsidRPr="00BA2C58" w14:paraId="76ED2C77" w14:textId="77777777" w:rsidTr="00A86633">
        <w:trPr>
          <w:trHeight w:val="311"/>
        </w:trPr>
        <w:tc>
          <w:tcPr>
            <w:tcW w:w="956" w:type="pct"/>
            <w:shd w:val="clear" w:color="auto" w:fill="auto"/>
          </w:tcPr>
          <w:p w14:paraId="235E0E2C" w14:textId="77777777" w:rsidR="00A86633" w:rsidRPr="00BA2C58" w:rsidRDefault="00A86633" w:rsidP="00A86633">
            <w:r w:rsidRPr="00BA2C58">
              <w:t xml:space="preserve">Description: </w:t>
            </w:r>
          </w:p>
        </w:tc>
        <w:tc>
          <w:tcPr>
            <w:tcW w:w="4044" w:type="pct"/>
            <w:shd w:val="clear" w:color="auto" w:fill="auto"/>
          </w:tcPr>
          <w:p w14:paraId="6A526B59" w14:textId="6C28220F" w:rsidR="00A86633" w:rsidRPr="00BA2C58" w:rsidRDefault="00306DB7" w:rsidP="00A86633">
            <w:r w:rsidRPr="00BA2C58">
              <w:t xml:space="preserve">The Tax Administration or Tax Directorate supplies online brochures outlining tax payment and tax return procedures in Norway. Citizens’ transactions are carried out through the local tax assessment office. Online services can also be accessed through the </w:t>
            </w:r>
            <w:hyperlink r:id="rId150" w:history="1">
              <w:r w:rsidRPr="00BA2C58">
                <w:rPr>
                  <w:rStyle w:val="Hyperlink"/>
                </w:rPr>
                <w:t>Altinn</w:t>
              </w:r>
            </w:hyperlink>
            <w:r w:rsidRPr="00BA2C58">
              <w:t xml:space="preserve"> portal.</w:t>
            </w:r>
          </w:p>
        </w:tc>
      </w:tr>
      <w:tr w:rsidR="009658E9" w:rsidRPr="00BA2C58" w14:paraId="5B233889" w14:textId="77777777" w:rsidTr="00F36D7D">
        <w:trPr>
          <w:trHeight w:val="198"/>
        </w:trPr>
        <w:tc>
          <w:tcPr>
            <w:tcW w:w="5000" w:type="pct"/>
            <w:gridSpan w:val="2"/>
            <w:shd w:val="clear" w:color="auto" w:fill="auto"/>
          </w:tcPr>
          <w:p w14:paraId="19AB492E" w14:textId="77777777" w:rsidR="009658E9" w:rsidRPr="00BA2C58" w:rsidRDefault="009658E9" w:rsidP="00F36D7D">
            <w:r w:rsidRPr="00BA2C58">
              <w:rPr>
                <w:b/>
              </w:rPr>
              <w:t>VAT refunds and excise duties</w:t>
            </w:r>
          </w:p>
        </w:tc>
      </w:tr>
      <w:tr w:rsidR="009658E9" w:rsidRPr="00BA2C58" w14:paraId="0F08A7B3" w14:textId="77777777" w:rsidTr="00490B3F">
        <w:trPr>
          <w:trHeight w:val="198"/>
        </w:trPr>
        <w:tc>
          <w:tcPr>
            <w:tcW w:w="956" w:type="pct"/>
            <w:shd w:val="clear" w:color="auto" w:fill="auto"/>
          </w:tcPr>
          <w:p w14:paraId="713CBCE7" w14:textId="77777777" w:rsidR="009658E9" w:rsidRPr="00BA2C58" w:rsidRDefault="009658E9" w:rsidP="00F36D7D">
            <w:r w:rsidRPr="00BA2C58">
              <w:t>Responsibility:</w:t>
            </w:r>
          </w:p>
        </w:tc>
        <w:tc>
          <w:tcPr>
            <w:tcW w:w="4044" w:type="pct"/>
            <w:shd w:val="clear" w:color="auto" w:fill="auto"/>
          </w:tcPr>
          <w:p w14:paraId="4227E1A7" w14:textId="77777777" w:rsidR="009658E9" w:rsidRPr="00BA2C58" w:rsidRDefault="009658E9" w:rsidP="00F36D7D">
            <w:r w:rsidRPr="00BA2C58">
              <w:t>Tax Directorate, Local tax assessment offices</w:t>
            </w:r>
          </w:p>
        </w:tc>
      </w:tr>
      <w:tr w:rsidR="009658E9" w:rsidRPr="00BA2C58" w14:paraId="07167AB8" w14:textId="77777777" w:rsidTr="00490B3F">
        <w:trPr>
          <w:trHeight w:val="37"/>
        </w:trPr>
        <w:tc>
          <w:tcPr>
            <w:tcW w:w="956" w:type="pct"/>
            <w:shd w:val="clear" w:color="auto" w:fill="auto"/>
          </w:tcPr>
          <w:p w14:paraId="5A16444F" w14:textId="77777777" w:rsidR="009658E9" w:rsidRPr="00BA2C58" w:rsidRDefault="009658E9" w:rsidP="00F36D7D">
            <w:r w:rsidRPr="00BA2C58">
              <w:t xml:space="preserve">Website: </w:t>
            </w:r>
          </w:p>
        </w:tc>
        <w:tc>
          <w:tcPr>
            <w:tcW w:w="4044" w:type="pct"/>
            <w:shd w:val="clear" w:color="auto" w:fill="auto"/>
          </w:tcPr>
          <w:p w14:paraId="23477314" w14:textId="77777777" w:rsidR="009658E9" w:rsidRPr="00BA2C58" w:rsidRDefault="00AF2782" w:rsidP="00F36D7D">
            <w:hyperlink r:id="rId151" w:history="1">
              <w:r w:rsidR="009658E9" w:rsidRPr="00BA2C58">
                <w:rPr>
                  <w:rStyle w:val="Hyperlink"/>
                </w:rPr>
                <w:t>http://www.skatteetaten.no/</w:t>
              </w:r>
            </w:hyperlink>
          </w:p>
        </w:tc>
      </w:tr>
      <w:tr w:rsidR="009658E9" w:rsidRPr="00BA2C58" w14:paraId="73341EF2" w14:textId="77777777" w:rsidTr="00490B3F">
        <w:trPr>
          <w:trHeight w:val="311"/>
        </w:trPr>
        <w:tc>
          <w:tcPr>
            <w:tcW w:w="956" w:type="pct"/>
            <w:shd w:val="clear" w:color="auto" w:fill="auto"/>
          </w:tcPr>
          <w:p w14:paraId="046E9E05" w14:textId="77777777" w:rsidR="009658E9" w:rsidRPr="00BA2C58" w:rsidRDefault="009658E9" w:rsidP="00F36D7D">
            <w:r w:rsidRPr="00BA2C58">
              <w:t xml:space="preserve">Description: </w:t>
            </w:r>
          </w:p>
        </w:tc>
        <w:tc>
          <w:tcPr>
            <w:tcW w:w="4044" w:type="pct"/>
            <w:shd w:val="clear" w:color="auto" w:fill="auto"/>
          </w:tcPr>
          <w:p w14:paraId="22B0C9A2" w14:textId="21C42BC2" w:rsidR="009658E9" w:rsidRPr="00BA2C58" w:rsidRDefault="009658E9" w:rsidP="00F36D7D">
            <w:r w:rsidRPr="00BA2C58">
              <w:t xml:space="preserve">The </w:t>
            </w:r>
            <w:hyperlink r:id="rId152" w:history="1">
              <w:r w:rsidRPr="00BA2C58">
                <w:rPr>
                  <w:rStyle w:val="Hyperlink"/>
                </w:rPr>
                <w:t>Tax Directorate</w:t>
              </w:r>
            </w:hyperlink>
            <w:r w:rsidRPr="00BA2C58">
              <w:t xml:space="preserve"> supplies online brochures outlining VAT payment and return claims. </w:t>
            </w:r>
            <w:hyperlink r:id="rId153" w:history="1">
              <w:r w:rsidRPr="00BA2C58">
                <w:rPr>
                  <w:rStyle w:val="Hyperlink"/>
                </w:rPr>
                <w:t>Bedin</w:t>
              </w:r>
            </w:hyperlink>
            <w:r w:rsidR="00B764FC" w:rsidRPr="00BA2C58">
              <w:t>, as part of the Altin</w:t>
            </w:r>
            <w:r w:rsidR="00EE5B50" w:rsidRPr="00BA2C58">
              <w:t>n’s portal</w:t>
            </w:r>
            <w:r w:rsidRPr="00BA2C58">
              <w:t>, represents the Ministry of Trade and Industry</w:t>
            </w:r>
            <w:r w:rsidR="00A95B0D" w:rsidRPr="00BA2C58">
              <w:t xml:space="preserve"> and</w:t>
            </w:r>
            <w:r w:rsidRPr="00BA2C58">
              <w:t xml:space="preserve"> also provides business information on taxation. Online services are fully interactive and can also be accessed through the </w:t>
            </w:r>
            <w:hyperlink r:id="rId154" w:history="1">
              <w:r w:rsidRPr="00BA2C58">
                <w:rPr>
                  <w:rStyle w:val="Hyperlink"/>
                </w:rPr>
                <w:t>Altinn</w:t>
              </w:r>
            </w:hyperlink>
            <w:r w:rsidRPr="00BA2C58">
              <w:t xml:space="preserve"> portal.</w:t>
            </w:r>
          </w:p>
        </w:tc>
      </w:tr>
    </w:tbl>
    <w:p w14:paraId="215BD170" w14:textId="77777777" w:rsidR="00A86633" w:rsidRPr="00BA2C58" w:rsidRDefault="00A86633" w:rsidP="00C73850">
      <w:pPr>
        <w:pStyle w:val="Heading2"/>
        <w:keepLines/>
      </w:pPr>
      <w:bookmarkStart w:id="65" w:name="_Toc1475002"/>
      <w:r w:rsidRPr="00BA2C58">
        <w:lastRenderedPageBreak/>
        <w:t>Vehicles</w:t>
      </w:r>
      <w:bookmarkEnd w:id="6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2B73DB53" w14:textId="77777777" w:rsidTr="009A14A7">
        <w:trPr>
          <w:trHeight w:val="94"/>
        </w:trPr>
        <w:tc>
          <w:tcPr>
            <w:tcW w:w="5000" w:type="pct"/>
            <w:gridSpan w:val="2"/>
            <w:shd w:val="clear" w:color="auto" w:fill="EFFBFF"/>
          </w:tcPr>
          <w:p w14:paraId="4DDCD212" w14:textId="77777777" w:rsidR="00A86633" w:rsidRPr="00BA2C58" w:rsidRDefault="00A86633" w:rsidP="00C73850">
            <w:pPr>
              <w:pStyle w:val="Subtitle"/>
              <w:keepNext/>
              <w:keepLines/>
            </w:pPr>
            <w:r w:rsidRPr="00BA2C58">
              <w:t>Driving Licence</w:t>
            </w:r>
          </w:p>
        </w:tc>
      </w:tr>
      <w:tr w:rsidR="00A86633" w:rsidRPr="00BA2C58" w14:paraId="404B9508" w14:textId="77777777" w:rsidTr="00A86633">
        <w:trPr>
          <w:trHeight w:val="198"/>
        </w:trPr>
        <w:tc>
          <w:tcPr>
            <w:tcW w:w="5000" w:type="pct"/>
            <w:gridSpan w:val="2"/>
            <w:shd w:val="clear" w:color="auto" w:fill="auto"/>
          </w:tcPr>
          <w:p w14:paraId="16B1DBD7" w14:textId="367385D9" w:rsidR="00A86633" w:rsidRPr="00BA2C58" w:rsidRDefault="0037573C" w:rsidP="00C73850">
            <w:pPr>
              <w:keepNext/>
              <w:keepLines/>
            </w:pPr>
            <w:r w:rsidRPr="00BA2C58">
              <w:rPr>
                <w:b/>
              </w:rPr>
              <w:t>Driver’s licence</w:t>
            </w:r>
          </w:p>
        </w:tc>
      </w:tr>
      <w:tr w:rsidR="00A86633" w:rsidRPr="00BA2C58" w14:paraId="2074A017" w14:textId="77777777" w:rsidTr="00A86633">
        <w:trPr>
          <w:trHeight w:val="198"/>
        </w:trPr>
        <w:tc>
          <w:tcPr>
            <w:tcW w:w="956" w:type="pct"/>
            <w:shd w:val="clear" w:color="auto" w:fill="auto"/>
          </w:tcPr>
          <w:p w14:paraId="2EA12A26" w14:textId="77777777" w:rsidR="00A86633" w:rsidRPr="00BA2C58" w:rsidRDefault="00A86633" w:rsidP="00C73850">
            <w:pPr>
              <w:keepNext/>
              <w:keepLines/>
            </w:pPr>
            <w:r w:rsidRPr="00BA2C58">
              <w:t>Responsibility:</w:t>
            </w:r>
          </w:p>
        </w:tc>
        <w:tc>
          <w:tcPr>
            <w:tcW w:w="4044" w:type="pct"/>
            <w:shd w:val="clear" w:color="auto" w:fill="auto"/>
          </w:tcPr>
          <w:p w14:paraId="77DAD043" w14:textId="1141EE5C" w:rsidR="00A86633" w:rsidRPr="00BA2C58" w:rsidRDefault="00727EEC" w:rsidP="00C73850">
            <w:pPr>
              <w:keepNext/>
              <w:keepLines/>
            </w:pPr>
            <w:r w:rsidRPr="00BA2C58">
              <w:t>Central Government, Norwegian Public Roads Administration (NPRA)</w:t>
            </w:r>
          </w:p>
        </w:tc>
      </w:tr>
      <w:tr w:rsidR="00A86633" w:rsidRPr="00BA2C58" w14:paraId="58177136" w14:textId="77777777" w:rsidTr="00A86633">
        <w:trPr>
          <w:trHeight w:val="37"/>
        </w:trPr>
        <w:tc>
          <w:tcPr>
            <w:tcW w:w="956" w:type="pct"/>
            <w:shd w:val="clear" w:color="auto" w:fill="auto"/>
          </w:tcPr>
          <w:p w14:paraId="352E4EAC" w14:textId="77777777" w:rsidR="00A86633" w:rsidRPr="00BA2C58" w:rsidRDefault="00A86633" w:rsidP="00C73850">
            <w:pPr>
              <w:keepNext/>
              <w:keepLines/>
            </w:pPr>
            <w:r w:rsidRPr="00BA2C58">
              <w:t xml:space="preserve">Website: </w:t>
            </w:r>
          </w:p>
        </w:tc>
        <w:tc>
          <w:tcPr>
            <w:tcW w:w="4044" w:type="pct"/>
            <w:shd w:val="clear" w:color="auto" w:fill="auto"/>
          </w:tcPr>
          <w:p w14:paraId="4C8CFECA" w14:textId="51CA45D2" w:rsidR="00A86633" w:rsidRPr="00BA2C58" w:rsidRDefault="00AF2782" w:rsidP="00C73850">
            <w:pPr>
              <w:keepNext/>
              <w:keepLines/>
            </w:pPr>
            <w:hyperlink r:id="rId155" w:history="1">
              <w:r w:rsidR="00727EEC" w:rsidRPr="00BA2C58">
                <w:rPr>
                  <w:rStyle w:val="Hyperlink"/>
                </w:rPr>
                <w:t>http://www.vegvesen.no/</w:t>
              </w:r>
            </w:hyperlink>
          </w:p>
        </w:tc>
      </w:tr>
      <w:tr w:rsidR="00A86633" w:rsidRPr="00BA2C58" w14:paraId="7F63DE27" w14:textId="77777777" w:rsidTr="00A86633">
        <w:trPr>
          <w:trHeight w:val="311"/>
        </w:trPr>
        <w:tc>
          <w:tcPr>
            <w:tcW w:w="956" w:type="pct"/>
            <w:shd w:val="clear" w:color="auto" w:fill="auto"/>
          </w:tcPr>
          <w:p w14:paraId="165EF8B1" w14:textId="77777777" w:rsidR="00A86633" w:rsidRPr="00BA2C58" w:rsidRDefault="00A86633" w:rsidP="00A86633">
            <w:r w:rsidRPr="00BA2C58">
              <w:t xml:space="preserve">Description: </w:t>
            </w:r>
          </w:p>
        </w:tc>
        <w:tc>
          <w:tcPr>
            <w:tcW w:w="4044" w:type="pct"/>
            <w:shd w:val="clear" w:color="auto" w:fill="auto"/>
          </w:tcPr>
          <w:p w14:paraId="54774A22" w14:textId="0C45BD32" w:rsidR="00A86633" w:rsidRPr="00BA2C58" w:rsidRDefault="00727EEC" w:rsidP="00A86633">
            <w:r w:rsidRPr="00BA2C58">
              <w:t>Different rules apply to persons with a driving licence issued in the European Economic Area (EEA) and to those with a driving licence issued outside this area. The NPRA has published a document entitled 'Permission to drive in Norway - how?' which outlines the new regulations concerning driving licences. Online information and forms to download are available, moreover, since September 2014, it is possible to apply for a drivers’ licence online – when applying for the first time as well as when the entitlement’s extension is needed.</w:t>
            </w:r>
          </w:p>
        </w:tc>
      </w:tr>
      <w:tr w:rsidR="00A86633" w:rsidRPr="00BA2C58" w14:paraId="5907630F" w14:textId="77777777" w:rsidTr="009A14A7">
        <w:trPr>
          <w:trHeight w:val="94"/>
        </w:trPr>
        <w:tc>
          <w:tcPr>
            <w:tcW w:w="5000" w:type="pct"/>
            <w:gridSpan w:val="2"/>
            <w:shd w:val="clear" w:color="auto" w:fill="EFFBFF"/>
          </w:tcPr>
          <w:p w14:paraId="6D57B6A9" w14:textId="77777777" w:rsidR="00A86633" w:rsidRPr="00BA2C58" w:rsidRDefault="00A86633" w:rsidP="006B3DFB">
            <w:pPr>
              <w:pStyle w:val="Subtitle"/>
            </w:pPr>
            <w:r w:rsidRPr="00BA2C58">
              <w:t>Registration</w:t>
            </w:r>
          </w:p>
        </w:tc>
      </w:tr>
      <w:tr w:rsidR="00A86633" w:rsidRPr="00BA2C58" w14:paraId="68585415" w14:textId="77777777" w:rsidTr="00A86633">
        <w:trPr>
          <w:trHeight w:val="198"/>
        </w:trPr>
        <w:tc>
          <w:tcPr>
            <w:tcW w:w="5000" w:type="pct"/>
            <w:gridSpan w:val="2"/>
            <w:shd w:val="clear" w:color="auto" w:fill="auto"/>
          </w:tcPr>
          <w:p w14:paraId="0B70256C" w14:textId="50B1BF29" w:rsidR="00A86633" w:rsidRPr="00BA2C58" w:rsidRDefault="00584D41" w:rsidP="00A86633">
            <w:r w:rsidRPr="00BA2C58">
              <w:rPr>
                <w:b/>
              </w:rPr>
              <w:t>Car registration (new, used, imported cars)</w:t>
            </w:r>
          </w:p>
        </w:tc>
      </w:tr>
      <w:tr w:rsidR="00A86633" w:rsidRPr="00BA2C58" w14:paraId="78CC9F2A" w14:textId="77777777" w:rsidTr="00A86633">
        <w:trPr>
          <w:trHeight w:val="198"/>
        </w:trPr>
        <w:tc>
          <w:tcPr>
            <w:tcW w:w="956" w:type="pct"/>
            <w:shd w:val="clear" w:color="auto" w:fill="auto"/>
          </w:tcPr>
          <w:p w14:paraId="1F9E9E25" w14:textId="77777777" w:rsidR="00A86633" w:rsidRPr="00BA2C58" w:rsidRDefault="00A86633" w:rsidP="00A86633">
            <w:r w:rsidRPr="00BA2C58">
              <w:t>Responsibility:</w:t>
            </w:r>
          </w:p>
        </w:tc>
        <w:tc>
          <w:tcPr>
            <w:tcW w:w="4044" w:type="pct"/>
            <w:shd w:val="clear" w:color="auto" w:fill="auto"/>
          </w:tcPr>
          <w:p w14:paraId="2325B63A" w14:textId="1564C55F" w:rsidR="00A86633" w:rsidRPr="00BA2C58" w:rsidRDefault="00993CF5" w:rsidP="00A86633">
            <w:r w:rsidRPr="00BA2C58">
              <w:t>Central Government, Norwegian Public Roads Administration (NPRA)</w:t>
            </w:r>
          </w:p>
        </w:tc>
      </w:tr>
      <w:tr w:rsidR="00A86633" w:rsidRPr="00BA2C58" w14:paraId="0D6CD5CB" w14:textId="77777777" w:rsidTr="00A86633">
        <w:trPr>
          <w:trHeight w:val="37"/>
        </w:trPr>
        <w:tc>
          <w:tcPr>
            <w:tcW w:w="956" w:type="pct"/>
            <w:shd w:val="clear" w:color="auto" w:fill="auto"/>
          </w:tcPr>
          <w:p w14:paraId="5D031521" w14:textId="77777777" w:rsidR="00A86633" w:rsidRPr="00BA2C58" w:rsidRDefault="00A86633" w:rsidP="00A86633">
            <w:r w:rsidRPr="00BA2C58">
              <w:t xml:space="preserve">Website: </w:t>
            </w:r>
          </w:p>
        </w:tc>
        <w:tc>
          <w:tcPr>
            <w:tcW w:w="4044" w:type="pct"/>
            <w:shd w:val="clear" w:color="auto" w:fill="auto"/>
          </w:tcPr>
          <w:p w14:paraId="5A4E6B07" w14:textId="49CB9DF5" w:rsidR="00607D9F" w:rsidRPr="00BA2C58" w:rsidRDefault="00AF2782" w:rsidP="00A86633">
            <w:pPr>
              <w:rPr>
                <w:color w:val="1A3F7C"/>
              </w:rPr>
            </w:pPr>
            <w:hyperlink r:id="rId156" w:history="1">
              <w:r w:rsidR="00607D9F" w:rsidRPr="00BA2C58">
                <w:rPr>
                  <w:rStyle w:val="Hyperlink"/>
                </w:rPr>
                <w:t>http://www.vegvesen.no/</w:t>
              </w:r>
            </w:hyperlink>
          </w:p>
        </w:tc>
      </w:tr>
      <w:tr w:rsidR="00A86633" w:rsidRPr="00BA2C58" w14:paraId="2D9042EC" w14:textId="77777777" w:rsidTr="00A86633">
        <w:trPr>
          <w:trHeight w:val="311"/>
        </w:trPr>
        <w:tc>
          <w:tcPr>
            <w:tcW w:w="956" w:type="pct"/>
            <w:shd w:val="clear" w:color="auto" w:fill="auto"/>
          </w:tcPr>
          <w:p w14:paraId="235295F4" w14:textId="77777777" w:rsidR="00A86633" w:rsidRPr="00BA2C58" w:rsidRDefault="00A86633" w:rsidP="00A86633">
            <w:r w:rsidRPr="00BA2C58">
              <w:t xml:space="preserve">Description: </w:t>
            </w:r>
          </w:p>
        </w:tc>
        <w:tc>
          <w:tcPr>
            <w:tcW w:w="4044" w:type="pct"/>
            <w:shd w:val="clear" w:color="auto" w:fill="auto"/>
          </w:tcPr>
          <w:p w14:paraId="324F76E0" w14:textId="0FCB5C33" w:rsidR="00A86633" w:rsidRPr="00BA2C58" w:rsidRDefault="0063065A" w:rsidP="00A86633">
            <w:r w:rsidRPr="00BA2C58">
              <w:t xml:space="preserve">The Norwegian on-line service </w:t>
            </w:r>
            <w:hyperlink r:id="rId157" w:history="1">
              <w:r w:rsidRPr="00BA2C58">
                <w:rPr>
                  <w:rStyle w:val="Hyperlink"/>
                </w:rPr>
                <w:t>Autoreg</w:t>
              </w:r>
            </w:hyperlink>
            <w:r w:rsidRPr="00BA2C58">
              <w:t xml:space="preserve"> provides a range of online services related to new and used cars. </w:t>
            </w:r>
            <w:r w:rsidR="00C94B4E" w:rsidRPr="00BA2C58">
              <w:t>It</w:t>
            </w:r>
            <w:r w:rsidR="007A70A0" w:rsidRPr="00BA2C58">
              <w:t xml:space="preserve"> is </w:t>
            </w:r>
            <w:r w:rsidR="004054BC" w:rsidRPr="00BA2C58">
              <w:t xml:space="preserve">a service and registry, provided by the </w:t>
            </w:r>
            <w:hyperlink r:id="rId158" w:history="1">
              <w:r w:rsidR="004054BC" w:rsidRPr="00BA2C58">
                <w:rPr>
                  <w:rStyle w:val="Hyperlink"/>
                </w:rPr>
                <w:t>Norwegian Public Roads Administration</w:t>
              </w:r>
            </w:hyperlink>
            <w:r w:rsidR="004054BC" w:rsidRPr="00BA2C58">
              <w:t xml:space="preserve"> for registration of vehicles.</w:t>
            </w:r>
          </w:p>
        </w:tc>
      </w:tr>
      <w:tr w:rsidR="00A173AF" w:rsidRPr="00BA2C58" w14:paraId="6EC98896" w14:textId="77777777" w:rsidTr="00D6458F">
        <w:trPr>
          <w:trHeight w:val="198"/>
        </w:trPr>
        <w:tc>
          <w:tcPr>
            <w:tcW w:w="5000" w:type="pct"/>
            <w:gridSpan w:val="2"/>
            <w:shd w:val="clear" w:color="auto" w:fill="auto"/>
          </w:tcPr>
          <w:p w14:paraId="68C1D306" w14:textId="57A86947" w:rsidR="00A173AF" w:rsidRPr="00BA2C58" w:rsidRDefault="00567909" w:rsidP="00D6458F">
            <w:r w:rsidRPr="00BA2C58">
              <w:rPr>
                <w:b/>
              </w:rPr>
              <w:t>Notification of sale and transfer of registration</w:t>
            </w:r>
          </w:p>
        </w:tc>
      </w:tr>
      <w:tr w:rsidR="00A173AF" w:rsidRPr="00BA2C58" w14:paraId="43494147" w14:textId="77777777" w:rsidTr="00D6458F">
        <w:trPr>
          <w:trHeight w:val="198"/>
        </w:trPr>
        <w:tc>
          <w:tcPr>
            <w:tcW w:w="956" w:type="pct"/>
            <w:shd w:val="clear" w:color="auto" w:fill="auto"/>
          </w:tcPr>
          <w:p w14:paraId="4489C28D" w14:textId="77777777" w:rsidR="00A173AF" w:rsidRPr="00BA2C58" w:rsidRDefault="00A173AF" w:rsidP="00D6458F">
            <w:r w:rsidRPr="00BA2C58">
              <w:t>Responsibility:</w:t>
            </w:r>
          </w:p>
        </w:tc>
        <w:tc>
          <w:tcPr>
            <w:tcW w:w="4044" w:type="pct"/>
            <w:shd w:val="clear" w:color="auto" w:fill="auto"/>
          </w:tcPr>
          <w:p w14:paraId="73F96FF7" w14:textId="2E8F67E9" w:rsidR="00A173AF" w:rsidRPr="00BA2C58" w:rsidRDefault="00010BA7" w:rsidP="00D6458F">
            <w:r w:rsidRPr="00BA2C58">
              <w:t>Norwegian Public Roads Authority</w:t>
            </w:r>
          </w:p>
        </w:tc>
      </w:tr>
      <w:tr w:rsidR="00A173AF" w:rsidRPr="00BA2C58" w14:paraId="70E9EF99" w14:textId="77777777" w:rsidTr="00D6458F">
        <w:trPr>
          <w:trHeight w:val="37"/>
        </w:trPr>
        <w:tc>
          <w:tcPr>
            <w:tcW w:w="956" w:type="pct"/>
            <w:shd w:val="clear" w:color="auto" w:fill="auto"/>
          </w:tcPr>
          <w:p w14:paraId="6C5A2605" w14:textId="77777777" w:rsidR="00A173AF" w:rsidRPr="00BA2C58" w:rsidRDefault="00A173AF" w:rsidP="00D6458F">
            <w:r w:rsidRPr="00BA2C58">
              <w:t xml:space="preserve">Website: </w:t>
            </w:r>
          </w:p>
        </w:tc>
        <w:tc>
          <w:tcPr>
            <w:tcW w:w="4044" w:type="pct"/>
            <w:shd w:val="clear" w:color="auto" w:fill="auto"/>
          </w:tcPr>
          <w:p w14:paraId="597176DD" w14:textId="7D42C241" w:rsidR="00A81AB5" w:rsidRPr="00BA2C58" w:rsidRDefault="00AF2782" w:rsidP="00D6458F">
            <w:hyperlink r:id="rId159" w:history="1">
              <w:r w:rsidR="00A81AB5" w:rsidRPr="00BA2C58">
                <w:rPr>
                  <w:rStyle w:val="Hyperlink"/>
                </w:rPr>
                <w:t>https://www.vegvesen.no/en/vehicles/Buy+and+sell/notification-of-sale-and-transfer-of-registration</w:t>
              </w:r>
            </w:hyperlink>
          </w:p>
        </w:tc>
      </w:tr>
      <w:tr w:rsidR="00A173AF" w:rsidRPr="00BA2C58" w14:paraId="17C7AEE9" w14:textId="77777777" w:rsidTr="00D6458F">
        <w:trPr>
          <w:trHeight w:val="311"/>
        </w:trPr>
        <w:tc>
          <w:tcPr>
            <w:tcW w:w="956" w:type="pct"/>
            <w:shd w:val="clear" w:color="auto" w:fill="auto"/>
          </w:tcPr>
          <w:p w14:paraId="5999AF53" w14:textId="77777777" w:rsidR="00A173AF" w:rsidRPr="00BA2C58" w:rsidRDefault="00A173AF" w:rsidP="00D6458F">
            <w:r w:rsidRPr="00BA2C58">
              <w:t xml:space="preserve">Description: </w:t>
            </w:r>
          </w:p>
        </w:tc>
        <w:tc>
          <w:tcPr>
            <w:tcW w:w="4044" w:type="pct"/>
            <w:shd w:val="clear" w:color="auto" w:fill="auto"/>
          </w:tcPr>
          <w:p w14:paraId="77E7EEF9" w14:textId="0593B081" w:rsidR="00A173AF" w:rsidRPr="00BA2C58" w:rsidRDefault="00135BBD" w:rsidP="00D6458F">
            <w:r w:rsidRPr="00BA2C58">
              <w:t>Notification of sale and transfer of registration for vehicles are online services that allow you to complete and submit the necessary information to public authorities when you are buying or selling a vehicle. The Norwegian Public Roads Authority (</w:t>
            </w:r>
            <w:r w:rsidRPr="00BA2C58">
              <w:rPr>
                <w:i/>
              </w:rPr>
              <w:t>Statens Vegvesen</w:t>
            </w:r>
            <w:r w:rsidRPr="00BA2C58">
              <w:t>) has developed the services.</w:t>
            </w:r>
          </w:p>
        </w:tc>
      </w:tr>
    </w:tbl>
    <w:p w14:paraId="7A882CC7" w14:textId="77777777" w:rsidR="00A86633" w:rsidRPr="00BA2C58" w:rsidRDefault="00A86633" w:rsidP="00A86633">
      <w:pPr>
        <w:pStyle w:val="Heading2"/>
      </w:pPr>
      <w:bookmarkStart w:id="66" w:name="_Toc1475003"/>
      <w:r w:rsidRPr="00BA2C58">
        <w:t>Residence formalities</w:t>
      </w:r>
      <w:bookmarkEnd w:id="6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66B96A73" w14:textId="77777777" w:rsidTr="009A14A7">
        <w:trPr>
          <w:trHeight w:val="94"/>
        </w:trPr>
        <w:tc>
          <w:tcPr>
            <w:tcW w:w="5000" w:type="pct"/>
            <w:gridSpan w:val="2"/>
            <w:shd w:val="clear" w:color="auto" w:fill="EFFBFF"/>
          </w:tcPr>
          <w:p w14:paraId="552AD1A4" w14:textId="77777777" w:rsidR="00A86633" w:rsidRPr="00BA2C58" w:rsidRDefault="00A86633" w:rsidP="006B3DFB">
            <w:pPr>
              <w:pStyle w:val="Subtitle"/>
            </w:pPr>
            <w:r w:rsidRPr="00BA2C58">
              <w:t>Residence rights</w:t>
            </w:r>
          </w:p>
        </w:tc>
      </w:tr>
      <w:tr w:rsidR="00E87303" w:rsidRPr="00BA2C58" w14:paraId="535BB4E2" w14:textId="77777777" w:rsidTr="00D6458F">
        <w:trPr>
          <w:trHeight w:val="198"/>
        </w:trPr>
        <w:tc>
          <w:tcPr>
            <w:tcW w:w="5000" w:type="pct"/>
            <w:gridSpan w:val="2"/>
            <w:shd w:val="clear" w:color="auto" w:fill="auto"/>
          </w:tcPr>
          <w:p w14:paraId="73E92C77" w14:textId="25A4A190" w:rsidR="00E87303" w:rsidRPr="00BA2C58" w:rsidRDefault="0091326A" w:rsidP="00D6458F">
            <w:r w:rsidRPr="00BA2C58">
              <w:rPr>
                <w:b/>
              </w:rPr>
              <w:t>Announcement of moving (change of address)</w:t>
            </w:r>
          </w:p>
        </w:tc>
      </w:tr>
      <w:tr w:rsidR="00E87303" w:rsidRPr="00BA2C58" w14:paraId="790D814B" w14:textId="77777777" w:rsidTr="00D6458F">
        <w:trPr>
          <w:trHeight w:val="198"/>
        </w:trPr>
        <w:tc>
          <w:tcPr>
            <w:tcW w:w="956" w:type="pct"/>
            <w:shd w:val="clear" w:color="auto" w:fill="auto"/>
          </w:tcPr>
          <w:p w14:paraId="0037326C" w14:textId="77777777" w:rsidR="00E87303" w:rsidRPr="00BA2C58" w:rsidRDefault="00E87303" w:rsidP="00D6458F">
            <w:r w:rsidRPr="00BA2C58">
              <w:t>Responsibility:</w:t>
            </w:r>
          </w:p>
        </w:tc>
        <w:tc>
          <w:tcPr>
            <w:tcW w:w="4044" w:type="pct"/>
            <w:shd w:val="clear" w:color="auto" w:fill="auto"/>
          </w:tcPr>
          <w:p w14:paraId="6096176C" w14:textId="52BB3601" w:rsidR="00E87303" w:rsidRPr="00BA2C58" w:rsidRDefault="00823ECB" w:rsidP="00D6458F">
            <w:r w:rsidRPr="00BA2C58">
              <w:t>Norwegian Tax Administration, National Population Register</w:t>
            </w:r>
          </w:p>
        </w:tc>
      </w:tr>
      <w:tr w:rsidR="00E87303" w:rsidRPr="00BA2C58" w14:paraId="4459A20F" w14:textId="77777777" w:rsidTr="00D6458F">
        <w:trPr>
          <w:trHeight w:val="37"/>
        </w:trPr>
        <w:tc>
          <w:tcPr>
            <w:tcW w:w="956" w:type="pct"/>
            <w:shd w:val="clear" w:color="auto" w:fill="auto"/>
          </w:tcPr>
          <w:p w14:paraId="16261A87" w14:textId="77777777" w:rsidR="00E87303" w:rsidRPr="00BA2C58" w:rsidRDefault="00E87303" w:rsidP="00D6458F">
            <w:r w:rsidRPr="00BA2C58">
              <w:t xml:space="preserve">Website: </w:t>
            </w:r>
          </w:p>
        </w:tc>
        <w:tc>
          <w:tcPr>
            <w:tcW w:w="4044" w:type="pct"/>
            <w:shd w:val="clear" w:color="auto" w:fill="auto"/>
          </w:tcPr>
          <w:p w14:paraId="1589AA18" w14:textId="77777777" w:rsidR="00BF15B2" w:rsidRPr="00BA2C58" w:rsidRDefault="00AF2782" w:rsidP="00D6458F">
            <w:pPr>
              <w:rPr>
                <w:rStyle w:val="Hyperlink"/>
              </w:rPr>
            </w:pPr>
            <w:hyperlink r:id="rId160" w:history="1">
              <w:r w:rsidR="00BF15B2" w:rsidRPr="00BA2C58">
                <w:rPr>
                  <w:rStyle w:val="Hyperlink"/>
                </w:rPr>
                <w:t>http://www.skatteetaten.no/en/Person/National-Registry/Moving/</w:t>
              </w:r>
            </w:hyperlink>
          </w:p>
          <w:p w14:paraId="4ED45F52" w14:textId="037F6A51" w:rsidR="00BF15B2" w:rsidRPr="00BA2C58" w:rsidRDefault="00AF2782" w:rsidP="00D6458F">
            <w:pPr>
              <w:rPr>
                <w:color w:val="1A3F7C"/>
              </w:rPr>
            </w:pPr>
            <w:hyperlink r:id="rId161" w:history="1">
              <w:r w:rsidR="00BF15B2" w:rsidRPr="00BA2C58">
                <w:rPr>
                  <w:rStyle w:val="Hyperlink"/>
                </w:rPr>
                <w:t>http://www.norge.no/en/life_situation/moving-home</w:t>
              </w:r>
            </w:hyperlink>
          </w:p>
        </w:tc>
      </w:tr>
      <w:tr w:rsidR="00E87303" w:rsidRPr="00BA2C58" w14:paraId="4F9F2860" w14:textId="77777777" w:rsidTr="00D6458F">
        <w:trPr>
          <w:trHeight w:val="311"/>
        </w:trPr>
        <w:tc>
          <w:tcPr>
            <w:tcW w:w="956" w:type="pct"/>
            <w:shd w:val="clear" w:color="auto" w:fill="auto"/>
          </w:tcPr>
          <w:p w14:paraId="3DAAE80D" w14:textId="77777777" w:rsidR="00E87303" w:rsidRPr="00BA2C58" w:rsidRDefault="00E87303" w:rsidP="00D6458F">
            <w:r w:rsidRPr="00BA2C58">
              <w:t xml:space="preserve">Description: </w:t>
            </w:r>
          </w:p>
        </w:tc>
        <w:tc>
          <w:tcPr>
            <w:tcW w:w="4044" w:type="pct"/>
            <w:shd w:val="clear" w:color="auto" w:fill="auto"/>
          </w:tcPr>
          <w:p w14:paraId="609502F4" w14:textId="669A9776" w:rsidR="00E87303" w:rsidRPr="00BA2C58" w:rsidRDefault="001750FE" w:rsidP="00D6458F">
            <w:r w:rsidRPr="00BA2C58">
              <w:t xml:space="preserve">Registering a change of address with the National Population Registry is mandatory. This is done by completing a form and sending it to the local tax office. Norway Post should also be notified. Relevant digital services can also be accessed via the </w:t>
            </w:r>
            <w:hyperlink r:id="rId162" w:history="1">
              <w:r w:rsidRPr="00BA2C58">
                <w:rPr>
                  <w:rStyle w:val="Hyperlink"/>
                </w:rPr>
                <w:t>Altinn</w:t>
              </w:r>
            </w:hyperlink>
            <w:r w:rsidRPr="00BA2C58">
              <w:t xml:space="preserve"> portal. </w:t>
            </w:r>
            <w:r w:rsidRPr="00BA2C58">
              <w:lastRenderedPageBreak/>
              <w:t xml:space="preserve">Norwegian residents </w:t>
            </w:r>
            <w:r w:rsidR="00C2318C" w:rsidRPr="00BA2C58">
              <w:t>may submit</w:t>
            </w:r>
            <w:r w:rsidRPr="00BA2C58">
              <w:t xml:space="preserve"> a notification of a change of address within Norway digitally.</w:t>
            </w:r>
          </w:p>
        </w:tc>
      </w:tr>
      <w:tr w:rsidR="00A86633" w:rsidRPr="00BA2C58" w14:paraId="0DBF20B8" w14:textId="77777777" w:rsidTr="009A14A7">
        <w:trPr>
          <w:trHeight w:val="94"/>
        </w:trPr>
        <w:tc>
          <w:tcPr>
            <w:tcW w:w="5000" w:type="pct"/>
            <w:gridSpan w:val="2"/>
            <w:shd w:val="clear" w:color="auto" w:fill="EFFBFF"/>
          </w:tcPr>
          <w:p w14:paraId="5FB71575" w14:textId="77777777" w:rsidR="00A86633" w:rsidRPr="00BA2C58" w:rsidRDefault="00A86633" w:rsidP="006B3DFB">
            <w:pPr>
              <w:pStyle w:val="Subtitle"/>
              <w:rPr>
                <w:color w:val="BF3F91"/>
              </w:rPr>
            </w:pPr>
            <w:r w:rsidRPr="00BA2C58">
              <w:lastRenderedPageBreak/>
              <w:t>Document and formalities</w:t>
            </w:r>
          </w:p>
        </w:tc>
      </w:tr>
      <w:tr w:rsidR="00200619" w:rsidRPr="00BA2C58" w14:paraId="44239D8D" w14:textId="77777777" w:rsidTr="008E0577">
        <w:trPr>
          <w:trHeight w:val="198"/>
        </w:trPr>
        <w:tc>
          <w:tcPr>
            <w:tcW w:w="5000" w:type="pct"/>
            <w:gridSpan w:val="2"/>
            <w:shd w:val="clear" w:color="auto" w:fill="auto"/>
          </w:tcPr>
          <w:p w14:paraId="2C654562" w14:textId="77777777" w:rsidR="00200619" w:rsidRPr="00BA2C58" w:rsidRDefault="00200619" w:rsidP="008E0577">
            <w:r w:rsidRPr="00BA2C58">
              <w:rPr>
                <w:b/>
              </w:rPr>
              <w:t>Housing Allowance</w:t>
            </w:r>
          </w:p>
        </w:tc>
      </w:tr>
      <w:tr w:rsidR="00200619" w:rsidRPr="00BA2C58" w14:paraId="5B881849" w14:textId="77777777" w:rsidTr="008E0577">
        <w:trPr>
          <w:trHeight w:val="198"/>
        </w:trPr>
        <w:tc>
          <w:tcPr>
            <w:tcW w:w="956" w:type="pct"/>
            <w:shd w:val="clear" w:color="auto" w:fill="auto"/>
          </w:tcPr>
          <w:p w14:paraId="255FFD5C" w14:textId="77777777" w:rsidR="00200619" w:rsidRPr="00BA2C58" w:rsidRDefault="00200619" w:rsidP="008E0577">
            <w:r w:rsidRPr="00BA2C58">
              <w:t>Responsibility:</w:t>
            </w:r>
          </w:p>
        </w:tc>
        <w:tc>
          <w:tcPr>
            <w:tcW w:w="4044" w:type="pct"/>
            <w:shd w:val="clear" w:color="auto" w:fill="auto"/>
          </w:tcPr>
          <w:p w14:paraId="6E876705" w14:textId="77777777" w:rsidR="00200619" w:rsidRPr="00BA2C58" w:rsidRDefault="00200619" w:rsidP="008E0577">
            <w:r w:rsidRPr="00BA2C58">
              <w:t>Norwegian State Housing Bank</w:t>
            </w:r>
          </w:p>
        </w:tc>
      </w:tr>
      <w:tr w:rsidR="00200619" w:rsidRPr="00BA2C58" w14:paraId="685111E5" w14:textId="77777777" w:rsidTr="008E0577">
        <w:trPr>
          <w:trHeight w:val="37"/>
        </w:trPr>
        <w:tc>
          <w:tcPr>
            <w:tcW w:w="956" w:type="pct"/>
            <w:shd w:val="clear" w:color="auto" w:fill="auto"/>
          </w:tcPr>
          <w:p w14:paraId="0F1890E6" w14:textId="77777777" w:rsidR="00200619" w:rsidRPr="00BA2C58" w:rsidRDefault="00200619" w:rsidP="008E0577">
            <w:r w:rsidRPr="00BA2C58">
              <w:t xml:space="preserve">Website: </w:t>
            </w:r>
          </w:p>
        </w:tc>
        <w:tc>
          <w:tcPr>
            <w:tcW w:w="4044" w:type="pct"/>
            <w:shd w:val="clear" w:color="auto" w:fill="auto"/>
          </w:tcPr>
          <w:p w14:paraId="3C7B7C01" w14:textId="77777777" w:rsidR="00200619" w:rsidRPr="00BA2C58" w:rsidRDefault="00AF2782" w:rsidP="008E0577">
            <w:hyperlink r:id="rId163" w:history="1">
              <w:r w:rsidR="00200619" w:rsidRPr="00BA2C58">
                <w:rPr>
                  <w:rStyle w:val="Hyperlink"/>
                </w:rPr>
                <w:t>https://www.husbanken.no/english/what-is-housing-allowance</w:t>
              </w:r>
            </w:hyperlink>
          </w:p>
        </w:tc>
      </w:tr>
      <w:tr w:rsidR="00200619" w:rsidRPr="00BA2C58" w14:paraId="2ACEE807" w14:textId="77777777" w:rsidTr="008E0577">
        <w:trPr>
          <w:trHeight w:val="311"/>
        </w:trPr>
        <w:tc>
          <w:tcPr>
            <w:tcW w:w="956" w:type="pct"/>
            <w:shd w:val="clear" w:color="auto" w:fill="auto"/>
          </w:tcPr>
          <w:p w14:paraId="09286EBD" w14:textId="77777777" w:rsidR="00200619" w:rsidRPr="00BA2C58" w:rsidRDefault="00200619" w:rsidP="008E0577">
            <w:r w:rsidRPr="00BA2C58">
              <w:t xml:space="preserve">Description: </w:t>
            </w:r>
          </w:p>
        </w:tc>
        <w:tc>
          <w:tcPr>
            <w:tcW w:w="4044" w:type="pct"/>
            <w:shd w:val="clear" w:color="auto" w:fill="auto"/>
          </w:tcPr>
          <w:p w14:paraId="6F2CF564" w14:textId="77777777" w:rsidR="00200619" w:rsidRPr="00BA2C58" w:rsidRDefault="00200619" w:rsidP="008E0577">
            <w:r w:rsidRPr="00BA2C58">
              <w:t>Housing allowance is an online service that makes it easier to apply for financial support to cover housing expenses for households with low incomes. The service has been developed by the Norwegian State Housing Bank (</w:t>
            </w:r>
            <w:r w:rsidRPr="00BA2C58">
              <w:rPr>
                <w:i/>
              </w:rPr>
              <w:t>Husbanken</w:t>
            </w:r>
            <w:r w:rsidRPr="00BA2C58">
              <w:t>)</w:t>
            </w:r>
          </w:p>
        </w:tc>
      </w:tr>
      <w:tr w:rsidR="00A86633" w:rsidRPr="00BA2C58" w14:paraId="38C04A1C" w14:textId="77777777" w:rsidTr="00A86633">
        <w:trPr>
          <w:trHeight w:val="198"/>
        </w:trPr>
        <w:tc>
          <w:tcPr>
            <w:tcW w:w="5000" w:type="pct"/>
            <w:gridSpan w:val="2"/>
            <w:shd w:val="clear" w:color="auto" w:fill="auto"/>
          </w:tcPr>
          <w:p w14:paraId="7856E5F1" w14:textId="03863E53" w:rsidR="00A86633" w:rsidRPr="00BA2C58" w:rsidRDefault="004D0388" w:rsidP="00A86633">
            <w:r w:rsidRPr="00BA2C58">
              <w:rPr>
                <w:b/>
              </w:rPr>
              <w:t>Certificates (birth, marriage): request and delivery</w:t>
            </w:r>
          </w:p>
        </w:tc>
      </w:tr>
      <w:tr w:rsidR="00A86633" w:rsidRPr="00BA2C58" w14:paraId="46538AB0" w14:textId="77777777" w:rsidTr="00A86633">
        <w:trPr>
          <w:trHeight w:val="198"/>
        </w:trPr>
        <w:tc>
          <w:tcPr>
            <w:tcW w:w="956" w:type="pct"/>
            <w:shd w:val="clear" w:color="auto" w:fill="auto"/>
          </w:tcPr>
          <w:p w14:paraId="43E7DBE1" w14:textId="77777777" w:rsidR="00A86633" w:rsidRPr="00BA2C58" w:rsidRDefault="00A86633" w:rsidP="00A86633">
            <w:r w:rsidRPr="00BA2C58">
              <w:t>Responsibility:</w:t>
            </w:r>
          </w:p>
        </w:tc>
        <w:tc>
          <w:tcPr>
            <w:tcW w:w="4044" w:type="pct"/>
            <w:shd w:val="clear" w:color="auto" w:fill="auto"/>
          </w:tcPr>
          <w:p w14:paraId="30EB1A0F" w14:textId="661925E2" w:rsidR="00A86633" w:rsidRPr="00BA2C58" w:rsidRDefault="009B0015" w:rsidP="00A86633">
            <w:r w:rsidRPr="00BA2C58">
              <w:t>Central Government, National Register</w:t>
            </w:r>
          </w:p>
        </w:tc>
      </w:tr>
      <w:tr w:rsidR="00A86633" w:rsidRPr="00BA2C58" w14:paraId="263C426D" w14:textId="77777777" w:rsidTr="00A86633">
        <w:trPr>
          <w:trHeight w:val="37"/>
        </w:trPr>
        <w:tc>
          <w:tcPr>
            <w:tcW w:w="956" w:type="pct"/>
            <w:shd w:val="clear" w:color="auto" w:fill="auto"/>
          </w:tcPr>
          <w:p w14:paraId="0DFC6898" w14:textId="77777777" w:rsidR="00A86633" w:rsidRPr="00BA2C58" w:rsidRDefault="00A86633" w:rsidP="00A86633">
            <w:r w:rsidRPr="00BA2C58">
              <w:t xml:space="preserve">Website: </w:t>
            </w:r>
          </w:p>
        </w:tc>
        <w:tc>
          <w:tcPr>
            <w:tcW w:w="4044" w:type="pct"/>
            <w:shd w:val="clear" w:color="auto" w:fill="auto"/>
          </w:tcPr>
          <w:p w14:paraId="27453CDA" w14:textId="1295FB6F" w:rsidR="00102B2B" w:rsidRPr="00BA2C58" w:rsidRDefault="00AF2782" w:rsidP="00A86633">
            <w:hyperlink r:id="rId164" w:history="1">
              <w:r w:rsidR="00102B2B" w:rsidRPr="00BA2C58">
                <w:rPr>
                  <w:rStyle w:val="Hyperlink"/>
                </w:rPr>
                <w:t>http://www.noreg.no/</w:t>
              </w:r>
            </w:hyperlink>
          </w:p>
        </w:tc>
      </w:tr>
      <w:tr w:rsidR="00A86633" w:rsidRPr="00BA2C58" w14:paraId="67F3C162" w14:textId="77777777" w:rsidTr="00A86633">
        <w:trPr>
          <w:trHeight w:val="311"/>
        </w:trPr>
        <w:tc>
          <w:tcPr>
            <w:tcW w:w="956" w:type="pct"/>
            <w:shd w:val="clear" w:color="auto" w:fill="auto"/>
          </w:tcPr>
          <w:p w14:paraId="70CD1128" w14:textId="77777777" w:rsidR="00A86633" w:rsidRPr="00BA2C58" w:rsidRDefault="00A86633" w:rsidP="00A86633">
            <w:r w:rsidRPr="00BA2C58">
              <w:t xml:space="preserve">Description: </w:t>
            </w:r>
          </w:p>
        </w:tc>
        <w:tc>
          <w:tcPr>
            <w:tcW w:w="4044" w:type="pct"/>
            <w:shd w:val="clear" w:color="auto" w:fill="auto"/>
          </w:tcPr>
          <w:p w14:paraId="06182944" w14:textId="6ACBDDB1" w:rsidR="00A86633" w:rsidRPr="00BA2C58" w:rsidRDefault="00FA1D39" w:rsidP="00A86633">
            <w:r w:rsidRPr="00BA2C58">
              <w:t xml:space="preserve">The intention to get married requires verification of entitlement in accordance with the </w:t>
            </w:r>
            <w:hyperlink r:id="rId165" w:history="1">
              <w:r w:rsidRPr="00BA2C58">
                <w:rPr>
                  <w:rStyle w:val="Hyperlink"/>
                </w:rPr>
                <w:t>Marriage Act</w:t>
              </w:r>
            </w:hyperlink>
            <w:r w:rsidRPr="00BA2C58">
              <w:t>. This verification is carried out by the National Register for Population, located in the local tax assessment office in the municipality of residence of either the bride-to-be, or bridegroom-to-be. For non-residents, applications for verification are carried out by the Office of the National Registrar. Relevant forms and all other required documentation should be submitted to the authority responsible for the National Population Registry, either locally or centrally, as stated above.</w:t>
            </w:r>
          </w:p>
        </w:tc>
      </w:tr>
      <w:tr w:rsidR="00D14B78" w:rsidRPr="00BA2C58" w14:paraId="4BC81579" w14:textId="77777777" w:rsidTr="00D6458F">
        <w:trPr>
          <w:trHeight w:val="198"/>
        </w:trPr>
        <w:tc>
          <w:tcPr>
            <w:tcW w:w="5000" w:type="pct"/>
            <w:gridSpan w:val="2"/>
            <w:shd w:val="clear" w:color="auto" w:fill="auto"/>
          </w:tcPr>
          <w:p w14:paraId="76F262E0" w14:textId="2E3F4DA2" w:rsidR="00D14B78" w:rsidRPr="00BA2C58" w:rsidRDefault="00737A5E" w:rsidP="00D6458F">
            <w:r w:rsidRPr="00BA2C58">
              <w:rPr>
                <w:b/>
              </w:rPr>
              <w:t>Criminal Record Certificate</w:t>
            </w:r>
          </w:p>
        </w:tc>
      </w:tr>
      <w:tr w:rsidR="00D14B78" w:rsidRPr="00BA2C58" w14:paraId="412D49AD" w14:textId="77777777" w:rsidTr="00D6458F">
        <w:trPr>
          <w:trHeight w:val="198"/>
        </w:trPr>
        <w:tc>
          <w:tcPr>
            <w:tcW w:w="956" w:type="pct"/>
            <w:shd w:val="clear" w:color="auto" w:fill="auto"/>
          </w:tcPr>
          <w:p w14:paraId="55ECA496" w14:textId="77777777" w:rsidR="00D14B78" w:rsidRPr="00BA2C58" w:rsidRDefault="00D14B78" w:rsidP="00D6458F">
            <w:r w:rsidRPr="00BA2C58">
              <w:t>Responsibility:</w:t>
            </w:r>
          </w:p>
        </w:tc>
        <w:tc>
          <w:tcPr>
            <w:tcW w:w="4044" w:type="pct"/>
            <w:shd w:val="clear" w:color="auto" w:fill="auto"/>
          </w:tcPr>
          <w:p w14:paraId="72730254" w14:textId="4A5D17E3" w:rsidR="00D14B78" w:rsidRPr="00BA2C58" w:rsidRDefault="00931F40" w:rsidP="00D6458F">
            <w:r w:rsidRPr="00BA2C58">
              <w:t>National Police Directorate</w:t>
            </w:r>
          </w:p>
        </w:tc>
      </w:tr>
      <w:tr w:rsidR="00D14B78" w:rsidRPr="00BA2C58" w14:paraId="63088606" w14:textId="77777777" w:rsidTr="00D6458F">
        <w:trPr>
          <w:trHeight w:val="37"/>
        </w:trPr>
        <w:tc>
          <w:tcPr>
            <w:tcW w:w="956" w:type="pct"/>
            <w:shd w:val="clear" w:color="auto" w:fill="auto"/>
          </w:tcPr>
          <w:p w14:paraId="017040C0" w14:textId="77777777" w:rsidR="00D14B78" w:rsidRPr="00BA2C58" w:rsidRDefault="00D14B78" w:rsidP="00D6458F">
            <w:r w:rsidRPr="00BA2C58">
              <w:t xml:space="preserve">Website: </w:t>
            </w:r>
          </w:p>
        </w:tc>
        <w:tc>
          <w:tcPr>
            <w:tcW w:w="4044" w:type="pct"/>
            <w:shd w:val="clear" w:color="auto" w:fill="auto"/>
          </w:tcPr>
          <w:p w14:paraId="4A70C37E" w14:textId="0C249400" w:rsidR="00F221BA" w:rsidRPr="00BA2C58" w:rsidRDefault="00AF2782" w:rsidP="00D6458F">
            <w:hyperlink r:id="rId166" w:history="1">
              <w:r w:rsidR="00F221BA" w:rsidRPr="00BA2C58">
                <w:rPr>
                  <w:rStyle w:val="Hyperlink"/>
                </w:rPr>
                <w:t>https://www.politi.no/tjenester/politiattest/</w:t>
              </w:r>
            </w:hyperlink>
          </w:p>
        </w:tc>
      </w:tr>
      <w:tr w:rsidR="00D14B78" w:rsidRPr="00BA2C58" w14:paraId="694A67DF" w14:textId="77777777" w:rsidTr="00D6458F">
        <w:trPr>
          <w:trHeight w:val="311"/>
        </w:trPr>
        <w:tc>
          <w:tcPr>
            <w:tcW w:w="956" w:type="pct"/>
            <w:shd w:val="clear" w:color="auto" w:fill="auto"/>
          </w:tcPr>
          <w:p w14:paraId="590A83E6" w14:textId="77777777" w:rsidR="00D14B78" w:rsidRPr="00BA2C58" w:rsidRDefault="00D14B78" w:rsidP="00D6458F">
            <w:r w:rsidRPr="00BA2C58">
              <w:t xml:space="preserve">Description: </w:t>
            </w:r>
          </w:p>
        </w:tc>
        <w:tc>
          <w:tcPr>
            <w:tcW w:w="4044" w:type="pct"/>
            <w:shd w:val="clear" w:color="auto" w:fill="auto"/>
          </w:tcPr>
          <w:p w14:paraId="0372E1BB" w14:textId="5385ACDF" w:rsidR="00D14B78" w:rsidRPr="00BA2C58" w:rsidRDefault="007844A9" w:rsidP="00D6458F">
            <w:r w:rsidRPr="00BA2C58">
              <w:t xml:space="preserve">The National Police Directorate’s website allows citizens to apply for their criminal record online, which is then received in their </w:t>
            </w:r>
            <w:hyperlink r:id="rId167" w:history="1">
              <w:r w:rsidRPr="00BA2C58">
                <w:rPr>
                  <w:rStyle w:val="Hyperlink"/>
                </w:rPr>
                <w:t>digital mailbox</w:t>
              </w:r>
            </w:hyperlink>
            <w:r w:rsidRPr="00BA2C58">
              <w:t>.</w:t>
            </w:r>
          </w:p>
        </w:tc>
      </w:tr>
      <w:tr w:rsidR="00D14B78" w:rsidRPr="00BA2C58" w14:paraId="4D1FFC5D" w14:textId="77777777" w:rsidTr="00D6458F">
        <w:trPr>
          <w:trHeight w:val="198"/>
        </w:trPr>
        <w:tc>
          <w:tcPr>
            <w:tcW w:w="5000" w:type="pct"/>
            <w:gridSpan w:val="2"/>
            <w:shd w:val="clear" w:color="auto" w:fill="auto"/>
          </w:tcPr>
          <w:p w14:paraId="5F8003D5" w14:textId="0BAC0E79" w:rsidR="00D14B78" w:rsidRPr="00BA2C58" w:rsidRDefault="00B457FB" w:rsidP="00D6458F">
            <w:r w:rsidRPr="00BA2C58">
              <w:rPr>
                <w:b/>
              </w:rPr>
              <w:t>Declaration to the police (e.g. in case of theft)</w:t>
            </w:r>
          </w:p>
        </w:tc>
      </w:tr>
      <w:tr w:rsidR="00D14B78" w:rsidRPr="00BA2C58" w14:paraId="64E2AFAE" w14:textId="77777777" w:rsidTr="00D6458F">
        <w:trPr>
          <w:trHeight w:val="198"/>
        </w:trPr>
        <w:tc>
          <w:tcPr>
            <w:tcW w:w="956" w:type="pct"/>
            <w:shd w:val="clear" w:color="auto" w:fill="auto"/>
          </w:tcPr>
          <w:p w14:paraId="5F214A89" w14:textId="77777777" w:rsidR="00D14B78" w:rsidRPr="00BA2C58" w:rsidRDefault="00D14B78" w:rsidP="00D6458F">
            <w:r w:rsidRPr="00BA2C58">
              <w:t>Responsibility:</w:t>
            </w:r>
          </w:p>
        </w:tc>
        <w:tc>
          <w:tcPr>
            <w:tcW w:w="4044" w:type="pct"/>
            <w:shd w:val="clear" w:color="auto" w:fill="auto"/>
          </w:tcPr>
          <w:p w14:paraId="1B353FF1" w14:textId="0D943B1D" w:rsidR="00D14B78" w:rsidRPr="00BA2C58" w:rsidRDefault="00B320E3" w:rsidP="00D6458F">
            <w:r w:rsidRPr="00BA2C58">
              <w:t>National Police Directorate, Police Districts and Stations</w:t>
            </w:r>
          </w:p>
        </w:tc>
      </w:tr>
      <w:tr w:rsidR="00D14B78" w:rsidRPr="00BA2C58" w14:paraId="61BB0BFA" w14:textId="77777777" w:rsidTr="00D6458F">
        <w:trPr>
          <w:trHeight w:val="37"/>
        </w:trPr>
        <w:tc>
          <w:tcPr>
            <w:tcW w:w="956" w:type="pct"/>
            <w:shd w:val="clear" w:color="auto" w:fill="auto"/>
          </w:tcPr>
          <w:p w14:paraId="677A89B7" w14:textId="77777777" w:rsidR="00D14B78" w:rsidRPr="00BA2C58" w:rsidRDefault="00D14B78" w:rsidP="00D6458F">
            <w:r w:rsidRPr="00BA2C58">
              <w:t xml:space="preserve">Website: </w:t>
            </w:r>
          </w:p>
        </w:tc>
        <w:tc>
          <w:tcPr>
            <w:tcW w:w="4044" w:type="pct"/>
            <w:shd w:val="clear" w:color="auto" w:fill="auto"/>
          </w:tcPr>
          <w:p w14:paraId="630213B6" w14:textId="6A5D41DD" w:rsidR="001B10C6" w:rsidRPr="00BA2C58" w:rsidRDefault="00AF2782" w:rsidP="001B10C6">
            <w:hyperlink w:history="1"/>
            <w:hyperlink r:id="rId168" w:history="1">
              <w:r w:rsidR="001B10C6" w:rsidRPr="00BA2C58">
                <w:rPr>
                  <w:rStyle w:val="Hyperlink"/>
                </w:rPr>
                <w:t>https://www.politiet.no/</w:t>
              </w:r>
            </w:hyperlink>
          </w:p>
        </w:tc>
      </w:tr>
      <w:tr w:rsidR="00D14B78" w:rsidRPr="00BA2C58" w14:paraId="712BC3F8" w14:textId="77777777" w:rsidTr="00D6458F">
        <w:trPr>
          <w:trHeight w:val="311"/>
        </w:trPr>
        <w:tc>
          <w:tcPr>
            <w:tcW w:w="956" w:type="pct"/>
            <w:shd w:val="clear" w:color="auto" w:fill="auto"/>
          </w:tcPr>
          <w:p w14:paraId="5FC74E02" w14:textId="77777777" w:rsidR="00D14B78" w:rsidRPr="00BA2C58" w:rsidRDefault="00D14B78" w:rsidP="00D6458F">
            <w:r w:rsidRPr="00BA2C58">
              <w:t xml:space="preserve">Description: </w:t>
            </w:r>
          </w:p>
        </w:tc>
        <w:tc>
          <w:tcPr>
            <w:tcW w:w="4044" w:type="pct"/>
            <w:shd w:val="clear" w:color="auto" w:fill="auto"/>
          </w:tcPr>
          <w:p w14:paraId="7C089AE8" w14:textId="13BD76EC" w:rsidR="00D14B78" w:rsidRPr="00BA2C58" w:rsidRDefault="00031087" w:rsidP="00D6458F">
            <w:r w:rsidRPr="00BA2C58">
              <w:t>Information and forms to download for manual submission are available online. Certain categories of theft/vandalism are possible to be declared online, namely stolen bikes, mobile telephones, goods stolen from a private person in a public place and vandalism of buildings or cars.</w:t>
            </w:r>
          </w:p>
        </w:tc>
      </w:tr>
      <w:tr w:rsidR="00D14B78" w:rsidRPr="00BA2C58" w14:paraId="32F32889" w14:textId="77777777" w:rsidTr="00D6458F">
        <w:trPr>
          <w:trHeight w:val="198"/>
        </w:trPr>
        <w:tc>
          <w:tcPr>
            <w:tcW w:w="5000" w:type="pct"/>
            <w:gridSpan w:val="2"/>
            <w:shd w:val="clear" w:color="auto" w:fill="auto"/>
          </w:tcPr>
          <w:p w14:paraId="639A5671" w14:textId="704A3312" w:rsidR="00D14B78" w:rsidRPr="00BA2C58" w:rsidRDefault="00FA0A72" w:rsidP="00D6458F">
            <w:r w:rsidRPr="00BA2C58">
              <w:rPr>
                <w:rStyle w:val="Strong"/>
              </w:rPr>
              <w:t>Digital mailbox</w:t>
            </w:r>
          </w:p>
        </w:tc>
      </w:tr>
      <w:tr w:rsidR="00D14B78" w:rsidRPr="00BA2C58" w14:paraId="59132918" w14:textId="77777777" w:rsidTr="00D6458F">
        <w:trPr>
          <w:trHeight w:val="198"/>
        </w:trPr>
        <w:tc>
          <w:tcPr>
            <w:tcW w:w="956" w:type="pct"/>
            <w:shd w:val="clear" w:color="auto" w:fill="auto"/>
          </w:tcPr>
          <w:p w14:paraId="3566D06F" w14:textId="77777777" w:rsidR="00D14B78" w:rsidRPr="00BA2C58" w:rsidRDefault="00D14B78" w:rsidP="00D6458F">
            <w:r w:rsidRPr="00BA2C58">
              <w:t>Responsibility:</w:t>
            </w:r>
          </w:p>
        </w:tc>
        <w:tc>
          <w:tcPr>
            <w:tcW w:w="4044" w:type="pct"/>
            <w:shd w:val="clear" w:color="auto" w:fill="auto"/>
          </w:tcPr>
          <w:p w14:paraId="445702CC" w14:textId="3BD26D2D" w:rsidR="00D14B78" w:rsidRPr="00BA2C58" w:rsidRDefault="00BF5075" w:rsidP="00D6458F">
            <w:r w:rsidRPr="00BA2C58">
              <w:t>Agency for Public Management and eGovernment (Difi)</w:t>
            </w:r>
          </w:p>
        </w:tc>
      </w:tr>
      <w:tr w:rsidR="00D14B78" w:rsidRPr="00BA2C58" w14:paraId="3F00F9DD" w14:textId="77777777" w:rsidTr="00D6458F">
        <w:trPr>
          <w:trHeight w:val="37"/>
        </w:trPr>
        <w:tc>
          <w:tcPr>
            <w:tcW w:w="956" w:type="pct"/>
            <w:shd w:val="clear" w:color="auto" w:fill="auto"/>
          </w:tcPr>
          <w:p w14:paraId="4F1C6784" w14:textId="77777777" w:rsidR="00D14B78" w:rsidRPr="00BA2C58" w:rsidRDefault="00D14B78" w:rsidP="00D6458F">
            <w:r w:rsidRPr="00BA2C58">
              <w:t xml:space="preserve">Website: </w:t>
            </w:r>
          </w:p>
        </w:tc>
        <w:tc>
          <w:tcPr>
            <w:tcW w:w="4044" w:type="pct"/>
            <w:shd w:val="clear" w:color="auto" w:fill="auto"/>
          </w:tcPr>
          <w:p w14:paraId="0FBC1F14" w14:textId="575A8583" w:rsidR="004A7215" w:rsidRPr="00BA2C58" w:rsidRDefault="00AF2782" w:rsidP="00D6458F">
            <w:hyperlink r:id="rId169" w:history="1">
              <w:r w:rsidR="004A7215" w:rsidRPr="00BA2C58">
                <w:rPr>
                  <w:rStyle w:val="Hyperlink"/>
                </w:rPr>
                <w:t>http://www.norge.no/en/electronic-id</w:t>
              </w:r>
            </w:hyperlink>
          </w:p>
        </w:tc>
      </w:tr>
      <w:tr w:rsidR="00D14B78" w:rsidRPr="00BA2C58" w14:paraId="7A2DB376" w14:textId="77777777" w:rsidTr="00D6458F">
        <w:trPr>
          <w:trHeight w:val="311"/>
        </w:trPr>
        <w:tc>
          <w:tcPr>
            <w:tcW w:w="956" w:type="pct"/>
            <w:shd w:val="clear" w:color="auto" w:fill="auto"/>
          </w:tcPr>
          <w:p w14:paraId="237E6496" w14:textId="77777777" w:rsidR="00D14B78" w:rsidRPr="00BA2C58" w:rsidRDefault="00D14B78" w:rsidP="00D6458F">
            <w:r w:rsidRPr="00BA2C58">
              <w:t xml:space="preserve">Description: </w:t>
            </w:r>
          </w:p>
        </w:tc>
        <w:tc>
          <w:tcPr>
            <w:tcW w:w="4044" w:type="pct"/>
            <w:shd w:val="clear" w:color="auto" w:fill="auto"/>
          </w:tcPr>
          <w:p w14:paraId="42E5850A" w14:textId="7604E100" w:rsidR="00D14B78" w:rsidRPr="00BA2C58" w:rsidRDefault="00C94343" w:rsidP="00D6458F">
            <w:r w:rsidRPr="00BA2C58">
              <w:t xml:space="preserve">The digital mailbox is a secure digital archive, where citizens can easily find mail from public agencies whenever they need it. There are two mailbox providers: </w:t>
            </w:r>
            <w:hyperlink r:id="rId170" w:history="1">
              <w:r w:rsidRPr="00BA2C58">
                <w:rPr>
                  <w:rStyle w:val="Hyperlink"/>
                </w:rPr>
                <w:t>e-Boks</w:t>
              </w:r>
            </w:hyperlink>
            <w:r w:rsidRPr="00BA2C58">
              <w:t xml:space="preserve"> and </w:t>
            </w:r>
            <w:hyperlink r:id="rId171" w:anchor="/" w:history="1">
              <w:r w:rsidRPr="00BA2C58">
                <w:rPr>
                  <w:rStyle w:val="Hyperlink"/>
                </w:rPr>
                <w:t>Digipost</w:t>
              </w:r>
            </w:hyperlink>
            <w:r w:rsidRPr="00BA2C58">
              <w:t>. Both are approved by the Norwegian Government and comply with security standards.</w:t>
            </w:r>
          </w:p>
        </w:tc>
      </w:tr>
      <w:tr w:rsidR="00D14B78" w:rsidRPr="00BA2C58" w14:paraId="658208D2" w14:textId="77777777" w:rsidTr="00D6458F">
        <w:trPr>
          <w:trHeight w:val="198"/>
        </w:trPr>
        <w:tc>
          <w:tcPr>
            <w:tcW w:w="5000" w:type="pct"/>
            <w:gridSpan w:val="2"/>
            <w:shd w:val="clear" w:color="auto" w:fill="auto"/>
          </w:tcPr>
          <w:p w14:paraId="23C8B2DA" w14:textId="1A96D8DC" w:rsidR="00D14B78" w:rsidRPr="00BA2C58" w:rsidRDefault="00375F1F" w:rsidP="00D6458F">
            <w:r w:rsidRPr="00BA2C58">
              <w:rPr>
                <w:b/>
              </w:rPr>
              <w:lastRenderedPageBreak/>
              <w:t>Electronic ID</w:t>
            </w:r>
          </w:p>
        </w:tc>
      </w:tr>
      <w:tr w:rsidR="00D14B78" w:rsidRPr="00BA2C58" w14:paraId="24DA675E" w14:textId="77777777" w:rsidTr="00D6458F">
        <w:trPr>
          <w:trHeight w:val="198"/>
        </w:trPr>
        <w:tc>
          <w:tcPr>
            <w:tcW w:w="956" w:type="pct"/>
            <w:shd w:val="clear" w:color="auto" w:fill="auto"/>
          </w:tcPr>
          <w:p w14:paraId="48993FE6" w14:textId="77777777" w:rsidR="00D14B78" w:rsidRPr="00BA2C58" w:rsidRDefault="00D14B78" w:rsidP="00D6458F">
            <w:r w:rsidRPr="00BA2C58">
              <w:t>Responsibility:</w:t>
            </w:r>
          </w:p>
        </w:tc>
        <w:tc>
          <w:tcPr>
            <w:tcW w:w="4044" w:type="pct"/>
            <w:shd w:val="clear" w:color="auto" w:fill="auto"/>
          </w:tcPr>
          <w:p w14:paraId="3A352BB4" w14:textId="35B424D9" w:rsidR="00D14B78" w:rsidRPr="00BA2C58" w:rsidRDefault="00A40C2C" w:rsidP="00D6458F">
            <w:r w:rsidRPr="00BA2C58">
              <w:t>Agency for Public Management and eGovernment (Difi)</w:t>
            </w:r>
          </w:p>
        </w:tc>
      </w:tr>
      <w:tr w:rsidR="00D14B78" w:rsidRPr="00BA2C58" w14:paraId="4417215A" w14:textId="77777777" w:rsidTr="00D6458F">
        <w:trPr>
          <w:trHeight w:val="37"/>
        </w:trPr>
        <w:tc>
          <w:tcPr>
            <w:tcW w:w="956" w:type="pct"/>
            <w:shd w:val="clear" w:color="auto" w:fill="auto"/>
          </w:tcPr>
          <w:p w14:paraId="69BC45DB" w14:textId="77777777" w:rsidR="00D14B78" w:rsidRPr="00BA2C58" w:rsidRDefault="00D14B78" w:rsidP="00D6458F">
            <w:r w:rsidRPr="00BA2C58">
              <w:t xml:space="preserve">Website: </w:t>
            </w:r>
          </w:p>
        </w:tc>
        <w:tc>
          <w:tcPr>
            <w:tcW w:w="4044" w:type="pct"/>
            <w:shd w:val="clear" w:color="auto" w:fill="auto"/>
          </w:tcPr>
          <w:p w14:paraId="76D0D20D" w14:textId="084DD522" w:rsidR="00742449" w:rsidRPr="00BA2C58" w:rsidRDefault="00AF2782" w:rsidP="00D6458F">
            <w:hyperlink r:id="rId172" w:history="1">
              <w:r w:rsidR="00742449" w:rsidRPr="00BA2C58">
                <w:rPr>
                  <w:rStyle w:val="Hyperlink"/>
                </w:rPr>
                <w:t>http://www.norge.no/en/electronic-id</w:t>
              </w:r>
            </w:hyperlink>
          </w:p>
        </w:tc>
      </w:tr>
      <w:tr w:rsidR="00D14B78" w:rsidRPr="00BA2C58" w14:paraId="5624B380" w14:textId="77777777" w:rsidTr="00D6458F">
        <w:trPr>
          <w:trHeight w:val="311"/>
        </w:trPr>
        <w:tc>
          <w:tcPr>
            <w:tcW w:w="956" w:type="pct"/>
            <w:shd w:val="clear" w:color="auto" w:fill="auto"/>
          </w:tcPr>
          <w:p w14:paraId="46675170" w14:textId="77777777" w:rsidR="00D14B78" w:rsidRPr="00BA2C58" w:rsidRDefault="00D14B78" w:rsidP="00D6458F">
            <w:r w:rsidRPr="00BA2C58">
              <w:t xml:space="preserve">Description: </w:t>
            </w:r>
          </w:p>
        </w:tc>
        <w:tc>
          <w:tcPr>
            <w:tcW w:w="4044" w:type="pct"/>
            <w:shd w:val="clear" w:color="auto" w:fill="auto"/>
          </w:tcPr>
          <w:p w14:paraId="04AC0411" w14:textId="4C66471E" w:rsidR="00D14B78" w:rsidRPr="00BA2C58" w:rsidRDefault="00F41292" w:rsidP="00D6458F">
            <w:r w:rsidRPr="00BA2C58">
              <w:t xml:space="preserve">In order to use digital services from Norwegian public agencies, one must have an electronic ID, eID. An electronic ID confirms people’s identities when logging into digital services. There are four different electronic IDs to log into digital services from Norwegian public authorities: </w:t>
            </w:r>
            <w:hyperlink r:id="rId173" w:history="1">
              <w:r w:rsidRPr="00BA2C58">
                <w:rPr>
                  <w:rStyle w:val="Hyperlink"/>
                </w:rPr>
                <w:t>MinID</w:t>
              </w:r>
            </w:hyperlink>
            <w:r w:rsidRPr="00BA2C58">
              <w:t xml:space="preserve">, </w:t>
            </w:r>
            <w:hyperlink r:id="rId174" w:history="1">
              <w:r w:rsidRPr="00BA2C58">
                <w:rPr>
                  <w:rStyle w:val="Hyperlink"/>
                </w:rPr>
                <w:t>BankID</w:t>
              </w:r>
            </w:hyperlink>
            <w:r w:rsidRPr="00BA2C58">
              <w:t xml:space="preserve">, </w:t>
            </w:r>
            <w:hyperlink r:id="rId175" w:history="1">
              <w:r w:rsidRPr="00BA2C58">
                <w:rPr>
                  <w:rStyle w:val="Hyperlink"/>
                </w:rPr>
                <w:t>Buypass</w:t>
              </w:r>
            </w:hyperlink>
            <w:r w:rsidRPr="00BA2C58">
              <w:t xml:space="preserve"> or </w:t>
            </w:r>
            <w:hyperlink r:id="rId176" w:history="1">
              <w:r w:rsidRPr="00BA2C58">
                <w:rPr>
                  <w:rStyle w:val="Hyperlink"/>
                </w:rPr>
                <w:t>Commfides</w:t>
              </w:r>
            </w:hyperlink>
            <w:r w:rsidR="00D96F66" w:rsidRPr="00BA2C58">
              <w:t>.</w:t>
            </w:r>
          </w:p>
        </w:tc>
      </w:tr>
      <w:tr w:rsidR="00D14B78" w:rsidRPr="00BA2C58" w14:paraId="624CC7C5" w14:textId="77777777" w:rsidTr="00D6458F">
        <w:trPr>
          <w:trHeight w:val="198"/>
        </w:trPr>
        <w:tc>
          <w:tcPr>
            <w:tcW w:w="5000" w:type="pct"/>
            <w:gridSpan w:val="2"/>
            <w:shd w:val="clear" w:color="auto" w:fill="auto"/>
          </w:tcPr>
          <w:p w14:paraId="4A4C0AF2" w14:textId="7E092187" w:rsidR="00D14B78" w:rsidRPr="00BA2C58" w:rsidRDefault="00677A5A" w:rsidP="00D6458F">
            <w:r w:rsidRPr="00BA2C58">
              <w:rPr>
                <w:b/>
              </w:rPr>
              <w:t>Housing (building and housing, environment)</w:t>
            </w:r>
          </w:p>
        </w:tc>
      </w:tr>
      <w:tr w:rsidR="00D14B78" w:rsidRPr="00BA2C58" w14:paraId="30744811" w14:textId="77777777" w:rsidTr="00D6458F">
        <w:trPr>
          <w:trHeight w:val="198"/>
        </w:trPr>
        <w:tc>
          <w:tcPr>
            <w:tcW w:w="956" w:type="pct"/>
            <w:shd w:val="clear" w:color="auto" w:fill="auto"/>
          </w:tcPr>
          <w:p w14:paraId="3698B2F3" w14:textId="77777777" w:rsidR="00D14B78" w:rsidRPr="00BA2C58" w:rsidRDefault="00D14B78" w:rsidP="00D6458F">
            <w:r w:rsidRPr="00BA2C58">
              <w:t>Responsibility:</w:t>
            </w:r>
          </w:p>
        </w:tc>
        <w:tc>
          <w:tcPr>
            <w:tcW w:w="4044" w:type="pct"/>
            <w:shd w:val="clear" w:color="auto" w:fill="auto"/>
          </w:tcPr>
          <w:p w14:paraId="1B15DAB6" w14:textId="1D372E5B" w:rsidR="00D14B78" w:rsidRPr="00BA2C58" w:rsidRDefault="00C10AC3" w:rsidP="00D6458F">
            <w:r w:rsidRPr="00BA2C58">
              <w:t>Statistics Norway</w:t>
            </w:r>
          </w:p>
        </w:tc>
      </w:tr>
      <w:tr w:rsidR="00D14B78" w:rsidRPr="00BA2C58" w14:paraId="7E0FE2B1" w14:textId="77777777" w:rsidTr="00D6458F">
        <w:trPr>
          <w:trHeight w:val="37"/>
        </w:trPr>
        <w:tc>
          <w:tcPr>
            <w:tcW w:w="956" w:type="pct"/>
            <w:shd w:val="clear" w:color="auto" w:fill="auto"/>
          </w:tcPr>
          <w:p w14:paraId="77FD86BE" w14:textId="77777777" w:rsidR="00D14B78" w:rsidRPr="00BA2C58" w:rsidRDefault="00D14B78" w:rsidP="00D6458F">
            <w:r w:rsidRPr="00BA2C58">
              <w:t xml:space="preserve">Website: </w:t>
            </w:r>
          </w:p>
        </w:tc>
        <w:tc>
          <w:tcPr>
            <w:tcW w:w="4044" w:type="pct"/>
            <w:shd w:val="clear" w:color="auto" w:fill="auto"/>
          </w:tcPr>
          <w:p w14:paraId="54272DAB" w14:textId="6DA881EA" w:rsidR="00E702C5" w:rsidRPr="00BA2C58" w:rsidRDefault="00AF2782" w:rsidP="00D6458F">
            <w:hyperlink r:id="rId177" w:history="1">
              <w:r w:rsidR="00E702C5" w:rsidRPr="00BA2C58">
                <w:rPr>
                  <w:rStyle w:val="Hyperlink"/>
                </w:rPr>
                <w:t>https://www.ssb.no/offentlig-sektor/kostra/</w:t>
              </w:r>
            </w:hyperlink>
          </w:p>
        </w:tc>
      </w:tr>
      <w:tr w:rsidR="00D14B78" w:rsidRPr="00BA2C58" w14:paraId="46A854FC" w14:textId="77777777" w:rsidTr="00D6458F">
        <w:trPr>
          <w:trHeight w:val="311"/>
        </w:trPr>
        <w:tc>
          <w:tcPr>
            <w:tcW w:w="956" w:type="pct"/>
            <w:shd w:val="clear" w:color="auto" w:fill="auto"/>
          </w:tcPr>
          <w:p w14:paraId="42789DE1" w14:textId="77777777" w:rsidR="00D14B78" w:rsidRPr="00BA2C58" w:rsidRDefault="00D14B78" w:rsidP="00D6458F">
            <w:r w:rsidRPr="00BA2C58">
              <w:t xml:space="preserve">Description: </w:t>
            </w:r>
          </w:p>
        </w:tc>
        <w:tc>
          <w:tcPr>
            <w:tcW w:w="4044" w:type="pct"/>
            <w:shd w:val="clear" w:color="auto" w:fill="auto"/>
          </w:tcPr>
          <w:p w14:paraId="284DAB10" w14:textId="0F11B4E6" w:rsidR="00D14B78" w:rsidRPr="00BA2C58" w:rsidRDefault="007325B8" w:rsidP="00D6458F">
            <w:r w:rsidRPr="00BA2C58">
              <w:t>The Municipality-State-Reporting KOSTRA system allows municipalities and county municipalities to report electronically to the State data on the economy, schools, health, culture, the environment, social services, public housing, technical services and transport, and communication. KOSTRA focuses on two main purposes: provide better information about municipalities at central and local government level; and strive for more efficient reporting.</w:t>
            </w:r>
          </w:p>
        </w:tc>
      </w:tr>
      <w:tr w:rsidR="0060183D" w:rsidRPr="00BA2C58" w14:paraId="5B92503B" w14:textId="77777777" w:rsidTr="0060183D">
        <w:trPr>
          <w:trHeight w:val="46"/>
        </w:trPr>
        <w:tc>
          <w:tcPr>
            <w:tcW w:w="5000" w:type="pct"/>
            <w:gridSpan w:val="2"/>
            <w:shd w:val="clear" w:color="auto" w:fill="auto"/>
          </w:tcPr>
          <w:p w14:paraId="0F481675" w14:textId="2AD31E31" w:rsidR="0060183D" w:rsidRPr="00BA2C58" w:rsidRDefault="00883F10" w:rsidP="00D6458F">
            <w:r w:rsidRPr="00BA2C58">
              <w:rPr>
                <w:rStyle w:val="Strong"/>
              </w:rPr>
              <w:t>Passport</w:t>
            </w:r>
          </w:p>
        </w:tc>
      </w:tr>
      <w:tr w:rsidR="0060183D" w:rsidRPr="00BA2C58" w14:paraId="3EBE81B9" w14:textId="77777777" w:rsidTr="00D6458F">
        <w:trPr>
          <w:trHeight w:val="198"/>
        </w:trPr>
        <w:tc>
          <w:tcPr>
            <w:tcW w:w="956" w:type="pct"/>
            <w:shd w:val="clear" w:color="auto" w:fill="auto"/>
          </w:tcPr>
          <w:p w14:paraId="171CDD73" w14:textId="77777777" w:rsidR="0060183D" w:rsidRPr="00BA2C58" w:rsidRDefault="0060183D" w:rsidP="00D6458F">
            <w:r w:rsidRPr="00BA2C58">
              <w:t>Responsibility:</w:t>
            </w:r>
          </w:p>
        </w:tc>
        <w:tc>
          <w:tcPr>
            <w:tcW w:w="4044" w:type="pct"/>
            <w:shd w:val="clear" w:color="auto" w:fill="auto"/>
          </w:tcPr>
          <w:p w14:paraId="49683B7A" w14:textId="6333C9A1" w:rsidR="0060183D" w:rsidRPr="00BA2C58" w:rsidRDefault="006F29E4" w:rsidP="00D6458F">
            <w:r w:rsidRPr="00BA2C58">
              <w:t>National Police Directorate, Police Districts and Stations</w:t>
            </w:r>
          </w:p>
        </w:tc>
      </w:tr>
      <w:tr w:rsidR="0060183D" w:rsidRPr="00BA2C58" w14:paraId="5AB08FA1" w14:textId="77777777" w:rsidTr="00D6458F">
        <w:trPr>
          <w:trHeight w:val="37"/>
        </w:trPr>
        <w:tc>
          <w:tcPr>
            <w:tcW w:w="956" w:type="pct"/>
            <w:shd w:val="clear" w:color="auto" w:fill="auto"/>
          </w:tcPr>
          <w:p w14:paraId="2D837E35" w14:textId="77777777" w:rsidR="0060183D" w:rsidRPr="00BA2C58" w:rsidRDefault="0060183D" w:rsidP="00D6458F">
            <w:r w:rsidRPr="00BA2C58">
              <w:t xml:space="preserve">Website: </w:t>
            </w:r>
          </w:p>
        </w:tc>
        <w:tc>
          <w:tcPr>
            <w:tcW w:w="4044" w:type="pct"/>
            <w:shd w:val="clear" w:color="auto" w:fill="auto"/>
          </w:tcPr>
          <w:p w14:paraId="288D9597" w14:textId="6C029F2F" w:rsidR="0060183D" w:rsidRPr="00BA2C58" w:rsidRDefault="00AF2782" w:rsidP="00D6458F">
            <w:hyperlink r:id="rId178" w:history="1">
              <w:r w:rsidR="00431A95" w:rsidRPr="00BA2C58">
                <w:rPr>
                  <w:rStyle w:val="Hyperlink"/>
                </w:rPr>
                <w:t>https://www.politiet.no/</w:t>
              </w:r>
            </w:hyperlink>
          </w:p>
        </w:tc>
      </w:tr>
      <w:tr w:rsidR="0060183D" w:rsidRPr="00BA2C58" w14:paraId="2DFAE56F" w14:textId="77777777" w:rsidTr="00490B3F">
        <w:trPr>
          <w:trHeight w:val="500"/>
        </w:trPr>
        <w:tc>
          <w:tcPr>
            <w:tcW w:w="956" w:type="pct"/>
            <w:shd w:val="clear" w:color="auto" w:fill="auto"/>
          </w:tcPr>
          <w:p w14:paraId="42830228" w14:textId="77777777" w:rsidR="0060183D" w:rsidRPr="00BA2C58" w:rsidRDefault="0060183D" w:rsidP="00D6458F">
            <w:r w:rsidRPr="00BA2C58">
              <w:t xml:space="preserve">Description: </w:t>
            </w:r>
          </w:p>
        </w:tc>
        <w:tc>
          <w:tcPr>
            <w:tcW w:w="4044" w:type="pct"/>
            <w:shd w:val="clear" w:color="auto" w:fill="auto"/>
          </w:tcPr>
          <w:p w14:paraId="36F69D3C" w14:textId="32ED22F8" w:rsidR="0060183D" w:rsidRPr="00BA2C58" w:rsidRDefault="00BC4FCF" w:rsidP="00D6458F">
            <w:r w:rsidRPr="00BA2C58">
              <w:t>Information and printable paper forms to be submitted, enabling citizens to start the procedure to obtain a passport.</w:t>
            </w:r>
          </w:p>
        </w:tc>
      </w:tr>
      <w:tr w:rsidR="0060183D" w:rsidRPr="00BA2C58" w14:paraId="01DEBCDC" w14:textId="77777777" w:rsidTr="00D6458F">
        <w:trPr>
          <w:trHeight w:val="198"/>
        </w:trPr>
        <w:tc>
          <w:tcPr>
            <w:tcW w:w="5000" w:type="pct"/>
            <w:gridSpan w:val="2"/>
            <w:shd w:val="clear" w:color="auto" w:fill="auto"/>
          </w:tcPr>
          <w:p w14:paraId="0D40969D" w14:textId="49E63238" w:rsidR="0060183D" w:rsidRPr="00BA2C58" w:rsidRDefault="0028578A" w:rsidP="00D6458F">
            <w:r w:rsidRPr="00BA2C58">
              <w:rPr>
                <w:rStyle w:val="Strong"/>
              </w:rPr>
              <w:t>Waste</w:t>
            </w:r>
          </w:p>
        </w:tc>
      </w:tr>
      <w:tr w:rsidR="0060183D" w:rsidRPr="00BA2C58" w14:paraId="56F070EC" w14:textId="77777777" w:rsidTr="00D6458F">
        <w:trPr>
          <w:trHeight w:val="198"/>
        </w:trPr>
        <w:tc>
          <w:tcPr>
            <w:tcW w:w="956" w:type="pct"/>
            <w:shd w:val="clear" w:color="auto" w:fill="auto"/>
          </w:tcPr>
          <w:p w14:paraId="590003C2" w14:textId="77777777" w:rsidR="0060183D" w:rsidRPr="00BA2C58" w:rsidRDefault="0060183D" w:rsidP="00D6458F">
            <w:r w:rsidRPr="00BA2C58">
              <w:t>Responsibility:</w:t>
            </w:r>
          </w:p>
        </w:tc>
        <w:tc>
          <w:tcPr>
            <w:tcW w:w="4044" w:type="pct"/>
            <w:shd w:val="clear" w:color="auto" w:fill="auto"/>
          </w:tcPr>
          <w:p w14:paraId="709D2063" w14:textId="185A439C" w:rsidR="0060183D" w:rsidRPr="00BA2C58" w:rsidRDefault="00861CC1" w:rsidP="00D6458F">
            <w:r w:rsidRPr="00BA2C58">
              <w:t>Agency for Public Management and eGovernment (Difi)</w:t>
            </w:r>
          </w:p>
        </w:tc>
      </w:tr>
      <w:tr w:rsidR="0060183D" w:rsidRPr="00BA2C58" w14:paraId="560A9E23" w14:textId="77777777" w:rsidTr="00D6458F">
        <w:trPr>
          <w:trHeight w:val="37"/>
        </w:trPr>
        <w:tc>
          <w:tcPr>
            <w:tcW w:w="956" w:type="pct"/>
            <w:shd w:val="clear" w:color="auto" w:fill="auto"/>
          </w:tcPr>
          <w:p w14:paraId="6128EA6B" w14:textId="77777777" w:rsidR="0060183D" w:rsidRPr="00BA2C58" w:rsidRDefault="0060183D" w:rsidP="00D6458F">
            <w:r w:rsidRPr="00BA2C58">
              <w:t xml:space="preserve">Website: </w:t>
            </w:r>
          </w:p>
        </w:tc>
        <w:tc>
          <w:tcPr>
            <w:tcW w:w="4044" w:type="pct"/>
            <w:shd w:val="clear" w:color="auto" w:fill="auto"/>
          </w:tcPr>
          <w:p w14:paraId="79B5FF28" w14:textId="3165D0E5" w:rsidR="0060183D" w:rsidRPr="00BA2C58" w:rsidRDefault="00AF2782" w:rsidP="00D6458F">
            <w:hyperlink r:id="rId179" w:history="1">
              <w:r w:rsidR="00CC59EA" w:rsidRPr="00BA2C58">
                <w:rPr>
                  <w:rStyle w:val="Hyperlink"/>
                </w:rPr>
                <w:t>https://www.difi.no</w:t>
              </w:r>
            </w:hyperlink>
          </w:p>
        </w:tc>
      </w:tr>
      <w:tr w:rsidR="0060183D" w:rsidRPr="00BA2C58" w14:paraId="40A8A494" w14:textId="77777777" w:rsidTr="00D6458F">
        <w:trPr>
          <w:trHeight w:val="311"/>
        </w:trPr>
        <w:tc>
          <w:tcPr>
            <w:tcW w:w="956" w:type="pct"/>
            <w:shd w:val="clear" w:color="auto" w:fill="auto"/>
          </w:tcPr>
          <w:p w14:paraId="70618140" w14:textId="77777777" w:rsidR="0060183D" w:rsidRPr="00BA2C58" w:rsidRDefault="0060183D" w:rsidP="00D6458F">
            <w:r w:rsidRPr="00BA2C58">
              <w:t xml:space="preserve">Description: </w:t>
            </w:r>
          </w:p>
        </w:tc>
        <w:tc>
          <w:tcPr>
            <w:tcW w:w="4044" w:type="pct"/>
            <w:shd w:val="clear" w:color="auto" w:fill="auto"/>
          </w:tcPr>
          <w:p w14:paraId="67A85A9A" w14:textId="373D319C" w:rsidR="0060183D" w:rsidRPr="00BA2C58" w:rsidRDefault="00A32988" w:rsidP="00D6458F">
            <w:r w:rsidRPr="00BA2C58">
              <w:t>The website above has information on different services related to waste, such as requesting waste permits, Order/change waste containers (available for some municipalities), et cetera.</w:t>
            </w:r>
          </w:p>
        </w:tc>
      </w:tr>
      <w:tr w:rsidR="00A86633" w:rsidRPr="00BA2C58" w14:paraId="39E7419D" w14:textId="77777777" w:rsidTr="009A14A7">
        <w:trPr>
          <w:trHeight w:val="94"/>
        </w:trPr>
        <w:tc>
          <w:tcPr>
            <w:tcW w:w="5000" w:type="pct"/>
            <w:gridSpan w:val="2"/>
            <w:shd w:val="clear" w:color="auto" w:fill="EFFBFF"/>
          </w:tcPr>
          <w:p w14:paraId="5122AA2C" w14:textId="1C294D29" w:rsidR="00A86633" w:rsidRPr="00BA2C58" w:rsidRDefault="00A86633" w:rsidP="006B3DFB">
            <w:pPr>
              <w:pStyle w:val="Subtitle"/>
              <w:rPr>
                <w:color w:val="BF3F91"/>
              </w:rPr>
            </w:pPr>
            <w:r w:rsidRPr="00BA2C58">
              <w:t>Election</w:t>
            </w:r>
            <w:r w:rsidR="00561CAE" w:rsidRPr="00BA2C58">
              <w:t>s</w:t>
            </w:r>
            <w:r w:rsidRPr="00BA2C58">
              <w:t xml:space="preserve"> </w:t>
            </w:r>
          </w:p>
        </w:tc>
      </w:tr>
      <w:tr w:rsidR="00A86633" w:rsidRPr="00BA2C58" w14:paraId="0B5FECA4" w14:textId="77777777" w:rsidTr="00A86633">
        <w:trPr>
          <w:trHeight w:val="198"/>
        </w:trPr>
        <w:tc>
          <w:tcPr>
            <w:tcW w:w="5000" w:type="pct"/>
            <w:gridSpan w:val="2"/>
            <w:shd w:val="clear" w:color="auto" w:fill="auto"/>
          </w:tcPr>
          <w:p w14:paraId="77CCEAFD" w14:textId="76516B0E" w:rsidR="00A86633" w:rsidRPr="00BA2C58" w:rsidRDefault="004E106D" w:rsidP="00A86633">
            <w:r w:rsidRPr="00BA2C58">
              <w:rPr>
                <w:b/>
              </w:rPr>
              <w:t>Participation in Norwegian elections</w:t>
            </w:r>
          </w:p>
        </w:tc>
      </w:tr>
      <w:tr w:rsidR="00A86633" w:rsidRPr="00BA2C58" w14:paraId="6B0D8584" w14:textId="77777777" w:rsidTr="00A86633">
        <w:trPr>
          <w:trHeight w:val="198"/>
        </w:trPr>
        <w:tc>
          <w:tcPr>
            <w:tcW w:w="956" w:type="pct"/>
            <w:shd w:val="clear" w:color="auto" w:fill="auto"/>
          </w:tcPr>
          <w:p w14:paraId="7A060573" w14:textId="77777777" w:rsidR="00A86633" w:rsidRPr="00BA2C58" w:rsidRDefault="00A86633" w:rsidP="00A86633">
            <w:r w:rsidRPr="00BA2C58">
              <w:t>Responsibility:</w:t>
            </w:r>
          </w:p>
        </w:tc>
        <w:tc>
          <w:tcPr>
            <w:tcW w:w="4044" w:type="pct"/>
            <w:shd w:val="clear" w:color="auto" w:fill="auto"/>
          </w:tcPr>
          <w:p w14:paraId="540BFD9E" w14:textId="491DA028" w:rsidR="00A86633" w:rsidRPr="00BA2C58" w:rsidRDefault="00140EA8" w:rsidP="00A86633">
            <w:r w:rsidRPr="00BA2C58">
              <w:t>Ministry of Local Government and Modernisation</w:t>
            </w:r>
          </w:p>
        </w:tc>
      </w:tr>
      <w:tr w:rsidR="00A86633" w:rsidRPr="00BA2C58" w14:paraId="7415CE1E" w14:textId="77777777" w:rsidTr="00A86633">
        <w:trPr>
          <w:trHeight w:val="37"/>
        </w:trPr>
        <w:tc>
          <w:tcPr>
            <w:tcW w:w="956" w:type="pct"/>
            <w:shd w:val="clear" w:color="auto" w:fill="auto"/>
          </w:tcPr>
          <w:p w14:paraId="00C8011C" w14:textId="77777777" w:rsidR="00A86633" w:rsidRPr="00BA2C58" w:rsidRDefault="00A86633" w:rsidP="00A86633">
            <w:r w:rsidRPr="00BA2C58">
              <w:t xml:space="preserve">Website: </w:t>
            </w:r>
          </w:p>
        </w:tc>
        <w:tc>
          <w:tcPr>
            <w:tcW w:w="4044" w:type="pct"/>
            <w:shd w:val="clear" w:color="auto" w:fill="auto"/>
          </w:tcPr>
          <w:p w14:paraId="13DF2EDF" w14:textId="579BA1EE" w:rsidR="00A86633" w:rsidRPr="00BA2C58" w:rsidRDefault="00AF2782" w:rsidP="00A86633">
            <w:hyperlink r:id="rId180" w:history="1">
              <w:r w:rsidR="0062064C" w:rsidRPr="00490B3F">
                <w:rPr>
                  <w:rStyle w:val="Hyperlink"/>
                </w:rPr>
                <w:t>https://valg.no/en</w:t>
              </w:r>
            </w:hyperlink>
          </w:p>
        </w:tc>
      </w:tr>
      <w:tr w:rsidR="00A86633" w:rsidRPr="00BA2C58" w14:paraId="2E8936D5" w14:textId="77777777" w:rsidTr="00A86633">
        <w:trPr>
          <w:trHeight w:val="311"/>
        </w:trPr>
        <w:tc>
          <w:tcPr>
            <w:tcW w:w="956" w:type="pct"/>
            <w:shd w:val="clear" w:color="auto" w:fill="auto"/>
          </w:tcPr>
          <w:p w14:paraId="03914795" w14:textId="77777777" w:rsidR="00A86633" w:rsidRPr="00BA2C58" w:rsidRDefault="00A86633" w:rsidP="00A86633">
            <w:r w:rsidRPr="00BA2C58">
              <w:t xml:space="preserve">Description: </w:t>
            </w:r>
          </w:p>
        </w:tc>
        <w:tc>
          <w:tcPr>
            <w:tcW w:w="4044" w:type="pct"/>
            <w:shd w:val="clear" w:color="auto" w:fill="auto"/>
          </w:tcPr>
          <w:p w14:paraId="7773BF92" w14:textId="40F8C087" w:rsidR="00A86633" w:rsidRPr="00BA2C58" w:rsidRDefault="00A741DD" w:rsidP="00A86633">
            <w:r w:rsidRPr="00BA2C58">
              <w:t>The website provides information on the conditions for voting when the Norwegian citizens are abroad, as well as provides addresses to foreign points where votes can be casted.</w:t>
            </w:r>
          </w:p>
        </w:tc>
      </w:tr>
    </w:tbl>
    <w:p w14:paraId="4130E227" w14:textId="77777777" w:rsidR="00A86633" w:rsidRPr="00BA2C58" w:rsidRDefault="00A86633" w:rsidP="00A86633">
      <w:pPr>
        <w:pStyle w:val="Heading2"/>
      </w:pPr>
      <w:bookmarkStart w:id="67" w:name="_Toc1475004"/>
      <w:r w:rsidRPr="00BA2C58">
        <w:lastRenderedPageBreak/>
        <w:t>Education and youth</w:t>
      </w:r>
      <w:bookmarkEnd w:id="67"/>
      <w:r w:rsidRPr="00BA2C58">
        <w:t xml:space="preserve"> </w:t>
      </w:r>
    </w:p>
    <w:tbl>
      <w:tblPr>
        <w:tblW w:w="5026" w:type="pct"/>
        <w:tblInd w:w="108" w:type="dxa"/>
        <w:tblCellMar>
          <w:top w:w="60" w:type="dxa"/>
          <w:bottom w:w="60" w:type="dxa"/>
        </w:tblCellMar>
        <w:tblLook w:val="01E0" w:firstRow="1" w:lastRow="1" w:firstColumn="1" w:lastColumn="1" w:noHBand="0" w:noVBand="0"/>
      </w:tblPr>
      <w:tblGrid>
        <w:gridCol w:w="1688"/>
        <w:gridCol w:w="7362"/>
      </w:tblGrid>
      <w:tr w:rsidR="00A86633" w:rsidRPr="00BA2C58" w14:paraId="184BFF42" w14:textId="77777777" w:rsidTr="009776BD">
        <w:trPr>
          <w:trHeight w:val="94"/>
        </w:trPr>
        <w:tc>
          <w:tcPr>
            <w:tcW w:w="5000" w:type="pct"/>
            <w:gridSpan w:val="2"/>
            <w:shd w:val="clear" w:color="auto" w:fill="EFFBFF"/>
          </w:tcPr>
          <w:p w14:paraId="0B60B6A8" w14:textId="77777777" w:rsidR="00A86633" w:rsidRPr="00BA2C58" w:rsidRDefault="00A86633" w:rsidP="00C73850">
            <w:pPr>
              <w:keepNext/>
              <w:keepLines/>
              <w:spacing w:before="120" w:after="180"/>
              <w:jc w:val="left"/>
              <w:rPr>
                <w:color w:val="00B0F0"/>
                <w:sz w:val="22"/>
              </w:rPr>
            </w:pPr>
            <w:r w:rsidRPr="00BA2C58">
              <w:rPr>
                <w:color w:val="00B0F0"/>
                <w:sz w:val="22"/>
              </w:rPr>
              <w:t>School &amp; University</w:t>
            </w:r>
          </w:p>
        </w:tc>
      </w:tr>
      <w:tr w:rsidR="00A86633" w:rsidRPr="00BA2C58" w14:paraId="40237DDA" w14:textId="77777777" w:rsidTr="009776BD">
        <w:trPr>
          <w:trHeight w:val="198"/>
        </w:trPr>
        <w:tc>
          <w:tcPr>
            <w:tcW w:w="5000" w:type="pct"/>
            <w:gridSpan w:val="2"/>
            <w:shd w:val="clear" w:color="auto" w:fill="auto"/>
          </w:tcPr>
          <w:p w14:paraId="368C519B" w14:textId="624CEECF" w:rsidR="00A86633" w:rsidRPr="00BA2C58" w:rsidRDefault="00ED69EF" w:rsidP="00C73850">
            <w:pPr>
              <w:keepNext/>
              <w:keepLines/>
            </w:pPr>
            <w:r w:rsidRPr="00BA2C58">
              <w:rPr>
                <w:b/>
              </w:rPr>
              <w:t>Enrolment in higher education/university</w:t>
            </w:r>
          </w:p>
        </w:tc>
      </w:tr>
      <w:tr w:rsidR="00A86633" w:rsidRPr="00BA2C58" w14:paraId="7CF8A86B" w14:textId="77777777" w:rsidTr="009776BD">
        <w:trPr>
          <w:trHeight w:val="198"/>
        </w:trPr>
        <w:tc>
          <w:tcPr>
            <w:tcW w:w="933" w:type="pct"/>
            <w:shd w:val="clear" w:color="auto" w:fill="auto"/>
          </w:tcPr>
          <w:p w14:paraId="2C9FE62B" w14:textId="77777777" w:rsidR="00A86633" w:rsidRPr="00BA2C58" w:rsidRDefault="00A86633" w:rsidP="00C73850">
            <w:pPr>
              <w:keepNext/>
              <w:keepLines/>
            </w:pPr>
            <w:r w:rsidRPr="00BA2C58">
              <w:t>Responsibility:</w:t>
            </w:r>
          </w:p>
        </w:tc>
        <w:tc>
          <w:tcPr>
            <w:tcW w:w="4067" w:type="pct"/>
            <w:shd w:val="clear" w:color="auto" w:fill="auto"/>
          </w:tcPr>
          <w:p w14:paraId="0D4DCE86" w14:textId="67929F62" w:rsidR="00A86633" w:rsidRPr="00BA2C58" w:rsidRDefault="008D5228" w:rsidP="00C73850">
            <w:pPr>
              <w:keepNext/>
              <w:keepLines/>
            </w:pPr>
            <w:r w:rsidRPr="00BA2C58">
              <w:t>Universities and Colleges Admission Service (NUCAS)</w:t>
            </w:r>
          </w:p>
        </w:tc>
      </w:tr>
      <w:tr w:rsidR="00A86633" w:rsidRPr="00BA2C58" w14:paraId="01695E09" w14:textId="77777777" w:rsidTr="009776BD">
        <w:trPr>
          <w:trHeight w:val="37"/>
        </w:trPr>
        <w:tc>
          <w:tcPr>
            <w:tcW w:w="933" w:type="pct"/>
            <w:shd w:val="clear" w:color="auto" w:fill="auto"/>
          </w:tcPr>
          <w:p w14:paraId="6A62047C" w14:textId="77777777" w:rsidR="00A86633" w:rsidRPr="00BA2C58" w:rsidRDefault="00A86633" w:rsidP="00C73850">
            <w:pPr>
              <w:keepNext/>
              <w:keepLines/>
            </w:pPr>
            <w:r w:rsidRPr="00BA2C58">
              <w:t xml:space="preserve">Website: </w:t>
            </w:r>
          </w:p>
        </w:tc>
        <w:tc>
          <w:tcPr>
            <w:tcW w:w="4067" w:type="pct"/>
            <w:shd w:val="clear" w:color="auto" w:fill="auto"/>
          </w:tcPr>
          <w:p w14:paraId="4D52ED60" w14:textId="2DA94221" w:rsidR="00A86633" w:rsidRPr="00BA2C58" w:rsidRDefault="00AF2782" w:rsidP="00C73850">
            <w:pPr>
              <w:keepNext/>
              <w:keepLines/>
            </w:pPr>
            <w:hyperlink r:id="rId181" w:history="1">
              <w:r w:rsidR="001F6684" w:rsidRPr="00BA2C58">
                <w:rPr>
                  <w:rStyle w:val="Hyperlink"/>
                </w:rPr>
                <w:t>http://www.samordnaopptak.no/</w:t>
              </w:r>
            </w:hyperlink>
          </w:p>
        </w:tc>
      </w:tr>
      <w:tr w:rsidR="00A86633" w:rsidRPr="00BA2C58" w14:paraId="501EB225" w14:textId="77777777" w:rsidTr="009776BD">
        <w:trPr>
          <w:trHeight w:val="311"/>
        </w:trPr>
        <w:tc>
          <w:tcPr>
            <w:tcW w:w="933" w:type="pct"/>
            <w:shd w:val="clear" w:color="auto" w:fill="auto"/>
          </w:tcPr>
          <w:p w14:paraId="424930CC" w14:textId="77777777" w:rsidR="00A86633" w:rsidRPr="00BA2C58" w:rsidRDefault="00A86633" w:rsidP="00A86633">
            <w:r w:rsidRPr="00BA2C58">
              <w:t xml:space="preserve">Description: </w:t>
            </w:r>
          </w:p>
        </w:tc>
        <w:tc>
          <w:tcPr>
            <w:tcW w:w="4067" w:type="pct"/>
            <w:shd w:val="clear" w:color="auto" w:fill="auto"/>
          </w:tcPr>
          <w:p w14:paraId="0CE1DE6D" w14:textId="70EC6ECA" w:rsidR="00A86633" w:rsidRPr="00BA2C58" w:rsidRDefault="00FC5A9A" w:rsidP="00A86633">
            <w:r w:rsidRPr="00BA2C58">
              <w:t>Provides forms which can be submitted online, even though the process involves manual verification of qualifications.</w:t>
            </w:r>
          </w:p>
        </w:tc>
      </w:tr>
      <w:tr w:rsidR="00FC5A9A" w:rsidRPr="00BA2C58" w14:paraId="0D020198" w14:textId="77777777" w:rsidTr="009776BD">
        <w:trPr>
          <w:trHeight w:val="198"/>
        </w:trPr>
        <w:tc>
          <w:tcPr>
            <w:tcW w:w="5000" w:type="pct"/>
            <w:gridSpan w:val="2"/>
            <w:shd w:val="clear" w:color="auto" w:fill="auto"/>
          </w:tcPr>
          <w:p w14:paraId="5CCF050F" w14:textId="5003CE49" w:rsidR="00FC5A9A" w:rsidRPr="00BA2C58" w:rsidRDefault="00412D05" w:rsidP="00D6458F">
            <w:r w:rsidRPr="00BA2C58">
              <w:rPr>
                <w:rStyle w:val="Strong"/>
              </w:rPr>
              <w:t>Public libraries (availability of catalogues, search tools)</w:t>
            </w:r>
          </w:p>
        </w:tc>
      </w:tr>
      <w:tr w:rsidR="00FC5A9A" w:rsidRPr="00BA2C58" w14:paraId="2AF40E1B" w14:textId="77777777" w:rsidTr="009776BD">
        <w:trPr>
          <w:trHeight w:val="198"/>
        </w:trPr>
        <w:tc>
          <w:tcPr>
            <w:tcW w:w="933" w:type="pct"/>
            <w:shd w:val="clear" w:color="auto" w:fill="auto"/>
          </w:tcPr>
          <w:p w14:paraId="2103E256" w14:textId="77777777" w:rsidR="00FC5A9A" w:rsidRPr="00BA2C58" w:rsidRDefault="00FC5A9A" w:rsidP="00D6458F">
            <w:r w:rsidRPr="00BA2C58">
              <w:t>Responsibility:</w:t>
            </w:r>
          </w:p>
        </w:tc>
        <w:tc>
          <w:tcPr>
            <w:tcW w:w="4067" w:type="pct"/>
            <w:shd w:val="clear" w:color="auto" w:fill="auto"/>
          </w:tcPr>
          <w:p w14:paraId="2D0EC6F9" w14:textId="0C273F85" w:rsidR="00FC5A9A" w:rsidRPr="00BA2C58" w:rsidRDefault="007C15FD" w:rsidP="00D6458F">
            <w:r w:rsidRPr="00BA2C58">
              <w:t>BIBSYS, Norwegian higher education and research sector</w:t>
            </w:r>
          </w:p>
        </w:tc>
      </w:tr>
      <w:tr w:rsidR="00FC5A9A" w:rsidRPr="00BA2C58" w14:paraId="36067996" w14:textId="77777777" w:rsidTr="009776BD">
        <w:trPr>
          <w:trHeight w:val="37"/>
        </w:trPr>
        <w:tc>
          <w:tcPr>
            <w:tcW w:w="933" w:type="pct"/>
            <w:shd w:val="clear" w:color="auto" w:fill="auto"/>
          </w:tcPr>
          <w:p w14:paraId="6FCDFEDE" w14:textId="77777777" w:rsidR="00FC5A9A" w:rsidRPr="00BA2C58" w:rsidRDefault="00FC5A9A" w:rsidP="00D6458F">
            <w:r w:rsidRPr="00BA2C58">
              <w:t xml:space="preserve">Website: </w:t>
            </w:r>
          </w:p>
        </w:tc>
        <w:tc>
          <w:tcPr>
            <w:tcW w:w="4067" w:type="pct"/>
            <w:shd w:val="clear" w:color="auto" w:fill="auto"/>
          </w:tcPr>
          <w:p w14:paraId="4CB77B6A" w14:textId="089FF8FD" w:rsidR="00F05133" w:rsidRPr="00BA2C58" w:rsidRDefault="00A52DCF" w:rsidP="00D6458F">
            <w:r w:rsidRPr="00BA2C58">
              <w:rPr>
                <w:rStyle w:val="Hyperlink"/>
              </w:rPr>
              <w:t>https://bibsys-almaprimo.hosted.exlibrisgroup.com/primo-explore/search?vid=BIBSYS&amp;sortby=rank&amp;lang=no_NO</w:t>
            </w:r>
          </w:p>
        </w:tc>
      </w:tr>
      <w:tr w:rsidR="00FC5A9A" w:rsidRPr="00BA2C58" w14:paraId="012962DE" w14:textId="77777777" w:rsidTr="009776BD">
        <w:trPr>
          <w:trHeight w:val="311"/>
        </w:trPr>
        <w:tc>
          <w:tcPr>
            <w:tcW w:w="933" w:type="pct"/>
            <w:shd w:val="clear" w:color="auto" w:fill="auto"/>
          </w:tcPr>
          <w:p w14:paraId="31732E6F" w14:textId="77777777" w:rsidR="00FC5A9A" w:rsidRPr="00BA2C58" w:rsidRDefault="00FC5A9A" w:rsidP="00D6458F">
            <w:r w:rsidRPr="00BA2C58">
              <w:t xml:space="preserve">Description: </w:t>
            </w:r>
          </w:p>
        </w:tc>
        <w:tc>
          <w:tcPr>
            <w:tcW w:w="4067" w:type="pct"/>
            <w:shd w:val="clear" w:color="auto" w:fill="auto"/>
          </w:tcPr>
          <w:p w14:paraId="2AC921FB" w14:textId="64D29020" w:rsidR="00FC5A9A" w:rsidRPr="00BA2C58" w:rsidRDefault="00AD2D6B" w:rsidP="00D6458F">
            <w:r w:rsidRPr="00490B3F">
              <w:rPr>
                <w:i/>
              </w:rPr>
              <w:t>Oria</w:t>
            </w:r>
            <w:r w:rsidRPr="00BA2C58">
              <w:t xml:space="preserve"> is a search engine that allows for search in the Norwegian academic libraries' resources, books, articles, journals, music, films and electronic resources. In order to request copies from articles or to request a loan, a person needs to be registered as a patron at a library that uses the BIBSYS Library System.</w:t>
            </w:r>
          </w:p>
        </w:tc>
      </w:tr>
      <w:tr w:rsidR="00FC5A9A" w:rsidRPr="00BA2C58" w14:paraId="1FC4DB24" w14:textId="77777777" w:rsidTr="009776BD">
        <w:trPr>
          <w:trHeight w:val="198"/>
        </w:trPr>
        <w:tc>
          <w:tcPr>
            <w:tcW w:w="5000" w:type="pct"/>
            <w:gridSpan w:val="2"/>
            <w:shd w:val="clear" w:color="auto" w:fill="auto"/>
          </w:tcPr>
          <w:p w14:paraId="68730648" w14:textId="0D1B4B30" w:rsidR="00FC5A9A" w:rsidRPr="00BA2C58" w:rsidRDefault="00D93D6A" w:rsidP="00D6458F">
            <w:r w:rsidRPr="00BA2C58">
              <w:rPr>
                <w:rStyle w:val="Strong"/>
              </w:rPr>
              <w:t>Student grants</w:t>
            </w:r>
          </w:p>
        </w:tc>
      </w:tr>
      <w:tr w:rsidR="00FC5A9A" w:rsidRPr="00BA2C58" w14:paraId="549FC651" w14:textId="77777777" w:rsidTr="009776BD">
        <w:trPr>
          <w:trHeight w:val="198"/>
        </w:trPr>
        <w:tc>
          <w:tcPr>
            <w:tcW w:w="933" w:type="pct"/>
            <w:shd w:val="clear" w:color="auto" w:fill="auto"/>
          </w:tcPr>
          <w:p w14:paraId="5E17A587" w14:textId="77777777" w:rsidR="00FC5A9A" w:rsidRPr="00BA2C58" w:rsidRDefault="00FC5A9A" w:rsidP="00D6458F">
            <w:r w:rsidRPr="00BA2C58">
              <w:t>Responsibility:</w:t>
            </w:r>
          </w:p>
        </w:tc>
        <w:tc>
          <w:tcPr>
            <w:tcW w:w="4067" w:type="pct"/>
            <w:shd w:val="clear" w:color="auto" w:fill="auto"/>
          </w:tcPr>
          <w:p w14:paraId="4C3627C0" w14:textId="45E1EE25" w:rsidR="00FC5A9A" w:rsidRPr="00BA2C58" w:rsidRDefault="00A56F13" w:rsidP="00D6458F">
            <w:r w:rsidRPr="00BA2C58">
              <w:t>Central Government, Ministry of Education and Research, State Educational Loans Fund</w:t>
            </w:r>
          </w:p>
        </w:tc>
      </w:tr>
      <w:tr w:rsidR="00FC5A9A" w:rsidRPr="00BA2C58" w14:paraId="26094CFE" w14:textId="77777777" w:rsidTr="009776BD">
        <w:trPr>
          <w:trHeight w:val="37"/>
        </w:trPr>
        <w:tc>
          <w:tcPr>
            <w:tcW w:w="933" w:type="pct"/>
            <w:shd w:val="clear" w:color="auto" w:fill="auto"/>
          </w:tcPr>
          <w:p w14:paraId="1087FBE7" w14:textId="77777777" w:rsidR="00FC5A9A" w:rsidRPr="00BA2C58" w:rsidRDefault="00FC5A9A" w:rsidP="00D6458F">
            <w:r w:rsidRPr="00BA2C58">
              <w:t xml:space="preserve">Website: </w:t>
            </w:r>
          </w:p>
        </w:tc>
        <w:tc>
          <w:tcPr>
            <w:tcW w:w="4067" w:type="pct"/>
            <w:shd w:val="clear" w:color="auto" w:fill="auto"/>
          </w:tcPr>
          <w:p w14:paraId="4BD784AA" w14:textId="20146E83" w:rsidR="002B3795" w:rsidRPr="00BA2C58" w:rsidRDefault="00AF2782" w:rsidP="00D6458F">
            <w:hyperlink r:id="rId182" w:history="1">
              <w:r w:rsidR="002B3795" w:rsidRPr="00BA2C58">
                <w:rPr>
                  <w:rStyle w:val="Hyperlink"/>
                </w:rPr>
                <w:t>http://www.lanekassen.no/</w:t>
              </w:r>
            </w:hyperlink>
          </w:p>
        </w:tc>
      </w:tr>
      <w:tr w:rsidR="00FC5A9A" w:rsidRPr="00BA2C58" w14:paraId="70DCB82F" w14:textId="77777777" w:rsidTr="009776BD">
        <w:trPr>
          <w:trHeight w:val="311"/>
        </w:trPr>
        <w:tc>
          <w:tcPr>
            <w:tcW w:w="933" w:type="pct"/>
            <w:shd w:val="clear" w:color="auto" w:fill="auto"/>
          </w:tcPr>
          <w:p w14:paraId="4DDB80F1" w14:textId="77777777" w:rsidR="00FC5A9A" w:rsidRPr="00BA2C58" w:rsidRDefault="00FC5A9A" w:rsidP="00D6458F">
            <w:r w:rsidRPr="00BA2C58">
              <w:t xml:space="preserve">Description: </w:t>
            </w:r>
          </w:p>
        </w:tc>
        <w:tc>
          <w:tcPr>
            <w:tcW w:w="4067" w:type="pct"/>
            <w:shd w:val="clear" w:color="auto" w:fill="auto"/>
          </w:tcPr>
          <w:p w14:paraId="78EE8121" w14:textId="7E85471B" w:rsidR="00FC5A9A" w:rsidRPr="00BA2C58" w:rsidRDefault="0073331B" w:rsidP="00D6458F">
            <w:r w:rsidRPr="00BA2C58">
              <w:t xml:space="preserve">The entire process from the initial application to the payment of student loans and grants is supported electronically and is based on the Enterprise Resource Planning (ERP) platform. Application, data control and payment are handled electronically. Electronic signatures through PKI, using the </w:t>
            </w:r>
            <w:hyperlink r:id="rId183" w:history="1">
              <w:r w:rsidRPr="00BA2C58">
                <w:rPr>
                  <w:rStyle w:val="Hyperlink"/>
                </w:rPr>
                <w:t>Altinn</w:t>
              </w:r>
            </w:hyperlink>
            <w:r w:rsidRPr="00BA2C58">
              <w:t xml:space="preserve"> system, enables students to sign electronically.</w:t>
            </w:r>
          </w:p>
        </w:tc>
      </w:tr>
      <w:tr w:rsidR="00A86633" w:rsidRPr="00BA2C58" w14:paraId="1E511DEF" w14:textId="77777777" w:rsidTr="009776BD">
        <w:trPr>
          <w:trHeight w:val="94"/>
        </w:trPr>
        <w:tc>
          <w:tcPr>
            <w:tcW w:w="5000" w:type="pct"/>
            <w:gridSpan w:val="2"/>
            <w:shd w:val="clear" w:color="auto" w:fill="EFFBFF"/>
          </w:tcPr>
          <w:p w14:paraId="68E46DB1" w14:textId="77777777" w:rsidR="00A86633" w:rsidRPr="00BA2C58" w:rsidRDefault="00A86633" w:rsidP="00A86633">
            <w:pPr>
              <w:spacing w:before="120" w:after="180"/>
              <w:jc w:val="left"/>
              <w:rPr>
                <w:color w:val="BF3F91"/>
                <w:sz w:val="22"/>
              </w:rPr>
            </w:pPr>
            <w:r w:rsidRPr="00BA2C58">
              <w:rPr>
                <w:color w:val="00B0F0"/>
                <w:sz w:val="22"/>
              </w:rPr>
              <w:t>Researchers</w:t>
            </w:r>
          </w:p>
        </w:tc>
      </w:tr>
      <w:tr w:rsidR="00DC7FB0" w:rsidRPr="00BA2C58" w14:paraId="507389A7" w14:textId="77777777" w:rsidTr="009776BD">
        <w:trPr>
          <w:trHeight w:val="198"/>
        </w:trPr>
        <w:tc>
          <w:tcPr>
            <w:tcW w:w="5000" w:type="pct"/>
            <w:gridSpan w:val="2"/>
            <w:shd w:val="clear" w:color="auto" w:fill="auto"/>
          </w:tcPr>
          <w:p w14:paraId="72F8DE42" w14:textId="77777777" w:rsidR="00DC7FB0" w:rsidRPr="00BA2C58" w:rsidRDefault="00DC7FB0" w:rsidP="00D6458F">
            <w:r w:rsidRPr="00BA2C58">
              <w:rPr>
                <w:b/>
              </w:rPr>
              <w:t>Information and assistance to researchers</w:t>
            </w:r>
          </w:p>
        </w:tc>
      </w:tr>
      <w:tr w:rsidR="00DC7FB0" w:rsidRPr="00BA2C58" w14:paraId="2136AD3B" w14:textId="77777777" w:rsidTr="009776BD">
        <w:trPr>
          <w:trHeight w:val="198"/>
        </w:trPr>
        <w:tc>
          <w:tcPr>
            <w:tcW w:w="933" w:type="pct"/>
            <w:shd w:val="clear" w:color="auto" w:fill="auto"/>
          </w:tcPr>
          <w:p w14:paraId="7B74B949" w14:textId="77777777" w:rsidR="00DC7FB0" w:rsidRPr="00BA2C58" w:rsidRDefault="00DC7FB0" w:rsidP="00D6458F">
            <w:r w:rsidRPr="00BA2C58">
              <w:t>Responsibility:</w:t>
            </w:r>
          </w:p>
        </w:tc>
        <w:tc>
          <w:tcPr>
            <w:tcW w:w="4067" w:type="pct"/>
            <w:shd w:val="clear" w:color="auto" w:fill="auto"/>
          </w:tcPr>
          <w:p w14:paraId="47F51BC2" w14:textId="77777777" w:rsidR="00DC7FB0" w:rsidRPr="00BA2C58" w:rsidRDefault="00DC7FB0" w:rsidP="00D6458F">
            <w:r w:rsidRPr="00BA2C58">
              <w:t>EURAXESS Norway</w:t>
            </w:r>
          </w:p>
        </w:tc>
      </w:tr>
      <w:tr w:rsidR="00DC7FB0" w:rsidRPr="00BA2C58" w14:paraId="024E4611" w14:textId="77777777" w:rsidTr="009776BD">
        <w:trPr>
          <w:trHeight w:val="37"/>
        </w:trPr>
        <w:tc>
          <w:tcPr>
            <w:tcW w:w="933" w:type="pct"/>
            <w:shd w:val="clear" w:color="auto" w:fill="auto"/>
          </w:tcPr>
          <w:p w14:paraId="49A07C69" w14:textId="77777777" w:rsidR="00DC7FB0" w:rsidRPr="00BA2C58" w:rsidRDefault="00DC7FB0" w:rsidP="00D6458F">
            <w:r w:rsidRPr="00BA2C58">
              <w:t xml:space="preserve">Website: </w:t>
            </w:r>
          </w:p>
        </w:tc>
        <w:tc>
          <w:tcPr>
            <w:tcW w:w="4067" w:type="pct"/>
            <w:shd w:val="clear" w:color="auto" w:fill="auto"/>
          </w:tcPr>
          <w:p w14:paraId="2CD1A907" w14:textId="77777777" w:rsidR="00DC7FB0" w:rsidRPr="00BA2C58" w:rsidRDefault="00AF2782" w:rsidP="00D6458F">
            <w:hyperlink r:id="rId184" w:history="1">
              <w:r w:rsidR="00DC7FB0" w:rsidRPr="00BA2C58">
                <w:rPr>
                  <w:rStyle w:val="Hyperlink"/>
                </w:rPr>
                <w:t>http://www.euraxess.no/</w:t>
              </w:r>
            </w:hyperlink>
          </w:p>
        </w:tc>
      </w:tr>
      <w:tr w:rsidR="00DC7FB0" w:rsidRPr="00BA2C58" w14:paraId="5C351D1F" w14:textId="77777777" w:rsidTr="009776BD">
        <w:trPr>
          <w:trHeight w:val="311"/>
        </w:trPr>
        <w:tc>
          <w:tcPr>
            <w:tcW w:w="933" w:type="pct"/>
            <w:shd w:val="clear" w:color="auto" w:fill="auto"/>
          </w:tcPr>
          <w:p w14:paraId="0FE2A975" w14:textId="77777777" w:rsidR="00DC7FB0" w:rsidRPr="00BA2C58" w:rsidRDefault="00DC7FB0" w:rsidP="00D6458F">
            <w:r w:rsidRPr="00BA2C58">
              <w:t xml:space="preserve">Description: </w:t>
            </w:r>
          </w:p>
        </w:tc>
        <w:tc>
          <w:tcPr>
            <w:tcW w:w="4067" w:type="pct"/>
            <w:shd w:val="clear" w:color="auto" w:fill="auto"/>
          </w:tcPr>
          <w:p w14:paraId="058BB897" w14:textId="77777777" w:rsidR="00DC7FB0" w:rsidRPr="00BA2C58" w:rsidRDefault="00DC7FB0" w:rsidP="00D6458F">
            <w:r w:rsidRPr="00BA2C58">
              <w:t>EURAXESS Norway provides information and assistance to mobile researchers – by means of the web portal and with the support of the national EURAXESS Service Centres. The portal contains practical information concerning professional and daily life, as well as information on job and funding opportunities.</w:t>
            </w:r>
          </w:p>
        </w:tc>
      </w:tr>
      <w:tr w:rsidR="00A86633" w:rsidRPr="00BA2C58" w14:paraId="0240D676" w14:textId="77777777" w:rsidTr="009776BD">
        <w:trPr>
          <w:trHeight w:val="198"/>
        </w:trPr>
        <w:tc>
          <w:tcPr>
            <w:tcW w:w="5000" w:type="pct"/>
            <w:gridSpan w:val="2"/>
            <w:shd w:val="clear" w:color="auto" w:fill="auto"/>
          </w:tcPr>
          <w:p w14:paraId="28F60C41" w14:textId="20F9E29B" w:rsidR="00A86633" w:rsidRPr="00BA2C58" w:rsidRDefault="00BB139E" w:rsidP="00A86633">
            <w:r w:rsidRPr="00BA2C58">
              <w:rPr>
                <w:b/>
              </w:rPr>
              <w:t>Public libraries (availability of catalogues, search tools)</w:t>
            </w:r>
          </w:p>
        </w:tc>
      </w:tr>
      <w:tr w:rsidR="00A86633" w:rsidRPr="00BA2C58" w14:paraId="3BE37564" w14:textId="77777777" w:rsidTr="009776BD">
        <w:trPr>
          <w:trHeight w:val="198"/>
        </w:trPr>
        <w:tc>
          <w:tcPr>
            <w:tcW w:w="933" w:type="pct"/>
            <w:shd w:val="clear" w:color="auto" w:fill="auto"/>
          </w:tcPr>
          <w:p w14:paraId="0C700CDD" w14:textId="77777777" w:rsidR="00A86633" w:rsidRPr="00BA2C58" w:rsidRDefault="00A86633" w:rsidP="00A86633">
            <w:r w:rsidRPr="00BA2C58">
              <w:t>Responsibility:</w:t>
            </w:r>
          </w:p>
        </w:tc>
        <w:tc>
          <w:tcPr>
            <w:tcW w:w="4067" w:type="pct"/>
            <w:shd w:val="clear" w:color="auto" w:fill="auto"/>
          </w:tcPr>
          <w:p w14:paraId="41AA4345" w14:textId="2AF116B1" w:rsidR="00A86633" w:rsidRPr="00BA2C58" w:rsidRDefault="0002317A" w:rsidP="00A86633">
            <w:r w:rsidRPr="00BA2C58">
              <w:t>BIBSYS, Norwegian higher education and research sector</w:t>
            </w:r>
          </w:p>
        </w:tc>
      </w:tr>
      <w:tr w:rsidR="00A86633" w:rsidRPr="00BA2C58" w14:paraId="7F9ECF4F" w14:textId="77777777" w:rsidTr="009776BD">
        <w:trPr>
          <w:trHeight w:val="37"/>
        </w:trPr>
        <w:tc>
          <w:tcPr>
            <w:tcW w:w="933" w:type="pct"/>
            <w:shd w:val="clear" w:color="auto" w:fill="auto"/>
          </w:tcPr>
          <w:p w14:paraId="201B44E3" w14:textId="77777777" w:rsidR="00A86633" w:rsidRPr="00BA2C58" w:rsidRDefault="00A86633" w:rsidP="00A86633">
            <w:r w:rsidRPr="00BA2C58">
              <w:t xml:space="preserve">Website: </w:t>
            </w:r>
          </w:p>
        </w:tc>
        <w:tc>
          <w:tcPr>
            <w:tcW w:w="4067" w:type="pct"/>
            <w:shd w:val="clear" w:color="auto" w:fill="auto"/>
          </w:tcPr>
          <w:p w14:paraId="512E7DD9" w14:textId="0B92384D" w:rsidR="00761F65" w:rsidRPr="00BA2C58" w:rsidRDefault="00AF2782" w:rsidP="00A86633">
            <w:hyperlink r:id="rId185" w:history="1">
              <w:r w:rsidR="00761F65" w:rsidRPr="00BA2C58">
                <w:rPr>
                  <w:rStyle w:val="Hyperlink"/>
                </w:rPr>
                <w:t>http://oria.no</w:t>
              </w:r>
            </w:hyperlink>
          </w:p>
        </w:tc>
      </w:tr>
      <w:tr w:rsidR="00A86633" w:rsidRPr="00BA2C58" w14:paraId="537176A4" w14:textId="77777777" w:rsidTr="009776BD">
        <w:trPr>
          <w:trHeight w:val="311"/>
        </w:trPr>
        <w:tc>
          <w:tcPr>
            <w:tcW w:w="933" w:type="pct"/>
            <w:shd w:val="clear" w:color="auto" w:fill="auto"/>
          </w:tcPr>
          <w:p w14:paraId="0A8415F8" w14:textId="77777777" w:rsidR="00A86633" w:rsidRPr="00BA2C58" w:rsidRDefault="00A86633" w:rsidP="00A86633">
            <w:r w:rsidRPr="00BA2C58">
              <w:t xml:space="preserve">Description: </w:t>
            </w:r>
          </w:p>
        </w:tc>
        <w:tc>
          <w:tcPr>
            <w:tcW w:w="4067" w:type="pct"/>
            <w:shd w:val="clear" w:color="auto" w:fill="auto"/>
          </w:tcPr>
          <w:p w14:paraId="084B7FC6" w14:textId="29E8CBE1" w:rsidR="00A86633" w:rsidRPr="00BA2C58" w:rsidRDefault="00353448" w:rsidP="00A86633">
            <w:r w:rsidRPr="00BA2C58">
              <w:t xml:space="preserve">Oria is a search engine that allows for search in the Norwegian academic libraries' resources, books, articles, journals, music, films and electronic resources. In order to request copies from articles or to request a loan, the person needs to be registered as a patron at a </w:t>
            </w:r>
            <w:r w:rsidRPr="00BA2C58">
              <w:lastRenderedPageBreak/>
              <w:t>library that uses the BIBSYS Library System.</w:t>
            </w:r>
          </w:p>
        </w:tc>
      </w:tr>
      <w:tr w:rsidR="00DC7FB0" w:rsidRPr="00BA2C58" w14:paraId="10D6B84F" w14:textId="77777777" w:rsidTr="009776BD">
        <w:trPr>
          <w:trHeight w:val="198"/>
        </w:trPr>
        <w:tc>
          <w:tcPr>
            <w:tcW w:w="5000" w:type="pct"/>
            <w:gridSpan w:val="2"/>
            <w:shd w:val="clear" w:color="auto" w:fill="auto"/>
          </w:tcPr>
          <w:p w14:paraId="166737DC" w14:textId="344F9296" w:rsidR="00DC7FB0" w:rsidRPr="00BA2C58" w:rsidRDefault="00C42B93" w:rsidP="00D6458F">
            <w:r w:rsidRPr="00BA2C58">
              <w:rPr>
                <w:b/>
              </w:rPr>
              <w:lastRenderedPageBreak/>
              <w:t>Research funding support</w:t>
            </w:r>
          </w:p>
        </w:tc>
      </w:tr>
      <w:tr w:rsidR="00DC7FB0" w:rsidRPr="00BA2C58" w14:paraId="5EAF0C0D" w14:textId="77777777" w:rsidTr="009776BD">
        <w:trPr>
          <w:trHeight w:val="198"/>
        </w:trPr>
        <w:tc>
          <w:tcPr>
            <w:tcW w:w="933" w:type="pct"/>
            <w:shd w:val="clear" w:color="auto" w:fill="auto"/>
          </w:tcPr>
          <w:p w14:paraId="186969D2" w14:textId="77777777" w:rsidR="00DC7FB0" w:rsidRPr="00BA2C58" w:rsidRDefault="00DC7FB0" w:rsidP="00D6458F">
            <w:r w:rsidRPr="00BA2C58">
              <w:t>Responsibility:</w:t>
            </w:r>
          </w:p>
        </w:tc>
        <w:tc>
          <w:tcPr>
            <w:tcW w:w="4067" w:type="pct"/>
            <w:shd w:val="clear" w:color="auto" w:fill="auto"/>
          </w:tcPr>
          <w:p w14:paraId="1F0D5CD5" w14:textId="4D3F22E0" w:rsidR="00DC7FB0" w:rsidRPr="00BA2C58" w:rsidRDefault="008145CC" w:rsidP="00D6458F">
            <w:r w:rsidRPr="00BA2C58">
              <w:t>Research council of Norway</w:t>
            </w:r>
          </w:p>
        </w:tc>
      </w:tr>
      <w:tr w:rsidR="00DC7FB0" w:rsidRPr="00BA2C58" w14:paraId="5B598D32" w14:textId="77777777" w:rsidTr="009776BD">
        <w:trPr>
          <w:trHeight w:val="37"/>
        </w:trPr>
        <w:tc>
          <w:tcPr>
            <w:tcW w:w="933" w:type="pct"/>
            <w:shd w:val="clear" w:color="auto" w:fill="auto"/>
          </w:tcPr>
          <w:p w14:paraId="7C6E4328" w14:textId="77777777" w:rsidR="00DC7FB0" w:rsidRPr="00BA2C58" w:rsidRDefault="00DC7FB0" w:rsidP="00D6458F">
            <w:r w:rsidRPr="00BA2C58">
              <w:t xml:space="preserve">Website: </w:t>
            </w:r>
          </w:p>
        </w:tc>
        <w:tc>
          <w:tcPr>
            <w:tcW w:w="4067" w:type="pct"/>
            <w:shd w:val="clear" w:color="auto" w:fill="auto"/>
          </w:tcPr>
          <w:p w14:paraId="2D136013" w14:textId="020A1808" w:rsidR="008C74CB" w:rsidRPr="00BA2C58" w:rsidRDefault="00AF2782" w:rsidP="00D6458F">
            <w:hyperlink r:id="rId186" w:history="1">
              <w:r w:rsidR="008C74CB" w:rsidRPr="00BA2C58">
                <w:rPr>
                  <w:rStyle w:val="Hyperlink"/>
                </w:rPr>
                <w:t>http://www.forskningsradet.no/en/Apply_for_funding/1138785830985</w:t>
              </w:r>
            </w:hyperlink>
          </w:p>
        </w:tc>
      </w:tr>
      <w:tr w:rsidR="00DC7FB0" w:rsidRPr="00BA2C58" w14:paraId="001C5A50" w14:textId="77777777" w:rsidTr="009776BD">
        <w:trPr>
          <w:trHeight w:val="311"/>
        </w:trPr>
        <w:tc>
          <w:tcPr>
            <w:tcW w:w="933" w:type="pct"/>
            <w:shd w:val="clear" w:color="auto" w:fill="auto"/>
          </w:tcPr>
          <w:p w14:paraId="158A9E45" w14:textId="77777777" w:rsidR="00DC7FB0" w:rsidRPr="00BA2C58" w:rsidRDefault="00DC7FB0" w:rsidP="00D6458F">
            <w:r w:rsidRPr="00BA2C58">
              <w:t xml:space="preserve">Description: </w:t>
            </w:r>
          </w:p>
        </w:tc>
        <w:tc>
          <w:tcPr>
            <w:tcW w:w="4067" w:type="pct"/>
            <w:shd w:val="clear" w:color="auto" w:fill="auto"/>
          </w:tcPr>
          <w:p w14:paraId="01E66E26" w14:textId="34C70FEA" w:rsidR="00DC7FB0" w:rsidRPr="00BA2C58" w:rsidRDefault="00222021" w:rsidP="00D6458F">
            <w:r w:rsidRPr="00BA2C58">
              <w:t>The Research Council of Norway is responsible for the coordination of the cooperation agreement between Norway and EU on Norway’s participation in the EU Seventh Framework Programme for Research and Technological Development (FP7). As a National Focal Point, The Research Council stimulates and provides information and guidance to Norwegian industry, researchers and government authorities on European research cooperation.</w:t>
            </w:r>
          </w:p>
        </w:tc>
      </w:tr>
    </w:tbl>
    <w:p w14:paraId="17FB5314" w14:textId="77777777" w:rsidR="00A86633" w:rsidRPr="00BA2C58" w:rsidRDefault="00A86633" w:rsidP="00A86633">
      <w:pPr>
        <w:pStyle w:val="Heading2"/>
      </w:pPr>
      <w:bookmarkStart w:id="68" w:name="_Toc1475005"/>
      <w:r w:rsidRPr="00BA2C58">
        <w:t>Health</w:t>
      </w:r>
      <w:bookmarkEnd w:id="68"/>
      <w:r w:rsidRPr="00BA2C58">
        <w:t xml:space="preserve"> </w:t>
      </w:r>
    </w:p>
    <w:tbl>
      <w:tblPr>
        <w:tblW w:w="5078" w:type="pct"/>
        <w:tblInd w:w="108" w:type="dxa"/>
        <w:tblCellMar>
          <w:top w:w="60" w:type="dxa"/>
          <w:bottom w:w="60" w:type="dxa"/>
        </w:tblCellMar>
        <w:tblLook w:val="01E0" w:firstRow="1" w:lastRow="1" w:firstColumn="1" w:lastColumn="1" w:noHBand="0" w:noVBand="0"/>
      </w:tblPr>
      <w:tblGrid>
        <w:gridCol w:w="1688"/>
        <w:gridCol w:w="7455"/>
      </w:tblGrid>
      <w:tr w:rsidR="00A86633" w:rsidRPr="00BA2C58" w14:paraId="15A9F43F" w14:textId="77777777" w:rsidTr="009776BD">
        <w:trPr>
          <w:trHeight w:val="94"/>
        </w:trPr>
        <w:tc>
          <w:tcPr>
            <w:tcW w:w="5000" w:type="pct"/>
            <w:gridSpan w:val="2"/>
            <w:shd w:val="clear" w:color="auto" w:fill="EFFBFF"/>
          </w:tcPr>
          <w:p w14:paraId="1FAEF2EB" w14:textId="7DCF71E9" w:rsidR="00A86633" w:rsidRPr="00BA2C58" w:rsidRDefault="00A86633" w:rsidP="00A86633">
            <w:pPr>
              <w:spacing w:before="120" w:after="180"/>
              <w:jc w:val="left"/>
              <w:rPr>
                <w:color w:val="BF3F91"/>
                <w:sz w:val="22"/>
              </w:rPr>
            </w:pPr>
            <w:r w:rsidRPr="00BA2C58">
              <w:rPr>
                <w:color w:val="00B0F0"/>
                <w:sz w:val="22"/>
              </w:rPr>
              <w:t>Health</w:t>
            </w:r>
            <w:r w:rsidR="00E03C27" w:rsidRPr="00BA2C58">
              <w:rPr>
                <w:color w:val="00B0F0"/>
                <w:sz w:val="22"/>
              </w:rPr>
              <w:t>care</w:t>
            </w:r>
          </w:p>
        </w:tc>
      </w:tr>
      <w:tr w:rsidR="00A86633" w:rsidRPr="00BA2C58" w14:paraId="42773071" w14:textId="77777777" w:rsidTr="009776BD">
        <w:trPr>
          <w:trHeight w:val="198"/>
        </w:trPr>
        <w:tc>
          <w:tcPr>
            <w:tcW w:w="5000" w:type="pct"/>
            <w:gridSpan w:val="2"/>
            <w:shd w:val="clear" w:color="auto" w:fill="auto"/>
          </w:tcPr>
          <w:p w14:paraId="340BC451" w14:textId="7FBEE74D" w:rsidR="00A86633" w:rsidRPr="00BA2C58" w:rsidRDefault="00D76A6B" w:rsidP="00A86633">
            <w:r w:rsidRPr="00BA2C58">
              <w:rPr>
                <w:b/>
              </w:rPr>
              <w:t>Summary Care Record (</w:t>
            </w:r>
            <w:r w:rsidRPr="00BA2C58">
              <w:rPr>
                <w:b/>
                <w:i/>
              </w:rPr>
              <w:t>Kjernejournal</w:t>
            </w:r>
            <w:r w:rsidRPr="00BA2C58">
              <w:rPr>
                <w:b/>
              </w:rPr>
              <w:t>)</w:t>
            </w:r>
          </w:p>
        </w:tc>
      </w:tr>
      <w:tr w:rsidR="00A86633" w:rsidRPr="00BA2C58" w14:paraId="67C2DFD8" w14:textId="77777777" w:rsidTr="009776BD">
        <w:trPr>
          <w:trHeight w:val="198"/>
        </w:trPr>
        <w:tc>
          <w:tcPr>
            <w:tcW w:w="923" w:type="pct"/>
            <w:shd w:val="clear" w:color="auto" w:fill="auto"/>
          </w:tcPr>
          <w:p w14:paraId="718A30CB" w14:textId="77777777" w:rsidR="00A86633" w:rsidRPr="00BA2C58" w:rsidRDefault="00A86633" w:rsidP="00A86633">
            <w:r w:rsidRPr="00BA2C58">
              <w:t>Responsibility:</w:t>
            </w:r>
          </w:p>
        </w:tc>
        <w:tc>
          <w:tcPr>
            <w:tcW w:w="4077" w:type="pct"/>
            <w:shd w:val="clear" w:color="auto" w:fill="auto"/>
          </w:tcPr>
          <w:p w14:paraId="5D7EE277" w14:textId="08178923" w:rsidR="00A86633" w:rsidRPr="00BA2C58" w:rsidRDefault="00CB2152" w:rsidP="00A86633">
            <w:r w:rsidRPr="00BA2C58">
              <w:t>Norwegian Directorate for eHealth</w:t>
            </w:r>
          </w:p>
        </w:tc>
      </w:tr>
      <w:tr w:rsidR="00A86633" w:rsidRPr="00BA2C58" w14:paraId="06867699" w14:textId="77777777" w:rsidTr="009776BD">
        <w:trPr>
          <w:trHeight w:val="37"/>
        </w:trPr>
        <w:tc>
          <w:tcPr>
            <w:tcW w:w="923" w:type="pct"/>
            <w:shd w:val="clear" w:color="auto" w:fill="auto"/>
          </w:tcPr>
          <w:p w14:paraId="3A1261E6" w14:textId="77777777" w:rsidR="00A86633" w:rsidRPr="00BA2C58" w:rsidRDefault="00A86633" w:rsidP="00A86633">
            <w:r w:rsidRPr="00BA2C58">
              <w:t xml:space="preserve">Website: </w:t>
            </w:r>
          </w:p>
        </w:tc>
        <w:tc>
          <w:tcPr>
            <w:tcW w:w="4077" w:type="pct"/>
            <w:shd w:val="clear" w:color="auto" w:fill="auto"/>
          </w:tcPr>
          <w:p w14:paraId="6E4274C4" w14:textId="5E49A4D1" w:rsidR="00A86633" w:rsidRPr="00BA2C58" w:rsidRDefault="00AF2782" w:rsidP="00A86633">
            <w:hyperlink r:id="rId187" w:history="1">
              <w:r w:rsidR="00AA2FE7" w:rsidRPr="00BA2C58">
                <w:rPr>
                  <w:rStyle w:val="Hyperlink"/>
                </w:rPr>
                <w:t>https://ehelse.no/english</w:t>
              </w:r>
            </w:hyperlink>
          </w:p>
        </w:tc>
      </w:tr>
      <w:tr w:rsidR="00A86633" w:rsidRPr="00BA2C58" w14:paraId="08357A1D" w14:textId="77777777" w:rsidTr="009776BD">
        <w:trPr>
          <w:trHeight w:val="311"/>
        </w:trPr>
        <w:tc>
          <w:tcPr>
            <w:tcW w:w="923" w:type="pct"/>
            <w:shd w:val="clear" w:color="auto" w:fill="auto"/>
          </w:tcPr>
          <w:p w14:paraId="6F807491" w14:textId="77777777" w:rsidR="00A86633" w:rsidRPr="00BA2C58" w:rsidRDefault="00A86633" w:rsidP="00A86633">
            <w:r w:rsidRPr="00BA2C58">
              <w:t xml:space="preserve">Description: </w:t>
            </w:r>
          </w:p>
        </w:tc>
        <w:tc>
          <w:tcPr>
            <w:tcW w:w="4077" w:type="pct"/>
            <w:shd w:val="clear" w:color="auto" w:fill="auto"/>
          </w:tcPr>
          <w:p w14:paraId="2E04C63A" w14:textId="1C03CE74" w:rsidR="00A86633" w:rsidRPr="00BA2C58" w:rsidRDefault="00D95FAB" w:rsidP="00A86633">
            <w:r w:rsidRPr="00BA2C58">
              <w:t>Summary Care Record is an online service that contains a collection of persons’ health records. Both the citizens and healthcare staff have access to the information in this service. If one gets ill, healthcare professionals have a quick and secure access to the information in the patient’s healthcare record. The service has been developed in strict compliance with statutory requirements for security and data privacy by the Norwegian Directorate for eHealth</w:t>
            </w:r>
            <w:r w:rsidR="007D40B2" w:rsidRPr="00BA2C58">
              <w:t>.</w:t>
            </w:r>
          </w:p>
        </w:tc>
      </w:tr>
      <w:tr w:rsidR="00F9456E" w:rsidRPr="00BA2C58" w14:paraId="18595D31" w14:textId="77777777" w:rsidTr="009776BD">
        <w:trPr>
          <w:trHeight w:val="198"/>
        </w:trPr>
        <w:tc>
          <w:tcPr>
            <w:tcW w:w="5000" w:type="pct"/>
            <w:gridSpan w:val="2"/>
            <w:shd w:val="clear" w:color="auto" w:fill="auto"/>
          </w:tcPr>
          <w:p w14:paraId="58CF00AA" w14:textId="68C329E5" w:rsidR="00F9456E" w:rsidRPr="00BA2C58" w:rsidRDefault="008A42FF" w:rsidP="00F36D7D">
            <w:r w:rsidRPr="00BA2C58">
              <w:rPr>
                <w:b/>
              </w:rPr>
              <w:t xml:space="preserve">Adolescents </w:t>
            </w:r>
            <w:r w:rsidR="000B5A49" w:rsidRPr="00BA2C58">
              <w:rPr>
                <w:b/>
              </w:rPr>
              <w:t xml:space="preserve">health </w:t>
            </w:r>
            <w:r w:rsidR="001203A1" w:rsidRPr="00BA2C58">
              <w:rPr>
                <w:b/>
              </w:rPr>
              <w:t>“one-stop shop”</w:t>
            </w:r>
            <w:r w:rsidRPr="00BA2C58">
              <w:rPr>
                <w:b/>
              </w:rPr>
              <w:t xml:space="preserve"> </w:t>
            </w:r>
          </w:p>
        </w:tc>
      </w:tr>
      <w:tr w:rsidR="00F9456E" w:rsidRPr="00BA2C58" w14:paraId="527E7F8B" w14:textId="77777777" w:rsidTr="009776BD">
        <w:trPr>
          <w:trHeight w:val="198"/>
        </w:trPr>
        <w:tc>
          <w:tcPr>
            <w:tcW w:w="923" w:type="pct"/>
            <w:shd w:val="clear" w:color="auto" w:fill="auto"/>
          </w:tcPr>
          <w:p w14:paraId="3758D5B3" w14:textId="77777777" w:rsidR="00F9456E" w:rsidRPr="00BA2C58" w:rsidRDefault="00F9456E" w:rsidP="00F36D7D">
            <w:r w:rsidRPr="00BA2C58">
              <w:t>Responsibility:</w:t>
            </w:r>
          </w:p>
        </w:tc>
        <w:tc>
          <w:tcPr>
            <w:tcW w:w="4077" w:type="pct"/>
            <w:shd w:val="clear" w:color="auto" w:fill="auto"/>
          </w:tcPr>
          <w:p w14:paraId="660B1701" w14:textId="77777777" w:rsidR="00F9456E" w:rsidRPr="00BA2C58" w:rsidRDefault="00F9456E" w:rsidP="00F36D7D">
            <w:r w:rsidRPr="00BA2C58">
              <w:t>Norwegian Directorate for eHealth</w:t>
            </w:r>
          </w:p>
        </w:tc>
      </w:tr>
      <w:tr w:rsidR="00F9456E" w:rsidRPr="00BA2C58" w14:paraId="055595F6" w14:textId="77777777" w:rsidTr="009776BD">
        <w:trPr>
          <w:trHeight w:val="37"/>
        </w:trPr>
        <w:tc>
          <w:tcPr>
            <w:tcW w:w="923" w:type="pct"/>
            <w:shd w:val="clear" w:color="auto" w:fill="auto"/>
          </w:tcPr>
          <w:p w14:paraId="59EFCCD7" w14:textId="77777777" w:rsidR="00F9456E" w:rsidRPr="00BA2C58" w:rsidRDefault="00F9456E" w:rsidP="00F36D7D">
            <w:r w:rsidRPr="00BA2C58">
              <w:t xml:space="preserve">Website: </w:t>
            </w:r>
          </w:p>
        </w:tc>
        <w:tc>
          <w:tcPr>
            <w:tcW w:w="4077" w:type="pct"/>
            <w:shd w:val="clear" w:color="auto" w:fill="auto"/>
          </w:tcPr>
          <w:p w14:paraId="5F9229AC" w14:textId="35537CB2" w:rsidR="000B5A49" w:rsidRPr="00BA2C58" w:rsidRDefault="00AF2782" w:rsidP="00F36D7D">
            <w:pPr>
              <w:rPr>
                <w:color w:val="1A3F7C"/>
              </w:rPr>
            </w:pPr>
            <w:hyperlink r:id="rId188" w:history="1">
              <w:r w:rsidR="000B5A49" w:rsidRPr="00BA2C58">
                <w:rPr>
                  <w:rStyle w:val="Hyperlink"/>
                </w:rPr>
                <w:t>https://ehelse.no/nasjonale-prosjekter/digi-ung</w:t>
              </w:r>
            </w:hyperlink>
          </w:p>
        </w:tc>
      </w:tr>
      <w:tr w:rsidR="00F9456E" w:rsidRPr="00BA2C58" w14:paraId="64983B3C" w14:textId="77777777" w:rsidTr="009776BD">
        <w:trPr>
          <w:trHeight w:val="311"/>
        </w:trPr>
        <w:tc>
          <w:tcPr>
            <w:tcW w:w="923" w:type="pct"/>
            <w:shd w:val="clear" w:color="auto" w:fill="auto"/>
          </w:tcPr>
          <w:p w14:paraId="3F66B61D" w14:textId="77777777" w:rsidR="00F9456E" w:rsidRPr="00BA2C58" w:rsidRDefault="00F9456E" w:rsidP="00F36D7D">
            <w:r w:rsidRPr="00BA2C58">
              <w:t xml:space="preserve">Description: </w:t>
            </w:r>
          </w:p>
        </w:tc>
        <w:tc>
          <w:tcPr>
            <w:tcW w:w="4077" w:type="pct"/>
            <w:shd w:val="clear" w:color="auto" w:fill="auto"/>
          </w:tcPr>
          <w:p w14:paraId="626555C4" w14:textId="4B0DDDDC" w:rsidR="00F9456E" w:rsidRPr="00BA2C58" w:rsidRDefault="006D6500" w:rsidP="00F36D7D">
            <w:r w:rsidRPr="00BA2C58">
              <w:t>The purpose of the DIGI-UNG program is to build a user-friendly, comprehensive and cost-effective platform that contributes to health promotion, prevention and faster treatment among adolescents 13 to 20 years.</w:t>
            </w:r>
            <w:r w:rsidR="0022307E" w:rsidRPr="00BA2C58">
              <w:t xml:space="preserve"> The platform is under construction.</w:t>
            </w:r>
          </w:p>
        </w:tc>
      </w:tr>
      <w:tr w:rsidR="00D95FAB" w:rsidRPr="00BA2C58" w14:paraId="234EA0A7" w14:textId="77777777" w:rsidTr="009776BD">
        <w:trPr>
          <w:trHeight w:val="198"/>
        </w:trPr>
        <w:tc>
          <w:tcPr>
            <w:tcW w:w="5000" w:type="pct"/>
            <w:gridSpan w:val="2"/>
            <w:shd w:val="clear" w:color="auto" w:fill="auto"/>
          </w:tcPr>
          <w:p w14:paraId="6EA74D55" w14:textId="37D38C93" w:rsidR="00D95FAB" w:rsidRPr="00BA2C58" w:rsidRDefault="00FB4A01" w:rsidP="00D6458F">
            <w:r w:rsidRPr="00BA2C58">
              <w:rPr>
                <w:b/>
              </w:rPr>
              <w:t>Health related services (interactive advice on the availability of services in different hospitals; appointments for hospitals)</w:t>
            </w:r>
          </w:p>
        </w:tc>
      </w:tr>
      <w:tr w:rsidR="00D95FAB" w:rsidRPr="00BA2C58" w14:paraId="534B01E9" w14:textId="77777777" w:rsidTr="009776BD">
        <w:trPr>
          <w:trHeight w:val="198"/>
        </w:trPr>
        <w:tc>
          <w:tcPr>
            <w:tcW w:w="923" w:type="pct"/>
            <w:shd w:val="clear" w:color="auto" w:fill="auto"/>
          </w:tcPr>
          <w:p w14:paraId="1A75FA5E" w14:textId="77777777" w:rsidR="00D95FAB" w:rsidRPr="00BA2C58" w:rsidRDefault="00D95FAB" w:rsidP="00D6458F">
            <w:r w:rsidRPr="00BA2C58">
              <w:t>Responsibility:</w:t>
            </w:r>
          </w:p>
        </w:tc>
        <w:tc>
          <w:tcPr>
            <w:tcW w:w="4077" w:type="pct"/>
            <w:shd w:val="clear" w:color="auto" w:fill="auto"/>
          </w:tcPr>
          <w:p w14:paraId="3B129781" w14:textId="7D872EA7" w:rsidR="00D95FAB" w:rsidRPr="00BA2C58" w:rsidRDefault="00134C69" w:rsidP="00D6458F">
            <w:r w:rsidRPr="00BA2C58">
              <w:t>Central Government, Norwegian Ministry of Health and Care Services, Directorate of Health</w:t>
            </w:r>
          </w:p>
        </w:tc>
      </w:tr>
      <w:tr w:rsidR="00D95FAB" w:rsidRPr="00BA2C58" w14:paraId="2E94771B" w14:textId="77777777" w:rsidTr="009776BD">
        <w:trPr>
          <w:trHeight w:val="37"/>
        </w:trPr>
        <w:tc>
          <w:tcPr>
            <w:tcW w:w="923" w:type="pct"/>
            <w:shd w:val="clear" w:color="auto" w:fill="auto"/>
          </w:tcPr>
          <w:p w14:paraId="7F951D82" w14:textId="77777777" w:rsidR="00D95FAB" w:rsidRPr="00BA2C58" w:rsidRDefault="00D95FAB" w:rsidP="00D6458F">
            <w:r w:rsidRPr="00BA2C58">
              <w:t xml:space="preserve">Website: </w:t>
            </w:r>
          </w:p>
        </w:tc>
        <w:tc>
          <w:tcPr>
            <w:tcW w:w="4077" w:type="pct"/>
            <w:shd w:val="clear" w:color="auto" w:fill="auto"/>
          </w:tcPr>
          <w:p w14:paraId="169A0A93" w14:textId="34599BD1" w:rsidR="00D95FAB" w:rsidRPr="00BA2C58" w:rsidRDefault="00AF2782" w:rsidP="00D6458F">
            <w:hyperlink r:id="rId189" w:history="1">
              <w:r w:rsidR="002337DC" w:rsidRPr="00BA2C58">
                <w:rPr>
                  <w:rStyle w:val="Hyperlink"/>
                </w:rPr>
                <w:t>http://www.helsedirektoratet.no/</w:t>
              </w:r>
            </w:hyperlink>
          </w:p>
        </w:tc>
      </w:tr>
      <w:tr w:rsidR="00D95FAB" w:rsidRPr="00BA2C58" w14:paraId="436B7AF7" w14:textId="77777777" w:rsidTr="009776BD">
        <w:trPr>
          <w:trHeight w:val="311"/>
        </w:trPr>
        <w:tc>
          <w:tcPr>
            <w:tcW w:w="923" w:type="pct"/>
            <w:shd w:val="clear" w:color="auto" w:fill="auto"/>
          </w:tcPr>
          <w:p w14:paraId="10AA0826" w14:textId="77777777" w:rsidR="00D95FAB" w:rsidRPr="00BA2C58" w:rsidRDefault="00D95FAB" w:rsidP="00D6458F">
            <w:r w:rsidRPr="00BA2C58">
              <w:t xml:space="preserve">Description: </w:t>
            </w:r>
          </w:p>
        </w:tc>
        <w:tc>
          <w:tcPr>
            <w:tcW w:w="4077" w:type="pct"/>
            <w:shd w:val="clear" w:color="auto" w:fill="auto"/>
          </w:tcPr>
          <w:p w14:paraId="66075C44" w14:textId="1377633C" w:rsidR="00D95FAB" w:rsidRPr="00BA2C58" w:rsidRDefault="006D1B8F" w:rsidP="00D6458F">
            <w:r w:rsidRPr="00BA2C58">
              <w:t>A patient has the right to choose the hospital or his/her district psychiatric centre of choice for treatment. The Internet 'Free Hospital Choice' service provides relevant information and services. Administrators and patient advisors have access to online administration tools, which provide waiting times, quality indicators and other factors, updated on a daily basis. Patient advisors can also be contacted by phone. Eventual admission is done through patient advisors and their primary physicians.</w:t>
            </w:r>
          </w:p>
        </w:tc>
      </w:tr>
      <w:tr w:rsidR="00D95FAB" w:rsidRPr="00BA2C58" w14:paraId="75140C5D" w14:textId="77777777" w:rsidTr="009776BD">
        <w:trPr>
          <w:trHeight w:val="198"/>
        </w:trPr>
        <w:tc>
          <w:tcPr>
            <w:tcW w:w="5000" w:type="pct"/>
            <w:gridSpan w:val="2"/>
            <w:shd w:val="clear" w:color="auto" w:fill="auto"/>
          </w:tcPr>
          <w:p w14:paraId="5BFC31EC" w14:textId="22422770" w:rsidR="00D95FAB" w:rsidRPr="00BA2C58" w:rsidRDefault="00EC6C40" w:rsidP="00D6458F">
            <w:r w:rsidRPr="00BA2C58">
              <w:rPr>
                <w:b/>
              </w:rPr>
              <w:lastRenderedPageBreak/>
              <w:t>eHealth portal</w:t>
            </w:r>
          </w:p>
        </w:tc>
      </w:tr>
      <w:tr w:rsidR="00D95FAB" w:rsidRPr="00BA2C58" w14:paraId="43537F4D" w14:textId="77777777" w:rsidTr="009776BD">
        <w:trPr>
          <w:trHeight w:val="198"/>
        </w:trPr>
        <w:tc>
          <w:tcPr>
            <w:tcW w:w="923" w:type="pct"/>
            <w:shd w:val="clear" w:color="auto" w:fill="auto"/>
          </w:tcPr>
          <w:p w14:paraId="1D2B3FA0" w14:textId="77777777" w:rsidR="00D95FAB" w:rsidRPr="00BA2C58" w:rsidRDefault="00D95FAB" w:rsidP="00D6458F">
            <w:r w:rsidRPr="00BA2C58">
              <w:t>Responsibility:</w:t>
            </w:r>
          </w:p>
        </w:tc>
        <w:tc>
          <w:tcPr>
            <w:tcW w:w="4077" w:type="pct"/>
            <w:shd w:val="clear" w:color="auto" w:fill="auto"/>
          </w:tcPr>
          <w:p w14:paraId="1F34B013" w14:textId="43DFC621" w:rsidR="00D95FAB" w:rsidRPr="00BA2C58" w:rsidRDefault="00331321" w:rsidP="00D6458F">
            <w:r w:rsidRPr="00BA2C58">
              <w:t>The Norwegian Directorate of eHealth</w:t>
            </w:r>
          </w:p>
        </w:tc>
      </w:tr>
      <w:tr w:rsidR="00D95FAB" w:rsidRPr="00BA2C58" w14:paraId="708DA966" w14:textId="77777777" w:rsidTr="009776BD">
        <w:trPr>
          <w:trHeight w:val="37"/>
        </w:trPr>
        <w:tc>
          <w:tcPr>
            <w:tcW w:w="923" w:type="pct"/>
            <w:shd w:val="clear" w:color="auto" w:fill="auto"/>
          </w:tcPr>
          <w:p w14:paraId="754781DD" w14:textId="77777777" w:rsidR="00D95FAB" w:rsidRPr="00BA2C58" w:rsidRDefault="00D95FAB" w:rsidP="00D6458F">
            <w:r w:rsidRPr="00BA2C58">
              <w:t xml:space="preserve">Website: </w:t>
            </w:r>
          </w:p>
        </w:tc>
        <w:tc>
          <w:tcPr>
            <w:tcW w:w="4077" w:type="pct"/>
            <w:shd w:val="clear" w:color="auto" w:fill="auto"/>
          </w:tcPr>
          <w:p w14:paraId="534DF3C5" w14:textId="3F519B39" w:rsidR="00B304C7" w:rsidRPr="00BA2C58" w:rsidRDefault="00AF2782" w:rsidP="00D6458F">
            <w:hyperlink r:id="rId190" w:history="1">
              <w:r w:rsidR="00B304C7" w:rsidRPr="00BA2C58">
                <w:rPr>
                  <w:rStyle w:val="Hyperlink"/>
                </w:rPr>
                <w:t>www.helsenorge.no</w:t>
              </w:r>
            </w:hyperlink>
          </w:p>
        </w:tc>
      </w:tr>
      <w:tr w:rsidR="00D95FAB" w:rsidRPr="00BA2C58" w14:paraId="3E9D037C" w14:textId="77777777" w:rsidTr="009776BD">
        <w:trPr>
          <w:trHeight w:val="311"/>
        </w:trPr>
        <w:tc>
          <w:tcPr>
            <w:tcW w:w="923" w:type="pct"/>
            <w:shd w:val="clear" w:color="auto" w:fill="auto"/>
          </w:tcPr>
          <w:p w14:paraId="05A8B049" w14:textId="77777777" w:rsidR="00D95FAB" w:rsidRPr="00BA2C58" w:rsidRDefault="00D95FAB" w:rsidP="00D6458F">
            <w:r w:rsidRPr="00BA2C58">
              <w:t xml:space="preserve">Description: </w:t>
            </w:r>
          </w:p>
        </w:tc>
        <w:tc>
          <w:tcPr>
            <w:tcW w:w="4077" w:type="pct"/>
            <w:shd w:val="clear" w:color="auto" w:fill="auto"/>
          </w:tcPr>
          <w:p w14:paraId="337F884F" w14:textId="40A4C531" w:rsidR="00D95FAB" w:rsidRPr="00BA2C58" w:rsidRDefault="005440AB" w:rsidP="00D6458F">
            <w:r w:rsidRPr="00BA2C58">
              <w:t>The portal, which has been operational since June 2015, allows Norwegian citizens to find their prescriptions, patient journals, change their GPs, choose where to get treatment and a range of services from the health sector.</w:t>
            </w:r>
          </w:p>
        </w:tc>
      </w:tr>
      <w:tr w:rsidR="00D95FAB" w:rsidRPr="00BA2C58" w14:paraId="726073EC" w14:textId="77777777" w:rsidTr="009776BD">
        <w:trPr>
          <w:trHeight w:val="198"/>
        </w:trPr>
        <w:tc>
          <w:tcPr>
            <w:tcW w:w="5000" w:type="pct"/>
            <w:gridSpan w:val="2"/>
            <w:shd w:val="clear" w:color="auto" w:fill="auto"/>
          </w:tcPr>
          <w:p w14:paraId="732876BF" w14:textId="31A86741" w:rsidR="00D95FAB" w:rsidRPr="00BA2C58" w:rsidRDefault="00870E2D" w:rsidP="00D6458F">
            <w:r w:rsidRPr="00BA2C58">
              <w:rPr>
                <w:rStyle w:val="Strong"/>
              </w:rPr>
              <w:t>Medical costs (reimbursement or direct settlement)</w:t>
            </w:r>
          </w:p>
        </w:tc>
      </w:tr>
      <w:tr w:rsidR="00D95FAB" w:rsidRPr="00BA2C58" w14:paraId="3EBDF11F" w14:textId="77777777" w:rsidTr="009776BD">
        <w:trPr>
          <w:trHeight w:val="198"/>
        </w:trPr>
        <w:tc>
          <w:tcPr>
            <w:tcW w:w="923" w:type="pct"/>
            <w:shd w:val="clear" w:color="auto" w:fill="auto"/>
          </w:tcPr>
          <w:p w14:paraId="794C0C5B" w14:textId="77777777" w:rsidR="00D95FAB" w:rsidRPr="00BA2C58" w:rsidRDefault="00D95FAB" w:rsidP="00D6458F">
            <w:r w:rsidRPr="00BA2C58">
              <w:t>Responsibility:</w:t>
            </w:r>
          </w:p>
        </w:tc>
        <w:tc>
          <w:tcPr>
            <w:tcW w:w="4077" w:type="pct"/>
            <w:shd w:val="clear" w:color="auto" w:fill="auto"/>
          </w:tcPr>
          <w:p w14:paraId="7583075A" w14:textId="0483C40C" w:rsidR="00D95FAB" w:rsidRPr="00BA2C58" w:rsidRDefault="00CB619C" w:rsidP="00D6458F">
            <w:r w:rsidRPr="00BA2C58">
              <w:t>Norwegian Labour and Welfare Administration (NAV)</w:t>
            </w:r>
          </w:p>
        </w:tc>
      </w:tr>
      <w:tr w:rsidR="00D95FAB" w:rsidRPr="00BA2C58" w14:paraId="54483F57" w14:textId="77777777" w:rsidTr="009776BD">
        <w:trPr>
          <w:trHeight w:val="37"/>
        </w:trPr>
        <w:tc>
          <w:tcPr>
            <w:tcW w:w="923" w:type="pct"/>
            <w:shd w:val="clear" w:color="auto" w:fill="auto"/>
          </w:tcPr>
          <w:p w14:paraId="17D7FB9F" w14:textId="77777777" w:rsidR="00D95FAB" w:rsidRPr="00BA2C58" w:rsidRDefault="00D95FAB" w:rsidP="00D6458F">
            <w:r w:rsidRPr="00BA2C58">
              <w:t xml:space="preserve">Website: </w:t>
            </w:r>
          </w:p>
        </w:tc>
        <w:tc>
          <w:tcPr>
            <w:tcW w:w="4077" w:type="pct"/>
            <w:shd w:val="clear" w:color="auto" w:fill="auto"/>
          </w:tcPr>
          <w:p w14:paraId="53DCAF91" w14:textId="4ABB73A3" w:rsidR="006E6B28" w:rsidRPr="00BA2C58" w:rsidRDefault="00AF2782" w:rsidP="00D6458F">
            <w:hyperlink r:id="rId191" w:history="1">
              <w:r w:rsidR="006E6B28" w:rsidRPr="00BA2C58">
                <w:rPr>
                  <w:rStyle w:val="Hyperlink"/>
                </w:rPr>
                <w:t>http://www.nav.no/</w:t>
              </w:r>
            </w:hyperlink>
          </w:p>
        </w:tc>
      </w:tr>
      <w:tr w:rsidR="00D95FAB" w:rsidRPr="00BA2C58" w14:paraId="350CC1BC" w14:textId="77777777" w:rsidTr="009776BD">
        <w:trPr>
          <w:trHeight w:val="311"/>
        </w:trPr>
        <w:tc>
          <w:tcPr>
            <w:tcW w:w="923" w:type="pct"/>
            <w:shd w:val="clear" w:color="auto" w:fill="auto"/>
          </w:tcPr>
          <w:p w14:paraId="72B2DB7F" w14:textId="77777777" w:rsidR="00D95FAB" w:rsidRPr="00BA2C58" w:rsidRDefault="00D95FAB" w:rsidP="00D6458F">
            <w:r w:rsidRPr="00BA2C58">
              <w:t xml:space="preserve">Description: </w:t>
            </w:r>
          </w:p>
        </w:tc>
        <w:tc>
          <w:tcPr>
            <w:tcW w:w="4077" w:type="pct"/>
            <w:shd w:val="clear" w:color="auto" w:fill="auto"/>
          </w:tcPr>
          <w:p w14:paraId="529B90BF" w14:textId="1C8DE264" w:rsidR="00D95FAB" w:rsidRPr="00BA2C58" w:rsidRDefault="00A475B7" w:rsidP="00D6458F">
            <w:r w:rsidRPr="00BA2C58">
              <w:t xml:space="preserve">NAV serves a broad participatory role in the world of work and </w:t>
            </w:r>
            <w:r w:rsidR="0092063B" w:rsidRPr="00BA2C58">
              <w:t>society and</w:t>
            </w:r>
            <w:r w:rsidRPr="00BA2C58">
              <w:t xml:space="preserve"> contributes to the financial security of the individual. This depends on close interaction with the user, working life and local authorities, and a sharper focus on people with special needs in relation to the labour market and others in a challenging life situation.</w:t>
            </w:r>
          </w:p>
        </w:tc>
      </w:tr>
      <w:tr w:rsidR="0015471C" w:rsidRPr="00BA2C58" w14:paraId="22AF042B" w14:textId="77777777" w:rsidTr="009776BD">
        <w:trPr>
          <w:trHeight w:val="198"/>
        </w:trPr>
        <w:tc>
          <w:tcPr>
            <w:tcW w:w="5000" w:type="pct"/>
            <w:gridSpan w:val="2"/>
            <w:shd w:val="clear" w:color="auto" w:fill="auto"/>
          </w:tcPr>
          <w:p w14:paraId="5CD64201" w14:textId="5F173967" w:rsidR="0015471C" w:rsidRPr="00BA2C58" w:rsidRDefault="002F3CB6" w:rsidP="00F36D7D">
            <w:pPr>
              <w:rPr>
                <w:b/>
              </w:rPr>
            </w:pPr>
            <w:r w:rsidRPr="00BA2C58">
              <w:rPr>
                <w:b/>
              </w:rPr>
              <w:t xml:space="preserve">Medical appointment </w:t>
            </w:r>
            <w:r w:rsidR="00EC0DD6" w:rsidRPr="00BA2C58">
              <w:rPr>
                <w:b/>
              </w:rPr>
              <w:t>online booking</w:t>
            </w:r>
          </w:p>
        </w:tc>
      </w:tr>
      <w:tr w:rsidR="0015471C" w:rsidRPr="00BA2C58" w14:paraId="16926996" w14:textId="77777777" w:rsidTr="009776BD">
        <w:trPr>
          <w:trHeight w:val="198"/>
        </w:trPr>
        <w:tc>
          <w:tcPr>
            <w:tcW w:w="923" w:type="pct"/>
            <w:shd w:val="clear" w:color="auto" w:fill="auto"/>
          </w:tcPr>
          <w:p w14:paraId="2F3FBD5D" w14:textId="77777777" w:rsidR="0015471C" w:rsidRPr="00BA2C58" w:rsidRDefault="0015471C" w:rsidP="00F36D7D">
            <w:r w:rsidRPr="00BA2C58">
              <w:t>Responsibility:</w:t>
            </w:r>
          </w:p>
        </w:tc>
        <w:tc>
          <w:tcPr>
            <w:tcW w:w="4077" w:type="pct"/>
            <w:shd w:val="clear" w:color="auto" w:fill="auto"/>
          </w:tcPr>
          <w:p w14:paraId="3B506729" w14:textId="6C39D43C" w:rsidR="0015471C" w:rsidRPr="00BA2C58" w:rsidRDefault="008516B1" w:rsidP="00F36D7D">
            <w:r w:rsidRPr="00BA2C58">
              <w:t>Norwegian Directorate of eHealth and municipalities</w:t>
            </w:r>
          </w:p>
        </w:tc>
      </w:tr>
      <w:tr w:rsidR="0015471C" w:rsidRPr="00BA2C58" w14:paraId="18FF8BDF" w14:textId="77777777" w:rsidTr="009776BD">
        <w:trPr>
          <w:trHeight w:val="37"/>
        </w:trPr>
        <w:tc>
          <w:tcPr>
            <w:tcW w:w="923" w:type="pct"/>
            <w:shd w:val="clear" w:color="auto" w:fill="auto"/>
          </w:tcPr>
          <w:p w14:paraId="09E9633B" w14:textId="77777777" w:rsidR="0015471C" w:rsidRPr="00BA2C58" w:rsidRDefault="0015471C" w:rsidP="00F36D7D">
            <w:r w:rsidRPr="00BA2C58">
              <w:t xml:space="preserve">Website: </w:t>
            </w:r>
          </w:p>
        </w:tc>
        <w:tc>
          <w:tcPr>
            <w:tcW w:w="4077" w:type="pct"/>
            <w:shd w:val="clear" w:color="auto" w:fill="auto"/>
          </w:tcPr>
          <w:p w14:paraId="599089B3" w14:textId="52A107FC" w:rsidR="007F0335" w:rsidRPr="00BA2C58" w:rsidRDefault="00AF2782" w:rsidP="00F36D7D">
            <w:pPr>
              <w:rPr>
                <w:color w:val="1A3F7C"/>
              </w:rPr>
            </w:pPr>
            <w:hyperlink r:id="rId192" w:history="1">
              <w:r w:rsidR="007F0335" w:rsidRPr="00BA2C58">
                <w:rPr>
                  <w:rStyle w:val="Hyperlink"/>
                </w:rPr>
                <w:t>https://www.ks.no/fagomrader/digitalisering/felleslosninger/meldinger-og-kalender-pa-helsenorge.no-digihelse/</w:t>
              </w:r>
            </w:hyperlink>
          </w:p>
        </w:tc>
      </w:tr>
      <w:tr w:rsidR="0015471C" w:rsidRPr="00BA2C58" w14:paraId="1E8A9B4C" w14:textId="77777777" w:rsidTr="009776BD">
        <w:trPr>
          <w:trHeight w:val="311"/>
        </w:trPr>
        <w:tc>
          <w:tcPr>
            <w:tcW w:w="923" w:type="pct"/>
            <w:shd w:val="clear" w:color="auto" w:fill="auto"/>
          </w:tcPr>
          <w:p w14:paraId="1EA59672" w14:textId="77777777" w:rsidR="0015471C" w:rsidRPr="00BA2C58" w:rsidRDefault="0015471C" w:rsidP="00F36D7D">
            <w:r w:rsidRPr="00BA2C58">
              <w:t xml:space="preserve">Description: </w:t>
            </w:r>
          </w:p>
        </w:tc>
        <w:tc>
          <w:tcPr>
            <w:tcW w:w="4077" w:type="pct"/>
            <w:shd w:val="clear" w:color="auto" w:fill="auto"/>
          </w:tcPr>
          <w:p w14:paraId="5189623D" w14:textId="36748AD7" w:rsidR="0015471C" w:rsidRPr="00BA2C58" w:rsidRDefault="00F547BB" w:rsidP="00F36D7D">
            <w:r w:rsidRPr="00BA2C58">
              <w:t>Enables residents to manage appointments and send messages on helsenorge.no. Messages and cancellations come directly into the municipality's electronic patient record (EHR).</w:t>
            </w:r>
          </w:p>
        </w:tc>
      </w:tr>
    </w:tbl>
    <w:p w14:paraId="2B022845" w14:textId="77777777" w:rsidR="00A86633" w:rsidRPr="00BA2C58" w:rsidRDefault="00A86633" w:rsidP="00A86633">
      <w:pPr>
        <w:pStyle w:val="Heading2"/>
      </w:pPr>
      <w:bookmarkStart w:id="69" w:name="_Toc1475006"/>
      <w:r w:rsidRPr="00BA2C58">
        <w:t>Family</w:t>
      </w:r>
      <w:bookmarkEnd w:id="69"/>
      <w:r w:rsidRPr="00BA2C58">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16E45A3E" w14:textId="77777777" w:rsidTr="009A14A7">
        <w:trPr>
          <w:trHeight w:val="94"/>
        </w:trPr>
        <w:tc>
          <w:tcPr>
            <w:tcW w:w="5000" w:type="pct"/>
            <w:gridSpan w:val="2"/>
            <w:shd w:val="clear" w:color="auto" w:fill="EFFBFF"/>
          </w:tcPr>
          <w:p w14:paraId="0CCFB1CA" w14:textId="17075B93" w:rsidR="00A86633" w:rsidRPr="00BA2C58" w:rsidRDefault="00A86633" w:rsidP="00A86633">
            <w:pPr>
              <w:spacing w:before="120" w:after="180"/>
              <w:jc w:val="left"/>
              <w:rPr>
                <w:color w:val="BF3F91"/>
                <w:sz w:val="22"/>
              </w:rPr>
            </w:pPr>
            <w:r w:rsidRPr="00BA2C58">
              <w:rPr>
                <w:color w:val="00B0F0"/>
                <w:sz w:val="22"/>
              </w:rPr>
              <w:t>Children</w:t>
            </w:r>
            <w:r w:rsidR="00AC3B07" w:rsidRPr="00BA2C58">
              <w:rPr>
                <w:color w:val="00B0F0"/>
                <w:sz w:val="22"/>
              </w:rPr>
              <w:t xml:space="preserve"> and couples</w:t>
            </w:r>
          </w:p>
        </w:tc>
      </w:tr>
      <w:tr w:rsidR="00A86633" w:rsidRPr="00BA2C58" w14:paraId="6C9754DE" w14:textId="77777777" w:rsidTr="00A86633">
        <w:trPr>
          <w:trHeight w:val="198"/>
        </w:trPr>
        <w:tc>
          <w:tcPr>
            <w:tcW w:w="5000" w:type="pct"/>
            <w:gridSpan w:val="2"/>
            <w:shd w:val="clear" w:color="auto" w:fill="auto"/>
          </w:tcPr>
          <w:p w14:paraId="5166B76B" w14:textId="42F0AB7F" w:rsidR="00A86633" w:rsidRPr="00BA2C58" w:rsidRDefault="005823C2" w:rsidP="00A86633">
            <w:pPr>
              <w:rPr>
                <w:b/>
              </w:rPr>
            </w:pPr>
            <w:r w:rsidRPr="00BA2C58">
              <w:rPr>
                <w:b/>
              </w:rPr>
              <w:t>Child allowances</w:t>
            </w:r>
          </w:p>
        </w:tc>
      </w:tr>
      <w:tr w:rsidR="00A86633" w:rsidRPr="00BA2C58" w14:paraId="762D483A" w14:textId="77777777" w:rsidTr="00A86633">
        <w:trPr>
          <w:trHeight w:val="198"/>
        </w:trPr>
        <w:tc>
          <w:tcPr>
            <w:tcW w:w="956" w:type="pct"/>
            <w:shd w:val="clear" w:color="auto" w:fill="auto"/>
          </w:tcPr>
          <w:p w14:paraId="049FB00E" w14:textId="77777777" w:rsidR="00A86633" w:rsidRPr="00BA2C58" w:rsidRDefault="00A86633" w:rsidP="00A86633">
            <w:r w:rsidRPr="00BA2C58">
              <w:t>Responsibility:</w:t>
            </w:r>
          </w:p>
        </w:tc>
        <w:tc>
          <w:tcPr>
            <w:tcW w:w="4044" w:type="pct"/>
            <w:shd w:val="clear" w:color="auto" w:fill="auto"/>
          </w:tcPr>
          <w:p w14:paraId="7D31AFAC" w14:textId="1379E597" w:rsidR="00A86633" w:rsidRPr="00BA2C58" w:rsidRDefault="00545CA1" w:rsidP="00A86633">
            <w:r w:rsidRPr="00BA2C58">
              <w:t>Ministry of Labour, Norwegian Labour and Welfare Administration (NAV), Norwegian Directorate for Children, Youth and Family Affairs (</w:t>
            </w:r>
            <w:r w:rsidRPr="00BA2C58">
              <w:rPr>
                <w:i/>
              </w:rPr>
              <w:t>Bufdir</w:t>
            </w:r>
            <w:r w:rsidRPr="00BA2C58">
              <w:t>)</w:t>
            </w:r>
          </w:p>
        </w:tc>
      </w:tr>
      <w:tr w:rsidR="00A86633" w:rsidRPr="00BA2C58" w14:paraId="1B4C3073" w14:textId="77777777" w:rsidTr="00A86633">
        <w:trPr>
          <w:trHeight w:val="37"/>
        </w:trPr>
        <w:tc>
          <w:tcPr>
            <w:tcW w:w="956" w:type="pct"/>
            <w:shd w:val="clear" w:color="auto" w:fill="auto"/>
          </w:tcPr>
          <w:p w14:paraId="4238C4E4" w14:textId="77777777" w:rsidR="00A86633" w:rsidRPr="00BA2C58" w:rsidRDefault="00A86633" w:rsidP="00A86633">
            <w:r w:rsidRPr="00BA2C58">
              <w:t xml:space="preserve">Website: </w:t>
            </w:r>
          </w:p>
        </w:tc>
        <w:tc>
          <w:tcPr>
            <w:tcW w:w="4044" w:type="pct"/>
            <w:shd w:val="clear" w:color="auto" w:fill="auto"/>
          </w:tcPr>
          <w:p w14:paraId="16E6475B" w14:textId="0AF433E4" w:rsidR="00A86633" w:rsidRPr="00BA2C58" w:rsidRDefault="00AF2782" w:rsidP="00A86633">
            <w:hyperlink r:id="rId193" w:history="1">
              <w:r w:rsidR="00B968F7" w:rsidRPr="00BA2C58">
                <w:rPr>
                  <w:rStyle w:val="Hyperlink"/>
                </w:rPr>
                <w:t>http://www.nav.no/</w:t>
              </w:r>
            </w:hyperlink>
            <w:r w:rsidR="00B968F7" w:rsidRPr="00BA2C58">
              <w:t xml:space="preserve">; </w:t>
            </w:r>
            <w:hyperlink r:id="rId194" w:history="1">
              <w:r w:rsidR="00B968F7" w:rsidRPr="00BA2C58">
                <w:rPr>
                  <w:rStyle w:val="Hyperlink"/>
                </w:rPr>
                <w:t>https://www.bufdir.no/en/English_start_page/</w:t>
              </w:r>
            </w:hyperlink>
          </w:p>
        </w:tc>
      </w:tr>
      <w:tr w:rsidR="00A86633" w:rsidRPr="00BA2C58" w14:paraId="791A43A0" w14:textId="77777777" w:rsidTr="00A86633">
        <w:trPr>
          <w:trHeight w:val="311"/>
        </w:trPr>
        <w:tc>
          <w:tcPr>
            <w:tcW w:w="956" w:type="pct"/>
            <w:shd w:val="clear" w:color="auto" w:fill="auto"/>
          </w:tcPr>
          <w:p w14:paraId="54EB5CB4" w14:textId="77777777" w:rsidR="00A86633" w:rsidRPr="00BA2C58" w:rsidRDefault="00A86633" w:rsidP="00A86633">
            <w:r w:rsidRPr="00BA2C58">
              <w:t xml:space="preserve">Description: </w:t>
            </w:r>
          </w:p>
        </w:tc>
        <w:tc>
          <w:tcPr>
            <w:tcW w:w="4044" w:type="pct"/>
            <w:shd w:val="clear" w:color="auto" w:fill="auto"/>
          </w:tcPr>
          <w:p w14:paraId="645056AE" w14:textId="184F186A" w:rsidR="00A86633" w:rsidRPr="00BA2C58" w:rsidRDefault="00D8673A" w:rsidP="00A86633">
            <w:r w:rsidRPr="00BA2C58">
              <w:rPr>
                <w:i/>
              </w:rPr>
              <w:t>Bufdir</w:t>
            </w:r>
            <w:r w:rsidRPr="00BA2C58">
              <w:t xml:space="preserve"> is responsible for providing services for children, young people and families in need of assistance and support. For employment guidelines about maternity and paternity leave, the </w:t>
            </w:r>
            <w:hyperlink r:id="rId195" w:history="1">
              <w:r w:rsidRPr="00BA2C58">
                <w:rPr>
                  <w:rStyle w:val="Hyperlink"/>
                </w:rPr>
                <w:t>Norwegian Labour Inspection Authority</w:t>
              </w:r>
            </w:hyperlink>
            <w:r w:rsidRPr="00BA2C58">
              <w:t xml:space="preserve"> can supply information. Online sophistication is limited to information and downloadable forms for manual submission. Specific information on family allowances can be found at the description of the </w:t>
            </w:r>
            <w:hyperlink r:id="rId196" w:history="1">
              <w:r w:rsidR="00A47324" w:rsidRPr="00BA2C58">
                <w:rPr>
                  <w:rStyle w:val="Hyperlink"/>
                </w:rPr>
                <w:t>Norwegian Social Insurance Scheme 2019</w:t>
              </w:r>
            </w:hyperlink>
            <w:r w:rsidRPr="00BA2C58">
              <w:t>.</w:t>
            </w:r>
          </w:p>
        </w:tc>
      </w:tr>
      <w:tr w:rsidR="00D0461E" w:rsidRPr="00BA2C58" w14:paraId="6552E654" w14:textId="77777777" w:rsidTr="00F36D7D">
        <w:trPr>
          <w:trHeight w:val="198"/>
        </w:trPr>
        <w:tc>
          <w:tcPr>
            <w:tcW w:w="5000" w:type="pct"/>
            <w:gridSpan w:val="2"/>
            <w:shd w:val="clear" w:color="auto" w:fill="auto"/>
          </w:tcPr>
          <w:p w14:paraId="762E3277" w14:textId="2A1B555E" w:rsidR="00D0461E" w:rsidRPr="00BA2C58" w:rsidRDefault="00D0461E" w:rsidP="00F36D7D">
            <w:pPr>
              <w:rPr>
                <w:b/>
              </w:rPr>
            </w:pPr>
            <w:r w:rsidRPr="00BA2C58">
              <w:rPr>
                <w:b/>
              </w:rPr>
              <w:t>Financial social assistance</w:t>
            </w:r>
          </w:p>
        </w:tc>
      </w:tr>
      <w:tr w:rsidR="00D0461E" w:rsidRPr="00BA2C58" w14:paraId="13FAFCD8" w14:textId="77777777" w:rsidTr="00F36D7D">
        <w:trPr>
          <w:trHeight w:val="198"/>
        </w:trPr>
        <w:tc>
          <w:tcPr>
            <w:tcW w:w="956" w:type="pct"/>
            <w:shd w:val="clear" w:color="auto" w:fill="auto"/>
          </w:tcPr>
          <w:p w14:paraId="385B2252" w14:textId="77777777" w:rsidR="00D0461E" w:rsidRPr="00BA2C58" w:rsidRDefault="00D0461E" w:rsidP="00F36D7D">
            <w:r w:rsidRPr="00BA2C58">
              <w:t>Responsibility:</w:t>
            </w:r>
          </w:p>
        </w:tc>
        <w:tc>
          <w:tcPr>
            <w:tcW w:w="4044" w:type="pct"/>
            <w:shd w:val="clear" w:color="auto" w:fill="auto"/>
          </w:tcPr>
          <w:p w14:paraId="1B407CA8" w14:textId="792D7F40" w:rsidR="00D0461E" w:rsidRPr="00BA2C58" w:rsidRDefault="00D0461E" w:rsidP="00F36D7D">
            <w:r w:rsidRPr="00BA2C58">
              <w:t>Ministry of Labour, Norwegian Labour and Welfare Administration (NAV)</w:t>
            </w:r>
            <w:r w:rsidR="00622946" w:rsidRPr="00BA2C58">
              <w:t xml:space="preserve"> and municipalities</w:t>
            </w:r>
          </w:p>
        </w:tc>
      </w:tr>
      <w:tr w:rsidR="00D0461E" w:rsidRPr="00BA2C58" w14:paraId="18FBB658" w14:textId="77777777" w:rsidTr="00F36D7D">
        <w:trPr>
          <w:trHeight w:val="37"/>
        </w:trPr>
        <w:tc>
          <w:tcPr>
            <w:tcW w:w="956" w:type="pct"/>
            <w:shd w:val="clear" w:color="auto" w:fill="auto"/>
          </w:tcPr>
          <w:p w14:paraId="1EC2ACB5" w14:textId="77777777" w:rsidR="00D0461E" w:rsidRPr="00BA2C58" w:rsidRDefault="00D0461E" w:rsidP="00F36D7D">
            <w:r w:rsidRPr="00BA2C58">
              <w:t xml:space="preserve">Website: </w:t>
            </w:r>
          </w:p>
        </w:tc>
        <w:tc>
          <w:tcPr>
            <w:tcW w:w="4044" w:type="pct"/>
            <w:shd w:val="clear" w:color="auto" w:fill="auto"/>
          </w:tcPr>
          <w:p w14:paraId="2D68651C" w14:textId="5809C847" w:rsidR="00AA224A" w:rsidRPr="00BA2C58" w:rsidRDefault="00AF2782" w:rsidP="00F36D7D">
            <w:hyperlink r:id="rId197" w:history="1">
              <w:r w:rsidR="00AA224A" w:rsidRPr="00BA2C58">
                <w:rPr>
                  <w:rStyle w:val="Hyperlink"/>
                </w:rPr>
                <w:t>https://tjenester.nav.no/veivisersosialhjelp/</w:t>
              </w:r>
            </w:hyperlink>
          </w:p>
        </w:tc>
      </w:tr>
      <w:tr w:rsidR="00D0461E" w:rsidRPr="00BA2C58" w14:paraId="46B3629D" w14:textId="77777777" w:rsidTr="00F36D7D">
        <w:trPr>
          <w:trHeight w:val="311"/>
        </w:trPr>
        <w:tc>
          <w:tcPr>
            <w:tcW w:w="956" w:type="pct"/>
            <w:shd w:val="clear" w:color="auto" w:fill="auto"/>
          </w:tcPr>
          <w:p w14:paraId="0B8F1946" w14:textId="77777777" w:rsidR="00D0461E" w:rsidRPr="00BA2C58" w:rsidRDefault="00D0461E" w:rsidP="00F36D7D">
            <w:r w:rsidRPr="00BA2C58">
              <w:t xml:space="preserve">Description: </w:t>
            </w:r>
          </w:p>
        </w:tc>
        <w:tc>
          <w:tcPr>
            <w:tcW w:w="4044" w:type="pct"/>
            <w:shd w:val="clear" w:color="auto" w:fill="auto"/>
          </w:tcPr>
          <w:p w14:paraId="0BC95AF7" w14:textId="0A552410" w:rsidR="00D0461E" w:rsidRPr="00BA2C58" w:rsidRDefault="00686786" w:rsidP="00F36D7D">
            <w:r w:rsidRPr="00BA2C58">
              <w:t>The application process for financial social assistance has been digitalised. The service uses data from the National Registry.</w:t>
            </w:r>
          </w:p>
        </w:tc>
      </w:tr>
      <w:tr w:rsidR="00D0461E" w:rsidRPr="00BA2C58" w14:paraId="72531FDD" w14:textId="77777777" w:rsidTr="00F36D7D">
        <w:trPr>
          <w:trHeight w:val="311"/>
        </w:trPr>
        <w:tc>
          <w:tcPr>
            <w:tcW w:w="956" w:type="pct"/>
            <w:shd w:val="clear" w:color="auto" w:fill="auto"/>
          </w:tcPr>
          <w:p w14:paraId="6ADAF34E" w14:textId="77777777" w:rsidR="00D0461E" w:rsidRPr="00BA2C58" w:rsidRDefault="00D0461E" w:rsidP="00F36D7D">
            <w:r w:rsidRPr="00BA2C58">
              <w:lastRenderedPageBreak/>
              <w:t>Base Registry:</w:t>
            </w:r>
          </w:p>
        </w:tc>
        <w:tc>
          <w:tcPr>
            <w:tcW w:w="4044" w:type="pct"/>
            <w:shd w:val="clear" w:color="auto" w:fill="auto"/>
          </w:tcPr>
          <w:p w14:paraId="6CB4E21B" w14:textId="70BB883F" w:rsidR="00D0461E" w:rsidRPr="00BA2C58" w:rsidRDefault="001E7D1C" w:rsidP="00F36D7D">
            <w:r w:rsidRPr="00BA2C58">
              <w:t>National Registry</w:t>
            </w:r>
          </w:p>
        </w:tc>
      </w:tr>
      <w:tr w:rsidR="00A86633" w:rsidRPr="00BA2C58" w14:paraId="17EE83C1" w14:textId="77777777" w:rsidTr="00A86633">
        <w:trPr>
          <w:trHeight w:val="198"/>
        </w:trPr>
        <w:tc>
          <w:tcPr>
            <w:tcW w:w="5000" w:type="pct"/>
            <w:gridSpan w:val="2"/>
            <w:shd w:val="clear" w:color="auto" w:fill="auto"/>
          </w:tcPr>
          <w:p w14:paraId="3F46BDDC" w14:textId="32968840" w:rsidR="00A86633" w:rsidRPr="00BA2C58" w:rsidRDefault="006E6CC3" w:rsidP="00A86633">
            <w:r w:rsidRPr="00BA2C58">
              <w:rPr>
                <w:b/>
              </w:rPr>
              <w:t>Certificates (birth, marriage): request and delivery</w:t>
            </w:r>
          </w:p>
        </w:tc>
      </w:tr>
      <w:tr w:rsidR="00A86633" w:rsidRPr="00BA2C58" w14:paraId="7C3C91BD" w14:textId="77777777" w:rsidTr="00A86633">
        <w:trPr>
          <w:trHeight w:val="198"/>
        </w:trPr>
        <w:tc>
          <w:tcPr>
            <w:tcW w:w="956" w:type="pct"/>
            <w:shd w:val="clear" w:color="auto" w:fill="auto"/>
          </w:tcPr>
          <w:p w14:paraId="34414CFE" w14:textId="77777777" w:rsidR="00A86633" w:rsidRPr="00BA2C58" w:rsidRDefault="00A86633" w:rsidP="00A86633">
            <w:r w:rsidRPr="00BA2C58">
              <w:t>Responsibility:</w:t>
            </w:r>
          </w:p>
        </w:tc>
        <w:tc>
          <w:tcPr>
            <w:tcW w:w="4044" w:type="pct"/>
            <w:shd w:val="clear" w:color="auto" w:fill="auto"/>
          </w:tcPr>
          <w:p w14:paraId="483389DC" w14:textId="56AC4413" w:rsidR="00A86633" w:rsidRPr="00BA2C58" w:rsidRDefault="006029D1" w:rsidP="00A86633">
            <w:r w:rsidRPr="00BA2C58">
              <w:t>Central Government, National Register</w:t>
            </w:r>
          </w:p>
        </w:tc>
      </w:tr>
      <w:tr w:rsidR="00A86633" w:rsidRPr="00BA2C58" w14:paraId="22E767B2" w14:textId="77777777" w:rsidTr="00A86633">
        <w:trPr>
          <w:trHeight w:val="37"/>
        </w:trPr>
        <w:tc>
          <w:tcPr>
            <w:tcW w:w="956" w:type="pct"/>
            <w:shd w:val="clear" w:color="auto" w:fill="auto"/>
          </w:tcPr>
          <w:p w14:paraId="3AAFF12D" w14:textId="77777777" w:rsidR="00A86633" w:rsidRPr="00BA2C58" w:rsidRDefault="00A86633" w:rsidP="00A86633">
            <w:r w:rsidRPr="00BA2C58">
              <w:t xml:space="preserve">Website: </w:t>
            </w:r>
          </w:p>
        </w:tc>
        <w:tc>
          <w:tcPr>
            <w:tcW w:w="4044" w:type="pct"/>
            <w:shd w:val="clear" w:color="auto" w:fill="auto"/>
          </w:tcPr>
          <w:p w14:paraId="0AC42C62" w14:textId="550A6B28" w:rsidR="00A86633" w:rsidRPr="00BA2C58" w:rsidRDefault="00AF2782" w:rsidP="00A86633">
            <w:hyperlink r:id="rId198" w:history="1">
              <w:r w:rsidR="00E77CF7" w:rsidRPr="00BA2C58">
                <w:rPr>
                  <w:rStyle w:val="Hyperlink"/>
                </w:rPr>
                <w:t>http://www.noreg.no/</w:t>
              </w:r>
            </w:hyperlink>
          </w:p>
        </w:tc>
      </w:tr>
      <w:tr w:rsidR="00A86633" w:rsidRPr="00BA2C58" w14:paraId="0FBDBE50" w14:textId="77777777" w:rsidTr="00A86633">
        <w:trPr>
          <w:trHeight w:val="311"/>
        </w:trPr>
        <w:tc>
          <w:tcPr>
            <w:tcW w:w="956" w:type="pct"/>
            <w:shd w:val="clear" w:color="auto" w:fill="auto"/>
          </w:tcPr>
          <w:p w14:paraId="2281E511" w14:textId="77777777" w:rsidR="00A86633" w:rsidRPr="00BA2C58" w:rsidRDefault="00A86633" w:rsidP="00A86633">
            <w:r w:rsidRPr="00BA2C58">
              <w:t xml:space="preserve">Description: </w:t>
            </w:r>
          </w:p>
        </w:tc>
        <w:tc>
          <w:tcPr>
            <w:tcW w:w="4044" w:type="pct"/>
            <w:shd w:val="clear" w:color="auto" w:fill="auto"/>
          </w:tcPr>
          <w:p w14:paraId="6C3D8900" w14:textId="3D3B9FEC" w:rsidR="00A86633" w:rsidRPr="00BA2C58" w:rsidRDefault="00C861DF" w:rsidP="00A86633">
            <w:r w:rsidRPr="00BA2C58">
              <w:t xml:space="preserve">Intention to get married requires verification of entitlement in accordance with the </w:t>
            </w:r>
            <w:hyperlink r:id="rId199" w:history="1">
              <w:r w:rsidRPr="00BA2C58">
                <w:rPr>
                  <w:rStyle w:val="Hyperlink"/>
                </w:rPr>
                <w:t>Marriage Act</w:t>
              </w:r>
            </w:hyperlink>
            <w:r w:rsidRPr="00BA2C58">
              <w:t>. This verification is carried out by the National Register for Population, located in the local tax assessment office in the municipality of residence of either the bride-to-be, or bridegroom-to-be. For non-residents, applications for verification are carried out by the Office of the National Registrar. Relevant forms and all other required documentation should be submitted to the authority responsible for the National Population Registry, either locally or centrally, as stated above.</w:t>
            </w:r>
          </w:p>
        </w:tc>
      </w:tr>
    </w:tbl>
    <w:p w14:paraId="403D91B1" w14:textId="77777777" w:rsidR="00A86633" w:rsidRPr="00BA2C58" w:rsidRDefault="00A86633" w:rsidP="00A86633">
      <w:pPr>
        <w:pStyle w:val="Heading2"/>
      </w:pPr>
      <w:bookmarkStart w:id="70" w:name="_Toc1475007"/>
      <w:r w:rsidRPr="00BA2C58">
        <w:t>Consumers</w:t>
      </w:r>
      <w:bookmarkEnd w:id="70"/>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34836A66" w14:textId="77777777" w:rsidTr="009A14A7">
        <w:trPr>
          <w:trHeight w:val="94"/>
        </w:trPr>
        <w:tc>
          <w:tcPr>
            <w:tcW w:w="5000" w:type="pct"/>
            <w:gridSpan w:val="2"/>
            <w:shd w:val="clear" w:color="auto" w:fill="EFFBFF"/>
          </w:tcPr>
          <w:p w14:paraId="53AD2579" w14:textId="77777777" w:rsidR="00A86633" w:rsidRPr="00BA2C58" w:rsidRDefault="00A86633" w:rsidP="00A86633">
            <w:pPr>
              <w:spacing w:before="120" w:after="180"/>
              <w:jc w:val="left"/>
              <w:rPr>
                <w:color w:val="BF3F91"/>
                <w:sz w:val="22"/>
              </w:rPr>
            </w:pPr>
            <w:r w:rsidRPr="00BA2C58">
              <w:rPr>
                <w:color w:val="00B0F0"/>
                <w:sz w:val="22"/>
              </w:rPr>
              <w:t>Financial products and services</w:t>
            </w:r>
          </w:p>
        </w:tc>
      </w:tr>
      <w:tr w:rsidR="00A86633" w:rsidRPr="00BA2C58" w14:paraId="77BE588B" w14:textId="77777777" w:rsidTr="00A86633">
        <w:trPr>
          <w:trHeight w:val="198"/>
        </w:trPr>
        <w:tc>
          <w:tcPr>
            <w:tcW w:w="5000" w:type="pct"/>
            <w:gridSpan w:val="2"/>
            <w:shd w:val="clear" w:color="auto" w:fill="auto"/>
          </w:tcPr>
          <w:p w14:paraId="3095A3EC" w14:textId="32336316" w:rsidR="00A86633" w:rsidRPr="00BA2C58" w:rsidRDefault="006C5AB2" w:rsidP="00A86633">
            <w:r w:rsidRPr="00BA2C58">
              <w:rPr>
                <w:b/>
              </w:rPr>
              <w:t>Consent-based loan application</w:t>
            </w:r>
          </w:p>
        </w:tc>
      </w:tr>
      <w:tr w:rsidR="00A86633" w:rsidRPr="00BA2C58" w14:paraId="30CD20DC" w14:textId="77777777" w:rsidTr="00A86633">
        <w:trPr>
          <w:trHeight w:val="198"/>
        </w:trPr>
        <w:tc>
          <w:tcPr>
            <w:tcW w:w="956" w:type="pct"/>
            <w:shd w:val="clear" w:color="auto" w:fill="auto"/>
          </w:tcPr>
          <w:p w14:paraId="5C57B518" w14:textId="77777777" w:rsidR="00A86633" w:rsidRPr="00BA2C58" w:rsidRDefault="00A86633" w:rsidP="00A86633">
            <w:r w:rsidRPr="00BA2C58">
              <w:t>Responsibility:</w:t>
            </w:r>
          </w:p>
        </w:tc>
        <w:tc>
          <w:tcPr>
            <w:tcW w:w="4044" w:type="pct"/>
            <w:shd w:val="clear" w:color="auto" w:fill="auto"/>
          </w:tcPr>
          <w:p w14:paraId="2BCB4970" w14:textId="13775B2B" w:rsidR="00A86633" w:rsidRPr="00BA2C58" w:rsidRDefault="00AE313D" w:rsidP="00A86633">
            <w:r w:rsidRPr="00BA2C58">
              <w:t>Altinn (common solution for consent), the Norwegian Tax Administration (income and tax information), NAV (information on employment) and Finance Norway (representing the banks)</w:t>
            </w:r>
          </w:p>
        </w:tc>
      </w:tr>
      <w:tr w:rsidR="00A86633" w:rsidRPr="00BA2C58" w14:paraId="53CD9731" w14:textId="77777777" w:rsidTr="00A86633">
        <w:trPr>
          <w:trHeight w:val="37"/>
        </w:trPr>
        <w:tc>
          <w:tcPr>
            <w:tcW w:w="956" w:type="pct"/>
            <w:shd w:val="clear" w:color="auto" w:fill="auto"/>
          </w:tcPr>
          <w:p w14:paraId="4872633A" w14:textId="77777777" w:rsidR="00A86633" w:rsidRPr="00BA2C58" w:rsidRDefault="00A86633" w:rsidP="00A86633">
            <w:r w:rsidRPr="00BA2C58">
              <w:t xml:space="preserve">Website: </w:t>
            </w:r>
          </w:p>
        </w:tc>
        <w:tc>
          <w:tcPr>
            <w:tcW w:w="4044" w:type="pct"/>
            <w:shd w:val="clear" w:color="auto" w:fill="auto"/>
          </w:tcPr>
          <w:p w14:paraId="67557099" w14:textId="3C46855A" w:rsidR="00A86633" w:rsidRPr="00BA2C58" w:rsidRDefault="00AF2782" w:rsidP="00A86633">
            <w:hyperlink r:id="rId200" w:history="1">
              <w:r w:rsidR="00B07D6E" w:rsidRPr="00BA2C58">
                <w:rPr>
                  <w:rStyle w:val="Hyperlink"/>
                </w:rPr>
                <w:t>https://www.bits.no/dsop-sbl/</w:t>
              </w:r>
            </w:hyperlink>
          </w:p>
        </w:tc>
      </w:tr>
      <w:tr w:rsidR="00A86633" w:rsidRPr="00BA2C58" w14:paraId="72E5C6AE" w14:textId="77777777" w:rsidTr="00A86633">
        <w:trPr>
          <w:trHeight w:val="311"/>
        </w:trPr>
        <w:tc>
          <w:tcPr>
            <w:tcW w:w="956" w:type="pct"/>
            <w:shd w:val="clear" w:color="auto" w:fill="auto"/>
          </w:tcPr>
          <w:p w14:paraId="112E0513" w14:textId="77777777" w:rsidR="00A86633" w:rsidRPr="00BA2C58" w:rsidRDefault="00A86633" w:rsidP="00A86633">
            <w:r w:rsidRPr="00BA2C58">
              <w:t xml:space="preserve">Description: </w:t>
            </w:r>
          </w:p>
        </w:tc>
        <w:tc>
          <w:tcPr>
            <w:tcW w:w="4044" w:type="pct"/>
            <w:shd w:val="clear" w:color="auto" w:fill="auto"/>
          </w:tcPr>
          <w:p w14:paraId="2D856E50" w14:textId="0E37F759" w:rsidR="00A86633" w:rsidRPr="00BA2C58" w:rsidRDefault="00CB2FD6" w:rsidP="00A86633">
            <w:r w:rsidRPr="00BA2C58">
              <w:t>The solution e</w:t>
            </w:r>
            <w:r w:rsidR="00D231FE" w:rsidRPr="00BA2C58">
              <w:t>nsure</w:t>
            </w:r>
            <w:r w:rsidRPr="00BA2C58">
              <w:t>s</w:t>
            </w:r>
            <w:r w:rsidR="00D231FE" w:rsidRPr="00BA2C58">
              <w:t xml:space="preserve"> a good customer experience for the loan seeker by making the loan process easier and safer. In addition, the solution contributes to increased privacy, because loan seeker</w:t>
            </w:r>
            <w:r w:rsidRPr="00BA2C58">
              <w:t>s</w:t>
            </w:r>
            <w:r w:rsidR="00D231FE" w:rsidRPr="00BA2C58">
              <w:t xml:space="preserve"> only share the information that is needed to process the loan application.</w:t>
            </w:r>
          </w:p>
        </w:tc>
      </w:tr>
      <w:tr w:rsidR="00A86633" w:rsidRPr="00BA2C58" w14:paraId="0B2569BD" w14:textId="77777777" w:rsidTr="009A14A7">
        <w:trPr>
          <w:trHeight w:val="94"/>
        </w:trPr>
        <w:tc>
          <w:tcPr>
            <w:tcW w:w="5000" w:type="pct"/>
            <w:gridSpan w:val="2"/>
            <w:shd w:val="clear" w:color="auto" w:fill="EFFBFF"/>
          </w:tcPr>
          <w:p w14:paraId="5A0BA0D1" w14:textId="77777777" w:rsidR="00A86633" w:rsidRPr="00BA2C58" w:rsidRDefault="00A86633" w:rsidP="00A86633">
            <w:pPr>
              <w:spacing w:before="120" w:after="180"/>
              <w:jc w:val="left"/>
              <w:rPr>
                <w:color w:val="BF3F91"/>
                <w:sz w:val="22"/>
              </w:rPr>
            </w:pPr>
            <w:r w:rsidRPr="00BA2C58">
              <w:rPr>
                <w:color w:val="00B0F0"/>
                <w:sz w:val="22"/>
              </w:rPr>
              <w:t>Consumer dispute resolution</w:t>
            </w:r>
          </w:p>
        </w:tc>
      </w:tr>
      <w:tr w:rsidR="00A86633" w:rsidRPr="00BA2C58" w14:paraId="484E3208" w14:textId="77777777" w:rsidTr="00A86633">
        <w:trPr>
          <w:trHeight w:val="198"/>
        </w:trPr>
        <w:tc>
          <w:tcPr>
            <w:tcW w:w="5000" w:type="pct"/>
            <w:gridSpan w:val="2"/>
            <w:shd w:val="clear" w:color="auto" w:fill="auto"/>
          </w:tcPr>
          <w:p w14:paraId="35563C25" w14:textId="4809E321" w:rsidR="00A86633" w:rsidRPr="00BA2C58" w:rsidRDefault="00B8468B" w:rsidP="00A86633">
            <w:r w:rsidRPr="00BA2C58">
              <w:rPr>
                <w:rStyle w:val="Strong"/>
              </w:rPr>
              <w:t>Consumer protection</w:t>
            </w:r>
          </w:p>
        </w:tc>
      </w:tr>
      <w:tr w:rsidR="00A86633" w:rsidRPr="00BA2C58" w14:paraId="7587941B" w14:textId="77777777" w:rsidTr="00A86633">
        <w:trPr>
          <w:trHeight w:val="198"/>
        </w:trPr>
        <w:tc>
          <w:tcPr>
            <w:tcW w:w="956" w:type="pct"/>
            <w:shd w:val="clear" w:color="auto" w:fill="auto"/>
          </w:tcPr>
          <w:p w14:paraId="7AE22788" w14:textId="77777777" w:rsidR="00A86633" w:rsidRPr="00BA2C58" w:rsidRDefault="00A86633" w:rsidP="00A86633">
            <w:r w:rsidRPr="00BA2C58">
              <w:t>Responsibility:</w:t>
            </w:r>
          </w:p>
        </w:tc>
        <w:tc>
          <w:tcPr>
            <w:tcW w:w="4044" w:type="pct"/>
            <w:shd w:val="clear" w:color="auto" w:fill="auto"/>
          </w:tcPr>
          <w:p w14:paraId="51138950" w14:textId="10F9EE73" w:rsidR="00A86633" w:rsidRPr="00BA2C58" w:rsidRDefault="009B2CF3" w:rsidP="00A86633">
            <w:r w:rsidRPr="00BA2C58">
              <w:t>Norwegian Consumer Council</w:t>
            </w:r>
          </w:p>
        </w:tc>
      </w:tr>
      <w:tr w:rsidR="00A86633" w:rsidRPr="00BA2C58" w14:paraId="1009E9D8" w14:textId="77777777" w:rsidTr="00A86633">
        <w:trPr>
          <w:trHeight w:val="37"/>
        </w:trPr>
        <w:tc>
          <w:tcPr>
            <w:tcW w:w="956" w:type="pct"/>
            <w:shd w:val="clear" w:color="auto" w:fill="auto"/>
          </w:tcPr>
          <w:p w14:paraId="6D49CC0A" w14:textId="77777777" w:rsidR="00A86633" w:rsidRPr="00BA2C58" w:rsidRDefault="00A86633" w:rsidP="00A86633">
            <w:r w:rsidRPr="00BA2C58">
              <w:t xml:space="preserve">Website: </w:t>
            </w:r>
          </w:p>
        </w:tc>
        <w:tc>
          <w:tcPr>
            <w:tcW w:w="4044" w:type="pct"/>
            <w:shd w:val="clear" w:color="auto" w:fill="auto"/>
          </w:tcPr>
          <w:p w14:paraId="43257BC4" w14:textId="534AA597" w:rsidR="00D245F3" w:rsidRPr="00BA2C58" w:rsidRDefault="00AF2782" w:rsidP="00A86633">
            <w:hyperlink r:id="rId201" w:history="1">
              <w:r w:rsidR="00D245F3" w:rsidRPr="00BA2C58">
                <w:rPr>
                  <w:rStyle w:val="Hyperlink"/>
                </w:rPr>
                <w:t>http://www.forbrukerradet.no/</w:t>
              </w:r>
            </w:hyperlink>
          </w:p>
        </w:tc>
      </w:tr>
      <w:tr w:rsidR="00A86633" w:rsidRPr="00BA2C58" w14:paraId="77DFE0AE" w14:textId="77777777" w:rsidTr="00A86633">
        <w:trPr>
          <w:trHeight w:val="311"/>
        </w:trPr>
        <w:tc>
          <w:tcPr>
            <w:tcW w:w="956" w:type="pct"/>
            <w:shd w:val="clear" w:color="auto" w:fill="auto"/>
          </w:tcPr>
          <w:p w14:paraId="675CBC90" w14:textId="77777777" w:rsidR="00A86633" w:rsidRPr="00BA2C58" w:rsidRDefault="00A86633" w:rsidP="00A86633">
            <w:r w:rsidRPr="00BA2C58">
              <w:t xml:space="preserve">Description: </w:t>
            </w:r>
          </w:p>
        </w:tc>
        <w:tc>
          <w:tcPr>
            <w:tcW w:w="4044" w:type="pct"/>
            <w:shd w:val="clear" w:color="auto" w:fill="auto"/>
          </w:tcPr>
          <w:p w14:paraId="6BBAC9E2" w14:textId="57573B53" w:rsidR="00A86633" w:rsidRPr="00BA2C58" w:rsidRDefault="003328CD" w:rsidP="00A86633">
            <w:r w:rsidRPr="00BA2C58">
              <w:t>The website provides information on consumer rights and advises whether and how to launch a complaint.</w:t>
            </w:r>
          </w:p>
        </w:tc>
      </w:tr>
      <w:tr w:rsidR="006226AB" w:rsidRPr="00BA2C58" w14:paraId="15EA25D0" w14:textId="77777777" w:rsidTr="00D6458F">
        <w:trPr>
          <w:trHeight w:val="198"/>
        </w:trPr>
        <w:tc>
          <w:tcPr>
            <w:tcW w:w="5000" w:type="pct"/>
            <w:gridSpan w:val="2"/>
            <w:shd w:val="clear" w:color="auto" w:fill="auto"/>
          </w:tcPr>
          <w:p w14:paraId="48FFBC5D" w14:textId="7909E25D" w:rsidR="006226AB" w:rsidRPr="00BA2C58" w:rsidRDefault="00CC7ACE" w:rsidP="00D6458F">
            <w:r w:rsidRPr="00BA2C58">
              <w:rPr>
                <w:b/>
              </w:rPr>
              <w:t>Consumer protection (cross-border)</w:t>
            </w:r>
          </w:p>
        </w:tc>
      </w:tr>
      <w:tr w:rsidR="006226AB" w:rsidRPr="00BA2C58" w14:paraId="3FE85386" w14:textId="77777777" w:rsidTr="00D6458F">
        <w:trPr>
          <w:trHeight w:val="198"/>
        </w:trPr>
        <w:tc>
          <w:tcPr>
            <w:tcW w:w="956" w:type="pct"/>
            <w:shd w:val="clear" w:color="auto" w:fill="auto"/>
          </w:tcPr>
          <w:p w14:paraId="52B950DD" w14:textId="77777777" w:rsidR="006226AB" w:rsidRPr="00BA2C58" w:rsidRDefault="006226AB" w:rsidP="00D6458F">
            <w:r w:rsidRPr="00BA2C58">
              <w:t>Responsibility:</w:t>
            </w:r>
          </w:p>
        </w:tc>
        <w:tc>
          <w:tcPr>
            <w:tcW w:w="4044" w:type="pct"/>
            <w:shd w:val="clear" w:color="auto" w:fill="auto"/>
          </w:tcPr>
          <w:p w14:paraId="2A5FFFE2" w14:textId="1840A1EF" w:rsidR="006226AB" w:rsidRPr="00BA2C58" w:rsidRDefault="00F96124" w:rsidP="00D6458F">
            <w:r w:rsidRPr="00BA2C58">
              <w:t>ECC-Net Norway</w:t>
            </w:r>
          </w:p>
        </w:tc>
      </w:tr>
      <w:tr w:rsidR="006226AB" w:rsidRPr="00BA2C58" w14:paraId="16E3463C" w14:textId="77777777" w:rsidTr="00D6458F">
        <w:trPr>
          <w:trHeight w:val="37"/>
        </w:trPr>
        <w:tc>
          <w:tcPr>
            <w:tcW w:w="956" w:type="pct"/>
            <w:shd w:val="clear" w:color="auto" w:fill="auto"/>
          </w:tcPr>
          <w:p w14:paraId="4ED90E06" w14:textId="77777777" w:rsidR="006226AB" w:rsidRPr="00BA2C58" w:rsidRDefault="006226AB" w:rsidP="00D6458F">
            <w:r w:rsidRPr="00BA2C58">
              <w:t xml:space="preserve">Website: </w:t>
            </w:r>
          </w:p>
        </w:tc>
        <w:tc>
          <w:tcPr>
            <w:tcW w:w="4044" w:type="pct"/>
            <w:shd w:val="clear" w:color="auto" w:fill="auto"/>
          </w:tcPr>
          <w:p w14:paraId="77FBEDEB" w14:textId="0E8426C1" w:rsidR="006226AB" w:rsidRPr="00BA2C58" w:rsidRDefault="00AF2782" w:rsidP="00D6458F">
            <w:hyperlink r:id="rId202" w:history="1">
              <w:r w:rsidR="00D01319" w:rsidRPr="00BA2C58">
                <w:rPr>
                  <w:rStyle w:val="Hyperlink"/>
                </w:rPr>
                <w:t>http://forbrukereuropa.no/en/</w:t>
              </w:r>
            </w:hyperlink>
          </w:p>
        </w:tc>
      </w:tr>
      <w:tr w:rsidR="006226AB" w:rsidRPr="00BA2C58" w14:paraId="53DCD461" w14:textId="77777777" w:rsidTr="00D6458F">
        <w:trPr>
          <w:trHeight w:val="311"/>
        </w:trPr>
        <w:tc>
          <w:tcPr>
            <w:tcW w:w="956" w:type="pct"/>
            <w:shd w:val="clear" w:color="auto" w:fill="auto"/>
          </w:tcPr>
          <w:p w14:paraId="280A3AFF" w14:textId="77777777" w:rsidR="006226AB" w:rsidRPr="00BA2C58" w:rsidRDefault="006226AB" w:rsidP="00D6458F">
            <w:r w:rsidRPr="00BA2C58">
              <w:t xml:space="preserve">Description: </w:t>
            </w:r>
          </w:p>
        </w:tc>
        <w:tc>
          <w:tcPr>
            <w:tcW w:w="4044" w:type="pct"/>
            <w:shd w:val="clear" w:color="auto" w:fill="auto"/>
          </w:tcPr>
          <w:p w14:paraId="2B862241" w14:textId="7C415051" w:rsidR="006226AB" w:rsidRPr="00BA2C58" w:rsidRDefault="003A6EE3" w:rsidP="00D6458F">
            <w:r w:rsidRPr="00BA2C58">
              <w:t>The European Consumer Centre belongs to the European Consumer Centre Network-ECC Net, founded by the European Commission in 28 Member States in collaboration with National Governments. It aims at informing consumers on their rights and assisting them in their cross-border consumption issues, promoting and supporting out of court disputes resolution more quickly and at lower cost than the Court claim procedures.</w:t>
            </w:r>
          </w:p>
        </w:tc>
      </w:tr>
    </w:tbl>
    <w:p w14:paraId="199CDDB4" w14:textId="02BDC640" w:rsidR="003730DF" w:rsidRPr="00BA2C58" w:rsidRDefault="00A86633" w:rsidP="005523ED">
      <w:pPr>
        <w:pStyle w:val="Heading1"/>
      </w:pPr>
      <w:r w:rsidRPr="00BA2C58">
        <w:br w:type="page"/>
      </w:r>
      <w:bookmarkStart w:id="71" w:name="_Toc12874821"/>
      <w:r w:rsidR="003730DF" w:rsidRPr="00BA2C58">
        <w:lastRenderedPageBreak/>
        <w:t>Digital Government Services for Businesses</w:t>
      </w:r>
      <w:bookmarkEnd w:id="71"/>
      <w:r w:rsidR="003730DF" w:rsidRPr="00BA2C58">
        <w:t xml:space="preserve"> </w:t>
      </w:r>
    </w:p>
    <w:p w14:paraId="4C4C89D3" w14:textId="77777777" w:rsidR="004D1500" w:rsidRPr="00BA2C58" w:rsidRDefault="004D1500" w:rsidP="004D1500">
      <w:r w:rsidRPr="00BA2C58">
        <w:t xml:space="preserve">The information in this section presents an overview of the basic public services provided to the Businesses. These were identified taking inspiration from </w:t>
      </w:r>
      <w:hyperlink r:id="rId203" w:history="1">
        <w:r w:rsidRPr="00BA2C58">
          <w:rPr>
            <w:rStyle w:val="Hyperlink"/>
          </w:rPr>
          <w:t>Your Europe</w:t>
        </w:r>
      </w:hyperlink>
      <w:r w:rsidRPr="00BA2C58">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2F504D27" w14:textId="77777777" w:rsidR="004D1500" w:rsidRPr="00BA2C58" w:rsidRDefault="004D1500" w:rsidP="004D1500">
      <w:r w:rsidRPr="00BA2C58">
        <w:t>The groups of services for businesses are as follows:</w:t>
      </w:r>
    </w:p>
    <w:p w14:paraId="2DAE72E9" w14:textId="77777777" w:rsidR="00A86633" w:rsidRPr="00BA2C58" w:rsidRDefault="00A86633" w:rsidP="00A86633">
      <w:pPr>
        <w:numPr>
          <w:ilvl w:val="0"/>
          <w:numId w:val="29"/>
        </w:numPr>
      </w:pPr>
      <w:r w:rsidRPr="00BA2C58">
        <w:t>Running a business</w:t>
      </w:r>
    </w:p>
    <w:p w14:paraId="187B1EC0" w14:textId="77777777" w:rsidR="00A86633" w:rsidRPr="00BA2C58" w:rsidRDefault="00A86633" w:rsidP="00A86633">
      <w:pPr>
        <w:numPr>
          <w:ilvl w:val="0"/>
          <w:numId w:val="29"/>
        </w:numPr>
      </w:pPr>
      <w:r w:rsidRPr="00BA2C58">
        <w:t>Taxation</w:t>
      </w:r>
    </w:p>
    <w:p w14:paraId="465777E1" w14:textId="77777777" w:rsidR="00A86633" w:rsidRPr="00BA2C58" w:rsidRDefault="00A86633" w:rsidP="00A86633">
      <w:pPr>
        <w:numPr>
          <w:ilvl w:val="0"/>
          <w:numId w:val="29"/>
        </w:numPr>
      </w:pPr>
      <w:r w:rsidRPr="00BA2C58">
        <w:t>Selling in the EU</w:t>
      </w:r>
    </w:p>
    <w:p w14:paraId="249EBB32" w14:textId="77777777" w:rsidR="00A86633" w:rsidRPr="00BA2C58" w:rsidRDefault="00A86633" w:rsidP="00A86633">
      <w:pPr>
        <w:numPr>
          <w:ilvl w:val="0"/>
          <w:numId w:val="29"/>
        </w:numPr>
      </w:pPr>
      <w:r w:rsidRPr="00BA2C58">
        <w:t>Human Resources</w:t>
      </w:r>
    </w:p>
    <w:p w14:paraId="78803970" w14:textId="77777777" w:rsidR="00A86633" w:rsidRPr="00BA2C58" w:rsidRDefault="00A86633" w:rsidP="00A86633">
      <w:pPr>
        <w:numPr>
          <w:ilvl w:val="0"/>
          <w:numId w:val="29"/>
        </w:numPr>
      </w:pPr>
      <w:r w:rsidRPr="00BA2C58">
        <w:t>Product requirements</w:t>
      </w:r>
    </w:p>
    <w:p w14:paraId="6A287A71" w14:textId="77777777" w:rsidR="00A86633" w:rsidRPr="00BA2C58" w:rsidRDefault="00A86633" w:rsidP="00A86633">
      <w:pPr>
        <w:numPr>
          <w:ilvl w:val="0"/>
          <w:numId w:val="29"/>
        </w:numPr>
      </w:pPr>
      <w:r w:rsidRPr="00BA2C58">
        <w:t>Financing and Funding</w:t>
      </w:r>
    </w:p>
    <w:p w14:paraId="2DEE2B86" w14:textId="77777777" w:rsidR="00A86633" w:rsidRPr="00BA2C58" w:rsidRDefault="00A86633" w:rsidP="00A86633">
      <w:pPr>
        <w:numPr>
          <w:ilvl w:val="0"/>
          <w:numId w:val="29"/>
        </w:numPr>
      </w:pPr>
      <w:r w:rsidRPr="00BA2C58">
        <w:t>Dealing with Customers</w:t>
      </w:r>
    </w:p>
    <w:p w14:paraId="250891CB" w14:textId="77777777" w:rsidR="00A86633" w:rsidRPr="00BA2C58" w:rsidRDefault="00A86633" w:rsidP="00A86633">
      <w:pPr>
        <w:pStyle w:val="Heading2"/>
      </w:pPr>
      <w:bookmarkStart w:id="72" w:name="_Toc1475009"/>
      <w:r w:rsidRPr="00BA2C58">
        <w:t>Running a business</w:t>
      </w:r>
      <w:bookmarkEnd w:id="7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76EF6F10" w14:textId="77777777" w:rsidTr="006708B1">
        <w:trPr>
          <w:trHeight w:val="94"/>
        </w:trPr>
        <w:tc>
          <w:tcPr>
            <w:tcW w:w="5000" w:type="pct"/>
            <w:gridSpan w:val="2"/>
            <w:shd w:val="clear" w:color="auto" w:fill="EFFBFF"/>
          </w:tcPr>
          <w:p w14:paraId="54CDD19E" w14:textId="77777777" w:rsidR="00A86633" w:rsidRPr="00BA2C58" w:rsidRDefault="00A86633" w:rsidP="00A86633">
            <w:pPr>
              <w:spacing w:before="120" w:after="180"/>
              <w:jc w:val="left"/>
              <w:rPr>
                <w:color w:val="BF3F91"/>
                <w:sz w:val="22"/>
              </w:rPr>
            </w:pPr>
            <w:r w:rsidRPr="00BA2C58">
              <w:rPr>
                <w:color w:val="00B0F0"/>
                <w:sz w:val="22"/>
              </w:rPr>
              <w:t>Intellectual property</w:t>
            </w:r>
          </w:p>
        </w:tc>
      </w:tr>
      <w:tr w:rsidR="001C1E5D" w:rsidRPr="00BA2C58" w14:paraId="5A3B85A9" w14:textId="77777777" w:rsidTr="00D6458F">
        <w:trPr>
          <w:trHeight w:val="198"/>
        </w:trPr>
        <w:tc>
          <w:tcPr>
            <w:tcW w:w="5000" w:type="pct"/>
            <w:gridSpan w:val="2"/>
            <w:shd w:val="clear" w:color="auto" w:fill="auto"/>
          </w:tcPr>
          <w:p w14:paraId="14DF6BE9" w14:textId="4648E5EA" w:rsidR="001C1E5D" w:rsidRPr="00BA2C58" w:rsidRDefault="00593732" w:rsidP="00D6458F">
            <w:pPr>
              <w:rPr>
                <w:b/>
              </w:rPr>
            </w:pPr>
            <w:r w:rsidRPr="00BA2C58">
              <w:rPr>
                <w:rStyle w:val="Strong"/>
              </w:rPr>
              <w:t>Intellectual property</w:t>
            </w:r>
          </w:p>
        </w:tc>
      </w:tr>
      <w:tr w:rsidR="001C1E5D" w:rsidRPr="00BA2C58" w14:paraId="1F9F9C53" w14:textId="77777777" w:rsidTr="00D6458F">
        <w:trPr>
          <w:trHeight w:val="198"/>
        </w:trPr>
        <w:tc>
          <w:tcPr>
            <w:tcW w:w="956" w:type="pct"/>
            <w:shd w:val="clear" w:color="auto" w:fill="auto"/>
          </w:tcPr>
          <w:p w14:paraId="38839131" w14:textId="77777777" w:rsidR="001C1E5D" w:rsidRPr="00BA2C58" w:rsidRDefault="001C1E5D" w:rsidP="00D6458F">
            <w:r w:rsidRPr="00BA2C58">
              <w:t>Responsibility:</w:t>
            </w:r>
          </w:p>
        </w:tc>
        <w:tc>
          <w:tcPr>
            <w:tcW w:w="4044" w:type="pct"/>
            <w:shd w:val="clear" w:color="auto" w:fill="auto"/>
          </w:tcPr>
          <w:p w14:paraId="2A65D4C0" w14:textId="7BBE0FDB" w:rsidR="001C1E5D" w:rsidRPr="00BA2C58" w:rsidRDefault="00513FB5" w:rsidP="00D6458F">
            <w:r w:rsidRPr="00BA2C58">
              <w:t>The Norwegian Industrial Property Office</w:t>
            </w:r>
          </w:p>
        </w:tc>
      </w:tr>
      <w:tr w:rsidR="001C1E5D" w:rsidRPr="00BA2C58" w14:paraId="55A401E1" w14:textId="77777777" w:rsidTr="00D6458F">
        <w:trPr>
          <w:trHeight w:val="37"/>
        </w:trPr>
        <w:tc>
          <w:tcPr>
            <w:tcW w:w="956" w:type="pct"/>
            <w:shd w:val="clear" w:color="auto" w:fill="auto"/>
          </w:tcPr>
          <w:p w14:paraId="493CD612" w14:textId="77777777" w:rsidR="001C1E5D" w:rsidRPr="00BA2C58" w:rsidRDefault="001C1E5D" w:rsidP="00D6458F">
            <w:r w:rsidRPr="00BA2C58">
              <w:t xml:space="preserve">Website: </w:t>
            </w:r>
          </w:p>
        </w:tc>
        <w:tc>
          <w:tcPr>
            <w:tcW w:w="4044" w:type="pct"/>
            <w:shd w:val="clear" w:color="auto" w:fill="auto"/>
          </w:tcPr>
          <w:p w14:paraId="3DED5A0A" w14:textId="5CF07387" w:rsidR="001C1E5D" w:rsidRPr="00BA2C58" w:rsidRDefault="00AF2782" w:rsidP="00D6458F">
            <w:hyperlink r:id="rId204" w:history="1">
              <w:r w:rsidR="003D5AAA" w:rsidRPr="00BA2C58">
                <w:rPr>
                  <w:rStyle w:val="Hyperlink"/>
                </w:rPr>
                <w:t>https://www.patentstyret.no/en/</w:t>
              </w:r>
            </w:hyperlink>
          </w:p>
        </w:tc>
      </w:tr>
      <w:tr w:rsidR="001C1E5D" w:rsidRPr="00BA2C58" w14:paraId="25EAE303" w14:textId="77777777" w:rsidTr="00D6458F">
        <w:trPr>
          <w:trHeight w:val="311"/>
        </w:trPr>
        <w:tc>
          <w:tcPr>
            <w:tcW w:w="956" w:type="pct"/>
            <w:shd w:val="clear" w:color="auto" w:fill="auto"/>
          </w:tcPr>
          <w:p w14:paraId="0FE90330" w14:textId="77777777" w:rsidR="001C1E5D" w:rsidRPr="00BA2C58" w:rsidRDefault="001C1E5D" w:rsidP="00D6458F">
            <w:r w:rsidRPr="00BA2C58">
              <w:t xml:space="preserve">Description: </w:t>
            </w:r>
          </w:p>
        </w:tc>
        <w:tc>
          <w:tcPr>
            <w:tcW w:w="4044" w:type="pct"/>
            <w:shd w:val="clear" w:color="auto" w:fill="auto"/>
          </w:tcPr>
          <w:p w14:paraId="792BF1DF" w14:textId="2374BAD6" w:rsidR="001C1E5D" w:rsidRPr="00BA2C58" w:rsidRDefault="00777759" w:rsidP="00D6458F">
            <w:r w:rsidRPr="00BA2C58">
              <w:t xml:space="preserve">Information on the intellectual property related processes in Norway are freely available at the </w:t>
            </w:r>
            <w:hyperlink r:id="rId205" w:history="1">
              <w:r w:rsidRPr="00BA2C58">
                <w:rPr>
                  <w:rStyle w:val="Hyperlink"/>
                </w:rPr>
                <w:t>web portal</w:t>
              </w:r>
            </w:hyperlink>
            <w:r w:rsidRPr="00BA2C58">
              <w:t xml:space="preserve"> of the Norwegian Industrial Property Office. Furthermore, it offers the online services of search in the IP database, alert services as well as online application process for a patent, design or trademark registration (via </w:t>
            </w:r>
            <w:hyperlink r:id="rId206" w:history="1">
              <w:r w:rsidR="002C6137" w:rsidRPr="00BA2C58">
                <w:rPr>
                  <w:rStyle w:val="Hyperlink"/>
                </w:rPr>
                <w:t>Altinn</w:t>
              </w:r>
            </w:hyperlink>
            <w:r w:rsidRPr="00BA2C58">
              <w:t>).</w:t>
            </w:r>
          </w:p>
        </w:tc>
      </w:tr>
      <w:tr w:rsidR="00A86633" w:rsidRPr="00BA2C58" w14:paraId="4209B7F0" w14:textId="77777777" w:rsidTr="00F778CF">
        <w:trPr>
          <w:trHeight w:val="94"/>
        </w:trPr>
        <w:tc>
          <w:tcPr>
            <w:tcW w:w="5000" w:type="pct"/>
            <w:gridSpan w:val="2"/>
            <w:shd w:val="clear" w:color="auto" w:fill="EFFBFF"/>
          </w:tcPr>
          <w:p w14:paraId="2C9A99C4" w14:textId="77777777" w:rsidR="00A86633" w:rsidRPr="00BA2C58" w:rsidRDefault="00A86633" w:rsidP="00A86633">
            <w:pPr>
              <w:spacing w:before="120" w:after="180"/>
              <w:jc w:val="left"/>
              <w:rPr>
                <w:color w:val="00B0F0"/>
                <w:sz w:val="22"/>
              </w:rPr>
            </w:pPr>
            <w:r w:rsidRPr="00BA2C58">
              <w:rPr>
                <w:color w:val="00B0F0"/>
                <w:sz w:val="22"/>
              </w:rPr>
              <w:t>Start-Ups, Developing a business</w:t>
            </w:r>
          </w:p>
        </w:tc>
      </w:tr>
      <w:tr w:rsidR="005B17CE" w:rsidRPr="00BA2C58" w14:paraId="55207A05" w14:textId="77777777" w:rsidTr="00D6458F">
        <w:trPr>
          <w:trHeight w:val="198"/>
        </w:trPr>
        <w:tc>
          <w:tcPr>
            <w:tcW w:w="5000" w:type="pct"/>
            <w:gridSpan w:val="2"/>
            <w:shd w:val="clear" w:color="auto" w:fill="auto"/>
          </w:tcPr>
          <w:p w14:paraId="10E5A610" w14:textId="77777777" w:rsidR="005B17CE" w:rsidRPr="00BA2C58" w:rsidRDefault="005B17CE" w:rsidP="00D6458F">
            <w:pPr>
              <w:rPr>
                <w:b/>
              </w:rPr>
            </w:pPr>
            <w:r w:rsidRPr="00BA2C58">
              <w:rPr>
                <w:b/>
              </w:rPr>
              <w:t>Registration of a new company</w:t>
            </w:r>
          </w:p>
        </w:tc>
      </w:tr>
      <w:tr w:rsidR="005B17CE" w:rsidRPr="00BA2C58" w14:paraId="230562BD" w14:textId="77777777" w:rsidTr="00D6458F">
        <w:trPr>
          <w:trHeight w:val="198"/>
        </w:trPr>
        <w:tc>
          <w:tcPr>
            <w:tcW w:w="956" w:type="pct"/>
            <w:shd w:val="clear" w:color="auto" w:fill="auto"/>
          </w:tcPr>
          <w:p w14:paraId="59F5F339" w14:textId="77777777" w:rsidR="005B17CE" w:rsidRPr="00BA2C58" w:rsidRDefault="005B17CE" w:rsidP="00D6458F">
            <w:r w:rsidRPr="00BA2C58">
              <w:t>Responsibility:</w:t>
            </w:r>
          </w:p>
        </w:tc>
        <w:tc>
          <w:tcPr>
            <w:tcW w:w="4044" w:type="pct"/>
            <w:shd w:val="clear" w:color="auto" w:fill="auto"/>
          </w:tcPr>
          <w:p w14:paraId="4B80B0A4" w14:textId="77777777" w:rsidR="005B17CE" w:rsidRPr="00BA2C58" w:rsidRDefault="005B17CE" w:rsidP="00D6458F">
            <w:r w:rsidRPr="00BA2C58">
              <w:t>Central Government, Ministry of Trade and Industry</w:t>
            </w:r>
          </w:p>
        </w:tc>
      </w:tr>
      <w:tr w:rsidR="005B17CE" w:rsidRPr="00BA2C58" w14:paraId="239EE517" w14:textId="77777777" w:rsidTr="00D6458F">
        <w:trPr>
          <w:trHeight w:val="37"/>
        </w:trPr>
        <w:tc>
          <w:tcPr>
            <w:tcW w:w="956" w:type="pct"/>
            <w:shd w:val="clear" w:color="auto" w:fill="auto"/>
          </w:tcPr>
          <w:p w14:paraId="20A9BA5D" w14:textId="77777777" w:rsidR="005B17CE" w:rsidRPr="00BA2C58" w:rsidRDefault="005B17CE" w:rsidP="00D6458F">
            <w:r w:rsidRPr="00BA2C58">
              <w:t xml:space="preserve">Website: </w:t>
            </w:r>
          </w:p>
        </w:tc>
        <w:tc>
          <w:tcPr>
            <w:tcW w:w="4044" w:type="pct"/>
            <w:shd w:val="clear" w:color="auto" w:fill="auto"/>
          </w:tcPr>
          <w:p w14:paraId="2A5F4320" w14:textId="77777777" w:rsidR="005B17CE" w:rsidRPr="00BA2C58" w:rsidRDefault="00AF2782" w:rsidP="00D6458F">
            <w:hyperlink r:id="rId207" w:history="1">
              <w:r w:rsidR="005B17CE" w:rsidRPr="00BA2C58">
                <w:rPr>
                  <w:rStyle w:val="Hyperlink"/>
                </w:rPr>
                <w:t>http://www.regjeringen.no/</w:t>
              </w:r>
            </w:hyperlink>
          </w:p>
        </w:tc>
      </w:tr>
      <w:tr w:rsidR="005B17CE" w:rsidRPr="00BA2C58" w14:paraId="629862A9" w14:textId="77777777" w:rsidTr="00D6458F">
        <w:trPr>
          <w:trHeight w:val="311"/>
        </w:trPr>
        <w:tc>
          <w:tcPr>
            <w:tcW w:w="956" w:type="pct"/>
            <w:shd w:val="clear" w:color="auto" w:fill="auto"/>
          </w:tcPr>
          <w:p w14:paraId="21C75B41" w14:textId="77777777" w:rsidR="005B17CE" w:rsidRPr="00BA2C58" w:rsidRDefault="005B17CE" w:rsidP="00D6458F">
            <w:r w:rsidRPr="00BA2C58">
              <w:t xml:space="preserve">Description: </w:t>
            </w:r>
          </w:p>
        </w:tc>
        <w:tc>
          <w:tcPr>
            <w:tcW w:w="4044" w:type="pct"/>
            <w:shd w:val="clear" w:color="auto" w:fill="auto"/>
          </w:tcPr>
          <w:p w14:paraId="7804936B" w14:textId="13BD905C" w:rsidR="005B17CE" w:rsidRPr="00BA2C58" w:rsidRDefault="00AF2782" w:rsidP="00D6458F">
            <w:hyperlink r:id="rId208" w:history="1">
              <w:r w:rsidR="005B17CE" w:rsidRPr="00BA2C58">
                <w:rPr>
                  <w:rStyle w:val="Hyperlink"/>
                </w:rPr>
                <w:t>The Brønnøysund Register Centre</w:t>
              </w:r>
            </w:hyperlink>
            <w:r w:rsidR="005B17CE" w:rsidRPr="00BA2C58">
              <w:t xml:space="preserve"> is a government administrative agency responsible for a number of national regulatory and registration schemes for business and industry. Its main objective is to improve economic security and efficiency - both for business and industry, as well as society. It consists of national </w:t>
            </w:r>
            <w:hyperlink r:id="rId209" w:history="1">
              <w:r w:rsidR="005B17CE" w:rsidRPr="00BA2C58">
                <w:rPr>
                  <w:rStyle w:val="Hyperlink"/>
                </w:rPr>
                <w:t>computerised registers</w:t>
              </w:r>
            </w:hyperlink>
            <w:r w:rsidR="005B17CE" w:rsidRPr="00BA2C58">
              <w:t xml:space="preserve">. It provides online </w:t>
            </w:r>
            <w:hyperlink r:id="rId210" w:history="1">
              <w:r w:rsidR="002B00C8" w:rsidRPr="00BA2C58">
                <w:rPr>
                  <w:rStyle w:val="Hyperlink"/>
                </w:rPr>
                <w:t>forms</w:t>
              </w:r>
            </w:hyperlink>
            <w:r w:rsidR="005B17CE" w:rsidRPr="00BA2C58">
              <w:t xml:space="preserve"> to register business enterprises.</w:t>
            </w:r>
          </w:p>
        </w:tc>
      </w:tr>
    </w:tbl>
    <w:p w14:paraId="49BD7F48" w14:textId="77777777" w:rsidR="00A86633" w:rsidRPr="00BA2C58" w:rsidRDefault="00A86633" w:rsidP="00C73850">
      <w:pPr>
        <w:pStyle w:val="Heading2"/>
        <w:keepLines/>
      </w:pPr>
      <w:bookmarkStart w:id="73" w:name="_Toc1475010"/>
      <w:r w:rsidRPr="00BA2C58">
        <w:lastRenderedPageBreak/>
        <w:t>Taxation</w:t>
      </w:r>
      <w:bookmarkEnd w:id="7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04C01CB5" w14:textId="77777777" w:rsidTr="00F778CF">
        <w:trPr>
          <w:trHeight w:val="94"/>
        </w:trPr>
        <w:tc>
          <w:tcPr>
            <w:tcW w:w="5000" w:type="pct"/>
            <w:gridSpan w:val="2"/>
            <w:shd w:val="clear" w:color="auto" w:fill="EFFBFF"/>
          </w:tcPr>
          <w:p w14:paraId="05C8D5D6" w14:textId="77777777" w:rsidR="00A86633" w:rsidRPr="00BA2C58" w:rsidRDefault="00A86633" w:rsidP="00C73850">
            <w:pPr>
              <w:keepNext/>
              <w:keepLines/>
              <w:spacing w:before="120" w:after="180"/>
              <w:jc w:val="left"/>
              <w:rPr>
                <w:color w:val="00B0F0"/>
                <w:sz w:val="22"/>
              </w:rPr>
            </w:pPr>
            <w:r w:rsidRPr="00BA2C58">
              <w:rPr>
                <w:color w:val="00B0F0"/>
                <w:sz w:val="22"/>
              </w:rPr>
              <w:t>Excise duties, VAT and business tax</w:t>
            </w:r>
          </w:p>
        </w:tc>
      </w:tr>
      <w:tr w:rsidR="00A86633" w:rsidRPr="00BA2C58" w14:paraId="53C35EBA" w14:textId="77777777" w:rsidTr="00A86633">
        <w:trPr>
          <w:trHeight w:val="198"/>
        </w:trPr>
        <w:tc>
          <w:tcPr>
            <w:tcW w:w="5000" w:type="pct"/>
            <w:gridSpan w:val="2"/>
            <w:shd w:val="clear" w:color="auto" w:fill="auto"/>
          </w:tcPr>
          <w:p w14:paraId="5919F470" w14:textId="5847EC82" w:rsidR="00A86633" w:rsidRPr="00BA2C58" w:rsidRDefault="00ED74D3" w:rsidP="00C73850">
            <w:pPr>
              <w:keepNext/>
              <w:keepLines/>
            </w:pPr>
            <w:r w:rsidRPr="00BA2C58">
              <w:rPr>
                <w:b/>
              </w:rPr>
              <w:t>VAT: declaration, notification</w:t>
            </w:r>
          </w:p>
        </w:tc>
      </w:tr>
      <w:tr w:rsidR="00A86633" w:rsidRPr="00BA2C58" w14:paraId="26A545BB" w14:textId="77777777" w:rsidTr="007D40B2">
        <w:trPr>
          <w:trHeight w:val="198"/>
        </w:trPr>
        <w:tc>
          <w:tcPr>
            <w:tcW w:w="956" w:type="pct"/>
            <w:shd w:val="clear" w:color="auto" w:fill="auto"/>
          </w:tcPr>
          <w:p w14:paraId="0915F0F2" w14:textId="77777777" w:rsidR="00A86633" w:rsidRPr="00BA2C58" w:rsidRDefault="00A86633" w:rsidP="00C73850">
            <w:pPr>
              <w:keepNext/>
              <w:keepLines/>
            </w:pPr>
            <w:r w:rsidRPr="00BA2C58">
              <w:t>Responsibility:</w:t>
            </w:r>
          </w:p>
        </w:tc>
        <w:tc>
          <w:tcPr>
            <w:tcW w:w="4044" w:type="pct"/>
            <w:shd w:val="clear" w:color="auto" w:fill="auto"/>
          </w:tcPr>
          <w:p w14:paraId="29C9328E" w14:textId="582BF519" w:rsidR="00A86633" w:rsidRPr="00BA2C58" w:rsidRDefault="00102C32" w:rsidP="00C73850">
            <w:pPr>
              <w:keepNext/>
              <w:keepLines/>
            </w:pPr>
            <w:r w:rsidRPr="00BA2C58">
              <w:t>Tax Directorate, Local tax assessment offices</w:t>
            </w:r>
          </w:p>
        </w:tc>
      </w:tr>
      <w:tr w:rsidR="00E75375" w:rsidRPr="00BA2C58" w14:paraId="06840D53" w14:textId="77777777" w:rsidTr="007D40B2">
        <w:trPr>
          <w:trHeight w:val="37"/>
        </w:trPr>
        <w:tc>
          <w:tcPr>
            <w:tcW w:w="956" w:type="pct"/>
            <w:shd w:val="clear" w:color="auto" w:fill="auto"/>
          </w:tcPr>
          <w:p w14:paraId="2D70F01A" w14:textId="77777777" w:rsidR="00E75375" w:rsidRPr="00BA2C58" w:rsidRDefault="00E75375" w:rsidP="00C73850">
            <w:pPr>
              <w:keepNext/>
              <w:keepLines/>
            </w:pPr>
            <w:r w:rsidRPr="00BA2C58">
              <w:t xml:space="preserve">Website: </w:t>
            </w:r>
          </w:p>
        </w:tc>
        <w:tc>
          <w:tcPr>
            <w:tcW w:w="4044" w:type="pct"/>
            <w:shd w:val="clear" w:color="auto" w:fill="auto"/>
          </w:tcPr>
          <w:p w14:paraId="60B7CEC4" w14:textId="1A51FFF1" w:rsidR="00E75375" w:rsidRPr="00BA2C58" w:rsidRDefault="00AF2782" w:rsidP="00C73850">
            <w:pPr>
              <w:keepNext/>
              <w:keepLines/>
            </w:pPr>
            <w:hyperlink r:id="rId211" w:history="1">
              <w:r w:rsidR="00EB4B3F" w:rsidRPr="00BA2C58">
                <w:rPr>
                  <w:rStyle w:val="Hyperlink"/>
                </w:rPr>
                <w:t>https://www.skatteetaten.no/en/business-and-organisation/</w:t>
              </w:r>
            </w:hyperlink>
            <w:r w:rsidR="00EB4B3F" w:rsidRPr="00BA2C58">
              <w:t xml:space="preserve"> </w:t>
            </w:r>
          </w:p>
        </w:tc>
      </w:tr>
      <w:tr w:rsidR="00FC534C" w:rsidRPr="00BA2C58" w14:paraId="40B7EA27" w14:textId="77777777" w:rsidTr="007D40B2">
        <w:trPr>
          <w:trHeight w:val="311"/>
        </w:trPr>
        <w:tc>
          <w:tcPr>
            <w:tcW w:w="956" w:type="pct"/>
            <w:shd w:val="clear" w:color="auto" w:fill="auto"/>
          </w:tcPr>
          <w:p w14:paraId="12FFCDA5" w14:textId="77777777" w:rsidR="00FC534C" w:rsidRPr="00BA2C58" w:rsidRDefault="00FC534C" w:rsidP="00FC534C">
            <w:r w:rsidRPr="00BA2C58">
              <w:t xml:space="preserve">Description: </w:t>
            </w:r>
          </w:p>
        </w:tc>
        <w:tc>
          <w:tcPr>
            <w:tcW w:w="4044" w:type="pct"/>
            <w:shd w:val="clear" w:color="auto" w:fill="auto"/>
          </w:tcPr>
          <w:p w14:paraId="7A80F806" w14:textId="7A097B21" w:rsidR="00FC534C" w:rsidRPr="00BA2C58" w:rsidRDefault="00FC534C" w:rsidP="00FC534C">
            <w:r w:rsidRPr="00BA2C58">
              <w:t xml:space="preserve">The </w:t>
            </w:r>
            <w:hyperlink r:id="rId212" w:history="1">
              <w:r w:rsidR="00EB4B3F" w:rsidRPr="00BA2C58">
                <w:rPr>
                  <w:rStyle w:val="Hyperlink"/>
                </w:rPr>
                <w:t>Tax Directorate</w:t>
              </w:r>
            </w:hyperlink>
            <w:r w:rsidRPr="00BA2C58">
              <w:t xml:space="preserve"> supplies online brochures outlining VAT payment and return claims. </w:t>
            </w:r>
            <w:hyperlink r:id="rId213" w:history="1">
              <w:r w:rsidRPr="00BA2C58">
                <w:rPr>
                  <w:rStyle w:val="Hyperlink"/>
                </w:rPr>
                <w:t>Altinn</w:t>
              </w:r>
            </w:hyperlink>
            <w:r w:rsidRPr="00BA2C58">
              <w:t xml:space="preserve">, which represents the Ministry of Trade and Industry, also provides business information on taxation. Online services are fully interactive and can also be accessed through the </w:t>
            </w:r>
            <w:hyperlink r:id="rId214" w:history="1">
              <w:r w:rsidRPr="00BA2C58">
                <w:rPr>
                  <w:rStyle w:val="Hyperlink"/>
                </w:rPr>
                <w:t>Altinn</w:t>
              </w:r>
            </w:hyperlink>
            <w:r w:rsidRPr="00BA2C58">
              <w:t xml:space="preserve"> portal.</w:t>
            </w:r>
          </w:p>
        </w:tc>
      </w:tr>
      <w:tr w:rsidR="00FC534C" w:rsidRPr="00BA2C58" w14:paraId="6F0E6307" w14:textId="77777777" w:rsidTr="00D6458F">
        <w:trPr>
          <w:trHeight w:val="198"/>
        </w:trPr>
        <w:tc>
          <w:tcPr>
            <w:tcW w:w="5000" w:type="pct"/>
            <w:gridSpan w:val="2"/>
            <w:shd w:val="clear" w:color="auto" w:fill="auto"/>
          </w:tcPr>
          <w:p w14:paraId="4C2CD5AE" w14:textId="07C11F45" w:rsidR="00FC534C" w:rsidRPr="00BA2C58" w:rsidRDefault="00973134" w:rsidP="00FC534C">
            <w:r w:rsidRPr="00BA2C58">
              <w:rPr>
                <w:rStyle w:val="Strong"/>
              </w:rPr>
              <w:t>Corporate tax: declaration, notification</w:t>
            </w:r>
          </w:p>
        </w:tc>
      </w:tr>
      <w:tr w:rsidR="00FC534C" w:rsidRPr="00BA2C58" w14:paraId="3AA3625F" w14:textId="77777777" w:rsidTr="007D40B2">
        <w:trPr>
          <w:trHeight w:val="198"/>
        </w:trPr>
        <w:tc>
          <w:tcPr>
            <w:tcW w:w="956" w:type="pct"/>
            <w:shd w:val="clear" w:color="auto" w:fill="auto"/>
          </w:tcPr>
          <w:p w14:paraId="15F9F630" w14:textId="77777777" w:rsidR="00FC534C" w:rsidRPr="00BA2C58" w:rsidRDefault="00FC534C" w:rsidP="00FC534C">
            <w:r w:rsidRPr="00BA2C58">
              <w:t>Responsibility:</w:t>
            </w:r>
          </w:p>
        </w:tc>
        <w:tc>
          <w:tcPr>
            <w:tcW w:w="4044" w:type="pct"/>
            <w:shd w:val="clear" w:color="auto" w:fill="auto"/>
          </w:tcPr>
          <w:p w14:paraId="31663F9E" w14:textId="42877C84" w:rsidR="00FC534C" w:rsidRPr="00BA2C58" w:rsidRDefault="00050377" w:rsidP="00FC534C">
            <w:r w:rsidRPr="00BA2C58">
              <w:t>Tax Directorate, Local tax assessment offices</w:t>
            </w:r>
          </w:p>
        </w:tc>
      </w:tr>
      <w:tr w:rsidR="00E75375" w:rsidRPr="00BA2C58" w14:paraId="38581180" w14:textId="77777777" w:rsidTr="007D40B2">
        <w:trPr>
          <w:trHeight w:val="37"/>
        </w:trPr>
        <w:tc>
          <w:tcPr>
            <w:tcW w:w="956" w:type="pct"/>
            <w:shd w:val="clear" w:color="auto" w:fill="auto"/>
          </w:tcPr>
          <w:p w14:paraId="2901A56A" w14:textId="77777777" w:rsidR="00E75375" w:rsidRPr="00BA2C58" w:rsidRDefault="00E75375" w:rsidP="00E75375">
            <w:r w:rsidRPr="00BA2C58">
              <w:t xml:space="preserve">Website: </w:t>
            </w:r>
          </w:p>
        </w:tc>
        <w:tc>
          <w:tcPr>
            <w:tcW w:w="4044" w:type="pct"/>
            <w:shd w:val="clear" w:color="auto" w:fill="auto"/>
          </w:tcPr>
          <w:p w14:paraId="3F339140" w14:textId="56D4839C" w:rsidR="00E75375" w:rsidRPr="00BA2C58" w:rsidRDefault="00AF2782" w:rsidP="00E75375">
            <w:hyperlink r:id="rId215" w:history="1">
              <w:r w:rsidR="00EB4B3F" w:rsidRPr="00BA2C58">
                <w:rPr>
                  <w:rStyle w:val="Hyperlink"/>
                </w:rPr>
                <w:t>https://www.skatteetaten.no/en/business-and-organisation/</w:t>
              </w:r>
            </w:hyperlink>
            <w:r w:rsidR="00EB4B3F" w:rsidRPr="00BA2C58">
              <w:t xml:space="preserve"> </w:t>
            </w:r>
          </w:p>
        </w:tc>
      </w:tr>
      <w:tr w:rsidR="00E75375" w:rsidRPr="00BA2C58" w14:paraId="7E4827FB" w14:textId="77777777" w:rsidTr="007D40B2">
        <w:trPr>
          <w:trHeight w:val="311"/>
        </w:trPr>
        <w:tc>
          <w:tcPr>
            <w:tcW w:w="956" w:type="pct"/>
            <w:shd w:val="clear" w:color="auto" w:fill="auto"/>
          </w:tcPr>
          <w:p w14:paraId="25A43FC2" w14:textId="77777777" w:rsidR="00E75375" w:rsidRPr="00BA2C58" w:rsidRDefault="00E75375" w:rsidP="00E75375">
            <w:r w:rsidRPr="00BA2C58">
              <w:t xml:space="preserve">Description: </w:t>
            </w:r>
          </w:p>
        </w:tc>
        <w:tc>
          <w:tcPr>
            <w:tcW w:w="4044" w:type="pct"/>
            <w:shd w:val="clear" w:color="auto" w:fill="auto"/>
          </w:tcPr>
          <w:p w14:paraId="292EAA4D" w14:textId="0AC5EB2C" w:rsidR="00E75375" w:rsidRPr="00BA2C58" w:rsidRDefault="004D6CAA" w:rsidP="00E75375">
            <w:r w:rsidRPr="00BA2C58">
              <w:t xml:space="preserve">The </w:t>
            </w:r>
            <w:hyperlink r:id="rId216" w:history="1">
              <w:r w:rsidR="00EB4B3F" w:rsidRPr="00BA2C58">
                <w:rPr>
                  <w:rStyle w:val="Hyperlink"/>
                </w:rPr>
                <w:t>Tax Directorate</w:t>
              </w:r>
            </w:hyperlink>
            <w:r w:rsidRPr="00BA2C58">
              <w:t xml:space="preserve"> supplies online brochures outlining corporate tax payment and tax return procedures. </w:t>
            </w:r>
            <w:hyperlink r:id="rId217" w:history="1">
              <w:r w:rsidRPr="00BA2C58">
                <w:rPr>
                  <w:rStyle w:val="Hyperlink"/>
                </w:rPr>
                <w:t>Bedin</w:t>
              </w:r>
            </w:hyperlink>
            <w:r w:rsidRPr="00BA2C58">
              <w:t xml:space="preserve">, which represents the Ministry of Trade and Industry, also provides business information on taxation. Online services are fully interactive and can also be accessed through the </w:t>
            </w:r>
            <w:hyperlink r:id="rId218" w:history="1">
              <w:r w:rsidRPr="00BA2C58">
                <w:rPr>
                  <w:rStyle w:val="Hyperlink"/>
                </w:rPr>
                <w:t>Altinn</w:t>
              </w:r>
            </w:hyperlink>
            <w:r w:rsidRPr="00BA2C58">
              <w:t xml:space="preserve"> portal.</w:t>
            </w:r>
          </w:p>
        </w:tc>
      </w:tr>
      <w:tr w:rsidR="00E75375" w:rsidRPr="00BA2C58" w14:paraId="7C2D9B21" w14:textId="77777777" w:rsidTr="00D6458F">
        <w:trPr>
          <w:trHeight w:val="198"/>
        </w:trPr>
        <w:tc>
          <w:tcPr>
            <w:tcW w:w="5000" w:type="pct"/>
            <w:gridSpan w:val="2"/>
            <w:shd w:val="clear" w:color="auto" w:fill="auto"/>
          </w:tcPr>
          <w:p w14:paraId="10F0AD1B" w14:textId="22914C1B" w:rsidR="00E75375" w:rsidRPr="00BA2C58" w:rsidRDefault="009D5B4F" w:rsidP="00E75375">
            <w:r w:rsidRPr="00BA2C58">
              <w:rPr>
                <w:b/>
              </w:rPr>
              <w:t>Customs declarations (e-Customs)</w:t>
            </w:r>
          </w:p>
        </w:tc>
      </w:tr>
      <w:tr w:rsidR="00E75375" w:rsidRPr="00BA2C58" w14:paraId="4F8924CE" w14:textId="77777777" w:rsidTr="007D40B2">
        <w:trPr>
          <w:trHeight w:val="198"/>
        </w:trPr>
        <w:tc>
          <w:tcPr>
            <w:tcW w:w="956" w:type="pct"/>
            <w:shd w:val="clear" w:color="auto" w:fill="auto"/>
          </w:tcPr>
          <w:p w14:paraId="7CA53546" w14:textId="77777777" w:rsidR="00E75375" w:rsidRPr="00BA2C58" w:rsidRDefault="00E75375" w:rsidP="00E75375">
            <w:r w:rsidRPr="00BA2C58">
              <w:t>Responsibility:</w:t>
            </w:r>
          </w:p>
        </w:tc>
        <w:tc>
          <w:tcPr>
            <w:tcW w:w="4044" w:type="pct"/>
            <w:shd w:val="clear" w:color="auto" w:fill="auto"/>
          </w:tcPr>
          <w:p w14:paraId="68F9BB09" w14:textId="69871342" w:rsidR="00E75375" w:rsidRPr="00BA2C58" w:rsidRDefault="00B054AF" w:rsidP="00E75375">
            <w:r w:rsidRPr="00BA2C58">
              <w:t>Central Government, Directorate of Customs and Excise</w:t>
            </w:r>
          </w:p>
        </w:tc>
      </w:tr>
      <w:tr w:rsidR="00E75375" w:rsidRPr="00BA2C58" w14:paraId="6A500D72" w14:textId="77777777" w:rsidTr="007D40B2">
        <w:trPr>
          <w:trHeight w:val="37"/>
        </w:trPr>
        <w:tc>
          <w:tcPr>
            <w:tcW w:w="956" w:type="pct"/>
            <w:shd w:val="clear" w:color="auto" w:fill="auto"/>
          </w:tcPr>
          <w:p w14:paraId="5B55D930" w14:textId="77777777" w:rsidR="00E75375" w:rsidRPr="00BA2C58" w:rsidRDefault="00E75375" w:rsidP="00E75375">
            <w:r w:rsidRPr="00BA2C58">
              <w:t xml:space="preserve">Website: </w:t>
            </w:r>
          </w:p>
        </w:tc>
        <w:tc>
          <w:tcPr>
            <w:tcW w:w="4044" w:type="pct"/>
            <w:shd w:val="clear" w:color="auto" w:fill="auto"/>
          </w:tcPr>
          <w:p w14:paraId="0779E4ED" w14:textId="5160B397" w:rsidR="0037231D" w:rsidRPr="00BA2C58" w:rsidRDefault="00AF2782" w:rsidP="00E75375">
            <w:hyperlink r:id="rId219" w:history="1">
              <w:r w:rsidR="0037231D" w:rsidRPr="00BA2C58">
                <w:rPr>
                  <w:rStyle w:val="Hyperlink"/>
                </w:rPr>
                <w:t>http://www.toll.no/</w:t>
              </w:r>
            </w:hyperlink>
          </w:p>
        </w:tc>
      </w:tr>
      <w:tr w:rsidR="00E75375" w:rsidRPr="00BA2C58" w14:paraId="3365228B" w14:textId="77777777" w:rsidTr="007D40B2">
        <w:trPr>
          <w:trHeight w:val="311"/>
        </w:trPr>
        <w:tc>
          <w:tcPr>
            <w:tcW w:w="956" w:type="pct"/>
            <w:shd w:val="clear" w:color="auto" w:fill="auto"/>
          </w:tcPr>
          <w:p w14:paraId="1C20B4D8" w14:textId="77777777" w:rsidR="00E75375" w:rsidRPr="00BA2C58" w:rsidRDefault="00E75375" w:rsidP="00E75375">
            <w:r w:rsidRPr="00BA2C58">
              <w:t xml:space="preserve">Description: </w:t>
            </w:r>
          </w:p>
        </w:tc>
        <w:tc>
          <w:tcPr>
            <w:tcW w:w="4044" w:type="pct"/>
            <w:shd w:val="clear" w:color="auto" w:fill="auto"/>
          </w:tcPr>
          <w:p w14:paraId="2DC6818F" w14:textId="410526DC" w:rsidR="00E75375" w:rsidRPr="00BA2C58" w:rsidRDefault="00545798" w:rsidP="00E75375">
            <w:r w:rsidRPr="00BA2C58">
              <w:t>An interactive online service, providing all needed information, along with online services on imports and exports (including eCommerce) for both citizens and businesses.</w:t>
            </w:r>
          </w:p>
        </w:tc>
      </w:tr>
    </w:tbl>
    <w:p w14:paraId="75DAAA2D" w14:textId="77777777" w:rsidR="00A86633" w:rsidRPr="00BA2C58" w:rsidRDefault="00A86633" w:rsidP="00A86633">
      <w:pPr>
        <w:pStyle w:val="Heading2"/>
      </w:pPr>
      <w:bookmarkStart w:id="74" w:name="_Toc1475011"/>
      <w:r w:rsidRPr="00BA2C58">
        <w:t>Selling in the EU</w:t>
      </w:r>
      <w:bookmarkEnd w:id="7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2ED2E60A" w14:textId="77777777" w:rsidTr="00F778CF">
        <w:trPr>
          <w:trHeight w:val="94"/>
        </w:trPr>
        <w:tc>
          <w:tcPr>
            <w:tcW w:w="5000" w:type="pct"/>
            <w:gridSpan w:val="2"/>
            <w:shd w:val="clear" w:color="auto" w:fill="EFFBFF"/>
          </w:tcPr>
          <w:p w14:paraId="60BF880B" w14:textId="77777777" w:rsidR="00A86633" w:rsidRPr="00BA2C58" w:rsidRDefault="00A86633" w:rsidP="00A86633">
            <w:pPr>
              <w:spacing w:before="120" w:after="180"/>
              <w:jc w:val="left"/>
              <w:rPr>
                <w:color w:val="BF3F91"/>
                <w:sz w:val="22"/>
              </w:rPr>
            </w:pPr>
            <w:r w:rsidRPr="00BA2C58">
              <w:rPr>
                <w:color w:val="00B0F0"/>
                <w:sz w:val="22"/>
              </w:rPr>
              <w:t>Public contracts</w:t>
            </w:r>
          </w:p>
        </w:tc>
      </w:tr>
      <w:tr w:rsidR="00A86633" w:rsidRPr="00BA2C58" w14:paraId="1EA5A486" w14:textId="77777777" w:rsidTr="00A86633">
        <w:trPr>
          <w:trHeight w:val="198"/>
        </w:trPr>
        <w:tc>
          <w:tcPr>
            <w:tcW w:w="5000" w:type="pct"/>
            <w:gridSpan w:val="2"/>
            <w:shd w:val="clear" w:color="auto" w:fill="auto"/>
          </w:tcPr>
          <w:p w14:paraId="6BCFD184" w14:textId="267368EE" w:rsidR="00A86633" w:rsidRPr="00BA2C58" w:rsidRDefault="004150E8" w:rsidP="00A86633">
            <w:pPr>
              <w:rPr>
                <w:b/>
              </w:rPr>
            </w:pPr>
            <w:r w:rsidRPr="00BA2C58">
              <w:rPr>
                <w:b/>
              </w:rPr>
              <w:t>Public procurement / eProcurement</w:t>
            </w:r>
          </w:p>
        </w:tc>
      </w:tr>
      <w:tr w:rsidR="00A86633" w:rsidRPr="00BA2C58" w14:paraId="2701E242" w14:textId="77777777" w:rsidTr="00A86633">
        <w:trPr>
          <w:trHeight w:val="198"/>
        </w:trPr>
        <w:tc>
          <w:tcPr>
            <w:tcW w:w="956" w:type="pct"/>
            <w:shd w:val="clear" w:color="auto" w:fill="auto"/>
          </w:tcPr>
          <w:p w14:paraId="53A56DFD" w14:textId="77777777" w:rsidR="00A86633" w:rsidRPr="00BA2C58" w:rsidRDefault="00A86633" w:rsidP="00A86633">
            <w:r w:rsidRPr="00BA2C58">
              <w:t>Responsibility:</w:t>
            </w:r>
          </w:p>
        </w:tc>
        <w:tc>
          <w:tcPr>
            <w:tcW w:w="4044" w:type="pct"/>
            <w:shd w:val="clear" w:color="auto" w:fill="auto"/>
          </w:tcPr>
          <w:p w14:paraId="0C795D6D" w14:textId="7C224B41" w:rsidR="00A86633" w:rsidRPr="00BA2C58" w:rsidRDefault="004150E8" w:rsidP="00A86633">
            <w:r w:rsidRPr="00BA2C58">
              <w:t>Central Government, Ministry of Government Administration, Reform and Church Affairs, eProcurement Secretariat</w:t>
            </w:r>
          </w:p>
        </w:tc>
      </w:tr>
      <w:tr w:rsidR="00A86633" w:rsidRPr="00BA2C58" w14:paraId="5761D9C5" w14:textId="77777777" w:rsidTr="00A86633">
        <w:trPr>
          <w:trHeight w:val="37"/>
        </w:trPr>
        <w:tc>
          <w:tcPr>
            <w:tcW w:w="956" w:type="pct"/>
            <w:shd w:val="clear" w:color="auto" w:fill="auto"/>
          </w:tcPr>
          <w:p w14:paraId="0E51D8A5" w14:textId="77777777" w:rsidR="00A86633" w:rsidRPr="00BA2C58" w:rsidRDefault="00A86633" w:rsidP="00A86633">
            <w:r w:rsidRPr="00BA2C58">
              <w:t xml:space="preserve">Website: </w:t>
            </w:r>
          </w:p>
        </w:tc>
        <w:tc>
          <w:tcPr>
            <w:tcW w:w="4044" w:type="pct"/>
            <w:shd w:val="clear" w:color="auto" w:fill="auto"/>
          </w:tcPr>
          <w:p w14:paraId="74F0DD2C" w14:textId="3F7154FF" w:rsidR="00A86633" w:rsidRPr="00BA2C58" w:rsidRDefault="00AF2782" w:rsidP="00A86633">
            <w:hyperlink r:id="rId220" w:history="1">
              <w:r w:rsidR="004150E8" w:rsidRPr="00BA2C58">
                <w:rPr>
                  <w:rStyle w:val="Hyperlink"/>
                </w:rPr>
                <w:t>http://anskaffelser.no/</w:t>
              </w:r>
            </w:hyperlink>
          </w:p>
        </w:tc>
      </w:tr>
      <w:tr w:rsidR="00A86633" w:rsidRPr="00BA2C58" w14:paraId="17111D77" w14:textId="77777777" w:rsidTr="00A86633">
        <w:trPr>
          <w:trHeight w:val="311"/>
        </w:trPr>
        <w:tc>
          <w:tcPr>
            <w:tcW w:w="956" w:type="pct"/>
            <w:shd w:val="clear" w:color="auto" w:fill="auto"/>
          </w:tcPr>
          <w:p w14:paraId="5FEC2CE9" w14:textId="77777777" w:rsidR="00A86633" w:rsidRPr="00BA2C58" w:rsidRDefault="00A86633" w:rsidP="00A86633">
            <w:r w:rsidRPr="00BA2C58">
              <w:t xml:space="preserve">Description: </w:t>
            </w:r>
          </w:p>
        </w:tc>
        <w:tc>
          <w:tcPr>
            <w:tcW w:w="4044" w:type="pct"/>
            <w:shd w:val="clear" w:color="auto" w:fill="auto"/>
          </w:tcPr>
          <w:p w14:paraId="61A2FC4C" w14:textId="10C7B9E0" w:rsidR="00A3070F" w:rsidRPr="00BA2C58" w:rsidRDefault="004150E8" w:rsidP="00A86633">
            <w:r w:rsidRPr="00BA2C58">
              <w:t>The eProcurement portal and marketplace for government eCommerce provides public sector entities and their suppliers with complete online easy access to a user-friendly and affordable tool for operational eProcurement.</w:t>
            </w:r>
          </w:p>
          <w:p w14:paraId="0283D864" w14:textId="3D0CE634" w:rsidR="00B3383B" w:rsidRPr="00BA2C58" w:rsidRDefault="00B3383B" w:rsidP="00A86633"/>
        </w:tc>
      </w:tr>
      <w:tr w:rsidR="00A3070F" w:rsidRPr="00BA2C58" w14:paraId="3BCD67AB" w14:textId="77777777" w:rsidTr="00F36D7D">
        <w:trPr>
          <w:trHeight w:val="198"/>
        </w:trPr>
        <w:tc>
          <w:tcPr>
            <w:tcW w:w="5000" w:type="pct"/>
            <w:gridSpan w:val="2"/>
            <w:shd w:val="clear" w:color="auto" w:fill="auto"/>
          </w:tcPr>
          <w:p w14:paraId="5C762745" w14:textId="72BF588C" w:rsidR="00A3070F" w:rsidRPr="00BA2C58" w:rsidRDefault="00A3070F" w:rsidP="00F36D7D">
            <w:pPr>
              <w:rPr>
                <w:b/>
              </w:rPr>
            </w:pPr>
            <w:r w:rsidRPr="00BA2C58">
              <w:rPr>
                <w:b/>
              </w:rPr>
              <w:t xml:space="preserve">Sustainable Public procurement </w:t>
            </w:r>
          </w:p>
        </w:tc>
      </w:tr>
      <w:tr w:rsidR="00A3070F" w:rsidRPr="00BA2C58" w14:paraId="170276F8" w14:textId="77777777" w:rsidTr="00F36D7D">
        <w:trPr>
          <w:trHeight w:val="198"/>
        </w:trPr>
        <w:tc>
          <w:tcPr>
            <w:tcW w:w="956" w:type="pct"/>
            <w:shd w:val="clear" w:color="auto" w:fill="auto"/>
          </w:tcPr>
          <w:p w14:paraId="520EF0A6" w14:textId="77777777" w:rsidR="00A3070F" w:rsidRPr="00BA2C58" w:rsidRDefault="00A3070F" w:rsidP="00F36D7D">
            <w:r w:rsidRPr="00BA2C58">
              <w:t>Responsibility:</w:t>
            </w:r>
          </w:p>
        </w:tc>
        <w:tc>
          <w:tcPr>
            <w:tcW w:w="4044" w:type="pct"/>
            <w:shd w:val="clear" w:color="auto" w:fill="auto"/>
          </w:tcPr>
          <w:p w14:paraId="2232EEDE" w14:textId="20DA68CB" w:rsidR="00A3070F" w:rsidRPr="00BA2C58" w:rsidRDefault="00141B79" w:rsidP="00F36D7D">
            <w:r w:rsidRPr="00BA2C58">
              <w:t>Agency for Public Management and eGovernment (Difi)</w:t>
            </w:r>
          </w:p>
        </w:tc>
      </w:tr>
      <w:tr w:rsidR="00A3070F" w:rsidRPr="00BA2C58" w14:paraId="78CF5A26" w14:textId="77777777" w:rsidTr="00F36D7D">
        <w:trPr>
          <w:trHeight w:val="37"/>
        </w:trPr>
        <w:tc>
          <w:tcPr>
            <w:tcW w:w="956" w:type="pct"/>
            <w:shd w:val="clear" w:color="auto" w:fill="auto"/>
          </w:tcPr>
          <w:p w14:paraId="549AC409" w14:textId="77777777" w:rsidR="00A3070F" w:rsidRPr="00BA2C58" w:rsidRDefault="00A3070F" w:rsidP="00F36D7D">
            <w:r w:rsidRPr="00BA2C58">
              <w:t xml:space="preserve">Website: </w:t>
            </w:r>
          </w:p>
        </w:tc>
        <w:tc>
          <w:tcPr>
            <w:tcW w:w="4044" w:type="pct"/>
            <w:shd w:val="clear" w:color="auto" w:fill="auto"/>
          </w:tcPr>
          <w:p w14:paraId="505F7319" w14:textId="1D0DDD53" w:rsidR="00A3070F" w:rsidRPr="00BA2C58" w:rsidRDefault="00A3070F" w:rsidP="00F36D7D">
            <w:r w:rsidRPr="00BA2C58">
              <w:rPr>
                <w:rStyle w:val="Hyperlink"/>
              </w:rPr>
              <w:t xml:space="preserve">https://kriterieveiviseren.difi.no/en </w:t>
            </w:r>
          </w:p>
        </w:tc>
      </w:tr>
      <w:tr w:rsidR="00A3070F" w:rsidRPr="00BA2C58" w14:paraId="5ABB42E5" w14:textId="77777777" w:rsidTr="00F36D7D">
        <w:trPr>
          <w:trHeight w:val="311"/>
        </w:trPr>
        <w:tc>
          <w:tcPr>
            <w:tcW w:w="956" w:type="pct"/>
            <w:shd w:val="clear" w:color="auto" w:fill="auto"/>
          </w:tcPr>
          <w:p w14:paraId="45C25C5D" w14:textId="77777777" w:rsidR="00A3070F" w:rsidRPr="00BA2C58" w:rsidRDefault="00A3070F" w:rsidP="00F36D7D">
            <w:r w:rsidRPr="00BA2C58">
              <w:t xml:space="preserve">Description: </w:t>
            </w:r>
          </w:p>
        </w:tc>
        <w:tc>
          <w:tcPr>
            <w:tcW w:w="4044" w:type="pct"/>
            <w:shd w:val="clear" w:color="auto" w:fill="auto"/>
          </w:tcPr>
          <w:p w14:paraId="349F34D9" w14:textId="7BE0C932" w:rsidR="00A3070F" w:rsidRPr="00BA2C58" w:rsidRDefault="009C69A2" w:rsidP="00141B79">
            <w:r w:rsidRPr="00BA2C58">
              <w:t xml:space="preserve">Criteria Wizard clarifying requirements and criteria for the environment and social responsibility, and documentation on the </w:t>
            </w:r>
            <w:r w:rsidRPr="00BA2C58">
              <w:lastRenderedPageBreak/>
              <w:t>requirements that can be stipulated in a procurement process.</w:t>
            </w:r>
          </w:p>
        </w:tc>
      </w:tr>
      <w:tr w:rsidR="00A86633" w:rsidRPr="00BA2C58" w14:paraId="1AE133E1" w14:textId="77777777" w:rsidTr="00F778CF">
        <w:trPr>
          <w:trHeight w:val="94"/>
        </w:trPr>
        <w:tc>
          <w:tcPr>
            <w:tcW w:w="5000" w:type="pct"/>
            <w:gridSpan w:val="2"/>
            <w:shd w:val="clear" w:color="auto" w:fill="EFFBFF"/>
          </w:tcPr>
          <w:p w14:paraId="38D69364" w14:textId="77777777" w:rsidR="00A86633" w:rsidRPr="00BA2C58" w:rsidRDefault="00A86633" w:rsidP="00A86633">
            <w:pPr>
              <w:spacing w:before="120" w:after="180"/>
              <w:jc w:val="left"/>
              <w:rPr>
                <w:color w:val="BF3F91"/>
                <w:sz w:val="22"/>
              </w:rPr>
            </w:pPr>
            <w:r w:rsidRPr="00BA2C58">
              <w:rPr>
                <w:color w:val="00B0F0"/>
                <w:sz w:val="22"/>
              </w:rPr>
              <w:lastRenderedPageBreak/>
              <w:t>Selling goods and services</w:t>
            </w:r>
          </w:p>
        </w:tc>
      </w:tr>
      <w:tr w:rsidR="00A86633" w:rsidRPr="00BA2C58" w14:paraId="4AD00831" w14:textId="77777777" w:rsidTr="00A86633">
        <w:trPr>
          <w:trHeight w:val="198"/>
        </w:trPr>
        <w:tc>
          <w:tcPr>
            <w:tcW w:w="5000" w:type="pct"/>
            <w:gridSpan w:val="2"/>
            <w:shd w:val="clear" w:color="auto" w:fill="auto"/>
          </w:tcPr>
          <w:p w14:paraId="4C8FFC54" w14:textId="3790291F" w:rsidR="00A86633" w:rsidRPr="00BA2C58" w:rsidRDefault="000C4CE9" w:rsidP="00A86633">
            <w:pPr>
              <w:rPr>
                <w:b/>
              </w:rPr>
            </w:pPr>
            <w:r w:rsidRPr="00BA2C58">
              <w:rPr>
                <w:rStyle w:val="Strong"/>
              </w:rPr>
              <w:t>Legislation online</w:t>
            </w:r>
          </w:p>
        </w:tc>
      </w:tr>
      <w:tr w:rsidR="00A86633" w:rsidRPr="00BA2C58" w14:paraId="157EC16B" w14:textId="77777777" w:rsidTr="00A86633">
        <w:trPr>
          <w:trHeight w:val="198"/>
        </w:trPr>
        <w:tc>
          <w:tcPr>
            <w:tcW w:w="956" w:type="pct"/>
            <w:shd w:val="clear" w:color="auto" w:fill="auto"/>
          </w:tcPr>
          <w:p w14:paraId="29D72C4C" w14:textId="77777777" w:rsidR="00A86633" w:rsidRPr="00BA2C58" w:rsidRDefault="00A86633" w:rsidP="00A86633">
            <w:r w:rsidRPr="00BA2C58">
              <w:t>Responsibility:</w:t>
            </w:r>
          </w:p>
        </w:tc>
        <w:tc>
          <w:tcPr>
            <w:tcW w:w="4044" w:type="pct"/>
            <w:shd w:val="clear" w:color="auto" w:fill="auto"/>
          </w:tcPr>
          <w:p w14:paraId="3ECB3A0C" w14:textId="5D66D088" w:rsidR="00A86633" w:rsidRPr="00BA2C58" w:rsidRDefault="00006C2A" w:rsidP="00A86633">
            <w:r w:rsidRPr="00BA2C58">
              <w:t>Lovdata</w:t>
            </w:r>
          </w:p>
        </w:tc>
      </w:tr>
      <w:tr w:rsidR="00A86633" w:rsidRPr="00BA2C58" w14:paraId="0D42358A" w14:textId="77777777" w:rsidTr="00A86633">
        <w:trPr>
          <w:trHeight w:val="37"/>
        </w:trPr>
        <w:tc>
          <w:tcPr>
            <w:tcW w:w="956" w:type="pct"/>
            <w:shd w:val="clear" w:color="auto" w:fill="auto"/>
          </w:tcPr>
          <w:p w14:paraId="3ACEDE4B" w14:textId="77777777" w:rsidR="00A86633" w:rsidRPr="00BA2C58" w:rsidRDefault="00A86633" w:rsidP="00A86633">
            <w:r w:rsidRPr="00BA2C58">
              <w:t xml:space="preserve">Website: </w:t>
            </w:r>
          </w:p>
        </w:tc>
        <w:tc>
          <w:tcPr>
            <w:tcW w:w="4044" w:type="pct"/>
            <w:shd w:val="clear" w:color="auto" w:fill="auto"/>
          </w:tcPr>
          <w:p w14:paraId="2D32B478" w14:textId="774C3F79" w:rsidR="009130F1" w:rsidRPr="00BA2C58" w:rsidRDefault="00AF2782" w:rsidP="00A86633">
            <w:hyperlink r:id="rId221" w:history="1">
              <w:r w:rsidR="009130F1" w:rsidRPr="00BA2C58">
                <w:rPr>
                  <w:rStyle w:val="Hyperlink"/>
                </w:rPr>
                <w:t>https://lovdata.no/info/information_in_english</w:t>
              </w:r>
            </w:hyperlink>
          </w:p>
        </w:tc>
      </w:tr>
      <w:tr w:rsidR="00A86633" w:rsidRPr="00BA2C58" w14:paraId="3453C83A" w14:textId="77777777" w:rsidTr="00A86633">
        <w:trPr>
          <w:trHeight w:val="311"/>
        </w:trPr>
        <w:tc>
          <w:tcPr>
            <w:tcW w:w="956" w:type="pct"/>
            <w:shd w:val="clear" w:color="auto" w:fill="auto"/>
          </w:tcPr>
          <w:p w14:paraId="400CAFB9" w14:textId="77777777" w:rsidR="00A86633" w:rsidRPr="00BA2C58" w:rsidRDefault="00A86633" w:rsidP="00A86633">
            <w:r w:rsidRPr="00BA2C58">
              <w:t xml:space="preserve">Description: </w:t>
            </w:r>
          </w:p>
        </w:tc>
        <w:tc>
          <w:tcPr>
            <w:tcW w:w="4044" w:type="pct"/>
            <w:shd w:val="clear" w:color="auto" w:fill="auto"/>
          </w:tcPr>
          <w:p w14:paraId="41BE15B6" w14:textId="3B137603" w:rsidR="00A86633" w:rsidRPr="00BA2C58" w:rsidRDefault="00D6458F" w:rsidP="00A86633">
            <w:r w:rsidRPr="00BA2C58">
              <w:t>The website Lovdata.no provides access to a collection of online legal resources. English translations have been initiated by various Royal Ministries, Governmental Agencies and private institutions. Caution should be applied when using the resource, as the translations are unofficial and may not have been updated since the time of translation.</w:t>
            </w:r>
          </w:p>
        </w:tc>
      </w:tr>
    </w:tbl>
    <w:p w14:paraId="4342D3BD" w14:textId="77777777" w:rsidR="00A86633" w:rsidRPr="00BA2C58" w:rsidRDefault="00A86633" w:rsidP="00A86633">
      <w:pPr>
        <w:pStyle w:val="Heading2"/>
      </w:pPr>
      <w:bookmarkStart w:id="75" w:name="_Toc1475012"/>
      <w:r w:rsidRPr="00BA2C58">
        <w:t>Human Resources</w:t>
      </w:r>
      <w:bookmarkEnd w:id="7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28180475" w14:textId="77777777" w:rsidTr="00F778CF">
        <w:trPr>
          <w:trHeight w:val="94"/>
        </w:trPr>
        <w:tc>
          <w:tcPr>
            <w:tcW w:w="5000" w:type="pct"/>
            <w:gridSpan w:val="2"/>
            <w:shd w:val="clear" w:color="auto" w:fill="EFFBFF"/>
          </w:tcPr>
          <w:p w14:paraId="75C1D512" w14:textId="77777777" w:rsidR="00A86633" w:rsidRPr="00BA2C58" w:rsidRDefault="00A86633" w:rsidP="00A86633">
            <w:pPr>
              <w:spacing w:before="120" w:after="180"/>
              <w:jc w:val="left"/>
              <w:rPr>
                <w:color w:val="BF3F91"/>
                <w:sz w:val="22"/>
              </w:rPr>
            </w:pPr>
            <w:r w:rsidRPr="00BA2C58">
              <w:rPr>
                <w:color w:val="00B0F0"/>
                <w:sz w:val="22"/>
              </w:rPr>
              <w:t>Employment contracts</w:t>
            </w:r>
          </w:p>
        </w:tc>
      </w:tr>
      <w:tr w:rsidR="00A86633" w:rsidRPr="00BA2C58" w14:paraId="27F7D13B" w14:textId="77777777" w:rsidTr="00A86633">
        <w:trPr>
          <w:trHeight w:val="198"/>
        </w:trPr>
        <w:tc>
          <w:tcPr>
            <w:tcW w:w="5000" w:type="pct"/>
            <w:gridSpan w:val="2"/>
            <w:shd w:val="clear" w:color="auto" w:fill="auto"/>
          </w:tcPr>
          <w:p w14:paraId="3C6FCC27" w14:textId="3982E719" w:rsidR="00A86633" w:rsidRPr="00BA2C58" w:rsidRDefault="00122E81" w:rsidP="00A86633">
            <w:r w:rsidRPr="00BA2C58">
              <w:rPr>
                <w:b/>
              </w:rPr>
              <w:t>Public sector employees portal</w:t>
            </w:r>
          </w:p>
        </w:tc>
      </w:tr>
      <w:tr w:rsidR="00A86633" w:rsidRPr="00BA2C58" w14:paraId="286D4A5C" w14:textId="77777777" w:rsidTr="00A86633">
        <w:trPr>
          <w:trHeight w:val="198"/>
        </w:trPr>
        <w:tc>
          <w:tcPr>
            <w:tcW w:w="956" w:type="pct"/>
            <w:shd w:val="clear" w:color="auto" w:fill="auto"/>
          </w:tcPr>
          <w:p w14:paraId="69228ED6" w14:textId="77777777" w:rsidR="00A86633" w:rsidRPr="00BA2C58" w:rsidRDefault="00A86633" w:rsidP="00A86633">
            <w:r w:rsidRPr="00BA2C58">
              <w:t>Responsibility:</w:t>
            </w:r>
          </w:p>
        </w:tc>
        <w:tc>
          <w:tcPr>
            <w:tcW w:w="4044" w:type="pct"/>
            <w:shd w:val="clear" w:color="auto" w:fill="auto"/>
          </w:tcPr>
          <w:p w14:paraId="6DCE8FBD" w14:textId="25B5BAA1" w:rsidR="00A86633" w:rsidRPr="00BA2C58" w:rsidRDefault="007149F9" w:rsidP="00A86633">
            <w:r w:rsidRPr="00BA2C58">
              <w:t>Agency for Public Management and eGovernment (Difi)</w:t>
            </w:r>
          </w:p>
        </w:tc>
      </w:tr>
      <w:tr w:rsidR="00A86633" w:rsidRPr="00BA2C58" w14:paraId="243476FA" w14:textId="77777777" w:rsidTr="00A86633">
        <w:trPr>
          <w:trHeight w:val="37"/>
        </w:trPr>
        <w:tc>
          <w:tcPr>
            <w:tcW w:w="956" w:type="pct"/>
            <w:shd w:val="clear" w:color="auto" w:fill="auto"/>
          </w:tcPr>
          <w:p w14:paraId="03CA7947" w14:textId="77777777" w:rsidR="00A86633" w:rsidRPr="00BA2C58" w:rsidRDefault="00A86633" w:rsidP="00A86633">
            <w:r w:rsidRPr="00BA2C58">
              <w:t xml:space="preserve">Website: </w:t>
            </w:r>
          </w:p>
        </w:tc>
        <w:tc>
          <w:tcPr>
            <w:tcW w:w="4044" w:type="pct"/>
            <w:shd w:val="clear" w:color="auto" w:fill="auto"/>
          </w:tcPr>
          <w:p w14:paraId="099B41B5" w14:textId="0C3BC06E" w:rsidR="00A86633" w:rsidRPr="00BA2C58" w:rsidRDefault="002457A0" w:rsidP="00A86633">
            <w:r w:rsidRPr="00BA2C58">
              <w:t>https://arbeidsgiver.difi.no/</w:t>
            </w:r>
          </w:p>
        </w:tc>
      </w:tr>
      <w:tr w:rsidR="00A86633" w:rsidRPr="00BA2C58" w14:paraId="7056B700" w14:textId="77777777" w:rsidTr="00A86633">
        <w:trPr>
          <w:trHeight w:val="311"/>
        </w:trPr>
        <w:tc>
          <w:tcPr>
            <w:tcW w:w="956" w:type="pct"/>
            <w:shd w:val="clear" w:color="auto" w:fill="auto"/>
          </w:tcPr>
          <w:p w14:paraId="0BC50D78" w14:textId="77777777" w:rsidR="00A86633" w:rsidRPr="00BA2C58" w:rsidRDefault="00A86633" w:rsidP="00A86633">
            <w:r w:rsidRPr="00BA2C58">
              <w:t xml:space="preserve">Description: </w:t>
            </w:r>
          </w:p>
        </w:tc>
        <w:tc>
          <w:tcPr>
            <w:tcW w:w="4044" w:type="pct"/>
            <w:shd w:val="clear" w:color="auto" w:fill="auto"/>
          </w:tcPr>
          <w:p w14:paraId="21A2745C" w14:textId="2A4BADD3" w:rsidR="00A86633" w:rsidRPr="00BA2C58" w:rsidRDefault="00122E81" w:rsidP="00A86633">
            <w:r w:rsidRPr="00BA2C58">
              <w:t>Joint portal for employers, HR and leaders in the public sector</w:t>
            </w:r>
          </w:p>
        </w:tc>
      </w:tr>
    </w:tbl>
    <w:p w14:paraId="6F290B8D" w14:textId="77777777" w:rsidR="00A86633" w:rsidRPr="00BA2C58" w:rsidRDefault="00A86633" w:rsidP="00A86633">
      <w:pPr>
        <w:pStyle w:val="Heading2"/>
      </w:pPr>
      <w:bookmarkStart w:id="76" w:name="_Toc1475013"/>
      <w:r w:rsidRPr="00BA2C58">
        <w:t>Product requirements</w:t>
      </w:r>
      <w:bookmarkEnd w:id="7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43126ED2" w14:textId="77777777" w:rsidTr="00993791">
        <w:trPr>
          <w:trHeight w:val="94"/>
        </w:trPr>
        <w:tc>
          <w:tcPr>
            <w:tcW w:w="5000" w:type="pct"/>
            <w:gridSpan w:val="2"/>
            <w:shd w:val="clear" w:color="auto" w:fill="EFFBFF"/>
          </w:tcPr>
          <w:p w14:paraId="55874FEF" w14:textId="77777777" w:rsidR="00A86633" w:rsidRPr="00BA2C58" w:rsidRDefault="00A86633" w:rsidP="00A86633">
            <w:pPr>
              <w:spacing w:before="120" w:after="180"/>
              <w:jc w:val="left"/>
              <w:rPr>
                <w:color w:val="BF3F91"/>
                <w:sz w:val="22"/>
              </w:rPr>
            </w:pPr>
            <w:r w:rsidRPr="00BA2C58">
              <w:rPr>
                <w:color w:val="00B0F0"/>
                <w:sz w:val="22"/>
              </w:rPr>
              <w:t>Chemicals (REACH)</w:t>
            </w:r>
          </w:p>
        </w:tc>
      </w:tr>
      <w:tr w:rsidR="00A86633" w:rsidRPr="00BA2C58" w14:paraId="6739524F" w14:textId="77777777" w:rsidTr="00A86633">
        <w:trPr>
          <w:trHeight w:val="198"/>
        </w:trPr>
        <w:tc>
          <w:tcPr>
            <w:tcW w:w="5000" w:type="pct"/>
            <w:gridSpan w:val="2"/>
            <w:shd w:val="clear" w:color="auto" w:fill="auto"/>
          </w:tcPr>
          <w:p w14:paraId="353256D1" w14:textId="6E3A47E0" w:rsidR="00A86633" w:rsidRPr="00BA2C58" w:rsidRDefault="004150E8" w:rsidP="00A86633">
            <w:pPr>
              <w:rPr>
                <w:b/>
              </w:rPr>
            </w:pPr>
            <w:r w:rsidRPr="00BA2C58">
              <w:rPr>
                <w:b/>
              </w:rPr>
              <w:t>REACH (Registration, Evaluation, Authorisation and Restriction of Chemicals, EU Regulation no 1907/2006) Helpdesk</w:t>
            </w:r>
          </w:p>
        </w:tc>
      </w:tr>
      <w:tr w:rsidR="00A86633" w:rsidRPr="00BA2C58" w14:paraId="092B5CF7" w14:textId="77777777" w:rsidTr="00A86633">
        <w:trPr>
          <w:trHeight w:val="198"/>
        </w:trPr>
        <w:tc>
          <w:tcPr>
            <w:tcW w:w="956" w:type="pct"/>
            <w:shd w:val="clear" w:color="auto" w:fill="auto"/>
          </w:tcPr>
          <w:p w14:paraId="1D179E5B" w14:textId="77777777" w:rsidR="00A86633" w:rsidRPr="00BA2C58" w:rsidRDefault="00A86633" w:rsidP="00A86633">
            <w:r w:rsidRPr="00BA2C58">
              <w:t>Responsibility:</w:t>
            </w:r>
          </w:p>
        </w:tc>
        <w:tc>
          <w:tcPr>
            <w:tcW w:w="4044" w:type="pct"/>
            <w:shd w:val="clear" w:color="auto" w:fill="auto"/>
          </w:tcPr>
          <w:p w14:paraId="2E22D3FD" w14:textId="2306AE2C" w:rsidR="00A86633" w:rsidRPr="00BA2C58" w:rsidRDefault="004150E8" w:rsidP="00A86633">
            <w:r w:rsidRPr="00BA2C58">
              <w:t>Norwegian Environmental Agency</w:t>
            </w:r>
          </w:p>
        </w:tc>
      </w:tr>
      <w:tr w:rsidR="00A86633" w:rsidRPr="00BA2C58" w14:paraId="0CD2AC0B" w14:textId="77777777" w:rsidTr="00A86633">
        <w:trPr>
          <w:trHeight w:val="37"/>
        </w:trPr>
        <w:tc>
          <w:tcPr>
            <w:tcW w:w="956" w:type="pct"/>
            <w:shd w:val="clear" w:color="auto" w:fill="auto"/>
          </w:tcPr>
          <w:p w14:paraId="5F9A3137" w14:textId="77777777" w:rsidR="00A86633" w:rsidRPr="00BA2C58" w:rsidRDefault="00A86633" w:rsidP="00A86633">
            <w:r w:rsidRPr="00BA2C58">
              <w:t xml:space="preserve">Website: </w:t>
            </w:r>
          </w:p>
        </w:tc>
        <w:tc>
          <w:tcPr>
            <w:tcW w:w="4044" w:type="pct"/>
            <w:shd w:val="clear" w:color="auto" w:fill="auto"/>
          </w:tcPr>
          <w:p w14:paraId="395F01BE" w14:textId="57E0B142" w:rsidR="004150E8" w:rsidRPr="00BA2C58" w:rsidRDefault="00AF2782" w:rsidP="00A86633">
            <w:hyperlink r:id="rId222" w:history="1">
              <w:r w:rsidR="004150E8" w:rsidRPr="00BA2C58">
                <w:rPr>
                  <w:rStyle w:val="Hyperlink"/>
                </w:rPr>
                <w:t>http://www.miljodirektoratet.no/reach/</w:t>
              </w:r>
            </w:hyperlink>
          </w:p>
        </w:tc>
      </w:tr>
      <w:tr w:rsidR="00A86633" w:rsidRPr="00BA2C58" w14:paraId="56A25893" w14:textId="77777777" w:rsidTr="00A86633">
        <w:trPr>
          <w:trHeight w:val="311"/>
        </w:trPr>
        <w:tc>
          <w:tcPr>
            <w:tcW w:w="956" w:type="pct"/>
            <w:shd w:val="clear" w:color="auto" w:fill="auto"/>
          </w:tcPr>
          <w:p w14:paraId="091EE98E" w14:textId="77777777" w:rsidR="00A86633" w:rsidRPr="00BA2C58" w:rsidRDefault="00A86633" w:rsidP="00A86633">
            <w:r w:rsidRPr="00BA2C58">
              <w:t xml:space="preserve">Description: </w:t>
            </w:r>
          </w:p>
        </w:tc>
        <w:tc>
          <w:tcPr>
            <w:tcW w:w="4044" w:type="pct"/>
            <w:shd w:val="clear" w:color="auto" w:fill="auto"/>
          </w:tcPr>
          <w:p w14:paraId="01F2B1F9" w14:textId="4D40BC10" w:rsidR="00A86633" w:rsidRPr="00BA2C58" w:rsidRDefault="004150E8" w:rsidP="00A86633">
            <w:r w:rsidRPr="00BA2C58">
              <w:t>The website offers ample information particularly for small and medium-scale enterprises.</w:t>
            </w:r>
          </w:p>
        </w:tc>
      </w:tr>
      <w:tr w:rsidR="00A86633" w:rsidRPr="00BA2C58" w14:paraId="13807100" w14:textId="77777777" w:rsidTr="00993791">
        <w:trPr>
          <w:trHeight w:val="94"/>
        </w:trPr>
        <w:tc>
          <w:tcPr>
            <w:tcW w:w="5000" w:type="pct"/>
            <w:gridSpan w:val="2"/>
            <w:shd w:val="clear" w:color="auto" w:fill="EFFBFF"/>
          </w:tcPr>
          <w:p w14:paraId="6A672EEF" w14:textId="77777777" w:rsidR="00A86633" w:rsidRPr="00BA2C58" w:rsidRDefault="00A86633" w:rsidP="00A86633">
            <w:pPr>
              <w:spacing w:before="120" w:after="180"/>
              <w:jc w:val="left"/>
              <w:rPr>
                <w:color w:val="00B0F0"/>
                <w:sz w:val="22"/>
              </w:rPr>
            </w:pPr>
            <w:r w:rsidRPr="00BA2C58">
              <w:rPr>
                <w:color w:val="00B0F0"/>
                <w:sz w:val="22"/>
              </w:rPr>
              <w:t>Energy labels, Eco-design requirements, EU Ecolabel</w:t>
            </w:r>
          </w:p>
        </w:tc>
      </w:tr>
      <w:tr w:rsidR="00A86633" w:rsidRPr="00BA2C58" w14:paraId="45CA2084" w14:textId="77777777" w:rsidTr="00A86633">
        <w:trPr>
          <w:trHeight w:val="198"/>
        </w:trPr>
        <w:tc>
          <w:tcPr>
            <w:tcW w:w="5000" w:type="pct"/>
            <w:gridSpan w:val="2"/>
            <w:shd w:val="clear" w:color="auto" w:fill="auto"/>
          </w:tcPr>
          <w:p w14:paraId="417BCF3D" w14:textId="78A049A0" w:rsidR="00A86633" w:rsidRPr="00BA2C58" w:rsidRDefault="004150E8" w:rsidP="00A86633">
            <w:r w:rsidRPr="00BA2C58">
              <w:rPr>
                <w:b/>
              </w:rPr>
              <w:t>Environment-related permits (incl. reporting)</w:t>
            </w:r>
          </w:p>
        </w:tc>
      </w:tr>
      <w:tr w:rsidR="00A86633" w:rsidRPr="00BA2C58" w14:paraId="36D34411" w14:textId="77777777" w:rsidTr="00A86633">
        <w:trPr>
          <w:trHeight w:val="198"/>
        </w:trPr>
        <w:tc>
          <w:tcPr>
            <w:tcW w:w="956" w:type="pct"/>
            <w:shd w:val="clear" w:color="auto" w:fill="auto"/>
          </w:tcPr>
          <w:p w14:paraId="764E3B1F" w14:textId="77777777" w:rsidR="00A86633" w:rsidRPr="00BA2C58" w:rsidRDefault="00A86633" w:rsidP="00A86633">
            <w:r w:rsidRPr="00BA2C58">
              <w:t>Responsibility:</w:t>
            </w:r>
          </w:p>
        </w:tc>
        <w:tc>
          <w:tcPr>
            <w:tcW w:w="4044" w:type="pct"/>
            <w:shd w:val="clear" w:color="auto" w:fill="auto"/>
          </w:tcPr>
          <w:p w14:paraId="323F05EE" w14:textId="7CC6E9AB" w:rsidR="00A86633" w:rsidRPr="00BA2C58" w:rsidRDefault="004150E8" w:rsidP="00A86633">
            <w:r w:rsidRPr="00BA2C58">
              <w:t>Central Government, Ministry of Climate and Environment</w:t>
            </w:r>
          </w:p>
        </w:tc>
      </w:tr>
      <w:tr w:rsidR="00A86633" w:rsidRPr="00BA2C58" w14:paraId="76D8FF77" w14:textId="77777777" w:rsidTr="00A86633">
        <w:trPr>
          <w:trHeight w:val="37"/>
        </w:trPr>
        <w:tc>
          <w:tcPr>
            <w:tcW w:w="956" w:type="pct"/>
            <w:shd w:val="clear" w:color="auto" w:fill="auto"/>
          </w:tcPr>
          <w:p w14:paraId="61E71A63" w14:textId="77777777" w:rsidR="00A86633" w:rsidRPr="00BA2C58" w:rsidRDefault="00A86633" w:rsidP="00A86633">
            <w:r w:rsidRPr="00BA2C58">
              <w:t xml:space="preserve">Website: </w:t>
            </w:r>
          </w:p>
        </w:tc>
        <w:tc>
          <w:tcPr>
            <w:tcW w:w="4044" w:type="pct"/>
            <w:shd w:val="clear" w:color="auto" w:fill="auto"/>
          </w:tcPr>
          <w:p w14:paraId="79EC3C7A" w14:textId="3210FCCB" w:rsidR="00A86633" w:rsidRPr="00BA2C58" w:rsidRDefault="00AF2782" w:rsidP="00A86633">
            <w:hyperlink r:id="rId223" w:history="1">
              <w:r w:rsidR="004150E8" w:rsidRPr="00BA2C58">
                <w:rPr>
                  <w:rStyle w:val="Hyperlink"/>
                </w:rPr>
                <w:t xml:space="preserve">http://www.regjeringen.no/ </w:t>
              </w:r>
            </w:hyperlink>
          </w:p>
        </w:tc>
      </w:tr>
      <w:tr w:rsidR="00A86633" w:rsidRPr="00BA2C58" w14:paraId="30B0FCF8" w14:textId="77777777" w:rsidTr="00A86633">
        <w:trPr>
          <w:trHeight w:val="311"/>
        </w:trPr>
        <w:tc>
          <w:tcPr>
            <w:tcW w:w="956" w:type="pct"/>
            <w:shd w:val="clear" w:color="auto" w:fill="auto"/>
          </w:tcPr>
          <w:p w14:paraId="7DCD6ED7" w14:textId="77777777" w:rsidR="00A86633" w:rsidRPr="00BA2C58" w:rsidRDefault="00A86633" w:rsidP="00A86633">
            <w:r w:rsidRPr="00BA2C58">
              <w:t xml:space="preserve">Description: </w:t>
            </w:r>
          </w:p>
        </w:tc>
        <w:tc>
          <w:tcPr>
            <w:tcW w:w="4044" w:type="pct"/>
            <w:shd w:val="clear" w:color="auto" w:fill="auto"/>
          </w:tcPr>
          <w:p w14:paraId="4D221CA0" w14:textId="1508456A" w:rsidR="00A86633" w:rsidRPr="00BA2C58" w:rsidRDefault="004150E8" w:rsidP="00A86633">
            <w:r w:rsidRPr="00BA2C58">
              <w:t>Information and forms to download.</w:t>
            </w:r>
          </w:p>
        </w:tc>
      </w:tr>
    </w:tbl>
    <w:p w14:paraId="4E19DC6A" w14:textId="77777777" w:rsidR="00A86633" w:rsidRPr="00BA2C58" w:rsidRDefault="00A86633" w:rsidP="00C73850">
      <w:pPr>
        <w:pStyle w:val="Heading2"/>
        <w:keepLines/>
      </w:pPr>
      <w:bookmarkStart w:id="77" w:name="_Toc1475014"/>
      <w:r w:rsidRPr="00BA2C58">
        <w:lastRenderedPageBreak/>
        <w:t>Finance and funding</w:t>
      </w:r>
      <w:bookmarkEnd w:id="77"/>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BA2C58" w14:paraId="477F60BE" w14:textId="77777777" w:rsidTr="00993791">
        <w:trPr>
          <w:trHeight w:val="94"/>
        </w:trPr>
        <w:tc>
          <w:tcPr>
            <w:tcW w:w="5000" w:type="pct"/>
            <w:gridSpan w:val="2"/>
            <w:shd w:val="clear" w:color="auto" w:fill="EFFBFF"/>
          </w:tcPr>
          <w:p w14:paraId="5129B130" w14:textId="77777777" w:rsidR="00A86633" w:rsidRPr="00BA2C58" w:rsidRDefault="00A86633" w:rsidP="00C73850">
            <w:pPr>
              <w:pStyle w:val="Subtitle"/>
              <w:keepNext/>
              <w:keepLines/>
            </w:pPr>
            <w:r w:rsidRPr="00BA2C58">
              <w:t>Accounting</w:t>
            </w:r>
          </w:p>
        </w:tc>
      </w:tr>
      <w:tr w:rsidR="00045E3D" w:rsidRPr="00BA2C58" w14:paraId="016E3ECF" w14:textId="77777777" w:rsidTr="008E0577">
        <w:trPr>
          <w:trHeight w:val="198"/>
        </w:trPr>
        <w:tc>
          <w:tcPr>
            <w:tcW w:w="5000" w:type="pct"/>
            <w:gridSpan w:val="2"/>
            <w:shd w:val="clear" w:color="auto" w:fill="auto"/>
          </w:tcPr>
          <w:p w14:paraId="21E8F791" w14:textId="77777777" w:rsidR="00045E3D" w:rsidRPr="00BA2C58" w:rsidRDefault="00045E3D" w:rsidP="00C73850">
            <w:pPr>
              <w:keepNext/>
              <w:keepLines/>
            </w:pPr>
            <w:r w:rsidRPr="00BA2C58">
              <w:rPr>
                <w:b/>
              </w:rPr>
              <w:t>Submission of data to statistical offices</w:t>
            </w:r>
          </w:p>
        </w:tc>
      </w:tr>
      <w:tr w:rsidR="00045E3D" w:rsidRPr="00BA2C58" w14:paraId="65C61780" w14:textId="77777777" w:rsidTr="008E0577">
        <w:trPr>
          <w:trHeight w:val="198"/>
        </w:trPr>
        <w:tc>
          <w:tcPr>
            <w:tcW w:w="956" w:type="pct"/>
            <w:shd w:val="clear" w:color="auto" w:fill="auto"/>
          </w:tcPr>
          <w:p w14:paraId="7D6C4976" w14:textId="77777777" w:rsidR="00045E3D" w:rsidRPr="00BA2C58" w:rsidRDefault="00045E3D" w:rsidP="008E0577">
            <w:r w:rsidRPr="00BA2C58">
              <w:t>Responsibility:</w:t>
            </w:r>
          </w:p>
        </w:tc>
        <w:tc>
          <w:tcPr>
            <w:tcW w:w="4044" w:type="pct"/>
            <w:shd w:val="clear" w:color="auto" w:fill="auto"/>
          </w:tcPr>
          <w:p w14:paraId="3E4B31E6" w14:textId="77777777" w:rsidR="00045E3D" w:rsidRPr="00BA2C58" w:rsidRDefault="00045E3D" w:rsidP="008E0577">
            <w:r w:rsidRPr="00BA2C58">
              <w:t>Statistics Norway</w:t>
            </w:r>
          </w:p>
        </w:tc>
      </w:tr>
      <w:tr w:rsidR="00045E3D" w:rsidRPr="00BA2C58" w14:paraId="349CE8FF" w14:textId="77777777" w:rsidTr="008E0577">
        <w:trPr>
          <w:trHeight w:val="37"/>
        </w:trPr>
        <w:tc>
          <w:tcPr>
            <w:tcW w:w="956" w:type="pct"/>
            <w:shd w:val="clear" w:color="auto" w:fill="auto"/>
          </w:tcPr>
          <w:p w14:paraId="7B806642" w14:textId="77777777" w:rsidR="00045E3D" w:rsidRPr="00BA2C58" w:rsidRDefault="00045E3D" w:rsidP="008E0577">
            <w:r w:rsidRPr="00BA2C58">
              <w:t xml:space="preserve">Website: </w:t>
            </w:r>
          </w:p>
        </w:tc>
        <w:tc>
          <w:tcPr>
            <w:tcW w:w="4044" w:type="pct"/>
            <w:shd w:val="clear" w:color="auto" w:fill="auto"/>
          </w:tcPr>
          <w:p w14:paraId="07DFED3D" w14:textId="77777777" w:rsidR="00045E3D" w:rsidRPr="00BA2C58" w:rsidRDefault="00AF2782" w:rsidP="008E0577">
            <w:hyperlink r:id="rId224" w:history="1">
              <w:r w:rsidR="00045E3D" w:rsidRPr="00BA2C58">
                <w:rPr>
                  <w:rStyle w:val="Hyperlink"/>
                </w:rPr>
                <w:t>http://www.ssb.no/</w:t>
              </w:r>
            </w:hyperlink>
          </w:p>
        </w:tc>
      </w:tr>
      <w:tr w:rsidR="00045E3D" w:rsidRPr="00BA2C58" w14:paraId="232E521B" w14:textId="77777777" w:rsidTr="008E0577">
        <w:trPr>
          <w:trHeight w:val="311"/>
        </w:trPr>
        <w:tc>
          <w:tcPr>
            <w:tcW w:w="956" w:type="pct"/>
            <w:shd w:val="clear" w:color="auto" w:fill="auto"/>
          </w:tcPr>
          <w:p w14:paraId="02A33C15" w14:textId="77777777" w:rsidR="00045E3D" w:rsidRPr="00BA2C58" w:rsidRDefault="00045E3D" w:rsidP="008E0577">
            <w:r w:rsidRPr="00BA2C58">
              <w:t xml:space="preserve">Description: </w:t>
            </w:r>
          </w:p>
        </w:tc>
        <w:tc>
          <w:tcPr>
            <w:tcW w:w="4044" w:type="pct"/>
            <w:shd w:val="clear" w:color="auto" w:fill="auto"/>
          </w:tcPr>
          <w:p w14:paraId="4B44A302" w14:textId="77777777" w:rsidR="00045E3D" w:rsidRPr="00BA2C58" w:rsidRDefault="00AF2782" w:rsidP="008E0577">
            <w:hyperlink r:id="rId225" w:history="1">
              <w:r w:rsidR="00045E3D" w:rsidRPr="00BA2C58">
                <w:rPr>
                  <w:rStyle w:val="Hyperlink"/>
                </w:rPr>
                <w:t>Altinn</w:t>
              </w:r>
            </w:hyperlink>
            <w:r w:rsidR="00045E3D" w:rsidRPr="00BA2C58">
              <w:t xml:space="preserve">, the reporting channel for businesses </w:t>
            </w:r>
            <w:r w:rsidR="00045E3D" w:rsidRPr="00BA2C58">
              <w:rPr>
                <w:rFonts w:cs="Calibri"/>
                <w:szCs w:val="18"/>
              </w:rPr>
              <w:t>has been redesigned to improve user experience.</w:t>
            </w:r>
            <w:r w:rsidR="00045E3D" w:rsidRPr="00BA2C58">
              <w:t xml:space="preserve"> It offers seamless services to ease the reporting burden imposed by government agencies. Businesses file their reporting information to Altinn either through an Internet portal, or by using their own internal information systems, or software packages.</w:t>
            </w:r>
          </w:p>
        </w:tc>
      </w:tr>
      <w:tr w:rsidR="00A86633" w:rsidRPr="00BA2C58" w14:paraId="2517292B" w14:textId="77777777" w:rsidTr="00993791">
        <w:trPr>
          <w:trHeight w:val="94"/>
        </w:trPr>
        <w:tc>
          <w:tcPr>
            <w:tcW w:w="5000" w:type="pct"/>
            <w:gridSpan w:val="2"/>
            <w:shd w:val="clear" w:color="auto" w:fill="EFFBFF"/>
          </w:tcPr>
          <w:p w14:paraId="60C29D3D" w14:textId="77777777" w:rsidR="00A86633" w:rsidRPr="00BA2C58" w:rsidRDefault="00A86633" w:rsidP="00A86633">
            <w:pPr>
              <w:spacing w:before="120" w:after="180"/>
              <w:jc w:val="left"/>
              <w:rPr>
                <w:color w:val="BF3F91"/>
                <w:sz w:val="22"/>
              </w:rPr>
            </w:pPr>
            <w:r w:rsidRPr="00BA2C58">
              <w:rPr>
                <w:color w:val="00B0F0"/>
                <w:sz w:val="22"/>
              </w:rPr>
              <w:t>Getting funding</w:t>
            </w:r>
          </w:p>
        </w:tc>
      </w:tr>
      <w:tr w:rsidR="00A86633" w:rsidRPr="00BA2C58" w14:paraId="1B80AA05" w14:textId="77777777" w:rsidTr="00A86633">
        <w:trPr>
          <w:trHeight w:val="198"/>
        </w:trPr>
        <w:tc>
          <w:tcPr>
            <w:tcW w:w="5000" w:type="pct"/>
            <w:gridSpan w:val="2"/>
            <w:shd w:val="clear" w:color="auto" w:fill="auto"/>
          </w:tcPr>
          <w:p w14:paraId="049321B4" w14:textId="6F30A6DC" w:rsidR="00A86633" w:rsidRPr="00BA2C58" w:rsidRDefault="004150E8" w:rsidP="00A86633">
            <w:r w:rsidRPr="00BA2C58">
              <w:rPr>
                <w:b/>
                <w:bCs/>
              </w:rPr>
              <w:t>Innovation Norway</w:t>
            </w:r>
          </w:p>
        </w:tc>
      </w:tr>
      <w:tr w:rsidR="00A86633" w:rsidRPr="00BA2C58" w14:paraId="54F89D57" w14:textId="77777777" w:rsidTr="00A86633">
        <w:trPr>
          <w:trHeight w:val="198"/>
        </w:trPr>
        <w:tc>
          <w:tcPr>
            <w:tcW w:w="956" w:type="pct"/>
            <w:shd w:val="clear" w:color="auto" w:fill="auto"/>
          </w:tcPr>
          <w:p w14:paraId="32073B10" w14:textId="77777777" w:rsidR="00A86633" w:rsidRPr="00BA2C58" w:rsidRDefault="00A86633" w:rsidP="00A86633">
            <w:r w:rsidRPr="00BA2C58">
              <w:t>Responsibility:</w:t>
            </w:r>
          </w:p>
        </w:tc>
        <w:tc>
          <w:tcPr>
            <w:tcW w:w="4044" w:type="pct"/>
            <w:shd w:val="clear" w:color="auto" w:fill="auto"/>
          </w:tcPr>
          <w:p w14:paraId="5A71A5F5" w14:textId="52CB43A9" w:rsidR="00A86633" w:rsidRPr="00BA2C58" w:rsidRDefault="004150E8" w:rsidP="00A86633">
            <w:r w:rsidRPr="00BA2C58">
              <w:t>Central Government</w:t>
            </w:r>
          </w:p>
        </w:tc>
      </w:tr>
      <w:tr w:rsidR="00A86633" w:rsidRPr="00BA2C58" w14:paraId="03E77F3D" w14:textId="77777777" w:rsidTr="00A86633">
        <w:trPr>
          <w:trHeight w:val="37"/>
        </w:trPr>
        <w:tc>
          <w:tcPr>
            <w:tcW w:w="956" w:type="pct"/>
            <w:shd w:val="clear" w:color="auto" w:fill="auto"/>
          </w:tcPr>
          <w:p w14:paraId="60B8FDAD" w14:textId="77777777" w:rsidR="00A86633" w:rsidRPr="00BA2C58" w:rsidRDefault="00A86633" w:rsidP="00A86633">
            <w:r w:rsidRPr="00BA2C58">
              <w:t xml:space="preserve">Website: </w:t>
            </w:r>
          </w:p>
        </w:tc>
        <w:tc>
          <w:tcPr>
            <w:tcW w:w="4044" w:type="pct"/>
            <w:shd w:val="clear" w:color="auto" w:fill="auto"/>
          </w:tcPr>
          <w:p w14:paraId="33E8C558" w14:textId="51C1B04A" w:rsidR="004150E8" w:rsidRPr="00BA2C58" w:rsidRDefault="00AF2782" w:rsidP="00A86633">
            <w:hyperlink r:id="rId226" w:history="1">
              <w:r w:rsidR="004150E8" w:rsidRPr="00BA2C58">
                <w:rPr>
                  <w:rStyle w:val="Hyperlink"/>
                </w:rPr>
                <w:t>http://www.innovasjonnorge.no/en/start-page/</w:t>
              </w:r>
            </w:hyperlink>
          </w:p>
        </w:tc>
      </w:tr>
      <w:tr w:rsidR="00A86633" w:rsidRPr="00BA2C58" w14:paraId="698EAF06" w14:textId="77777777" w:rsidTr="00A86633">
        <w:trPr>
          <w:trHeight w:val="311"/>
        </w:trPr>
        <w:tc>
          <w:tcPr>
            <w:tcW w:w="956" w:type="pct"/>
            <w:shd w:val="clear" w:color="auto" w:fill="auto"/>
          </w:tcPr>
          <w:p w14:paraId="6308F876" w14:textId="77777777" w:rsidR="00A86633" w:rsidRPr="00BA2C58" w:rsidRDefault="00A86633" w:rsidP="00A86633">
            <w:r w:rsidRPr="00BA2C58">
              <w:t xml:space="preserve">Description: </w:t>
            </w:r>
          </w:p>
        </w:tc>
        <w:tc>
          <w:tcPr>
            <w:tcW w:w="4044" w:type="pct"/>
            <w:shd w:val="clear" w:color="auto" w:fill="auto"/>
          </w:tcPr>
          <w:p w14:paraId="6A30B4A3" w14:textId="12DE9C64" w:rsidR="00A86633" w:rsidRPr="00BA2C58" w:rsidRDefault="004150E8" w:rsidP="00A86633">
            <w:r w:rsidRPr="00BA2C58">
              <w:t>Innovation Norway is the Norwegian Government's most important instrument for innovation and development of Norwegian enterprises and industry. Information on the Entrepreneur phone service, mentoring services, start-up grants and other services is available on the portal.</w:t>
            </w:r>
          </w:p>
        </w:tc>
      </w:tr>
      <w:tr w:rsidR="00535CDA" w:rsidRPr="00BA2C58" w14:paraId="0BDFA21C" w14:textId="77777777" w:rsidTr="00F36D7D">
        <w:trPr>
          <w:trHeight w:val="198"/>
        </w:trPr>
        <w:tc>
          <w:tcPr>
            <w:tcW w:w="5000" w:type="pct"/>
            <w:gridSpan w:val="2"/>
            <w:shd w:val="clear" w:color="auto" w:fill="auto"/>
          </w:tcPr>
          <w:p w14:paraId="3A23D643" w14:textId="4FCC5882" w:rsidR="00535CDA" w:rsidRPr="00BA2C58" w:rsidRDefault="00535CDA" w:rsidP="00F36D7D">
            <w:r w:rsidRPr="00BA2C58">
              <w:rPr>
                <w:b/>
                <w:bCs/>
              </w:rPr>
              <w:t>Stimulab</w:t>
            </w:r>
          </w:p>
        </w:tc>
      </w:tr>
      <w:tr w:rsidR="00535CDA" w:rsidRPr="00BA2C58" w14:paraId="18DD064C" w14:textId="77777777" w:rsidTr="00F36D7D">
        <w:trPr>
          <w:trHeight w:val="198"/>
        </w:trPr>
        <w:tc>
          <w:tcPr>
            <w:tcW w:w="956" w:type="pct"/>
            <w:shd w:val="clear" w:color="auto" w:fill="auto"/>
          </w:tcPr>
          <w:p w14:paraId="1D5AB084" w14:textId="77777777" w:rsidR="00535CDA" w:rsidRPr="00BA2C58" w:rsidRDefault="00535CDA" w:rsidP="00F36D7D">
            <w:r w:rsidRPr="00BA2C58">
              <w:t>Responsibility:</w:t>
            </w:r>
          </w:p>
        </w:tc>
        <w:tc>
          <w:tcPr>
            <w:tcW w:w="4044" w:type="pct"/>
            <w:shd w:val="clear" w:color="auto" w:fill="auto"/>
          </w:tcPr>
          <w:p w14:paraId="3B326F1A" w14:textId="7A9B4427" w:rsidR="00535CDA" w:rsidRPr="00BA2C58" w:rsidRDefault="001C130D" w:rsidP="00F36D7D">
            <w:r w:rsidRPr="00BA2C58">
              <w:t>Agency for Public Management and eGovernment (Difi)</w:t>
            </w:r>
          </w:p>
        </w:tc>
      </w:tr>
      <w:tr w:rsidR="00535CDA" w:rsidRPr="00BA2C58" w14:paraId="77407EA8" w14:textId="77777777" w:rsidTr="00F36D7D">
        <w:trPr>
          <w:trHeight w:val="37"/>
        </w:trPr>
        <w:tc>
          <w:tcPr>
            <w:tcW w:w="956" w:type="pct"/>
            <w:shd w:val="clear" w:color="auto" w:fill="auto"/>
          </w:tcPr>
          <w:p w14:paraId="724760E1" w14:textId="77777777" w:rsidR="00535CDA" w:rsidRPr="00BA2C58" w:rsidRDefault="00535CDA" w:rsidP="00F36D7D">
            <w:r w:rsidRPr="00BA2C58">
              <w:t xml:space="preserve">Website: </w:t>
            </w:r>
          </w:p>
        </w:tc>
        <w:tc>
          <w:tcPr>
            <w:tcW w:w="4044" w:type="pct"/>
            <w:shd w:val="clear" w:color="auto" w:fill="auto"/>
          </w:tcPr>
          <w:p w14:paraId="30597675" w14:textId="5649EBE6" w:rsidR="00055264" w:rsidRPr="00BA2C58" w:rsidRDefault="00AF2782" w:rsidP="00F36D7D">
            <w:hyperlink r:id="rId227" w:history="1">
              <w:r w:rsidR="00055264" w:rsidRPr="00BA2C58">
                <w:rPr>
                  <w:rStyle w:val="Hyperlink"/>
                </w:rPr>
                <w:t>https://www.regjeringen.no/no/aktuelt/fire-nyskapingsprosjekter-far-stotte-fra-difis-stimulab/id2602867</w:t>
              </w:r>
            </w:hyperlink>
            <w:r w:rsidR="00055264" w:rsidRPr="00BA2C58">
              <w:t>/;</w:t>
            </w:r>
          </w:p>
          <w:p w14:paraId="375C9EAF" w14:textId="19F4322A" w:rsidR="00055264" w:rsidRPr="00BA2C58" w:rsidRDefault="00AF2782" w:rsidP="00F36D7D">
            <w:hyperlink r:id="rId228" w:history="1">
              <w:r w:rsidR="00055264" w:rsidRPr="00BA2C58">
                <w:rPr>
                  <w:rStyle w:val="Hyperlink"/>
                </w:rPr>
                <w:t>https://www.difi.no/stimulab</w:t>
              </w:r>
            </w:hyperlink>
          </w:p>
        </w:tc>
      </w:tr>
      <w:tr w:rsidR="00535CDA" w:rsidRPr="00BA2C58" w14:paraId="7A8658DD" w14:textId="77777777" w:rsidTr="00F36D7D">
        <w:trPr>
          <w:trHeight w:val="311"/>
        </w:trPr>
        <w:tc>
          <w:tcPr>
            <w:tcW w:w="956" w:type="pct"/>
            <w:shd w:val="clear" w:color="auto" w:fill="auto"/>
          </w:tcPr>
          <w:p w14:paraId="0047E022" w14:textId="77777777" w:rsidR="00535CDA" w:rsidRPr="00BA2C58" w:rsidRDefault="00535CDA" w:rsidP="00F36D7D">
            <w:r w:rsidRPr="00BA2C58">
              <w:t xml:space="preserve">Description: </w:t>
            </w:r>
          </w:p>
        </w:tc>
        <w:tc>
          <w:tcPr>
            <w:tcW w:w="4044" w:type="pct"/>
            <w:shd w:val="clear" w:color="auto" w:fill="auto"/>
          </w:tcPr>
          <w:p w14:paraId="606E1772" w14:textId="2E186D71" w:rsidR="00535CDA" w:rsidRPr="00BA2C58" w:rsidRDefault="00AA5F15" w:rsidP="00F36D7D">
            <w:r w:rsidRPr="00BA2C58">
              <w:t xml:space="preserve">Stimulab is a scheme to stimulate innovation and service design in the public sector. The scheme offers guidance and financial assistance to </w:t>
            </w:r>
            <w:r w:rsidR="008C6343" w:rsidRPr="00BA2C58">
              <w:t>digitalisation</w:t>
            </w:r>
            <w:r w:rsidRPr="00BA2C58">
              <w:t xml:space="preserve"> projects that aim to make digital services more user-oriented and innovative. 14 projects have taken part in the scheme, with eight of them already completed. One of the main reasons for the scheme’s success has been to invest time and resources early in the project work. This has made the projects more receptive to their users’ demands.</w:t>
            </w:r>
          </w:p>
        </w:tc>
      </w:tr>
      <w:tr w:rsidR="00FE77DF" w:rsidRPr="00BA2C58" w14:paraId="206FA065" w14:textId="77777777" w:rsidTr="00F36D7D">
        <w:trPr>
          <w:trHeight w:val="198"/>
        </w:trPr>
        <w:tc>
          <w:tcPr>
            <w:tcW w:w="5000" w:type="pct"/>
            <w:gridSpan w:val="2"/>
            <w:shd w:val="clear" w:color="auto" w:fill="auto"/>
          </w:tcPr>
          <w:p w14:paraId="5990BB55" w14:textId="29F85736" w:rsidR="00FE77DF" w:rsidRPr="00BA2C58" w:rsidRDefault="00384923" w:rsidP="00F36D7D">
            <w:r w:rsidRPr="00BA2C58">
              <w:rPr>
                <w:b/>
                <w:bCs/>
              </w:rPr>
              <w:t>Local authorities</w:t>
            </w:r>
            <w:r w:rsidR="00145394" w:rsidRPr="00BA2C58">
              <w:rPr>
                <w:b/>
                <w:bCs/>
              </w:rPr>
              <w:t xml:space="preserve"> digital</w:t>
            </w:r>
            <w:r w:rsidRPr="00BA2C58">
              <w:rPr>
                <w:b/>
                <w:bCs/>
              </w:rPr>
              <w:t xml:space="preserve"> financing</w:t>
            </w:r>
          </w:p>
        </w:tc>
      </w:tr>
      <w:tr w:rsidR="00FE77DF" w:rsidRPr="00BA2C58" w14:paraId="059A2075" w14:textId="77777777" w:rsidTr="00F36D7D">
        <w:trPr>
          <w:trHeight w:val="198"/>
        </w:trPr>
        <w:tc>
          <w:tcPr>
            <w:tcW w:w="956" w:type="pct"/>
            <w:shd w:val="clear" w:color="auto" w:fill="auto"/>
          </w:tcPr>
          <w:p w14:paraId="75690779" w14:textId="77777777" w:rsidR="00FE77DF" w:rsidRPr="00BA2C58" w:rsidRDefault="00FE77DF" w:rsidP="00F36D7D">
            <w:r w:rsidRPr="00BA2C58">
              <w:t>Responsibility:</w:t>
            </w:r>
          </w:p>
        </w:tc>
        <w:tc>
          <w:tcPr>
            <w:tcW w:w="4044" w:type="pct"/>
            <w:shd w:val="clear" w:color="auto" w:fill="auto"/>
          </w:tcPr>
          <w:p w14:paraId="5950A36B" w14:textId="31C9E751" w:rsidR="00FE77DF" w:rsidRPr="00BA2C58" w:rsidRDefault="004A5078" w:rsidP="00F36D7D">
            <w:r w:rsidRPr="00BA2C58">
              <w:t>The Ministry of Local Government and Modernisation</w:t>
            </w:r>
            <w:r w:rsidR="009D1F50" w:rsidRPr="00BA2C58">
              <w:t xml:space="preserve">, </w:t>
            </w:r>
            <w:r w:rsidR="00C0469F" w:rsidRPr="00BA2C58">
              <w:t>Norwegian Association of Local and Regional Authorities (KS), and municipality and county administrations</w:t>
            </w:r>
          </w:p>
        </w:tc>
      </w:tr>
      <w:tr w:rsidR="00FE77DF" w:rsidRPr="00BA2C58" w14:paraId="381C1E68" w14:textId="77777777" w:rsidTr="00F36D7D">
        <w:trPr>
          <w:trHeight w:val="37"/>
        </w:trPr>
        <w:tc>
          <w:tcPr>
            <w:tcW w:w="956" w:type="pct"/>
            <w:shd w:val="clear" w:color="auto" w:fill="auto"/>
          </w:tcPr>
          <w:p w14:paraId="04DBE127" w14:textId="77777777" w:rsidR="00FE77DF" w:rsidRPr="00BA2C58" w:rsidRDefault="00FE77DF" w:rsidP="00F36D7D">
            <w:r w:rsidRPr="00BA2C58">
              <w:t xml:space="preserve">Website: </w:t>
            </w:r>
          </w:p>
        </w:tc>
        <w:tc>
          <w:tcPr>
            <w:tcW w:w="4044" w:type="pct"/>
            <w:shd w:val="clear" w:color="auto" w:fill="auto"/>
          </w:tcPr>
          <w:p w14:paraId="025954F0" w14:textId="3377F9FB" w:rsidR="001F369A" w:rsidRPr="00BA2C58" w:rsidRDefault="00AF2782" w:rsidP="00F36D7D">
            <w:hyperlink r:id="rId229" w:history="1">
              <w:r w:rsidR="001F369A" w:rsidRPr="00BA2C58">
                <w:rPr>
                  <w:rStyle w:val="Hyperlink"/>
                </w:rPr>
                <w:t>https://www.ks.no/digifin</w:t>
              </w:r>
            </w:hyperlink>
          </w:p>
        </w:tc>
      </w:tr>
      <w:tr w:rsidR="00FE77DF" w:rsidRPr="00BA2C58" w14:paraId="190F7138" w14:textId="77777777" w:rsidTr="00F36D7D">
        <w:trPr>
          <w:trHeight w:val="311"/>
        </w:trPr>
        <w:tc>
          <w:tcPr>
            <w:tcW w:w="956" w:type="pct"/>
            <w:shd w:val="clear" w:color="auto" w:fill="auto"/>
          </w:tcPr>
          <w:p w14:paraId="29C73D7F" w14:textId="77777777" w:rsidR="00FE77DF" w:rsidRPr="00BA2C58" w:rsidRDefault="00FE77DF" w:rsidP="00F36D7D">
            <w:r w:rsidRPr="00BA2C58">
              <w:t xml:space="preserve">Description: </w:t>
            </w:r>
          </w:p>
        </w:tc>
        <w:tc>
          <w:tcPr>
            <w:tcW w:w="4044" w:type="pct"/>
            <w:shd w:val="clear" w:color="auto" w:fill="auto"/>
          </w:tcPr>
          <w:p w14:paraId="5B8F0714" w14:textId="779CA6F1" w:rsidR="00FE77DF" w:rsidRPr="00BA2C58" w:rsidRDefault="009D1F50" w:rsidP="00F36D7D">
            <w:r w:rsidRPr="00BA2C58">
              <w:t>DigiFin is a</w:t>
            </w:r>
            <w:r w:rsidR="00637F05" w:rsidRPr="00BA2C58">
              <w:t xml:space="preserve"> financing tool for local government</w:t>
            </w:r>
            <w:r w:rsidR="00266E99" w:rsidRPr="00BA2C58">
              <w:t xml:space="preserve"> which </w:t>
            </w:r>
            <w:r w:rsidR="00637F05" w:rsidRPr="00BA2C58">
              <w:t xml:space="preserve">aims to support </w:t>
            </w:r>
            <w:r w:rsidR="00266E99" w:rsidRPr="00BA2C58">
              <w:t xml:space="preserve">local </w:t>
            </w:r>
            <w:r w:rsidR="00637F05" w:rsidRPr="00BA2C58">
              <w:t>digitalisation projects that develop solutions that can be reused by other local government organisations</w:t>
            </w:r>
          </w:p>
        </w:tc>
      </w:tr>
    </w:tbl>
    <w:p w14:paraId="2ABE7302" w14:textId="0FAC0C92" w:rsidR="00A86633" w:rsidRPr="00BA2C58" w:rsidRDefault="00A86633" w:rsidP="00A86633">
      <w:pPr>
        <w:pStyle w:val="Heading2"/>
      </w:pPr>
      <w:bookmarkStart w:id="78" w:name="_Toc1475015"/>
      <w:r w:rsidRPr="00BA2C58">
        <w:lastRenderedPageBreak/>
        <w:t>Dealing with customers</w:t>
      </w:r>
      <w:bookmarkEnd w:id="78"/>
    </w:p>
    <w:p w14:paraId="566AF65C" w14:textId="7C3EF109" w:rsidR="00091548" w:rsidRPr="00BA2C58" w:rsidRDefault="009776BD" w:rsidP="009776BD">
      <w:r w:rsidRPr="00BA2C58">
        <w:t>No public services were reported in this domain to date.</w:t>
      </w:r>
    </w:p>
    <w:p w14:paraId="5A0AA665" w14:textId="77777777" w:rsidR="00A86633" w:rsidRPr="00BA2C58" w:rsidRDefault="00A86633" w:rsidP="00A86633">
      <w:pPr>
        <w:pStyle w:val="BodyText"/>
      </w:pPr>
    </w:p>
    <w:p w14:paraId="66605F6C" w14:textId="77777777" w:rsidR="00D3506E" w:rsidRPr="00BA2C58" w:rsidRDefault="00D3506E" w:rsidP="00993791">
      <w:pPr>
        <w:sectPr w:rsidR="00D3506E" w:rsidRPr="00BA2C58" w:rsidSect="000E0F64">
          <w:headerReference w:type="even" r:id="rId230"/>
          <w:headerReference w:type="default" r:id="rId231"/>
          <w:footerReference w:type="even" r:id="rId232"/>
          <w:footerReference w:type="default" r:id="rId233"/>
          <w:headerReference w:type="first" r:id="rId234"/>
          <w:footerReference w:type="first" r:id="rId235"/>
          <w:pgSz w:w="11906" w:h="16838" w:code="9"/>
          <w:pgMar w:top="1702" w:right="1418" w:bottom="1418" w:left="1701" w:header="0" w:footer="385" w:gutter="0"/>
          <w:cols w:space="708"/>
          <w:titlePg/>
          <w:docGrid w:linePitch="360"/>
        </w:sectPr>
      </w:pPr>
    </w:p>
    <w:p w14:paraId="38E3C21B" w14:textId="09509697" w:rsidR="002F4A39" w:rsidRPr="00BA2C58" w:rsidRDefault="00AF2782" w:rsidP="00993791">
      <w:r>
        <w:rPr>
          <w:noProof/>
        </w:rPr>
        <w:lastRenderedPageBreak/>
        <w:pict w14:anchorId="73FEC015">
          <v:rect id="Rectangle 242" o:spid="_x0000_s1062" style="position:absolute;left:0;text-align:left;margin-left:0;margin-top:-84.45pt;width:595.95pt;height:103.95pt;z-index:4;visibility:visible;mso-wrap-style:square;mso-width-percent:0;mso-height-percent:0;mso-wrap-distance-left:9pt;mso-wrap-distance-top:0;mso-wrap-distance-right:9pt;mso-wrap-distance-bottom:0;mso-position-horizontal-relative:page;mso-position-vertical-relative:margin;mso-width-percent:0;mso-height-percent:0;mso-width-relative:margin;mso-height-relative:margin;v-text-anchor:top" fillcolor="#0070c0" stroked="f" strokeweight="1pt">
            <v:textbox>
              <w:txbxContent>
                <w:p w14:paraId="17EF57ED" w14:textId="77777777" w:rsidR="00A75DA0" w:rsidRPr="00040BDF" w:rsidRDefault="00A75DA0" w:rsidP="007A2688">
                  <w:pPr>
                    <w:jc w:val="left"/>
                    <w:rPr>
                      <w:rFonts w:ascii="EC Square Sans Cond Pro" w:hAnsi="EC Square Sans Cond Pro"/>
                      <w:i/>
                      <w:color w:val="002060"/>
                    </w:rPr>
                  </w:pPr>
                </w:p>
              </w:txbxContent>
            </v:textbox>
            <w10:wrap type="square" anchorx="page" anchory="margin"/>
          </v:rect>
        </w:pict>
      </w:r>
    </w:p>
    <w:p w14:paraId="075C9576"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5DE7E07"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39581D3"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9A246BB"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1804DEC" w14:textId="17E0DE58"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8BE84CD" w14:textId="5AEBEB73"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28"/>
          <w:szCs w:val="36"/>
          <w:lang w:eastAsia="fr-BE"/>
        </w:rPr>
      </w:pPr>
    </w:p>
    <w:p w14:paraId="27B4773E"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22"/>
          <w:szCs w:val="36"/>
          <w:lang w:eastAsia="fr-BE"/>
        </w:rPr>
      </w:pPr>
    </w:p>
    <w:p w14:paraId="097B39E5"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23A3657" w14:textId="77777777"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E439F1E" w14:textId="044D2DA4" w:rsidR="002E1805" w:rsidRPr="00BA2C58"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BA2C58">
        <w:rPr>
          <w:rFonts w:ascii="EC Square Sans Cond Pro" w:hAnsi="EC Square Sans Cond Pro" w:cs="EC Square Sans Pro Medium"/>
          <w:color w:val="002060"/>
          <w:sz w:val="36"/>
          <w:szCs w:val="36"/>
          <w:lang w:eastAsia="fr-BE"/>
        </w:rPr>
        <w:t>The Digital Government Factsheets</w:t>
      </w:r>
    </w:p>
    <w:p w14:paraId="433C10F3" w14:textId="77777777" w:rsidR="002E1805" w:rsidRPr="00BA2C58" w:rsidRDefault="002E1805" w:rsidP="002E1805">
      <w:pPr>
        <w:rPr>
          <w:rFonts w:ascii="EC Square Sans Cond Pro" w:hAnsi="EC Square Sans Cond Pro" w:cs="EC Square Sans Pro"/>
          <w:lang w:eastAsia="fr-BE"/>
        </w:rPr>
      </w:pPr>
      <w:r w:rsidRPr="00BA2C58">
        <w:rPr>
          <w:rFonts w:ascii="EC Square Sans Cond Pro" w:hAnsi="EC Square Sans Cond Pro" w:cs="EC Square Sans Pro"/>
          <w:lang w:eastAsia="fr-BE"/>
        </w:rPr>
        <w:t>The factsheets present an overview of the state and progress of Digital Government European countries.</w:t>
      </w:r>
    </w:p>
    <w:p w14:paraId="726305F4" w14:textId="08AFFA31" w:rsidR="002E1805" w:rsidRPr="00BA2C58" w:rsidRDefault="002E1805" w:rsidP="002E1805">
      <w:pPr>
        <w:rPr>
          <w:rFonts w:ascii="EC Square Sans Cond Pro" w:hAnsi="EC Square Sans Cond Pro" w:cs="EC Square Sans Pro"/>
          <w:lang w:eastAsia="fr-BE"/>
        </w:rPr>
      </w:pPr>
      <w:r w:rsidRPr="00BA2C58">
        <w:rPr>
          <w:rFonts w:ascii="EC Square Sans Cond Pro" w:hAnsi="EC Square Sans Cond Pro" w:cs="EC Square Sans Pro"/>
          <w:lang w:eastAsia="fr-BE"/>
        </w:rPr>
        <w:t>There are published on the Joinup platform, which is a joint initiative by the Directorate General for Informatics (DG DIGIT) and the Directorate General for Communications Networks, Content &amp; Technology (DG CONNECT). This factsheet received valuable contribution from</w:t>
      </w:r>
      <w:r w:rsidR="00163D2B" w:rsidRPr="00BA2C58">
        <w:rPr>
          <w:rFonts w:ascii="EC Square Sans Cond Pro" w:hAnsi="EC Square Sans Cond Pro" w:cs="EC Square Sans Pro"/>
          <w:lang w:eastAsia="fr-BE"/>
        </w:rPr>
        <w:t xml:space="preserve"> Ragnar Breivik, </w:t>
      </w:r>
      <w:r w:rsidR="00BB3B26" w:rsidRPr="00BA2C58">
        <w:rPr>
          <w:rFonts w:ascii="EC Square Sans Cond Pro" w:hAnsi="EC Square Sans Cond Pro" w:cs="EC Square Sans Pro"/>
          <w:lang w:eastAsia="fr-BE"/>
        </w:rPr>
        <w:t xml:space="preserve">Department for Digital Strategy and Coordination Norway. </w:t>
      </w:r>
    </w:p>
    <w:p w14:paraId="5BE84D03" w14:textId="77777777" w:rsidR="002E1805" w:rsidRPr="00BA2C58" w:rsidRDefault="002E1805" w:rsidP="002E1805">
      <w:pPr>
        <w:autoSpaceDE w:val="0"/>
        <w:autoSpaceDN w:val="0"/>
        <w:adjustRightInd w:val="0"/>
        <w:rPr>
          <w:rFonts w:ascii="EC Square Sans Cond Pro" w:hAnsi="EC Square Sans Cond Pro" w:cs="EC Square Sans Pro"/>
          <w:lang w:eastAsia="fr-BE"/>
        </w:rPr>
      </w:pPr>
    </w:p>
    <w:p w14:paraId="79DF512A" w14:textId="77777777" w:rsidR="002E1805" w:rsidRPr="00BA2C58" w:rsidRDefault="00AF2782" w:rsidP="002E1805">
      <w:pPr>
        <w:jc w:val="left"/>
        <w:rPr>
          <w:rFonts w:ascii="Calibri" w:hAnsi="Calibri"/>
          <w:i/>
          <w:iCs/>
          <w:color w:val="auto"/>
          <w:lang w:eastAsia="en-US"/>
        </w:rPr>
      </w:pPr>
      <w:r>
        <w:pict w14:anchorId="3E78AA36">
          <v:shape id="Picture 2" o:spid="_x0000_s1065" type="#_x0000_t75" href="https://lu.wavestone.com/en/" style="position:absolute;margin-left:-.15pt;margin-top:-.75pt;width:17.75pt;height:16.7pt;z-index:-1;visibility:visible;mso-wrap-style:square;mso-wrap-distance-left:9pt;mso-wrap-distance-top:0;mso-wrap-distance-right:9pt;mso-wrap-distance-bottom:0;mso-position-horizontal-relative:margin;mso-position-vertical-relative:text;mso-width-relative:margin;mso-height-relative:margin" o:bwmode="grayScale" wrapcoords="6253 0 3411 1200 -568 7200 -568 11400 3411 19200 7389 20400 13642 20400 17621 19200 21600 11400 21600 7800 18189 2400 14779 0 6253 0" o:button="t">
            <v:fill o:detectmouseclick="t"/>
            <v:imagedata r:id="rId236" o:title="W + WAVESTONE–RGB" cropleft="8809f" cropright="8459f"/>
            <w10:wrap anchorx="margin"/>
          </v:shape>
        </w:pict>
      </w:r>
      <w:r w:rsidR="002E1805" w:rsidRPr="00BA2C58">
        <w:rPr>
          <w:rFonts w:ascii="Calibri" w:hAnsi="Calibri"/>
          <w:i/>
          <w:iCs/>
          <w:color w:val="auto"/>
          <w:lang w:eastAsia="en-US"/>
        </w:rPr>
        <w:t xml:space="preserve">          The Digital Government Factsheets are prepared for the European Commission by </w:t>
      </w:r>
      <w:hyperlink r:id="rId237" w:history="1">
        <w:r w:rsidR="002E1805" w:rsidRPr="00BA2C58">
          <w:rPr>
            <w:rStyle w:val="Hyperlink"/>
            <w:rFonts w:ascii="Calibri" w:hAnsi="Calibri"/>
            <w:i/>
            <w:iCs/>
            <w:lang w:eastAsia="en-US"/>
          </w:rPr>
          <w:t>Wavestone</w:t>
        </w:r>
      </w:hyperlink>
    </w:p>
    <w:p w14:paraId="0739B9BD" w14:textId="77777777" w:rsidR="002E1805" w:rsidRPr="00BA2C58" w:rsidRDefault="002E1805" w:rsidP="002E1805">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BA2C58">
        <w:rPr>
          <w:rFonts w:ascii="EC Square Sans Cond Pro" w:hAnsi="EC Square Sans Cond Pro" w:cs="EC Square Sans Pro Medium"/>
          <w:color w:val="002060"/>
          <w:sz w:val="36"/>
          <w:szCs w:val="36"/>
          <w:lang w:eastAsia="fr-BE"/>
        </w:rPr>
        <w:t xml:space="preserve">An action supported by ISA² </w:t>
      </w:r>
    </w:p>
    <w:p w14:paraId="4C973657" w14:textId="77777777" w:rsidR="002E1805" w:rsidRPr="00BA2C58" w:rsidRDefault="00AF2782" w:rsidP="002E1805">
      <w:pPr>
        <w:autoSpaceDE w:val="0"/>
        <w:autoSpaceDN w:val="0"/>
        <w:adjustRightInd w:val="0"/>
        <w:spacing w:before="40" w:line="181" w:lineRule="atLeast"/>
        <w:jc w:val="left"/>
        <w:rPr>
          <w:rFonts w:ascii="EC Square Sans Cond Pro" w:hAnsi="EC Square Sans Cond Pro" w:cs="EC Square Sans Pro"/>
          <w:lang w:eastAsia="fr-BE"/>
        </w:rPr>
      </w:pPr>
      <w:hyperlink r:id="rId238" w:history="1">
        <w:r w:rsidR="002E1805" w:rsidRPr="00BA2C58">
          <w:rPr>
            <w:rStyle w:val="Hyperlink"/>
            <w:rFonts w:ascii="EC Square Sans Cond Pro" w:hAnsi="EC Square Sans Cond Pro" w:cs="EC Square Sans Pro"/>
            <w:lang w:eastAsia="fr-BE"/>
          </w:rPr>
          <w:t>ISA²</w:t>
        </w:r>
      </w:hyperlink>
      <w:r w:rsidR="002E1805" w:rsidRPr="00BA2C58">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600C87A9" w14:textId="77777777" w:rsidR="002E1805" w:rsidRPr="00BA2C58" w:rsidRDefault="002E1805" w:rsidP="002E1805">
      <w:pPr>
        <w:autoSpaceDE w:val="0"/>
        <w:autoSpaceDN w:val="0"/>
        <w:adjustRightInd w:val="0"/>
        <w:spacing w:before="40" w:line="181" w:lineRule="atLeast"/>
        <w:jc w:val="left"/>
        <w:rPr>
          <w:rFonts w:ascii="EC Square Sans Cond Pro" w:hAnsi="EC Square Sans Cond Pro" w:cs="EC Square Sans Pro"/>
          <w:lang w:eastAsia="fr-BE"/>
        </w:rPr>
      </w:pPr>
      <w:r w:rsidRPr="00BA2C58">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BA2C58">
        <w:rPr>
          <w:rFonts w:ascii="EC Square Sans Cond Pro" w:hAnsi="EC Square Sans Cond Pro" w:cs="EC Square Sans Pro"/>
          <w:lang w:eastAsia="fr-BE"/>
        </w:rPr>
        <w:br/>
        <w:t xml:space="preserve">ISA² solutions can be used free of charge and are open source when related to IT. </w:t>
      </w:r>
    </w:p>
    <w:p w14:paraId="5BBD595A" w14:textId="77777777" w:rsidR="002E1805" w:rsidRPr="00BA2C58" w:rsidRDefault="002E1805" w:rsidP="00490B3F">
      <w:pPr>
        <w:autoSpaceDE w:val="0"/>
        <w:autoSpaceDN w:val="0"/>
        <w:adjustRightInd w:val="0"/>
        <w:spacing w:before="240" w:line="241" w:lineRule="atLeast"/>
        <w:jc w:val="left"/>
        <w:rPr>
          <w:rFonts w:ascii="EC Square Sans Cond Pro" w:hAnsi="EC Square Sans Cond Pro" w:cs="EC Square Sans Pro Medium"/>
          <w:color w:val="002060"/>
          <w:sz w:val="36"/>
          <w:szCs w:val="36"/>
          <w:lang w:eastAsia="fr-BE"/>
        </w:rPr>
      </w:pPr>
      <w:r w:rsidRPr="00BA2C58">
        <w:rPr>
          <w:rFonts w:ascii="EC Square Sans Cond Pro" w:hAnsi="EC Square Sans Cond Pro" w:cs="EC Square Sans Pro Medium"/>
          <w:color w:val="002060"/>
          <w:sz w:val="36"/>
          <w:szCs w:val="36"/>
          <w:lang w:eastAsia="fr-BE"/>
        </w:rPr>
        <w:t xml:space="preserve">Contact ISA² </w:t>
      </w:r>
    </w:p>
    <w:p w14:paraId="0A19AE4F" w14:textId="77777777" w:rsidR="002E1805" w:rsidRPr="00BA2C58" w:rsidRDefault="00AF2782" w:rsidP="002E1805">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239" w:history="1">
        <w:r w:rsidR="002E1805" w:rsidRPr="00BA2C58">
          <w:rPr>
            <w:rStyle w:val="Hyperlink"/>
            <w:rFonts w:ascii="EC Square Sans Cond Pro" w:hAnsi="EC Square Sans Cond Pro" w:cs="EC Square Sans Pro"/>
            <w:color w:val="002060"/>
            <w:lang w:eastAsia="fr-BE"/>
          </w:rPr>
          <w:t>isa2@ec.europa.eu</w:t>
        </w:r>
      </w:hyperlink>
      <w:r w:rsidR="002E1805" w:rsidRPr="00BA2C58">
        <w:rPr>
          <w:rStyle w:val="Hyperlink"/>
          <w:rFonts w:ascii="EC Square Sans Cond Pro" w:hAnsi="EC Square Sans Cond Pro" w:cs="EC Square Sans Pro"/>
          <w:color w:val="5F73AF"/>
          <w:lang w:eastAsia="fr-BE"/>
        </w:rPr>
        <w:t xml:space="preserve"> </w:t>
      </w:r>
    </w:p>
    <w:p w14:paraId="1640D3A9" w14:textId="77777777" w:rsidR="002E1805" w:rsidRPr="00BA2C58" w:rsidRDefault="002E1805" w:rsidP="00490B3F">
      <w:pPr>
        <w:autoSpaceDE w:val="0"/>
        <w:autoSpaceDN w:val="0"/>
        <w:adjustRightInd w:val="0"/>
        <w:spacing w:before="240" w:line="241" w:lineRule="atLeast"/>
        <w:jc w:val="left"/>
        <w:rPr>
          <w:rFonts w:ascii="EC Square Sans Cond Pro" w:hAnsi="EC Square Sans Cond Pro" w:cs="EC Square Sans Pro Medium"/>
          <w:color w:val="002060"/>
          <w:sz w:val="36"/>
          <w:szCs w:val="36"/>
          <w:lang w:eastAsia="fr-BE"/>
        </w:rPr>
      </w:pPr>
      <w:r w:rsidRPr="00BA2C58">
        <w:rPr>
          <w:rFonts w:ascii="EC Square Sans Cond Pro" w:hAnsi="EC Square Sans Cond Pro" w:cs="EC Square Sans Pro Medium"/>
          <w:color w:val="002060"/>
          <w:sz w:val="36"/>
          <w:szCs w:val="36"/>
          <w:lang w:eastAsia="fr-BE"/>
        </w:rPr>
        <w:t xml:space="preserve">Follow us </w:t>
      </w:r>
    </w:p>
    <w:p w14:paraId="5004AE65" w14:textId="77777777" w:rsidR="002E1805" w:rsidRPr="007E6B42" w:rsidRDefault="00AF2782" w:rsidP="002E1805">
      <w:pPr>
        <w:autoSpaceDE w:val="0"/>
        <w:autoSpaceDN w:val="0"/>
        <w:adjustRightInd w:val="0"/>
        <w:spacing w:before="40" w:line="181" w:lineRule="atLeast"/>
        <w:ind w:left="567"/>
        <w:jc w:val="left"/>
        <w:rPr>
          <w:rFonts w:ascii="EC Square Sans Cond Pro" w:hAnsi="EC Square Sans Cond Pro"/>
          <w:color w:val="5F73AF"/>
        </w:rPr>
      </w:pPr>
      <w:r>
        <w:rPr>
          <w:noProof/>
        </w:rPr>
        <w:pict w14:anchorId="3626A7D8">
          <v:shape id="Picture 91" o:spid="_x0000_s1064" type="#_x0000_t75" style="position:absolute;left:0;text-align:left;margin-left:.3pt;margin-top:7.7pt;width:17.75pt;height:14.4pt;z-index:-2;visibility:visible;mso-wrap-style:square;mso-wrap-distance-left:9pt;mso-wrap-distance-top:0;mso-wrap-distance-right:9pt;mso-wrap-distance-bottom:0;mso-position-horizontal-relative:text;mso-position-vertical-relative:text;mso-width-relative:margin;mso-height-relative:margin" wrapcoords="11127 0 655 0 -655 1600 -655 18400 0 20000 1309 20800 11782 20800 13091 20800 19636 12800 21600 2400 21600 0 11127 0">
            <v:imagedata r:id="rId240" o:title=""/>
          </v:shape>
        </w:pict>
      </w:r>
      <w:r w:rsidR="002E1805" w:rsidRPr="007E6B42">
        <w:rPr>
          <w:rStyle w:val="Hyperlink"/>
          <w:rFonts w:ascii="EC Square Sans Cond Pro" w:hAnsi="EC Square Sans Cond Pro"/>
          <w:color w:val="002060"/>
        </w:rPr>
        <w:t>@</w:t>
      </w:r>
      <w:hyperlink r:id="rId241" w:history="1">
        <w:r w:rsidR="002E1805" w:rsidRPr="007E6B42">
          <w:rPr>
            <w:rStyle w:val="Hyperlink"/>
            <w:rFonts w:ascii="EC Square Sans Cond Pro" w:hAnsi="EC Square Sans Cond Pro"/>
          </w:rPr>
          <w:t>EU_ISA2</w:t>
        </w:r>
      </w:hyperlink>
    </w:p>
    <w:p w14:paraId="5EA334C7" w14:textId="77777777" w:rsidR="002E1805" w:rsidRPr="007E6B42" w:rsidRDefault="00AF2782" w:rsidP="002E1805">
      <w:pPr>
        <w:autoSpaceDE w:val="0"/>
        <w:autoSpaceDN w:val="0"/>
        <w:adjustRightInd w:val="0"/>
        <w:spacing w:before="40" w:line="181" w:lineRule="atLeast"/>
        <w:ind w:left="567"/>
        <w:jc w:val="left"/>
        <w:rPr>
          <w:rFonts w:ascii="EC Square Sans Cond Pro" w:hAnsi="EC Square Sans Cond Pro"/>
          <w:color w:val="002060"/>
        </w:rPr>
      </w:pPr>
      <w:hyperlink r:id="rId242" w:history="1">
        <w:r w:rsidR="002E1805" w:rsidRPr="007E6B42">
          <w:rPr>
            <w:rStyle w:val="Hyperlink"/>
            <w:rFonts w:ascii="EC Square Sans Cond Pro" w:hAnsi="EC Square Sans Cond Pro"/>
            <w:color w:val="002060"/>
          </w:rPr>
          <w:t>@Joinup_eu</w:t>
        </w:r>
      </w:hyperlink>
    </w:p>
    <w:p w14:paraId="362C9933" w14:textId="77777777" w:rsidR="002E1805" w:rsidRPr="007E6B42" w:rsidRDefault="002E1805" w:rsidP="002E1805">
      <w:pPr>
        <w:autoSpaceDE w:val="0"/>
        <w:autoSpaceDN w:val="0"/>
        <w:adjustRightInd w:val="0"/>
        <w:spacing w:before="40" w:line="181" w:lineRule="atLeast"/>
        <w:ind w:left="567"/>
        <w:jc w:val="left"/>
        <w:rPr>
          <w:rFonts w:ascii="EC Square Sans Cond Pro" w:hAnsi="EC Square Sans Cond Pro"/>
          <w:color w:val="5F73AF"/>
        </w:rPr>
      </w:pPr>
    </w:p>
    <w:p w14:paraId="67FE0A5F" w14:textId="77777777" w:rsidR="002E1805" w:rsidRPr="00A75DA0" w:rsidRDefault="00AF2782" w:rsidP="002E1805">
      <w:pPr>
        <w:pStyle w:val="BodyText"/>
        <w:rPr>
          <w:lang w:val="fr-FR"/>
        </w:rPr>
      </w:pPr>
      <w:r>
        <w:rPr>
          <w:noProof/>
        </w:rPr>
        <w:pict w14:anchorId="0401D53A">
          <v:shape id="Picture 253" o:spid="_x0000_s1063" type="#_x0000_t75" style="position:absolute;left:0;text-align:left;margin-left:-.15pt;margin-top:631.8pt;width:16.3pt;height:16.05pt;z-index:-3;visibility:visible;mso-wrap-style:square;mso-wrap-distance-left:9pt;mso-wrap-distance-top:0;mso-wrap-distance-right:9pt;mso-wrap-distance-bottom:0;mso-position-horizontal-relative:margin;mso-position-vertical-relative:margin;mso-width-relative:margin;mso-height-relative:margin">
            <v:imagedata r:id="rId243" o:title="" cropleft="9446f" cropright="4813f"/>
            <w10:wrap anchorx="margin" anchory="margin"/>
          </v:shape>
        </w:pict>
      </w:r>
      <w:r w:rsidR="002E1805" w:rsidRPr="007E6B42">
        <w:rPr>
          <w:rStyle w:val="Hyperlink"/>
          <w:rFonts w:ascii="EC Square Sans Cond Pro" w:hAnsi="EC Square Sans Cond Pro"/>
          <w:color w:val="002060"/>
        </w:rPr>
        <w:t xml:space="preserve">             </w:t>
      </w:r>
      <w:hyperlink r:id="rId244" w:history="1">
        <w:r w:rsidR="002E1805" w:rsidRPr="00A75DA0">
          <w:rPr>
            <w:rStyle w:val="Hyperlink"/>
            <w:rFonts w:ascii="EC Square Sans Cond Pro" w:hAnsi="EC Square Sans Cond Pro"/>
            <w:color w:val="002060"/>
            <w:lang w:val="fr-FR"/>
          </w:rPr>
          <w:t>isa² programme</w:t>
        </w:r>
      </w:hyperlink>
    </w:p>
    <w:p w14:paraId="149A5769" w14:textId="77777777" w:rsidR="00585763" w:rsidRPr="00A75DA0" w:rsidRDefault="00585763" w:rsidP="00585763">
      <w:pPr>
        <w:pStyle w:val="BodyText"/>
        <w:rPr>
          <w:lang w:val="fr-FR"/>
        </w:rPr>
      </w:pPr>
    </w:p>
    <w:sectPr w:rsidR="00585763" w:rsidRPr="00A75DA0" w:rsidSect="000E0F64">
      <w:footerReference w:type="first" r:id="rId24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FD6ED" w14:textId="77777777" w:rsidR="00AF2782" w:rsidRPr="006A1DAA" w:rsidRDefault="00AF2782">
      <w:r w:rsidRPr="006A1DAA">
        <w:separator/>
      </w:r>
    </w:p>
  </w:endnote>
  <w:endnote w:type="continuationSeparator" w:id="0">
    <w:p w14:paraId="4176DF5C" w14:textId="77777777" w:rsidR="00AF2782" w:rsidRPr="006A1DAA" w:rsidRDefault="00AF2782">
      <w:r w:rsidRPr="006A1DAA">
        <w:continuationSeparator/>
      </w:r>
    </w:p>
  </w:endnote>
  <w:endnote w:type="continuationNotice" w:id="1">
    <w:p w14:paraId="73301B86" w14:textId="77777777" w:rsidR="00AF2782" w:rsidRDefault="00AF27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7FEF0" w14:textId="77777777" w:rsidR="00490B3F" w:rsidRDefault="00490B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04658E05" w:rsidR="00A75DA0" w:rsidRDefault="00AF2782">
    <w:pPr>
      <w:pStyle w:val="Footer"/>
      <w:jc w:val="center"/>
    </w:pPr>
    <w:r>
      <w:rPr>
        <w:noProof/>
      </w:rPr>
      <w:pict w14:anchorId="59289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8" type="#_x0000_t75" style="position:absolute;left:0;text-align:left;margin-left:-137pt;margin-top:-18.35pt;width:216.65pt;height:59.5pt;z-index:-2;mso-position-horizontal-relative:text;mso-position-vertical-relative:text;mso-width-relative:page;mso-height-relative:page">
          <v:imagedata r:id="rId1" o:title="" croptop="58772f" cropright="33186f"/>
        </v:shape>
      </w:pict>
    </w:r>
    <w:r w:rsidR="00A75DA0">
      <w:fldChar w:fldCharType="begin"/>
    </w:r>
    <w:r w:rsidR="00A75DA0">
      <w:instrText xml:space="preserve"> PAGE   \* MERGEFORMAT </w:instrText>
    </w:r>
    <w:r w:rsidR="00A75DA0">
      <w:fldChar w:fldCharType="separate"/>
    </w:r>
    <w:r w:rsidR="00A75DA0">
      <w:rPr>
        <w:noProof/>
      </w:rPr>
      <w:t>2</w:t>
    </w:r>
    <w:r w:rsidR="00A75DA0">
      <w:rPr>
        <w:noProof/>
      </w:rPr>
      <w:fldChar w:fldCharType="end"/>
    </w:r>
  </w:p>
  <w:p w14:paraId="1EB9B7F5" w14:textId="533ECA4C" w:rsidR="00A75DA0" w:rsidRPr="006A1DAA" w:rsidRDefault="00A75DA0"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98F41" w14:textId="77777777" w:rsidR="00490B3F" w:rsidRDefault="00490B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1345D" w14:textId="25F28E9B" w:rsidR="00490B3F" w:rsidRDefault="00AF2782">
    <w:pPr>
      <w:pStyle w:val="Footer"/>
    </w:pPr>
    <w:r>
      <w:rPr>
        <w:noProof/>
      </w:rPr>
      <w:pict w14:anchorId="6B88E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1" type="#_x0000_t75" style="position:absolute;left:0;text-align:left;margin-left:-84.15pt;margin-top:-185.6pt;width:582.5pt;height:215.25pt;z-index:-1;mso-position-horizontal-relative:text;mso-position-vertical-relative:text;mso-width-relative:page;mso-height-relative:page">
          <v:imagedata r:id="rId1" o:title="design-SC64_D05" cropright="3641f"/>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4C1F6" w14:textId="77777777" w:rsidR="00AF2782" w:rsidRPr="006A1DAA" w:rsidRDefault="00AF2782">
      <w:r w:rsidRPr="006A1DAA">
        <w:separator/>
      </w:r>
    </w:p>
  </w:footnote>
  <w:footnote w:type="continuationSeparator" w:id="0">
    <w:p w14:paraId="2D8DBFBE" w14:textId="77777777" w:rsidR="00AF2782" w:rsidRPr="006A1DAA" w:rsidRDefault="00AF2782">
      <w:r w:rsidRPr="006A1DAA">
        <w:continuationSeparator/>
      </w:r>
    </w:p>
  </w:footnote>
  <w:footnote w:type="continuationNotice" w:id="1">
    <w:p w14:paraId="037495F3" w14:textId="77777777" w:rsidR="00AF2782" w:rsidRDefault="00AF27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5EBC7" w14:textId="77777777" w:rsidR="00490B3F" w:rsidRDefault="00490B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758B0CB0" w:rsidR="00A75DA0" w:rsidRPr="00EA4450" w:rsidRDefault="00AF2782" w:rsidP="00362B81">
    <w:pPr>
      <w:pStyle w:val="Footer"/>
      <w:tabs>
        <w:tab w:val="clear" w:pos="8306"/>
        <w:tab w:val="right" w:pos="8820"/>
      </w:tabs>
      <w:ind w:right="3027"/>
      <w:jc w:val="center"/>
      <w:rPr>
        <w:rFonts w:cs="Arial"/>
        <w:b/>
        <w:i w:val="0"/>
        <w:noProof/>
        <w:color w:val="auto"/>
        <w:w w:val="80"/>
        <w:szCs w:val="16"/>
      </w:rPr>
    </w:pPr>
    <w:r>
      <w:rPr>
        <w:noProof/>
      </w:rPr>
      <w:pict w14:anchorId="24C6F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0;text-align:left;margin-left:214pt;margin-top:-21.55pt;width:296pt;height:113.5pt;z-index:-3;mso-position-horizontal-relative:text;mso-position-vertical-relative:text;mso-width-relative:page;mso-height-relative:page">
          <v:imagedata r:id="rId1" o:title=""/>
        </v:shape>
      </w:pict>
    </w:r>
    <w:r>
      <w:rPr>
        <w:noProof/>
      </w:rPr>
      <w:pict w14:anchorId="6B2E6CCE">
        <v:shapetype id="_x0000_t202" coordsize="21600,21600" o:spt="202" path="m,l,21600r21600,l21600,xe">
          <v:stroke joinstyle="miter"/>
          <v:path gradientshapeok="t" o:connecttype="rect"/>
        </v:shapetype>
        <v:shape id="Text Box 2" o:spid="_x0000_s2079" type="#_x0000_t202" style="position:absolute;left:0;text-align:left;margin-left:-27.15pt;margin-top:30.05pt;width:202.35pt;height:21.95pt;z-index:2;visibility:visible;mso-wrap-distance-left:9pt;mso-wrap-distance-top:3.6pt;mso-wrap-distance-right:9pt;mso-wrap-distance-bottom:3.6pt;mso-position-horizontal-relative:text;mso-position-vertical-relative:text;mso-width-relative:margin;mso-height-relative:margin;v-text-anchor:top" filled="f" stroked="f" strokecolor="#5b9bd5" strokeweight="2.5pt">
          <v:shadow color="#868686"/>
          <v:textbox style="mso-next-textbox:#Text Box 2">
            <w:txbxContent>
              <w:p w14:paraId="7DCBCF41" w14:textId="35D6A4E3" w:rsidR="00A75DA0" w:rsidRPr="0017486B" w:rsidRDefault="00A75DA0" w:rsidP="00EA4450">
                <w:pPr>
                  <w:jc w:val="left"/>
                  <w:rPr>
                    <w:i/>
                    <w:color w:val="0070C0"/>
                    <w:sz w:val="16"/>
                  </w:rPr>
                </w:pPr>
                <w:r w:rsidRPr="0017486B">
                  <w:rPr>
                    <w:i/>
                    <w:color w:val="0070C0"/>
                    <w:sz w:val="16"/>
                  </w:rPr>
                  <w:t xml:space="preserve">Digital Government Factsheets - </w:t>
                </w:r>
                <w:r w:rsidRPr="00E0103E">
                  <w:rPr>
                    <w:i/>
                    <w:color w:val="0070C0"/>
                    <w:sz w:val="16"/>
                  </w:rPr>
                  <w:t>Norway</w:t>
                </w:r>
              </w:p>
            </w:txbxContent>
          </v:textbox>
          <w10:wrap type="square"/>
        </v:shape>
      </w:pict>
    </w:r>
  </w:p>
  <w:p w14:paraId="6856730A" w14:textId="77777777" w:rsidR="00A75DA0" w:rsidRDefault="00AF2782"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1" from="0,25.65pt" to="441pt,25.65pt" o:allowincell="f"/>
      </w:pict>
    </w:r>
    <w:r w:rsidR="00132C59">
      <w:rPr>
        <w:rFonts w:cs="Arial"/>
        <w:b/>
        <w:i w:val="0"/>
        <w:noProof/>
        <w:color w:val="auto"/>
        <w:w w:val="80"/>
        <w:szCs w:val="16"/>
      </w:rPr>
      <w:pict w14:anchorId="07C7AAFF">
        <v:shape id="_x0000_i1033" type="#_x0000_t75" style="width:454.7pt;height:592.9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A75DA0" w:rsidRDefault="00A75DA0"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5D7076"/>
    <w:multiLevelType w:val="multilevel"/>
    <w:tmpl w:val="B1B28B22"/>
    <w:numStyleLink w:val="Style2"/>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B576DF"/>
    <w:multiLevelType w:val="multilevel"/>
    <w:tmpl w:val="B1B28B22"/>
    <w:numStyleLink w:val="Style2"/>
  </w:abstractNum>
  <w:abstractNum w:abstractNumId="16" w15:restartNumberingAfterBreak="0">
    <w:nsid w:val="1E2F27C1"/>
    <w:multiLevelType w:val="hybridMultilevel"/>
    <w:tmpl w:val="8312E5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9" w15:restartNumberingAfterBreak="0">
    <w:nsid w:val="228457F5"/>
    <w:multiLevelType w:val="hybridMultilevel"/>
    <w:tmpl w:val="4E5812C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37BE34E1"/>
    <w:multiLevelType w:val="hybridMultilevel"/>
    <w:tmpl w:val="C43E097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38345450"/>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4" w15:restartNumberingAfterBreak="0">
    <w:nsid w:val="39DF4E3E"/>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5" w15:restartNumberingAfterBreak="0">
    <w:nsid w:val="3B4B6814"/>
    <w:multiLevelType w:val="hybridMultilevel"/>
    <w:tmpl w:val="449A1F2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3C7815C7"/>
    <w:multiLevelType w:val="hybridMultilevel"/>
    <w:tmpl w:val="431033C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3FE16564"/>
    <w:multiLevelType w:val="hybridMultilevel"/>
    <w:tmpl w:val="F36CFC10"/>
    <w:lvl w:ilvl="0" w:tplc="140C0005">
      <w:start w:val="1"/>
      <w:numFmt w:val="bullet"/>
      <w:lvlText w:val=""/>
      <w:lvlJc w:val="left"/>
      <w:pPr>
        <w:ind w:left="720" w:hanging="360"/>
      </w:pPr>
      <w:rPr>
        <w:rFonts w:ascii="Wingdings" w:hAnsi="Wingding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8" w15:restartNumberingAfterBreak="0">
    <w:nsid w:val="44482DF5"/>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6225250"/>
    <w:multiLevelType w:val="hybridMultilevel"/>
    <w:tmpl w:val="2C02D282"/>
    <w:lvl w:ilvl="0" w:tplc="0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5B1758EF"/>
    <w:multiLevelType w:val="multilevel"/>
    <w:tmpl w:val="B1B28B22"/>
    <w:numStyleLink w:val="Style2"/>
  </w:abstractNum>
  <w:abstractNum w:abstractNumId="33" w15:restartNumberingAfterBreak="0">
    <w:nsid w:val="5C3413EA"/>
    <w:multiLevelType w:val="hybridMultilevel"/>
    <w:tmpl w:val="4F6C3318"/>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4" w15:restartNumberingAfterBreak="0">
    <w:nsid w:val="5C915F6D"/>
    <w:multiLevelType w:val="hybridMultilevel"/>
    <w:tmpl w:val="61D22DB0"/>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5" w15:restartNumberingAfterBreak="0">
    <w:nsid w:val="5D8C110B"/>
    <w:multiLevelType w:val="hybridMultilevel"/>
    <w:tmpl w:val="18ACF3F6"/>
    <w:lvl w:ilvl="0" w:tplc="140C000F">
      <w:start w:val="1"/>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6" w15:restartNumberingAfterBreak="0">
    <w:nsid w:val="5E867F36"/>
    <w:multiLevelType w:val="hybridMultilevel"/>
    <w:tmpl w:val="2654D5D0"/>
    <w:lvl w:ilvl="0" w:tplc="30942746">
      <w:start w:val="1"/>
      <w:numFmt w:val="bullet"/>
      <w:pStyle w:val="Style3"/>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15:restartNumberingAfterBreak="0">
    <w:nsid w:val="61024F9C"/>
    <w:multiLevelType w:val="multilevel"/>
    <w:tmpl w:val="B1B28B22"/>
    <w:numStyleLink w:val="Style2"/>
  </w:abstractNum>
  <w:abstractNum w:abstractNumId="39" w15:restartNumberingAfterBreak="0">
    <w:nsid w:val="64A425ED"/>
    <w:multiLevelType w:val="hybridMultilevel"/>
    <w:tmpl w:val="989E846A"/>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0"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C792A9A"/>
    <w:multiLevelType w:val="hybridMultilevel"/>
    <w:tmpl w:val="1278C554"/>
    <w:lvl w:ilvl="0" w:tplc="140C0005">
      <w:start w:val="1"/>
      <w:numFmt w:val="bullet"/>
      <w:lvlText w:val=""/>
      <w:lvlJc w:val="left"/>
      <w:pPr>
        <w:ind w:left="720" w:hanging="360"/>
      </w:pPr>
      <w:rPr>
        <w:rFonts w:ascii="Wingdings" w:hAnsi="Wingding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2" w15:restartNumberingAfterBreak="0">
    <w:nsid w:val="6D7028F6"/>
    <w:multiLevelType w:val="hybridMultilevel"/>
    <w:tmpl w:val="E63E98BC"/>
    <w:lvl w:ilvl="0" w:tplc="140C0011">
      <w:start w:val="1"/>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3"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 w15:restartNumberingAfterBreak="0">
    <w:nsid w:val="76196FBC"/>
    <w:multiLevelType w:val="multilevel"/>
    <w:tmpl w:val="B1B28B22"/>
    <w:numStyleLink w:val="Style2"/>
  </w:abstractNum>
  <w:abstractNum w:abstractNumId="46" w15:restartNumberingAfterBreak="0">
    <w:nsid w:val="7EB830E4"/>
    <w:multiLevelType w:val="hybridMultilevel"/>
    <w:tmpl w:val="C7CEBFE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7"/>
  </w:num>
  <w:num w:numId="12">
    <w:abstractNumId w:val="44"/>
  </w:num>
  <w:num w:numId="13">
    <w:abstractNumId w:val="13"/>
  </w:num>
  <w:num w:numId="14">
    <w:abstractNumId w:val="12"/>
  </w:num>
  <w:num w:numId="15">
    <w:abstractNumId w:val="15"/>
  </w:num>
  <w:num w:numId="16">
    <w:abstractNumId w:val="10"/>
  </w:num>
  <w:num w:numId="17">
    <w:abstractNumId w:val="29"/>
  </w:num>
  <w:num w:numId="18">
    <w:abstractNumId w:val="14"/>
  </w:num>
  <w:num w:numId="19">
    <w:abstractNumId w:val="20"/>
  </w:num>
  <w:num w:numId="20">
    <w:abstractNumId w:val="45"/>
  </w:num>
  <w:num w:numId="21">
    <w:abstractNumId w:val="38"/>
  </w:num>
  <w:num w:numId="22">
    <w:abstractNumId w:val="32"/>
  </w:num>
  <w:num w:numId="23">
    <w:abstractNumId w:val="11"/>
  </w:num>
  <w:num w:numId="24">
    <w:abstractNumId w:val="18"/>
  </w:num>
  <w:num w:numId="25">
    <w:abstractNumId w:val="40"/>
  </w:num>
  <w:num w:numId="26">
    <w:abstractNumId w:val="31"/>
  </w:num>
  <w:num w:numId="27">
    <w:abstractNumId w:val="17"/>
  </w:num>
  <w:num w:numId="28">
    <w:abstractNumId w:val="43"/>
  </w:num>
  <w:num w:numId="29">
    <w:abstractNumId w:val="21"/>
  </w:num>
  <w:num w:numId="30">
    <w:abstractNumId w:val="16"/>
  </w:num>
  <w:num w:numId="31">
    <w:abstractNumId w:val="19"/>
  </w:num>
  <w:num w:numId="32">
    <w:abstractNumId w:val="22"/>
  </w:num>
  <w:num w:numId="33">
    <w:abstractNumId w:val="23"/>
  </w:num>
  <w:num w:numId="34">
    <w:abstractNumId w:val="24"/>
  </w:num>
  <w:num w:numId="35">
    <w:abstractNumId w:val="26"/>
  </w:num>
  <w:num w:numId="36">
    <w:abstractNumId w:val="28"/>
  </w:num>
  <w:num w:numId="37">
    <w:abstractNumId w:val="33"/>
  </w:num>
  <w:num w:numId="38">
    <w:abstractNumId w:val="39"/>
  </w:num>
  <w:num w:numId="39">
    <w:abstractNumId w:val="41"/>
  </w:num>
  <w:num w:numId="40">
    <w:abstractNumId w:val="27"/>
  </w:num>
  <w:num w:numId="41">
    <w:abstractNumId w:val="25"/>
  </w:num>
  <w:num w:numId="42">
    <w:abstractNumId w:val="36"/>
  </w:num>
  <w:num w:numId="43">
    <w:abstractNumId w:val="46"/>
  </w:num>
  <w:num w:numId="44">
    <w:abstractNumId w:val="34"/>
  </w:num>
  <w:num w:numId="45">
    <w:abstractNumId w:val="42"/>
  </w:num>
  <w:num w:numId="46">
    <w:abstractNumId w:val="35"/>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02">
      <o:colormru v:ext="edit" colors="#8594c5"/>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C7E"/>
    <w:rsid w:val="00001C97"/>
    <w:rsid w:val="00002AB0"/>
    <w:rsid w:val="00002FFA"/>
    <w:rsid w:val="00003AD6"/>
    <w:rsid w:val="000049DA"/>
    <w:rsid w:val="00004F54"/>
    <w:rsid w:val="00005338"/>
    <w:rsid w:val="00005E82"/>
    <w:rsid w:val="000060E8"/>
    <w:rsid w:val="00006C2A"/>
    <w:rsid w:val="00007392"/>
    <w:rsid w:val="00007AB9"/>
    <w:rsid w:val="00010BA7"/>
    <w:rsid w:val="00012675"/>
    <w:rsid w:val="000128F7"/>
    <w:rsid w:val="000130D8"/>
    <w:rsid w:val="0001354C"/>
    <w:rsid w:val="00013A98"/>
    <w:rsid w:val="00014347"/>
    <w:rsid w:val="00015760"/>
    <w:rsid w:val="000174A7"/>
    <w:rsid w:val="00017BDF"/>
    <w:rsid w:val="00017BF0"/>
    <w:rsid w:val="000227E0"/>
    <w:rsid w:val="00022DDE"/>
    <w:rsid w:val="0002317A"/>
    <w:rsid w:val="00024498"/>
    <w:rsid w:val="000244D6"/>
    <w:rsid w:val="000248EA"/>
    <w:rsid w:val="0002555B"/>
    <w:rsid w:val="00025940"/>
    <w:rsid w:val="00025D53"/>
    <w:rsid w:val="00026A2E"/>
    <w:rsid w:val="00026F59"/>
    <w:rsid w:val="0003038A"/>
    <w:rsid w:val="00030F51"/>
    <w:rsid w:val="00031087"/>
    <w:rsid w:val="00032AAE"/>
    <w:rsid w:val="00033AEB"/>
    <w:rsid w:val="000346A7"/>
    <w:rsid w:val="00036192"/>
    <w:rsid w:val="00041DD4"/>
    <w:rsid w:val="0004336D"/>
    <w:rsid w:val="00043450"/>
    <w:rsid w:val="00043C51"/>
    <w:rsid w:val="00044448"/>
    <w:rsid w:val="000445CA"/>
    <w:rsid w:val="0004499A"/>
    <w:rsid w:val="00045D7B"/>
    <w:rsid w:val="00045E3D"/>
    <w:rsid w:val="00046B17"/>
    <w:rsid w:val="00050377"/>
    <w:rsid w:val="00050838"/>
    <w:rsid w:val="00050CE1"/>
    <w:rsid w:val="000515AD"/>
    <w:rsid w:val="00052B6B"/>
    <w:rsid w:val="00053613"/>
    <w:rsid w:val="000538D9"/>
    <w:rsid w:val="00053CD2"/>
    <w:rsid w:val="00054380"/>
    <w:rsid w:val="00055264"/>
    <w:rsid w:val="00056120"/>
    <w:rsid w:val="00056340"/>
    <w:rsid w:val="0005783E"/>
    <w:rsid w:val="00060004"/>
    <w:rsid w:val="00060922"/>
    <w:rsid w:val="00060C23"/>
    <w:rsid w:val="00060ED6"/>
    <w:rsid w:val="00061046"/>
    <w:rsid w:val="00061164"/>
    <w:rsid w:val="00061432"/>
    <w:rsid w:val="00061F5C"/>
    <w:rsid w:val="0006224F"/>
    <w:rsid w:val="0006259E"/>
    <w:rsid w:val="000632ED"/>
    <w:rsid w:val="00063F99"/>
    <w:rsid w:val="00064824"/>
    <w:rsid w:val="0006560C"/>
    <w:rsid w:val="00066D9A"/>
    <w:rsid w:val="00066E95"/>
    <w:rsid w:val="000673AF"/>
    <w:rsid w:val="0006761C"/>
    <w:rsid w:val="000679B5"/>
    <w:rsid w:val="000703BE"/>
    <w:rsid w:val="00070FAD"/>
    <w:rsid w:val="0007167C"/>
    <w:rsid w:val="00071C09"/>
    <w:rsid w:val="0007390C"/>
    <w:rsid w:val="00073B66"/>
    <w:rsid w:val="00074AF4"/>
    <w:rsid w:val="00076EB2"/>
    <w:rsid w:val="00077221"/>
    <w:rsid w:val="00077239"/>
    <w:rsid w:val="00081005"/>
    <w:rsid w:val="00081939"/>
    <w:rsid w:val="00081B17"/>
    <w:rsid w:val="00081E2B"/>
    <w:rsid w:val="00082FE7"/>
    <w:rsid w:val="00083D17"/>
    <w:rsid w:val="0008463C"/>
    <w:rsid w:val="00084C7A"/>
    <w:rsid w:val="00084DEF"/>
    <w:rsid w:val="0008560D"/>
    <w:rsid w:val="00091548"/>
    <w:rsid w:val="00091CF5"/>
    <w:rsid w:val="00091D3C"/>
    <w:rsid w:val="00092AFD"/>
    <w:rsid w:val="0009419B"/>
    <w:rsid w:val="0009466A"/>
    <w:rsid w:val="0009490F"/>
    <w:rsid w:val="00094AB3"/>
    <w:rsid w:val="00095C34"/>
    <w:rsid w:val="000965C2"/>
    <w:rsid w:val="00096933"/>
    <w:rsid w:val="00096A5C"/>
    <w:rsid w:val="00097068"/>
    <w:rsid w:val="000A08C3"/>
    <w:rsid w:val="000A17AD"/>
    <w:rsid w:val="000A247A"/>
    <w:rsid w:val="000A2C65"/>
    <w:rsid w:val="000A35BB"/>
    <w:rsid w:val="000A360E"/>
    <w:rsid w:val="000A3661"/>
    <w:rsid w:val="000A3FC9"/>
    <w:rsid w:val="000A7546"/>
    <w:rsid w:val="000B0C2B"/>
    <w:rsid w:val="000B0D2B"/>
    <w:rsid w:val="000B0E45"/>
    <w:rsid w:val="000B20D3"/>
    <w:rsid w:val="000B274D"/>
    <w:rsid w:val="000B2EC0"/>
    <w:rsid w:val="000B32D1"/>
    <w:rsid w:val="000B4CE1"/>
    <w:rsid w:val="000B54C9"/>
    <w:rsid w:val="000B5A49"/>
    <w:rsid w:val="000B5D4A"/>
    <w:rsid w:val="000B5DD4"/>
    <w:rsid w:val="000B654C"/>
    <w:rsid w:val="000B67A9"/>
    <w:rsid w:val="000B7039"/>
    <w:rsid w:val="000C1222"/>
    <w:rsid w:val="000C1551"/>
    <w:rsid w:val="000C1B83"/>
    <w:rsid w:val="000C1CCC"/>
    <w:rsid w:val="000C2F80"/>
    <w:rsid w:val="000C39B1"/>
    <w:rsid w:val="000C4686"/>
    <w:rsid w:val="000C4CE9"/>
    <w:rsid w:val="000C50FF"/>
    <w:rsid w:val="000C56CD"/>
    <w:rsid w:val="000C6563"/>
    <w:rsid w:val="000C681B"/>
    <w:rsid w:val="000D0CED"/>
    <w:rsid w:val="000D1BB7"/>
    <w:rsid w:val="000D1E2E"/>
    <w:rsid w:val="000D2790"/>
    <w:rsid w:val="000D33C2"/>
    <w:rsid w:val="000D3773"/>
    <w:rsid w:val="000D46F5"/>
    <w:rsid w:val="000D4878"/>
    <w:rsid w:val="000D4E2B"/>
    <w:rsid w:val="000D6374"/>
    <w:rsid w:val="000D6681"/>
    <w:rsid w:val="000D74F6"/>
    <w:rsid w:val="000E0EC8"/>
    <w:rsid w:val="000E0F64"/>
    <w:rsid w:val="000E1268"/>
    <w:rsid w:val="000E2281"/>
    <w:rsid w:val="000E249B"/>
    <w:rsid w:val="000E3132"/>
    <w:rsid w:val="000E31AA"/>
    <w:rsid w:val="000E3A9B"/>
    <w:rsid w:val="000E4719"/>
    <w:rsid w:val="000E5813"/>
    <w:rsid w:val="000E59DF"/>
    <w:rsid w:val="000E6270"/>
    <w:rsid w:val="000E6AF0"/>
    <w:rsid w:val="000F02C6"/>
    <w:rsid w:val="000F05F9"/>
    <w:rsid w:val="000F062B"/>
    <w:rsid w:val="000F06F3"/>
    <w:rsid w:val="000F0714"/>
    <w:rsid w:val="000F0B8C"/>
    <w:rsid w:val="000F1F7F"/>
    <w:rsid w:val="000F260B"/>
    <w:rsid w:val="000F4DA4"/>
    <w:rsid w:val="000F5233"/>
    <w:rsid w:val="000F5D70"/>
    <w:rsid w:val="000F690C"/>
    <w:rsid w:val="000F69CF"/>
    <w:rsid w:val="00100899"/>
    <w:rsid w:val="00101045"/>
    <w:rsid w:val="00102B2B"/>
    <w:rsid w:val="00102C32"/>
    <w:rsid w:val="001034F6"/>
    <w:rsid w:val="001037E2"/>
    <w:rsid w:val="0010682D"/>
    <w:rsid w:val="00106D64"/>
    <w:rsid w:val="00106FD1"/>
    <w:rsid w:val="001077CC"/>
    <w:rsid w:val="00107A3C"/>
    <w:rsid w:val="00107A66"/>
    <w:rsid w:val="00110F8E"/>
    <w:rsid w:val="001115D6"/>
    <w:rsid w:val="00111EFE"/>
    <w:rsid w:val="00111F04"/>
    <w:rsid w:val="00111FC4"/>
    <w:rsid w:val="00114806"/>
    <w:rsid w:val="00115D67"/>
    <w:rsid w:val="0011600E"/>
    <w:rsid w:val="0011691E"/>
    <w:rsid w:val="00117207"/>
    <w:rsid w:val="00117478"/>
    <w:rsid w:val="001176F7"/>
    <w:rsid w:val="00117A1F"/>
    <w:rsid w:val="00117BC4"/>
    <w:rsid w:val="001203A1"/>
    <w:rsid w:val="00120FB9"/>
    <w:rsid w:val="001211DB"/>
    <w:rsid w:val="00122CE6"/>
    <w:rsid w:val="00122E81"/>
    <w:rsid w:val="0012329F"/>
    <w:rsid w:val="00123E5D"/>
    <w:rsid w:val="001255B2"/>
    <w:rsid w:val="001257DD"/>
    <w:rsid w:val="0012596E"/>
    <w:rsid w:val="00126326"/>
    <w:rsid w:val="001268A8"/>
    <w:rsid w:val="001278E9"/>
    <w:rsid w:val="00127F9A"/>
    <w:rsid w:val="00131591"/>
    <w:rsid w:val="00132C59"/>
    <w:rsid w:val="001332B5"/>
    <w:rsid w:val="00134C69"/>
    <w:rsid w:val="00134DE4"/>
    <w:rsid w:val="00135BBD"/>
    <w:rsid w:val="00135C38"/>
    <w:rsid w:val="00136C18"/>
    <w:rsid w:val="00136DAF"/>
    <w:rsid w:val="00137051"/>
    <w:rsid w:val="00140314"/>
    <w:rsid w:val="00140693"/>
    <w:rsid w:val="00140D74"/>
    <w:rsid w:val="00140E99"/>
    <w:rsid w:val="00140EA8"/>
    <w:rsid w:val="001411E7"/>
    <w:rsid w:val="00141B79"/>
    <w:rsid w:val="00141C36"/>
    <w:rsid w:val="00141D40"/>
    <w:rsid w:val="00141F0C"/>
    <w:rsid w:val="00143052"/>
    <w:rsid w:val="001431C5"/>
    <w:rsid w:val="00143D09"/>
    <w:rsid w:val="00145394"/>
    <w:rsid w:val="001457EB"/>
    <w:rsid w:val="001460CA"/>
    <w:rsid w:val="001469C3"/>
    <w:rsid w:val="001470B2"/>
    <w:rsid w:val="001474AE"/>
    <w:rsid w:val="0015060F"/>
    <w:rsid w:val="00151587"/>
    <w:rsid w:val="00151E9E"/>
    <w:rsid w:val="00151EDB"/>
    <w:rsid w:val="00153507"/>
    <w:rsid w:val="0015426B"/>
    <w:rsid w:val="0015471C"/>
    <w:rsid w:val="00154D53"/>
    <w:rsid w:val="001554BA"/>
    <w:rsid w:val="00155687"/>
    <w:rsid w:val="00155764"/>
    <w:rsid w:val="00156D3B"/>
    <w:rsid w:val="00156EC0"/>
    <w:rsid w:val="001575C3"/>
    <w:rsid w:val="00160327"/>
    <w:rsid w:val="0016052B"/>
    <w:rsid w:val="001618B9"/>
    <w:rsid w:val="00161C23"/>
    <w:rsid w:val="00161FA0"/>
    <w:rsid w:val="0016260C"/>
    <w:rsid w:val="00162D71"/>
    <w:rsid w:val="00163D2B"/>
    <w:rsid w:val="00164777"/>
    <w:rsid w:val="00165275"/>
    <w:rsid w:val="00166297"/>
    <w:rsid w:val="00166C42"/>
    <w:rsid w:val="00167D03"/>
    <w:rsid w:val="001702E3"/>
    <w:rsid w:val="0017119B"/>
    <w:rsid w:val="00171247"/>
    <w:rsid w:val="00172D1E"/>
    <w:rsid w:val="00172FED"/>
    <w:rsid w:val="00173357"/>
    <w:rsid w:val="00173758"/>
    <w:rsid w:val="00173EEC"/>
    <w:rsid w:val="0017457E"/>
    <w:rsid w:val="0017486B"/>
    <w:rsid w:val="001750A9"/>
    <w:rsid w:val="001750FE"/>
    <w:rsid w:val="001757A5"/>
    <w:rsid w:val="00176841"/>
    <w:rsid w:val="00181A2C"/>
    <w:rsid w:val="00182722"/>
    <w:rsid w:val="00183047"/>
    <w:rsid w:val="001835A6"/>
    <w:rsid w:val="00184274"/>
    <w:rsid w:val="001855CA"/>
    <w:rsid w:val="00185B82"/>
    <w:rsid w:val="00186145"/>
    <w:rsid w:val="00186411"/>
    <w:rsid w:val="00187197"/>
    <w:rsid w:val="00187840"/>
    <w:rsid w:val="001879CC"/>
    <w:rsid w:val="00187B04"/>
    <w:rsid w:val="00190155"/>
    <w:rsid w:val="00191307"/>
    <w:rsid w:val="0019235B"/>
    <w:rsid w:val="00192D03"/>
    <w:rsid w:val="001934A6"/>
    <w:rsid w:val="00193912"/>
    <w:rsid w:val="00194FAD"/>
    <w:rsid w:val="00195A98"/>
    <w:rsid w:val="00196B7A"/>
    <w:rsid w:val="00196FD8"/>
    <w:rsid w:val="00197344"/>
    <w:rsid w:val="001A067F"/>
    <w:rsid w:val="001A1FE1"/>
    <w:rsid w:val="001A276A"/>
    <w:rsid w:val="001A31DF"/>
    <w:rsid w:val="001A3505"/>
    <w:rsid w:val="001A4356"/>
    <w:rsid w:val="001A4360"/>
    <w:rsid w:val="001A5DDB"/>
    <w:rsid w:val="001A63D6"/>
    <w:rsid w:val="001A739E"/>
    <w:rsid w:val="001B09C3"/>
    <w:rsid w:val="001B10C6"/>
    <w:rsid w:val="001B1B5D"/>
    <w:rsid w:val="001B1F38"/>
    <w:rsid w:val="001B274D"/>
    <w:rsid w:val="001B2A43"/>
    <w:rsid w:val="001B31FB"/>
    <w:rsid w:val="001B359E"/>
    <w:rsid w:val="001B4C47"/>
    <w:rsid w:val="001B5162"/>
    <w:rsid w:val="001B5AE5"/>
    <w:rsid w:val="001B647B"/>
    <w:rsid w:val="001B6699"/>
    <w:rsid w:val="001B74A8"/>
    <w:rsid w:val="001B7595"/>
    <w:rsid w:val="001C088C"/>
    <w:rsid w:val="001C1300"/>
    <w:rsid w:val="001C130D"/>
    <w:rsid w:val="001C1E5D"/>
    <w:rsid w:val="001C21D9"/>
    <w:rsid w:val="001C23C1"/>
    <w:rsid w:val="001C2529"/>
    <w:rsid w:val="001C2E2E"/>
    <w:rsid w:val="001C4289"/>
    <w:rsid w:val="001C4AAA"/>
    <w:rsid w:val="001C5151"/>
    <w:rsid w:val="001C55B8"/>
    <w:rsid w:val="001C5B54"/>
    <w:rsid w:val="001C5EDF"/>
    <w:rsid w:val="001C5F31"/>
    <w:rsid w:val="001C7A5A"/>
    <w:rsid w:val="001D0284"/>
    <w:rsid w:val="001D0E5D"/>
    <w:rsid w:val="001D1FDC"/>
    <w:rsid w:val="001D245D"/>
    <w:rsid w:val="001D38B5"/>
    <w:rsid w:val="001D3F9C"/>
    <w:rsid w:val="001D487F"/>
    <w:rsid w:val="001D54BF"/>
    <w:rsid w:val="001D5AEE"/>
    <w:rsid w:val="001D5B1E"/>
    <w:rsid w:val="001D5F7E"/>
    <w:rsid w:val="001D731D"/>
    <w:rsid w:val="001E0197"/>
    <w:rsid w:val="001E1BEB"/>
    <w:rsid w:val="001E1C90"/>
    <w:rsid w:val="001E2225"/>
    <w:rsid w:val="001E2E7B"/>
    <w:rsid w:val="001E2F86"/>
    <w:rsid w:val="001E36A3"/>
    <w:rsid w:val="001E403E"/>
    <w:rsid w:val="001E4F13"/>
    <w:rsid w:val="001E537C"/>
    <w:rsid w:val="001E5D90"/>
    <w:rsid w:val="001E5EE7"/>
    <w:rsid w:val="001E724E"/>
    <w:rsid w:val="001E7D1C"/>
    <w:rsid w:val="001F04AC"/>
    <w:rsid w:val="001F0BC9"/>
    <w:rsid w:val="001F0C87"/>
    <w:rsid w:val="001F369A"/>
    <w:rsid w:val="001F36DA"/>
    <w:rsid w:val="001F42D7"/>
    <w:rsid w:val="001F4FBF"/>
    <w:rsid w:val="001F5794"/>
    <w:rsid w:val="001F57AC"/>
    <w:rsid w:val="001F57F2"/>
    <w:rsid w:val="001F5B6A"/>
    <w:rsid w:val="001F6186"/>
    <w:rsid w:val="001F651A"/>
    <w:rsid w:val="001F664B"/>
    <w:rsid w:val="001F6684"/>
    <w:rsid w:val="001F66A1"/>
    <w:rsid w:val="001F6F2E"/>
    <w:rsid w:val="001F78E6"/>
    <w:rsid w:val="00200619"/>
    <w:rsid w:val="00200D4E"/>
    <w:rsid w:val="0020120C"/>
    <w:rsid w:val="0020192B"/>
    <w:rsid w:val="002023C1"/>
    <w:rsid w:val="0020255A"/>
    <w:rsid w:val="00202D9A"/>
    <w:rsid w:val="0020340A"/>
    <w:rsid w:val="00205441"/>
    <w:rsid w:val="002056F6"/>
    <w:rsid w:val="00206384"/>
    <w:rsid w:val="002063B5"/>
    <w:rsid w:val="00210591"/>
    <w:rsid w:val="00210797"/>
    <w:rsid w:val="00210D2F"/>
    <w:rsid w:val="00212607"/>
    <w:rsid w:val="002128B5"/>
    <w:rsid w:val="00212BA2"/>
    <w:rsid w:val="00215102"/>
    <w:rsid w:val="002151EB"/>
    <w:rsid w:val="0021536B"/>
    <w:rsid w:val="00215FF2"/>
    <w:rsid w:val="00220103"/>
    <w:rsid w:val="0022019B"/>
    <w:rsid w:val="00222021"/>
    <w:rsid w:val="00222D37"/>
    <w:rsid w:val="0022307E"/>
    <w:rsid w:val="002233C8"/>
    <w:rsid w:val="002236B6"/>
    <w:rsid w:val="002237B9"/>
    <w:rsid w:val="00223DF4"/>
    <w:rsid w:val="00224443"/>
    <w:rsid w:val="00224675"/>
    <w:rsid w:val="00224C05"/>
    <w:rsid w:val="00224F76"/>
    <w:rsid w:val="00225B1B"/>
    <w:rsid w:val="002262DF"/>
    <w:rsid w:val="00226674"/>
    <w:rsid w:val="00227A6D"/>
    <w:rsid w:val="00227E6F"/>
    <w:rsid w:val="0023014F"/>
    <w:rsid w:val="0023184C"/>
    <w:rsid w:val="002319C1"/>
    <w:rsid w:val="00232AA4"/>
    <w:rsid w:val="00232BE0"/>
    <w:rsid w:val="00232D64"/>
    <w:rsid w:val="002333B9"/>
    <w:rsid w:val="002337DC"/>
    <w:rsid w:val="00233C18"/>
    <w:rsid w:val="00234EF7"/>
    <w:rsid w:val="0023580A"/>
    <w:rsid w:val="00240360"/>
    <w:rsid w:val="002403A1"/>
    <w:rsid w:val="002405CA"/>
    <w:rsid w:val="0024122B"/>
    <w:rsid w:val="00242202"/>
    <w:rsid w:val="002426A1"/>
    <w:rsid w:val="00243E73"/>
    <w:rsid w:val="0024436E"/>
    <w:rsid w:val="00244917"/>
    <w:rsid w:val="00244951"/>
    <w:rsid w:val="00244B8A"/>
    <w:rsid w:val="002457A0"/>
    <w:rsid w:val="00247288"/>
    <w:rsid w:val="00250269"/>
    <w:rsid w:val="002506C1"/>
    <w:rsid w:val="002524EC"/>
    <w:rsid w:val="002525ED"/>
    <w:rsid w:val="00252A79"/>
    <w:rsid w:val="00252CA6"/>
    <w:rsid w:val="00252EE3"/>
    <w:rsid w:val="00255805"/>
    <w:rsid w:val="00256676"/>
    <w:rsid w:val="0025764F"/>
    <w:rsid w:val="002576CB"/>
    <w:rsid w:val="00257789"/>
    <w:rsid w:val="00260217"/>
    <w:rsid w:val="00260582"/>
    <w:rsid w:val="00260D53"/>
    <w:rsid w:val="00260E22"/>
    <w:rsid w:val="00262415"/>
    <w:rsid w:val="00262421"/>
    <w:rsid w:val="002627BC"/>
    <w:rsid w:val="00263A2C"/>
    <w:rsid w:val="00263F24"/>
    <w:rsid w:val="00264114"/>
    <w:rsid w:val="00264A8F"/>
    <w:rsid w:val="002658ED"/>
    <w:rsid w:val="002664AA"/>
    <w:rsid w:val="00266E99"/>
    <w:rsid w:val="00267355"/>
    <w:rsid w:val="002678FB"/>
    <w:rsid w:val="002707CC"/>
    <w:rsid w:val="00270CFF"/>
    <w:rsid w:val="00272705"/>
    <w:rsid w:val="00273122"/>
    <w:rsid w:val="00273C4D"/>
    <w:rsid w:val="00273EFE"/>
    <w:rsid w:val="002748C0"/>
    <w:rsid w:val="00274EFB"/>
    <w:rsid w:val="00275764"/>
    <w:rsid w:val="00276947"/>
    <w:rsid w:val="00276AE2"/>
    <w:rsid w:val="00276EA2"/>
    <w:rsid w:val="00277F69"/>
    <w:rsid w:val="00280631"/>
    <w:rsid w:val="002806C9"/>
    <w:rsid w:val="0028108A"/>
    <w:rsid w:val="002819DA"/>
    <w:rsid w:val="00282732"/>
    <w:rsid w:val="00283132"/>
    <w:rsid w:val="00283D5F"/>
    <w:rsid w:val="00284737"/>
    <w:rsid w:val="0028578A"/>
    <w:rsid w:val="002864F8"/>
    <w:rsid w:val="0028796F"/>
    <w:rsid w:val="00290512"/>
    <w:rsid w:val="00290ED4"/>
    <w:rsid w:val="002912AE"/>
    <w:rsid w:val="002916E4"/>
    <w:rsid w:val="00291BE0"/>
    <w:rsid w:val="00292B29"/>
    <w:rsid w:val="00295248"/>
    <w:rsid w:val="002954D2"/>
    <w:rsid w:val="002955C1"/>
    <w:rsid w:val="0029561D"/>
    <w:rsid w:val="00295853"/>
    <w:rsid w:val="002978D9"/>
    <w:rsid w:val="00297933"/>
    <w:rsid w:val="002A0689"/>
    <w:rsid w:val="002A0838"/>
    <w:rsid w:val="002A20C0"/>
    <w:rsid w:val="002A335C"/>
    <w:rsid w:val="002A3770"/>
    <w:rsid w:val="002A42B8"/>
    <w:rsid w:val="002A473D"/>
    <w:rsid w:val="002A4A4C"/>
    <w:rsid w:val="002A5680"/>
    <w:rsid w:val="002A5E8C"/>
    <w:rsid w:val="002A6071"/>
    <w:rsid w:val="002B00C8"/>
    <w:rsid w:val="002B0A74"/>
    <w:rsid w:val="002B3795"/>
    <w:rsid w:val="002B39E2"/>
    <w:rsid w:val="002B3B85"/>
    <w:rsid w:val="002B4845"/>
    <w:rsid w:val="002B4E0A"/>
    <w:rsid w:val="002B7B68"/>
    <w:rsid w:val="002B7C7B"/>
    <w:rsid w:val="002C08C1"/>
    <w:rsid w:val="002C09F2"/>
    <w:rsid w:val="002C2756"/>
    <w:rsid w:val="002C3989"/>
    <w:rsid w:val="002C6137"/>
    <w:rsid w:val="002C7F91"/>
    <w:rsid w:val="002D0438"/>
    <w:rsid w:val="002D16E7"/>
    <w:rsid w:val="002D1917"/>
    <w:rsid w:val="002D1C03"/>
    <w:rsid w:val="002D218A"/>
    <w:rsid w:val="002D246C"/>
    <w:rsid w:val="002D2E84"/>
    <w:rsid w:val="002D4704"/>
    <w:rsid w:val="002D56F9"/>
    <w:rsid w:val="002D6178"/>
    <w:rsid w:val="002D6B3E"/>
    <w:rsid w:val="002D7525"/>
    <w:rsid w:val="002E03C1"/>
    <w:rsid w:val="002E08E0"/>
    <w:rsid w:val="002E1805"/>
    <w:rsid w:val="002E24C6"/>
    <w:rsid w:val="002E31BE"/>
    <w:rsid w:val="002E46FF"/>
    <w:rsid w:val="002E4DD1"/>
    <w:rsid w:val="002E53AB"/>
    <w:rsid w:val="002E54CF"/>
    <w:rsid w:val="002E5742"/>
    <w:rsid w:val="002E7EC8"/>
    <w:rsid w:val="002F0159"/>
    <w:rsid w:val="002F0DFB"/>
    <w:rsid w:val="002F0F6C"/>
    <w:rsid w:val="002F13D9"/>
    <w:rsid w:val="002F1B73"/>
    <w:rsid w:val="002F1C9A"/>
    <w:rsid w:val="002F20E0"/>
    <w:rsid w:val="002F2269"/>
    <w:rsid w:val="002F342F"/>
    <w:rsid w:val="002F37C7"/>
    <w:rsid w:val="002F3CB6"/>
    <w:rsid w:val="002F46A5"/>
    <w:rsid w:val="002F4A39"/>
    <w:rsid w:val="002F5090"/>
    <w:rsid w:val="002F5E5A"/>
    <w:rsid w:val="002F5EC9"/>
    <w:rsid w:val="002F653E"/>
    <w:rsid w:val="002F67E7"/>
    <w:rsid w:val="002F7FDF"/>
    <w:rsid w:val="00300B68"/>
    <w:rsid w:val="00301E9B"/>
    <w:rsid w:val="00302CCA"/>
    <w:rsid w:val="00302D63"/>
    <w:rsid w:val="00303716"/>
    <w:rsid w:val="003042A8"/>
    <w:rsid w:val="00304A8F"/>
    <w:rsid w:val="00305B39"/>
    <w:rsid w:val="00306107"/>
    <w:rsid w:val="003063F0"/>
    <w:rsid w:val="00306DB7"/>
    <w:rsid w:val="00306F42"/>
    <w:rsid w:val="00307FA0"/>
    <w:rsid w:val="003108E4"/>
    <w:rsid w:val="00311B5F"/>
    <w:rsid w:val="00312018"/>
    <w:rsid w:val="00313255"/>
    <w:rsid w:val="0031392C"/>
    <w:rsid w:val="0031448E"/>
    <w:rsid w:val="0031458D"/>
    <w:rsid w:val="00315472"/>
    <w:rsid w:val="0031570B"/>
    <w:rsid w:val="003160B3"/>
    <w:rsid w:val="0031681C"/>
    <w:rsid w:val="00320268"/>
    <w:rsid w:val="00322030"/>
    <w:rsid w:val="003222B1"/>
    <w:rsid w:val="00324140"/>
    <w:rsid w:val="00324B0E"/>
    <w:rsid w:val="00330089"/>
    <w:rsid w:val="00330131"/>
    <w:rsid w:val="00330404"/>
    <w:rsid w:val="00331265"/>
    <w:rsid w:val="00331321"/>
    <w:rsid w:val="0033233E"/>
    <w:rsid w:val="003328CD"/>
    <w:rsid w:val="00333FFE"/>
    <w:rsid w:val="00335487"/>
    <w:rsid w:val="00337312"/>
    <w:rsid w:val="00337934"/>
    <w:rsid w:val="00337C9E"/>
    <w:rsid w:val="003402C7"/>
    <w:rsid w:val="003417A7"/>
    <w:rsid w:val="0034204B"/>
    <w:rsid w:val="003436D9"/>
    <w:rsid w:val="003436F4"/>
    <w:rsid w:val="003453BB"/>
    <w:rsid w:val="003460EA"/>
    <w:rsid w:val="003463D4"/>
    <w:rsid w:val="0034672A"/>
    <w:rsid w:val="00350FCA"/>
    <w:rsid w:val="00353448"/>
    <w:rsid w:val="003544D2"/>
    <w:rsid w:val="003552DA"/>
    <w:rsid w:val="00355427"/>
    <w:rsid w:val="003556B4"/>
    <w:rsid w:val="003565A3"/>
    <w:rsid w:val="00356D0F"/>
    <w:rsid w:val="003627C3"/>
    <w:rsid w:val="00362B81"/>
    <w:rsid w:val="00362BA1"/>
    <w:rsid w:val="00362BFF"/>
    <w:rsid w:val="00363BD2"/>
    <w:rsid w:val="00363F0B"/>
    <w:rsid w:val="003647CC"/>
    <w:rsid w:val="00364AD0"/>
    <w:rsid w:val="00365085"/>
    <w:rsid w:val="0036508F"/>
    <w:rsid w:val="00365340"/>
    <w:rsid w:val="00365D1A"/>
    <w:rsid w:val="003664F2"/>
    <w:rsid w:val="003667A0"/>
    <w:rsid w:val="00367DCB"/>
    <w:rsid w:val="003715FA"/>
    <w:rsid w:val="00371E6D"/>
    <w:rsid w:val="0037231D"/>
    <w:rsid w:val="003730DF"/>
    <w:rsid w:val="003732AD"/>
    <w:rsid w:val="00373AA9"/>
    <w:rsid w:val="00374013"/>
    <w:rsid w:val="0037408A"/>
    <w:rsid w:val="003746C6"/>
    <w:rsid w:val="00374CC7"/>
    <w:rsid w:val="00374EC8"/>
    <w:rsid w:val="00375071"/>
    <w:rsid w:val="0037573C"/>
    <w:rsid w:val="00375D83"/>
    <w:rsid w:val="00375F1F"/>
    <w:rsid w:val="0037639D"/>
    <w:rsid w:val="00376BD3"/>
    <w:rsid w:val="00381839"/>
    <w:rsid w:val="00381928"/>
    <w:rsid w:val="00384923"/>
    <w:rsid w:val="00384BD0"/>
    <w:rsid w:val="003851ED"/>
    <w:rsid w:val="003858A7"/>
    <w:rsid w:val="003869BF"/>
    <w:rsid w:val="00387765"/>
    <w:rsid w:val="00391340"/>
    <w:rsid w:val="0039150B"/>
    <w:rsid w:val="00391DE2"/>
    <w:rsid w:val="0039225A"/>
    <w:rsid w:val="00392777"/>
    <w:rsid w:val="00392FAE"/>
    <w:rsid w:val="00393AF3"/>
    <w:rsid w:val="00395733"/>
    <w:rsid w:val="00395AC8"/>
    <w:rsid w:val="00395BEE"/>
    <w:rsid w:val="00396916"/>
    <w:rsid w:val="003A145A"/>
    <w:rsid w:val="003A2A83"/>
    <w:rsid w:val="003A2C62"/>
    <w:rsid w:val="003A441D"/>
    <w:rsid w:val="003A5646"/>
    <w:rsid w:val="003A60F1"/>
    <w:rsid w:val="003A6EE3"/>
    <w:rsid w:val="003B2BFC"/>
    <w:rsid w:val="003B2D38"/>
    <w:rsid w:val="003B35D5"/>
    <w:rsid w:val="003B38F4"/>
    <w:rsid w:val="003B485F"/>
    <w:rsid w:val="003B503D"/>
    <w:rsid w:val="003B55F8"/>
    <w:rsid w:val="003B5A92"/>
    <w:rsid w:val="003B6BA9"/>
    <w:rsid w:val="003B72B9"/>
    <w:rsid w:val="003B7ECC"/>
    <w:rsid w:val="003C118C"/>
    <w:rsid w:val="003C1365"/>
    <w:rsid w:val="003C163C"/>
    <w:rsid w:val="003C1CFF"/>
    <w:rsid w:val="003C1D02"/>
    <w:rsid w:val="003C1D8D"/>
    <w:rsid w:val="003C2B04"/>
    <w:rsid w:val="003C2E25"/>
    <w:rsid w:val="003C3CF1"/>
    <w:rsid w:val="003C4566"/>
    <w:rsid w:val="003C503A"/>
    <w:rsid w:val="003C5681"/>
    <w:rsid w:val="003C5F6C"/>
    <w:rsid w:val="003C66D7"/>
    <w:rsid w:val="003C7D08"/>
    <w:rsid w:val="003D03F8"/>
    <w:rsid w:val="003D06B7"/>
    <w:rsid w:val="003D1601"/>
    <w:rsid w:val="003D3A47"/>
    <w:rsid w:val="003D4A8C"/>
    <w:rsid w:val="003D4B2E"/>
    <w:rsid w:val="003D4D69"/>
    <w:rsid w:val="003D5AAA"/>
    <w:rsid w:val="003D5C27"/>
    <w:rsid w:val="003D62A6"/>
    <w:rsid w:val="003D75EA"/>
    <w:rsid w:val="003E0983"/>
    <w:rsid w:val="003E15DB"/>
    <w:rsid w:val="003E17DC"/>
    <w:rsid w:val="003E185B"/>
    <w:rsid w:val="003E199C"/>
    <w:rsid w:val="003E2961"/>
    <w:rsid w:val="003E482F"/>
    <w:rsid w:val="003E62E0"/>
    <w:rsid w:val="003E75FB"/>
    <w:rsid w:val="003E7CF2"/>
    <w:rsid w:val="003F19F7"/>
    <w:rsid w:val="003F3F30"/>
    <w:rsid w:val="003F4413"/>
    <w:rsid w:val="003F71FE"/>
    <w:rsid w:val="003F7D7A"/>
    <w:rsid w:val="00402A3A"/>
    <w:rsid w:val="00402A63"/>
    <w:rsid w:val="00402B06"/>
    <w:rsid w:val="00404216"/>
    <w:rsid w:val="004043A8"/>
    <w:rsid w:val="00404515"/>
    <w:rsid w:val="004054BC"/>
    <w:rsid w:val="00405625"/>
    <w:rsid w:val="00405765"/>
    <w:rsid w:val="0040692E"/>
    <w:rsid w:val="00406E43"/>
    <w:rsid w:val="0040738F"/>
    <w:rsid w:val="004077B8"/>
    <w:rsid w:val="00410835"/>
    <w:rsid w:val="00410A11"/>
    <w:rsid w:val="00411AEB"/>
    <w:rsid w:val="00411E5E"/>
    <w:rsid w:val="00412AA2"/>
    <w:rsid w:val="00412D05"/>
    <w:rsid w:val="00413C75"/>
    <w:rsid w:val="00415059"/>
    <w:rsid w:val="004150E8"/>
    <w:rsid w:val="00415494"/>
    <w:rsid w:val="00416856"/>
    <w:rsid w:val="00416AFE"/>
    <w:rsid w:val="00416BEC"/>
    <w:rsid w:val="004205B3"/>
    <w:rsid w:val="00420675"/>
    <w:rsid w:val="00420CA9"/>
    <w:rsid w:val="004216A6"/>
    <w:rsid w:val="00421C15"/>
    <w:rsid w:val="00422171"/>
    <w:rsid w:val="004225FB"/>
    <w:rsid w:val="00422E18"/>
    <w:rsid w:val="00423ACC"/>
    <w:rsid w:val="00424321"/>
    <w:rsid w:val="00425D24"/>
    <w:rsid w:val="0042611E"/>
    <w:rsid w:val="0042620B"/>
    <w:rsid w:val="00427DA4"/>
    <w:rsid w:val="00427F0B"/>
    <w:rsid w:val="00430455"/>
    <w:rsid w:val="004312A6"/>
    <w:rsid w:val="00431322"/>
    <w:rsid w:val="00431A95"/>
    <w:rsid w:val="00431B06"/>
    <w:rsid w:val="004323C9"/>
    <w:rsid w:val="00432B9C"/>
    <w:rsid w:val="004341C5"/>
    <w:rsid w:val="00434705"/>
    <w:rsid w:val="00434708"/>
    <w:rsid w:val="00435BE9"/>
    <w:rsid w:val="00437E31"/>
    <w:rsid w:val="00440895"/>
    <w:rsid w:val="004414E0"/>
    <w:rsid w:val="00442E22"/>
    <w:rsid w:val="00442F14"/>
    <w:rsid w:val="0044373C"/>
    <w:rsid w:val="00443BBB"/>
    <w:rsid w:val="00445B78"/>
    <w:rsid w:val="00446AA3"/>
    <w:rsid w:val="00452164"/>
    <w:rsid w:val="004537E0"/>
    <w:rsid w:val="00453AE2"/>
    <w:rsid w:val="00454962"/>
    <w:rsid w:val="004558E4"/>
    <w:rsid w:val="00457220"/>
    <w:rsid w:val="00457C07"/>
    <w:rsid w:val="00457C0C"/>
    <w:rsid w:val="00457E8B"/>
    <w:rsid w:val="00460C3C"/>
    <w:rsid w:val="00461A79"/>
    <w:rsid w:val="00462127"/>
    <w:rsid w:val="00462137"/>
    <w:rsid w:val="004637E0"/>
    <w:rsid w:val="004642AD"/>
    <w:rsid w:val="00464B8F"/>
    <w:rsid w:val="00464FC6"/>
    <w:rsid w:val="00466212"/>
    <w:rsid w:val="00467153"/>
    <w:rsid w:val="0046739D"/>
    <w:rsid w:val="004679DD"/>
    <w:rsid w:val="00470F2D"/>
    <w:rsid w:val="0047174F"/>
    <w:rsid w:val="004737F0"/>
    <w:rsid w:val="00473F2D"/>
    <w:rsid w:val="00475604"/>
    <w:rsid w:val="00475724"/>
    <w:rsid w:val="00475ECD"/>
    <w:rsid w:val="00477004"/>
    <w:rsid w:val="00477D11"/>
    <w:rsid w:val="004810A4"/>
    <w:rsid w:val="00481E91"/>
    <w:rsid w:val="00482869"/>
    <w:rsid w:val="00483F42"/>
    <w:rsid w:val="0048613F"/>
    <w:rsid w:val="00487936"/>
    <w:rsid w:val="004901A2"/>
    <w:rsid w:val="00490B3F"/>
    <w:rsid w:val="00491292"/>
    <w:rsid w:val="004914F0"/>
    <w:rsid w:val="004924CD"/>
    <w:rsid w:val="00492D63"/>
    <w:rsid w:val="004930EE"/>
    <w:rsid w:val="00493BE9"/>
    <w:rsid w:val="00494F6A"/>
    <w:rsid w:val="00496B46"/>
    <w:rsid w:val="0049739E"/>
    <w:rsid w:val="004A11CD"/>
    <w:rsid w:val="004A1EC0"/>
    <w:rsid w:val="004A20C2"/>
    <w:rsid w:val="004A224E"/>
    <w:rsid w:val="004A2642"/>
    <w:rsid w:val="004A2B15"/>
    <w:rsid w:val="004A3582"/>
    <w:rsid w:val="004A3C0C"/>
    <w:rsid w:val="004A41D0"/>
    <w:rsid w:val="004A4707"/>
    <w:rsid w:val="004A5078"/>
    <w:rsid w:val="004A5A26"/>
    <w:rsid w:val="004A5D90"/>
    <w:rsid w:val="004A67FD"/>
    <w:rsid w:val="004A6EE9"/>
    <w:rsid w:val="004A7215"/>
    <w:rsid w:val="004A726B"/>
    <w:rsid w:val="004B15AE"/>
    <w:rsid w:val="004B17BB"/>
    <w:rsid w:val="004B2D00"/>
    <w:rsid w:val="004B3907"/>
    <w:rsid w:val="004B3A79"/>
    <w:rsid w:val="004B4B79"/>
    <w:rsid w:val="004B56AC"/>
    <w:rsid w:val="004B5CC0"/>
    <w:rsid w:val="004B6153"/>
    <w:rsid w:val="004B6AA2"/>
    <w:rsid w:val="004B77BA"/>
    <w:rsid w:val="004C0063"/>
    <w:rsid w:val="004C01F9"/>
    <w:rsid w:val="004C15DE"/>
    <w:rsid w:val="004C1732"/>
    <w:rsid w:val="004C17E4"/>
    <w:rsid w:val="004C1B35"/>
    <w:rsid w:val="004C3E78"/>
    <w:rsid w:val="004C4CF4"/>
    <w:rsid w:val="004C5DBC"/>
    <w:rsid w:val="004C6C57"/>
    <w:rsid w:val="004D009C"/>
    <w:rsid w:val="004D037F"/>
    <w:rsid w:val="004D0388"/>
    <w:rsid w:val="004D0CA9"/>
    <w:rsid w:val="004D101F"/>
    <w:rsid w:val="004D1500"/>
    <w:rsid w:val="004D18C9"/>
    <w:rsid w:val="004D1C70"/>
    <w:rsid w:val="004D23CD"/>
    <w:rsid w:val="004D2B0F"/>
    <w:rsid w:val="004D2CAF"/>
    <w:rsid w:val="004D2FB6"/>
    <w:rsid w:val="004D434A"/>
    <w:rsid w:val="004D4A29"/>
    <w:rsid w:val="004D4B6D"/>
    <w:rsid w:val="004D5591"/>
    <w:rsid w:val="004D5D82"/>
    <w:rsid w:val="004D5DD1"/>
    <w:rsid w:val="004D6823"/>
    <w:rsid w:val="004D6CAA"/>
    <w:rsid w:val="004D7287"/>
    <w:rsid w:val="004D74FA"/>
    <w:rsid w:val="004E0774"/>
    <w:rsid w:val="004E106D"/>
    <w:rsid w:val="004E10D9"/>
    <w:rsid w:val="004E32FE"/>
    <w:rsid w:val="004E3645"/>
    <w:rsid w:val="004E36E0"/>
    <w:rsid w:val="004E4477"/>
    <w:rsid w:val="004E474C"/>
    <w:rsid w:val="004E625B"/>
    <w:rsid w:val="004E71D3"/>
    <w:rsid w:val="004E74CD"/>
    <w:rsid w:val="004F0287"/>
    <w:rsid w:val="004F0446"/>
    <w:rsid w:val="004F180F"/>
    <w:rsid w:val="004F1823"/>
    <w:rsid w:val="004F26B0"/>
    <w:rsid w:val="004F636C"/>
    <w:rsid w:val="004F6416"/>
    <w:rsid w:val="004F6DFB"/>
    <w:rsid w:val="005010F9"/>
    <w:rsid w:val="00502D2D"/>
    <w:rsid w:val="00503E0A"/>
    <w:rsid w:val="00504695"/>
    <w:rsid w:val="00505FF0"/>
    <w:rsid w:val="005075EC"/>
    <w:rsid w:val="005076D1"/>
    <w:rsid w:val="00507EDE"/>
    <w:rsid w:val="00511CDA"/>
    <w:rsid w:val="005126FD"/>
    <w:rsid w:val="00513C4A"/>
    <w:rsid w:val="00513FB5"/>
    <w:rsid w:val="00514728"/>
    <w:rsid w:val="0051499A"/>
    <w:rsid w:val="005150F7"/>
    <w:rsid w:val="00515EEC"/>
    <w:rsid w:val="00516EE7"/>
    <w:rsid w:val="00517E1F"/>
    <w:rsid w:val="00520228"/>
    <w:rsid w:val="00520292"/>
    <w:rsid w:val="005208E5"/>
    <w:rsid w:val="0052129E"/>
    <w:rsid w:val="00521AD5"/>
    <w:rsid w:val="00523217"/>
    <w:rsid w:val="00523963"/>
    <w:rsid w:val="00523F4A"/>
    <w:rsid w:val="00524899"/>
    <w:rsid w:val="005254AC"/>
    <w:rsid w:val="00525B44"/>
    <w:rsid w:val="00527526"/>
    <w:rsid w:val="00527764"/>
    <w:rsid w:val="00527DFE"/>
    <w:rsid w:val="00531342"/>
    <w:rsid w:val="00531758"/>
    <w:rsid w:val="00532CC6"/>
    <w:rsid w:val="0053455E"/>
    <w:rsid w:val="00534598"/>
    <w:rsid w:val="00535381"/>
    <w:rsid w:val="00535626"/>
    <w:rsid w:val="00535CDA"/>
    <w:rsid w:val="00535D82"/>
    <w:rsid w:val="00536E5B"/>
    <w:rsid w:val="0054030E"/>
    <w:rsid w:val="00541D2F"/>
    <w:rsid w:val="00542B8A"/>
    <w:rsid w:val="00542F06"/>
    <w:rsid w:val="00543239"/>
    <w:rsid w:val="00543D66"/>
    <w:rsid w:val="005440AB"/>
    <w:rsid w:val="00544211"/>
    <w:rsid w:val="00544FFC"/>
    <w:rsid w:val="00545798"/>
    <w:rsid w:val="00545876"/>
    <w:rsid w:val="00545CA1"/>
    <w:rsid w:val="00545FD1"/>
    <w:rsid w:val="0054704A"/>
    <w:rsid w:val="005501EE"/>
    <w:rsid w:val="0055051A"/>
    <w:rsid w:val="005523ED"/>
    <w:rsid w:val="00552AB6"/>
    <w:rsid w:val="0055305C"/>
    <w:rsid w:val="00553576"/>
    <w:rsid w:val="005547BA"/>
    <w:rsid w:val="00554B2B"/>
    <w:rsid w:val="0055554C"/>
    <w:rsid w:val="00557375"/>
    <w:rsid w:val="00561CAE"/>
    <w:rsid w:val="0056220F"/>
    <w:rsid w:val="005622BB"/>
    <w:rsid w:val="00562555"/>
    <w:rsid w:val="0056259A"/>
    <w:rsid w:val="0056358C"/>
    <w:rsid w:val="00564751"/>
    <w:rsid w:val="005657AA"/>
    <w:rsid w:val="00565949"/>
    <w:rsid w:val="005669A5"/>
    <w:rsid w:val="00566E12"/>
    <w:rsid w:val="00566E82"/>
    <w:rsid w:val="005675DC"/>
    <w:rsid w:val="00567909"/>
    <w:rsid w:val="00567F7E"/>
    <w:rsid w:val="00570401"/>
    <w:rsid w:val="0057048F"/>
    <w:rsid w:val="00570625"/>
    <w:rsid w:val="00571317"/>
    <w:rsid w:val="00571B87"/>
    <w:rsid w:val="00572368"/>
    <w:rsid w:val="00575241"/>
    <w:rsid w:val="00576882"/>
    <w:rsid w:val="005772A2"/>
    <w:rsid w:val="00581296"/>
    <w:rsid w:val="00581C1B"/>
    <w:rsid w:val="005823C2"/>
    <w:rsid w:val="0058325D"/>
    <w:rsid w:val="005837BA"/>
    <w:rsid w:val="005837C7"/>
    <w:rsid w:val="00583B62"/>
    <w:rsid w:val="00584100"/>
    <w:rsid w:val="00584757"/>
    <w:rsid w:val="00584D41"/>
    <w:rsid w:val="00585763"/>
    <w:rsid w:val="00585BE3"/>
    <w:rsid w:val="005870D5"/>
    <w:rsid w:val="00587673"/>
    <w:rsid w:val="00587950"/>
    <w:rsid w:val="00591817"/>
    <w:rsid w:val="00591840"/>
    <w:rsid w:val="00591996"/>
    <w:rsid w:val="00593256"/>
    <w:rsid w:val="00593732"/>
    <w:rsid w:val="00594AA6"/>
    <w:rsid w:val="005953F6"/>
    <w:rsid w:val="00595D64"/>
    <w:rsid w:val="005963FC"/>
    <w:rsid w:val="00597995"/>
    <w:rsid w:val="00597CB4"/>
    <w:rsid w:val="005A02CA"/>
    <w:rsid w:val="005A0B37"/>
    <w:rsid w:val="005A3022"/>
    <w:rsid w:val="005A3F37"/>
    <w:rsid w:val="005A51ED"/>
    <w:rsid w:val="005A5334"/>
    <w:rsid w:val="005A5340"/>
    <w:rsid w:val="005A6731"/>
    <w:rsid w:val="005A70A1"/>
    <w:rsid w:val="005A7196"/>
    <w:rsid w:val="005A77B4"/>
    <w:rsid w:val="005B01ED"/>
    <w:rsid w:val="005B103F"/>
    <w:rsid w:val="005B11FE"/>
    <w:rsid w:val="005B17CE"/>
    <w:rsid w:val="005B24D5"/>
    <w:rsid w:val="005B2582"/>
    <w:rsid w:val="005B37A2"/>
    <w:rsid w:val="005B3B7C"/>
    <w:rsid w:val="005B524F"/>
    <w:rsid w:val="005B572A"/>
    <w:rsid w:val="005B691A"/>
    <w:rsid w:val="005B7185"/>
    <w:rsid w:val="005B7B6E"/>
    <w:rsid w:val="005C3B06"/>
    <w:rsid w:val="005C5690"/>
    <w:rsid w:val="005C77A1"/>
    <w:rsid w:val="005D154D"/>
    <w:rsid w:val="005D190D"/>
    <w:rsid w:val="005D5B4D"/>
    <w:rsid w:val="005D5CB6"/>
    <w:rsid w:val="005D61D3"/>
    <w:rsid w:val="005D657B"/>
    <w:rsid w:val="005D7331"/>
    <w:rsid w:val="005D75B7"/>
    <w:rsid w:val="005D7A9E"/>
    <w:rsid w:val="005D7C88"/>
    <w:rsid w:val="005E09FC"/>
    <w:rsid w:val="005E0E71"/>
    <w:rsid w:val="005E18AD"/>
    <w:rsid w:val="005E527F"/>
    <w:rsid w:val="005E540F"/>
    <w:rsid w:val="005E6089"/>
    <w:rsid w:val="005E6682"/>
    <w:rsid w:val="005E6D67"/>
    <w:rsid w:val="005F013E"/>
    <w:rsid w:val="005F0F15"/>
    <w:rsid w:val="005F1859"/>
    <w:rsid w:val="005F1B28"/>
    <w:rsid w:val="005F2A49"/>
    <w:rsid w:val="005F3106"/>
    <w:rsid w:val="005F37A4"/>
    <w:rsid w:val="005F4877"/>
    <w:rsid w:val="005F490B"/>
    <w:rsid w:val="005F5912"/>
    <w:rsid w:val="005F5D2E"/>
    <w:rsid w:val="005F6287"/>
    <w:rsid w:val="005F6348"/>
    <w:rsid w:val="005F6C18"/>
    <w:rsid w:val="005F78E3"/>
    <w:rsid w:val="005F7A35"/>
    <w:rsid w:val="006006A0"/>
    <w:rsid w:val="00600AE6"/>
    <w:rsid w:val="0060125E"/>
    <w:rsid w:val="0060183D"/>
    <w:rsid w:val="00601928"/>
    <w:rsid w:val="006022EC"/>
    <w:rsid w:val="006029D1"/>
    <w:rsid w:val="0060410F"/>
    <w:rsid w:val="00604410"/>
    <w:rsid w:val="00605480"/>
    <w:rsid w:val="0060655D"/>
    <w:rsid w:val="00607D9F"/>
    <w:rsid w:val="00607E1D"/>
    <w:rsid w:val="00607E6C"/>
    <w:rsid w:val="00611217"/>
    <w:rsid w:val="00612C7B"/>
    <w:rsid w:val="00612D6B"/>
    <w:rsid w:val="006149FB"/>
    <w:rsid w:val="0061572A"/>
    <w:rsid w:val="00615868"/>
    <w:rsid w:val="00616157"/>
    <w:rsid w:val="006162D6"/>
    <w:rsid w:val="0062064C"/>
    <w:rsid w:val="00620CDF"/>
    <w:rsid w:val="00620F19"/>
    <w:rsid w:val="00620F1C"/>
    <w:rsid w:val="00621306"/>
    <w:rsid w:val="006226AB"/>
    <w:rsid w:val="00622946"/>
    <w:rsid w:val="00622B6C"/>
    <w:rsid w:val="0062371E"/>
    <w:rsid w:val="00626120"/>
    <w:rsid w:val="00627594"/>
    <w:rsid w:val="00627DA7"/>
    <w:rsid w:val="00627E04"/>
    <w:rsid w:val="0063065A"/>
    <w:rsid w:val="0063092F"/>
    <w:rsid w:val="00630DC2"/>
    <w:rsid w:val="00630EE5"/>
    <w:rsid w:val="0063142D"/>
    <w:rsid w:val="006314A1"/>
    <w:rsid w:val="0063226C"/>
    <w:rsid w:val="006328BB"/>
    <w:rsid w:val="00632921"/>
    <w:rsid w:val="00632C26"/>
    <w:rsid w:val="006333A2"/>
    <w:rsid w:val="00633445"/>
    <w:rsid w:val="00636E34"/>
    <w:rsid w:val="00637D4E"/>
    <w:rsid w:val="00637F05"/>
    <w:rsid w:val="0064051C"/>
    <w:rsid w:val="00641A1B"/>
    <w:rsid w:val="00642756"/>
    <w:rsid w:val="006427AB"/>
    <w:rsid w:val="00642CAB"/>
    <w:rsid w:val="006441C4"/>
    <w:rsid w:val="00645031"/>
    <w:rsid w:val="00645D45"/>
    <w:rsid w:val="00647C1B"/>
    <w:rsid w:val="00650632"/>
    <w:rsid w:val="00651211"/>
    <w:rsid w:val="00651C87"/>
    <w:rsid w:val="00653E20"/>
    <w:rsid w:val="00654B48"/>
    <w:rsid w:val="00655A32"/>
    <w:rsid w:val="00656089"/>
    <w:rsid w:val="00656CF4"/>
    <w:rsid w:val="00657243"/>
    <w:rsid w:val="00657639"/>
    <w:rsid w:val="0065767F"/>
    <w:rsid w:val="00657D7E"/>
    <w:rsid w:val="00663F94"/>
    <w:rsid w:val="006641BD"/>
    <w:rsid w:val="00664E79"/>
    <w:rsid w:val="00664F45"/>
    <w:rsid w:val="006652DC"/>
    <w:rsid w:val="0066664B"/>
    <w:rsid w:val="00666917"/>
    <w:rsid w:val="00666996"/>
    <w:rsid w:val="00666BB1"/>
    <w:rsid w:val="00667111"/>
    <w:rsid w:val="006708B1"/>
    <w:rsid w:val="00670D08"/>
    <w:rsid w:val="00671774"/>
    <w:rsid w:val="00671F38"/>
    <w:rsid w:val="00672110"/>
    <w:rsid w:val="00673064"/>
    <w:rsid w:val="0067331F"/>
    <w:rsid w:val="00673FC1"/>
    <w:rsid w:val="006745FA"/>
    <w:rsid w:val="006755F3"/>
    <w:rsid w:val="00675BA7"/>
    <w:rsid w:val="00676044"/>
    <w:rsid w:val="00676AD0"/>
    <w:rsid w:val="00677380"/>
    <w:rsid w:val="006775CD"/>
    <w:rsid w:val="00677A5A"/>
    <w:rsid w:val="006802FD"/>
    <w:rsid w:val="00680A90"/>
    <w:rsid w:val="006832EB"/>
    <w:rsid w:val="00683616"/>
    <w:rsid w:val="00683626"/>
    <w:rsid w:val="00683B85"/>
    <w:rsid w:val="006843AE"/>
    <w:rsid w:val="00684D26"/>
    <w:rsid w:val="0068581D"/>
    <w:rsid w:val="00686786"/>
    <w:rsid w:val="00687025"/>
    <w:rsid w:val="006913B7"/>
    <w:rsid w:val="00691D2A"/>
    <w:rsid w:val="0069492E"/>
    <w:rsid w:val="00694C99"/>
    <w:rsid w:val="006950A4"/>
    <w:rsid w:val="0069643E"/>
    <w:rsid w:val="0069660A"/>
    <w:rsid w:val="0069705D"/>
    <w:rsid w:val="006979C2"/>
    <w:rsid w:val="00697F08"/>
    <w:rsid w:val="006A0020"/>
    <w:rsid w:val="006A0D55"/>
    <w:rsid w:val="006A13F6"/>
    <w:rsid w:val="006A1DAA"/>
    <w:rsid w:val="006A215B"/>
    <w:rsid w:val="006A3C0F"/>
    <w:rsid w:val="006A3EE4"/>
    <w:rsid w:val="006A699C"/>
    <w:rsid w:val="006A7EFC"/>
    <w:rsid w:val="006B0464"/>
    <w:rsid w:val="006B1FDC"/>
    <w:rsid w:val="006B2590"/>
    <w:rsid w:val="006B36F6"/>
    <w:rsid w:val="006B381B"/>
    <w:rsid w:val="006B3DFB"/>
    <w:rsid w:val="006B45C0"/>
    <w:rsid w:val="006B4E59"/>
    <w:rsid w:val="006B5027"/>
    <w:rsid w:val="006B57B2"/>
    <w:rsid w:val="006B5B40"/>
    <w:rsid w:val="006B5BA1"/>
    <w:rsid w:val="006B7547"/>
    <w:rsid w:val="006C021F"/>
    <w:rsid w:val="006C06F4"/>
    <w:rsid w:val="006C1D2A"/>
    <w:rsid w:val="006C2142"/>
    <w:rsid w:val="006C27BB"/>
    <w:rsid w:val="006C2AC5"/>
    <w:rsid w:val="006C360A"/>
    <w:rsid w:val="006C3824"/>
    <w:rsid w:val="006C4462"/>
    <w:rsid w:val="006C46D7"/>
    <w:rsid w:val="006C47FD"/>
    <w:rsid w:val="006C4805"/>
    <w:rsid w:val="006C527C"/>
    <w:rsid w:val="006C5AB2"/>
    <w:rsid w:val="006C6918"/>
    <w:rsid w:val="006C707B"/>
    <w:rsid w:val="006C7794"/>
    <w:rsid w:val="006D0FB3"/>
    <w:rsid w:val="006D1B8F"/>
    <w:rsid w:val="006D6500"/>
    <w:rsid w:val="006D70CD"/>
    <w:rsid w:val="006D7D63"/>
    <w:rsid w:val="006E00AC"/>
    <w:rsid w:val="006E052C"/>
    <w:rsid w:val="006E0A78"/>
    <w:rsid w:val="006E1DA2"/>
    <w:rsid w:val="006E2964"/>
    <w:rsid w:val="006E3311"/>
    <w:rsid w:val="006E42FC"/>
    <w:rsid w:val="006E4807"/>
    <w:rsid w:val="006E69A6"/>
    <w:rsid w:val="006E6B28"/>
    <w:rsid w:val="006E6CC3"/>
    <w:rsid w:val="006E6E08"/>
    <w:rsid w:val="006E70D8"/>
    <w:rsid w:val="006E72F2"/>
    <w:rsid w:val="006E77C6"/>
    <w:rsid w:val="006F0117"/>
    <w:rsid w:val="006F18B3"/>
    <w:rsid w:val="006F29E4"/>
    <w:rsid w:val="006F348A"/>
    <w:rsid w:val="006F408D"/>
    <w:rsid w:val="006F6A36"/>
    <w:rsid w:val="006F7BE2"/>
    <w:rsid w:val="00700205"/>
    <w:rsid w:val="00700825"/>
    <w:rsid w:val="00700DD8"/>
    <w:rsid w:val="00703140"/>
    <w:rsid w:val="007039C8"/>
    <w:rsid w:val="00703DE9"/>
    <w:rsid w:val="00703FA3"/>
    <w:rsid w:val="00704197"/>
    <w:rsid w:val="00705724"/>
    <w:rsid w:val="00705A6B"/>
    <w:rsid w:val="00705B6F"/>
    <w:rsid w:val="00705CBD"/>
    <w:rsid w:val="00706016"/>
    <w:rsid w:val="007060F7"/>
    <w:rsid w:val="00707276"/>
    <w:rsid w:val="0070756A"/>
    <w:rsid w:val="00711B6C"/>
    <w:rsid w:val="00712158"/>
    <w:rsid w:val="007129B8"/>
    <w:rsid w:val="00713E7A"/>
    <w:rsid w:val="007144FB"/>
    <w:rsid w:val="007149F9"/>
    <w:rsid w:val="00714F58"/>
    <w:rsid w:val="007161BE"/>
    <w:rsid w:val="007169B5"/>
    <w:rsid w:val="00721132"/>
    <w:rsid w:val="0072161D"/>
    <w:rsid w:val="00723180"/>
    <w:rsid w:val="00723820"/>
    <w:rsid w:val="00724E55"/>
    <w:rsid w:val="00725C13"/>
    <w:rsid w:val="00726E07"/>
    <w:rsid w:val="0072748E"/>
    <w:rsid w:val="007277DE"/>
    <w:rsid w:val="00727A4A"/>
    <w:rsid w:val="00727EEC"/>
    <w:rsid w:val="00730690"/>
    <w:rsid w:val="0073134B"/>
    <w:rsid w:val="0073227E"/>
    <w:rsid w:val="007325B8"/>
    <w:rsid w:val="00732F9E"/>
    <w:rsid w:val="0073311C"/>
    <w:rsid w:val="0073331B"/>
    <w:rsid w:val="0073398E"/>
    <w:rsid w:val="00733B69"/>
    <w:rsid w:val="0073448B"/>
    <w:rsid w:val="00735C88"/>
    <w:rsid w:val="00736217"/>
    <w:rsid w:val="00736888"/>
    <w:rsid w:val="00737915"/>
    <w:rsid w:val="00737A5E"/>
    <w:rsid w:val="00740025"/>
    <w:rsid w:val="00740E53"/>
    <w:rsid w:val="007420CD"/>
    <w:rsid w:val="00742101"/>
    <w:rsid w:val="00742449"/>
    <w:rsid w:val="007435F2"/>
    <w:rsid w:val="00743AF8"/>
    <w:rsid w:val="00743D16"/>
    <w:rsid w:val="00744142"/>
    <w:rsid w:val="00744941"/>
    <w:rsid w:val="00744F5D"/>
    <w:rsid w:val="007451FD"/>
    <w:rsid w:val="0074681E"/>
    <w:rsid w:val="0074786E"/>
    <w:rsid w:val="00747E12"/>
    <w:rsid w:val="00750A2B"/>
    <w:rsid w:val="00750F0E"/>
    <w:rsid w:val="00751342"/>
    <w:rsid w:val="0075221C"/>
    <w:rsid w:val="00752BA0"/>
    <w:rsid w:val="007537C7"/>
    <w:rsid w:val="007538A7"/>
    <w:rsid w:val="007539FA"/>
    <w:rsid w:val="00753C70"/>
    <w:rsid w:val="00754B45"/>
    <w:rsid w:val="007551BA"/>
    <w:rsid w:val="007552D7"/>
    <w:rsid w:val="00755407"/>
    <w:rsid w:val="0075575A"/>
    <w:rsid w:val="007559A4"/>
    <w:rsid w:val="007563CD"/>
    <w:rsid w:val="00756CC3"/>
    <w:rsid w:val="00756D92"/>
    <w:rsid w:val="00757011"/>
    <w:rsid w:val="0075736E"/>
    <w:rsid w:val="007574EF"/>
    <w:rsid w:val="00757738"/>
    <w:rsid w:val="007603D7"/>
    <w:rsid w:val="00760569"/>
    <w:rsid w:val="007608E0"/>
    <w:rsid w:val="00760AF3"/>
    <w:rsid w:val="00761CFF"/>
    <w:rsid w:val="00761F65"/>
    <w:rsid w:val="00763962"/>
    <w:rsid w:val="00763AC8"/>
    <w:rsid w:val="007653FB"/>
    <w:rsid w:val="007654DE"/>
    <w:rsid w:val="00765AD1"/>
    <w:rsid w:val="00766BD4"/>
    <w:rsid w:val="00766D9F"/>
    <w:rsid w:val="00766F75"/>
    <w:rsid w:val="00771763"/>
    <w:rsid w:val="00771847"/>
    <w:rsid w:val="00771BE7"/>
    <w:rsid w:val="0077327E"/>
    <w:rsid w:val="00773EEE"/>
    <w:rsid w:val="00774C8C"/>
    <w:rsid w:val="00774D8E"/>
    <w:rsid w:val="00774E92"/>
    <w:rsid w:val="00775762"/>
    <w:rsid w:val="00776552"/>
    <w:rsid w:val="00776DD4"/>
    <w:rsid w:val="007774BA"/>
    <w:rsid w:val="00777576"/>
    <w:rsid w:val="00777759"/>
    <w:rsid w:val="00780183"/>
    <w:rsid w:val="007809D4"/>
    <w:rsid w:val="00780B24"/>
    <w:rsid w:val="00782143"/>
    <w:rsid w:val="007822B1"/>
    <w:rsid w:val="00782746"/>
    <w:rsid w:val="007834D2"/>
    <w:rsid w:val="007844A9"/>
    <w:rsid w:val="00785E49"/>
    <w:rsid w:val="00785F9F"/>
    <w:rsid w:val="007876F4"/>
    <w:rsid w:val="007877B9"/>
    <w:rsid w:val="00790F98"/>
    <w:rsid w:val="00792417"/>
    <w:rsid w:val="007946FA"/>
    <w:rsid w:val="007949C0"/>
    <w:rsid w:val="0079581F"/>
    <w:rsid w:val="0079598F"/>
    <w:rsid w:val="007959F8"/>
    <w:rsid w:val="00795F35"/>
    <w:rsid w:val="0079600E"/>
    <w:rsid w:val="0079763A"/>
    <w:rsid w:val="007A062C"/>
    <w:rsid w:val="007A06D9"/>
    <w:rsid w:val="007A0C1F"/>
    <w:rsid w:val="007A1A75"/>
    <w:rsid w:val="007A1D64"/>
    <w:rsid w:val="007A205E"/>
    <w:rsid w:val="007A22A8"/>
    <w:rsid w:val="007A2688"/>
    <w:rsid w:val="007A3216"/>
    <w:rsid w:val="007A52C3"/>
    <w:rsid w:val="007A565D"/>
    <w:rsid w:val="007A5A82"/>
    <w:rsid w:val="007A5F5A"/>
    <w:rsid w:val="007A5FA2"/>
    <w:rsid w:val="007A675D"/>
    <w:rsid w:val="007A6CD3"/>
    <w:rsid w:val="007A70A0"/>
    <w:rsid w:val="007B071B"/>
    <w:rsid w:val="007B14E3"/>
    <w:rsid w:val="007B16FD"/>
    <w:rsid w:val="007B3474"/>
    <w:rsid w:val="007B3E88"/>
    <w:rsid w:val="007B4593"/>
    <w:rsid w:val="007B54B8"/>
    <w:rsid w:val="007B616F"/>
    <w:rsid w:val="007B6610"/>
    <w:rsid w:val="007B7064"/>
    <w:rsid w:val="007B7CE2"/>
    <w:rsid w:val="007C026A"/>
    <w:rsid w:val="007C15FD"/>
    <w:rsid w:val="007C1B5C"/>
    <w:rsid w:val="007C3898"/>
    <w:rsid w:val="007C3907"/>
    <w:rsid w:val="007C4202"/>
    <w:rsid w:val="007C4332"/>
    <w:rsid w:val="007C501F"/>
    <w:rsid w:val="007C57C3"/>
    <w:rsid w:val="007C61B4"/>
    <w:rsid w:val="007C6737"/>
    <w:rsid w:val="007C6CDD"/>
    <w:rsid w:val="007C776D"/>
    <w:rsid w:val="007D003B"/>
    <w:rsid w:val="007D245E"/>
    <w:rsid w:val="007D40B2"/>
    <w:rsid w:val="007D4AF2"/>
    <w:rsid w:val="007D4BEB"/>
    <w:rsid w:val="007D4FB6"/>
    <w:rsid w:val="007D52B2"/>
    <w:rsid w:val="007D5877"/>
    <w:rsid w:val="007D789F"/>
    <w:rsid w:val="007E23AD"/>
    <w:rsid w:val="007E2A15"/>
    <w:rsid w:val="007E2F65"/>
    <w:rsid w:val="007E4036"/>
    <w:rsid w:val="007E440A"/>
    <w:rsid w:val="007E48EE"/>
    <w:rsid w:val="007E6B42"/>
    <w:rsid w:val="007E7941"/>
    <w:rsid w:val="007F0335"/>
    <w:rsid w:val="007F068B"/>
    <w:rsid w:val="007F1282"/>
    <w:rsid w:val="007F2DC9"/>
    <w:rsid w:val="007F32DE"/>
    <w:rsid w:val="007F3621"/>
    <w:rsid w:val="007F46C7"/>
    <w:rsid w:val="007F5BB6"/>
    <w:rsid w:val="007F5BE5"/>
    <w:rsid w:val="007F5D96"/>
    <w:rsid w:val="007F6D8A"/>
    <w:rsid w:val="007F74C2"/>
    <w:rsid w:val="007F78EA"/>
    <w:rsid w:val="007F7F75"/>
    <w:rsid w:val="007F7F97"/>
    <w:rsid w:val="007F7FC2"/>
    <w:rsid w:val="0080029B"/>
    <w:rsid w:val="00800EB0"/>
    <w:rsid w:val="00802174"/>
    <w:rsid w:val="00802EF4"/>
    <w:rsid w:val="00804F63"/>
    <w:rsid w:val="00806C02"/>
    <w:rsid w:val="00810323"/>
    <w:rsid w:val="00811844"/>
    <w:rsid w:val="00811950"/>
    <w:rsid w:val="00811B06"/>
    <w:rsid w:val="008145CC"/>
    <w:rsid w:val="00814AF0"/>
    <w:rsid w:val="00814C43"/>
    <w:rsid w:val="00815571"/>
    <w:rsid w:val="008155EE"/>
    <w:rsid w:val="00815B4F"/>
    <w:rsid w:val="00816AE4"/>
    <w:rsid w:val="00817EBF"/>
    <w:rsid w:val="008202B0"/>
    <w:rsid w:val="00820982"/>
    <w:rsid w:val="00820CF6"/>
    <w:rsid w:val="00820E32"/>
    <w:rsid w:val="0082125C"/>
    <w:rsid w:val="0082297B"/>
    <w:rsid w:val="00823ECB"/>
    <w:rsid w:val="0082437C"/>
    <w:rsid w:val="00825AB1"/>
    <w:rsid w:val="00826D58"/>
    <w:rsid w:val="00827C37"/>
    <w:rsid w:val="008311C5"/>
    <w:rsid w:val="00831349"/>
    <w:rsid w:val="0083147B"/>
    <w:rsid w:val="008319A0"/>
    <w:rsid w:val="0083237E"/>
    <w:rsid w:val="0083261C"/>
    <w:rsid w:val="00832A54"/>
    <w:rsid w:val="00832E54"/>
    <w:rsid w:val="00832FBC"/>
    <w:rsid w:val="00833DCD"/>
    <w:rsid w:val="00834754"/>
    <w:rsid w:val="00835099"/>
    <w:rsid w:val="00835EBE"/>
    <w:rsid w:val="0083675E"/>
    <w:rsid w:val="008367C9"/>
    <w:rsid w:val="0084052D"/>
    <w:rsid w:val="00840E9A"/>
    <w:rsid w:val="00843D97"/>
    <w:rsid w:val="00843E59"/>
    <w:rsid w:val="00844C86"/>
    <w:rsid w:val="008453D0"/>
    <w:rsid w:val="008464ED"/>
    <w:rsid w:val="00846552"/>
    <w:rsid w:val="0084660F"/>
    <w:rsid w:val="008467E8"/>
    <w:rsid w:val="00847873"/>
    <w:rsid w:val="0085043E"/>
    <w:rsid w:val="00850739"/>
    <w:rsid w:val="00851194"/>
    <w:rsid w:val="008516B1"/>
    <w:rsid w:val="00851FBD"/>
    <w:rsid w:val="00853DA2"/>
    <w:rsid w:val="00854722"/>
    <w:rsid w:val="00855271"/>
    <w:rsid w:val="00856C2F"/>
    <w:rsid w:val="00857194"/>
    <w:rsid w:val="00857D09"/>
    <w:rsid w:val="00861746"/>
    <w:rsid w:val="008617FE"/>
    <w:rsid w:val="00861CC1"/>
    <w:rsid w:val="00863692"/>
    <w:rsid w:val="00864BB1"/>
    <w:rsid w:val="00865427"/>
    <w:rsid w:val="008656DC"/>
    <w:rsid w:val="00866645"/>
    <w:rsid w:val="00867FD3"/>
    <w:rsid w:val="008701B0"/>
    <w:rsid w:val="00870E2D"/>
    <w:rsid w:val="008711F2"/>
    <w:rsid w:val="0087144D"/>
    <w:rsid w:val="00871532"/>
    <w:rsid w:val="008719A2"/>
    <w:rsid w:val="00871F71"/>
    <w:rsid w:val="0087322A"/>
    <w:rsid w:val="008738B1"/>
    <w:rsid w:val="00873AA2"/>
    <w:rsid w:val="00875022"/>
    <w:rsid w:val="00876237"/>
    <w:rsid w:val="008767D2"/>
    <w:rsid w:val="008767F4"/>
    <w:rsid w:val="00876BE1"/>
    <w:rsid w:val="00877841"/>
    <w:rsid w:val="00877FAA"/>
    <w:rsid w:val="0088149F"/>
    <w:rsid w:val="00881BAC"/>
    <w:rsid w:val="00881EB5"/>
    <w:rsid w:val="00883657"/>
    <w:rsid w:val="008837A9"/>
    <w:rsid w:val="00883866"/>
    <w:rsid w:val="00883F10"/>
    <w:rsid w:val="0088406F"/>
    <w:rsid w:val="00885000"/>
    <w:rsid w:val="0088684B"/>
    <w:rsid w:val="00886C78"/>
    <w:rsid w:val="00887B5C"/>
    <w:rsid w:val="0089025D"/>
    <w:rsid w:val="008902BD"/>
    <w:rsid w:val="00890592"/>
    <w:rsid w:val="00890D27"/>
    <w:rsid w:val="0089111D"/>
    <w:rsid w:val="00891D8A"/>
    <w:rsid w:val="00891F6C"/>
    <w:rsid w:val="00892832"/>
    <w:rsid w:val="0089340C"/>
    <w:rsid w:val="008936C7"/>
    <w:rsid w:val="00893767"/>
    <w:rsid w:val="00895D51"/>
    <w:rsid w:val="0089606D"/>
    <w:rsid w:val="00896BF6"/>
    <w:rsid w:val="008A033A"/>
    <w:rsid w:val="008A1B5A"/>
    <w:rsid w:val="008A20D2"/>
    <w:rsid w:val="008A3DFA"/>
    <w:rsid w:val="008A42FF"/>
    <w:rsid w:val="008A4441"/>
    <w:rsid w:val="008A465E"/>
    <w:rsid w:val="008A46D6"/>
    <w:rsid w:val="008A4D36"/>
    <w:rsid w:val="008A5DA5"/>
    <w:rsid w:val="008A717D"/>
    <w:rsid w:val="008B0A21"/>
    <w:rsid w:val="008B14B2"/>
    <w:rsid w:val="008B23B3"/>
    <w:rsid w:val="008B2B74"/>
    <w:rsid w:val="008B30FC"/>
    <w:rsid w:val="008B5EB1"/>
    <w:rsid w:val="008B6E3D"/>
    <w:rsid w:val="008B7493"/>
    <w:rsid w:val="008C01C1"/>
    <w:rsid w:val="008C03E0"/>
    <w:rsid w:val="008C105F"/>
    <w:rsid w:val="008C15A0"/>
    <w:rsid w:val="008C205D"/>
    <w:rsid w:val="008C274C"/>
    <w:rsid w:val="008C2A2A"/>
    <w:rsid w:val="008C3F88"/>
    <w:rsid w:val="008C45BC"/>
    <w:rsid w:val="008C48A4"/>
    <w:rsid w:val="008C590C"/>
    <w:rsid w:val="008C5919"/>
    <w:rsid w:val="008C5BF9"/>
    <w:rsid w:val="008C61A3"/>
    <w:rsid w:val="008C6343"/>
    <w:rsid w:val="008C63EA"/>
    <w:rsid w:val="008C717A"/>
    <w:rsid w:val="008C74CB"/>
    <w:rsid w:val="008D0555"/>
    <w:rsid w:val="008D17DE"/>
    <w:rsid w:val="008D1806"/>
    <w:rsid w:val="008D1835"/>
    <w:rsid w:val="008D2230"/>
    <w:rsid w:val="008D239B"/>
    <w:rsid w:val="008D361E"/>
    <w:rsid w:val="008D42D0"/>
    <w:rsid w:val="008D4D8D"/>
    <w:rsid w:val="008D5228"/>
    <w:rsid w:val="008D5314"/>
    <w:rsid w:val="008D6140"/>
    <w:rsid w:val="008D7468"/>
    <w:rsid w:val="008D79DB"/>
    <w:rsid w:val="008E0577"/>
    <w:rsid w:val="008E0A46"/>
    <w:rsid w:val="008E0A76"/>
    <w:rsid w:val="008E0F3E"/>
    <w:rsid w:val="008E2715"/>
    <w:rsid w:val="008E317B"/>
    <w:rsid w:val="008E3408"/>
    <w:rsid w:val="008E3CD7"/>
    <w:rsid w:val="008E4012"/>
    <w:rsid w:val="008E45D7"/>
    <w:rsid w:val="008E6E22"/>
    <w:rsid w:val="008E6F68"/>
    <w:rsid w:val="008E6FC0"/>
    <w:rsid w:val="008E71B1"/>
    <w:rsid w:val="008F010A"/>
    <w:rsid w:val="008F085C"/>
    <w:rsid w:val="008F0B87"/>
    <w:rsid w:val="008F0CC0"/>
    <w:rsid w:val="008F0DDE"/>
    <w:rsid w:val="008F15DA"/>
    <w:rsid w:val="008F196A"/>
    <w:rsid w:val="008F1E7E"/>
    <w:rsid w:val="008F24DB"/>
    <w:rsid w:val="008F3EFD"/>
    <w:rsid w:val="008F3F38"/>
    <w:rsid w:val="008F452A"/>
    <w:rsid w:val="008F494C"/>
    <w:rsid w:val="008F4B1B"/>
    <w:rsid w:val="008F53CD"/>
    <w:rsid w:val="008F56A0"/>
    <w:rsid w:val="008F5D72"/>
    <w:rsid w:val="008F6BDA"/>
    <w:rsid w:val="008F71DF"/>
    <w:rsid w:val="008F73EA"/>
    <w:rsid w:val="00900098"/>
    <w:rsid w:val="009004F0"/>
    <w:rsid w:val="009005C1"/>
    <w:rsid w:val="00900A1D"/>
    <w:rsid w:val="00900E66"/>
    <w:rsid w:val="00901531"/>
    <w:rsid w:val="00901EC1"/>
    <w:rsid w:val="00903A24"/>
    <w:rsid w:val="00903D1A"/>
    <w:rsid w:val="00904B28"/>
    <w:rsid w:val="00905C94"/>
    <w:rsid w:val="009078D8"/>
    <w:rsid w:val="0091117D"/>
    <w:rsid w:val="00911276"/>
    <w:rsid w:val="00911455"/>
    <w:rsid w:val="00912852"/>
    <w:rsid w:val="009130F1"/>
    <w:rsid w:val="0091326A"/>
    <w:rsid w:val="009133BA"/>
    <w:rsid w:val="00913B90"/>
    <w:rsid w:val="009140B2"/>
    <w:rsid w:val="00915B42"/>
    <w:rsid w:val="00917A24"/>
    <w:rsid w:val="00917DEA"/>
    <w:rsid w:val="0092063B"/>
    <w:rsid w:val="00920677"/>
    <w:rsid w:val="0092256E"/>
    <w:rsid w:val="009226A0"/>
    <w:rsid w:val="00922DA5"/>
    <w:rsid w:val="00922F15"/>
    <w:rsid w:val="00923060"/>
    <w:rsid w:val="009232F8"/>
    <w:rsid w:val="00924E9D"/>
    <w:rsid w:val="00925BF8"/>
    <w:rsid w:val="00931201"/>
    <w:rsid w:val="00931A3D"/>
    <w:rsid w:val="00931B1A"/>
    <w:rsid w:val="00931F40"/>
    <w:rsid w:val="0093216F"/>
    <w:rsid w:val="0093284F"/>
    <w:rsid w:val="00935063"/>
    <w:rsid w:val="00935B95"/>
    <w:rsid w:val="00936085"/>
    <w:rsid w:val="00940A1E"/>
    <w:rsid w:val="00941B1F"/>
    <w:rsid w:val="00942487"/>
    <w:rsid w:val="00942F2F"/>
    <w:rsid w:val="00944493"/>
    <w:rsid w:val="00944F06"/>
    <w:rsid w:val="00945B9B"/>
    <w:rsid w:val="009461A8"/>
    <w:rsid w:val="00946B2F"/>
    <w:rsid w:val="00946D91"/>
    <w:rsid w:val="009473E5"/>
    <w:rsid w:val="00947631"/>
    <w:rsid w:val="00947943"/>
    <w:rsid w:val="00947B5B"/>
    <w:rsid w:val="00947C96"/>
    <w:rsid w:val="0095017E"/>
    <w:rsid w:val="009504AE"/>
    <w:rsid w:val="009509BD"/>
    <w:rsid w:val="00950C24"/>
    <w:rsid w:val="00950EE8"/>
    <w:rsid w:val="009519C6"/>
    <w:rsid w:val="00951C32"/>
    <w:rsid w:val="00951D3E"/>
    <w:rsid w:val="00952A6B"/>
    <w:rsid w:val="00952E84"/>
    <w:rsid w:val="00953C9A"/>
    <w:rsid w:val="00955700"/>
    <w:rsid w:val="00955EE0"/>
    <w:rsid w:val="0095671E"/>
    <w:rsid w:val="00957C0B"/>
    <w:rsid w:val="00957CFD"/>
    <w:rsid w:val="009609FC"/>
    <w:rsid w:val="009614E5"/>
    <w:rsid w:val="00961D55"/>
    <w:rsid w:val="00962AD7"/>
    <w:rsid w:val="009658E9"/>
    <w:rsid w:val="00965AD5"/>
    <w:rsid w:val="0096654D"/>
    <w:rsid w:val="00966DBF"/>
    <w:rsid w:val="009672B0"/>
    <w:rsid w:val="00967FDC"/>
    <w:rsid w:val="00972767"/>
    <w:rsid w:val="00973134"/>
    <w:rsid w:val="009732CA"/>
    <w:rsid w:val="00974170"/>
    <w:rsid w:val="00974E69"/>
    <w:rsid w:val="0097583A"/>
    <w:rsid w:val="00975CCF"/>
    <w:rsid w:val="0097651D"/>
    <w:rsid w:val="009776BD"/>
    <w:rsid w:val="0098032A"/>
    <w:rsid w:val="00980F97"/>
    <w:rsid w:val="0098180F"/>
    <w:rsid w:val="00983320"/>
    <w:rsid w:val="00983A13"/>
    <w:rsid w:val="009863CC"/>
    <w:rsid w:val="00986469"/>
    <w:rsid w:val="00986740"/>
    <w:rsid w:val="00986904"/>
    <w:rsid w:val="00987B77"/>
    <w:rsid w:val="00987E4D"/>
    <w:rsid w:val="00990619"/>
    <w:rsid w:val="00991026"/>
    <w:rsid w:val="00991236"/>
    <w:rsid w:val="00991321"/>
    <w:rsid w:val="009934F1"/>
    <w:rsid w:val="00993791"/>
    <w:rsid w:val="00993A60"/>
    <w:rsid w:val="00993C4E"/>
    <w:rsid w:val="00993CF5"/>
    <w:rsid w:val="00993D39"/>
    <w:rsid w:val="009948B0"/>
    <w:rsid w:val="00994C9F"/>
    <w:rsid w:val="00996B0A"/>
    <w:rsid w:val="00997129"/>
    <w:rsid w:val="00997353"/>
    <w:rsid w:val="009A09FC"/>
    <w:rsid w:val="009A14A7"/>
    <w:rsid w:val="009A1951"/>
    <w:rsid w:val="009A2309"/>
    <w:rsid w:val="009A264C"/>
    <w:rsid w:val="009A2809"/>
    <w:rsid w:val="009A31FF"/>
    <w:rsid w:val="009A336E"/>
    <w:rsid w:val="009A482A"/>
    <w:rsid w:val="009A58B7"/>
    <w:rsid w:val="009A612E"/>
    <w:rsid w:val="009A62DB"/>
    <w:rsid w:val="009A63B9"/>
    <w:rsid w:val="009A6B9D"/>
    <w:rsid w:val="009A7586"/>
    <w:rsid w:val="009B0015"/>
    <w:rsid w:val="009B289B"/>
    <w:rsid w:val="009B2CAF"/>
    <w:rsid w:val="009B2CF3"/>
    <w:rsid w:val="009B2EA5"/>
    <w:rsid w:val="009B39DC"/>
    <w:rsid w:val="009B4462"/>
    <w:rsid w:val="009B5F9F"/>
    <w:rsid w:val="009B60EB"/>
    <w:rsid w:val="009B6653"/>
    <w:rsid w:val="009B6696"/>
    <w:rsid w:val="009B66EB"/>
    <w:rsid w:val="009B7415"/>
    <w:rsid w:val="009C0919"/>
    <w:rsid w:val="009C1335"/>
    <w:rsid w:val="009C17EB"/>
    <w:rsid w:val="009C19BE"/>
    <w:rsid w:val="009C1EC0"/>
    <w:rsid w:val="009C22DD"/>
    <w:rsid w:val="009C35EB"/>
    <w:rsid w:val="009C409E"/>
    <w:rsid w:val="009C4779"/>
    <w:rsid w:val="009C4879"/>
    <w:rsid w:val="009C4922"/>
    <w:rsid w:val="009C69A2"/>
    <w:rsid w:val="009D0EB4"/>
    <w:rsid w:val="009D1F50"/>
    <w:rsid w:val="009D36EA"/>
    <w:rsid w:val="009D46C7"/>
    <w:rsid w:val="009D4A2A"/>
    <w:rsid w:val="009D5B4F"/>
    <w:rsid w:val="009D6016"/>
    <w:rsid w:val="009D6479"/>
    <w:rsid w:val="009D65E0"/>
    <w:rsid w:val="009D6FE5"/>
    <w:rsid w:val="009D7BB6"/>
    <w:rsid w:val="009E1313"/>
    <w:rsid w:val="009E1B5A"/>
    <w:rsid w:val="009E3E72"/>
    <w:rsid w:val="009E3EFF"/>
    <w:rsid w:val="009E5033"/>
    <w:rsid w:val="009E60B3"/>
    <w:rsid w:val="009F0DF8"/>
    <w:rsid w:val="009F2464"/>
    <w:rsid w:val="009F3152"/>
    <w:rsid w:val="009F3C2D"/>
    <w:rsid w:val="009F482D"/>
    <w:rsid w:val="009F5473"/>
    <w:rsid w:val="00A02E6B"/>
    <w:rsid w:val="00A0308A"/>
    <w:rsid w:val="00A03271"/>
    <w:rsid w:val="00A06586"/>
    <w:rsid w:val="00A06D54"/>
    <w:rsid w:val="00A0716F"/>
    <w:rsid w:val="00A07D82"/>
    <w:rsid w:val="00A07EA2"/>
    <w:rsid w:val="00A10966"/>
    <w:rsid w:val="00A109EC"/>
    <w:rsid w:val="00A10DBB"/>
    <w:rsid w:val="00A1165F"/>
    <w:rsid w:val="00A11DF5"/>
    <w:rsid w:val="00A12FFE"/>
    <w:rsid w:val="00A13149"/>
    <w:rsid w:val="00A132C3"/>
    <w:rsid w:val="00A14068"/>
    <w:rsid w:val="00A1506B"/>
    <w:rsid w:val="00A164B1"/>
    <w:rsid w:val="00A16B1F"/>
    <w:rsid w:val="00A17122"/>
    <w:rsid w:val="00A173AF"/>
    <w:rsid w:val="00A175D0"/>
    <w:rsid w:val="00A178EA"/>
    <w:rsid w:val="00A20CC8"/>
    <w:rsid w:val="00A2337F"/>
    <w:rsid w:val="00A23B22"/>
    <w:rsid w:val="00A24C0A"/>
    <w:rsid w:val="00A259CA"/>
    <w:rsid w:val="00A25CAB"/>
    <w:rsid w:val="00A25DDC"/>
    <w:rsid w:val="00A2655A"/>
    <w:rsid w:val="00A2655E"/>
    <w:rsid w:val="00A2697D"/>
    <w:rsid w:val="00A270E6"/>
    <w:rsid w:val="00A2788A"/>
    <w:rsid w:val="00A27BF5"/>
    <w:rsid w:val="00A3070F"/>
    <w:rsid w:val="00A30E55"/>
    <w:rsid w:val="00A30F3B"/>
    <w:rsid w:val="00A30FCD"/>
    <w:rsid w:val="00A31CEF"/>
    <w:rsid w:val="00A31F34"/>
    <w:rsid w:val="00A321EA"/>
    <w:rsid w:val="00A32450"/>
    <w:rsid w:val="00A32988"/>
    <w:rsid w:val="00A32B65"/>
    <w:rsid w:val="00A330C7"/>
    <w:rsid w:val="00A3375B"/>
    <w:rsid w:val="00A33F6A"/>
    <w:rsid w:val="00A34A99"/>
    <w:rsid w:val="00A34D34"/>
    <w:rsid w:val="00A35874"/>
    <w:rsid w:val="00A35A74"/>
    <w:rsid w:val="00A36571"/>
    <w:rsid w:val="00A366A8"/>
    <w:rsid w:val="00A36ABE"/>
    <w:rsid w:val="00A3767C"/>
    <w:rsid w:val="00A37885"/>
    <w:rsid w:val="00A37C2D"/>
    <w:rsid w:val="00A4001C"/>
    <w:rsid w:val="00A40C2C"/>
    <w:rsid w:val="00A41443"/>
    <w:rsid w:val="00A42B50"/>
    <w:rsid w:val="00A440CE"/>
    <w:rsid w:val="00A44404"/>
    <w:rsid w:val="00A454D6"/>
    <w:rsid w:val="00A46129"/>
    <w:rsid w:val="00A46265"/>
    <w:rsid w:val="00A47324"/>
    <w:rsid w:val="00A475B7"/>
    <w:rsid w:val="00A47A44"/>
    <w:rsid w:val="00A50708"/>
    <w:rsid w:val="00A51F39"/>
    <w:rsid w:val="00A52DCF"/>
    <w:rsid w:val="00A53C29"/>
    <w:rsid w:val="00A540FB"/>
    <w:rsid w:val="00A547B2"/>
    <w:rsid w:val="00A54D7D"/>
    <w:rsid w:val="00A5505B"/>
    <w:rsid w:val="00A559A7"/>
    <w:rsid w:val="00A55C6C"/>
    <w:rsid w:val="00A55D0C"/>
    <w:rsid w:val="00A56B01"/>
    <w:rsid w:val="00A56E85"/>
    <w:rsid w:val="00A56F13"/>
    <w:rsid w:val="00A579C8"/>
    <w:rsid w:val="00A57AEC"/>
    <w:rsid w:val="00A60B63"/>
    <w:rsid w:val="00A63017"/>
    <w:rsid w:val="00A63DD8"/>
    <w:rsid w:val="00A64F06"/>
    <w:rsid w:val="00A65605"/>
    <w:rsid w:val="00A6655C"/>
    <w:rsid w:val="00A66798"/>
    <w:rsid w:val="00A673A7"/>
    <w:rsid w:val="00A6751E"/>
    <w:rsid w:val="00A67EA0"/>
    <w:rsid w:val="00A70C5C"/>
    <w:rsid w:val="00A71059"/>
    <w:rsid w:val="00A722A7"/>
    <w:rsid w:val="00A722B8"/>
    <w:rsid w:val="00A72A6F"/>
    <w:rsid w:val="00A732C7"/>
    <w:rsid w:val="00A73385"/>
    <w:rsid w:val="00A736FD"/>
    <w:rsid w:val="00A73DDC"/>
    <w:rsid w:val="00A741DD"/>
    <w:rsid w:val="00A75DA0"/>
    <w:rsid w:val="00A76603"/>
    <w:rsid w:val="00A76814"/>
    <w:rsid w:val="00A804AE"/>
    <w:rsid w:val="00A80864"/>
    <w:rsid w:val="00A81288"/>
    <w:rsid w:val="00A81AB5"/>
    <w:rsid w:val="00A842B1"/>
    <w:rsid w:val="00A84AD3"/>
    <w:rsid w:val="00A85A8A"/>
    <w:rsid w:val="00A85C24"/>
    <w:rsid w:val="00A86170"/>
    <w:rsid w:val="00A86633"/>
    <w:rsid w:val="00A86F01"/>
    <w:rsid w:val="00A903D8"/>
    <w:rsid w:val="00A909C3"/>
    <w:rsid w:val="00A91DD8"/>
    <w:rsid w:val="00A924CA"/>
    <w:rsid w:val="00A926B6"/>
    <w:rsid w:val="00A94D7F"/>
    <w:rsid w:val="00A94DAC"/>
    <w:rsid w:val="00A95B0D"/>
    <w:rsid w:val="00A95BF5"/>
    <w:rsid w:val="00AA0512"/>
    <w:rsid w:val="00AA0C42"/>
    <w:rsid w:val="00AA0E0E"/>
    <w:rsid w:val="00AA0F6B"/>
    <w:rsid w:val="00AA224A"/>
    <w:rsid w:val="00AA2FE7"/>
    <w:rsid w:val="00AA41D1"/>
    <w:rsid w:val="00AA4E0F"/>
    <w:rsid w:val="00AA51D8"/>
    <w:rsid w:val="00AA5F15"/>
    <w:rsid w:val="00AA6572"/>
    <w:rsid w:val="00AA74CD"/>
    <w:rsid w:val="00AB3753"/>
    <w:rsid w:val="00AB4DE5"/>
    <w:rsid w:val="00AB5252"/>
    <w:rsid w:val="00AB5617"/>
    <w:rsid w:val="00AB5ED0"/>
    <w:rsid w:val="00AB79BA"/>
    <w:rsid w:val="00AC015A"/>
    <w:rsid w:val="00AC157E"/>
    <w:rsid w:val="00AC1A34"/>
    <w:rsid w:val="00AC1FB6"/>
    <w:rsid w:val="00AC2BBC"/>
    <w:rsid w:val="00AC31AD"/>
    <w:rsid w:val="00AC3B07"/>
    <w:rsid w:val="00AC50F7"/>
    <w:rsid w:val="00AC5C6C"/>
    <w:rsid w:val="00AC5CB9"/>
    <w:rsid w:val="00AC7389"/>
    <w:rsid w:val="00AC7BE5"/>
    <w:rsid w:val="00AD05F9"/>
    <w:rsid w:val="00AD13C6"/>
    <w:rsid w:val="00AD1F0F"/>
    <w:rsid w:val="00AD206D"/>
    <w:rsid w:val="00AD2D6B"/>
    <w:rsid w:val="00AD381A"/>
    <w:rsid w:val="00AD38DB"/>
    <w:rsid w:val="00AD416F"/>
    <w:rsid w:val="00AD5338"/>
    <w:rsid w:val="00AD5F4A"/>
    <w:rsid w:val="00AD66FE"/>
    <w:rsid w:val="00AE0355"/>
    <w:rsid w:val="00AE0503"/>
    <w:rsid w:val="00AE0FF1"/>
    <w:rsid w:val="00AE30A3"/>
    <w:rsid w:val="00AE313D"/>
    <w:rsid w:val="00AE3ACE"/>
    <w:rsid w:val="00AE6873"/>
    <w:rsid w:val="00AE699A"/>
    <w:rsid w:val="00AE7597"/>
    <w:rsid w:val="00AF09DD"/>
    <w:rsid w:val="00AF0EF8"/>
    <w:rsid w:val="00AF14F2"/>
    <w:rsid w:val="00AF24B8"/>
    <w:rsid w:val="00AF2782"/>
    <w:rsid w:val="00AF2F54"/>
    <w:rsid w:val="00AF34DA"/>
    <w:rsid w:val="00AF490D"/>
    <w:rsid w:val="00AF531F"/>
    <w:rsid w:val="00AF639B"/>
    <w:rsid w:val="00AF6DBD"/>
    <w:rsid w:val="00AF6E00"/>
    <w:rsid w:val="00AF7746"/>
    <w:rsid w:val="00AF7AC6"/>
    <w:rsid w:val="00AF7DAF"/>
    <w:rsid w:val="00B0084E"/>
    <w:rsid w:val="00B00B08"/>
    <w:rsid w:val="00B0128B"/>
    <w:rsid w:val="00B016B0"/>
    <w:rsid w:val="00B01895"/>
    <w:rsid w:val="00B0232E"/>
    <w:rsid w:val="00B02FFA"/>
    <w:rsid w:val="00B033EE"/>
    <w:rsid w:val="00B034A7"/>
    <w:rsid w:val="00B036CC"/>
    <w:rsid w:val="00B038FC"/>
    <w:rsid w:val="00B03E5A"/>
    <w:rsid w:val="00B04590"/>
    <w:rsid w:val="00B054AF"/>
    <w:rsid w:val="00B057B6"/>
    <w:rsid w:val="00B065BE"/>
    <w:rsid w:val="00B0756C"/>
    <w:rsid w:val="00B07645"/>
    <w:rsid w:val="00B07663"/>
    <w:rsid w:val="00B07D6E"/>
    <w:rsid w:val="00B07F7D"/>
    <w:rsid w:val="00B103AE"/>
    <w:rsid w:val="00B10E23"/>
    <w:rsid w:val="00B11FD9"/>
    <w:rsid w:val="00B13017"/>
    <w:rsid w:val="00B137C3"/>
    <w:rsid w:val="00B14D5D"/>
    <w:rsid w:val="00B14FAF"/>
    <w:rsid w:val="00B1561A"/>
    <w:rsid w:val="00B15656"/>
    <w:rsid w:val="00B1584D"/>
    <w:rsid w:val="00B16343"/>
    <w:rsid w:val="00B169FE"/>
    <w:rsid w:val="00B17B1F"/>
    <w:rsid w:val="00B21ED8"/>
    <w:rsid w:val="00B225A4"/>
    <w:rsid w:val="00B23625"/>
    <w:rsid w:val="00B2377F"/>
    <w:rsid w:val="00B24CAD"/>
    <w:rsid w:val="00B256E9"/>
    <w:rsid w:val="00B26D22"/>
    <w:rsid w:val="00B27014"/>
    <w:rsid w:val="00B304C7"/>
    <w:rsid w:val="00B31262"/>
    <w:rsid w:val="00B31F1A"/>
    <w:rsid w:val="00B320E3"/>
    <w:rsid w:val="00B3246D"/>
    <w:rsid w:val="00B3383B"/>
    <w:rsid w:val="00B33B16"/>
    <w:rsid w:val="00B33C91"/>
    <w:rsid w:val="00B33CE2"/>
    <w:rsid w:val="00B34D44"/>
    <w:rsid w:val="00B3525F"/>
    <w:rsid w:val="00B36539"/>
    <w:rsid w:val="00B367CB"/>
    <w:rsid w:val="00B40895"/>
    <w:rsid w:val="00B41BBD"/>
    <w:rsid w:val="00B4201B"/>
    <w:rsid w:val="00B42987"/>
    <w:rsid w:val="00B42D1B"/>
    <w:rsid w:val="00B44131"/>
    <w:rsid w:val="00B44A91"/>
    <w:rsid w:val="00B457FB"/>
    <w:rsid w:val="00B50095"/>
    <w:rsid w:val="00B505F9"/>
    <w:rsid w:val="00B5175B"/>
    <w:rsid w:val="00B519D3"/>
    <w:rsid w:val="00B54623"/>
    <w:rsid w:val="00B54837"/>
    <w:rsid w:val="00B55A60"/>
    <w:rsid w:val="00B577C3"/>
    <w:rsid w:val="00B6151F"/>
    <w:rsid w:val="00B615E6"/>
    <w:rsid w:val="00B61A06"/>
    <w:rsid w:val="00B63CD3"/>
    <w:rsid w:val="00B64194"/>
    <w:rsid w:val="00B6467C"/>
    <w:rsid w:val="00B6521B"/>
    <w:rsid w:val="00B71177"/>
    <w:rsid w:val="00B719D7"/>
    <w:rsid w:val="00B7373E"/>
    <w:rsid w:val="00B74084"/>
    <w:rsid w:val="00B75363"/>
    <w:rsid w:val="00B755C1"/>
    <w:rsid w:val="00B7602B"/>
    <w:rsid w:val="00B764FC"/>
    <w:rsid w:val="00B7741E"/>
    <w:rsid w:val="00B77A3F"/>
    <w:rsid w:val="00B77AEA"/>
    <w:rsid w:val="00B77B1C"/>
    <w:rsid w:val="00B80021"/>
    <w:rsid w:val="00B80992"/>
    <w:rsid w:val="00B8468B"/>
    <w:rsid w:val="00B85751"/>
    <w:rsid w:val="00B85909"/>
    <w:rsid w:val="00B85F3B"/>
    <w:rsid w:val="00B86D13"/>
    <w:rsid w:val="00B875FE"/>
    <w:rsid w:val="00B876FF"/>
    <w:rsid w:val="00B90BE5"/>
    <w:rsid w:val="00B90E9F"/>
    <w:rsid w:val="00B93114"/>
    <w:rsid w:val="00B93ADE"/>
    <w:rsid w:val="00B957D4"/>
    <w:rsid w:val="00B95F83"/>
    <w:rsid w:val="00B96090"/>
    <w:rsid w:val="00B968F7"/>
    <w:rsid w:val="00B97779"/>
    <w:rsid w:val="00B97B69"/>
    <w:rsid w:val="00BA1544"/>
    <w:rsid w:val="00BA1985"/>
    <w:rsid w:val="00BA1C29"/>
    <w:rsid w:val="00BA2B85"/>
    <w:rsid w:val="00BA2C58"/>
    <w:rsid w:val="00BA2E2A"/>
    <w:rsid w:val="00BA43E8"/>
    <w:rsid w:val="00BA5059"/>
    <w:rsid w:val="00BA56E3"/>
    <w:rsid w:val="00BA6859"/>
    <w:rsid w:val="00BA705C"/>
    <w:rsid w:val="00BA7352"/>
    <w:rsid w:val="00BA73E1"/>
    <w:rsid w:val="00BA7CB4"/>
    <w:rsid w:val="00BA7D06"/>
    <w:rsid w:val="00BB0C62"/>
    <w:rsid w:val="00BB139E"/>
    <w:rsid w:val="00BB1698"/>
    <w:rsid w:val="00BB3B26"/>
    <w:rsid w:val="00BB3CC1"/>
    <w:rsid w:val="00BB7D3B"/>
    <w:rsid w:val="00BC0F49"/>
    <w:rsid w:val="00BC10D7"/>
    <w:rsid w:val="00BC10DC"/>
    <w:rsid w:val="00BC13B6"/>
    <w:rsid w:val="00BC15FD"/>
    <w:rsid w:val="00BC2D92"/>
    <w:rsid w:val="00BC40D0"/>
    <w:rsid w:val="00BC4D98"/>
    <w:rsid w:val="00BC4FCF"/>
    <w:rsid w:val="00BC60B6"/>
    <w:rsid w:val="00BC60B8"/>
    <w:rsid w:val="00BC62F2"/>
    <w:rsid w:val="00BC7D3D"/>
    <w:rsid w:val="00BC7E24"/>
    <w:rsid w:val="00BD1BA1"/>
    <w:rsid w:val="00BD24E4"/>
    <w:rsid w:val="00BD2E64"/>
    <w:rsid w:val="00BD2FBC"/>
    <w:rsid w:val="00BD35D5"/>
    <w:rsid w:val="00BD3862"/>
    <w:rsid w:val="00BD3E9D"/>
    <w:rsid w:val="00BD3FBF"/>
    <w:rsid w:val="00BD40E1"/>
    <w:rsid w:val="00BD4C59"/>
    <w:rsid w:val="00BD5F23"/>
    <w:rsid w:val="00BD7B57"/>
    <w:rsid w:val="00BD7FBB"/>
    <w:rsid w:val="00BE02F7"/>
    <w:rsid w:val="00BE042C"/>
    <w:rsid w:val="00BE0F3B"/>
    <w:rsid w:val="00BE1855"/>
    <w:rsid w:val="00BE198D"/>
    <w:rsid w:val="00BE23B2"/>
    <w:rsid w:val="00BE380C"/>
    <w:rsid w:val="00BE38FB"/>
    <w:rsid w:val="00BE46E3"/>
    <w:rsid w:val="00BE4C41"/>
    <w:rsid w:val="00BE5AD6"/>
    <w:rsid w:val="00BE75BE"/>
    <w:rsid w:val="00BE75FD"/>
    <w:rsid w:val="00BF0838"/>
    <w:rsid w:val="00BF106A"/>
    <w:rsid w:val="00BF1365"/>
    <w:rsid w:val="00BF15B2"/>
    <w:rsid w:val="00BF1AA5"/>
    <w:rsid w:val="00BF1D3F"/>
    <w:rsid w:val="00BF2431"/>
    <w:rsid w:val="00BF27D0"/>
    <w:rsid w:val="00BF2ABC"/>
    <w:rsid w:val="00BF349D"/>
    <w:rsid w:val="00BF4701"/>
    <w:rsid w:val="00BF5075"/>
    <w:rsid w:val="00BF6169"/>
    <w:rsid w:val="00BF7978"/>
    <w:rsid w:val="00BF7CF3"/>
    <w:rsid w:val="00C00DD6"/>
    <w:rsid w:val="00C01138"/>
    <w:rsid w:val="00C0369F"/>
    <w:rsid w:val="00C0469F"/>
    <w:rsid w:val="00C048A8"/>
    <w:rsid w:val="00C069C7"/>
    <w:rsid w:val="00C06E0D"/>
    <w:rsid w:val="00C100A5"/>
    <w:rsid w:val="00C1087B"/>
    <w:rsid w:val="00C10AC3"/>
    <w:rsid w:val="00C11EA8"/>
    <w:rsid w:val="00C12261"/>
    <w:rsid w:val="00C12675"/>
    <w:rsid w:val="00C14BBB"/>
    <w:rsid w:val="00C14F61"/>
    <w:rsid w:val="00C157E2"/>
    <w:rsid w:val="00C157F2"/>
    <w:rsid w:val="00C16542"/>
    <w:rsid w:val="00C17581"/>
    <w:rsid w:val="00C17944"/>
    <w:rsid w:val="00C22EEA"/>
    <w:rsid w:val="00C230F3"/>
    <w:rsid w:val="00C2318C"/>
    <w:rsid w:val="00C24072"/>
    <w:rsid w:val="00C257E1"/>
    <w:rsid w:val="00C25A5C"/>
    <w:rsid w:val="00C26981"/>
    <w:rsid w:val="00C3220E"/>
    <w:rsid w:val="00C345AA"/>
    <w:rsid w:val="00C345CE"/>
    <w:rsid w:val="00C36DDB"/>
    <w:rsid w:val="00C37019"/>
    <w:rsid w:val="00C37377"/>
    <w:rsid w:val="00C4096B"/>
    <w:rsid w:val="00C4114B"/>
    <w:rsid w:val="00C41335"/>
    <w:rsid w:val="00C4162B"/>
    <w:rsid w:val="00C41B8F"/>
    <w:rsid w:val="00C42B93"/>
    <w:rsid w:val="00C442FE"/>
    <w:rsid w:val="00C452CC"/>
    <w:rsid w:val="00C45FD6"/>
    <w:rsid w:val="00C46AD3"/>
    <w:rsid w:val="00C47640"/>
    <w:rsid w:val="00C506BC"/>
    <w:rsid w:val="00C508CE"/>
    <w:rsid w:val="00C50E2E"/>
    <w:rsid w:val="00C5174D"/>
    <w:rsid w:val="00C526C5"/>
    <w:rsid w:val="00C52B55"/>
    <w:rsid w:val="00C550C3"/>
    <w:rsid w:val="00C55414"/>
    <w:rsid w:val="00C6085B"/>
    <w:rsid w:val="00C60F73"/>
    <w:rsid w:val="00C617E4"/>
    <w:rsid w:val="00C61F4D"/>
    <w:rsid w:val="00C62E16"/>
    <w:rsid w:val="00C6371D"/>
    <w:rsid w:val="00C639AD"/>
    <w:rsid w:val="00C64026"/>
    <w:rsid w:val="00C64FEC"/>
    <w:rsid w:val="00C6513B"/>
    <w:rsid w:val="00C65803"/>
    <w:rsid w:val="00C66A9D"/>
    <w:rsid w:val="00C66BCB"/>
    <w:rsid w:val="00C6727E"/>
    <w:rsid w:val="00C70077"/>
    <w:rsid w:val="00C712ED"/>
    <w:rsid w:val="00C72AE3"/>
    <w:rsid w:val="00C737D2"/>
    <w:rsid w:val="00C73850"/>
    <w:rsid w:val="00C74A99"/>
    <w:rsid w:val="00C76664"/>
    <w:rsid w:val="00C8084E"/>
    <w:rsid w:val="00C8237B"/>
    <w:rsid w:val="00C85E9D"/>
    <w:rsid w:val="00C861DF"/>
    <w:rsid w:val="00C86209"/>
    <w:rsid w:val="00C8794F"/>
    <w:rsid w:val="00C87E3E"/>
    <w:rsid w:val="00C911CB"/>
    <w:rsid w:val="00C913DE"/>
    <w:rsid w:val="00C916CD"/>
    <w:rsid w:val="00C92545"/>
    <w:rsid w:val="00C9317E"/>
    <w:rsid w:val="00C94343"/>
    <w:rsid w:val="00C94B4E"/>
    <w:rsid w:val="00C9535F"/>
    <w:rsid w:val="00C965C3"/>
    <w:rsid w:val="00C968CA"/>
    <w:rsid w:val="00C97B23"/>
    <w:rsid w:val="00CA11A8"/>
    <w:rsid w:val="00CA12A1"/>
    <w:rsid w:val="00CA151A"/>
    <w:rsid w:val="00CA246B"/>
    <w:rsid w:val="00CA34C1"/>
    <w:rsid w:val="00CA36D7"/>
    <w:rsid w:val="00CA39C7"/>
    <w:rsid w:val="00CA54FD"/>
    <w:rsid w:val="00CA5EF2"/>
    <w:rsid w:val="00CA5F13"/>
    <w:rsid w:val="00CA6063"/>
    <w:rsid w:val="00CB1833"/>
    <w:rsid w:val="00CB1E6E"/>
    <w:rsid w:val="00CB2152"/>
    <w:rsid w:val="00CB2619"/>
    <w:rsid w:val="00CB2FD6"/>
    <w:rsid w:val="00CB33F4"/>
    <w:rsid w:val="00CB49D0"/>
    <w:rsid w:val="00CB4C88"/>
    <w:rsid w:val="00CB51B9"/>
    <w:rsid w:val="00CB5D03"/>
    <w:rsid w:val="00CB619C"/>
    <w:rsid w:val="00CB65BD"/>
    <w:rsid w:val="00CB6E5D"/>
    <w:rsid w:val="00CB77C8"/>
    <w:rsid w:val="00CB7BF3"/>
    <w:rsid w:val="00CB7D93"/>
    <w:rsid w:val="00CC10E4"/>
    <w:rsid w:val="00CC1A41"/>
    <w:rsid w:val="00CC1F96"/>
    <w:rsid w:val="00CC26F3"/>
    <w:rsid w:val="00CC491D"/>
    <w:rsid w:val="00CC4BED"/>
    <w:rsid w:val="00CC541D"/>
    <w:rsid w:val="00CC557E"/>
    <w:rsid w:val="00CC5628"/>
    <w:rsid w:val="00CC59EA"/>
    <w:rsid w:val="00CC7484"/>
    <w:rsid w:val="00CC7ACE"/>
    <w:rsid w:val="00CC7E6E"/>
    <w:rsid w:val="00CD063D"/>
    <w:rsid w:val="00CD09C2"/>
    <w:rsid w:val="00CD1082"/>
    <w:rsid w:val="00CD1559"/>
    <w:rsid w:val="00CD1C81"/>
    <w:rsid w:val="00CD1E77"/>
    <w:rsid w:val="00CD3F15"/>
    <w:rsid w:val="00CD4C81"/>
    <w:rsid w:val="00CD4F53"/>
    <w:rsid w:val="00CD6096"/>
    <w:rsid w:val="00CD6337"/>
    <w:rsid w:val="00CD6494"/>
    <w:rsid w:val="00CD691C"/>
    <w:rsid w:val="00CD694F"/>
    <w:rsid w:val="00CD6EBB"/>
    <w:rsid w:val="00CD76D4"/>
    <w:rsid w:val="00CD7989"/>
    <w:rsid w:val="00CD7BB6"/>
    <w:rsid w:val="00CE0165"/>
    <w:rsid w:val="00CE1A85"/>
    <w:rsid w:val="00CE1BBE"/>
    <w:rsid w:val="00CE2040"/>
    <w:rsid w:val="00CE27EE"/>
    <w:rsid w:val="00CE284B"/>
    <w:rsid w:val="00CE2B75"/>
    <w:rsid w:val="00CE45D3"/>
    <w:rsid w:val="00CE492C"/>
    <w:rsid w:val="00CE4E64"/>
    <w:rsid w:val="00CE5BF6"/>
    <w:rsid w:val="00CE6E32"/>
    <w:rsid w:val="00CF005F"/>
    <w:rsid w:val="00CF076A"/>
    <w:rsid w:val="00CF0BA1"/>
    <w:rsid w:val="00CF17DE"/>
    <w:rsid w:val="00CF3F1D"/>
    <w:rsid w:val="00CF3F2E"/>
    <w:rsid w:val="00CF4B5A"/>
    <w:rsid w:val="00CF6336"/>
    <w:rsid w:val="00CF6E95"/>
    <w:rsid w:val="00CF71C8"/>
    <w:rsid w:val="00CF749D"/>
    <w:rsid w:val="00D004E1"/>
    <w:rsid w:val="00D01319"/>
    <w:rsid w:val="00D01654"/>
    <w:rsid w:val="00D02255"/>
    <w:rsid w:val="00D02A97"/>
    <w:rsid w:val="00D02D0C"/>
    <w:rsid w:val="00D03129"/>
    <w:rsid w:val="00D0349C"/>
    <w:rsid w:val="00D04040"/>
    <w:rsid w:val="00D0461E"/>
    <w:rsid w:val="00D04973"/>
    <w:rsid w:val="00D05094"/>
    <w:rsid w:val="00D053D8"/>
    <w:rsid w:val="00D05DCD"/>
    <w:rsid w:val="00D0611C"/>
    <w:rsid w:val="00D0661A"/>
    <w:rsid w:val="00D10F62"/>
    <w:rsid w:val="00D11773"/>
    <w:rsid w:val="00D11941"/>
    <w:rsid w:val="00D13C59"/>
    <w:rsid w:val="00D14B78"/>
    <w:rsid w:val="00D14CC2"/>
    <w:rsid w:val="00D14FEA"/>
    <w:rsid w:val="00D15299"/>
    <w:rsid w:val="00D15A09"/>
    <w:rsid w:val="00D163D3"/>
    <w:rsid w:val="00D16B0D"/>
    <w:rsid w:val="00D211F7"/>
    <w:rsid w:val="00D2148F"/>
    <w:rsid w:val="00D21A1D"/>
    <w:rsid w:val="00D2200F"/>
    <w:rsid w:val="00D22525"/>
    <w:rsid w:val="00D231FE"/>
    <w:rsid w:val="00D245F3"/>
    <w:rsid w:val="00D24900"/>
    <w:rsid w:val="00D2656F"/>
    <w:rsid w:val="00D27203"/>
    <w:rsid w:val="00D273EA"/>
    <w:rsid w:val="00D275A5"/>
    <w:rsid w:val="00D27921"/>
    <w:rsid w:val="00D27B0C"/>
    <w:rsid w:val="00D31B4A"/>
    <w:rsid w:val="00D32284"/>
    <w:rsid w:val="00D3244D"/>
    <w:rsid w:val="00D3248A"/>
    <w:rsid w:val="00D32656"/>
    <w:rsid w:val="00D3269F"/>
    <w:rsid w:val="00D32BA0"/>
    <w:rsid w:val="00D332E3"/>
    <w:rsid w:val="00D34419"/>
    <w:rsid w:val="00D3506E"/>
    <w:rsid w:val="00D35640"/>
    <w:rsid w:val="00D357F2"/>
    <w:rsid w:val="00D37EC0"/>
    <w:rsid w:val="00D40E30"/>
    <w:rsid w:val="00D43A06"/>
    <w:rsid w:val="00D44282"/>
    <w:rsid w:val="00D4470A"/>
    <w:rsid w:val="00D44E70"/>
    <w:rsid w:val="00D45529"/>
    <w:rsid w:val="00D4581C"/>
    <w:rsid w:val="00D46206"/>
    <w:rsid w:val="00D466E5"/>
    <w:rsid w:val="00D470BE"/>
    <w:rsid w:val="00D47114"/>
    <w:rsid w:val="00D50E16"/>
    <w:rsid w:val="00D51A0F"/>
    <w:rsid w:val="00D51AC6"/>
    <w:rsid w:val="00D53651"/>
    <w:rsid w:val="00D5441E"/>
    <w:rsid w:val="00D54910"/>
    <w:rsid w:val="00D56844"/>
    <w:rsid w:val="00D56B15"/>
    <w:rsid w:val="00D57802"/>
    <w:rsid w:val="00D60694"/>
    <w:rsid w:val="00D6076E"/>
    <w:rsid w:val="00D6088A"/>
    <w:rsid w:val="00D6089C"/>
    <w:rsid w:val="00D62F4E"/>
    <w:rsid w:val="00D62FB1"/>
    <w:rsid w:val="00D6458F"/>
    <w:rsid w:val="00D6553F"/>
    <w:rsid w:val="00D658F0"/>
    <w:rsid w:val="00D662ED"/>
    <w:rsid w:val="00D663B9"/>
    <w:rsid w:val="00D67AF1"/>
    <w:rsid w:val="00D70041"/>
    <w:rsid w:val="00D706C2"/>
    <w:rsid w:val="00D7098A"/>
    <w:rsid w:val="00D70A2D"/>
    <w:rsid w:val="00D71B37"/>
    <w:rsid w:val="00D71CFC"/>
    <w:rsid w:val="00D71FAA"/>
    <w:rsid w:val="00D7201B"/>
    <w:rsid w:val="00D74BD4"/>
    <w:rsid w:val="00D74DD1"/>
    <w:rsid w:val="00D7527A"/>
    <w:rsid w:val="00D754FA"/>
    <w:rsid w:val="00D75F95"/>
    <w:rsid w:val="00D76388"/>
    <w:rsid w:val="00D768FC"/>
    <w:rsid w:val="00D76A6B"/>
    <w:rsid w:val="00D7791C"/>
    <w:rsid w:val="00D81246"/>
    <w:rsid w:val="00D817B1"/>
    <w:rsid w:val="00D81A7A"/>
    <w:rsid w:val="00D82BDA"/>
    <w:rsid w:val="00D831C5"/>
    <w:rsid w:val="00D83619"/>
    <w:rsid w:val="00D83FDF"/>
    <w:rsid w:val="00D85672"/>
    <w:rsid w:val="00D8673A"/>
    <w:rsid w:val="00D86CB6"/>
    <w:rsid w:val="00D86DB0"/>
    <w:rsid w:val="00D876AD"/>
    <w:rsid w:val="00D87EE6"/>
    <w:rsid w:val="00D90528"/>
    <w:rsid w:val="00D908EB"/>
    <w:rsid w:val="00D90BC6"/>
    <w:rsid w:val="00D923B5"/>
    <w:rsid w:val="00D926A3"/>
    <w:rsid w:val="00D9361D"/>
    <w:rsid w:val="00D93A3A"/>
    <w:rsid w:val="00D93D6A"/>
    <w:rsid w:val="00D9472A"/>
    <w:rsid w:val="00D94730"/>
    <w:rsid w:val="00D947B1"/>
    <w:rsid w:val="00D95FAB"/>
    <w:rsid w:val="00D9665D"/>
    <w:rsid w:val="00D96F66"/>
    <w:rsid w:val="00D97490"/>
    <w:rsid w:val="00DA16B6"/>
    <w:rsid w:val="00DA3553"/>
    <w:rsid w:val="00DA45C1"/>
    <w:rsid w:val="00DA49DE"/>
    <w:rsid w:val="00DA4C58"/>
    <w:rsid w:val="00DA51DF"/>
    <w:rsid w:val="00DA64DE"/>
    <w:rsid w:val="00DA73BC"/>
    <w:rsid w:val="00DA764E"/>
    <w:rsid w:val="00DB0200"/>
    <w:rsid w:val="00DB0820"/>
    <w:rsid w:val="00DB0EDB"/>
    <w:rsid w:val="00DB11B1"/>
    <w:rsid w:val="00DB1463"/>
    <w:rsid w:val="00DB1745"/>
    <w:rsid w:val="00DB187D"/>
    <w:rsid w:val="00DB1988"/>
    <w:rsid w:val="00DB308D"/>
    <w:rsid w:val="00DB368C"/>
    <w:rsid w:val="00DB3AFD"/>
    <w:rsid w:val="00DB3D2E"/>
    <w:rsid w:val="00DB3EC0"/>
    <w:rsid w:val="00DB51FF"/>
    <w:rsid w:val="00DB5B81"/>
    <w:rsid w:val="00DB7C3D"/>
    <w:rsid w:val="00DB7F11"/>
    <w:rsid w:val="00DC0F07"/>
    <w:rsid w:val="00DC0F10"/>
    <w:rsid w:val="00DC10AF"/>
    <w:rsid w:val="00DC179C"/>
    <w:rsid w:val="00DC1AFF"/>
    <w:rsid w:val="00DC2AA8"/>
    <w:rsid w:val="00DC3305"/>
    <w:rsid w:val="00DC3ECD"/>
    <w:rsid w:val="00DC46B6"/>
    <w:rsid w:val="00DC4AE6"/>
    <w:rsid w:val="00DC53CD"/>
    <w:rsid w:val="00DC5A6C"/>
    <w:rsid w:val="00DC5CE0"/>
    <w:rsid w:val="00DC5CE2"/>
    <w:rsid w:val="00DC653C"/>
    <w:rsid w:val="00DC7526"/>
    <w:rsid w:val="00DC7FB0"/>
    <w:rsid w:val="00DD04D8"/>
    <w:rsid w:val="00DD1F0C"/>
    <w:rsid w:val="00DD2B91"/>
    <w:rsid w:val="00DD3C20"/>
    <w:rsid w:val="00DD4086"/>
    <w:rsid w:val="00DD4FBD"/>
    <w:rsid w:val="00DD57C1"/>
    <w:rsid w:val="00DD5AB3"/>
    <w:rsid w:val="00DD5C97"/>
    <w:rsid w:val="00DD71D6"/>
    <w:rsid w:val="00DE0226"/>
    <w:rsid w:val="00DE09CB"/>
    <w:rsid w:val="00DE13F1"/>
    <w:rsid w:val="00DE2C07"/>
    <w:rsid w:val="00DE362C"/>
    <w:rsid w:val="00DE3CDE"/>
    <w:rsid w:val="00DE41E3"/>
    <w:rsid w:val="00DE4A60"/>
    <w:rsid w:val="00DE4B51"/>
    <w:rsid w:val="00DE586F"/>
    <w:rsid w:val="00DE6D00"/>
    <w:rsid w:val="00DE74C8"/>
    <w:rsid w:val="00DE7566"/>
    <w:rsid w:val="00DE7C41"/>
    <w:rsid w:val="00DF06A2"/>
    <w:rsid w:val="00DF13F7"/>
    <w:rsid w:val="00DF1BD7"/>
    <w:rsid w:val="00DF2728"/>
    <w:rsid w:val="00DF2DF4"/>
    <w:rsid w:val="00DF3BEF"/>
    <w:rsid w:val="00DF3D38"/>
    <w:rsid w:val="00DF4706"/>
    <w:rsid w:val="00DF4B01"/>
    <w:rsid w:val="00DF50B3"/>
    <w:rsid w:val="00DF633C"/>
    <w:rsid w:val="00DF6971"/>
    <w:rsid w:val="00E00D5B"/>
    <w:rsid w:val="00E00DCD"/>
    <w:rsid w:val="00E0103E"/>
    <w:rsid w:val="00E01180"/>
    <w:rsid w:val="00E028CF"/>
    <w:rsid w:val="00E02DB6"/>
    <w:rsid w:val="00E03258"/>
    <w:rsid w:val="00E03689"/>
    <w:rsid w:val="00E03C27"/>
    <w:rsid w:val="00E05AC8"/>
    <w:rsid w:val="00E061BD"/>
    <w:rsid w:val="00E1188B"/>
    <w:rsid w:val="00E122E8"/>
    <w:rsid w:val="00E12E8D"/>
    <w:rsid w:val="00E13080"/>
    <w:rsid w:val="00E130D5"/>
    <w:rsid w:val="00E14242"/>
    <w:rsid w:val="00E145D9"/>
    <w:rsid w:val="00E149E3"/>
    <w:rsid w:val="00E14BAC"/>
    <w:rsid w:val="00E1628D"/>
    <w:rsid w:val="00E17D11"/>
    <w:rsid w:val="00E17F8F"/>
    <w:rsid w:val="00E21067"/>
    <w:rsid w:val="00E22AE3"/>
    <w:rsid w:val="00E2304A"/>
    <w:rsid w:val="00E23536"/>
    <w:rsid w:val="00E248C6"/>
    <w:rsid w:val="00E2590C"/>
    <w:rsid w:val="00E27518"/>
    <w:rsid w:val="00E27EEA"/>
    <w:rsid w:val="00E301A9"/>
    <w:rsid w:val="00E303C0"/>
    <w:rsid w:val="00E306DA"/>
    <w:rsid w:val="00E321EB"/>
    <w:rsid w:val="00E34374"/>
    <w:rsid w:val="00E34569"/>
    <w:rsid w:val="00E36070"/>
    <w:rsid w:val="00E37E66"/>
    <w:rsid w:val="00E41F49"/>
    <w:rsid w:val="00E43E6C"/>
    <w:rsid w:val="00E44DBC"/>
    <w:rsid w:val="00E4527B"/>
    <w:rsid w:val="00E462EF"/>
    <w:rsid w:val="00E500A9"/>
    <w:rsid w:val="00E515FA"/>
    <w:rsid w:val="00E52092"/>
    <w:rsid w:val="00E525C9"/>
    <w:rsid w:val="00E5283B"/>
    <w:rsid w:val="00E539FA"/>
    <w:rsid w:val="00E53A1B"/>
    <w:rsid w:val="00E54A43"/>
    <w:rsid w:val="00E55B4C"/>
    <w:rsid w:val="00E565DA"/>
    <w:rsid w:val="00E56A1E"/>
    <w:rsid w:val="00E57A40"/>
    <w:rsid w:val="00E6046C"/>
    <w:rsid w:val="00E605F7"/>
    <w:rsid w:val="00E611BD"/>
    <w:rsid w:val="00E61824"/>
    <w:rsid w:val="00E618A3"/>
    <w:rsid w:val="00E6337A"/>
    <w:rsid w:val="00E63BB1"/>
    <w:rsid w:val="00E65ECF"/>
    <w:rsid w:val="00E67345"/>
    <w:rsid w:val="00E702C5"/>
    <w:rsid w:val="00E7038C"/>
    <w:rsid w:val="00E70658"/>
    <w:rsid w:val="00E71404"/>
    <w:rsid w:val="00E75375"/>
    <w:rsid w:val="00E75C57"/>
    <w:rsid w:val="00E7633B"/>
    <w:rsid w:val="00E770AE"/>
    <w:rsid w:val="00E77CF7"/>
    <w:rsid w:val="00E80C9D"/>
    <w:rsid w:val="00E80FD3"/>
    <w:rsid w:val="00E8376E"/>
    <w:rsid w:val="00E83B7B"/>
    <w:rsid w:val="00E86935"/>
    <w:rsid w:val="00E87303"/>
    <w:rsid w:val="00E90448"/>
    <w:rsid w:val="00E91B6B"/>
    <w:rsid w:val="00E91CD2"/>
    <w:rsid w:val="00E92FA3"/>
    <w:rsid w:val="00E94242"/>
    <w:rsid w:val="00E94452"/>
    <w:rsid w:val="00E94670"/>
    <w:rsid w:val="00E9521C"/>
    <w:rsid w:val="00E955E6"/>
    <w:rsid w:val="00E96D19"/>
    <w:rsid w:val="00E979BE"/>
    <w:rsid w:val="00EA0E86"/>
    <w:rsid w:val="00EA1A11"/>
    <w:rsid w:val="00EA2C5B"/>
    <w:rsid w:val="00EA36EE"/>
    <w:rsid w:val="00EA435C"/>
    <w:rsid w:val="00EA4450"/>
    <w:rsid w:val="00EA44B2"/>
    <w:rsid w:val="00EA56BD"/>
    <w:rsid w:val="00EA61F6"/>
    <w:rsid w:val="00EB286A"/>
    <w:rsid w:val="00EB2D57"/>
    <w:rsid w:val="00EB36FF"/>
    <w:rsid w:val="00EB3F3C"/>
    <w:rsid w:val="00EB412A"/>
    <w:rsid w:val="00EB4B3F"/>
    <w:rsid w:val="00EB5712"/>
    <w:rsid w:val="00EB58BA"/>
    <w:rsid w:val="00EB5D50"/>
    <w:rsid w:val="00EB688F"/>
    <w:rsid w:val="00EB7BC1"/>
    <w:rsid w:val="00EC07CF"/>
    <w:rsid w:val="00EC0DD1"/>
    <w:rsid w:val="00EC0DD6"/>
    <w:rsid w:val="00EC16B3"/>
    <w:rsid w:val="00EC231A"/>
    <w:rsid w:val="00EC296A"/>
    <w:rsid w:val="00EC2BF4"/>
    <w:rsid w:val="00EC3212"/>
    <w:rsid w:val="00EC36D4"/>
    <w:rsid w:val="00EC3CFB"/>
    <w:rsid w:val="00EC401B"/>
    <w:rsid w:val="00EC411B"/>
    <w:rsid w:val="00EC45BD"/>
    <w:rsid w:val="00EC56A7"/>
    <w:rsid w:val="00EC5E13"/>
    <w:rsid w:val="00EC6C40"/>
    <w:rsid w:val="00EC7199"/>
    <w:rsid w:val="00EC74F0"/>
    <w:rsid w:val="00EC7ADD"/>
    <w:rsid w:val="00ED0769"/>
    <w:rsid w:val="00ED0D0F"/>
    <w:rsid w:val="00ED2316"/>
    <w:rsid w:val="00ED35E2"/>
    <w:rsid w:val="00ED476F"/>
    <w:rsid w:val="00ED683C"/>
    <w:rsid w:val="00ED69EF"/>
    <w:rsid w:val="00ED6E9C"/>
    <w:rsid w:val="00ED70A2"/>
    <w:rsid w:val="00ED74D3"/>
    <w:rsid w:val="00ED791E"/>
    <w:rsid w:val="00ED7CFE"/>
    <w:rsid w:val="00EE0C8D"/>
    <w:rsid w:val="00EE1C21"/>
    <w:rsid w:val="00EE1CE6"/>
    <w:rsid w:val="00EE2880"/>
    <w:rsid w:val="00EE37A4"/>
    <w:rsid w:val="00EE5007"/>
    <w:rsid w:val="00EE52DE"/>
    <w:rsid w:val="00EE5337"/>
    <w:rsid w:val="00EE5612"/>
    <w:rsid w:val="00EE5B50"/>
    <w:rsid w:val="00EE647C"/>
    <w:rsid w:val="00EE688A"/>
    <w:rsid w:val="00EF2BA2"/>
    <w:rsid w:val="00EF2F71"/>
    <w:rsid w:val="00EF303F"/>
    <w:rsid w:val="00EF3728"/>
    <w:rsid w:val="00EF46C4"/>
    <w:rsid w:val="00EF5CD4"/>
    <w:rsid w:val="00EF6D3C"/>
    <w:rsid w:val="00EF71C7"/>
    <w:rsid w:val="00EF7A34"/>
    <w:rsid w:val="00EF7CD0"/>
    <w:rsid w:val="00F0278E"/>
    <w:rsid w:val="00F0409E"/>
    <w:rsid w:val="00F04728"/>
    <w:rsid w:val="00F04CEF"/>
    <w:rsid w:val="00F04FCB"/>
    <w:rsid w:val="00F05133"/>
    <w:rsid w:val="00F06B6F"/>
    <w:rsid w:val="00F07854"/>
    <w:rsid w:val="00F07952"/>
    <w:rsid w:val="00F10FB4"/>
    <w:rsid w:val="00F116DF"/>
    <w:rsid w:val="00F11805"/>
    <w:rsid w:val="00F1197B"/>
    <w:rsid w:val="00F12A14"/>
    <w:rsid w:val="00F1340B"/>
    <w:rsid w:val="00F13767"/>
    <w:rsid w:val="00F15D71"/>
    <w:rsid w:val="00F1622A"/>
    <w:rsid w:val="00F16347"/>
    <w:rsid w:val="00F16606"/>
    <w:rsid w:val="00F16910"/>
    <w:rsid w:val="00F169DA"/>
    <w:rsid w:val="00F16FCA"/>
    <w:rsid w:val="00F17CDC"/>
    <w:rsid w:val="00F2056B"/>
    <w:rsid w:val="00F221BA"/>
    <w:rsid w:val="00F2385C"/>
    <w:rsid w:val="00F2469A"/>
    <w:rsid w:val="00F251C8"/>
    <w:rsid w:val="00F252BF"/>
    <w:rsid w:val="00F25EAF"/>
    <w:rsid w:val="00F274B4"/>
    <w:rsid w:val="00F30F93"/>
    <w:rsid w:val="00F31DCE"/>
    <w:rsid w:val="00F31EDE"/>
    <w:rsid w:val="00F32D60"/>
    <w:rsid w:val="00F33128"/>
    <w:rsid w:val="00F3328B"/>
    <w:rsid w:val="00F348FB"/>
    <w:rsid w:val="00F34BC0"/>
    <w:rsid w:val="00F35B47"/>
    <w:rsid w:val="00F36D7D"/>
    <w:rsid w:val="00F372EC"/>
    <w:rsid w:val="00F4019E"/>
    <w:rsid w:val="00F41292"/>
    <w:rsid w:val="00F428C2"/>
    <w:rsid w:val="00F42D23"/>
    <w:rsid w:val="00F42F24"/>
    <w:rsid w:val="00F43091"/>
    <w:rsid w:val="00F441C3"/>
    <w:rsid w:val="00F44B33"/>
    <w:rsid w:val="00F44C8C"/>
    <w:rsid w:val="00F44F8B"/>
    <w:rsid w:val="00F450CC"/>
    <w:rsid w:val="00F4537B"/>
    <w:rsid w:val="00F46046"/>
    <w:rsid w:val="00F46DEF"/>
    <w:rsid w:val="00F50221"/>
    <w:rsid w:val="00F516B0"/>
    <w:rsid w:val="00F51C75"/>
    <w:rsid w:val="00F52C90"/>
    <w:rsid w:val="00F53005"/>
    <w:rsid w:val="00F53679"/>
    <w:rsid w:val="00F53816"/>
    <w:rsid w:val="00F54163"/>
    <w:rsid w:val="00F545F2"/>
    <w:rsid w:val="00F547BB"/>
    <w:rsid w:val="00F54A01"/>
    <w:rsid w:val="00F555FE"/>
    <w:rsid w:val="00F55DE6"/>
    <w:rsid w:val="00F57208"/>
    <w:rsid w:val="00F57378"/>
    <w:rsid w:val="00F62101"/>
    <w:rsid w:val="00F6271F"/>
    <w:rsid w:val="00F6329B"/>
    <w:rsid w:val="00F63597"/>
    <w:rsid w:val="00F64292"/>
    <w:rsid w:val="00F64961"/>
    <w:rsid w:val="00F64ACC"/>
    <w:rsid w:val="00F6537D"/>
    <w:rsid w:val="00F65428"/>
    <w:rsid w:val="00F67021"/>
    <w:rsid w:val="00F7090C"/>
    <w:rsid w:val="00F70955"/>
    <w:rsid w:val="00F7182E"/>
    <w:rsid w:val="00F71BEF"/>
    <w:rsid w:val="00F726E4"/>
    <w:rsid w:val="00F73868"/>
    <w:rsid w:val="00F73F01"/>
    <w:rsid w:val="00F741E3"/>
    <w:rsid w:val="00F74F48"/>
    <w:rsid w:val="00F75C65"/>
    <w:rsid w:val="00F762DE"/>
    <w:rsid w:val="00F7643F"/>
    <w:rsid w:val="00F768D3"/>
    <w:rsid w:val="00F77190"/>
    <w:rsid w:val="00F7784C"/>
    <w:rsid w:val="00F778CF"/>
    <w:rsid w:val="00F77C90"/>
    <w:rsid w:val="00F8034E"/>
    <w:rsid w:val="00F80AD7"/>
    <w:rsid w:val="00F8108E"/>
    <w:rsid w:val="00F8111D"/>
    <w:rsid w:val="00F811E8"/>
    <w:rsid w:val="00F82772"/>
    <w:rsid w:val="00F82C8A"/>
    <w:rsid w:val="00F8312C"/>
    <w:rsid w:val="00F84093"/>
    <w:rsid w:val="00F845D8"/>
    <w:rsid w:val="00F85BAD"/>
    <w:rsid w:val="00F86204"/>
    <w:rsid w:val="00F866A6"/>
    <w:rsid w:val="00F87385"/>
    <w:rsid w:val="00F87925"/>
    <w:rsid w:val="00F879EB"/>
    <w:rsid w:val="00F87BA7"/>
    <w:rsid w:val="00F87C19"/>
    <w:rsid w:val="00F90687"/>
    <w:rsid w:val="00F90A9D"/>
    <w:rsid w:val="00F91309"/>
    <w:rsid w:val="00F926D3"/>
    <w:rsid w:val="00F93121"/>
    <w:rsid w:val="00F93EB3"/>
    <w:rsid w:val="00F93EBC"/>
    <w:rsid w:val="00F9456E"/>
    <w:rsid w:val="00F95507"/>
    <w:rsid w:val="00F95A04"/>
    <w:rsid w:val="00F96124"/>
    <w:rsid w:val="00F9640A"/>
    <w:rsid w:val="00F96E08"/>
    <w:rsid w:val="00FA0A72"/>
    <w:rsid w:val="00FA0AAE"/>
    <w:rsid w:val="00FA0C0C"/>
    <w:rsid w:val="00FA0C7E"/>
    <w:rsid w:val="00FA166A"/>
    <w:rsid w:val="00FA1D39"/>
    <w:rsid w:val="00FA21A3"/>
    <w:rsid w:val="00FA2361"/>
    <w:rsid w:val="00FA2C0C"/>
    <w:rsid w:val="00FA4701"/>
    <w:rsid w:val="00FA4B0D"/>
    <w:rsid w:val="00FA4EA5"/>
    <w:rsid w:val="00FA5034"/>
    <w:rsid w:val="00FA5038"/>
    <w:rsid w:val="00FA5916"/>
    <w:rsid w:val="00FA60B0"/>
    <w:rsid w:val="00FA662D"/>
    <w:rsid w:val="00FA72C1"/>
    <w:rsid w:val="00FA7E23"/>
    <w:rsid w:val="00FB0D0E"/>
    <w:rsid w:val="00FB3E8D"/>
    <w:rsid w:val="00FB4A01"/>
    <w:rsid w:val="00FB6833"/>
    <w:rsid w:val="00FB7B63"/>
    <w:rsid w:val="00FC0F4A"/>
    <w:rsid w:val="00FC14D7"/>
    <w:rsid w:val="00FC198F"/>
    <w:rsid w:val="00FC262A"/>
    <w:rsid w:val="00FC2632"/>
    <w:rsid w:val="00FC37CE"/>
    <w:rsid w:val="00FC534C"/>
    <w:rsid w:val="00FC5A9A"/>
    <w:rsid w:val="00FC5CDD"/>
    <w:rsid w:val="00FC63D6"/>
    <w:rsid w:val="00FC73CB"/>
    <w:rsid w:val="00FC78CB"/>
    <w:rsid w:val="00FC7CED"/>
    <w:rsid w:val="00FD1546"/>
    <w:rsid w:val="00FD286B"/>
    <w:rsid w:val="00FD32F8"/>
    <w:rsid w:val="00FD34F0"/>
    <w:rsid w:val="00FD4DC2"/>
    <w:rsid w:val="00FD7CA7"/>
    <w:rsid w:val="00FD7F18"/>
    <w:rsid w:val="00FD7F46"/>
    <w:rsid w:val="00FE0E21"/>
    <w:rsid w:val="00FE2644"/>
    <w:rsid w:val="00FE28DF"/>
    <w:rsid w:val="00FE2A73"/>
    <w:rsid w:val="00FE2C1B"/>
    <w:rsid w:val="00FE3B37"/>
    <w:rsid w:val="00FE4514"/>
    <w:rsid w:val="00FE4D60"/>
    <w:rsid w:val="00FE6D87"/>
    <w:rsid w:val="00FE77DF"/>
    <w:rsid w:val="00FF0109"/>
    <w:rsid w:val="00FF0886"/>
    <w:rsid w:val="00FF159E"/>
    <w:rsid w:val="00FF2576"/>
    <w:rsid w:val="00FF2F89"/>
    <w:rsid w:val="00FF4121"/>
    <w:rsid w:val="00FF468E"/>
    <w:rsid w:val="00FF587C"/>
    <w:rsid w:val="00FF65FC"/>
    <w:rsid w:val="00FF6CBB"/>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2">
      <o:colormru v:ext="edit" colors="#8594c5"/>
    </o:shapedefaults>
    <o:shapelayout v:ext="edit">
      <o:idmap v:ext="edit" data="1"/>
    </o:shapelayout>
  </w:shapeDefaults>
  <w:decimalSymbol w:val=","/>
  <w:listSeparator w:val=";"/>
  <w14:docId w14:val="6B607549"/>
  <w15:chartTrackingRefBased/>
  <w15:docId w15:val="{47CB6EA9-EAAE-4C70-B593-C67F5165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semiHidden="1" w:unhideWhenUsed="1"/>
    <w:lsdException w:name="Default Paragraph Font" w:uiPriority="1"/>
    <w:lsdException w:name="Subtitle" w:qFormat="1"/>
    <w:lsdException w:name="Hyperlink" w:uiPriority="99"/>
    <w:lsdException w:name="Strong" w:uiPriority="22"/>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qFormat/>
    <w:rsid w:val="005F1859"/>
    <w:pPr>
      <w:keepNext/>
      <w:spacing w:before="240" w:after="60"/>
      <w:outlineLvl w:val="0"/>
    </w:pPr>
    <w:rPr>
      <w:rFonts w:cs="Arial"/>
      <w:b/>
      <w:bCs/>
      <w:color w:val="000000"/>
      <w:kern w:val="32"/>
      <w:sz w:val="32"/>
      <w:szCs w:val="32"/>
    </w:rPr>
  </w:style>
  <w:style w:type="paragraph" w:styleId="Heading2">
    <w:name w:val="heading 2"/>
    <w:basedOn w:val="Normal"/>
    <w:next w:val="BodyText"/>
    <w:link w:val="Heading2Char"/>
    <w:qFormat/>
    <w:rsid w:val="005F1859"/>
    <w:pPr>
      <w:keepNext/>
      <w:spacing w:before="240" w:after="60"/>
      <w:outlineLvl w:val="1"/>
    </w:pPr>
    <w:rPr>
      <w:rFonts w:cs="Arial"/>
      <w:bCs/>
      <w:iCs/>
      <w:color w:val="0070C0"/>
      <w:sz w:val="28"/>
      <w:szCs w:val="28"/>
    </w:rPr>
  </w:style>
  <w:style w:type="paragraph" w:styleId="Heading3">
    <w:name w:val="heading 3"/>
    <w:basedOn w:val="Normal"/>
    <w:next w:val="BodyText"/>
    <w:link w:val="Heading3Char"/>
    <w:qFormat/>
    <w:rsid w:val="005F1859"/>
    <w:pPr>
      <w:keepNext/>
      <w:spacing w:before="240" w:after="60"/>
      <w:outlineLvl w:val="2"/>
    </w:pPr>
    <w:rPr>
      <w:rFonts w:cs="Arial"/>
      <w:bCs/>
      <w:i/>
      <w:color w:val="0070C0"/>
      <w:sz w:val="24"/>
      <w:szCs w:val="26"/>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F1859"/>
    <w:rPr>
      <w:rFonts w:ascii="Verdana" w:hAnsi="Verdana" w:cs="Arial"/>
      <w:bCs/>
      <w:iCs/>
      <w:color w:val="0070C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F1859"/>
    <w:rPr>
      <w:rFonts w:ascii="Verdana" w:hAnsi="Verdana" w:cs="Arial"/>
      <w:b/>
      <w:bCs/>
      <w:color w:val="00000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C712ED"/>
    <w:pPr>
      <w:keepLines/>
      <w:widowControl w:val="0"/>
      <w:contextualSpacing/>
    </w:pPr>
    <w:rPr>
      <w:color w:val="auto"/>
      <w:sz w:val="18"/>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5F1859"/>
    <w:pPr>
      <w:spacing w:before="120" w:after="180"/>
      <w:jc w:val="left"/>
    </w:pPr>
    <w:rPr>
      <w:color w:val="00B0F0"/>
      <w:sz w:val="22"/>
    </w:rPr>
  </w:style>
  <w:style w:type="character" w:customStyle="1" w:styleId="SubtitleChar">
    <w:name w:val="Subtitle Char"/>
    <w:link w:val="Subtitle"/>
    <w:rsid w:val="005F1859"/>
    <w:rPr>
      <w:rFonts w:ascii="Verdana" w:hAnsi="Verdana"/>
      <w:color w:val="00B0F0"/>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styleId="UnresolvedMention">
    <w:name w:val="Unresolved Mention"/>
    <w:uiPriority w:val="99"/>
    <w:semiHidden/>
    <w:unhideWhenUsed/>
    <w:rsid w:val="00675BA7"/>
    <w:rPr>
      <w:color w:val="605E5C"/>
      <w:shd w:val="clear" w:color="auto" w:fill="E1DFDD"/>
    </w:rPr>
  </w:style>
  <w:style w:type="character" w:customStyle="1" w:styleId="Heading3Char">
    <w:name w:val="Heading 3 Char"/>
    <w:link w:val="Heading3"/>
    <w:rsid w:val="00F8111D"/>
    <w:rPr>
      <w:rFonts w:ascii="Verdana" w:hAnsi="Verdana" w:cs="Arial"/>
      <w:bCs/>
      <w:i/>
      <w:color w:val="0070C0"/>
      <w:sz w:val="24"/>
      <w:szCs w:val="26"/>
      <w:lang w:val="en-GB" w:eastAsia="en-GB"/>
    </w:rPr>
  </w:style>
  <w:style w:type="character" w:styleId="FollowedHyperlink">
    <w:name w:val="FollowedHyperlink"/>
    <w:rsid w:val="00AA51D8"/>
    <w:rPr>
      <w:color w:val="954F72"/>
      <w:u w:val="single"/>
    </w:rPr>
  </w:style>
  <w:style w:type="paragraph" w:styleId="Title">
    <w:name w:val="Title"/>
    <w:basedOn w:val="Normal"/>
    <w:next w:val="Normal"/>
    <w:link w:val="TitleChar"/>
    <w:rsid w:val="00232D64"/>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32D64"/>
    <w:rPr>
      <w:rFonts w:ascii="Calibri Light" w:eastAsia="Times New Roman" w:hAnsi="Calibri Light" w:cs="Times New Roman"/>
      <w:b/>
      <w:bCs/>
      <w:color w:val="333333"/>
      <w:kern w:val="28"/>
      <w:sz w:val="32"/>
      <w:szCs w:val="32"/>
      <w:lang w:val="en-GB" w:eastAsia="en-GB"/>
    </w:rPr>
  </w:style>
  <w:style w:type="character" w:customStyle="1" w:styleId="normaltextrun">
    <w:name w:val="normaltextrun"/>
    <w:rsid w:val="006F6A36"/>
  </w:style>
  <w:style w:type="character" w:customStyle="1" w:styleId="eop">
    <w:name w:val="eop"/>
    <w:rsid w:val="006F6A36"/>
  </w:style>
  <w:style w:type="paragraph" w:styleId="Revision">
    <w:name w:val="Revision"/>
    <w:hidden/>
    <w:uiPriority w:val="99"/>
    <w:semiHidden/>
    <w:rsid w:val="001855CA"/>
    <w:rPr>
      <w:rFonts w:ascii="Verdana" w:hAnsi="Verdana"/>
      <w:color w:val="333333"/>
      <w:szCs w:val="24"/>
    </w:rPr>
  </w:style>
  <w:style w:type="character" w:customStyle="1" w:styleId="FootnoteTextChar">
    <w:name w:val="Footnote Text Char"/>
    <w:link w:val="FootnoteText"/>
    <w:uiPriority w:val="99"/>
    <w:rsid w:val="00AF0EF8"/>
    <w:rPr>
      <w:rFonts w:ascii="Verdana" w:hAnsi="Verdana"/>
      <w:color w:val="333333"/>
      <w:lang w:val="en-GB" w:eastAsia="en-GB"/>
    </w:rPr>
  </w:style>
  <w:style w:type="table" w:customStyle="1" w:styleId="EuropeanCommissionstyle">
    <w:name w:val="European Commission style"/>
    <w:basedOn w:val="TableNormal"/>
    <w:uiPriority w:val="99"/>
    <w:rsid w:val="006979C2"/>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Verdana" w:hAnsi="Verdana"/>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Style3">
    <w:name w:val="Style3"/>
    <w:basedOn w:val="BodyText"/>
    <w:link w:val="Style3Char"/>
    <w:qFormat/>
    <w:rsid w:val="00A75DA0"/>
    <w:pPr>
      <w:numPr>
        <w:numId w:val="42"/>
      </w:numPr>
      <w:spacing w:after="0"/>
      <w:ind w:left="714" w:hanging="357"/>
    </w:pPr>
    <w:rPr>
      <w:bCs/>
    </w:rPr>
  </w:style>
  <w:style w:type="character" w:customStyle="1" w:styleId="Style3Char">
    <w:name w:val="Style3 Char"/>
    <w:link w:val="Style3"/>
    <w:rsid w:val="00A75DA0"/>
    <w:rPr>
      <w:rFonts w:ascii="Verdana" w:hAnsi="Verdana"/>
      <w:bCs/>
      <w:color w:val="333333"/>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208695">
      <w:bodyDiv w:val="1"/>
      <w:marLeft w:val="0"/>
      <w:marRight w:val="0"/>
      <w:marTop w:val="0"/>
      <w:marBottom w:val="0"/>
      <w:divBdr>
        <w:top w:val="none" w:sz="0" w:space="0" w:color="auto"/>
        <w:left w:val="none" w:sz="0" w:space="0" w:color="auto"/>
        <w:bottom w:val="none" w:sz="0" w:space="0" w:color="auto"/>
        <w:right w:val="none" w:sz="0" w:space="0" w:color="auto"/>
      </w:divBdr>
    </w:div>
    <w:div w:id="1133407461">
      <w:bodyDiv w:val="1"/>
      <w:marLeft w:val="0"/>
      <w:marRight w:val="0"/>
      <w:marTop w:val="0"/>
      <w:marBottom w:val="0"/>
      <w:divBdr>
        <w:top w:val="none" w:sz="0" w:space="0" w:color="auto"/>
        <w:left w:val="none" w:sz="0" w:space="0" w:color="auto"/>
        <w:bottom w:val="none" w:sz="0" w:space="0" w:color="auto"/>
        <w:right w:val="none" w:sz="0" w:space="0" w:color="auto"/>
      </w:divBdr>
    </w:div>
    <w:div w:id="1189874223">
      <w:bodyDiv w:val="1"/>
      <w:marLeft w:val="0"/>
      <w:marRight w:val="0"/>
      <w:marTop w:val="0"/>
      <w:marBottom w:val="0"/>
      <w:divBdr>
        <w:top w:val="none" w:sz="0" w:space="0" w:color="auto"/>
        <w:left w:val="none" w:sz="0" w:space="0" w:color="auto"/>
        <w:bottom w:val="none" w:sz="0" w:space="0" w:color="auto"/>
        <w:right w:val="none" w:sz="0" w:space="0" w:color="auto"/>
      </w:divBdr>
    </w:div>
    <w:div w:id="1696927997">
      <w:bodyDiv w:val="1"/>
      <w:marLeft w:val="0"/>
      <w:marRight w:val="0"/>
      <w:marTop w:val="0"/>
      <w:marBottom w:val="0"/>
      <w:divBdr>
        <w:top w:val="none" w:sz="0" w:space="0" w:color="auto"/>
        <w:left w:val="none" w:sz="0" w:space="0" w:color="auto"/>
        <w:bottom w:val="none" w:sz="0" w:space="0" w:color="auto"/>
        <w:right w:val="none" w:sz="0" w:space="0" w:color="auto"/>
      </w:divBdr>
    </w:div>
    <w:div w:id="2022773493">
      <w:bodyDiv w:val="1"/>
      <w:marLeft w:val="0"/>
      <w:marRight w:val="0"/>
      <w:marTop w:val="0"/>
      <w:marBottom w:val="0"/>
      <w:divBdr>
        <w:top w:val="none" w:sz="0" w:space="0" w:color="auto"/>
        <w:left w:val="none" w:sz="0" w:space="0" w:color="auto"/>
        <w:bottom w:val="none" w:sz="0" w:space="0" w:color="auto"/>
        <w:right w:val="none" w:sz="0" w:space="0" w:color="auto"/>
      </w:divBdr>
    </w:div>
    <w:div w:id="2143574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difi.no/" TargetMode="External"/><Relationship Id="rId21" Type="http://schemas.openxmlformats.org/officeDocument/2006/relationships/image" Target="media/image6.emf"/><Relationship Id="rId42" Type="http://schemas.openxmlformats.org/officeDocument/2006/relationships/hyperlink" Target="https://www.regjeringen.no/no/dokumenter/nasjonal-strategi-for-digital-sikkerhet/id2627177/" TargetMode="External"/><Relationship Id="rId63" Type="http://schemas.openxmlformats.org/officeDocument/2006/relationships/hyperlink" Target="https://lovdata.no/dokument/NL/lov/1994-06-03-15" TargetMode="External"/><Relationship Id="rId84" Type="http://schemas.openxmlformats.org/officeDocument/2006/relationships/hyperlink" Target="mailto:steffen.sutorius@difi.no" TargetMode="External"/><Relationship Id="rId138" Type="http://schemas.openxmlformats.org/officeDocument/2006/relationships/hyperlink" Target="https://www.nordisketax.net/" TargetMode="External"/><Relationship Id="rId159" Type="http://schemas.openxmlformats.org/officeDocument/2006/relationships/hyperlink" Target="https://www.vegvesen.no/en/vehicles/Buy+and+sell/notification-of-sale-and-transfer-of-registration" TargetMode="External"/><Relationship Id="rId170" Type="http://schemas.openxmlformats.org/officeDocument/2006/relationships/hyperlink" Target="http://www.e-boks.no/signup.aspx" TargetMode="External"/><Relationship Id="rId191" Type="http://schemas.openxmlformats.org/officeDocument/2006/relationships/hyperlink" Target="http://www.nav.no/" TargetMode="External"/><Relationship Id="rId205" Type="http://schemas.openxmlformats.org/officeDocument/2006/relationships/hyperlink" Target="https://www.altinn.no/skjemaoversikt/?category=provider&amp;position=43009" TargetMode="External"/><Relationship Id="rId226" Type="http://schemas.openxmlformats.org/officeDocument/2006/relationships/hyperlink" Target="http://www.innovasjonnorge.no/en/start-page/" TargetMode="External"/><Relationship Id="rId247" Type="http://schemas.openxmlformats.org/officeDocument/2006/relationships/theme" Target="theme/theme1.xml"/><Relationship Id="rId107" Type="http://schemas.openxmlformats.org/officeDocument/2006/relationships/hyperlink" Target="http://eid.difi.no/en/minid" TargetMode="External"/><Relationship Id="rId11" Type="http://schemas.openxmlformats.org/officeDocument/2006/relationships/image" Target="media/image1.jpeg"/><Relationship Id="rId32" Type="http://schemas.openxmlformats.org/officeDocument/2006/relationships/hyperlink" Target="https://www.regjeringen.no/en/dokumenter/digital-agenda-for-norway-in-brief/id2499897/" TargetMode="External"/><Relationship Id="rId53" Type="http://schemas.openxmlformats.org/officeDocument/2006/relationships/hyperlink" Target="http://ec.europa.eu/information_society/policy/psi/actions_eu/policy_actions/index_en.htm" TargetMode="External"/><Relationship Id="rId74" Type="http://schemas.openxmlformats.org/officeDocument/2006/relationships/hyperlink" Target="http://www.difi.no/" TargetMode="External"/><Relationship Id="rId128" Type="http://schemas.openxmlformats.org/officeDocument/2006/relationships/hyperlink" Target="https://www.bouvet.no/bouvet-deler/et-ordentlig-datasjoprosjekt" TargetMode="External"/><Relationship Id="rId149" Type="http://schemas.openxmlformats.org/officeDocument/2006/relationships/hyperlink" Target="http://www.skatteetaten.no/" TargetMode="External"/><Relationship Id="rId5" Type="http://schemas.openxmlformats.org/officeDocument/2006/relationships/numbering" Target="numbering.xml"/><Relationship Id="rId95" Type="http://schemas.openxmlformats.org/officeDocument/2006/relationships/hyperlink" Target="http://www.personvernnemnda.no/" TargetMode="External"/><Relationship Id="rId160" Type="http://schemas.openxmlformats.org/officeDocument/2006/relationships/hyperlink" Target="http://www.skatteetaten.no/en/Person/National-Registry/Moving/" TargetMode="External"/><Relationship Id="rId181" Type="http://schemas.openxmlformats.org/officeDocument/2006/relationships/hyperlink" Target="http://www.samordnaopptak.no/" TargetMode="External"/><Relationship Id="rId216" Type="http://schemas.openxmlformats.org/officeDocument/2006/relationships/hyperlink" Target="https://www.skatteetaten.no/en/business-and-organisation/" TargetMode="External"/><Relationship Id="rId237" Type="http://schemas.openxmlformats.org/officeDocument/2006/relationships/hyperlink" Target="https://lu.wavestone.com/en/"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www.anskaffelser.no/nyhet/2017/10/regjeringa-foreslar-nytt-program-digitale-anskaffingar" TargetMode="External"/><Relationship Id="rId64" Type="http://schemas.openxmlformats.org/officeDocument/2006/relationships/hyperlink" Target="https://www.regjeringen.no/en/dokumenter/act-land-registration/id455461/" TargetMode="External"/><Relationship Id="rId118" Type="http://schemas.openxmlformats.org/officeDocument/2006/relationships/hyperlink" Target="http://www.anskaffelser.no/index.html" TargetMode="External"/><Relationship Id="rId139" Type="http://schemas.openxmlformats.org/officeDocument/2006/relationships/hyperlink" Target="http://www.ssb.no/kostra/" TargetMode="External"/><Relationship Id="rId85" Type="http://schemas.openxmlformats.org/officeDocument/2006/relationships/hyperlink" Target="http://www.difi.no/" TargetMode="External"/><Relationship Id="rId150" Type="http://schemas.openxmlformats.org/officeDocument/2006/relationships/hyperlink" Target="http://www.altinn.no/" TargetMode="External"/><Relationship Id="rId171" Type="http://schemas.openxmlformats.org/officeDocument/2006/relationships/hyperlink" Target="https://www.digipost.no/app/registrering" TargetMode="External"/><Relationship Id="rId192" Type="http://schemas.openxmlformats.org/officeDocument/2006/relationships/hyperlink" Target="https://www.ks.no/fagomrader/digitalisering/felleslosninger/meldinger-og-kalender-pa-helsenorge.no-digihelse/" TargetMode="External"/><Relationship Id="rId206" Type="http://schemas.openxmlformats.org/officeDocument/2006/relationships/hyperlink" Target="https://altinn.no/en/" TargetMode="External"/><Relationship Id="rId227" Type="http://schemas.openxmlformats.org/officeDocument/2006/relationships/hyperlink" Target="https://www.regjeringen.no/no/aktuelt/fire-nyskapingsprosjekter-far-stotte-fra-difis-stimulab/id2602867" TargetMode="External"/><Relationship Id="rId12" Type="http://schemas.openxmlformats.org/officeDocument/2006/relationships/image" Target="media/image2.png"/><Relationship Id="rId17" Type="http://schemas.openxmlformats.org/officeDocument/2006/relationships/hyperlink" Target="http://www.tradingeconomics.com/norway/government-debt-to-gdp" TargetMode="External"/><Relationship Id="rId33" Type="http://schemas.openxmlformats.org/officeDocument/2006/relationships/hyperlink" Target="https://www.difi.no/opplaeringstilbud/digitaliseringskonferansen" TargetMode="External"/><Relationship Id="rId38" Type="http://schemas.openxmlformats.org/officeDocument/2006/relationships/hyperlink" Target="https://www.regjeringen.no/en/aktuelt/digital-agenda-for-norway-digitisation-vital-for-welfare-and-jobs/id2484184/" TargetMode="External"/><Relationship Id="rId59" Type="http://schemas.openxmlformats.org/officeDocument/2006/relationships/hyperlink" Target="http://eur-lex.europa.eu/LexUriServ/LexUriServ.do?uri=CELEX:31995L0046:EN:HTML" TargetMode="External"/><Relationship Id="rId103" Type="http://schemas.openxmlformats.org/officeDocument/2006/relationships/hyperlink" Target="http://www.geonorge.no/" TargetMode="External"/><Relationship Id="rId108" Type="http://schemas.openxmlformats.org/officeDocument/2006/relationships/hyperlink" Target="http://www.difi.no/digital-forvaltning/felles-it-losninger-fra-difi/id-porten" TargetMode="External"/><Relationship Id="rId124" Type="http://schemas.openxmlformats.org/officeDocument/2006/relationships/hyperlink" Target="https://fellesdatakatalog.brreg.no/about?lang=en" TargetMode="External"/><Relationship Id="rId129" Type="http://schemas.openxmlformats.org/officeDocument/2006/relationships/hyperlink" Target="http://inspire.ec.europa.eu/SDICS/nd" TargetMode="External"/><Relationship Id="rId54" Type="http://schemas.openxmlformats.org/officeDocument/2006/relationships/hyperlink" Target="http://www.google.com/url?q=http://eng.npt.no/laws-and-rules/_attachment/9586%3F_download%3Dtrue%26_ts%3D140e6e8f4dd&amp;sa=U&amp;ei=CSMnU_TDOqLOygOVooK4CQ&amp;ved=0CBsQFjAA&amp;usg=AFQjCNHuHnmrczt5CxTBpkZs3hrRoQ7MOw" TargetMode="External"/><Relationship Id="rId70" Type="http://schemas.openxmlformats.org/officeDocument/2006/relationships/hyperlink" Target="http://eur-lex.europa.eu/LexUriServ/LexUriServ.do?uri=CELEX:32000L0031:En:HTML" TargetMode="External"/><Relationship Id="rId75" Type="http://schemas.openxmlformats.org/officeDocument/2006/relationships/image" Target="media/image10.jpeg"/><Relationship Id="rId91" Type="http://schemas.openxmlformats.org/officeDocument/2006/relationships/hyperlink" Target="http://www.ikt-norge.no/" TargetMode="External"/><Relationship Id="rId96" Type="http://schemas.openxmlformats.org/officeDocument/2006/relationships/hyperlink" Target="https://www.ks.no/" TargetMode="External"/><Relationship Id="rId140" Type="http://schemas.openxmlformats.org/officeDocument/2006/relationships/hyperlink" Target="http://www.skatteetaten.no/en/Person/National-Registry/" TargetMode="External"/><Relationship Id="rId145" Type="http://schemas.openxmlformats.org/officeDocument/2006/relationships/hyperlink" Target="https://arbeidsplassen.nav.no/stillinger" TargetMode="External"/><Relationship Id="rId161" Type="http://schemas.openxmlformats.org/officeDocument/2006/relationships/hyperlink" Target="http://www.norge.no/en/life_situation/moving-home" TargetMode="External"/><Relationship Id="rId166" Type="http://schemas.openxmlformats.org/officeDocument/2006/relationships/hyperlink" Target="https://www.politi.no/tjenester/politiattest/" TargetMode="External"/><Relationship Id="rId182" Type="http://schemas.openxmlformats.org/officeDocument/2006/relationships/hyperlink" Target="http://www.lanekassen.no/" TargetMode="External"/><Relationship Id="rId187" Type="http://schemas.openxmlformats.org/officeDocument/2006/relationships/hyperlink" Target="https://ehelse.no/english" TargetMode="External"/><Relationship Id="rId217" Type="http://schemas.openxmlformats.org/officeDocument/2006/relationships/hyperlink" Target="https://www.altinn.no/en/start-and-run-business/"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www.skatteetaten.no/en/business-and-organisation/" TargetMode="External"/><Relationship Id="rId233" Type="http://schemas.openxmlformats.org/officeDocument/2006/relationships/footer" Target="footer2.xml"/><Relationship Id="rId238" Type="http://schemas.openxmlformats.org/officeDocument/2006/relationships/hyperlink" Target="https://ec.europa.eu/isa2/home_en" TargetMode="External"/><Relationship Id="rId23" Type="http://schemas.openxmlformats.org/officeDocument/2006/relationships/hyperlink" Target="http://appsso.eurostat.ec.europa.eu/nui/show.do?dataset=isoc_bde15ei&amp;lang=en" TargetMode="External"/><Relationship Id="rId28" Type="http://schemas.openxmlformats.org/officeDocument/2006/relationships/hyperlink" Target="https://ec.europa.eu/digital-single-market/en/news/egovernment-benchmark-2018-digital-efforts-european-countries-are-visibly-paying" TargetMode="External"/><Relationship Id="rId49" Type="http://schemas.openxmlformats.org/officeDocument/2006/relationships/hyperlink" Target="http://www.lovdata.no/cgi-wift/ldles?doc=/sf/sf/sf-20040625-0988.html" TargetMode="External"/><Relationship Id="rId114" Type="http://schemas.openxmlformats.org/officeDocument/2006/relationships/hyperlink" Target="http://www.difi.no/digital-forvaltning/felles-it-losninger-fra-difi/id-porten" TargetMode="External"/><Relationship Id="rId119" Type="http://schemas.openxmlformats.org/officeDocument/2006/relationships/hyperlink" Target="https://www.anskaffelser.no/verktoy/vellykket-innforing-av-e-handel" TargetMode="External"/><Relationship Id="rId44" Type="http://schemas.openxmlformats.org/officeDocument/2006/relationships/hyperlink" Target="https://www.regjeringen.no/no/dokumenter/strategi-for-tilgjengeliggjoring-av-offentlige-data--samferdselssektoren/id2598229/" TargetMode="External"/><Relationship Id="rId60" Type="http://schemas.openxmlformats.org/officeDocument/2006/relationships/hyperlink" Target="https://lovdata.no/dokument/NL/lov/2018-06-15-38" TargetMode="External"/><Relationship Id="rId65" Type="http://schemas.openxmlformats.org/officeDocument/2006/relationships/hyperlink" Target="https://lovdata.no/dokument/NL/lov/2005-06-17-101" TargetMode="External"/><Relationship Id="rId81" Type="http://schemas.openxmlformats.org/officeDocument/2006/relationships/hyperlink" Target="https://www.regjeringen.no/en/dep/kmd/id504/" TargetMode="External"/><Relationship Id="rId86" Type="http://schemas.openxmlformats.org/officeDocument/2006/relationships/hyperlink" Target="https://www.regjeringen.no/en/dep/kmd/organisation/departments/department-of-ict-policy-and-public-sect/id1589/" TargetMode="External"/><Relationship Id="rId130" Type="http://schemas.openxmlformats.org/officeDocument/2006/relationships/hyperlink" Target="https://joinup.ec.europa.eu/solution/european-land-information-service-eulis/about" TargetMode="External"/><Relationship Id="rId135" Type="http://schemas.openxmlformats.org/officeDocument/2006/relationships/hyperlink" Target="http://www.toop.eu/" TargetMode="External"/><Relationship Id="rId151" Type="http://schemas.openxmlformats.org/officeDocument/2006/relationships/hyperlink" Target="http://www.skatteetaten.no/" TargetMode="External"/><Relationship Id="rId156" Type="http://schemas.openxmlformats.org/officeDocument/2006/relationships/hyperlink" Target="http://www.vegvesen.no/en/Vehicles/Buy+and+sell/Registering+change+of+ownership" TargetMode="External"/><Relationship Id="rId177" Type="http://schemas.openxmlformats.org/officeDocument/2006/relationships/hyperlink" Target="https://www.ssb.no/offentlig-sektor/kostra/" TargetMode="External"/><Relationship Id="rId198" Type="http://schemas.openxmlformats.org/officeDocument/2006/relationships/hyperlink" Target="http://www.noreg.no/" TargetMode="External"/><Relationship Id="rId172" Type="http://schemas.openxmlformats.org/officeDocument/2006/relationships/hyperlink" Target="http://www.norge.no/en/electronic-id" TargetMode="External"/><Relationship Id="rId193" Type="http://schemas.openxmlformats.org/officeDocument/2006/relationships/hyperlink" Target="http://www.nav.no/English" TargetMode="External"/><Relationship Id="rId202" Type="http://schemas.openxmlformats.org/officeDocument/2006/relationships/hyperlink" Target="http://forbrukereuropa.no/en/" TargetMode="External"/><Relationship Id="rId207" Type="http://schemas.openxmlformats.org/officeDocument/2006/relationships/hyperlink" Target="http://www.regjeringen.no/" TargetMode="External"/><Relationship Id="rId223" Type="http://schemas.openxmlformats.org/officeDocument/2006/relationships/hyperlink" Target="http://www.regjeringen.no/en/dep/md.html?id=668" TargetMode="External"/><Relationship Id="rId228" Type="http://schemas.openxmlformats.org/officeDocument/2006/relationships/hyperlink" Target="https://www.difi.no/stimulab" TargetMode="External"/><Relationship Id="rId244" Type="http://schemas.openxmlformats.org/officeDocument/2006/relationships/hyperlink" Target="https://www.linkedin.com/in/isa2programme" TargetMode="External"/><Relationship Id="rId13" Type="http://schemas.openxmlformats.org/officeDocument/2006/relationships/image" Target="media/image3.emf"/><Relationship Id="rId18" Type="http://schemas.openxmlformats.org/officeDocument/2006/relationships/hyperlink" Target="https://data.oecd.org/gga/general-government-deficit.htm" TargetMode="External"/><Relationship Id="rId39" Type="http://schemas.openxmlformats.org/officeDocument/2006/relationships/hyperlink" Target="https://www.difi.no/fagomrader-og-tjenester/digitalisering-og-samordning/digitaliseringsstrategi-0" TargetMode="External"/><Relationship Id="rId109" Type="http://schemas.openxmlformats.org/officeDocument/2006/relationships/hyperlink" Target="http://www.difi.no/" TargetMode="External"/><Relationship Id="rId34" Type="http://schemas.openxmlformats.org/officeDocument/2006/relationships/hyperlink" Target="https://eur-lex.europa.eu/legal-content/EN/TXT/PDF/?uri=CELEX:32014R0910&amp;from=EN" TargetMode="External"/><Relationship Id="rId50" Type="http://schemas.openxmlformats.org/officeDocument/2006/relationships/hyperlink" Target="https://www.stortinget.no/en/In-English/About-the-Storting/The-Constitution/" TargetMode="External"/><Relationship Id="rId55" Type="http://schemas.openxmlformats.org/officeDocument/2006/relationships/hyperlink" Target="http://eur-lex.europa.eu/LexUriServ/LexUriServ.do?uri=CELEX:31999L0093:EN:HTML" TargetMode="External"/><Relationship Id="rId76" Type="http://schemas.openxmlformats.org/officeDocument/2006/relationships/image" Target="https://www.regjeringen.no/contentassets/940bcf717140456991b245f5b0df43d3/astrup-nikolai-ingress.jpg?preset=portrait&amp;v=1540182902" TargetMode="External"/><Relationship Id="rId97" Type="http://schemas.openxmlformats.org/officeDocument/2006/relationships/hyperlink" Target="https://www.brreg.no/" TargetMode="External"/><Relationship Id="rId104" Type="http://schemas.openxmlformats.org/officeDocument/2006/relationships/hyperlink" Target="https://download.geonorge.no/skdl2/nl2prot/nl2" TargetMode="External"/><Relationship Id="rId120" Type="http://schemas.openxmlformats.org/officeDocument/2006/relationships/hyperlink" Target="https://doffin.no/" TargetMode="External"/><Relationship Id="rId125" Type="http://schemas.openxmlformats.org/officeDocument/2006/relationships/hyperlink" Target="https://einnsyn.difi.no/om-einnsyn/english" TargetMode="External"/><Relationship Id="rId141" Type="http://schemas.openxmlformats.org/officeDocument/2006/relationships/hyperlink" Target="https://europa.eu/youreurope/citizens/index_en.htm" TargetMode="External"/><Relationship Id="rId146" Type="http://schemas.openxmlformats.org/officeDocument/2006/relationships/hyperlink" Target="https://ec.europa.eu/eures/public/homepage" TargetMode="External"/><Relationship Id="rId167" Type="http://schemas.openxmlformats.org/officeDocument/2006/relationships/hyperlink" Target="http://www.norge.no/en/choose-digital-mailbox" TargetMode="External"/><Relationship Id="rId188" Type="http://schemas.openxmlformats.org/officeDocument/2006/relationships/hyperlink" Target="https://ehelse.no/nasjonale-prosjekter/digi-ung" TargetMode="External"/><Relationship Id="rId7" Type="http://schemas.openxmlformats.org/officeDocument/2006/relationships/settings" Target="settings.xml"/><Relationship Id="rId71" Type="http://schemas.openxmlformats.org/officeDocument/2006/relationships/hyperlink" Target="http://www.wipo.int/wipolex/en/details.jsp?id=10754" TargetMode="External"/><Relationship Id="rId92" Type="http://schemas.openxmlformats.org/officeDocument/2006/relationships/hyperlink" Target="https://www.abelia.no/om-Abelia/in-english/" TargetMode="External"/><Relationship Id="rId162" Type="http://schemas.openxmlformats.org/officeDocument/2006/relationships/hyperlink" Target="https://www.altinn.no/en/a-ordningen/" TargetMode="External"/><Relationship Id="rId183" Type="http://schemas.openxmlformats.org/officeDocument/2006/relationships/hyperlink" Target="http://www.altinn.no/" TargetMode="External"/><Relationship Id="rId213" Type="http://schemas.openxmlformats.org/officeDocument/2006/relationships/hyperlink" Target="http://www.bedin.no/php/startside_eng/cf/hDKey_2" TargetMode="External"/><Relationship Id="rId218" Type="http://schemas.openxmlformats.org/officeDocument/2006/relationships/hyperlink" Target="https://www.altinn.no/en/" TargetMode="External"/><Relationship Id="rId234" Type="http://schemas.openxmlformats.org/officeDocument/2006/relationships/header" Target="header3.xml"/><Relationship Id="rId239" Type="http://schemas.openxmlformats.org/officeDocument/2006/relationships/hyperlink" Target="mailto:isa2@ec.europa.eu"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emf"/><Relationship Id="rId40" Type="http://schemas.openxmlformats.org/officeDocument/2006/relationships/hyperlink" Target="https://www.regjeringen.no/en/topics/european-policy/areas-cooperation/ict/id686154/" TargetMode="External"/><Relationship Id="rId45" Type="http://schemas.openxmlformats.org/officeDocument/2006/relationships/hyperlink" Target="https://www.regjeringen.no/no/dokumenter/nasjonal-geodatastrategi---alt-skjer-et-sted/id2617560/" TargetMode="External"/><Relationship Id="rId66" Type="http://schemas.openxmlformats.org/officeDocument/2006/relationships/hyperlink" Target="http://eur-lex.europa.eu/LexUriServ/LexUriServ.do?uri=CELEX:32004L0017:EN:HTML" TargetMode="External"/><Relationship Id="rId87" Type="http://schemas.openxmlformats.org/officeDocument/2006/relationships/hyperlink" Target="http://www.difi.no/" TargetMode="External"/><Relationship Id="rId110" Type="http://schemas.openxmlformats.org/officeDocument/2006/relationships/hyperlink" Target="http://eid.difi.no/en/buypass" TargetMode="External"/><Relationship Id="rId115" Type="http://schemas.openxmlformats.org/officeDocument/2006/relationships/hyperlink" Target="http://www.difi.no/" TargetMode="External"/><Relationship Id="rId131" Type="http://schemas.openxmlformats.org/officeDocument/2006/relationships/hyperlink" Target="https://www.eucaris.net/countries/norway/" TargetMode="External"/><Relationship Id="rId136" Type="http://schemas.openxmlformats.org/officeDocument/2006/relationships/hyperlink" Target="http://eur-lex.europa.eu/legal-content/EN/TXT/?uri=uriserv%3AOJ.L_.2014.257.01.0073.01.ENG" TargetMode="External"/><Relationship Id="rId157" Type="http://schemas.openxmlformats.org/officeDocument/2006/relationships/hyperlink" Target="https://www.vegvesen.no/kjoretoy/Kjop+og+salg/for-forhandlere/autoreg--1002133" TargetMode="External"/><Relationship Id="rId178" Type="http://schemas.openxmlformats.org/officeDocument/2006/relationships/hyperlink" Target="https://www.politiet.no/" TargetMode="External"/><Relationship Id="rId61" Type="http://schemas.openxmlformats.org/officeDocument/2006/relationships/hyperlink" Target="https://lovdata.no/dokument/NL/lov/2018-06-15-38" TargetMode="External"/><Relationship Id="rId82" Type="http://schemas.openxmlformats.org/officeDocument/2006/relationships/hyperlink" Target="https://www.difi.no/" TargetMode="External"/><Relationship Id="rId152" Type="http://schemas.openxmlformats.org/officeDocument/2006/relationships/hyperlink" Target="http://www.skatteetaten.no/" TargetMode="External"/><Relationship Id="rId173" Type="http://schemas.openxmlformats.org/officeDocument/2006/relationships/hyperlink" Target="http://eid.difi.no/en/minid" TargetMode="External"/><Relationship Id="rId194" Type="http://schemas.openxmlformats.org/officeDocument/2006/relationships/hyperlink" Target="https://www.bufdir.no/en/English_start_page/" TargetMode="External"/><Relationship Id="rId199" Type="http://schemas.openxmlformats.org/officeDocument/2006/relationships/hyperlink" Target="https://lovdata.no/dokument/NL/lov/1991-07-04-47" TargetMode="External"/><Relationship Id="rId203" Type="http://schemas.openxmlformats.org/officeDocument/2006/relationships/hyperlink" Target="https://europa.eu/youreurope/business/index_en.htm" TargetMode="External"/><Relationship Id="rId208" Type="http://schemas.openxmlformats.org/officeDocument/2006/relationships/hyperlink" Target="https://www.brreg.no/" TargetMode="External"/><Relationship Id="rId229" Type="http://schemas.openxmlformats.org/officeDocument/2006/relationships/hyperlink" Target="https://www.ks.no/digifin" TargetMode="External"/><Relationship Id="rId19" Type="http://schemas.openxmlformats.org/officeDocument/2006/relationships/hyperlink" Target="http://ec.europa.eu/eurostat/data/database" TargetMode="External"/><Relationship Id="rId224" Type="http://schemas.openxmlformats.org/officeDocument/2006/relationships/hyperlink" Target="http://www.ssb.no/" TargetMode="External"/><Relationship Id="rId240" Type="http://schemas.openxmlformats.org/officeDocument/2006/relationships/image" Target="media/image17.png"/><Relationship Id="rId245" Type="http://schemas.openxmlformats.org/officeDocument/2006/relationships/footer" Target="footer4.xml"/><Relationship Id="rId14" Type="http://schemas.openxmlformats.org/officeDocument/2006/relationships/image" Target="media/image4.png"/><Relationship Id="rId30" Type="http://schemas.openxmlformats.org/officeDocument/2006/relationships/hyperlink" Target="https://ec.europa.eu/digital-single-market/en/news/egovernment-benchmark-2018-digital-efforts-european-countries-are-visibly-paying" TargetMode="External"/><Relationship Id="rId35" Type="http://schemas.openxmlformats.org/officeDocument/2006/relationships/hyperlink" Target="https://www.difi.no/fagomrader-og-tjenester/digitalisering-og-samordning/nordisk-samarbeid/nordic-baltic-eid-nobid/eidas-regulation" TargetMode="External"/><Relationship Id="rId56" Type="http://schemas.openxmlformats.org/officeDocument/2006/relationships/hyperlink" Target="https://eur-lex.europa.eu/legal-content/EN/TXT/PDF/?uri=CELEX:32014R0910&amp;from=EN" TargetMode="External"/><Relationship Id="rId77" Type="http://schemas.openxmlformats.org/officeDocument/2006/relationships/hyperlink" Target="mailto:postmottak@kmd.dep.no" TargetMode="External"/><Relationship Id="rId100" Type="http://schemas.openxmlformats.org/officeDocument/2006/relationships/hyperlink" Target="https://www.norge.no/en" TargetMode="External"/><Relationship Id="rId105" Type="http://schemas.openxmlformats.org/officeDocument/2006/relationships/hyperlink" Target="http://www.regelhjelp.no/" TargetMode="External"/><Relationship Id="rId126" Type="http://schemas.openxmlformats.org/officeDocument/2006/relationships/hyperlink" Target="https://www.arkivverket.no/en/" TargetMode="External"/><Relationship Id="rId147" Type="http://schemas.openxmlformats.org/officeDocument/2006/relationships/hyperlink" Target="http://www.nav.no/English" TargetMode="External"/><Relationship Id="rId168" Type="http://schemas.openxmlformats.org/officeDocument/2006/relationships/hyperlink" Target="https://www.politiet.no/" TargetMode="External"/><Relationship Id="rId8" Type="http://schemas.openxmlformats.org/officeDocument/2006/relationships/webSettings" Target="webSettings.xml"/><Relationship Id="rId51" Type="http://schemas.openxmlformats.org/officeDocument/2006/relationships/hyperlink" Target="http://www.regjeringen.no/se/dok/lagat-ja-njuolggadusat-/Lover/almmolavuoalahka.html?id=446951&amp;epslanguage=NO-SE" TargetMode="External"/><Relationship Id="rId72" Type="http://schemas.openxmlformats.org/officeDocument/2006/relationships/hyperlink" Target="https://www.regjeringen.no/en/dep/kmd/organisation/departments/department-of-ict-policy-and-public-sect/id1589/" TargetMode="External"/><Relationship Id="rId93" Type="http://schemas.openxmlformats.org/officeDocument/2006/relationships/hyperlink" Target="http://www.riksrevisjonen.no/en/AboutRR/" TargetMode="External"/><Relationship Id="rId98" Type="http://schemas.openxmlformats.org/officeDocument/2006/relationships/hyperlink" Target="https://www.regjeringen.no/contentassets/a93b067d9b604c5a82bd3b5590096f74/politisk_platform_eng.pdf" TargetMode="External"/><Relationship Id="rId121" Type="http://schemas.openxmlformats.org/officeDocument/2006/relationships/hyperlink" Target="http://www.difi.no/" TargetMode="External"/><Relationship Id="rId142" Type="http://schemas.openxmlformats.org/officeDocument/2006/relationships/hyperlink" Target="https://www.politi.no/international/" TargetMode="External"/><Relationship Id="rId163" Type="http://schemas.openxmlformats.org/officeDocument/2006/relationships/hyperlink" Target="https://www.husbanken.no/english/what-is-housing-allowance" TargetMode="External"/><Relationship Id="rId184" Type="http://schemas.openxmlformats.org/officeDocument/2006/relationships/hyperlink" Target="http://www.euraxess.no/" TargetMode="External"/><Relationship Id="rId189" Type="http://schemas.openxmlformats.org/officeDocument/2006/relationships/hyperlink" Target="http://www.helsedirektoratet.no" TargetMode="External"/><Relationship Id="rId219" Type="http://schemas.openxmlformats.org/officeDocument/2006/relationships/hyperlink" Target="http://www.toll.no/" TargetMode="External"/><Relationship Id="rId3" Type="http://schemas.openxmlformats.org/officeDocument/2006/relationships/customXml" Target="../customXml/item3.xml"/><Relationship Id="rId214" Type="http://schemas.openxmlformats.org/officeDocument/2006/relationships/hyperlink" Target="https://www.altinn.no/en/" TargetMode="External"/><Relationship Id="rId230" Type="http://schemas.openxmlformats.org/officeDocument/2006/relationships/header" Target="header1.xml"/><Relationship Id="rId235" Type="http://schemas.openxmlformats.org/officeDocument/2006/relationships/footer" Target="footer3.xml"/><Relationship Id="rId25" Type="http://schemas.openxmlformats.org/officeDocument/2006/relationships/image" Target="media/image8.emf"/><Relationship Id="rId46" Type="http://schemas.openxmlformats.org/officeDocument/2006/relationships/hyperlink" Target="https://www.difi.no/fagomrader-og-tjenester/digitalisering-og-samordning/nasjonal-arkitektur/arkitekturrammeverk-samhandling" TargetMode="External"/><Relationship Id="rId67" Type="http://schemas.openxmlformats.org/officeDocument/2006/relationships/hyperlink" Target="http://eur-lex.europa.eu/LexUriServ/LexUriServ.do?uri=CELEX:32004L0018:EN:HTML" TargetMode="External"/><Relationship Id="rId116" Type="http://schemas.openxmlformats.org/officeDocument/2006/relationships/hyperlink" Target="https://www.difi.no/nobid" TargetMode="External"/><Relationship Id="rId137" Type="http://schemas.openxmlformats.org/officeDocument/2006/relationships/hyperlink" Target="https://nordicsmartgovernment.org/" TargetMode="External"/><Relationship Id="rId158" Type="http://schemas.openxmlformats.org/officeDocument/2006/relationships/hyperlink" Target="https://www.vegvesen.no/en/the-npra/about-us/about-the-npra" TargetMode="External"/><Relationship Id="rId20" Type="http://schemas.openxmlformats.org/officeDocument/2006/relationships/image" Target="media/image5.emf"/><Relationship Id="rId41" Type="http://schemas.openxmlformats.org/officeDocument/2006/relationships/hyperlink" Target="https://www.regjeringen.no/no/dokumenter/meld.-st.-27-20162017/id2546209/" TargetMode="External"/><Relationship Id="rId62" Type="http://schemas.openxmlformats.org/officeDocument/2006/relationships/hyperlink" Target="https://lovdata.no/dokument/NL/lov/2016-12-09-88" TargetMode="External"/><Relationship Id="rId83" Type="http://schemas.openxmlformats.org/officeDocument/2006/relationships/image" Target="media/image12.png"/><Relationship Id="rId88" Type="http://schemas.openxmlformats.org/officeDocument/2006/relationships/hyperlink" Target="https://www.regjeringen.no/en/dep/kmd/organisation/departments/department-of-ict-policy-and-public-sect/id1589/" TargetMode="External"/><Relationship Id="rId111" Type="http://schemas.openxmlformats.org/officeDocument/2006/relationships/hyperlink" Target="http://eid.difi.no/en/commfides" TargetMode="External"/><Relationship Id="rId132" Type="http://schemas.openxmlformats.org/officeDocument/2006/relationships/hyperlink" Target="http://www.ebr.org/index.php/member-countries/european-interactive-map/norway/" TargetMode="External"/><Relationship Id="rId153" Type="http://schemas.openxmlformats.org/officeDocument/2006/relationships/hyperlink" Target="http://www.bedin.no/php/startside_eng/cf/hDKey_2" TargetMode="External"/><Relationship Id="rId174" Type="http://schemas.openxmlformats.org/officeDocument/2006/relationships/hyperlink" Target="http://eid.difi.no/en/bankid" TargetMode="External"/><Relationship Id="rId179" Type="http://schemas.openxmlformats.org/officeDocument/2006/relationships/hyperlink" Target="https://www.difi.no" TargetMode="External"/><Relationship Id="rId195" Type="http://schemas.openxmlformats.org/officeDocument/2006/relationships/hyperlink" Target="http://www.arbeidstilsynet.no/om/engelsk.html" TargetMode="External"/><Relationship Id="rId209" Type="http://schemas.openxmlformats.org/officeDocument/2006/relationships/hyperlink" Target="https://www.brreg.no/registersok/" TargetMode="External"/><Relationship Id="rId190" Type="http://schemas.openxmlformats.org/officeDocument/2006/relationships/hyperlink" Target="http://www.helsenorge.no" TargetMode="External"/><Relationship Id="rId204" Type="http://schemas.openxmlformats.org/officeDocument/2006/relationships/hyperlink" Target="https://www.patentstyret.no/en/" TargetMode="External"/><Relationship Id="rId220" Type="http://schemas.openxmlformats.org/officeDocument/2006/relationships/hyperlink" Target="http://anskaffelser.no/" TargetMode="External"/><Relationship Id="rId225" Type="http://schemas.openxmlformats.org/officeDocument/2006/relationships/hyperlink" Target="http://www.altinn.no/" TargetMode="External"/><Relationship Id="rId241" Type="http://schemas.openxmlformats.org/officeDocument/2006/relationships/hyperlink" Target="https://twitter.com/EU_ISA2" TargetMode="External"/><Relationship Id="rId246" Type="http://schemas.openxmlformats.org/officeDocument/2006/relationships/fontTable" Target="fontTable.xml"/><Relationship Id="rId15" Type="http://schemas.openxmlformats.org/officeDocument/2006/relationships/hyperlink" Target="https://ec.europa.eu/eurostat/data/database" TargetMode="External"/><Relationship Id="rId36" Type="http://schemas.openxmlformats.org/officeDocument/2006/relationships/hyperlink" Target="https://www.difi.no/nobid" TargetMode="External"/><Relationship Id="rId57" Type="http://schemas.openxmlformats.org/officeDocument/2006/relationships/hyperlink" Target="https://www.difi.no/fagomrader-og-tjenester/digitalisering-og-samordning/nordisk-samarbeid/nordic-baltic-eid-nobid/eidas-regulation" TargetMode="External"/><Relationship Id="rId106" Type="http://schemas.openxmlformats.org/officeDocument/2006/relationships/hyperlink" Target="https://helsedata.no/" TargetMode="External"/><Relationship Id="rId127" Type="http://schemas.openxmlformats.org/officeDocument/2006/relationships/hyperlink" Target="https://www.geonorge.no/en/infrastructure/norway-digital/" TargetMode="External"/><Relationship Id="rId10" Type="http://schemas.openxmlformats.org/officeDocument/2006/relationships/endnotes" Target="endnotes.xml"/><Relationship Id="rId31" Type="http://schemas.openxmlformats.org/officeDocument/2006/relationships/hyperlink" Target="https://www.regjeringen.no/no/dokumenter/nasjonal-strategi-for-digital-sikkerhet/id2627177/" TargetMode="External"/><Relationship Id="rId52" Type="http://schemas.openxmlformats.org/officeDocument/2006/relationships/hyperlink" Target="http://www.ub.uio.no/ujur/ulovdata/lov-20060519-016-eng.pdf" TargetMode="External"/><Relationship Id="rId73" Type="http://schemas.openxmlformats.org/officeDocument/2006/relationships/hyperlink" Target="http://www.difi.no/" TargetMode="External"/><Relationship Id="rId78" Type="http://schemas.openxmlformats.org/officeDocument/2006/relationships/image" Target="media/image11.png"/><Relationship Id="rId94" Type="http://schemas.openxmlformats.org/officeDocument/2006/relationships/hyperlink" Target="https://www.datatilsynet.no/en/" TargetMode="External"/><Relationship Id="rId99" Type="http://schemas.openxmlformats.org/officeDocument/2006/relationships/hyperlink" Target="https://kartverket.no/en/about-the-norwegian-mapping-authority/" TargetMode="External"/><Relationship Id="rId101" Type="http://schemas.openxmlformats.org/officeDocument/2006/relationships/hyperlink" Target="https://www.altinn.no/en/" TargetMode="External"/><Relationship Id="rId122" Type="http://schemas.openxmlformats.org/officeDocument/2006/relationships/hyperlink" Target="https://www.difi.no/fagomrader-og-tjenester/digitalisering-og-samordning/standarder/standarder/ehf-elektronisk-handelsformat" TargetMode="External"/><Relationship Id="rId143" Type="http://schemas.openxmlformats.org/officeDocument/2006/relationships/hyperlink" Target="https://en-tur.no/om" TargetMode="External"/><Relationship Id="rId148" Type="http://schemas.openxmlformats.org/officeDocument/2006/relationships/hyperlink" Target="https://www.regjeringen.no/globalassets/departementene/asd/dokumenter/2015/a-0008-e_the-norwegian-social-insurance-scheme_web.pdf" TargetMode="External"/><Relationship Id="rId164" Type="http://schemas.openxmlformats.org/officeDocument/2006/relationships/hyperlink" Target="http://www.noreg.no/" TargetMode="External"/><Relationship Id="rId169" Type="http://schemas.openxmlformats.org/officeDocument/2006/relationships/hyperlink" Target="http://www.norge.no/en/electronic-id" TargetMode="External"/><Relationship Id="rId185" Type="http://schemas.openxmlformats.org/officeDocument/2006/relationships/hyperlink" Target="http://oria.no"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valg.no/en" TargetMode="External"/><Relationship Id="rId210" Type="http://schemas.openxmlformats.org/officeDocument/2006/relationships/hyperlink" Target="https://www.brreg.no/produkter-og-tjenester/vare-skjema/" TargetMode="External"/><Relationship Id="rId215" Type="http://schemas.openxmlformats.org/officeDocument/2006/relationships/hyperlink" Target="https://www.skatteetaten.no/en/business-and-organisation/" TargetMode="External"/><Relationship Id="rId236" Type="http://schemas.openxmlformats.org/officeDocument/2006/relationships/image" Target="media/image16.png"/><Relationship Id="rId26" Type="http://schemas.openxmlformats.org/officeDocument/2006/relationships/hyperlink" Target="http://appsso.eurostat.ec.europa.eu/nui/show.do?dataset=isoc_bde15ei&amp;lang=en" TargetMode="External"/><Relationship Id="rId231" Type="http://schemas.openxmlformats.org/officeDocument/2006/relationships/header" Target="header2.xml"/><Relationship Id="rId47" Type="http://schemas.openxmlformats.org/officeDocument/2006/relationships/hyperlink" Target="https://www.regjeringen.no/globalassets/departementene/nfd/dokumenter/strategier/strategi-nfd-eng-nett-uu.pdf" TargetMode="External"/><Relationship Id="rId68" Type="http://schemas.openxmlformats.org/officeDocument/2006/relationships/hyperlink" Target="https://lovdata.no/forskrift/2019-04-01-444" TargetMode="External"/><Relationship Id="rId89" Type="http://schemas.openxmlformats.org/officeDocument/2006/relationships/hyperlink" Target="http://www.dss.dep.no/" TargetMode="External"/><Relationship Id="rId112" Type="http://schemas.openxmlformats.org/officeDocument/2006/relationships/hyperlink" Target="http://eid.difi.no/en/bankid" TargetMode="External"/><Relationship Id="rId133" Type="http://schemas.openxmlformats.org/officeDocument/2006/relationships/hyperlink" Target="https://europa.eu/youreurope/index.htm" TargetMode="External"/><Relationship Id="rId154" Type="http://schemas.openxmlformats.org/officeDocument/2006/relationships/hyperlink" Target="https://www.altinn.no/en/" TargetMode="External"/><Relationship Id="rId175" Type="http://schemas.openxmlformats.org/officeDocument/2006/relationships/hyperlink" Target="http://eid.difi.no/en/buypass" TargetMode="External"/><Relationship Id="rId196" Type="http://schemas.openxmlformats.org/officeDocument/2006/relationships/hyperlink" Target="https://www.regjeringen.no/contentassets/03b0e088c8f44a8793ed0c0781556b11/a-0008-e_the-norwegian-social-insurance-scheme-2019.pdf" TargetMode="External"/><Relationship Id="rId200" Type="http://schemas.openxmlformats.org/officeDocument/2006/relationships/hyperlink" Target="https://www.bits.no/dsop-sbl/" TargetMode="External"/><Relationship Id="rId16" Type="http://schemas.openxmlformats.org/officeDocument/2006/relationships/hyperlink" Target="http://www.efta.int/about-efta/the-efta-states" TargetMode="External"/><Relationship Id="rId221" Type="http://schemas.openxmlformats.org/officeDocument/2006/relationships/hyperlink" Target="https://lovdata.no/info/information_in_english" TargetMode="External"/><Relationship Id="rId242" Type="http://schemas.openxmlformats.org/officeDocument/2006/relationships/hyperlink" Target="https://twitter.com/Joinup_eu" TargetMode="External"/><Relationship Id="rId37" Type="http://schemas.openxmlformats.org/officeDocument/2006/relationships/hyperlink" Target="https://www.regjeringen.no/globalassets/upload/fad/kampanje/dan/regjeringensdigitaliseringsprogram/digit_prg_eng.pdf" TargetMode="External"/><Relationship Id="rId58" Type="http://schemas.openxmlformats.org/officeDocument/2006/relationships/hyperlink" Target="http://unpan1.un.org/intradoc/groups/public/documents/unpan/unpan033937.pdf" TargetMode="External"/><Relationship Id="rId79" Type="http://schemas.openxmlformats.org/officeDocument/2006/relationships/hyperlink" Target="mailto:postmottak@kmd.dep.no" TargetMode="External"/><Relationship Id="rId102" Type="http://schemas.openxmlformats.org/officeDocument/2006/relationships/hyperlink" Target="http://www.standard.difi.no/index.html" TargetMode="External"/><Relationship Id="rId123" Type="http://schemas.openxmlformats.org/officeDocument/2006/relationships/hyperlink" Target="https://samarbeid.difi.no/felleslosninger/elma" TargetMode="External"/><Relationship Id="rId144" Type="http://schemas.openxmlformats.org/officeDocument/2006/relationships/hyperlink" Target="http://www.nav.no/" TargetMode="External"/><Relationship Id="rId90" Type="http://schemas.openxmlformats.org/officeDocument/2006/relationships/hyperlink" Target="http://www.norsis.no/" TargetMode="External"/><Relationship Id="rId165" Type="http://schemas.openxmlformats.org/officeDocument/2006/relationships/hyperlink" Target="http://www.lovdata.no/all/nl-19910704-047.html" TargetMode="External"/><Relationship Id="rId186" Type="http://schemas.openxmlformats.org/officeDocument/2006/relationships/hyperlink" Target="http://www.forskningsradet.no/en/Apply_for_funding/1138785830985" TargetMode="External"/><Relationship Id="rId211" Type="http://schemas.openxmlformats.org/officeDocument/2006/relationships/hyperlink" Target="https://www.skatteetaten.no/en/business-and-organisation/" TargetMode="External"/><Relationship Id="rId232" Type="http://schemas.openxmlformats.org/officeDocument/2006/relationships/footer" Target="footer1.xml"/><Relationship Id="rId27" Type="http://schemas.openxmlformats.org/officeDocument/2006/relationships/hyperlink" Target="http://appsso.eurostat.ec.europa.eu/nui/show.do?dataset=isoc_bde15ei&amp;lang=en" TargetMode="External"/><Relationship Id="rId48" Type="http://schemas.openxmlformats.org/officeDocument/2006/relationships/hyperlink" Target="http://www.ub.uio.no/ujur/ulovdata/lov-19670210-000-eng.pdf" TargetMode="External"/><Relationship Id="rId69" Type="http://schemas.openxmlformats.org/officeDocument/2006/relationships/hyperlink" Target="http://www.ub.uio.no/ujur/ulovdata/lov-20030523-035-eng.pdf" TargetMode="External"/><Relationship Id="rId113" Type="http://schemas.openxmlformats.org/officeDocument/2006/relationships/hyperlink" Target="http://www.difi.no/" TargetMode="External"/><Relationship Id="rId134" Type="http://schemas.openxmlformats.org/officeDocument/2006/relationships/hyperlink" Target="https://www.sdir.no/en/about-us/" TargetMode="External"/><Relationship Id="rId80" Type="http://schemas.openxmlformats.org/officeDocument/2006/relationships/hyperlink" Target="https://www.regjeringen.no/en/id4/" TargetMode="External"/><Relationship Id="rId155" Type="http://schemas.openxmlformats.org/officeDocument/2006/relationships/hyperlink" Target="http://www.vegvesen.no/" TargetMode="External"/><Relationship Id="rId176" Type="http://schemas.openxmlformats.org/officeDocument/2006/relationships/hyperlink" Target="http://eid.difi.no/en/commfides" TargetMode="External"/><Relationship Id="rId197" Type="http://schemas.openxmlformats.org/officeDocument/2006/relationships/hyperlink" Target="https://tjenester.nav.no/veivisersosialhjelp/" TargetMode="External"/><Relationship Id="rId201" Type="http://schemas.openxmlformats.org/officeDocument/2006/relationships/hyperlink" Target="http://www.forbrukerradet.no/" TargetMode="External"/><Relationship Id="rId222" Type="http://schemas.openxmlformats.org/officeDocument/2006/relationships/hyperlink" Target="http://www.miljodirektoratet.no/reach/" TargetMode="External"/><Relationship Id="rId243" Type="http://schemas.openxmlformats.org/officeDocument/2006/relationships/image" Target="media/image18.emf"/></Relationships>
</file>

<file path=word/_rels/footer2.xml.rels><?xml version="1.0" encoding="UTF-8" standalone="yes"?>
<Relationships xmlns="http://schemas.openxmlformats.org/package/2006/relationships"><Relationship Id="rId1" Type="http://schemas.openxmlformats.org/officeDocument/2006/relationships/image" Target="media/image15.emf"/></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D429-4214-4F6C-9CC2-1E6C8F0B00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38CC9FB-AA12-4005-A1B6-C9BD1543CFC5}"/>
</file>

<file path=customXml/itemProps3.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4.xml><?xml version="1.0" encoding="utf-8"?>
<ds:datastoreItem xmlns:ds="http://schemas.openxmlformats.org/officeDocument/2006/customXml" ds:itemID="{D2750DA3-1C04-4E4E-9782-866B27AE9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82</TotalTime>
  <Pages>39</Pages>
  <Words>14690</Words>
  <Characters>83737</Characters>
  <Application>Microsoft Office Word</Application>
  <DocSecurity>0</DocSecurity>
  <Lines>697</Lines>
  <Paragraphs>196</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Digital Government Factsheet Norway</vt:lpstr>
      <vt:lpstr/>
    </vt:vector>
  </TitlesOfParts>
  <Company>European Commission</Company>
  <LinksUpToDate>false</LinksUpToDate>
  <CharactersWithSpaces>98231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Norway</dc:title>
  <dc:subject/>
  <dc:creator>MORISI Davide (COMM-EXT)</dc:creator>
  <cp:keywords/>
  <cp:lastModifiedBy>DEVENYI Vivien</cp:lastModifiedBy>
  <cp:revision>45</cp:revision>
  <cp:lastPrinted>2019-07-08T15:42:00Z</cp:lastPrinted>
  <dcterms:created xsi:type="dcterms:W3CDTF">2019-05-29T14:57:00Z</dcterms:created>
  <dcterms:modified xsi:type="dcterms:W3CDTF">2019-07-08T15:42:00Z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32</vt:lpwstr>
  </property>
  <property fmtid="{D5CDD505-2E9C-101B-9397-08002B2CF9AE}" pid="8" name="AuthorIds_UIVersion_26112">
    <vt:lpwstr>377</vt:lpwstr>
  </property>
  <property fmtid="{D5CDD505-2E9C-101B-9397-08002B2CF9AE}" pid="9" name="AuthorIds_UIVersion_4608">
    <vt:lpwstr>32</vt:lpwstr>
  </property>
</Properties>
</file>