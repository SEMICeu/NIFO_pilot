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5EFF9" w14:textId="77777777" w:rsidR="00EA0123" w:rsidRPr="00EF0209" w:rsidRDefault="00DC4F46">
      <w:r>
        <w:rPr>
          <w:noProof/>
          <w:lang w:eastAsia="cs-CZ"/>
        </w:rPr>
        <w:pict w14:anchorId="5635F6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84.5pt;margin-top:18.1pt;width:595pt;height:433.35pt;z-index:-4">
            <v:imagedata r:id="rId11" o:title=""/>
            <o:lock v:ext="edit" aspectratio="f"/>
          </v:shape>
        </w:pict>
      </w:r>
      <w:r>
        <w:rPr>
          <w:noProof/>
          <w:lang w:eastAsia="cs-CZ"/>
        </w:rPr>
        <w:pict w14:anchorId="5635F67C">
          <v:shape id="_x0000_s1031" type="#_x0000_t75" style="position:absolute;left:0;text-align:left;margin-left:140.8pt;margin-top:-60.2pt;width:159.05pt;height:110.75pt;z-index:2">
            <v:imagedata r:id="rId12" o:title=""/>
          </v:shape>
        </w:pict>
      </w:r>
    </w:p>
    <w:p w14:paraId="5635EFFA" w14:textId="77777777" w:rsidR="00EA0123" w:rsidRPr="00EF0209" w:rsidRDefault="00EA0123"/>
    <w:p w14:paraId="5635EFFB" w14:textId="77777777" w:rsidR="00EA0123" w:rsidRPr="00EF0209" w:rsidRDefault="00EA0123"/>
    <w:p w14:paraId="5635EFFC" w14:textId="77777777" w:rsidR="00EA0123" w:rsidRPr="00EF0209" w:rsidRDefault="00EA0123"/>
    <w:p w14:paraId="5635EFFD" w14:textId="77777777" w:rsidR="00EA0123" w:rsidRPr="00EF0209" w:rsidRDefault="00EA0123"/>
    <w:p w14:paraId="5635EFFE" w14:textId="77777777" w:rsidR="00EA0123" w:rsidRPr="00EF0209" w:rsidRDefault="00EA0123"/>
    <w:p w14:paraId="5635EFFF" w14:textId="77777777" w:rsidR="00EA0123" w:rsidRPr="00EF0209" w:rsidRDefault="00EA0123"/>
    <w:p w14:paraId="5635F000" w14:textId="77777777" w:rsidR="00EA0123" w:rsidRPr="00EF0209" w:rsidRDefault="00EA0123"/>
    <w:p w14:paraId="5635F001" w14:textId="77777777" w:rsidR="00EA0123" w:rsidRPr="00EF0209" w:rsidRDefault="00EA0123"/>
    <w:p w14:paraId="5635F002" w14:textId="77777777" w:rsidR="00EA0123" w:rsidRPr="00EF0209" w:rsidRDefault="00EA0123"/>
    <w:p w14:paraId="5635F003" w14:textId="77777777" w:rsidR="00EA0123" w:rsidRPr="00EF0209" w:rsidRDefault="00EA0123"/>
    <w:p w14:paraId="5635F004" w14:textId="77777777" w:rsidR="00EA0123" w:rsidRPr="00EF0209" w:rsidRDefault="00EA0123"/>
    <w:p w14:paraId="5635F005" w14:textId="77777777" w:rsidR="00EA0123" w:rsidRPr="00EF0209" w:rsidRDefault="00EA0123"/>
    <w:p w14:paraId="5635F006" w14:textId="77777777" w:rsidR="00EA0123" w:rsidRPr="00EF0209" w:rsidRDefault="00EA0123"/>
    <w:p w14:paraId="5635F007" w14:textId="77777777" w:rsidR="00EA0123" w:rsidRPr="00EF0209" w:rsidRDefault="00EA0123"/>
    <w:p w14:paraId="5635F008" w14:textId="77777777" w:rsidR="00EA0123" w:rsidRPr="00EF0209" w:rsidRDefault="00EA0123"/>
    <w:p w14:paraId="5635F009" w14:textId="77777777" w:rsidR="00EA0123" w:rsidRPr="00EF0209" w:rsidRDefault="00EA0123"/>
    <w:p w14:paraId="5635F00A" w14:textId="77777777" w:rsidR="00EA0123" w:rsidRPr="00EF0209" w:rsidRDefault="00EA0123"/>
    <w:p w14:paraId="5635F00B" w14:textId="77777777" w:rsidR="00EA0123" w:rsidRPr="00EF0209" w:rsidRDefault="00EA0123"/>
    <w:p w14:paraId="5635F00C" w14:textId="77777777" w:rsidR="00EA0123" w:rsidRPr="00EF0209" w:rsidRDefault="00EA0123"/>
    <w:p w14:paraId="5635F00D" w14:textId="77777777" w:rsidR="00EA0123" w:rsidRPr="00EF0209" w:rsidRDefault="00EA0123"/>
    <w:p w14:paraId="5635F00E" w14:textId="77777777" w:rsidR="00EA0123" w:rsidRPr="00EF0209" w:rsidRDefault="00EA0123"/>
    <w:p w14:paraId="5635F00F" w14:textId="77777777" w:rsidR="00EA0123" w:rsidRPr="00EF0209" w:rsidRDefault="00EA0123"/>
    <w:p w14:paraId="5635F010" w14:textId="77777777" w:rsidR="00EA0123" w:rsidRPr="00EF0209" w:rsidRDefault="00EA0123"/>
    <w:p w14:paraId="5635F011" w14:textId="77777777" w:rsidR="00EA0123" w:rsidRPr="00EF0209" w:rsidRDefault="00DC4F46">
      <w:r>
        <w:rPr>
          <w:noProof/>
          <w:lang w:eastAsia="cs-CZ"/>
        </w:rPr>
        <w:pict w14:anchorId="5635F67E">
          <v:shapetype id="_x0000_t202" coordsize="21600,21600" o:spt="202" path="m,l,21600r21600,l21600,xe">
            <v:stroke joinstyle="miter"/>
            <v:path gradientshapeok="t" o:connecttype="rect"/>
          </v:shapetype>
          <v:shape id="Text Box 360" o:spid="_x0000_s1032" type="#_x0000_t202" style="position:absolute;left:0;text-align:left;margin-left:270.25pt;margin-top:806.15pt;width:69.65pt;height:38.3pt;z-index:1;visibility:visible;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5635F6BE" w14:textId="77777777" w:rsidR="00F93DB5" w:rsidRPr="007C077A" w:rsidRDefault="00F93DB5"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635F012" w14:textId="77777777" w:rsidR="00EA0123" w:rsidRPr="00EF0209" w:rsidRDefault="00EA0123"/>
    <w:p w14:paraId="5635F013" w14:textId="77777777" w:rsidR="00EA0123" w:rsidRPr="00EF0209" w:rsidRDefault="00EA0123"/>
    <w:p w14:paraId="5635F014" w14:textId="77777777" w:rsidR="00EA0123" w:rsidRPr="00EF0209" w:rsidRDefault="00EA0123"/>
    <w:p w14:paraId="5635F015" w14:textId="77777777" w:rsidR="00EA0123" w:rsidRPr="00EF0209" w:rsidRDefault="00EA0123"/>
    <w:p w14:paraId="5635F016" w14:textId="77777777" w:rsidR="00EA0123" w:rsidRPr="00EF0209" w:rsidRDefault="00EA0123"/>
    <w:p w14:paraId="5635F017" w14:textId="77777777" w:rsidR="00EA0123" w:rsidRPr="00EF0209" w:rsidRDefault="00EA0123"/>
    <w:p w14:paraId="5635F018" w14:textId="77777777" w:rsidR="00EA0123" w:rsidRPr="00EF0209" w:rsidRDefault="00EA0123"/>
    <w:p w14:paraId="5635F019" w14:textId="77777777" w:rsidR="00EA0123" w:rsidRPr="00EF0209" w:rsidRDefault="00EA0123"/>
    <w:p w14:paraId="5635F01A" w14:textId="77777777" w:rsidR="00EA0123" w:rsidRPr="00EF0209" w:rsidRDefault="00EA0123"/>
    <w:p w14:paraId="5635F01B" w14:textId="77777777" w:rsidR="00EA0123" w:rsidRPr="00EF0209" w:rsidRDefault="00EA0123"/>
    <w:p w14:paraId="5635F01C" w14:textId="77777777" w:rsidR="00EA0123" w:rsidRPr="00EF0209" w:rsidRDefault="00EA0123"/>
    <w:p w14:paraId="5635F01D" w14:textId="77777777" w:rsidR="00EA0123" w:rsidRPr="00EF0209" w:rsidRDefault="00DC4F46" w:rsidP="00726E07">
      <w:pPr>
        <w:pStyle w:val="Caption"/>
        <w:rPr>
          <w:color w:val="000000"/>
        </w:rPr>
      </w:pPr>
      <w:r>
        <w:rPr>
          <w:noProof/>
          <w:lang w:eastAsia="cs-CZ"/>
        </w:rPr>
        <w:pict w14:anchorId="5635F67F">
          <v:shape id="_x0000_s1033" type="#_x0000_t75" style="position:absolute;left:0;text-align:left;margin-left:-63.3pt;margin-top:152.75pt;width:572.1pt;height:189.2pt;z-index:-6">
            <v:imagedata r:id="rId13" o:title=""/>
          </v:shape>
        </w:pict>
      </w:r>
      <w:r>
        <w:rPr>
          <w:noProof/>
          <w:lang w:eastAsia="cs-CZ"/>
        </w:rPr>
        <w:pict w14:anchorId="5635F680">
          <v:shape id="Text Box 2" o:spid="_x0000_s1034" type="#_x0000_t202" style="position:absolute;left:0;text-align:left;margin-left:214.2pt;margin-top:21.75pt;width:257.75pt;height:137.15pt;z-index:3;visibility:visible;mso-wrap-distance-top:3.6pt;mso-wrap-distance-bottom:3.6pt" filled="f" stroked="f">
            <v:textbox style="mso-next-textbox:#Text Box 2;mso-fit-shape-to-text:t">
              <w:txbxContent>
                <w:p w14:paraId="5635F6BF" w14:textId="77777777" w:rsidR="00F93DB5" w:rsidRPr="00B8223B" w:rsidRDefault="00F93DB5" w:rsidP="00337934">
                  <w:pPr>
                    <w:jc w:val="right"/>
                    <w:rPr>
                      <w:color w:val="0070C0"/>
                      <w:sz w:val="56"/>
                      <w:szCs w:val="40"/>
                    </w:rPr>
                  </w:pPr>
                  <w:r w:rsidRPr="00B8223B">
                    <w:rPr>
                      <w:color w:val="0070C0"/>
                      <w:sz w:val="56"/>
                      <w:szCs w:val="40"/>
                    </w:rPr>
                    <w:t>Digital Government Factsheet 2019</w:t>
                  </w:r>
                </w:p>
                <w:p w14:paraId="5635F6C0" w14:textId="77777777" w:rsidR="00F93DB5" w:rsidRPr="00B8223B" w:rsidRDefault="00F93DB5" w:rsidP="00337934">
                  <w:pPr>
                    <w:jc w:val="right"/>
                    <w:rPr>
                      <w:color w:val="0070C0"/>
                      <w:sz w:val="56"/>
                      <w:szCs w:val="40"/>
                    </w:rPr>
                  </w:pPr>
                </w:p>
                <w:p w14:paraId="5635F6C1" w14:textId="77777777" w:rsidR="00F93DB5" w:rsidRPr="001F5794" w:rsidRDefault="00F93DB5" w:rsidP="00337934">
                  <w:pPr>
                    <w:jc w:val="right"/>
                    <w:rPr>
                      <w:color w:val="002060"/>
                      <w:sz w:val="48"/>
                      <w:szCs w:val="40"/>
                    </w:rPr>
                  </w:pPr>
                  <w:smartTag w:uri="urn:schemas-microsoft-com:office:smarttags" w:element="place">
                    <w:smartTag w:uri="urn:schemas-microsoft-com:office:smarttags" w:element="PlaceName">
                      <w:r w:rsidRPr="00B8223B">
                        <w:rPr>
                          <w:color w:val="0070C0"/>
                          <w:sz w:val="48"/>
                          <w:szCs w:val="40"/>
                        </w:rPr>
                        <w:t>Czech</w:t>
                      </w:r>
                    </w:smartTag>
                    <w:r w:rsidRPr="00B8223B">
                      <w:rPr>
                        <w:color w:val="0070C0"/>
                        <w:sz w:val="48"/>
                        <w:szCs w:val="40"/>
                      </w:rPr>
                      <w:t xml:space="preserve"> </w:t>
                    </w:r>
                    <w:smartTag w:uri="urn:schemas-microsoft-com:office:smarttags" w:element="PlaceType">
                      <w:r w:rsidRPr="00B8223B">
                        <w:rPr>
                          <w:color w:val="0070C0"/>
                          <w:sz w:val="48"/>
                          <w:szCs w:val="40"/>
                        </w:rPr>
                        <w:t>Republic</w:t>
                      </w:r>
                    </w:smartTag>
                  </w:smartTag>
                </w:p>
              </w:txbxContent>
            </v:textbox>
            <w10:wrap type="square"/>
          </v:shape>
        </w:pict>
      </w:r>
      <w:r>
        <w:rPr>
          <w:noProof/>
          <w:lang w:eastAsia="cs-CZ"/>
        </w:rPr>
        <w:pict w14:anchorId="5635F681">
          <v:shape id="_x0000_s1035" type="#_x0000_t202" style="position:absolute;left:0;text-align:left;margin-left:184.05pt;margin-top:724.9pt;width:69.65pt;height:38.3pt;z-index:-5;visibility:visible;mso-position-horizontal-relative:margin;mso-position-vertical-relative:margin" fillcolor="#039" stroked="f" strokeweight=".5pt">
            <v:textbox style="mso-next-textbox:#_x0000_s1035">
              <w:txbxContent>
                <w:p w14:paraId="5635F6C2" w14:textId="77777777" w:rsidR="00F93DB5" w:rsidRPr="007C077A" w:rsidRDefault="00F93DB5"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EA0123" w:rsidRPr="00EF0209">
        <w:br w:type="page"/>
      </w:r>
      <w:r w:rsidR="00EA0123" w:rsidRPr="00EF0209">
        <w:rPr>
          <w:color w:val="000000"/>
          <w:sz w:val="32"/>
        </w:rPr>
        <w:lastRenderedPageBreak/>
        <w:t>Table of Contents</w:t>
      </w:r>
    </w:p>
    <w:p w14:paraId="5635F01E" w14:textId="77777777" w:rsidR="00EA0123" w:rsidRPr="00EF0209" w:rsidRDefault="00EA0123"/>
    <w:p w14:paraId="5635F01F" w14:textId="7ABE29A4" w:rsidR="00EA0123" w:rsidRPr="00EF0209" w:rsidRDefault="00EA0123">
      <w:pPr>
        <w:pStyle w:val="TOC1"/>
        <w:tabs>
          <w:tab w:val="right" w:leader="dot" w:pos="8777"/>
        </w:tabs>
        <w:rPr>
          <w:rFonts w:ascii="Calibri" w:hAnsi="Calibri"/>
          <w:noProof/>
          <w:color w:val="auto"/>
          <w:sz w:val="22"/>
          <w:szCs w:val="22"/>
        </w:rPr>
      </w:pPr>
      <w:r w:rsidRPr="00EF0209">
        <w:fldChar w:fldCharType="begin"/>
      </w:r>
      <w:r w:rsidRPr="00EF0209">
        <w:instrText xml:space="preserve"> TOC \o "1-1" \h \z \u </w:instrText>
      </w:r>
      <w:r w:rsidRPr="00EF0209">
        <w:fldChar w:fldCharType="separate"/>
      </w:r>
      <w:hyperlink w:anchor="_Toc6911421" w:history="1">
        <w:r w:rsidRPr="00EF0209">
          <w:rPr>
            <w:rStyle w:val="Hyperlink"/>
            <w:noProof/>
          </w:rPr>
          <w:t>Country Profile</w:t>
        </w:r>
        <w:r w:rsidRPr="00EF0209">
          <w:rPr>
            <w:noProof/>
            <w:webHidden/>
          </w:rPr>
          <w:tab/>
        </w:r>
        <w:r w:rsidRPr="00EF0209">
          <w:rPr>
            <w:noProof/>
            <w:webHidden/>
          </w:rPr>
          <w:fldChar w:fldCharType="begin"/>
        </w:r>
        <w:r w:rsidRPr="00EF0209">
          <w:rPr>
            <w:noProof/>
            <w:webHidden/>
          </w:rPr>
          <w:instrText xml:space="preserve"> PAGEREF _Toc6911421 \h </w:instrText>
        </w:r>
        <w:r w:rsidRPr="00EF0209">
          <w:rPr>
            <w:noProof/>
            <w:webHidden/>
          </w:rPr>
        </w:r>
        <w:r w:rsidRPr="00EF0209">
          <w:rPr>
            <w:noProof/>
            <w:webHidden/>
          </w:rPr>
          <w:fldChar w:fldCharType="separate"/>
        </w:r>
        <w:r w:rsidR="00BF63AA">
          <w:rPr>
            <w:noProof/>
            <w:webHidden/>
          </w:rPr>
          <w:t>3</w:t>
        </w:r>
        <w:r w:rsidRPr="00EF0209">
          <w:rPr>
            <w:noProof/>
            <w:webHidden/>
          </w:rPr>
          <w:fldChar w:fldCharType="end"/>
        </w:r>
      </w:hyperlink>
    </w:p>
    <w:p w14:paraId="5635F020" w14:textId="05BB02A3" w:rsidR="00EA0123" w:rsidRPr="00EF0209" w:rsidRDefault="00DC4F46">
      <w:pPr>
        <w:pStyle w:val="TOC1"/>
        <w:tabs>
          <w:tab w:val="right" w:leader="dot" w:pos="8777"/>
        </w:tabs>
        <w:rPr>
          <w:rFonts w:ascii="Calibri" w:hAnsi="Calibri"/>
          <w:noProof/>
          <w:color w:val="auto"/>
          <w:sz w:val="22"/>
          <w:szCs w:val="22"/>
        </w:rPr>
      </w:pPr>
      <w:hyperlink w:anchor="_Toc6911422" w:history="1">
        <w:r w:rsidR="00EA0123" w:rsidRPr="00EF0209">
          <w:rPr>
            <w:rStyle w:val="Hyperlink"/>
            <w:noProof/>
          </w:rPr>
          <w:t>Digital Government Highlights</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_Toc6911422 \h </w:instrText>
        </w:r>
        <w:r w:rsidR="00EA0123" w:rsidRPr="00EF0209">
          <w:rPr>
            <w:noProof/>
            <w:webHidden/>
          </w:rPr>
        </w:r>
        <w:r w:rsidR="00EA0123" w:rsidRPr="00EF0209">
          <w:rPr>
            <w:noProof/>
            <w:webHidden/>
          </w:rPr>
          <w:fldChar w:fldCharType="separate"/>
        </w:r>
        <w:r w:rsidR="00BF63AA">
          <w:rPr>
            <w:noProof/>
            <w:webHidden/>
          </w:rPr>
          <w:t>6</w:t>
        </w:r>
        <w:r w:rsidR="00EA0123" w:rsidRPr="00EF0209">
          <w:rPr>
            <w:noProof/>
            <w:webHidden/>
          </w:rPr>
          <w:fldChar w:fldCharType="end"/>
        </w:r>
      </w:hyperlink>
    </w:p>
    <w:p w14:paraId="5635F021" w14:textId="06EC5E69" w:rsidR="00EA0123" w:rsidRPr="00EF0209" w:rsidRDefault="00DC4F46">
      <w:pPr>
        <w:pStyle w:val="TOC1"/>
        <w:tabs>
          <w:tab w:val="right" w:leader="dot" w:pos="8777"/>
        </w:tabs>
        <w:rPr>
          <w:rFonts w:ascii="Calibri" w:hAnsi="Calibri"/>
          <w:noProof/>
          <w:color w:val="auto"/>
          <w:sz w:val="22"/>
          <w:szCs w:val="22"/>
        </w:rPr>
      </w:pPr>
      <w:hyperlink w:anchor="_Toc6911423" w:history="1">
        <w:r w:rsidR="00EA0123" w:rsidRPr="00EF0209">
          <w:rPr>
            <w:rStyle w:val="Hyperlink"/>
            <w:noProof/>
          </w:rPr>
          <w:t>Digital Government Political Communications</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_Toc6911423 \h </w:instrText>
        </w:r>
        <w:r w:rsidR="00EA0123" w:rsidRPr="00EF0209">
          <w:rPr>
            <w:noProof/>
            <w:webHidden/>
          </w:rPr>
        </w:r>
        <w:r w:rsidR="00EA0123" w:rsidRPr="00EF0209">
          <w:rPr>
            <w:noProof/>
            <w:webHidden/>
          </w:rPr>
          <w:fldChar w:fldCharType="separate"/>
        </w:r>
        <w:r w:rsidR="00BF63AA">
          <w:rPr>
            <w:noProof/>
            <w:webHidden/>
          </w:rPr>
          <w:t>8</w:t>
        </w:r>
        <w:r w:rsidR="00EA0123" w:rsidRPr="00EF0209">
          <w:rPr>
            <w:noProof/>
            <w:webHidden/>
          </w:rPr>
          <w:fldChar w:fldCharType="end"/>
        </w:r>
      </w:hyperlink>
    </w:p>
    <w:p w14:paraId="5635F022" w14:textId="3FB54905" w:rsidR="00EA0123" w:rsidRPr="00EF0209" w:rsidRDefault="00DC4F46">
      <w:pPr>
        <w:pStyle w:val="TOC1"/>
        <w:tabs>
          <w:tab w:val="right" w:leader="dot" w:pos="8777"/>
        </w:tabs>
        <w:rPr>
          <w:rFonts w:ascii="Calibri" w:hAnsi="Calibri"/>
          <w:noProof/>
          <w:color w:val="auto"/>
          <w:sz w:val="22"/>
          <w:szCs w:val="22"/>
        </w:rPr>
      </w:pPr>
      <w:hyperlink w:anchor="_Toc6911424" w:history="1">
        <w:r w:rsidR="00EA0123" w:rsidRPr="00EF0209">
          <w:rPr>
            <w:rStyle w:val="Hyperlink"/>
            <w:noProof/>
          </w:rPr>
          <w:t>Digital Government Legislation</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_Toc6911424 \h </w:instrText>
        </w:r>
        <w:r w:rsidR="00EA0123" w:rsidRPr="00EF0209">
          <w:rPr>
            <w:noProof/>
            <w:webHidden/>
          </w:rPr>
        </w:r>
        <w:r w:rsidR="00EA0123" w:rsidRPr="00EF0209">
          <w:rPr>
            <w:noProof/>
            <w:webHidden/>
          </w:rPr>
          <w:fldChar w:fldCharType="separate"/>
        </w:r>
        <w:r w:rsidR="00BF63AA">
          <w:rPr>
            <w:noProof/>
            <w:webHidden/>
          </w:rPr>
          <w:t>14</w:t>
        </w:r>
        <w:r w:rsidR="00EA0123" w:rsidRPr="00EF0209">
          <w:rPr>
            <w:noProof/>
            <w:webHidden/>
          </w:rPr>
          <w:fldChar w:fldCharType="end"/>
        </w:r>
      </w:hyperlink>
    </w:p>
    <w:p w14:paraId="5635F023" w14:textId="47D11BA6" w:rsidR="00EA0123" w:rsidRPr="00EF0209" w:rsidRDefault="00DC4F46">
      <w:pPr>
        <w:pStyle w:val="TOC1"/>
        <w:tabs>
          <w:tab w:val="right" w:leader="dot" w:pos="8777"/>
        </w:tabs>
        <w:rPr>
          <w:rFonts w:ascii="Calibri" w:hAnsi="Calibri"/>
          <w:noProof/>
          <w:color w:val="auto"/>
          <w:sz w:val="22"/>
          <w:szCs w:val="22"/>
        </w:rPr>
      </w:pPr>
      <w:hyperlink w:anchor="_Toc6911425" w:history="1">
        <w:r w:rsidR="00EA0123" w:rsidRPr="00EF0209">
          <w:rPr>
            <w:rStyle w:val="Hyperlink"/>
            <w:noProof/>
          </w:rPr>
          <w:t>Digital Government Governance</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_Toc6911425 \h </w:instrText>
        </w:r>
        <w:r w:rsidR="00EA0123" w:rsidRPr="00EF0209">
          <w:rPr>
            <w:noProof/>
            <w:webHidden/>
          </w:rPr>
        </w:r>
        <w:r w:rsidR="00EA0123" w:rsidRPr="00EF0209">
          <w:rPr>
            <w:noProof/>
            <w:webHidden/>
          </w:rPr>
          <w:fldChar w:fldCharType="separate"/>
        </w:r>
        <w:r w:rsidR="00BF63AA">
          <w:rPr>
            <w:noProof/>
            <w:webHidden/>
          </w:rPr>
          <w:t>19</w:t>
        </w:r>
        <w:r w:rsidR="00EA0123" w:rsidRPr="00EF0209">
          <w:rPr>
            <w:noProof/>
            <w:webHidden/>
          </w:rPr>
          <w:fldChar w:fldCharType="end"/>
        </w:r>
      </w:hyperlink>
    </w:p>
    <w:p w14:paraId="5635F024" w14:textId="7D320312" w:rsidR="00EA0123" w:rsidRPr="00EF0209" w:rsidRDefault="00DC4F46">
      <w:pPr>
        <w:pStyle w:val="TOC1"/>
        <w:tabs>
          <w:tab w:val="right" w:leader="dot" w:pos="8777"/>
        </w:tabs>
        <w:rPr>
          <w:rFonts w:ascii="Calibri" w:hAnsi="Calibri"/>
          <w:noProof/>
          <w:color w:val="auto"/>
          <w:sz w:val="22"/>
          <w:szCs w:val="22"/>
        </w:rPr>
      </w:pPr>
      <w:hyperlink w:anchor="_Toc6911426" w:history="1">
        <w:r w:rsidR="00EA0123" w:rsidRPr="00EF0209">
          <w:rPr>
            <w:rStyle w:val="Hyperlink"/>
            <w:noProof/>
          </w:rPr>
          <w:t>Digital Government Infrastructure</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_Toc6911426 \h </w:instrText>
        </w:r>
        <w:r w:rsidR="00EA0123" w:rsidRPr="00EF0209">
          <w:rPr>
            <w:noProof/>
            <w:webHidden/>
          </w:rPr>
        </w:r>
        <w:r w:rsidR="00EA0123" w:rsidRPr="00EF0209">
          <w:rPr>
            <w:noProof/>
            <w:webHidden/>
          </w:rPr>
          <w:fldChar w:fldCharType="separate"/>
        </w:r>
        <w:r w:rsidR="00BF63AA">
          <w:rPr>
            <w:noProof/>
            <w:webHidden/>
          </w:rPr>
          <w:t>27</w:t>
        </w:r>
        <w:r w:rsidR="00EA0123" w:rsidRPr="00EF0209">
          <w:rPr>
            <w:noProof/>
            <w:webHidden/>
          </w:rPr>
          <w:fldChar w:fldCharType="end"/>
        </w:r>
      </w:hyperlink>
    </w:p>
    <w:p w14:paraId="5635F025" w14:textId="3AF50210" w:rsidR="00EA0123" w:rsidRPr="00EF0209" w:rsidRDefault="00DC4F46">
      <w:pPr>
        <w:pStyle w:val="TOC1"/>
        <w:tabs>
          <w:tab w:val="right" w:leader="dot" w:pos="8777"/>
        </w:tabs>
        <w:rPr>
          <w:rFonts w:ascii="Calibri" w:hAnsi="Calibri"/>
          <w:noProof/>
          <w:color w:val="auto"/>
          <w:sz w:val="22"/>
          <w:szCs w:val="22"/>
        </w:rPr>
      </w:pPr>
      <w:hyperlink w:anchor="_Toc6911427" w:history="1">
        <w:r w:rsidR="00EA0123" w:rsidRPr="00EF0209">
          <w:rPr>
            <w:rStyle w:val="Hyperlink"/>
            <w:noProof/>
          </w:rPr>
          <w:t>Digital Government Services for Citizens</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_Toc6911427 \h </w:instrText>
        </w:r>
        <w:r w:rsidR="00EA0123" w:rsidRPr="00EF0209">
          <w:rPr>
            <w:noProof/>
            <w:webHidden/>
          </w:rPr>
        </w:r>
        <w:r w:rsidR="00EA0123" w:rsidRPr="00EF0209">
          <w:rPr>
            <w:noProof/>
            <w:webHidden/>
          </w:rPr>
          <w:fldChar w:fldCharType="separate"/>
        </w:r>
        <w:r w:rsidR="00BF63AA">
          <w:rPr>
            <w:noProof/>
            <w:webHidden/>
          </w:rPr>
          <w:t>35</w:t>
        </w:r>
        <w:r w:rsidR="00EA0123" w:rsidRPr="00EF0209">
          <w:rPr>
            <w:noProof/>
            <w:webHidden/>
          </w:rPr>
          <w:fldChar w:fldCharType="end"/>
        </w:r>
      </w:hyperlink>
    </w:p>
    <w:p w14:paraId="5635F026" w14:textId="5CA352B2" w:rsidR="00EA0123" w:rsidRPr="00EF0209" w:rsidRDefault="00DC4F46">
      <w:pPr>
        <w:pStyle w:val="TOC1"/>
        <w:tabs>
          <w:tab w:val="right" w:leader="dot" w:pos="8777"/>
        </w:tabs>
        <w:rPr>
          <w:rFonts w:ascii="Calibri" w:hAnsi="Calibri"/>
          <w:noProof/>
          <w:color w:val="auto"/>
          <w:sz w:val="22"/>
          <w:szCs w:val="22"/>
        </w:rPr>
      </w:pPr>
      <w:hyperlink w:anchor="_Toc6911428" w:history="1">
        <w:r w:rsidR="00EA0123" w:rsidRPr="00EF0209">
          <w:rPr>
            <w:rStyle w:val="Hyperlink"/>
            <w:noProof/>
          </w:rPr>
          <w:t>Digital Government Services for Businesses</w:t>
        </w:r>
        <w:r w:rsidR="00EA0123" w:rsidRPr="00EF0209">
          <w:rPr>
            <w:noProof/>
            <w:webHidden/>
          </w:rPr>
          <w:tab/>
        </w:r>
        <w:r w:rsidR="00EA0123" w:rsidRPr="00EF0209">
          <w:rPr>
            <w:noProof/>
            <w:webHidden/>
          </w:rPr>
          <w:fldChar w:fldCharType="begin"/>
        </w:r>
        <w:r w:rsidR="00EA0123" w:rsidRPr="00EF0209">
          <w:rPr>
            <w:noProof/>
            <w:webHidden/>
          </w:rPr>
          <w:instrText xml:space="preserve"> PAGEREF _Toc6911428 \h </w:instrText>
        </w:r>
        <w:r w:rsidR="00EA0123" w:rsidRPr="00EF0209">
          <w:rPr>
            <w:noProof/>
            <w:webHidden/>
          </w:rPr>
        </w:r>
        <w:r w:rsidR="00EA0123" w:rsidRPr="00EF0209">
          <w:rPr>
            <w:noProof/>
            <w:webHidden/>
          </w:rPr>
          <w:fldChar w:fldCharType="separate"/>
        </w:r>
        <w:r w:rsidR="00BF63AA">
          <w:rPr>
            <w:noProof/>
            <w:webHidden/>
          </w:rPr>
          <w:t>47</w:t>
        </w:r>
        <w:r w:rsidR="00EA0123" w:rsidRPr="00EF0209">
          <w:rPr>
            <w:noProof/>
            <w:webHidden/>
          </w:rPr>
          <w:fldChar w:fldCharType="end"/>
        </w:r>
      </w:hyperlink>
    </w:p>
    <w:p w14:paraId="5635F027" w14:textId="77777777" w:rsidR="00EA0123" w:rsidRPr="00EF0209" w:rsidRDefault="00EA0123">
      <w:r w:rsidRPr="00EF0209">
        <w:fldChar w:fldCharType="end"/>
      </w:r>
    </w:p>
    <w:p w14:paraId="5635F028" w14:textId="77777777" w:rsidR="00EA0123" w:rsidRPr="00EF0209" w:rsidRDefault="00EA0123"/>
    <w:p w14:paraId="5635F029" w14:textId="77777777" w:rsidR="00EA0123" w:rsidRPr="00EF0209" w:rsidRDefault="00EA0123"/>
    <w:p w14:paraId="5635F02A" w14:textId="77777777" w:rsidR="00EA0123" w:rsidRPr="00EF0209" w:rsidRDefault="00EA0123"/>
    <w:p w14:paraId="5635F02B" w14:textId="77777777" w:rsidR="00EA0123" w:rsidRPr="00EF0209" w:rsidRDefault="00EA0123"/>
    <w:p w14:paraId="5635F02C" w14:textId="77777777" w:rsidR="00EA0123" w:rsidRPr="00EF0209" w:rsidRDefault="00EA0123"/>
    <w:p w14:paraId="5635F02D" w14:textId="77777777" w:rsidR="00EA0123" w:rsidRPr="00EF0209" w:rsidRDefault="00EA0123"/>
    <w:p w14:paraId="5635F02E" w14:textId="77777777" w:rsidR="00EA0123" w:rsidRPr="00EF0209" w:rsidRDefault="00EA0123"/>
    <w:p w14:paraId="5635F02F" w14:textId="77777777" w:rsidR="00EA0123" w:rsidRPr="00EF0209" w:rsidRDefault="00EA0123"/>
    <w:p w14:paraId="5635F030" w14:textId="77777777" w:rsidR="00EA0123" w:rsidRPr="00EF0209" w:rsidRDefault="00EA0123"/>
    <w:p w14:paraId="5635F031" w14:textId="77777777" w:rsidR="00EA0123" w:rsidRPr="00EF0209" w:rsidRDefault="00EA0123"/>
    <w:p w14:paraId="5635F032" w14:textId="77777777" w:rsidR="00EA0123" w:rsidRPr="00EF0209" w:rsidRDefault="00EA0123"/>
    <w:p w14:paraId="5635F033" w14:textId="77777777" w:rsidR="00EA0123" w:rsidRPr="00EF0209" w:rsidRDefault="00EA0123"/>
    <w:p w14:paraId="5635F034" w14:textId="77777777" w:rsidR="00EA0123" w:rsidRPr="00EF0209" w:rsidRDefault="00EA0123"/>
    <w:p w14:paraId="5635F035" w14:textId="77777777" w:rsidR="00EA0123" w:rsidRPr="00EF0209" w:rsidRDefault="00EA0123" w:rsidP="00B41BBD">
      <w:pPr>
        <w:tabs>
          <w:tab w:val="left" w:pos="7500"/>
        </w:tabs>
      </w:pPr>
      <w:r w:rsidRPr="00EF0209">
        <w:tab/>
      </w:r>
    </w:p>
    <w:p w14:paraId="5635F036" w14:textId="77777777" w:rsidR="00EA0123" w:rsidRPr="00EF0209" w:rsidRDefault="00EA0123" w:rsidP="00B41BBD">
      <w:pPr>
        <w:tabs>
          <w:tab w:val="left" w:pos="7500"/>
        </w:tabs>
      </w:pPr>
    </w:p>
    <w:p w14:paraId="5635F037" w14:textId="77777777" w:rsidR="00EA0123" w:rsidRPr="00EF0209" w:rsidRDefault="00EA0123" w:rsidP="00B41BBD">
      <w:pPr>
        <w:tabs>
          <w:tab w:val="left" w:pos="7500"/>
        </w:tabs>
      </w:pPr>
    </w:p>
    <w:p w14:paraId="5635F038" w14:textId="77777777" w:rsidR="00EA0123" w:rsidRPr="00EF0209" w:rsidRDefault="00EA0123" w:rsidP="00B41BBD">
      <w:pPr>
        <w:tabs>
          <w:tab w:val="left" w:pos="7500"/>
        </w:tabs>
      </w:pPr>
    </w:p>
    <w:p w14:paraId="5635F039" w14:textId="77777777" w:rsidR="00EA0123" w:rsidRPr="00EF0209" w:rsidRDefault="00EA0123" w:rsidP="00B41BBD">
      <w:pPr>
        <w:tabs>
          <w:tab w:val="left" w:pos="7500"/>
        </w:tabs>
      </w:pPr>
    </w:p>
    <w:p w14:paraId="5635F03A" w14:textId="77777777" w:rsidR="00EA0123" w:rsidRPr="00EF0209" w:rsidRDefault="00EA0123" w:rsidP="00B41BBD">
      <w:pPr>
        <w:tabs>
          <w:tab w:val="left" w:pos="7500"/>
        </w:tabs>
      </w:pPr>
    </w:p>
    <w:p w14:paraId="5635F03B" w14:textId="77777777" w:rsidR="00EA0123" w:rsidRPr="00EF0209" w:rsidRDefault="00EA0123" w:rsidP="00B41BBD">
      <w:pPr>
        <w:tabs>
          <w:tab w:val="left" w:pos="7500"/>
        </w:tabs>
      </w:pPr>
    </w:p>
    <w:p w14:paraId="5635F03C" w14:textId="77777777" w:rsidR="00EA0123" w:rsidRPr="00EF0209" w:rsidRDefault="00EA0123" w:rsidP="00B41BBD">
      <w:pPr>
        <w:tabs>
          <w:tab w:val="left" w:pos="7500"/>
        </w:tabs>
      </w:pPr>
    </w:p>
    <w:p w14:paraId="5635F03D" w14:textId="77777777" w:rsidR="00EA0123" w:rsidRPr="00EF0209" w:rsidRDefault="00EA0123" w:rsidP="00B41BBD">
      <w:pPr>
        <w:tabs>
          <w:tab w:val="left" w:pos="7500"/>
        </w:tabs>
      </w:pPr>
    </w:p>
    <w:p w14:paraId="5635F03E" w14:textId="77777777" w:rsidR="00EA0123" w:rsidRPr="00EF0209" w:rsidRDefault="00EA0123" w:rsidP="00B41BBD">
      <w:pPr>
        <w:tabs>
          <w:tab w:val="left" w:pos="7500"/>
        </w:tabs>
      </w:pPr>
    </w:p>
    <w:p w14:paraId="5635F03F" w14:textId="77777777" w:rsidR="00EA0123" w:rsidRPr="00EF0209" w:rsidRDefault="00EA0123" w:rsidP="00B41BBD">
      <w:pPr>
        <w:tabs>
          <w:tab w:val="left" w:pos="7500"/>
        </w:tabs>
      </w:pPr>
    </w:p>
    <w:p w14:paraId="5635F040" w14:textId="77777777" w:rsidR="00EA0123" w:rsidRPr="00EF0209" w:rsidRDefault="00EA0123" w:rsidP="00B41BBD">
      <w:pPr>
        <w:tabs>
          <w:tab w:val="left" w:pos="7500"/>
        </w:tabs>
      </w:pPr>
    </w:p>
    <w:p w14:paraId="5635F041" w14:textId="77777777" w:rsidR="00EA0123" w:rsidRPr="00EF0209" w:rsidRDefault="00EA0123" w:rsidP="00B41BBD">
      <w:pPr>
        <w:tabs>
          <w:tab w:val="left" w:pos="7500"/>
        </w:tabs>
      </w:pPr>
    </w:p>
    <w:p w14:paraId="5635F042" w14:textId="77777777" w:rsidR="00EA0123" w:rsidRPr="00EF0209" w:rsidRDefault="00EA0123" w:rsidP="00B41BBD">
      <w:pPr>
        <w:tabs>
          <w:tab w:val="left" w:pos="7500"/>
        </w:tabs>
      </w:pPr>
    </w:p>
    <w:p w14:paraId="5635F043" w14:textId="77777777" w:rsidR="00EA0123" w:rsidRPr="00EF0209" w:rsidRDefault="00EA0123" w:rsidP="00892832">
      <w:pPr>
        <w:pStyle w:val="Heading1"/>
        <w:jc w:val="left"/>
        <w:rPr>
          <w:lang w:val="en-GB"/>
        </w:rPr>
      </w:pPr>
      <w:r w:rsidRPr="00EF0209">
        <w:rPr>
          <w:lang w:val="en-GB"/>
        </w:rPr>
        <w:br w:type="page"/>
      </w:r>
      <w:bookmarkStart w:id="0" w:name="_Toc1035574"/>
      <w:bookmarkStart w:id="1" w:name="_Toc6911421"/>
      <w:r w:rsidRPr="00EF0209">
        <w:rPr>
          <w:lang w:val="en-GB"/>
        </w:rPr>
        <w:lastRenderedPageBreak/>
        <w:t>Country Profile</w:t>
      </w:r>
      <w:bookmarkEnd w:id="0"/>
      <w:bookmarkEnd w:id="1"/>
      <w:r w:rsidRPr="00EF0209">
        <w:rPr>
          <w:lang w:val="en-GB"/>
        </w:rPr>
        <w:t xml:space="preserve"> </w:t>
      </w:r>
    </w:p>
    <w:p w14:paraId="5635F044" w14:textId="77777777" w:rsidR="00EA0123" w:rsidRPr="00EF0209" w:rsidRDefault="00EA0123" w:rsidP="00892832">
      <w:pPr>
        <w:pStyle w:val="Heading2"/>
        <w:rPr>
          <w:lang w:val="en-GB"/>
        </w:rPr>
      </w:pPr>
      <w:bookmarkStart w:id="2" w:name="_Toc1035575"/>
      <w:bookmarkStart w:id="3" w:name="_Toc1474946"/>
      <w:r w:rsidRPr="00EF0209">
        <w:rPr>
          <w:lang w:val="en-GB"/>
        </w:rPr>
        <w:t>Basic data</w:t>
      </w:r>
      <w:bookmarkEnd w:id="2"/>
      <w:bookmarkEnd w:id="3"/>
    </w:p>
    <w:p w14:paraId="5635F045" w14:textId="31659C12" w:rsidR="00EA0123" w:rsidRPr="00EF0209" w:rsidRDefault="00EA0123" w:rsidP="00892832">
      <w:r w:rsidRPr="00EF0209">
        <w:rPr>
          <w:b/>
          <w:bCs/>
        </w:rPr>
        <w:t>Population</w:t>
      </w:r>
      <w:r w:rsidRPr="00EF0209">
        <w:t>: 10</w:t>
      </w:r>
      <w:r w:rsidR="00BE2033" w:rsidRPr="00EF0209">
        <w:t xml:space="preserve"> </w:t>
      </w:r>
      <w:r w:rsidRPr="00EF0209">
        <w:t>610</w:t>
      </w:r>
      <w:r w:rsidR="00BE2033" w:rsidRPr="00EF0209">
        <w:t xml:space="preserve"> </w:t>
      </w:r>
      <w:r w:rsidRPr="00EF0209">
        <w:t>055 inhabitants (2018)</w:t>
      </w:r>
    </w:p>
    <w:p w14:paraId="5635F046" w14:textId="6F011878" w:rsidR="00EA0123" w:rsidRPr="00EF0209" w:rsidRDefault="00EA0123" w:rsidP="00892832">
      <w:r w:rsidRPr="00EF0209">
        <w:rPr>
          <w:b/>
          <w:bCs/>
        </w:rPr>
        <w:t>GDP at market prices</w:t>
      </w:r>
      <w:r w:rsidRPr="00EF0209">
        <w:t>: 206</w:t>
      </w:r>
      <w:r w:rsidR="00BE2033" w:rsidRPr="00EF0209">
        <w:t xml:space="preserve"> </w:t>
      </w:r>
      <w:r w:rsidRPr="00EF0209">
        <w:t>822 million Euro (2018)</w:t>
      </w:r>
    </w:p>
    <w:p w14:paraId="5635F047" w14:textId="77777777" w:rsidR="00EA0123" w:rsidRPr="00EF0209" w:rsidRDefault="00EA0123" w:rsidP="00892832">
      <w:r w:rsidRPr="00EF0209">
        <w:rPr>
          <w:b/>
        </w:rPr>
        <w:t>GDP per inhabitant in PPS (Purchasing Power Standard EU 28=100)</w:t>
      </w:r>
      <w:r w:rsidRPr="00EF0209">
        <w:t>: 89 (2017)</w:t>
      </w:r>
    </w:p>
    <w:p w14:paraId="5635F048" w14:textId="77777777" w:rsidR="00EA0123" w:rsidRPr="00EF0209" w:rsidRDefault="00EA0123" w:rsidP="00892832">
      <w:r w:rsidRPr="00EF0209">
        <w:rPr>
          <w:b/>
        </w:rPr>
        <w:t>GDP growth rate</w:t>
      </w:r>
      <w:r w:rsidRPr="00EF0209">
        <w:t>: 3%</w:t>
      </w:r>
    </w:p>
    <w:p w14:paraId="5635F049" w14:textId="77777777" w:rsidR="00EA0123" w:rsidRPr="00EF0209" w:rsidRDefault="00EA0123" w:rsidP="00892832">
      <w:r w:rsidRPr="00EF0209">
        <w:rPr>
          <w:b/>
          <w:bCs/>
        </w:rPr>
        <w:t>Inflation rate</w:t>
      </w:r>
      <w:r w:rsidRPr="00EF0209">
        <w:t>: 2%</w:t>
      </w:r>
    </w:p>
    <w:p w14:paraId="5635F04A" w14:textId="6B00A4EC" w:rsidR="00EA0123" w:rsidRPr="00EF0209" w:rsidRDefault="00EA0123" w:rsidP="00892832">
      <w:r w:rsidRPr="00EF0209">
        <w:rPr>
          <w:b/>
          <w:bCs/>
        </w:rPr>
        <w:t>Unemployment rate</w:t>
      </w:r>
      <w:r w:rsidRPr="00EF0209">
        <w:t>: 2</w:t>
      </w:r>
      <w:r w:rsidR="00BE2033" w:rsidRPr="00EF0209">
        <w:t>.</w:t>
      </w:r>
      <w:r w:rsidRPr="00EF0209">
        <w:t>2%</w:t>
      </w:r>
    </w:p>
    <w:p w14:paraId="5635F04B" w14:textId="5825BB1A" w:rsidR="00EA0123" w:rsidRPr="00EF0209" w:rsidRDefault="00EA0123" w:rsidP="00892832">
      <w:r w:rsidRPr="00EF0209">
        <w:rPr>
          <w:b/>
          <w:bCs/>
        </w:rPr>
        <w:t>General government gross debt (Percentage of GDP)</w:t>
      </w:r>
      <w:r w:rsidRPr="00EF0209">
        <w:t>: 34</w:t>
      </w:r>
      <w:r w:rsidR="00D40A6C" w:rsidRPr="00EF0209">
        <w:t>.</w:t>
      </w:r>
      <w:r w:rsidRPr="00EF0209">
        <w:t>7% (2017)</w:t>
      </w:r>
    </w:p>
    <w:p w14:paraId="5635F04C" w14:textId="069425E3" w:rsidR="00EA0123" w:rsidRPr="00EF0209" w:rsidRDefault="00EA0123" w:rsidP="00892832">
      <w:r w:rsidRPr="00EF0209">
        <w:rPr>
          <w:b/>
        </w:rPr>
        <w:t>General government deficit/surplus (Percentage of GDP)</w:t>
      </w:r>
      <w:r w:rsidRPr="00EF0209">
        <w:t>: 1</w:t>
      </w:r>
      <w:r w:rsidR="00D40A6C" w:rsidRPr="00EF0209">
        <w:t>.</w:t>
      </w:r>
      <w:r w:rsidRPr="00EF0209">
        <w:t>5% (2017)</w:t>
      </w:r>
    </w:p>
    <w:p w14:paraId="5635F04D" w14:textId="101D89E8" w:rsidR="00EA0123" w:rsidRPr="00EF0209" w:rsidRDefault="00EA0123" w:rsidP="62B26A07">
      <w:pPr>
        <w:rPr>
          <w:vertAlign w:val="superscript"/>
        </w:rPr>
      </w:pPr>
      <w:r w:rsidRPr="00EF0209">
        <w:rPr>
          <w:b/>
          <w:bCs/>
        </w:rPr>
        <w:t>Area</w:t>
      </w:r>
      <w:r w:rsidRPr="00EF0209">
        <w:t>: 78</w:t>
      </w:r>
      <w:r w:rsidR="00D40A6C" w:rsidRPr="00EF0209">
        <w:t xml:space="preserve"> </w:t>
      </w:r>
      <w:r w:rsidRPr="00EF0209">
        <w:t>900 km²</w:t>
      </w:r>
    </w:p>
    <w:p w14:paraId="5635F04E" w14:textId="77777777" w:rsidR="00EA0123" w:rsidRPr="00EF0209" w:rsidRDefault="00EA0123" w:rsidP="00892832">
      <w:r w:rsidRPr="00EF0209">
        <w:rPr>
          <w:b/>
          <w:bCs/>
        </w:rPr>
        <w:t>Capital city</w:t>
      </w:r>
      <w:r w:rsidRPr="00EF0209">
        <w:t>: Prague</w:t>
      </w:r>
    </w:p>
    <w:p w14:paraId="5635F04F" w14:textId="77777777" w:rsidR="00EA0123" w:rsidRPr="00EF0209" w:rsidRDefault="00EA0123" w:rsidP="00892832">
      <w:r w:rsidRPr="00EF0209">
        <w:rPr>
          <w:b/>
          <w:bCs/>
        </w:rPr>
        <w:t>Official EU language</w:t>
      </w:r>
      <w:r w:rsidRPr="00EF0209">
        <w:t>: Czech</w:t>
      </w:r>
    </w:p>
    <w:p w14:paraId="5635F050" w14:textId="77777777" w:rsidR="00EA0123" w:rsidRPr="00EF0209" w:rsidRDefault="00EA0123" w:rsidP="00892832">
      <w:r w:rsidRPr="00EF0209">
        <w:rPr>
          <w:b/>
          <w:bCs/>
        </w:rPr>
        <w:t>Currency</w:t>
      </w:r>
      <w:r w:rsidRPr="00EF0209">
        <w:t>: Czech koruna (CZK)</w:t>
      </w:r>
    </w:p>
    <w:p w14:paraId="5635F051" w14:textId="77777777" w:rsidR="00EA0123" w:rsidRPr="00EF0209" w:rsidRDefault="00EA0123" w:rsidP="00892832">
      <w:pPr>
        <w:rPr>
          <w:b/>
          <w:bCs/>
        </w:rPr>
      </w:pPr>
    </w:p>
    <w:p w14:paraId="5635F052" w14:textId="77777777" w:rsidR="00EA0123" w:rsidRPr="00EF0209" w:rsidRDefault="00EA0123" w:rsidP="00892832">
      <w:pPr>
        <w:rPr>
          <w:sz w:val="18"/>
        </w:rPr>
      </w:pPr>
      <w:r w:rsidRPr="00EF0209">
        <w:rPr>
          <w:bCs/>
          <w:sz w:val="18"/>
        </w:rPr>
        <w:t>Source</w:t>
      </w:r>
      <w:r w:rsidRPr="00EF0209">
        <w:rPr>
          <w:sz w:val="18"/>
        </w:rPr>
        <w:t xml:space="preserve">: </w:t>
      </w:r>
      <w:hyperlink r:id="rId14" w:history="1">
        <w:r w:rsidRPr="00EF0209">
          <w:rPr>
            <w:rStyle w:val="Hyperlink"/>
            <w:sz w:val="18"/>
          </w:rPr>
          <w:t>Eurostat</w:t>
        </w:r>
      </w:hyperlink>
      <w:r w:rsidRPr="00EF0209">
        <w:rPr>
          <w:sz w:val="18"/>
        </w:rPr>
        <w:t xml:space="preserve"> (last update: 15 March 2019)</w:t>
      </w:r>
    </w:p>
    <w:p w14:paraId="5635F053" w14:textId="77777777" w:rsidR="00EA0123" w:rsidRPr="00EF0209" w:rsidRDefault="00EA0123" w:rsidP="00892832">
      <w:pPr>
        <w:pStyle w:val="Heading2"/>
        <w:rPr>
          <w:lang w:val="en-GB"/>
        </w:rPr>
      </w:pPr>
      <w:r w:rsidRPr="00EF0209">
        <w:rPr>
          <w:lang w:val="en-GB"/>
        </w:rPr>
        <w:br w:type="page"/>
      </w:r>
      <w:bookmarkStart w:id="4" w:name="_Toc1035576"/>
      <w:bookmarkStart w:id="5" w:name="_Toc1474947"/>
      <w:r w:rsidRPr="00EF0209">
        <w:rPr>
          <w:lang w:val="en-GB"/>
        </w:rPr>
        <w:lastRenderedPageBreak/>
        <w:t>Digital Government Indicators</w:t>
      </w:r>
      <w:bookmarkEnd w:id="4"/>
      <w:bookmarkEnd w:id="5"/>
    </w:p>
    <w:p w14:paraId="5635F054" w14:textId="77777777" w:rsidR="00EA0123" w:rsidRPr="00EF0209" w:rsidRDefault="00EA0123" w:rsidP="00CD0653">
      <w:bookmarkStart w:id="6" w:name="_Toc1035577"/>
      <w:bookmarkStart w:id="7" w:name="_Toc1474948"/>
      <w:r w:rsidRPr="00EF0209">
        <w:t xml:space="preserve">The following graphs present data for the latest Digital Government Indicators for Czech Republic compared to the EU average. Statistical indicators in this section reflect those of </w:t>
      </w:r>
      <w:hyperlink r:id="rId15" w:history="1">
        <w:r w:rsidRPr="00EF0209">
          <w:rPr>
            <w:rStyle w:val="Hyperlink"/>
          </w:rPr>
          <w:t>Eurostat</w:t>
        </w:r>
      </w:hyperlink>
      <w:r w:rsidRPr="00EF0209">
        <w:t xml:space="preserve"> at the time the Edition is being prepared.</w:t>
      </w:r>
    </w:p>
    <w:p w14:paraId="5635F055" w14:textId="77777777" w:rsidR="00EA0123" w:rsidRPr="00EF0209" w:rsidRDefault="00EA0123" w:rsidP="00CD0653"/>
    <w:tbl>
      <w:tblPr>
        <w:tblW w:w="9298" w:type="dxa"/>
        <w:tblLayout w:type="fixed"/>
        <w:tblLook w:val="00A0" w:firstRow="1" w:lastRow="0" w:firstColumn="1" w:lastColumn="0" w:noHBand="0" w:noVBand="0"/>
      </w:tblPr>
      <w:tblGrid>
        <w:gridCol w:w="4649"/>
        <w:gridCol w:w="4649"/>
      </w:tblGrid>
      <w:tr w:rsidR="00EA0123" w:rsidRPr="00EF0209" w14:paraId="5635F058" w14:textId="77777777" w:rsidTr="00DE26F8">
        <w:tc>
          <w:tcPr>
            <w:tcW w:w="4649" w:type="dxa"/>
          </w:tcPr>
          <w:p w14:paraId="5635F056" w14:textId="77777777" w:rsidR="00EA0123" w:rsidRPr="00EF0209" w:rsidRDefault="00EA0123" w:rsidP="00DE26F8">
            <w:pPr>
              <w:jc w:val="center"/>
              <w:rPr>
                <w:rStyle w:val="Strong"/>
                <w:b w:val="0"/>
                <w:bCs/>
              </w:rPr>
            </w:pPr>
            <w:r w:rsidRPr="00EF0209">
              <w:rPr>
                <w:rStyle w:val="Strong"/>
                <w:b w:val="0"/>
                <w:bCs/>
              </w:rPr>
              <w:br w:type="page"/>
              <w:t>Percentage of individuals using the internet for interacting with public authorities in Czech Republic</w:t>
            </w:r>
          </w:p>
        </w:tc>
        <w:tc>
          <w:tcPr>
            <w:tcW w:w="4649" w:type="dxa"/>
          </w:tcPr>
          <w:p w14:paraId="5635F057" w14:textId="77777777" w:rsidR="00EA0123" w:rsidRPr="00EF0209" w:rsidRDefault="00EA0123" w:rsidP="00DE26F8">
            <w:pPr>
              <w:jc w:val="center"/>
              <w:rPr>
                <w:rStyle w:val="Strong"/>
                <w:b w:val="0"/>
                <w:bCs/>
              </w:rPr>
            </w:pPr>
            <w:r w:rsidRPr="00EF0209">
              <w:rPr>
                <w:rStyle w:val="Strong"/>
                <w:b w:val="0"/>
                <w:bCs/>
              </w:rPr>
              <w:t>Percentage of individuals using the internet for obtaining information from public authorities in Czech Republic</w:t>
            </w:r>
          </w:p>
        </w:tc>
      </w:tr>
      <w:tr w:rsidR="00EA0123" w:rsidRPr="00EF0209" w14:paraId="5635F05B" w14:textId="77777777" w:rsidTr="00D912C8">
        <w:trPr>
          <w:trHeight w:val="3325"/>
        </w:trPr>
        <w:tc>
          <w:tcPr>
            <w:tcW w:w="4649" w:type="dxa"/>
            <w:vAlign w:val="center"/>
          </w:tcPr>
          <w:p w14:paraId="5635F059" w14:textId="77777777" w:rsidR="00EA0123" w:rsidRPr="00EF0209" w:rsidRDefault="006F45C6" w:rsidP="00DE26F8">
            <w:pPr>
              <w:jc w:val="center"/>
            </w:pPr>
            <w:r>
              <w:pict w14:anchorId="5635F682">
                <v:shape id="_x0000_i1025" type="#_x0000_t75" style="width:221.75pt;height:2in">
                  <v:imagedata r:id="rId16" o:title=""/>
                </v:shape>
              </w:pict>
            </w:r>
          </w:p>
        </w:tc>
        <w:tc>
          <w:tcPr>
            <w:tcW w:w="4649" w:type="dxa"/>
            <w:vAlign w:val="center"/>
          </w:tcPr>
          <w:p w14:paraId="5635F05A" w14:textId="77777777" w:rsidR="00EA0123" w:rsidRPr="00EF0209" w:rsidRDefault="006F45C6" w:rsidP="00DE26F8">
            <w:pPr>
              <w:jc w:val="center"/>
            </w:pPr>
            <w:r>
              <w:pict w14:anchorId="5635F683">
                <v:shape id="_x0000_i1026" type="#_x0000_t75" style="width:221.75pt;height:2in">
                  <v:imagedata r:id="rId17" o:title=""/>
                </v:shape>
              </w:pict>
            </w:r>
          </w:p>
        </w:tc>
      </w:tr>
      <w:tr w:rsidR="00EA0123" w:rsidRPr="00EF0209" w14:paraId="5635F05E" w14:textId="77777777" w:rsidTr="00DE26F8">
        <w:tc>
          <w:tcPr>
            <w:tcW w:w="4649" w:type="dxa"/>
          </w:tcPr>
          <w:p w14:paraId="5635F05C" w14:textId="77777777" w:rsidR="00EA0123" w:rsidRPr="00EF0209" w:rsidRDefault="00EA0123" w:rsidP="00DE26F8">
            <w:pPr>
              <w:jc w:val="center"/>
              <w:rPr>
                <w:sz w:val="16"/>
                <w:szCs w:val="16"/>
              </w:rPr>
            </w:pPr>
            <w:r w:rsidRPr="00EF0209">
              <w:rPr>
                <w:sz w:val="16"/>
                <w:szCs w:val="16"/>
              </w:rPr>
              <w:t xml:space="preserve">Source: </w:t>
            </w:r>
            <w:hyperlink r:id="rId18" w:history="1">
              <w:r w:rsidRPr="00EF0209">
                <w:rPr>
                  <w:rStyle w:val="Hyperlink"/>
                  <w:sz w:val="16"/>
                  <w:szCs w:val="16"/>
                </w:rPr>
                <w:t>Eurostat Information Society Indicators </w:t>
              </w:r>
            </w:hyperlink>
          </w:p>
        </w:tc>
        <w:tc>
          <w:tcPr>
            <w:tcW w:w="4649" w:type="dxa"/>
          </w:tcPr>
          <w:p w14:paraId="5635F05D" w14:textId="77777777" w:rsidR="00EA0123" w:rsidRPr="00EF0209" w:rsidRDefault="00EA0123" w:rsidP="00DE26F8">
            <w:pPr>
              <w:jc w:val="center"/>
              <w:rPr>
                <w:sz w:val="16"/>
                <w:szCs w:val="16"/>
              </w:rPr>
            </w:pPr>
            <w:r w:rsidRPr="00EF0209">
              <w:rPr>
                <w:sz w:val="16"/>
                <w:szCs w:val="16"/>
              </w:rPr>
              <w:t xml:space="preserve">Source: </w:t>
            </w:r>
            <w:hyperlink r:id="rId19" w:history="1">
              <w:r w:rsidRPr="00EF0209">
                <w:rPr>
                  <w:rStyle w:val="Hyperlink"/>
                  <w:sz w:val="16"/>
                  <w:szCs w:val="16"/>
                </w:rPr>
                <w:t>Eurostat Information Society Indicators </w:t>
              </w:r>
            </w:hyperlink>
          </w:p>
        </w:tc>
      </w:tr>
      <w:tr w:rsidR="00EA0123" w:rsidRPr="00EF0209" w14:paraId="5635F061" w14:textId="77777777" w:rsidTr="00DE26F8">
        <w:trPr>
          <w:trHeight w:val="143"/>
        </w:trPr>
        <w:tc>
          <w:tcPr>
            <w:tcW w:w="4649" w:type="dxa"/>
          </w:tcPr>
          <w:p w14:paraId="5635F05F" w14:textId="77777777" w:rsidR="00EA0123" w:rsidRPr="00EF0209" w:rsidRDefault="00EA0123" w:rsidP="00DE26F8"/>
        </w:tc>
        <w:tc>
          <w:tcPr>
            <w:tcW w:w="4649" w:type="dxa"/>
          </w:tcPr>
          <w:p w14:paraId="5635F060" w14:textId="77777777" w:rsidR="00EA0123" w:rsidRPr="00EF0209" w:rsidRDefault="00EA0123" w:rsidP="00DE26F8">
            <w:pPr>
              <w:rPr>
                <w:sz w:val="14"/>
              </w:rPr>
            </w:pPr>
          </w:p>
        </w:tc>
      </w:tr>
      <w:tr w:rsidR="00EA0123" w:rsidRPr="00EF0209" w14:paraId="5635F066" w14:textId="77777777" w:rsidTr="00DE26F8">
        <w:tc>
          <w:tcPr>
            <w:tcW w:w="4649" w:type="dxa"/>
          </w:tcPr>
          <w:p w14:paraId="5635F062" w14:textId="77777777" w:rsidR="00EA0123" w:rsidRPr="00EF0209" w:rsidRDefault="00EA0123" w:rsidP="00DE26F8">
            <w:pPr>
              <w:jc w:val="center"/>
              <w:rPr>
                <w:rStyle w:val="Strong"/>
                <w:b w:val="0"/>
                <w:bCs/>
              </w:rPr>
            </w:pPr>
          </w:p>
          <w:p w14:paraId="5635F063" w14:textId="77777777" w:rsidR="00EA0123" w:rsidRPr="00EF0209" w:rsidRDefault="00EA0123" w:rsidP="00DE26F8">
            <w:pPr>
              <w:jc w:val="center"/>
              <w:rPr>
                <w:rStyle w:val="Strong"/>
                <w:b w:val="0"/>
                <w:bCs/>
              </w:rPr>
            </w:pPr>
            <w:r w:rsidRPr="00EF0209">
              <w:rPr>
                <w:rStyle w:val="Strong"/>
                <w:b w:val="0"/>
                <w:bCs/>
              </w:rPr>
              <w:t>Percentage of individuals using the internet for downloading official forms from public authorities in Czech Republic</w:t>
            </w:r>
          </w:p>
        </w:tc>
        <w:tc>
          <w:tcPr>
            <w:tcW w:w="4649" w:type="dxa"/>
          </w:tcPr>
          <w:p w14:paraId="5635F064" w14:textId="77777777" w:rsidR="00EA0123" w:rsidRPr="00EF0209" w:rsidRDefault="00EA0123" w:rsidP="00DE26F8">
            <w:pPr>
              <w:jc w:val="center"/>
              <w:rPr>
                <w:rStyle w:val="Strong"/>
                <w:b w:val="0"/>
                <w:bCs/>
              </w:rPr>
            </w:pPr>
          </w:p>
          <w:p w14:paraId="5635F065" w14:textId="77777777" w:rsidR="00EA0123" w:rsidRPr="00EF0209" w:rsidRDefault="00EA0123" w:rsidP="00DE26F8">
            <w:pPr>
              <w:jc w:val="center"/>
              <w:rPr>
                <w:rStyle w:val="Strong"/>
                <w:b w:val="0"/>
                <w:bCs/>
              </w:rPr>
            </w:pPr>
            <w:r w:rsidRPr="00EF0209">
              <w:rPr>
                <w:rStyle w:val="Strong"/>
                <w:b w:val="0"/>
                <w:bCs/>
              </w:rPr>
              <w:t>Percentage of individuals using the internet for sending filled forms to public authorities in Czech Republic</w:t>
            </w:r>
          </w:p>
        </w:tc>
      </w:tr>
      <w:tr w:rsidR="00EA0123" w:rsidRPr="00EF0209" w14:paraId="5635F06B" w14:textId="77777777" w:rsidTr="00DE26F8">
        <w:tc>
          <w:tcPr>
            <w:tcW w:w="4649" w:type="dxa"/>
            <w:vAlign w:val="center"/>
          </w:tcPr>
          <w:p w14:paraId="5635F067" w14:textId="77777777" w:rsidR="00EA0123" w:rsidRPr="00EF0209" w:rsidRDefault="00EA0123" w:rsidP="00DE26F8">
            <w:pPr>
              <w:jc w:val="center"/>
              <w:rPr>
                <w:noProof/>
                <w:lang w:eastAsia="cs-CZ"/>
              </w:rPr>
            </w:pPr>
          </w:p>
          <w:p w14:paraId="5635F068" w14:textId="77777777" w:rsidR="00EA0123" w:rsidRPr="00EF0209" w:rsidRDefault="006F45C6" w:rsidP="00DE26F8">
            <w:pPr>
              <w:jc w:val="center"/>
            </w:pPr>
            <w:r>
              <w:pict w14:anchorId="5635F684">
                <v:shape id="_x0000_i1027" type="#_x0000_t75" style="width:221.75pt;height:2in">
                  <v:imagedata r:id="rId20" o:title=""/>
                </v:shape>
              </w:pict>
            </w:r>
          </w:p>
        </w:tc>
        <w:tc>
          <w:tcPr>
            <w:tcW w:w="4649" w:type="dxa"/>
            <w:vAlign w:val="center"/>
          </w:tcPr>
          <w:p w14:paraId="5635F069" w14:textId="77777777" w:rsidR="00EA0123" w:rsidRPr="00EF0209" w:rsidRDefault="00EA0123" w:rsidP="00DE26F8">
            <w:pPr>
              <w:jc w:val="center"/>
              <w:rPr>
                <w:noProof/>
                <w:lang w:eastAsia="cs-CZ"/>
              </w:rPr>
            </w:pPr>
          </w:p>
          <w:p w14:paraId="5635F06A" w14:textId="77777777" w:rsidR="00EA0123" w:rsidRPr="00EF0209" w:rsidRDefault="006F45C6" w:rsidP="00DE26F8">
            <w:pPr>
              <w:jc w:val="center"/>
            </w:pPr>
            <w:r>
              <w:pict w14:anchorId="5635F685">
                <v:shape id="_x0000_i1028" type="#_x0000_t75" style="width:221.75pt;height:2in">
                  <v:imagedata r:id="rId21" o:title=""/>
                </v:shape>
              </w:pict>
            </w:r>
          </w:p>
        </w:tc>
      </w:tr>
      <w:tr w:rsidR="00EA0123" w:rsidRPr="00EF0209" w14:paraId="5635F070" w14:textId="77777777" w:rsidTr="00DE26F8">
        <w:tc>
          <w:tcPr>
            <w:tcW w:w="4649" w:type="dxa"/>
          </w:tcPr>
          <w:p w14:paraId="5635F06C" w14:textId="77777777" w:rsidR="00EA0123" w:rsidRPr="00EF0209" w:rsidRDefault="00EA0123" w:rsidP="00DE26F8">
            <w:pPr>
              <w:jc w:val="center"/>
              <w:rPr>
                <w:sz w:val="16"/>
                <w:szCs w:val="16"/>
              </w:rPr>
            </w:pPr>
          </w:p>
          <w:p w14:paraId="5635F06D" w14:textId="77777777" w:rsidR="00EA0123" w:rsidRPr="00EF0209" w:rsidRDefault="00EA0123" w:rsidP="00DE26F8">
            <w:pPr>
              <w:jc w:val="center"/>
              <w:rPr>
                <w:sz w:val="16"/>
                <w:szCs w:val="16"/>
              </w:rPr>
            </w:pPr>
            <w:r w:rsidRPr="00EF0209">
              <w:rPr>
                <w:sz w:val="16"/>
                <w:szCs w:val="16"/>
              </w:rPr>
              <w:t xml:space="preserve">Source: </w:t>
            </w:r>
            <w:hyperlink r:id="rId22" w:history="1">
              <w:r w:rsidRPr="00EF0209">
                <w:rPr>
                  <w:rStyle w:val="Hyperlink"/>
                  <w:sz w:val="16"/>
                  <w:szCs w:val="16"/>
                </w:rPr>
                <w:t>Eurostat Information Society Indicators </w:t>
              </w:r>
            </w:hyperlink>
          </w:p>
        </w:tc>
        <w:tc>
          <w:tcPr>
            <w:tcW w:w="4649" w:type="dxa"/>
          </w:tcPr>
          <w:p w14:paraId="5635F06E" w14:textId="77777777" w:rsidR="00EA0123" w:rsidRPr="00EF0209" w:rsidRDefault="00EA0123" w:rsidP="00DE26F8">
            <w:pPr>
              <w:jc w:val="center"/>
              <w:rPr>
                <w:sz w:val="16"/>
                <w:szCs w:val="16"/>
              </w:rPr>
            </w:pPr>
          </w:p>
          <w:p w14:paraId="5635F06F" w14:textId="77777777" w:rsidR="00EA0123" w:rsidRPr="00EF0209" w:rsidRDefault="00EA0123" w:rsidP="00DE26F8">
            <w:pPr>
              <w:jc w:val="center"/>
              <w:rPr>
                <w:sz w:val="16"/>
                <w:szCs w:val="16"/>
              </w:rPr>
            </w:pPr>
            <w:r w:rsidRPr="00EF0209">
              <w:rPr>
                <w:sz w:val="16"/>
                <w:szCs w:val="16"/>
              </w:rPr>
              <w:t xml:space="preserve">Source: </w:t>
            </w:r>
            <w:hyperlink r:id="rId23" w:history="1">
              <w:r w:rsidRPr="00EF0209">
                <w:rPr>
                  <w:rStyle w:val="Hyperlink"/>
                  <w:sz w:val="16"/>
                  <w:szCs w:val="16"/>
                </w:rPr>
                <w:t>Eurostat Information Society Indicators </w:t>
              </w:r>
            </w:hyperlink>
          </w:p>
        </w:tc>
      </w:tr>
    </w:tbl>
    <w:p w14:paraId="5635F071" w14:textId="77777777" w:rsidR="00EA0123" w:rsidRPr="00EF0209" w:rsidRDefault="00EA0123" w:rsidP="00892832">
      <w:pPr>
        <w:pStyle w:val="Heading2"/>
        <w:rPr>
          <w:lang w:val="en-GB"/>
        </w:rPr>
      </w:pPr>
      <w:r w:rsidRPr="00EF0209">
        <w:rPr>
          <w:lang w:val="en-GB"/>
        </w:rPr>
        <w:br w:type="page"/>
      </w:r>
      <w:r w:rsidRPr="00EF0209">
        <w:rPr>
          <w:lang w:val="en-GB"/>
        </w:rPr>
        <w:lastRenderedPageBreak/>
        <w:t>Digital Government State of Play</w:t>
      </w:r>
      <w:bookmarkEnd w:id="6"/>
      <w:bookmarkEnd w:id="7"/>
      <w:r w:rsidRPr="00EF0209">
        <w:rPr>
          <w:lang w:val="en-GB"/>
        </w:rPr>
        <w:t xml:space="preserve"> </w:t>
      </w:r>
    </w:p>
    <w:p w14:paraId="5635F072" w14:textId="77777777" w:rsidR="00EA0123" w:rsidRPr="00EF0209" w:rsidRDefault="00EA0123" w:rsidP="00FF5686">
      <w:pPr>
        <w:rPr>
          <w:bCs/>
        </w:rPr>
      </w:pPr>
      <w:r w:rsidRPr="00EF0209">
        <w:rPr>
          <w:bCs/>
        </w:rPr>
        <w:t xml:space="preserve">The graph below is the result of the latest </w:t>
      </w:r>
      <w:hyperlink r:id="rId24" w:history="1">
        <w:r w:rsidRPr="00EF0209">
          <w:rPr>
            <w:rStyle w:val="Hyperlink"/>
            <w:bCs/>
          </w:rPr>
          <w:t>eGovernment Benchmark</w:t>
        </w:r>
      </w:hyperlink>
      <w:r w:rsidRPr="00EF0209">
        <w:rPr>
          <w:bCs/>
        </w:rPr>
        <w:t xml:space="preserve"> report, which monitors the development of eGovernment in Europe, based on specific indicators. These indicators are clustered within four main top-level benchmarks:</w:t>
      </w:r>
    </w:p>
    <w:p w14:paraId="5635F073" w14:textId="77777777" w:rsidR="00EA0123" w:rsidRPr="00EF0209" w:rsidRDefault="00EA0123" w:rsidP="00D206FC">
      <w:pPr>
        <w:pStyle w:val="bulletpoints"/>
        <w:rPr>
          <w:lang w:val="en-GB"/>
        </w:rPr>
      </w:pPr>
      <w:r w:rsidRPr="00EF0209">
        <w:rPr>
          <w:b/>
          <w:lang w:val="en-GB"/>
        </w:rPr>
        <w:t>User Centricity</w:t>
      </w:r>
      <w:r w:rsidRPr="00EF0209">
        <w:rPr>
          <w:lang w:val="en-GB"/>
        </w:rPr>
        <w:t xml:space="preserve"> – indicates to what extent (information about) a service is provided online and how this is perceived.</w:t>
      </w:r>
    </w:p>
    <w:p w14:paraId="5635F074" w14:textId="10C98545" w:rsidR="00EA0123" w:rsidRPr="00EF0209" w:rsidRDefault="00EA0123" w:rsidP="00163DD7">
      <w:pPr>
        <w:pStyle w:val="bulletpoints"/>
        <w:rPr>
          <w:lang w:val="en-GB"/>
        </w:rPr>
      </w:pPr>
      <w:r w:rsidRPr="00EF0209">
        <w:rPr>
          <w:b/>
          <w:lang w:val="en-GB"/>
        </w:rPr>
        <w:t xml:space="preserve">Transparency </w:t>
      </w:r>
      <w:r w:rsidRPr="00EF0209">
        <w:rPr>
          <w:lang w:val="en-GB"/>
        </w:rPr>
        <w:t xml:space="preserve">– indicates to what extent governments </w:t>
      </w:r>
      <w:r w:rsidR="00C0586B" w:rsidRPr="00EF0209">
        <w:rPr>
          <w:lang w:val="en-GB"/>
        </w:rPr>
        <w:t>ar</w:t>
      </w:r>
      <w:r w:rsidR="00D06A76" w:rsidRPr="00EF0209">
        <w:rPr>
          <w:lang w:val="en-GB"/>
        </w:rPr>
        <w:t>e</w:t>
      </w:r>
      <w:r w:rsidRPr="00EF0209">
        <w:rPr>
          <w:lang w:val="en-GB"/>
        </w:rPr>
        <w:t xml:space="preserve"> transparent regarding: i) their own responsibilities and performance, ii) the process of service delivery and iii) personal data involved.</w:t>
      </w:r>
    </w:p>
    <w:p w14:paraId="5635F075" w14:textId="77777777" w:rsidR="00EA0123" w:rsidRPr="00EF0209" w:rsidRDefault="00EA0123" w:rsidP="00163DD7">
      <w:pPr>
        <w:pStyle w:val="bulletpoints"/>
        <w:rPr>
          <w:lang w:val="en-GB"/>
        </w:rPr>
      </w:pPr>
      <w:r w:rsidRPr="00EF0209">
        <w:rPr>
          <w:b/>
          <w:lang w:val="en-GB"/>
        </w:rPr>
        <w:t>Cross-Border Mobility</w:t>
      </w:r>
      <w:r w:rsidRPr="00EF0209">
        <w:rPr>
          <w:lang w:val="en-GB"/>
        </w:rPr>
        <w:t xml:space="preserve"> – indicates to what extent EU citizens and businesses can use online services in another country.</w:t>
      </w:r>
    </w:p>
    <w:p w14:paraId="5635F076" w14:textId="77777777" w:rsidR="00EA0123" w:rsidRPr="00EF0209" w:rsidRDefault="00EA0123" w:rsidP="00F0044A">
      <w:pPr>
        <w:pStyle w:val="bulletpoints"/>
        <w:rPr>
          <w:lang w:val="en-GB"/>
        </w:rPr>
      </w:pPr>
      <w:r w:rsidRPr="00EF0209">
        <w:rPr>
          <w:b/>
          <w:lang w:val="en-GB"/>
        </w:rPr>
        <w:t>Key Enablers</w:t>
      </w:r>
      <w:r w:rsidRPr="00EF0209">
        <w:rPr>
          <w:lang w:val="en-GB"/>
        </w:rPr>
        <w:t xml:space="preserve"> – indicates the extent to which five technical pre-conditions are available online. There are: Identification (eID), Electronic documents (eDocuments), Authoritative Sources, and Digital Post. Digital Post refers to the possibility that governments communicate electronically-only with citizens or entrepreneurs through e.g. personal mailboxes or other digital mail solutions.</w:t>
      </w:r>
    </w:p>
    <w:p w14:paraId="5635F078" w14:textId="56C5C6FB" w:rsidR="00EA0123" w:rsidRPr="00EF0209" w:rsidRDefault="00EB210B" w:rsidP="00CD4215">
      <w:pPr>
        <w:spacing w:after="120"/>
        <w:rPr>
          <w:bCs/>
        </w:rPr>
      </w:pPr>
      <w:r w:rsidRPr="00EF0209">
        <w:rPr>
          <w:bCs/>
        </w:rPr>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p>
    <w:p w14:paraId="5635F079" w14:textId="77777777" w:rsidR="00EA0123" w:rsidRPr="00EF0209" w:rsidRDefault="006F45C6" w:rsidP="00642A2F">
      <w:pPr>
        <w:jc w:val="center"/>
      </w:pPr>
      <w:r>
        <w:pict w14:anchorId="5635F686">
          <v:shape id="_x0000_i1029" type="#_x0000_t75" style="width:441.8pt;height:5in;mso-position-horizontal-relative:char;mso-position-vertical-relative:line">
            <v:imagedata r:id="rId25" o:title=""/>
          </v:shape>
        </w:pict>
      </w:r>
    </w:p>
    <w:p w14:paraId="5635F07A" w14:textId="77777777" w:rsidR="00EA0123" w:rsidRPr="00EF0209" w:rsidRDefault="00EA0123" w:rsidP="00FF5686">
      <w:pPr>
        <w:jc w:val="center"/>
        <w:rPr>
          <w:sz w:val="22"/>
        </w:rPr>
      </w:pPr>
      <w:r w:rsidRPr="00EF0209">
        <w:rPr>
          <w:sz w:val="18"/>
          <w:szCs w:val="16"/>
        </w:rPr>
        <w:t xml:space="preserve">Source: </w:t>
      </w:r>
      <w:hyperlink r:id="rId26" w:history="1">
        <w:r w:rsidRPr="00EF0209">
          <w:rPr>
            <w:rStyle w:val="Hyperlink"/>
            <w:sz w:val="18"/>
            <w:szCs w:val="16"/>
          </w:rPr>
          <w:t xml:space="preserve">eGovernment Benchmark Report 2018 Country Factsheet </w:t>
        </w:r>
      </w:hyperlink>
    </w:p>
    <w:p w14:paraId="5635F07B" w14:textId="77777777" w:rsidR="00EA0123" w:rsidRPr="00EF0209" w:rsidRDefault="00EA0123" w:rsidP="00240DBA">
      <w:pPr>
        <w:pStyle w:val="Heading1"/>
        <w:rPr>
          <w:lang w:val="en-GB"/>
        </w:rPr>
      </w:pPr>
      <w:r w:rsidRPr="00EF0209">
        <w:rPr>
          <w:lang w:val="en-GB"/>
        </w:rPr>
        <w:br w:type="page"/>
      </w:r>
      <w:bookmarkStart w:id="8" w:name="_Toc6911422"/>
      <w:r w:rsidRPr="00EF0209">
        <w:rPr>
          <w:lang w:val="en-GB"/>
        </w:rPr>
        <w:lastRenderedPageBreak/>
        <w:t>Digital Government Highlights</w:t>
      </w:r>
      <w:bookmarkEnd w:id="8"/>
    </w:p>
    <w:p w14:paraId="5635F07C" w14:textId="77777777" w:rsidR="00EA0123" w:rsidRPr="00EF0209" w:rsidRDefault="00EA0123" w:rsidP="0065217F">
      <w:pPr>
        <w:pStyle w:val="Subtitle"/>
        <w:rPr>
          <w:lang w:val="en-GB"/>
        </w:rPr>
      </w:pPr>
      <w:r w:rsidRPr="00EF0209">
        <w:rPr>
          <w:lang w:val="en-GB"/>
        </w:rPr>
        <w:t>Digital Government Political Communications</w:t>
      </w:r>
    </w:p>
    <w:p w14:paraId="5635F07D" w14:textId="7C6F6F49" w:rsidR="00EA0123" w:rsidRPr="00EF0209" w:rsidRDefault="00EA0123" w:rsidP="00C01818">
      <w:r w:rsidRPr="00EF0209">
        <w:t xml:space="preserve">The Government launched the programme </w:t>
      </w:r>
      <w:hyperlink r:id="rId27" w:history="1">
        <w:r w:rsidRPr="00EF0209">
          <w:rPr>
            <w:rStyle w:val="Hyperlink"/>
          </w:rPr>
          <w:t>Digital</w:t>
        </w:r>
      </w:hyperlink>
      <w:r w:rsidRPr="00EF0209">
        <w:rPr>
          <w:rStyle w:val="Hyperlink"/>
        </w:rPr>
        <w:t xml:space="preserve"> Czechia</w:t>
      </w:r>
      <w:r w:rsidRPr="00EF0209">
        <w:t xml:space="preserve"> which cover</w:t>
      </w:r>
      <w:r w:rsidR="00BF0400" w:rsidRPr="00EF0209">
        <w:t>ed</w:t>
      </w:r>
      <w:r w:rsidRPr="00EF0209">
        <w:t xml:space="preserve"> three main concepts:</w:t>
      </w:r>
    </w:p>
    <w:p w14:paraId="5635F07E" w14:textId="77777777" w:rsidR="00EA0123" w:rsidRPr="00EF0209" w:rsidRDefault="00EA0123" w:rsidP="00D206FC">
      <w:pPr>
        <w:pStyle w:val="bulletpoints"/>
        <w:rPr>
          <w:lang w:val="en-GB"/>
        </w:rPr>
      </w:pPr>
      <w:r w:rsidRPr="00EF0209">
        <w:rPr>
          <w:lang w:val="en-GB"/>
        </w:rPr>
        <w:t>Czech Republic in Digital Europe;</w:t>
      </w:r>
    </w:p>
    <w:p w14:paraId="5635F07F" w14:textId="77777777" w:rsidR="00EA0123" w:rsidRPr="00EF0209" w:rsidRDefault="00EA0123" w:rsidP="00163DD7">
      <w:pPr>
        <w:pStyle w:val="bulletpoints"/>
        <w:rPr>
          <w:lang w:val="en-GB"/>
        </w:rPr>
      </w:pPr>
      <w:r w:rsidRPr="00EF0209">
        <w:rPr>
          <w:lang w:val="en-GB"/>
        </w:rPr>
        <w:t>Information Concept of the Czech Republic; and</w:t>
      </w:r>
    </w:p>
    <w:p w14:paraId="5635F080" w14:textId="77777777" w:rsidR="00EA0123" w:rsidRPr="00EF0209" w:rsidRDefault="00EA0123" w:rsidP="00163DD7">
      <w:pPr>
        <w:pStyle w:val="bulletpoints"/>
        <w:rPr>
          <w:lang w:val="en-GB"/>
        </w:rPr>
      </w:pPr>
      <w:r w:rsidRPr="00EF0209">
        <w:rPr>
          <w:lang w:val="en-GB"/>
        </w:rPr>
        <w:t>Digital Economy and Society Concept.</w:t>
      </w:r>
    </w:p>
    <w:p w14:paraId="5635F081" w14:textId="77777777" w:rsidR="00EA0123" w:rsidRPr="00EF0209" w:rsidRDefault="00EA0123" w:rsidP="0065217F">
      <w:pPr>
        <w:pStyle w:val="Subtitle"/>
        <w:rPr>
          <w:lang w:val="en-GB"/>
        </w:rPr>
      </w:pPr>
      <w:r w:rsidRPr="00EF0209">
        <w:rPr>
          <w:lang w:val="en-GB"/>
        </w:rPr>
        <w:t>Digital Government Legislations</w:t>
      </w:r>
    </w:p>
    <w:p w14:paraId="5635F082" w14:textId="5A0D3722" w:rsidR="00EA0123" w:rsidRPr="00EF0209" w:rsidRDefault="00EA0123" w:rsidP="00EE1EE2">
      <w:r w:rsidRPr="00EF0209">
        <w:t xml:space="preserve">Various Digital Government legislations </w:t>
      </w:r>
      <w:r w:rsidR="00BF0400" w:rsidRPr="00EF0209">
        <w:t>was</w:t>
      </w:r>
      <w:r w:rsidRPr="00EF0209">
        <w:t xml:space="preserve"> amended in 2018: </w:t>
      </w:r>
    </w:p>
    <w:p w14:paraId="5635F083" w14:textId="77777777" w:rsidR="00EA0123" w:rsidRPr="00EF0209" w:rsidRDefault="00DC4F46" w:rsidP="00D206FC">
      <w:pPr>
        <w:pStyle w:val="bulletpoints"/>
        <w:rPr>
          <w:lang w:val="en-GB"/>
        </w:rPr>
      </w:pPr>
      <w:hyperlink r:id="rId28" w:history="1">
        <w:r w:rsidR="00EA0123" w:rsidRPr="00EF0209">
          <w:rPr>
            <w:rStyle w:val="Hyperlink"/>
            <w:lang w:val="en-GB"/>
          </w:rPr>
          <w:t>Act on Electronic Identification</w:t>
        </w:r>
      </w:hyperlink>
      <w:r w:rsidR="00EA0123" w:rsidRPr="00EF0209">
        <w:rPr>
          <w:lang w:val="en-GB"/>
        </w:rPr>
        <w:t xml:space="preserve">; </w:t>
      </w:r>
    </w:p>
    <w:p w14:paraId="5635F084" w14:textId="77777777" w:rsidR="00EA0123" w:rsidRPr="00EF0209" w:rsidRDefault="00DC4F46" w:rsidP="001C7017">
      <w:pPr>
        <w:pStyle w:val="bulletpoints"/>
        <w:rPr>
          <w:lang w:val="en-GB"/>
        </w:rPr>
      </w:pPr>
      <w:hyperlink r:id="rId29" w:history="1">
        <w:r w:rsidR="00EA0123" w:rsidRPr="00EF0209">
          <w:rPr>
            <w:rStyle w:val="Hyperlink"/>
            <w:lang w:val="en-GB"/>
          </w:rPr>
          <w:t>Act on Citizen Identity Cards</w:t>
        </w:r>
      </w:hyperlink>
      <w:r w:rsidR="00EA0123" w:rsidRPr="00EF0209">
        <w:rPr>
          <w:lang w:val="en-GB"/>
        </w:rPr>
        <w:t xml:space="preserve">; </w:t>
      </w:r>
    </w:p>
    <w:p w14:paraId="5635F085" w14:textId="77777777" w:rsidR="00EA0123" w:rsidRPr="00EF0209" w:rsidRDefault="00DC4F46" w:rsidP="00163DD7">
      <w:pPr>
        <w:pStyle w:val="bulletpoints"/>
        <w:rPr>
          <w:lang w:val="en-GB"/>
        </w:rPr>
      </w:pPr>
      <w:hyperlink r:id="rId30" w:history="1">
        <w:r w:rsidR="00EA0123" w:rsidRPr="00EF0209">
          <w:rPr>
            <w:rStyle w:val="Hyperlink"/>
            <w:lang w:val="en-GB"/>
          </w:rPr>
          <w:t>Act on Information Systems of Public Administration</w:t>
        </w:r>
      </w:hyperlink>
      <w:r w:rsidR="00EA0123" w:rsidRPr="00EF0209">
        <w:rPr>
          <w:lang w:val="en-GB"/>
        </w:rPr>
        <w:t>;</w:t>
      </w:r>
    </w:p>
    <w:p w14:paraId="5635F086" w14:textId="77777777" w:rsidR="00EA0123" w:rsidRPr="00EF0209" w:rsidRDefault="00DC4F46" w:rsidP="00163DD7">
      <w:pPr>
        <w:pStyle w:val="bulletpoints"/>
        <w:rPr>
          <w:lang w:val="en-GB"/>
        </w:rPr>
      </w:pPr>
      <w:hyperlink r:id="rId31" w:history="1">
        <w:r w:rsidR="00EA0123" w:rsidRPr="00EF0209">
          <w:rPr>
            <w:rStyle w:val="Hyperlink"/>
            <w:lang w:val="en-GB"/>
          </w:rPr>
          <w:t>Act on Public Procurement</w:t>
        </w:r>
      </w:hyperlink>
    </w:p>
    <w:p w14:paraId="5635F087" w14:textId="77777777" w:rsidR="00EA0123" w:rsidRPr="00EF0209" w:rsidRDefault="00DC4F46" w:rsidP="00163DD7">
      <w:pPr>
        <w:pStyle w:val="bulletpoints"/>
        <w:rPr>
          <w:lang w:val="en-GB"/>
        </w:rPr>
      </w:pPr>
      <w:hyperlink r:id="rId32" w:history="1">
        <w:r w:rsidR="00EA0123" w:rsidRPr="00EF0209">
          <w:rPr>
            <w:rStyle w:val="Hyperlink"/>
            <w:lang w:val="en-GB"/>
          </w:rPr>
          <w:t>Act on Base Registers</w:t>
        </w:r>
      </w:hyperlink>
      <w:r w:rsidR="00EA0123" w:rsidRPr="00EF0209">
        <w:rPr>
          <w:lang w:val="en-GB"/>
        </w:rPr>
        <w:t>;</w:t>
      </w:r>
    </w:p>
    <w:p w14:paraId="5635F088" w14:textId="77777777" w:rsidR="00EA0123" w:rsidRPr="00EF0209" w:rsidRDefault="00DC4F46" w:rsidP="00163DD7">
      <w:pPr>
        <w:pStyle w:val="bulletpoints"/>
        <w:rPr>
          <w:lang w:val="en-GB"/>
        </w:rPr>
      </w:pPr>
      <w:hyperlink r:id="rId33" w:history="1">
        <w:r w:rsidR="00EA0123" w:rsidRPr="00EF0209">
          <w:rPr>
            <w:rStyle w:val="Hyperlink"/>
            <w:lang w:val="en-GB"/>
          </w:rPr>
          <w:t>Act on Electronic Communications and on Amendment to Certain Related Acts</w:t>
        </w:r>
      </w:hyperlink>
      <w:r w:rsidR="00EA0123" w:rsidRPr="00EF0209">
        <w:rPr>
          <w:lang w:val="en-GB"/>
        </w:rPr>
        <w:t>;</w:t>
      </w:r>
    </w:p>
    <w:p w14:paraId="5635F089" w14:textId="77777777" w:rsidR="00EA0123" w:rsidRPr="00EF0209" w:rsidRDefault="00DC4F46" w:rsidP="00163DD7">
      <w:pPr>
        <w:pStyle w:val="bulletpoints"/>
        <w:rPr>
          <w:lang w:val="en-GB"/>
        </w:rPr>
      </w:pPr>
      <w:hyperlink r:id="rId34" w:history="1">
        <w:r w:rsidR="00EA0123" w:rsidRPr="00EF0209">
          <w:rPr>
            <w:rStyle w:val="Hyperlink"/>
            <w:lang w:val="en-GB"/>
          </w:rPr>
          <w:t>Act on Cyber Security</w:t>
        </w:r>
      </w:hyperlink>
      <w:r w:rsidR="00EA0123" w:rsidRPr="00EF0209">
        <w:rPr>
          <w:lang w:val="en-GB"/>
        </w:rPr>
        <w:t>;</w:t>
      </w:r>
    </w:p>
    <w:p w14:paraId="5635F08A" w14:textId="77777777" w:rsidR="00EA0123" w:rsidRPr="00EF0209" w:rsidRDefault="00DC4F46" w:rsidP="00163DD7">
      <w:pPr>
        <w:pStyle w:val="bulletpoints"/>
        <w:rPr>
          <w:lang w:val="en-GB"/>
        </w:rPr>
      </w:pPr>
      <w:hyperlink r:id="rId35" w:history="1">
        <w:r w:rsidR="00EA0123" w:rsidRPr="00EF0209">
          <w:rPr>
            <w:rStyle w:val="Hyperlink"/>
            <w:lang w:val="en-GB"/>
          </w:rPr>
          <w:t>Act on Health Services</w:t>
        </w:r>
      </w:hyperlink>
      <w:r w:rsidR="00EA0123" w:rsidRPr="00EF0209">
        <w:rPr>
          <w:lang w:val="en-GB"/>
        </w:rPr>
        <w:t>.</w:t>
      </w:r>
    </w:p>
    <w:p w14:paraId="5635F08B" w14:textId="77777777" w:rsidR="00EA0123" w:rsidRPr="00EF0209" w:rsidRDefault="00EA0123" w:rsidP="0065217F">
      <w:pPr>
        <w:pStyle w:val="Subtitle"/>
        <w:rPr>
          <w:lang w:val="en-GB"/>
        </w:rPr>
      </w:pPr>
      <w:r w:rsidRPr="00EF0209">
        <w:rPr>
          <w:lang w:val="en-GB"/>
        </w:rPr>
        <w:t>Digital Government Governance</w:t>
      </w:r>
    </w:p>
    <w:p w14:paraId="5635F08C" w14:textId="1B12B05F" w:rsidR="00EA0123" w:rsidRPr="00EF0209" w:rsidRDefault="00EA0123" w:rsidP="00D206FC">
      <w:pPr>
        <w:pStyle w:val="bulletpoints"/>
        <w:rPr>
          <w:lang w:val="en-GB"/>
        </w:rPr>
      </w:pPr>
      <w:r w:rsidRPr="00EF0209">
        <w:rPr>
          <w:lang w:val="en-GB"/>
        </w:rPr>
        <w:t xml:space="preserve">Mr. Jan </w:t>
      </w:r>
      <w:r w:rsidR="00D06A76" w:rsidRPr="00EF0209">
        <w:rPr>
          <w:lang w:val="en-GB"/>
        </w:rPr>
        <w:t>Hamáček</w:t>
      </w:r>
      <w:r w:rsidRPr="00EF0209">
        <w:rPr>
          <w:lang w:val="en-GB"/>
        </w:rPr>
        <w:t xml:space="preserve"> bec</w:t>
      </w:r>
      <w:r w:rsidR="00BF0400" w:rsidRPr="00EF0209">
        <w:rPr>
          <w:lang w:val="en-GB"/>
        </w:rPr>
        <w:t>a</w:t>
      </w:r>
      <w:r w:rsidRPr="00EF0209">
        <w:rPr>
          <w:lang w:val="en-GB"/>
        </w:rPr>
        <w:t>me the Minister of the Interior.</w:t>
      </w:r>
    </w:p>
    <w:p w14:paraId="5635F08D" w14:textId="50C701F2" w:rsidR="00EA0123" w:rsidRPr="00EF0209" w:rsidRDefault="00EA0123" w:rsidP="001C7017">
      <w:pPr>
        <w:pStyle w:val="bulletpoints"/>
        <w:rPr>
          <w:lang w:val="en-GB"/>
        </w:rPr>
      </w:pPr>
      <w:r w:rsidRPr="00EF0209">
        <w:rPr>
          <w:lang w:val="en-GB"/>
        </w:rPr>
        <w:t>M</w:t>
      </w:r>
      <w:r w:rsidR="00D06A76" w:rsidRPr="00EF0209">
        <w:rPr>
          <w:lang w:val="en-GB"/>
        </w:rPr>
        <w:t>r</w:t>
      </w:r>
      <w:r w:rsidRPr="00EF0209">
        <w:rPr>
          <w:lang w:val="en-GB"/>
        </w:rPr>
        <w:t xml:space="preserve">. </w:t>
      </w:r>
      <w:r w:rsidR="00D06A76" w:rsidRPr="00EF0209">
        <w:rPr>
          <w:lang w:val="en-GB"/>
        </w:rPr>
        <w:t>Karel Havlíček</w:t>
      </w:r>
      <w:r w:rsidRPr="00EF0209">
        <w:rPr>
          <w:lang w:val="en-GB"/>
        </w:rPr>
        <w:t xml:space="preserve"> bec</w:t>
      </w:r>
      <w:r w:rsidR="00BF0400" w:rsidRPr="00EF0209">
        <w:rPr>
          <w:lang w:val="en-GB"/>
        </w:rPr>
        <w:t>a</w:t>
      </w:r>
      <w:r w:rsidRPr="00EF0209">
        <w:rPr>
          <w:lang w:val="en-GB"/>
        </w:rPr>
        <w:t>me the Minister of Industry and Trade.</w:t>
      </w:r>
    </w:p>
    <w:p w14:paraId="5635F08E" w14:textId="77777777" w:rsidR="00EA0123" w:rsidRPr="00EF0209" w:rsidRDefault="00EA0123" w:rsidP="0065217F">
      <w:pPr>
        <w:pStyle w:val="Subtitle"/>
        <w:rPr>
          <w:lang w:val="en-GB"/>
        </w:rPr>
      </w:pPr>
      <w:r w:rsidRPr="00EF0209">
        <w:rPr>
          <w:lang w:val="en-GB"/>
        </w:rPr>
        <w:t>Digital Government Infrastructure</w:t>
      </w:r>
    </w:p>
    <w:p w14:paraId="5635F08F" w14:textId="77777777" w:rsidR="00EA0123" w:rsidRPr="00EF0209" w:rsidRDefault="00EA0123" w:rsidP="00D206FC">
      <w:pPr>
        <w:pStyle w:val="bulletpoints"/>
        <w:rPr>
          <w:lang w:val="en-GB"/>
        </w:rPr>
      </w:pPr>
      <w:r w:rsidRPr="00EF0209">
        <w:rPr>
          <w:lang w:val="en-GB"/>
        </w:rPr>
        <w:t xml:space="preserve">A new version of the </w:t>
      </w:r>
      <w:hyperlink r:id="rId36" w:history="1">
        <w:r w:rsidRPr="00EF0209">
          <w:rPr>
            <w:rStyle w:val="Hyperlink"/>
            <w:lang w:val="en-GB"/>
          </w:rPr>
          <w:t>Public Administration Portal</w:t>
        </w:r>
      </w:hyperlink>
      <w:r w:rsidRPr="00EF0209">
        <w:rPr>
          <w:lang w:val="en-GB"/>
        </w:rPr>
        <w:t xml:space="preserve"> was launched.</w:t>
      </w:r>
    </w:p>
    <w:p w14:paraId="5635F090" w14:textId="77777777" w:rsidR="00EA0123" w:rsidRPr="00EF0209" w:rsidRDefault="00EA0123" w:rsidP="001C7017">
      <w:pPr>
        <w:pStyle w:val="bulletpoints"/>
        <w:rPr>
          <w:lang w:val="en-GB"/>
        </w:rPr>
      </w:pPr>
      <w:r w:rsidRPr="00EF0209">
        <w:rPr>
          <w:lang w:val="en-GB"/>
        </w:rPr>
        <w:t xml:space="preserve">The </w:t>
      </w:r>
      <w:hyperlink r:id="rId37" w:history="1">
        <w:r w:rsidRPr="00EF0209">
          <w:rPr>
            <w:rStyle w:val="Hyperlink"/>
            <w:lang w:val="en-GB"/>
          </w:rPr>
          <w:t>Citizen’s Portal</w:t>
        </w:r>
      </w:hyperlink>
      <w:r w:rsidRPr="00EF0209">
        <w:rPr>
          <w:lang w:val="en-GB"/>
        </w:rPr>
        <w:t xml:space="preserve"> was launched, offering over 80 eServices to citizens.</w:t>
      </w:r>
    </w:p>
    <w:p w14:paraId="5635F091" w14:textId="77777777" w:rsidR="00EA0123" w:rsidRPr="00EF0209" w:rsidRDefault="00EA0123" w:rsidP="00163DD7">
      <w:pPr>
        <w:pStyle w:val="bulletpoints"/>
        <w:rPr>
          <w:lang w:val="en-GB"/>
        </w:rPr>
      </w:pPr>
      <w:r w:rsidRPr="00EF0209">
        <w:rPr>
          <w:lang w:val="en-GB"/>
        </w:rPr>
        <w:t xml:space="preserve">The next phase of </w:t>
      </w:r>
      <w:hyperlink r:id="rId38" w:history="1">
        <w:r w:rsidRPr="00EF0209">
          <w:rPr>
            <w:rStyle w:val="Hyperlink"/>
            <w:lang w:val="en-GB"/>
          </w:rPr>
          <w:t>modernisation of the public administration communication infrastructure</w:t>
        </w:r>
      </w:hyperlink>
      <w:r w:rsidRPr="00EF0209">
        <w:rPr>
          <w:lang w:val="en-GB"/>
        </w:rPr>
        <w:t xml:space="preserve"> took place, and its central element is the central place of services 2.0.</w:t>
      </w:r>
    </w:p>
    <w:p w14:paraId="5635F092" w14:textId="77777777" w:rsidR="00EA0123" w:rsidRPr="00EF0209" w:rsidRDefault="00EA0123" w:rsidP="00163DD7">
      <w:pPr>
        <w:pStyle w:val="bulletpoints"/>
        <w:rPr>
          <w:lang w:val="en-GB"/>
        </w:rPr>
      </w:pPr>
      <w:r w:rsidRPr="00EF0209">
        <w:rPr>
          <w:lang w:val="en-GB"/>
        </w:rPr>
        <w:t xml:space="preserve">The eIDAS node was launched in September 2018 under the name </w:t>
      </w:r>
      <w:hyperlink r:id="rId39" w:history="1">
        <w:r w:rsidRPr="00EF0209">
          <w:rPr>
            <w:rStyle w:val="Hyperlink"/>
            <w:lang w:val="en-GB"/>
          </w:rPr>
          <w:t>CZ.PEPS</w:t>
        </w:r>
      </w:hyperlink>
      <w:r w:rsidRPr="00EF0209">
        <w:rPr>
          <w:lang w:val="en-GB"/>
        </w:rPr>
        <w:t>.</w:t>
      </w:r>
    </w:p>
    <w:p w14:paraId="5635F093" w14:textId="77777777" w:rsidR="00EA0123" w:rsidRPr="00EF0209" w:rsidRDefault="00EA0123" w:rsidP="00163DD7">
      <w:pPr>
        <w:pStyle w:val="bulletpoints"/>
        <w:rPr>
          <w:lang w:val="en-GB"/>
        </w:rPr>
      </w:pPr>
      <w:r w:rsidRPr="00EF0209">
        <w:rPr>
          <w:lang w:val="en-GB"/>
        </w:rPr>
        <w:t>Since 1 January 2019, all contracting authorities are obliged to accept incoming eInvoices in ISDOC/ISDOCX formats.</w:t>
      </w:r>
    </w:p>
    <w:p w14:paraId="5635F094" w14:textId="77777777" w:rsidR="00EA0123" w:rsidRPr="00EF0209" w:rsidRDefault="00EA0123" w:rsidP="0065217F">
      <w:pPr>
        <w:pStyle w:val="Subtitle"/>
        <w:rPr>
          <w:lang w:val="en-GB"/>
        </w:rPr>
      </w:pPr>
      <w:r w:rsidRPr="00EF0209">
        <w:rPr>
          <w:lang w:val="en-GB"/>
        </w:rPr>
        <w:t>Digital Government Services for Citizens and Businesses</w:t>
      </w:r>
    </w:p>
    <w:p w14:paraId="5635F095" w14:textId="77777777" w:rsidR="00EA0123" w:rsidRPr="00EF0209" w:rsidRDefault="00EA0123" w:rsidP="003730DF">
      <w:r w:rsidRPr="00EF0209">
        <w:t xml:space="preserve">Various new services are now available for citizens on the </w:t>
      </w:r>
      <w:hyperlink r:id="rId40" w:history="1">
        <w:r w:rsidRPr="00EF0209">
          <w:rPr>
            <w:rStyle w:val="Hyperlink"/>
          </w:rPr>
          <w:t>Citizen’s Portal</w:t>
        </w:r>
      </w:hyperlink>
      <w:r w:rsidRPr="00EF0209">
        <w:t>:</w:t>
      </w:r>
    </w:p>
    <w:p w14:paraId="5635F096" w14:textId="77777777" w:rsidR="00EA0123" w:rsidRPr="00EF0209" w:rsidRDefault="00EA0123" w:rsidP="00D206FC">
      <w:pPr>
        <w:pStyle w:val="bulletpoints"/>
        <w:rPr>
          <w:lang w:val="en-GB"/>
        </w:rPr>
      </w:pPr>
      <w:r w:rsidRPr="00EF0209">
        <w:rPr>
          <w:lang w:val="en-GB"/>
        </w:rPr>
        <w:t>Reservation system for filing applications for ID cards and travel documents;</w:t>
      </w:r>
    </w:p>
    <w:p w14:paraId="5635F097" w14:textId="77777777" w:rsidR="00EA0123" w:rsidRPr="00EF0209" w:rsidRDefault="00EA0123" w:rsidP="001C7017">
      <w:pPr>
        <w:pStyle w:val="bulletpoints"/>
        <w:rPr>
          <w:lang w:val="en-GB"/>
        </w:rPr>
      </w:pPr>
      <w:r w:rsidRPr="00EF0209">
        <w:rPr>
          <w:lang w:val="en-GB"/>
        </w:rPr>
        <w:t xml:space="preserve">Services of the Czech Social Security Administration (access to pension data, etc.); </w:t>
      </w:r>
    </w:p>
    <w:p w14:paraId="5635F098" w14:textId="77777777" w:rsidR="00EA0123" w:rsidRPr="00EF0209" w:rsidRDefault="00EA0123" w:rsidP="00163DD7">
      <w:pPr>
        <w:pStyle w:val="bulletpoints"/>
        <w:rPr>
          <w:lang w:val="en-GB"/>
        </w:rPr>
      </w:pPr>
      <w:r w:rsidRPr="00EF0209">
        <w:rPr>
          <w:lang w:val="en-GB"/>
        </w:rPr>
        <w:t xml:space="preserve">Criminal record; </w:t>
      </w:r>
    </w:p>
    <w:p w14:paraId="5635F099" w14:textId="77777777" w:rsidR="00EA0123" w:rsidRPr="00EF0209" w:rsidRDefault="00EA0123" w:rsidP="00163DD7">
      <w:pPr>
        <w:pStyle w:val="bulletpoints"/>
        <w:rPr>
          <w:lang w:val="en-GB"/>
        </w:rPr>
      </w:pPr>
      <w:r w:rsidRPr="00EF0209">
        <w:rPr>
          <w:lang w:val="en-GB"/>
        </w:rPr>
        <w:t>Electronic submissions for financial management (VAT control reports, tax returns);</w:t>
      </w:r>
    </w:p>
    <w:p w14:paraId="5635F09A" w14:textId="77777777" w:rsidR="00EA0123" w:rsidRPr="00EF0209" w:rsidRDefault="00EA0123" w:rsidP="00163DD7">
      <w:pPr>
        <w:pStyle w:val="bulletpoints"/>
        <w:rPr>
          <w:lang w:val="en-GB"/>
        </w:rPr>
      </w:pPr>
      <w:r w:rsidRPr="00EF0209">
        <w:rPr>
          <w:lang w:val="en-GB"/>
        </w:rPr>
        <w:t>Driver’s ranking listing;</w:t>
      </w:r>
    </w:p>
    <w:p w14:paraId="5635F09B" w14:textId="77777777" w:rsidR="00EA0123" w:rsidRPr="00EF0209" w:rsidRDefault="00EA0123" w:rsidP="00163DD7">
      <w:pPr>
        <w:pStyle w:val="bulletpoints"/>
        <w:rPr>
          <w:lang w:val="en-GB"/>
        </w:rPr>
      </w:pPr>
      <w:r w:rsidRPr="00EF0209">
        <w:rPr>
          <w:lang w:val="en-GB"/>
        </w:rPr>
        <w:t>Access to a list of properties owned by the user (preview of the cadastre);</w:t>
      </w:r>
    </w:p>
    <w:p w14:paraId="5635F09C" w14:textId="77777777" w:rsidR="00EA0123" w:rsidRPr="00EF0209" w:rsidRDefault="00EA0123" w:rsidP="00163DD7">
      <w:pPr>
        <w:pStyle w:val="bulletpoints"/>
        <w:rPr>
          <w:lang w:val="en-GB"/>
        </w:rPr>
      </w:pPr>
      <w:r w:rsidRPr="00EF0209">
        <w:rPr>
          <w:lang w:val="en-GB"/>
        </w:rPr>
        <w:t>Access to the patient’s drug account (eRecept);</w:t>
      </w:r>
    </w:p>
    <w:p w14:paraId="5635F09D" w14:textId="77777777" w:rsidR="00EA0123" w:rsidRPr="00EF0209" w:rsidRDefault="00EA0123" w:rsidP="00163DD7">
      <w:pPr>
        <w:pStyle w:val="bulletpoints"/>
        <w:rPr>
          <w:lang w:val="en-GB"/>
        </w:rPr>
      </w:pPr>
      <w:r w:rsidRPr="00EF0209">
        <w:rPr>
          <w:lang w:val="en-GB"/>
        </w:rPr>
        <w:t>Information on incapacity for work;</w:t>
      </w:r>
    </w:p>
    <w:p w14:paraId="5635F09E" w14:textId="77777777" w:rsidR="00EA0123" w:rsidRPr="00EF0209" w:rsidRDefault="00EA0123" w:rsidP="00163DD7">
      <w:pPr>
        <w:pStyle w:val="bulletpoints"/>
        <w:rPr>
          <w:lang w:val="en-GB"/>
        </w:rPr>
      </w:pPr>
      <w:r w:rsidRPr="00EF0209">
        <w:rPr>
          <w:lang w:val="en-GB"/>
        </w:rPr>
        <w:t>National eHealth contact point;</w:t>
      </w:r>
    </w:p>
    <w:p w14:paraId="5635F09F" w14:textId="77777777" w:rsidR="00EA0123" w:rsidRPr="00EF0209" w:rsidRDefault="00EA0123" w:rsidP="007F571C">
      <w:pPr>
        <w:pStyle w:val="bulletpoints"/>
        <w:rPr>
          <w:lang w:val="en-GB"/>
        </w:rPr>
      </w:pPr>
      <w:r w:rsidRPr="00EF0209">
        <w:rPr>
          <w:lang w:val="en-GB"/>
        </w:rPr>
        <w:t>Submission of a request for information.</w:t>
      </w:r>
    </w:p>
    <w:p w14:paraId="5635F0A0" w14:textId="77777777" w:rsidR="00EA0123" w:rsidRPr="00EF0209" w:rsidRDefault="00EA0123" w:rsidP="006102FC">
      <w:r w:rsidRPr="00EF0209">
        <w:t xml:space="preserve">New services for citizens are also accessible on the </w:t>
      </w:r>
      <w:hyperlink r:id="rId41" w:history="1">
        <w:r w:rsidRPr="00EF0209">
          <w:rPr>
            <w:rStyle w:val="Hyperlink"/>
          </w:rPr>
          <w:t>Public Administration Portal</w:t>
        </w:r>
      </w:hyperlink>
      <w:r w:rsidRPr="00EF0209">
        <w:t>:</w:t>
      </w:r>
    </w:p>
    <w:p w14:paraId="5635F0A1" w14:textId="77777777" w:rsidR="00EA0123" w:rsidRPr="00EF0209" w:rsidRDefault="00EA0123" w:rsidP="00D206FC">
      <w:pPr>
        <w:pStyle w:val="bulletpoints"/>
        <w:rPr>
          <w:lang w:val="en-GB"/>
        </w:rPr>
      </w:pPr>
      <w:r w:rsidRPr="00EF0209">
        <w:rPr>
          <w:lang w:val="en-GB"/>
        </w:rPr>
        <w:t>Application for birth allowance;</w:t>
      </w:r>
    </w:p>
    <w:p w14:paraId="5635F0A2" w14:textId="77777777" w:rsidR="00EA0123" w:rsidRPr="00EF0209" w:rsidRDefault="00EA0123" w:rsidP="001C7017">
      <w:pPr>
        <w:pStyle w:val="bulletpoints"/>
        <w:rPr>
          <w:lang w:val="en-GB"/>
        </w:rPr>
      </w:pPr>
      <w:r w:rsidRPr="00EF0209">
        <w:rPr>
          <w:lang w:val="en-GB"/>
        </w:rPr>
        <w:t>Application for parental allowance;</w:t>
      </w:r>
    </w:p>
    <w:p w14:paraId="5635F0A3" w14:textId="77777777" w:rsidR="00EA0123" w:rsidRPr="00EF0209" w:rsidRDefault="00EA0123" w:rsidP="00163DD7">
      <w:pPr>
        <w:pStyle w:val="bulletpoints"/>
        <w:rPr>
          <w:lang w:val="en-GB"/>
        </w:rPr>
      </w:pPr>
      <w:r w:rsidRPr="00EF0209">
        <w:rPr>
          <w:lang w:val="en-GB"/>
        </w:rPr>
        <w:t>Application for child allowance.</w:t>
      </w:r>
    </w:p>
    <w:p w14:paraId="5635F0A4" w14:textId="77777777" w:rsidR="00EA0123" w:rsidRPr="00EF0209" w:rsidRDefault="00EA0123" w:rsidP="003730DF"/>
    <w:p w14:paraId="5635F0A5" w14:textId="77777777" w:rsidR="00EA0123" w:rsidRPr="00EF0209" w:rsidRDefault="00EA0123" w:rsidP="003730DF">
      <w:r w:rsidRPr="00EF0209">
        <w:t xml:space="preserve">The </w:t>
      </w:r>
      <w:hyperlink r:id="rId42" w:history="1">
        <w:r w:rsidRPr="00EF0209">
          <w:rPr>
            <w:rStyle w:val="Hyperlink"/>
          </w:rPr>
          <w:t>Citizen’s Portal</w:t>
        </w:r>
      </w:hyperlink>
      <w:r w:rsidRPr="00EF0209">
        <w:t xml:space="preserve"> also made new services available for businesses:</w:t>
      </w:r>
    </w:p>
    <w:p w14:paraId="5635F0A6" w14:textId="77777777" w:rsidR="00EA0123" w:rsidRPr="00EF0209" w:rsidRDefault="00EA0123" w:rsidP="00D206FC">
      <w:pPr>
        <w:pStyle w:val="bulletpoints"/>
        <w:rPr>
          <w:lang w:val="en-GB"/>
        </w:rPr>
      </w:pPr>
      <w:r w:rsidRPr="00EF0209">
        <w:rPr>
          <w:lang w:val="en-GB"/>
        </w:rPr>
        <w:t>Extract from the Trade Register;</w:t>
      </w:r>
    </w:p>
    <w:p w14:paraId="5635F0A7" w14:textId="77777777" w:rsidR="00EA0123" w:rsidRPr="00EF0209" w:rsidRDefault="00EA0123" w:rsidP="001C7017">
      <w:pPr>
        <w:pStyle w:val="bulletpoints"/>
        <w:rPr>
          <w:lang w:val="en-GB"/>
        </w:rPr>
      </w:pPr>
      <w:r w:rsidRPr="00EF0209">
        <w:rPr>
          <w:lang w:val="en-GB"/>
        </w:rPr>
        <w:t>A single registration form;</w:t>
      </w:r>
    </w:p>
    <w:p w14:paraId="5635F0A8" w14:textId="77777777" w:rsidR="00EA0123" w:rsidRPr="00EF0209" w:rsidRDefault="00EA0123" w:rsidP="00163DD7">
      <w:pPr>
        <w:pStyle w:val="bulletpoints"/>
        <w:rPr>
          <w:lang w:val="en-GB"/>
        </w:rPr>
      </w:pPr>
      <w:r w:rsidRPr="00EF0209">
        <w:rPr>
          <w:lang w:val="en-GB"/>
        </w:rPr>
        <w:t>A non-public extract of the natural person’s business;</w:t>
      </w:r>
    </w:p>
    <w:p w14:paraId="5635F0A9" w14:textId="77777777" w:rsidR="00EA0123" w:rsidRPr="00EF0209" w:rsidRDefault="00EA0123" w:rsidP="00163DD7">
      <w:pPr>
        <w:pStyle w:val="bulletpoints"/>
        <w:rPr>
          <w:lang w:val="en-GB"/>
        </w:rPr>
      </w:pPr>
      <w:r w:rsidRPr="00EF0209">
        <w:rPr>
          <w:lang w:val="en-GB"/>
        </w:rPr>
        <w:t>Extract from the list of qualified suppliers;</w:t>
      </w:r>
    </w:p>
    <w:p w14:paraId="5635F0AA" w14:textId="77777777" w:rsidR="00EA0123" w:rsidRPr="00EF0209" w:rsidRDefault="00EA0123" w:rsidP="00163DD7">
      <w:pPr>
        <w:pStyle w:val="bulletpoints"/>
        <w:rPr>
          <w:lang w:val="en-GB"/>
        </w:rPr>
      </w:pPr>
      <w:r w:rsidRPr="00EF0209">
        <w:rPr>
          <w:lang w:val="en-GB"/>
        </w:rPr>
        <w:t>Extract from the insolvency register.</w:t>
      </w:r>
    </w:p>
    <w:p w14:paraId="5635F0AB" w14:textId="77777777" w:rsidR="00EA0123" w:rsidRPr="00EF0209" w:rsidRDefault="00EA0123" w:rsidP="003730DF"/>
    <w:p w14:paraId="5635F0AC" w14:textId="77777777" w:rsidR="00EA0123" w:rsidRPr="00EF0209" w:rsidRDefault="00EA0123" w:rsidP="004A41D0">
      <w:pPr>
        <w:pStyle w:val="Heading1"/>
        <w:rPr>
          <w:lang w:val="en-GB"/>
        </w:rPr>
      </w:pPr>
      <w:r w:rsidRPr="00EF0209">
        <w:rPr>
          <w:lang w:val="en-GB"/>
        </w:rPr>
        <w:br w:type="page"/>
      </w:r>
      <w:bookmarkStart w:id="9" w:name="_Toc6911423"/>
      <w:r w:rsidRPr="00EF0209">
        <w:rPr>
          <w:lang w:val="en-GB"/>
        </w:rPr>
        <w:lastRenderedPageBreak/>
        <w:t>Digital Government Political Communications</w:t>
      </w:r>
      <w:bookmarkEnd w:id="9"/>
    </w:p>
    <w:p w14:paraId="5635F0AD" w14:textId="77777777" w:rsidR="00EA0123" w:rsidRPr="00EF0209" w:rsidRDefault="00EA0123" w:rsidP="00FE4D60">
      <w:pPr>
        <w:pStyle w:val="Heading2"/>
        <w:rPr>
          <w:lang w:val="en-GB"/>
        </w:rPr>
      </w:pPr>
      <w:bookmarkStart w:id="10" w:name="_Toc1474951"/>
      <w:r w:rsidRPr="00EF0209">
        <w:rPr>
          <w:lang w:val="en-GB"/>
        </w:rPr>
        <w:t>Specific political communications on digital government</w:t>
      </w:r>
      <w:bookmarkEnd w:id="10"/>
    </w:p>
    <w:p w14:paraId="5635F0AE" w14:textId="77777777" w:rsidR="00EA0123" w:rsidRPr="00EF0209" w:rsidRDefault="00EA0123" w:rsidP="0065217F">
      <w:pPr>
        <w:pStyle w:val="Subtitle"/>
        <w:rPr>
          <w:lang w:val="en-GB"/>
        </w:rPr>
      </w:pPr>
      <w:r w:rsidRPr="00EF0209">
        <w:rPr>
          <w:lang w:val="en-GB"/>
        </w:rPr>
        <w:t>Digital Czechia</w:t>
      </w:r>
    </w:p>
    <w:p w14:paraId="5635F0AF" w14:textId="01F61268" w:rsidR="00EA0123" w:rsidRPr="00EF0209" w:rsidRDefault="00EA0123" w:rsidP="006440E2">
      <w:r w:rsidRPr="00EF0209">
        <w:t xml:space="preserve">The Government Programme </w:t>
      </w:r>
      <w:hyperlink r:id="rId43" w:history="1">
        <w:r w:rsidRPr="00EF0209">
          <w:rPr>
            <w:rStyle w:val="Hyperlink"/>
          </w:rPr>
          <w:t>Digital Czechia</w:t>
        </w:r>
      </w:hyperlink>
      <w:r w:rsidRPr="00EF0209">
        <w:t xml:space="preserve"> focuse</w:t>
      </w:r>
      <w:r w:rsidR="00BF0400" w:rsidRPr="00EF0209">
        <w:t>d</w:t>
      </w:r>
      <w:r w:rsidRPr="00EF0209">
        <w:t xml:space="preserve"> on the Strategy of Coordinated and Comprehensive Digitisation of the Czech Republic 2018+. The main objectives of the programme </w:t>
      </w:r>
      <w:r w:rsidR="00BF0400" w:rsidRPr="00EF0209">
        <w:t>were</w:t>
      </w:r>
      <w:r w:rsidRPr="00EF0209">
        <w:t xml:space="preserve"> to ensure the readiness of entrepreneurs, public sector and citizens for rapid implementation and changes caused by digitisation, connectivity and digital structure and, last but not least, connectivity and trust in the digital environment. Digital Czechia cover</w:t>
      </w:r>
      <w:r w:rsidR="00BF0400" w:rsidRPr="00EF0209">
        <w:t>ed</w:t>
      </w:r>
      <w:r w:rsidRPr="00EF0209">
        <w:t xml:space="preserve"> three main pillars (partial concepts) which form</w:t>
      </w:r>
      <w:r w:rsidR="00BF0400" w:rsidRPr="00EF0209">
        <w:t>ed</w:t>
      </w:r>
      <w:r w:rsidRPr="00EF0209">
        <w:t xml:space="preserve"> one logical whole. Every pillar ha</w:t>
      </w:r>
      <w:r w:rsidR="00BF0400" w:rsidRPr="00EF0209">
        <w:t>d</w:t>
      </w:r>
      <w:r w:rsidRPr="00EF0209">
        <w:t xml:space="preserve"> its own specific goals: </w:t>
      </w:r>
    </w:p>
    <w:p w14:paraId="5635F0B0" w14:textId="77777777" w:rsidR="00EA0123" w:rsidRPr="00EF0209" w:rsidRDefault="00EA0123" w:rsidP="00D206FC">
      <w:pPr>
        <w:numPr>
          <w:ilvl w:val="0"/>
          <w:numId w:val="43"/>
        </w:numPr>
        <w:ind w:left="426"/>
      </w:pPr>
      <w:r w:rsidRPr="00EF0209">
        <w:t>Czech Republic in Digital Europe:</w:t>
      </w:r>
    </w:p>
    <w:p w14:paraId="5635F0B1" w14:textId="77777777" w:rsidR="00EA0123" w:rsidRPr="00EF0209" w:rsidRDefault="00EA0123" w:rsidP="00D206FC">
      <w:pPr>
        <w:pStyle w:val="bulletpoints"/>
        <w:rPr>
          <w:lang w:val="en-GB"/>
        </w:rPr>
      </w:pPr>
      <w:r w:rsidRPr="00EF0209">
        <w:rPr>
          <w:lang w:val="en-GB"/>
        </w:rPr>
        <w:t>Institutional provision of coordination and financing of the implementation.</w:t>
      </w:r>
    </w:p>
    <w:p w14:paraId="5635F0B2" w14:textId="77777777" w:rsidR="00EA0123" w:rsidRPr="00EF0209" w:rsidRDefault="00EA0123" w:rsidP="00D206FC">
      <w:pPr>
        <w:pStyle w:val="bulletpoints"/>
        <w:rPr>
          <w:lang w:val="en-GB"/>
        </w:rPr>
      </w:pPr>
      <w:r w:rsidRPr="00EF0209">
        <w:rPr>
          <w:lang w:val="en-GB"/>
        </w:rPr>
        <w:t>Ensuring communication on current topics and opportunities in the digital agenda.</w:t>
      </w:r>
    </w:p>
    <w:p w14:paraId="5635F0B3" w14:textId="29FB83D3" w:rsidR="00EA0123" w:rsidRPr="00EF0209" w:rsidRDefault="00EA0123" w:rsidP="00D206FC">
      <w:pPr>
        <w:pStyle w:val="bulletpoints"/>
        <w:numPr>
          <w:ilvl w:val="0"/>
          <w:numId w:val="43"/>
        </w:numPr>
        <w:ind w:left="426"/>
        <w:rPr>
          <w:lang w:val="en-GB"/>
        </w:rPr>
      </w:pPr>
      <w:r w:rsidRPr="00EF0209">
        <w:rPr>
          <w:lang w:val="en-GB"/>
        </w:rPr>
        <w:t>Information Concept of the Czech Republic</w:t>
      </w:r>
      <w:r w:rsidR="00BF0400" w:rsidRPr="00EF0209">
        <w:rPr>
          <w:lang w:val="en-GB"/>
        </w:rPr>
        <w:t>:</w:t>
      </w:r>
    </w:p>
    <w:p w14:paraId="5635F0B4" w14:textId="77777777" w:rsidR="00EA0123" w:rsidRPr="00EF0209" w:rsidRDefault="00EA0123" w:rsidP="00D206FC">
      <w:pPr>
        <w:pStyle w:val="bulletpoints"/>
        <w:rPr>
          <w:lang w:val="en-GB"/>
        </w:rPr>
      </w:pPr>
      <w:r w:rsidRPr="00EF0209">
        <w:rPr>
          <w:lang w:val="en-GB"/>
        </w:rPr>
        <w:t>User-friendly and efficient online services for citizens and businesses.</w:t>
      </w:r>
    </w:p>
    <w:p w14:paraId="5635F0B5" w14:textId="77777777" w:rsidR="00EA0123" w:rsidRPr="00EF0209" w:rsidRDefault="00EA0123" w:rsidP="00D206FC">
      <w:pPr>
        <w:pStyle w:val="bulletpoints"/>
        <w:rPr>
          <w:lang w:val="en-GB"/>
        </w:rPr>
      </w:pPr>
      <w:r w:rsidRPr="00EF0209">
        <w:rPr>
          <w:lang w:val="en-GB"/>
        </w:rPr>
        <w:t>Digitally-friendly legislation developing an overall environment conducive to digital technology.</w:t>
      </w:r>
    </w:p>
    <w:p w14:paraId="5635F0B6" w14:textId="77777777" w:rsidR="00EA0123" w:rsidRPr="00EF0209" w:rsidRDefault="00EA0123" w:rsidP="00D206FC">
      <w:pPr>
        <w:pStyle w:val="bulletpoints"/>
        <w:rPr>
          <w:lang w:val="en-GB"/>
        </w:rPr>
      </w:pPr>
      <w:r w:rsidRPr="00EF0209">
        <w:rPr>
          <w:lang w:val="en-GB"/>
        </w:rPr>
        <w:t>Increase of staff capacities and competences in public administration.</w:t>
      </w:r>
    </w:p>
    <w:p w14:paraId="5635F0B7" w14:textId="77777777" w:rsidR="00EA0123" w:rsidRPr="00EF0209" w:rsidRDefault="00EA0123" w:rsidP="00D206FC">
      <w:pPr>
        <w:pStyle w:val="bulletpoints"/>
        <w:rPr>
          <w:lang w:val="en-GB"/>
        </w:rPr>
      </w:pPr>
      <w:r w:rsidRPr="00EF0209">
        <w:rPr>
          <w:lang w:val="en-GB"/>
        </w:rPr>
        <w:t>Efficient and centrally coordinated ICT for public administration.</w:t>
      </w:r>
    </w:p>
    <w:p w14:paraId="5635F0B8" w14:textId="582CC7B8" w:rsidR="00EA0123" w:rsidRPr="00EF0209" w:rsidRDefault="00EA0123" w:rsidP="00D206FC">
      <w:pPr>
        <w:numPr>
          <w:ilvl w:val="0"/>
          <w:numId w:val="43"/>
        </w:numPr>
        <w:ind w:left="426"/>
      </w:pPr>
      <w:r w:rsidRPr="00EF0209">
        <w:t>Digital Economy and Society Concept</w:t>
      </w:r>
      <w:r w:rsidR="00BF0400" w:rsidRPr="00EF0209">
        <w:t>:</w:t>
      </w:r>
      <w:r w:rsidRPr="00EF0209">
        <w:t xml:space="preserve"> </w:t>
      </w:r>
    </w:p>
    <w:p w14:paraId="5635F0B9" w14:textId="77777777" w:rsidR="00EA0123" w:rsidRPr="00EF0209" w:rsidRDefault="00EA0123" w:rsidP="00D206FC">
      <w:pPr>
        <w:pStyle w:val="bulletpoints"/>
        <w:rPr>
          <w:lang w:val="en-GB"/>
        </w:rPr>
      </w:pPr>
      <w:r w:rsidRPr="00EF0209">
        <w:rPr>
          <w:lang w:val="en-GB"/>
        </w:rPr>
        <w:t>Functional financial and non-financial support for research, development and innovation.</w:t>
      </w:r>
    </w:p>
    <w:p w14:paraId="5635F0BA" w14:textId="77777777" w:rsidR="00EA0123" w:rsidRPr="00EF0209" w:rsidRDefault="00EA0123" w:rsidP="00D206FC">
      <w:pPr>
        <w:pStyle w:val="bulletpoints"/>
        <w:rPr>
          <w:lang w:val="en-GB"/>
        </w:rPr>
      </w:pPr>
      <w:r w:rsidRPr="00EF0209">
        <w:rPr>
          <w:lang w:val="en-GB"/>
        </w:rPr>
        <w:t>The maturity and preparedness of the economic sectors for digital transformation.</w:t>
      </w:r>
    </w:p>
    <w:p w14:paraId="5635F0BB" w14:textId="77777777" w:rsidR="00EA0123" w:rsidRPr="00EF0209" w:rsidRDefault="00EA0123" w:rsidP="00D206FC">
      <w:pPr>
        <w:pStyle w:val="bulletpoints"/>
        <w:rPr>
          <w:lang w:val="en-GB"/>
        </w:rPr>
      </w:pPr>
      <w:r w:rsidRPr="00EF0209">
        <w:rPr>
          <w:lang w:val="en-GB"/>
        </w:rPr>
        <w:t>Citizens' readiness to change the labour market, education and digital skills development.</w:t>
      </w:r>
    </w:p>
    <w:p w14:paraId="5635F0BC" w14:textId="77777777" w:rsidR="00EA0123" w:rsidRPr="00EF0209" w:rsidRDefault="00EA0123" w:rsidP="00D206FC">
      <w:pPr>
        <w:pStyle w:val="bulletpoints"/>
        <w:rPr>
          <w:lang w:val="en-GB"/>
        </w:rPr>
      </w:pPr>
      <w:r w:rsidRPr="00EF0209">
        <w:rPr>
          <w:lang w:val="en-GB"/>
        </w:rPr>
        <w:t>Supporting the connectivity and infrastructure of the digital economy and society.</w:t>
      </w:r>
    </w:p>
    <w:p w14:paraId="5635F0BD" w14:textId="77777777" w:rsidR="00EA0123" w:rsidRPr="00EF0209" w:rsidRDefault="00EA0123" w:rsidP="00D206FC">
      <w:pPr>
        <w:pStyle w:val="bulletpoints"/>
        <w:rPr>
          <w:lang w:val="en-GB"/>
        </w:rPr>
      </w:pPr>
      <w:r w:rsidRPr="00EF0209">
        <w:rPr>
          <w:lang w:val="en-GB"/>
        </w:rPr>
        <w:t>Ensuring security and confidence in the environment of the digital economy and society.</w:t>
      </w:r>
    </w:p>
    <w:p w14:paraId="5635F0BE" w14:textId="77777777" w:rsidR="00EA0123" w:rsidRPr="00EF0209" w:rsidRDefault="00EA0123" w:rsidP="00D206FC">
      <w:pPr>
        <w:pStyle w:val="bulletpoints"/>
        <w:rPr>
          <w:lang w:val="en-GB"/>
        </w:rPr>
      </w:pPr>
      <w:r w:rsidRPr="00EF0209">
        <w:rPr>
          <w:lang w:val="en-GB"/>
        </w:rPr>
        <w:t>Legislation supporting all aspects of the digital economy and society.</w:t>
      </w:r>
    </w:p>
    <w:p w14:paraId="5635F0BF" w14:textId="77777777" w:rsidR="00EA0123" w:rsidRPr="00EF0209" w:rsidRDefault="00EA0123" w:rsidP="00D206FC">
      <w:pPr>
        <w:pStyle w:val="bulletpoints"/>
        <w:rPr>
          <w:lang w:val="en-GB"/>
        </w:rPr>
      </w:pPr>
      <w:r w:rsidRPr="00EF0209">
        <w:rPr>
          <w:lang w:val="en-GB"/>
        </w:rPr>
        <w:t>Optimal system for financing the digital economy and society.</w:t>
      </w:r>
    </w:p>
    <w:p w14:paraId="5635F0C0" w14:textId="77777777" w:rsidR="00EA0123" w:rsidRPr="00EF0209" w:rsidRDefault="00EA0123" w:rsidP="00D206FC">
      <w:pPr>
        <w:pStyle w:val="bulletpoints"/>
        <w:rPr>
          <w:lang w:val="en-GB"/>
        </w:rPr>
      </w:pPr>
      <w:r w:rsidRPr="00EF0209">
        <w:rPr>
          <w:lang w:val="en-GB"/>
        </w:rPr>
        <w:t>Institutional provision of central coordination of policies to support the digital economy and society.</w:t>
      </w:r>
    </w:p>
    <w:p w14:paraId="5635F0C1" w14:textId="77777777" w:rsidR="00EA0123" w:rsidRPr="00EF0209" w:rsidRDefault="00EA0123" w:rsidP="00D206FC">
      <w:pPr>
        <w:pStyle w:val="bulletpoints"/>
        <w:rPr>
          <w:lang w:val="en-GB"/>
        </w:rPr>
      </w:pPr>
      <w:r w:rsidRPr="00EF0209">
        <w:rPr>
          <w:lang w:val="en-GB"/>
        </w:rPr>
        <w:t>The digitisation of public administration services.</w:t>
      </w:r>
    </w:p>
    <w:p w14:paraId="5635F0C2" w14:textId="77777777" w:rsidR="00EA0123" w:rsidRPr="00EF0209" w:rsidRDefault="00EA0123" w:rsidP="001C7017">
      <w:pPr>
        <w:pStyle w:val="bulletpoints"/>
        <w:rPr>
          <w:lang w:val="en-GB"/>
        </w:rPr>
      </w:pPr>
      <w:r w:rsidRPr="00EF0209">
        <w:rPr>
          <w:lang w:val="en-GB"/>
        </w:rPr>
        <w:t>Better public administration monitoring system.</w:t>
      </w:r>
    </w:p>
    <w:p w14:paraId="5635F0C3" w14:textId="77777777" w:rsidR="00EA0123" w:rsidRPr="00EF0209" w:rsidRDefault="00EA0123" w:rsidP="001C7017">
      <w:pPr>
        <w:pStyle w:val="bulletpoints"/>
        <w:rPr>
          <w:lang w:val="en-GB"/>
        </w:rPr>
      </w:pPr>
      <w:r w:rsidRPr="00EF0209">
        <w:rPr>
          <w:lang w:val="en-GB"/>
        </w:rPr>
        <w:t>Launch of the Citizen’s Portal as a transactional part of the Public Administration portal.</w:t>
      </w:r>
    </w:p>
    <w:p w14:paraId="5635F0C4" w14:textId="77777777" w:rsidR="00EA0123" w:rsidRPr="00EF0209" w:rsidRDefault="00EA0123" w:rsidP="001C7017">
      <w:pPr>
        <w:pStyle w:val="bulletpoints"/>
        <w:rPr>
          <w:lang w:val="en-GB"/>
        </w:rPr>
      </w:pPr>
      <w:r w:rsidRPr="00EF0209">
        <w:rPr>
          <w:lang w:val="en-GB"/>
        </w:rPr>
        <w:t>Implementation of eInvoicing.</w:t>
      </w:r>
    </w:p>
    <w:p w14:paraId="5635F0C5" w14:textId="77777777" w:rsidR="00EA0123" w:rsidRPr="00EF0209" w:rsidRDefault="00EA0123" w:rsidP="001C7017">
      <w:pPr>
        <w:pStyle w:val="bulletpoints"/>
        <w:rPr>
          <w:lang w:val="en-GB"/>
        </w:rPr>
      </w:pPr>
      <w:r w:rsidRPr="00EF0209">
        <w:rPr>
          <w:lang w:val="en-GB"/>
        </w:rPr>
        <w:t>Cross-border electronic identification.</w:t>
      </w:r>
    </w:p>
    <w:p w14:paraId="5635F0C6" w14:textId="5F937BC5" w:rsidR="00EA0123" w:rsidRPr="00EF0209" w:rsidRDefault="00EA0123" w:rsidP="001C7017">
      <w:pPr>
        <w:pStyle w:val="bulletpoints"/>
        <w:rPr>
          <w:lang w:val="en-GB"/>
        </w:rPr>
      </w:pPr>
      <w:r w:rsidRPr="00EF0209">
        <w:rPr>
          <w:lang w:val="en-GB"/>
        </w:rPr>
        <w:t>Implementation of ongoing eHealth and eJustice strategies.</w:t>
      </w:r>
    </w:p>
    <w:p w14:paraId="6A1A2E3E" w14:textId="2C0090E7" w:rsidR="007D740D" w:rsidRPr="00EF0209" w:rsidRDefault="007D740D" w:rsidP="0065217F">
      <w:pPr>
        <w:pStyle w:val="Subtitle"/>
        <w:rPr>
          <w:lang w:val="en-GB"/>
        </w:rPr>
      </w:pPr>
      <w:r w:rsidRPr="00EF0209">
        <w:rPr>
          <w:lang w:val="en-GB"/>
        </w:rPr>
        <w:br w:type="page"/>
      </w:r>
      <w:r w:rsidRPr="00EF0209">
        <w:rPr>
          <w:rStyle w:val="Hyperlink"/>
          <w:color w:val="00B0F0"/>
          <w:sz w:val="22"/>
          <w:lang w:val="en-GB"/>
        </w:rPr>
        <w:lastRenderedPageBreak/>
        <w:t xml:space="preserve">Strategic Framework of the Development of Public Administration in the Czech Republic </w:t>
      </w:r>
    </w:p>
    <w:p w14:paraId="096CE1EF" w14:textId="3297FF0F" w:rsidR="007D740D" w:rsidRPr="00EF0209" w:rsidRDefault="007D740D" w:rsidP="007D740D">
      <w:r w:rsidRPr="00EF0209">
        <w:t xml:space="preserve">On 27 August 2014, the </w:t>
      </w:r>
      <w:hyperlink r:id="rId44" w:history="1">
        <w:r w:rsidRPr="00EF0209">
          <w:rPr>
            <w:rStyle w:val="Hyperlink"/>
          </w:rPr>
          <w:t>Strategic Framework of the Development of Public Administration in the Czech Republic for 2014 - 2020</w:t>
        </w:r>
      </w:hyperlink>
      <w:r w:rsidRPr="00EF0209">
        <w:t xml:space="preserve"> </w:t>
      </w:r>
      <w:r w:rsidR="00BF0400" w:rsidRPr="00EF0209">
        <w:t>was</w:t>
      </w:r>
      <w:r w:rsidRPr="00EF0209">
        <w:t xml:space="preserve"> approved by the government by </w:t>
      </w:r>
      <w:hyperlink r:id="rId45" w:history="1">
        <w:r w:rsidRPr="00EF0209">
          <w:rPr>
            <w:rStyle w:val="Hyperlink"/>
          </w:rPr>
          <w:t>Government Resolution No. 680 of 2014</w:t>
        </w:r>
      </w:hyperlink>
      <w:r w:rsidRPr="00EF0209">
        <w:t>. This strategy of public administration development formulate</w:t>
      </w:r>
      <w:r w:rsidR="00BF0400" w:rsidRPr="00EF0209">
        <w:t>d</w:t>
      </w:r>
      <w:r w:rsidRPr="00EF0209">
        <w:t xml:space="preserve"> four targets to be further elaborated by the Government Council and achieved within the six-year period. Specified priorities cover</w:t>
      </w:r>
      <w:r w:rsidR="00BF0400" w:rsidRPr="00EF0209">
        <w:t>ed</w:t>
      </w:r>
      <w:r w:rsidRPr="00EF0209">
        <w:t xml:space="preserve"> public administration modernisation, which include</w:t>
      </w:r>
      <w:r w:rsidR="00BF0400" w:rsidRPr="00EF0209">
        <w:t>d</w:t>
      </w:r>
      <w:r w:rsidRPr="00EF0209">
        <w:t xml:space="preserve"> the evaluation of its current functioning, proposing and implementing performance improvement measures, improvement of services availability via eGovernment tools</w:t>
      </w:r>
      <w:r w:rsidR="00BF0400" w:rsidRPr="00EF0209">
        <w:t>,</w:t>
      </w:r>
      <w:r w:rsidRPr="00EF0209">
        <w:t xml:space="preserve"> and continuous human resources professionalisation and development.</w:t>
      </w:r>
    </w:p>
    <w:p w14:paraId="31244665" w14:textId="20DBC331" w:rsidR="007D740D" w:rsidRPr="00EF0209" w:rsidRDefault="007D740D" w:rsidP="007D740D">
      <w:r w:rsidRPr="00EF0209">
        <w:t xml:space="preserve">The implementation of individual measures and activities leading to the implementation of both specific and strategic objectives </w:t>
      </w:r>
      <w:r w:rsidR="00C0624A" w:rsidRPr="00EF0209">
        <w:t>was</w:t>
      </w:r>
      <w:r w:rsidRPr="00EF0209">
        <w:t xml:space="preserve">, to a certain extent, interconnected. </w:t>
      </w:r>
    </w:p>
    <w:p w14:paraId="57AD6FD9" w14:textId="166D8390" w:rsidR="007D740D" w:rsidRPr="00EF0209" w:rsidRDefault="007D740D" w:rsidP="007D740D">
      <w:r w:rsidRPr="00EF0209">
        <w:t xml:space="preserve">In respect of the strategic objective No. 1: the modernisation of the public administration, a key task </w:t>
      </w:r>
      <w:r w:rsidR="00C0624A" w:rsidRPr="00EF0209">
        <w:t>was,</w:t>
      </w:r>
      <w:r w:rsidRPr="00EF0209">
        <w:t xml:space="preserve"> to optimise and streamline the performance of individual (selected) agendas, primarily via their initial mapping and subsequent standardisation. These activities w</w:t>
      </w:r>
      <w:r w:rsidR="00C0624A" w:rsidRPr="00EF0209">
        <w:t>ould</w:t>
      </w:r>
      <w:r w:rsidRPr="00EF0209">
        <w:t>, at the same time, contribute to the reduction of the regulatory burden. The established quality management systems and the system of public administration evaluation subsequently identif</w:t>
      </w:r>
      <w:r w:rsidR="00C0624A" w:rsidRPr="00EF0209">
        <w:t>ied</w:t>
      </w:r>
      <w:r w:rsidRPr="00EF0209">
        <w:t xml:space="preserve"> the potential for further optimisation of the public administration system. </w:t>
      </w:r>
    </w:p>
    <w:p w14:paraId="33A8CBE6" w14:textId="77777777" w:rsidR="007D740D" w:rsidRPr="00EF0209" w:rsidRDefault="007D740D" w:rsidP="007D740D">
      <w:r w:rsidRPr="00EF0209">
        <w:t xml:space="preserve">Currently, there is a preparation of a new conceptual material for the development of public administration called </w:t>
      </w:r>
      <w:hyperlink r:id="rId46" w:history="1">
        <w:r w:rsidRPr="00EF0209">
          <w:rPr>
            <w:rStyle w:val="Hyperlink"/>
          </w:rPr>
          <w:t>Client Oriented Public Administration 2030</w:t>
        </w:r>
      </w:hyperlink>
      <w:r w:rsidRPr="00EF0209">
        <w:t>, which will follow the currently valid Strategic Framework for the Development of Public Administration in the Czech Republic for 2014-2020.</w:t>
      </w:r>
    </w:p>
    <w:p w14:paraId="5635F0C7" w14:textId="77777777" w:rsidR="00EA0123" w:rsidRPr="00EF0209" w:rsidRDefault="00EA0123" w:rsidP="00703FA3">
      <w:pPr>
        <w:pStyle w:val="Heading2"/>
        <w:rPr>
          <w:lang w:val="en-GB"/>
        </w:rPr>
      </w:pPr>
      <w:bookmarkStart w:id="11" w:name="_Toc1474952"/>
      <w:r w:rsidRPr="00EF0209">
        <w:rPr>
          <w:lang w:val="en-GB"/>
        </w:rPr>
        <w:t>Key enablers</w:t>
      </w:r>
      <w:bookmarkEnd w:id="11"/>
    </w:p>
    <w:p w14:paraId="5635F0C8" w14:textId="3EFC6E47" w:rsidR="00EA0123" w:rsidRPr="00EF0209" w:rsidRDefault="00EA0123" w:rsidP="00FE4D60">
      <w:pPr>
        <w:pStyle w:val="Heading3"/>
      </w:pPr>
      <w:bookmarkStart w:id="12" w:name="_Toc1474953"/>
      <w:r w:rsidRPr="00EF0209">
        <w:t>Access to public information</w:t>
      </w:r>
      <w:bookmarkEnd w:id="12"/>
    </w:p>
    <w:p w14:paraId="751F6D1C" w14:textId="0DA2472B" w:rsidR="001A0C19" w:rsidRPr="00EF0209" w:rsidRDefault="001A0C19" w:rsidP="0065217F">
      <w:pPr>
        <w:pStyle w:val="Subtitle"/>
        <w:rPr>
          <w:lang w:val="en-GB"/>
        </w:rPr>
      </w:pPr>
      <w:r w:rsidRPr="00EF0209">
        <w:rPr>
          <w:lang w:val="en-GB"/>
        </w:rPr>
        <w:t>Digital Czechia and</w:t>
      </w:r>
      <w:r w:rsidR="00822D67" w:rsidRPr="00EF0209">
        <w:rPr>
          <w:lang w:val="en-GB"/>
        </w:rPr>
        <w:t xml:space="preserve"> Strategic Framework of the Development of Public Administration in the Czech Republic </w:t>
      </w:r>
    </w:p>
    <w:p w14:paraId="7D84A8AA" w14:textId="71777A6A" w:rsidR="00453794" w:rsidRPr="00EF0209" w:rsidRDefault="00453794" w:rsidP="00FD3205">
      <w:r w:rsidRPr="00EF0209">
        <w:t xml:space="preserve">The Government Programme </w:t>
      </w:r>
      <w:hyperlink r:id="rId47" w:history="1">
        <w:r w:rsidRPr="00EF0209">
          <w:rPr>
            <w:rStyle w:val="Hyperlink"/>
          </w:rPr>
          <w:t>Digital Czechia</w:t>
        </w:r>
      </w:hyperlink>
      <w:r w:rsidRPr="00EF0209">
        <w:t xml:space="preserve"> follows and further elaborates the </w:t>
      </w:r>
      <w:hyperlink r:id="rId48" w:history="1">
        <w:r w:rsidRPr="00EF0209">
          <w:rPr>
            <w:rStyle w:val="Hyperlink"/>
          </w:rPr>
          <w:t>Strategic Framework of the Development of Public Administration in the Czech Republic for 2014 - 2020</w:t>
        </w:r>
      </w:hyperlink>
      <w:r w:rsidRPr="00EF0209">
        <w:t xml:space="preserve">. </w:t>
      </w:r>
    </w:p>
    <w:p w14:paraId="4F7FD8C5" w14:textId="025CE9F5" w:rsidR="00453794" w:rsidRPr="00EF0209" w:rsidRDefault="00453794" w:rsidP="00FD3205">
      <w:r w:rsidRPr="00EF0209">
        <w:t>Both strategic documents aim</w:t>
      </w:r>
      <w:r w:rsidR="00AE0E6D" w:rsidRPr="00EF0209">
        <w:t xml:space="preserve"> for </w:t>
      </w:r>
      <w:r w:rsidRPr="00EF0209">
        <w:t xml:space="preserve">the development of eGovernment. </w:t>
      </w:r>
      <w:r w:rsidR="00181DC0" w:rsidRPr="00EF0209">
        <w:t>The r</w:t>
      </w:r>
      <w:r w:rsidRPr="00EF0209">
        <w:t>e-use of public information and Open Data issues are included</w:t>
      </w:r>
      <w:r w:rsidR="00181DC0" w:rsidRPr="00EF0209">
        <w:t xml:space="preserve"> in both of these </w:t>
      </w:r>
      <w:r w:rsidR="00DC686F" w:rsidRPr="00EF0209">
        <w:t>programmes</w:t>
      </w:r>
      <w:r w:rsidRPr="00EF0209">
        <w:t>.</w:t>
      </w:r>
      <w:r w:rsidR="00DC686F" w:rsidRPr="00EF0209">
        <w:t xml:space="preserve"> </w:t>
      </w:r>
      <w:r w:rsidR="00AF011F" w:rsidRPr="00EF0209">
        <w:t xml:space="preserve">One of the goals of Digital Czechia is Improvement of the National Catalogue of Open Data. </w:t>
      </w:r>
      <w:r w:rsidR="00181DC0" w:rsidRPr="00EF0209">
        <w:t xml:space="preserve">The </w:t>
      </w:r>
      <w:r w:rsidRPr="00EF0209">
        <w:t>Strategic Framework of the Development of Public Administration in the Czech Republic 2014-2020 is solving the</w:t>
      </w:r>
      <w:r w:rsidR="00181DC0" w:rsidRPr="00EF0209">
        <w:t xml:space="preserve"> </w:t>
      </w:r>
      <w:r w:rsidRPr="00EF0209">
        <w:t>expansion, connection and consolidation of public administration data fund and its effective and safe use according to individual agendas</w:t>
      </w:r>
      <w:r w:rsidR="00181DC0" w:rsidRPr="00EF0209">
        <w:t xml:space="preserve"> </w:t>
      </w:r>
      <w:r w:rsidRPr="00EF0209">
        <w:t>and on the principle of open</w:t>
      </w:r>
      <w:r w:rsidR="00181DC0" w:rsidRPr="00EF0209">
        <w:t xml:space="preserve"> </w:t>
      </w:r>
      <w:r w:rsidRPr="00EF0209">
        <w:t>data</w:t>
      </w:r>
      <w:r w:rsidR="00181DC0" w:rsidRPr="00EF0209">
        <w:t>.</w:t>
      </w:r>
    </w:p>
    <w:p w14:paraId="5C192A82" w14:textId="1B966541" w:rsidR="00453794" w:rsidRPr="00EF0209" w:rsidRDefault="00453794">
      <w:r w:rsidRPr="00EF0209">
        <w:t xml:space="preserve">There is a </w:t>
      </w:r>
      <w:r w:rsidR="00AF011F" w:rsidRPr="00EF0209">
        <w:t>p</w:t>
      </w:r>
      <w:r w:rsidRPr="00EF0209">
        <w:t xml:space="preserve">roject for implementation of </w:t>
      </w:r>
      <w:hyperlink r:id="rId49" w:history="1">
        <w:r w:rsidRPr="00EF0209">
          <w:rPr>
            <w:rStyle w:val="Hyperlink"/>
          </w:rPr>
          <w:t>strategies in the field of open data</w:t>
        </w:r>
      </w:hyperlink>
      <w:r w:rsidR="00DC686F" w:rsidRPr="00EF0209">
        <w:t xml:space="preserve"> in the Czech Republic</w:t>
      </w:r>
      <w:r w:rsidR="00AF011F" w:rsidRPr="00EF0209">
        <w:t xml:space="preserve">. </w:t>
      </w:r>
    </w:p>
    <w:p w14:paraId="5635F0CA" w14:textId="0CB0E275" w:rsidR="00EA0123" w:rsidRPr="00EF0209" w:rsidRDefault="00EA0123" w:rsidP="00FE4D60">
      <w:pPr>
        <w:pStyle w:val="Heading3"/>
      </w:pPr>
      <w:bookmarkStart w:id="13" w:name="_Toc1474954"/>
      <w:r w:rsidRPr="00EF0209">
        <w:t>eID and Trust Services</w:t>
      </w:r>
      <w:bookmarkEnd w:id="13"/>
    </w:p>
    <w:p w14:paraId="238F864A" w14:textId="541F7BF4" w:rsidR="00D865E7" w:rsidRPr="00EF0209" w:rsidRDefault="007D740D" w:rsidP="0065217F">
      <w:pPr>
        <w:pStyle w:val="Subtitle"/>
        <w:rPr>
          <w:lang w:val="en-GB"/>
        </w:rPr>
      </w:pPr>
      <w:r w:rsidRPr="00EF0209">
        <w:rPr>
          <w:lang w:val="en-GB"/>
        </w:rPr>
        <w:t xml:space="preserve">Digital Czechia </w:t>
      </w:r>
    </w:p>
    <w:p w14:paraId="56E32CE3" w14:textId="365438DC" w:rsidR="00D865E7" w:rsidRPr="00EF0209" w:rsidRDefault="00D865E7" w:rsidP="00FD3205">
      <w:r w:rsidRPr="00EF0209">
        <w:rPr>
          <w:lang w:eastAsia="cs-CZ"/>
        </w:rPr>
        <w:t xml:space="preserve">The Programme </w:t>
      </w:r>
      <w:hyperlink r:id="rId50" w:history="1">
        <w:r w:rsidRPr="00EF0209">
          <w:rPr>
            <w:rStyle w:val="Hyperlink"/>
            <w:lang w:eastAsia="cs-CZ"/>
          </w:rPr>
          <w:t>Digital Czechia</w:t>
        </w:r>
      </w:hyperlink>
      <w:r w:rsidRPr="00EF0209">
        <w:rPr>
          <w:lang w:eastAsia="cs-CZ"/>
        </w:rPr>
        <w:t xml:space="preserve"> includes the strategy of the implementation of full electronic submission using eIdentification</w:t>
      </w:r>
      <w:r w:rsidR="00C0624A" w:rsidRPr="00EF0209">
        <w:rPr>
          <w:lang w:eastAsia="cs-CZ"/>
        </w:rPr>
        <w:t>,</w:t>
      </w:r>
      <w:r w:rsidRPr="00EF0209">
        <w:rPr>
          <w:lang w:eastAsia="cs-CZ"/>
        </w:rPr>
        <w:t xml:space="preserve"> in accordance with the eIDAS and in compliance with  a “digital by default” principle.</w:t>
      </w:r>
    </w:p>
    <w:p w14:paraId="6FAF284D" w14:textId="3446B82D" w:rsidR="007D740D" w:rsidRPr="00EF0209" w:rsidRDefault="007D740D" w:rsidP="0065217F">
      <w:pPr>
        <w:pStyle w:val="Subtitle"/>
        <w:rPr>
          <w:lang w:val="en-GB"/>
        </w:rPr>
      </w:pPr>
      <w:r w:rsidRPr="00EF0209">
        <w:rPr>
          <w:lang w:val="en-GB"/>
        </w:rPr>
        <w:lastRenderedPageBreak/>
        <w:t xml:space="preserve">Strategic Framework of the Development of Public Administration in the Czech Republic </w:t>
      </w:r>
    </w:p>
    <w:p w14:paraId="78EC56CD" w14:textId="48C4E94D" w:rsidR="009E5211" w:rsidRPr="00EF0209" w:rsidRDefault="00D865E7" w:rsidP="00FD3205">
      <w:pPr>
        <w:pStyle w:val="BodyText"/>
        <w:spacing w:after="0"/>
      </w:pPr>
      <w:r w:rsidRPr="00EF0209">
        <w:t xml:space="preserve">The </w:t>
      </w:r>
      <w:hyperlink r:id="rId51" w:history="1">
        <w:r w:rsidRPr="00EF0209">
          <w:rPr>
            <w:rStyle w:val="Hyperlink"/>
          </w:rPr>
          <w:t>Strategic Framework of the Development of Public Administration in the Czech Republic for 2014-2020</w:t>
        </w:r>
      </w:hyperlink>
      <w:r w:rsidRPr="00EF0209">
        <w:t xml:space="preserve"> contains the eGovernment development, especially implementation of unified, state-guaranteed and within the EU interoperable eIdentification, authentification and authori</w:t>
      </w:r>
      <w:r w:rsidR="004A0062" w:rsidRPr="00EF0209">
        <w:t>s</w:t>
      </w:r>
      <w:r w:rsidRPr="00EF0209">
        <w:t>ation system for the key information system according to the eIDAS.</w:t>
      </w:r>
    </w:p>
    <w:p w14:paraId="5635F0CC" w14:textId="77777777" w:rsidR="00EA0123" w:rsidRPr="00EF0209" w:rsidRDefault="00EA0123" w:rsidP="00FE4D60">
      <w:pPr>
        <w:pStyle w:val="Heading3"/>
      </w:pPr>
      <w:bookmarkStart w:id="14" w:name="_Toc1474955"/>
      <w:r w:rsidRPr="00EF0209">
        <w:t>Security aspects related to digital government</w:t>
      </w:r>
      <w:bookmarkEnd w:id="14"/>
    </w:p>
    <w:p w14:paraId="5635F0CD" w14:textId="4C22C62C" w:rsidR="00EA0123" w:rsidRPr="00EF0209" w:rsidRDefault="00EA0123" w:rsidP="0065217F">
      <w:pPr>
        <w:pStyle w:val="Subtitle"/>
        <w:rPr>
          <w:lang w:val="en-GB"/>
        </w:rPr>
      </w:pPr>
      <w:bookmarkStart w:id="15" w:name="_Toc1474956"/>
      <w:r w:rsidRPr="00EF0209">
        <w:rPr>
          <w:lang w:val="en-GB"/>
        </w:rPr>
        <w:t>National Cyber Security Strategy of the Czech Republic</w:t>
      </w:r>
    </w:p>
    <w:p w14:paraId="5635F0CE" w14:textId="4EBA6471" w:rsidR="00EA0123" w:rsidRPr="00EF0209" w:rsidRDefault="00EA0123" w:rsidP="00B330CC">
      <w:r w:rsidRPr="00EF0209">
        <w:t xml:space="preserve">On 16 February 2015, the Director of the National Security Authority submitted to the government the </w:t>
      </w:r>
      <w:hyperlink r:id="rId52" w:history="1">
        <w:r w:rsidRPr="00EF0209">
          <w:rPr>
            <w:rStyle w:val="Hyperlink"/>
          </w:rPr>
          <w:t>new strategy</w:t>
        </w:r>
      </w:hyperlink>
      <w:r w:rsidRPr="00EF0209">
        <w:t xml:space="preserve"> with </w:t>
      </w:r>
      <w:r w:rsidR="00C0624A" w:rsidRPr="00EF0209">
        <w:t>a main</w:t>
      </w:r>
      <w:r w:rsidRPr="00EF0209">
        <w:t xml:space="preserve"> focus on the national cyber security of the Czech Republic for the </w:t>
      </w:r>
      <w:r w:rsidR="00C0624A" w:rsidRPr="00EF0209">
        <w:t xml:space="preserve">next </w:t>
      </w:r>
      <w:r w:rsidRPr="00EF0209">
        <w:t>five years</w:t>
      </w:r>
      <w:r w:rsidR="00C0624A" w:rsidRPr="00EF0209">
        <w:t xml:space="preserve">. It </w:t>
      </w:r>
      <w:r w:rsidRPr="00EF0209">
        <w:t>mark</w:t>
      </w:r>
      <w:r w:rsidR="00C0624A" w:rsidRPr="00EF0209">
        <w:t>ed</w:t>
      </w:r>
      <w:r w:rsidRPr="00EF0209">
        <w:t xml:space="preserve"> an important milestone for the Czech Republic in terms of cybersecurity. It differentiat</w:t>
      </w:r>
      <w:r w:rsidR="00C0624A" w:rsidRPr="00EF0209">
        <w:t>ed</w:t>
      </w:r>
      <w:r w:rsidRPr="00EF0209">
        <w:t xml:space="preserve"> itself from the preceding strategy </w:t>
      </w:r>
      <w:r w:rsidR="00C0624A" w:rsidRPr="00EF0209">
        <w:t xml:space="preserve">with its </w:t>
      </w:r>
      <w:r w:rsidRPr="00EF0209">
        <w:t xml:space="preserve">qualitative shift from building up of basic capabilities necessary to ensure the basic level of cyber security towards </w:t>
      </w:r>
      <w:r w:rsidR="00C0624A" w:rsidRPr="00EF0209">
        <w:t xml:space="preserve">those that are more </w:t>
      </w:r>
      <w:r w:rsidRPr="00EF0209">
        <w:t>advanced.</w:t>
      </w:r>
    </w:p>
    <w:p w14:paraId="5635F0CF" w14:textId="574FA184" w:rsidR="00EA0123" w:rsidRPr="00EF0209" w:rsidRDefault="00A0023C" w:rsidP="00B330CC">
      <w:r w:rsidRPr="00A0023C">
        <w:t>The</w:t>
      </w:r>
      <w:r>
        <w:rPr>
          <w:rStyle w:val="Hyperlink"/>
        </w:rPr>
        <w:t xml:space="preserve"> </w:t>
      </w:r>
      <w:hyperlink r:id="rId53" w:history="1">
        <w:r>
          <w:rPr>
            <w:rStyle w:val="Hyperlink"/>
          </w:rPr>
          <w:t>Action Plan</w:t>
        </w:r>
      </w:hyperlink>
      <w:r w:rsidR="00EA0123" w:rsidRPr="00EF0209">
        <w:t xml:space="preserve"> of the Strategy define</w:t>
      </w:r>
      <w:r w:rsidR="00C0624A" w:rsidRPr="00EF0209">
        <w:t>d</w:t>
      </w:r>
      <w:r w:rsidR="00EA0123" w:rsidRPr="00EF0209">
        <w:t xml:space="preserve"> its concrete steps, deadlines, responsibilities and the supervision of their implementation. The main goals </w:t>
      </w:r>
      <w:r w:rsidR="00C0624A" w:rsidRPr="00EF0209">
        <w:t>were</w:t>
      </w:r>
      <w:r w:rsidR="00EA0123" w:rsidRPr="00EF0209">
        <w:t xml:space="preserve"> divided into the following seven priority areas:</w:t>
      </w:r>
    </w:p>
    <w:p w14:paraId="5635F0D0" w14:textId="77777777" w:rsidR="00EA0123" w:rsidRPr="00EF0209" w:rsidRDefault="00EA0123" w:rsidP="00163DD7">
      <w:pPr>
        <w:numPr>
          <w:ilvl w:val="0"/>
          <w:numId w:val="46"/>
        </w:numPr>
        <w:ind w:left="426"/>
      </w:pPr>
      <w:r w:rsidRPr="00EF0209">
        <w:t>Ensuring efficiency and strengthening of all structures, processes and cooperation in the field of cyber security;</w:t>
      </w:r>
    </w:p>
    <w:p w14:paraId="5635F0D1" w14:textId="77777777" w:rsidR="00EA0123" w:rsidRPr="00EF0209" w:rsidRDefault="00EA0123" w:rsidP="00163DD7">
      <w:pPr>
        <w:numPr>
          <w:ilvl w:val="0"/>
          <w:numId w:val="46"/>
        </w:numPr>
        <w:ind w:left="426"/>
      </w:pPr>
      <w:r w:rsidRPr="00EF0209">
        <w:t>Active international co-operation;</w:t>
      </w:r>
    </w:p>
    <w:p w14:paraId="5635F0D2" w14:textId="6016A0CC" w:rsidR="00EA0123" w:rsidRPr="00EF0209" w:rsidRDefault="00EA0123" w:rsidP="00163DD7">
      <w:pPr>
        <w:numPr>
          <w:ilvl w:val="0"/>
          <w:numId w:val="46"/>
        </w:numPr>
        <w:ind w:left="426"/>
      </w:pPr>
      <w:r w:rsidRPr="00EF0209">
        <w:t>Protection of national Critical Information Infrastructure and Important Information Systems;</w:t>
      </w:r>
    </w:p>
    <w:p w14:paraId="5635F0D3" w14:textId="77777777" w:rsidR="00EA0123" w:rsidRPr="00EF0209" w:rsidRDefault="00EA0123" w:rsidP="00163DD7">
      <w:pPr>
        <w:numPr>
          <w:ilvl w:val="0"/>
          <w:numId w:val="46"/>
        </w:numPr>
        <w:ind w:left="426"/>
      </w:pPr>
      <w:r w:rsidRPr="00EF0209">
        <w:t>Co-operation with the private sector;</w:t>
      </w:r>
    </w:p>
    <w:p w14:paraId="5635F0D4" w14:textId="77777777" w:rsidR="00EA0123" w:rsidRPr="00EF0209" w:rsidRDefault="00EA0123" w:rsidP="00163DD7">
      <w:pPr>
        <w:numPr>
          <w:ilvl w:val="0"/>
          <w:numId w:val="46"/>
        </w:numPr>
        <w:ind w:left="426"/>
      </w:pPr>
      <w:r w:rsidRPr="00EF0209">
        <w:t>R&amp;D/Consumer’s trust;</w:t>
      </w:r>
    </w:p>
    <w:p w14:paraId="5635F0D5" w14:textId="77777777" w:rsidR="00EA0123" w:rsidRPr="00EF0209" w:rsidRDefault="00EA0123" w:rsidP="00163DD7">
      <w:pPr>
        <w:numPr>
          <w:ilvl w:val="0"/>
          <w:numId w:val="46"/>
        </w:numPr>
        <w:ind w:left="426"/>
      </w:pPr>
      <w:r w:rsidRPr="00EF0209">
        <w:t xml:space="preserve">Support to the education, awareness and the development of the information society; </w:t>
      </w:r>
    </w:p>
    <w:p w14:paraId="5635F0D6" w14:textId="7523B3C3" w:rsidR="00EA0123" w:rsidRPr="00EF0209" w:rsidRDefault="00EA0123" w:rsidP="00163DD7">
      <w:pPr>
        <w:numPr>
          <w:ilvl w:val="0"/>
          <w:numId w:val="46"/>
        </w:numPr>
        <w:ind w:left="426"/>
      </w:pPr>
      <w:r w:rsidRPr="00EF0209">
        <w:t xml:space="preserve">Support to the development of </w:t>
      </w:r>
      <w:r w:rsidR="00C0624A" w:rsidRPr="00EF0209">
        <w:t>p</w:t>
      </w:r>
      <w:r w:rsidRPr="00EF0209">
        <w:t>olice capabilities to investigate and prosecute information crime.</w:t>
      </w:r>
    </w:p>
    <w:p w14:paraId="5635F0D7" w14:textId="149187DC" w:rsidR="00EA0123" w:rsidRPr="00EF0209" w:rsidRDefault="00EA0123" w:rsidP="00163DD7">
      <w:pPr>
        <w:pStyle w:val="Heading3"/>
      </w:pPr>
      <w:r w:rsidRPr="00EF0209">
        <w:t>Interconnection of base registries</w:t>
      </w:r>
      <w:bookmarkEnd w:id="15"/>
    </w:p>
    <w:p w14:paraId="476808E4" w14:textId="061AE0A9" w:rsidR="003D518B" w:rsidRPr="00EF0209" w:rsidRDefault="003D518B" w:rsidP="0065217F">
      <w:pPr>
        <w:pStyle w:val="Subtitle"/>
        <w:rPr>
          <w:lang w:val="en-GB"/>
        </w:rPr>
      </w:pPr>
      <w:r w:rsidRPr="00EF0209">
        <w:rPr>
          <w:lang w:val="en-GB"/>
        </w:rPr>
        <w:t>Strategic Framework of the Development of Public Administration in the Czech Republic</w:t>
      </w:r>
    </w:p>
    <w:p w14:paraId="235C88C3" w14:textId="75B42A89" w:rsidR="003D518B" w:rsidRPr="00EF0209" w:rsidRDefault="003D518B" w:rsidP="003D518B">
      <w:r w:rsidRPr="00EF0209">
        <w:t xml:space="preserve">The </w:t>
      </w:r>
      <w:hyperlink r:id="rId54" w:history="1">
        <w:r w:rsidRPr="00EF0209">
          <w:rPr>
            <w:rStyle w:val="Hyperlink"/>
          </w:rPr>
          <w:t>Strategic Framework of the Development of Public Administration in the Czech Republic for 2014-2020</w:t>
        </w:r>
      </w:hyperlink>
      <w:r w:rsidRPr="00EF0209">
        <w:t xml:space="preserve"> includes the expansion, connection and consolidation of the public administration data fund and its effective and safe use according to individual agendas and on the principle of open data.  The Digital Czechia Programme also covers </w:t>
      </w:r>
      <w:r w:rsidR="00C0624A" w:rsidRPr="00EF0209">
        <w:t>the use</w:t>
      </w:r>
      <w:r w:rsidRPr="00EF0209">
        <w:t xml:space="preserve"> and upgrade of bas</w:t>
      </w:r>
      <w:r w:rsidR="00356FFF" w:rsidRPr="00EF0209">
        <w:t>e</w:t>
      </w:r>
      <w:r w:rsidRPr="00EF0209">
        <w:t xml:space="preserve"> registries and their inter-connection.</w:t>
      </w:r>
    </w:p>
    <w:p w14:paraId="0001848C" w14:textId="75198B18" w:rsidR="003D518B" w:rsidRPr="00EF0209" w:rsidRDefault="003D518B" w:rsidP="00FD3205">
      <w:r w:rsidRPr="00EF0209">
        <w:t xml:space="preserve">The concept of </w:t>
      </w:r>
      <w:r w:rsidR="00356FFF" w:rsidRPr="00EF0209">
        <w:t>Czech</w:t>
      </w:r>
      <w:r w:rsidRPr="00EF0209">
        <w:t xml:space="preserve"> legislation is </w:t>
      </w:r>
      <w:r w:rsidR="00356FFF" w:rsidRPr="00EF0209">
        <w:t>four</w:t>
      </w:r>
      <w:r w:rsidRPr="00EF0209">
        <w:t xml:space="preserve"> bas</w:t>
      </w:r>
      <w:r w:rsidR="00356FFF" w:rsidRPr="00EF0209">
        <w:t>e</w:t>
      </w:r>
      <w:r w:rsidRPr="00EF0209">
        <w:t xml:space="preserve"> registers, but data from other public registers is used for the VS services and is linked to </w:t>
      </w:r>
      <w:r w:rsidR="00356FFF" w:rsidRPr="00EF0209">
        <w:t>the</w:t>
      </w:r>
      <w:r w:rsidRPr="00EF0209">
        <w:t xml:space="preserve"> core registries (</w:t>
      </w:r>
      <w:r w:rsidR="00356FFF" w:rsidRPr="00EF0209">
        <w:t xml:space="preserve">e.g. </w:t>
      </w:r>
      <w:r w:rsidRPr="00EF0209">
        <w:t>driver register, criminal record, trade register).</w:t>
      </w:r>
    </w:p>
    <w:p w14:paraId="5635F0D9" w14:textId="77777777" w:rsidR="00EA0123" w:rsidRPr="00EF0209" w:rsidRDefault="00EA0123" w:rsidP="00FE4D60">
      <w:pPr>
        <w:pStyle w:val="Heading3"/>
      </w:pPr>
      <w:bookmarkStart w:id="16" w:name="_Toc1474957"/>
      <w:r w:rsidRPr="00EF0209">
        <w:t>eProcurement</w:t>
      </w:r>
      <w:bookmarkEnd w:id="16"/>
    </w:p>
    <w:p w14:paraId="5635F0DA" w14:textId="1AFBE54E" w:rsidR="00EA0123" w:rsidRPr="00EF0209" w:rsidRDefault="00EA0123" w:rsidP="0065217F">
      <w:pPr>
        <w:pStyle w:val="Subtitle"/>
        <w:rPr>
          <w:lang w:val="en-GB"/>
        </w:rPr>
      </w:pPr>
      <w:r w:rsidRPr="00EF0209">
        <w:rPr>
          <w:lang w:val="en-GB"/>
        </w:rPr>
        <w:t>Strategy of Electronisation of Public Procurement in the Czech Republic</w:t>
      </w:r>
    </w:p>
    <w:p w14:paraId="5635F0DB" w14:textId="77777777" w:rsidR="00EA0123" w:rsidRPr="00EF0209" w:rsidRDefault="00EA0123" w:rsidP="004C2E39">
      <w:r w:rsidRPr="00EF0209">
        <w:t xml:space="preserve">The </w:t>
      </w:r>
      <w:hyperlink r:id="rId55" w:history="1">
        <w:r w:rsidRPr="00EF0209">
          <w:rPr>
            <w:rStyle w:val="Hyperlink"/>
          </w:rPr>
          <w:t>Strategy of Electronisation of Public Procurement for the period 2016-2020</w:t>
        </w:r>
      </w:hyperlink>
      <w:r w:rsidRPr="00EF0209">
        <w:t xml:space="preserve"> is a conceptual document of the Government of the Czech Republic for the introduction of information and communication technologies into public procurement. It covers public procurement systems managed by the MRD, i.e. electronic public marketplaces, the National Electronic Instrument (NEN) and the Public Procurement Information System.</w:t>
      </w:r>
    </w:p>
    <w:p w14:paraId="5635F0DC" w14:textId="77777777" w:rsidR="00EA0123" w:rsidRPr="00EF0209" w:rsidRDefault="00EA0123" w:rsidP="004C2E39">
      <w:r w:rsidRPr="00EF0209">
        <w:lastRenderedPageBreak/>
        <w:t>The strategy includes an evaluation of the functioning of electronic marketplaces of public administration and a proposal for further use, an evaluation of the National Electronic Instrument (NEN) and a proposal for its mandatory use by 2020 for all contracting authorities with the exception of individual certified electronic tools</w:t>
      </w:r>
    </w:p>
    <w:p w14:paraId="5635F0DD" w14:textId="77777777" w:rsidR="00EA0123" w:rsidRPr="00EF0209" w:rsidRDefault="00EA0123" w:rsidP="00FE4D60">
      <w:pPr>
        <w:pStyle w:val="Heading2"/>
        <w:rPr>
          <w:lang w:val="en-GB"/>
        </w:rPr>
      </w:pPr>
      <w:bookmarkStart w:id="17" w:name="_Toc1474958"/>
      <w:r w:rsidRPr="00EF0209">
        <w:rPr>
          <w:lang w:val="en-GB"/>
        </w:rPr>
        <w:t>Domain-specific political communications</w:t>
      </w:r>
      <w:bookmarkEnd w:id="17"/>
    </w:p>
    <w:p w14:paraId="5635F0E3" w14:textId="31B773F3" w:rsidR="00EA0123" w:rsidRPr="00EF0209" w:rsidRDefault="00EA0123" w:rsidP="0065217F">
      <w:pPr>
        <w:pStyle w:val="Subtitle"/>
        <w:rPr>
          <w:lang w:val="en-GB"/>
        </w:rPr>
      </w:pPr>
      <w:r w:rsidRPr="00EF0209">
        <w:rPr>
          <w:lang w:val="en-GB"/>
        </w:rPr>
        <w:t>International Competitiveness Strategy of the Czech Republic for the period</w:t>
      </w:r>
      <w:r w:rsidR="003358E1" w:rsidRPr="00EF0209">
        <w:rPr>
          <w:lang w:val="en-GB"/>
        </w:rPr>
        <w:t xml:space="preserve"> </w:t>
      </w:r>
      <w:r w:rsidRPr="00EF0209">
        <w:rPr>
          <w:lang w:val="en-GB"/>
        </w:rPr>
        <w:t xml:space="preserve">(SMK) </w:t>
      </w:r>
    </w:p>
    <w:p w14:paraId="5635F0E4" w14:textId="77777777" w:rsidR="00EA0123" w:rsidRPr="00EF0209" w:rsidRDefault="00EA0123" w:rsidP="00514735">
      <w:r w:rsidRPr="00EF0209">
        <w:t xml:space="preserve">The </w:t>
      </w:r>
      <w:hyperlink r:id="rId56" w:history="1">
        <w:r w:rsidRPr="00EF0209">
          <w:rPr>
            <w:rStyle w:val="Hyperlink"/>
          </w:rPr>
          <w:t>International Competitiveness Strategy of the Czech Republic for the period 2012-2020 (SMK)</w:t>
        </w:r>
      </w:hyperlink>
      <w:r w:rsidRPr="00EF0209">
        <w:t xml:space="preserve"> contains and sets out the initiatives and targets that relate to eGovernment and ICT modernisation of the public sector. The subtitle of the strategy, "Back to top", characterises the government's intention to become, by 2020, one of the twenty most competitive countries in the world. The strategy assesses the competitiveness of the country by taking action in nine pillars/sectors of the country. One of the main pillars focuses on the revamping of institutions, with the government envisioning to establish institutions that efficiently provide services to citizens and businesses and are free of corruption. </w:t>
      </w:r>
    </w:p>
    <w:p w14:paraId="5635F0E5" w14:textId="77777777" w:rsidR="00EA0123" w:rsidRPr="00EF0209" w:rsidRDefault="00EA0123" w:rsidP="00514735">
      <w:r w:rsidRPr="00EF0209">
        <w:t xml:space="preserve">The relevant part of the strategy (pillar 2) on modernisation of institutions and public administration in general sets out the following objectives: </w:t>
      </w:r>
    </w:p>
    <w:p w14:paraId="5635F0E6" w14:textId="77777777" w:rsidR="00EA0123" w:rsidRPr="00EF0209" w:rsidRDefault="00EA0123" w:rsidP="00D206FC">
      <w:pPr>
        <w:pStyle w:val="bulletpoints"/>
        <w:rPr>
          <w:lang w:val="en-GB"/>
        </w:rPr>
      </w:pPr>
      <w:r w:rsidRPr="00EF0209">
        <w:rPr>
          <w:lang w:val="en-GB"/>
        </w:rPr>
        <w:t xml:space="preserve">The systematisation and improvement of public administration by promoting professionalism and efficiency; </w:t>
      </w:r>
    </w:p>
    <w:p w14:paraId="5635F0E7" w14:textId="77777777" w:rsidR="00EA0123" w:rsidRPr="00EF0209" w:rsidRDefault="00EA0123" w:rsidP="00F73101">
      <w:pPr>
        <w:pStyle w:val="bulletpoints"/>
        <w:rPr>
          <w:lang w:val="en-GB"/>
        </w:rPr>
      </w:pPr>
      <w:r w:rsidRPr="00EF0209">
        <w:rPr>
          <w:lang w:val="en-GB"/>
        </w:rPr>
        <w:t xml:space="preserve">The efficient management of public assets and resources with a focus on tight control of public finances; </w:t>
      </w:r>
    </w:p>
    <w:p w14:paraId="5635F0E8" w14:textId="77777777" w:rsidR="00EA0123" w:rsidRPr="00EF0209" w:rsidRDefault="00EA0123" w:rsidP="001C7017">
      <w:pPr>
        <w:pStyle w:val="bulletpoints"/>
        <w:rPr>
          <w:lang w:val="en-GB"/>
        </w:rPr>
      </w:pPr>
      <w:r w:rsidRPr="00EF0209">
        <w:rPr>
          <w:lang w:val="en-GB"/>
        </w:rPr>
        <w:t xml:space="preserve">The simplification of public access to government services and information provided by public administrations; </w:t>
      </w:r>
    </w:p>
    <w:p w14:paraId="5635F0E9" w14:textId="77777777" w:rsidR="00EA0123" w:rsidRPr="00EF0209" w:rsidRDefault="00EA0123" w:rsidP="00163DD7">
      <w:pPr>
        <w:pStyle w:val="bulletpoints"/>
        <w:rPr>
          <w:lang w:val="en-GB"/>
        </w:rPr>
      </w:pPr>
      <w:r w:rsidRPr="00EF0209">
        <w:rPr>
          <w:lang w:val="en-GB"/>
        </w:rPr>
        <w:t xml:space="preserve">The systematic improvement of the process of regulation and of the ability of the public to access legislation online. </w:t>
      </w:r>
    </w:p>
    <w:p w14:paraId="5635F0EA" w14:textId="77777777" w:rsidR="00EA0123" w:rsidRPr="00EF0209" w:rsidRDefault="00EA0123" w:rsidP="00514735">
      <w:r w:rsidRPr="00EF0209">
        <w:t>The strategy outlines that these objectives will be tackled by:</w:t>
      </w:r>
    </w:p>
    <w:p w14:paraId="5635F0EB" w14:textId="77777777" w:rsidR="00EA0123" w:rsidRPr="00EF0209" w:rsidRDefault="00EA0123" w:rsidP="00D206FC">
      <w:pPr>
        <w:pStyle w:val="bulletpoints"/>
        <w:rPr>
          <w:lang w:val="en-GB"/>
        </w:rPr>
      </w:pPr>
      <w:r w:rsidRPr="00EF0209">
        <w:rPr>
          <w:lang w:val="en-GB"/>
        </w:rPr>
        <w:t>Promoting effective governance;</w:t>
      </w:r>
    </w:p>
    <w:p w14:paraId="5635F0EC" w14:textId="77777777" w:rsidR="00EA0123" w:rsidRPr="00EF0209" w:rsidRDefault="00EA0123" w:rsidP="001C7017">
      <w:pPr>
        <w:pStyle w:val="bulletpoints"/>
        <w:rPr>
          <w:lang w:val="en-GB"/>
        </w:rPr>
      </w:pPr>
      <w:r w:rsidRPr="00EF0209">
        <w:rPr>
          <w:lang w:val="en-GB"/>
        </w:rPr>
        <w:t>Streamlining the management of public assets and resources;</w:t>
      </w:r>
    </w:p>
    <w:p w14:paraId="5635F0ED" w14:textId="77777777" w:rsidR="00EA0123" w:rsidRPr="00EF0209" w:rsidRDefault="00EA0123" w:rsidP="00163DD7">
      <w:pPr>
        <w:pStyle w:val="bulletpoints"/>
        <w:rPr>
          <w:lang w:val="en-GB"/>
        </w:rPr>
      </w:pPr>
      <w:r w:rsidRPr="00EF0209">
        <w:rPr>
          <w:lang w:val="en-GB"/>
        </w:rPr>
        <w:t>Facilitating access to services of public administration;</w:t>
      </w:r>
    </w:p>
    <w:p w14:paraId="5635F0EE" w14:textId="77777777" w:rsidR="00EA0123" w:rsidRPr="00EF0209" w:rsidRDefault="00EA0123" w:rsidP="00163DD7">
      <w:pPr>
        <w:pStyle w:val="bulletpoints"/>
        <w:rPr>
          <w:lang w:val="en-GB"/>
        </w:rPr>
      </w:pPr>
      <w:r w:rsidRPr="00EF0209">
        <w:rPr>
          <w:lang w:val="en-GB"/>
        </w:rPr>
        <w:t xml:space="preserve">Improving quality and availability control. </w:t>
      </w:r>
    </w:p>
    <w:p w14:paraId="5635F0EF" w14:textId="77777777" w:rsidR="00EA0123" w:rsidRPr="00EF0209" w:rsidRDefault="00EA0123" w:rsidP="0065217F">
      <w:pPr>
        <w:pStyle w:val="Subtitle"/>
        <w:rPr>
          <w:lang w:val="en-GB"/>
        </w:rPr>
      </w:pPr>
      <w:r w:rsidRPr="00EF0209">
        <w:rPr>
          <w:lang w:val="en-GB"/>
        </w:rPr>
        <w:t>National Architectural Plan for eGovernment</w:t>
      </w:r>
    </w:p>
    <w:p w14:paraId="5635F0F0" w14:textId="77777777" w:rsidR="00EA0123" w:rsidRPr="00EF0209" w:rsidRDefault="00EA0123" w:rsidP="001C5F52">
      <w:pPr>
        <w:rPr>
          <w:szCs w:val="22"/>
        </w:rPr>
      </w:pPr>
      <w:r w:rsidRPr="00EF0209">
        <w:t>The National Architecture Plan (NAP) and National Architectural Framework (NAF) are being prepared as a part of National Architecture of eGovernment. It aims to streamline the work of public authorities with information technology. NAP is an activity that includes not only central architectural models of shared services, but also individual models of public authorities. The aim is to prepare the initial state of Czech eGovernment with its development plan. Specifically, it is the modelling of central shared eGovernment services and individual systems and their services by public authorities.</w:t>
      </w:r>
      <w:r w:rsidRPr="00EF0209">
        <w:rPr>
          <w:szCs w:val="22"/>
        </w:rPr>
        <w:t xml:space="preserve"> The Ministry of Interior will issue and publish the NAP and the NAF on its website by the end of September 2019.</w:t>
      </w:r>
    </w:p>
    <w:p w14:paraId="5635F0F1" w14:textId="77777777" w:rsidR="00EA0123" w:rsidRPr="00EF0209" w:rsidRDefault="00EA0123" w:rsidP="00EF0209">
      <w:pPr>
        <w:pStyle w:val="Subtitle"/>
        <w:keepNext/>
        <w:rPr>
          <w:lang w:val="en-GB"/>
        </w:rPr>
      </w:pPr>
      <w:r w:rsidRPr="00EF0209">
        <w:rPr>
          <w:lang w:val="en-GB"/>
        </w:rPr>
        <w:lastRenderedPageBreak/>
        <w:t>National eHealth Strategy</w:t>
      </w:r>
    </w:p>
    <w:p w14:paraId="5635F0F2" w14:textId="77777777" w:rsidR="00EA0123" w:rsidRPr="00EF0209" w:rsidRDefault="00EA0123" w:rsidP="00EF0209">
      <w:pPr>
        <w:keepNext/>
        <w:keepLines/>
      </w:pPr>
      <w:r w:rsidRPr="00EF0209">
        <w:t xml:space="preserve">The Ministry of Health of the Czech Republic declares a clear intention to gradually align the uncoordinated activities of the state, local government, commercial sector, health insurance companies and health service providers towards the vision of the </w:t>
      </w:r>
      <w:hyperlink r:id="rId57" w:history="1">
        <w:r w:rsidRPr="00EF0209">
          <w:rPr>
            <w:rStyle w:val="Hyperlink"/>
          </w:rPr>
          <w:t>National eHealth Strategy</w:t>
        </w:r>
      </w:hyperlink>
      <w:r w:rsidRPr="00EF0209">
        <w:t xml:space="preserve"> and to create an interoperable and trustworthy environment for all eHealth service providers.</w:t>
      </w:r>
    </w:p>
    <w:p w14:paraId="5635F0F3" w14:textId="60FA4535" w:rsidR="00EA0123" w:rsidRPr="00EF0209" w:rsidRDefault="00EA0123" w:rsidP="003B4893">
      <w:pPr>
        <w:keepNext/>
        <w:keepLines/>
      </w:pPr>
      <w:r w:rsidRPr="00EF0209">
        <w:t>Above all, however, the National eHealth Strategy, based on Czech and foreign experience</w:t>
      </w:r>
      <w:r w:rsidR="00C0624A" w:rsidRPr="00EF0209">
        <w:t>,</w:t>
      </w:r>
      <w:r w:rsidRPr="00EF0209">
        <w:t xml:space="preserve"> and using the principles promoted by the Czech Medical Society </w:t>
      </w:r>
      <w:r w:rsidRPr="00EF0209">
        <w:rPr>
          <w:i/>
        </w:rPr>
        <w:t>JEPurkyně</w:t>
      </w:r>
      <w:r w:rsidRPr="00EF0209">
        <w:t>, takes precedence over six principles:</w:t>
      </w:r>
    </w:p>
    <w:p w14:paraId="5635F0F4" w14:textId="77777777" w:rsidR="00EA0123" w:rsidRPr="00EF0209" w:rsidRDefault="00EA0123" w:rsidP="00D206FC">
      <w:pPr>
        <w:pStyle w:val="bulletpoints"/>
        <w:rPr>
          <w:lang w:val="en-GB"/>
        </w:rPr>
      </w:pPr>
      <w:r w:rsidRPr="00EF0209">
        <w:rPr>
          <w:lang w:val="en-GB"/>
        </w:rPr>
        <w:t>The primary goal of eHealth development must be to benefit patients and the quality of healthcare.</w:t>
      </w:r>
    </w:p>
    <w:p w14:paraId="5635F0F5" w14:textId="77777777" w:rsidR="00EA0123" w:rsidRPr="00EF0209" w:rsidRDefault="00EA0123" w:rsidP="001C7017">
      <w:pPr>
        <w:pStyle w:val="bulletpoints"/>
        <w:rPr>
          <w:lang w:val="en-GB"/>
        </w:rPr>
      </w:pPr>
      <w:r w:rsidRPr="00EF0209">
        <w:rPr>
          <w:lang w:val="en-GB"/>
        </w:rPr>
        <w:t>The patient's right to adequate care, the protection of personal dignity and the protection of personal data must not be weakened but rather strengthened by the introduction of eHealth resources.</w:t>
      </w:r>
    </w:p>
    <w:p w14:paraId="5635F0F6" w14:textId="77777777" w:rsidR="00EA0123" w:rsidRPr="00EF0209" w:rsidRDefault="00EA0123" w:rsidP="001C7017">
      <w:pPr>
        <w:pStyle w:val="bulletpoints"/>
        <w:rPr>
          <w:lang w:val="en-GB"/>
        </w:rPr>
      </w:pPr>
      <w:r w:rsidRPr="00EF0209">
        <w:rPr>
          <w:lang w:val="en-GB"/>
        </w:rPr>
        <w:t>Doctors and other healthcare professionals need to be involved in projects already at the planning stage, in designing solutions. Expert opinion must be actively collected and appropriately taken into account in the projects.</w:t>
      </w:r>
    </w:p>
    <w:p w14:paraId="5635F0F7" w14:textId="77777777" w:rsidR="00EA0123" w:rsidRPr="00EF0209" w:rsidRDefault="00EA0123" w:rsidP="00163DD7">
      <w:pPr>
        <w:pStyle w:val="bulletpoints"/>
        <w:rPr>
          <w:lang w:val="en-GB"/>
        </w:rPr>
      </w:pPr>
      <w:r w:rsidRPr="00EF0209">
        <w:rPr>
          <w:lang w:val="en-GB"/>
        </w:rPr>
        <w:t>Before implementing new eHealth tools and services, their usability, quality, stability and performance must always be sufficiently validated and evaluated.</w:t>
      </w:r>
    </w:p>
    <w:p w14:paraId="5635F0F8" w14:textId="77777777" w:rsidR="00EA0123" w:rsidRPr="00EF0209" w:rsidRDefault="00EA0123" w:rsidP="00163DD7">
      <w:pPr>
        <w:pStyle w:val="bulletpoints"/>
        <w:rPr>
          <w:lang w:val="en-GB"/>
        </w:rPr>
      </w:pPr>
      <w:r w:rsidRPr="00EF0209">
        <w:rPr>
          <w:lang w:val="en-GB"/>
        </w:rPr>
        <w:t>The introduction of e-health on the basis of a flat-rate obligation is in principle incorrect. When introducing new eHealth services and tools, positive motivation needs to be used, and new technologies introduced gradually and judiciously so as not to jeopardize the continuity and safety of operations, patient threats or deterioration of health professionals.</w:t>
      </w:r>
    </w:p>
    <w:p w14:paraId="5635F0F9" w14:textId="77777777" w:rsidR="00EA0123" w:rsidRPr="00EF0209" w:rsidRDefault="00EA0123" w:rsidP="00163DD7">
      <w:pPr>
        <w:pStyle w:val="bulletpoints"/>
        <w:rPr>
          <w:lang w:val="en-GB"/>
        </w:rPr>
      </w:pPr>
      <w:r w:rsidRPr="00EF0209">
        <w:rPr>
          <w:lang w:val="en-GB"/>
        </w:rPr>
        <w:t>Wherever possible and useful, all available scientific knowledge and proven technologies, including standards for exchanging and displaying medical information, should be used to create new solutions.</w:t>
      </w:r>
    </w:p>
    <w:p w14:paraId="5635F0FA" w14:textId="3875BE32" w:rsidR="00EA0123" w:rsidRPr="00EF0209" w:rsidRDefault="00EA0123" w:rsidP="0065217F">
      <w:pPr>
        <w:pStyle w:val="Subtitle"/>
        <w:rPr>
          <w:lang w:val="en-GB"/>
        </w:rPr>
      </w:pPr>
      <w:r w:rsidRPr="00EF0209">
        <w:rPr>
          <w:lang w:val="en-GB"/>
        </w:rPr>
        <w:t xml:space="preserve">Resort Strategy for eJustice Development </w:t>
      </w:r>
    </w:p>
    <w:p w14:paraId="5635F0FB" w14:textId="77777777" w:rsidR="00EA0123" w:rsidRPr="00EF0209" w:rsidRDefault="00EA0123" w:rsidP="004A6FDC">
      <w:pPr>
        <w:keepNext/>
        <w:keepLines/>
      </w:pPr>
      <w:r w:rsidRPr="00EF0209">
        <w:t xml:space="preserve">The </w:t>
      </w:r>
      <w:hyperlink r:id="rId58" w:history="1">
        <w:r w:rsidRPr="00EF0209">
          <w:rPr>
            <w:rStyle w:val="Hyperlink"/>
          </w:rPr>
          <w:t>strategy</w:t>
        </w:r>
      </w:hyperlink>
      <w:r w:rsidRPr="00EF0209">
        <w:t xml:space="preserve"> is a long-term perspective for the area of eJustice. It describes and evaluates past achievements and failures in this field, identifies and analyses currently used information systems and technologies that have the potential for further development, completes them with suggestions arising from the practice of individual departments and experience of foreign courts and other organisations, and sets goals development in different variants.</w:t>
      </w:r>
    </w:p>
    <w:p w14:paraId="5635F0FC" w14:textId="7877C3B8" w:rsidR="00EA0123" w:rsidRPr="00EF0209" w:rsidRDefault="00EA0123" w:rsidP="0065217F">
      <w:pPr>
        <w:pStyle w:val="Subtitle"/>
        <w:rPr>
          <w:lang w:val="en-GB"/>
        </w:rPr>
      </w:pPr>
      <w:r w:rsidRPr="00EF0209">
        <w:rPr>
          <w:lang w:val="en-GB"/>
        </w:rPr>
        <w:t xml:space="preserve">GeoInfoStrategy </w:t>
      </w:r>
    </w:p>
    <w:p w14:paraId="5635F0FD" w14:textId="5F64A13E" w:rsidR="00EA0123" w:rsidRPr="00EF0209" w:rsidRDefault="00DC4F46" w:rsidP="004B77D8">
      <w:hyperlink r:id="rId59" w:history="1">
        <w:r w:rsidR="00EA0123" w:rsidRPr="00EF0209">
          <w:rPr>
            <w:rStyle w:val="Hyperlink"/>
          </w:rPr>
          <w:t>The Strategy</w:t>
        </w:r>
      </w:hyperlink>
      <w:r w:rsidR="00EA0123" w:rsidRPr="00EF0209">
        <w:t xml:space="preserve"> of the Spatial Information Infrastructure Development to</w:t>
      </w:r>
      <w:r w:rsidR="00C0624A" w:rsidRPr="00EF0209">
        <w:t xml:space="preserve"> </w:t>
      </w:r>
      <w:r w:rsidR="00EA0123" w:rsidRPr="00EF0209">
        <w:t xml:space="preserve">2020 indicates the direction of the development of spatial information management and use in the public administration in the long-term horizon. It provides a basic concept of how to approach the challenges in the area of spatial information in the Czech Republic. It </w:t>
      </w:r>
      <w:r w:rsidR="00C0624A" w:rsidRPr="00EF0209">
        <w:t>was</w:t>
      </w:r>
      <w:r w:rsidR="00EA0123" w:rsidRPr="00EF0209">
        <w:t xml:space="preserve"> formulated in line with principles of public administration spatial information management agreed </w:t>
      </w:r>
      <w:r w:rsidR="00C0624A" w:rsidRPr="00EF0209">
        <w:t>at</w:t>
      </w:r>
      <w:r w:rsidR="00EA0123" w:rsidRPr="00EF0209">
        <w:t xml:space="preserve"> the EU level and in the </w:t>
      </w:r>
      <w:hyperlink r:id="rId60" w:history="1">
        <w:r w:rsidR="00EA0123" w:rsidRPr="00EF0209">
          <w:rPr>
            <w:rStyle w:val="Hyperlink"/>
          </w:rPr>
          <w:t>PSI Directive</w:t>
        </w:r>
      </w:hyperlink>
      <w:r w:rsidR="00EA0123" w:rsidRPr="00EF0209">
        <w:t xml:space="preserve"> and </w:t>
      </w:r>
      <w:hyperlink r:id="rId61" w:history="1">
        <w:r w:rsidR="00EA0123" w:rsidRPr="00EF0209">
          <w:rPr>
            <w:rStyle w:val="Hyperlink"/>
          </w:rPr>
          <w:t>INSPIRE</w:t>
        </w:r>
      </w:hyperlink>
      <w:r w:rsidR="00EA0123" w:rsidRPr="00EF0209">
        <w:t xml:space="preserve"> Directive. </w:t>
      </w:r>
      <w:r w:rsidR="00C0624A" w:rsidRPr="00EF0209">
        <w:t>I</w:t>
      </w:r>
      <w:r w:rsidR="00EA0123" w:rsidRPr="00EF0209">
        <w:t xml:space="preserve">mplementation of the GeoInfoStrategy ensures that the Czech Republic keeps its international commitment in this domain. </w:t>
      </w:r>
    </w:p>
    <w:p w14:paraId="5635F0FE" w14:textId="77777777" w:rsidR="00EA0123" w:rsidRPr="00EF0209" w:rsidRDefault="00EA0123" w:rsidP="00FE4D60">
      <w:pPr>
        <w:pStyle w:val="Heading2"/>
        <w:rPr>
          <w:lang w:val="en-GB"/>
        </w:rPr>
      </w:pPr>
      <w:bookmarkStart w:id="18" w:name="_Toc1474959"/>
      <w:r w:rsidRPr="00EF0209">
        <w:rPr>
          <w:lang w:val="en-GB"/>
        </w:rPr>
        <w:t>Interoperability</w:t>
      </w:r>
      <w:bookmarkEnd w:id="18"/>
    </w:p>
    <w:p w14:paraId="5635F0FF" w14:textId="77777777" w:rsidR="00EA0123" w:rsidRPr="00EF0209" w:rsidRDefault="00EA0123" w:rsidP="0065217F">
      <w:pPr>
        <w:pStyle w:val="Subtitle"/>
        <w:rPr>
          <w:lang w:val="en-GB"/>
        </w:rPr>
      </w:pPr>
      <w:r w:rsidRPr="00EF0209">
        <w:rPr>
          <w:lang w:val="en-GB"/>
        </w:rPr>
        <w:t>Interoperability initiatives</w:t>
      </w:r>
    </w:p>
    <w:p w14:paraId="5635F100" w14:textId="77777777" w:rsidR="00EA0123" w:rsidRPr="00EF0209" w:rsidRDefault="00EA0123" w:rsidP="005F1713">
      <w:pPr>
        <w:pStyle w:val="Default"/>
        <w:jc w:val="both"/>
        <w:rPr>
          <w:rFonts w:ascii="Verdana" w:hAnsi="Verdana"/>
          <w:sz w:val="20"/>
          <w:szCs w:val="20"/>
          <w:lang w:val="en-GB"/>
        </w:rPr>
      </w:pPr>
      <w:r w:rsidRPr="00EF0209">
        <w:rPr>
          <w:rFonts w:ascii="Verdana" w:hAnsi="Verdana"/>
          <w:sz w:val="20"/>
          <w:szCs w:val="20"/>
          <w:lang w:val="en-GB"/>
        </w:rPr>
        <w:t xml:space="preserve">Interoperability initiatives in public administration are supported by the Government of the Czech Republic which considers the digitalisation of public services as a national priority for the coming period. </w:t>
      </w:r>
      <w:hyperlink r:id="rId62" w:history="1">
        <w:r w:rsidRPr="00EF0209">
          <w:rPr>
            <w:rStyle w:val="Hyperlink"/>
            <w:rFonts w:cs="Arial"/>
            <w:szCs w:val="20"/>
            <w:lang w:val="en-GB"/>
          </w:rPr>
          <w:t>Implementation plans</w:t>
        </w:r>
      </w:hyperlink>
      <w:r w:rsidRPr="00EF0209">
        <w:rPr>
          <w:rFonts w:ascii="Verdana" w:hAnsi="Verdana"/>
          <w:sz w:val="20"/>
          <w:szCs w:val="20"/>
          <w:lang w:val="en-GB"/>
        </w:rPr>
        <w:t xml:space="preserve"> of the Strategic Framework of the Development of Public Administration in the Czech Republic for 2014 -2020 and </w:t>
      </w:r>
      <w:hyperlink r:id="rId63" w:history="1">
        <w:r w:rsidRPr="00EF0209">
          <w:rPr>
            <w:rStyle w:val="Hyperlink"/>
            <w:rFonts w:cs="Arial"/>
            <w:szCs w:val="20"/>
            <w:lang w:val="en-GB"/>
          </w:rPr>
          <w:t>implementation plans</w:t>
        </w:r>
      </w:hyperlink>
      <w:r w:rsidRPr="00EF0209">
        <w:rPr>
          <w:rFonts w:ascii="Verdana" w:hAnsi="Verdana"/>
          <w:sz w:val="20"/>
          <w:szCs w:val="20"/>
          <w:lang w:val="en-GB"/>
        </w:rPr>
        <w:t xml:space="preserve"> of the Government Programme </w:t>
      </w:r>
      <w:hyperlink r:id="rId64" w:history="1">
        <w:r w:rsidRPr="00EF0209">
          <w:rPr>
            <w:rFonts w:ascii="Verdana" w:hAnsi="Verdana"/>
            <w:sz w:val="20"/>
            <w:szCs w:val="20"/>
            <w:lang w:val="en-GB"/>
          </w:rPr>
          <w:t>Digital</w:t>
        </w:r>
      </w:hyperlink>
      <w:r w:rsidRPr="00EF0209">
        <w:rPr>
          <w:rFonts w:ascii="Verdana" w:hAnsi="Verdana"/>
          <w:sz w:val="20"/>
          <w:szCs w:val="20"/>
          <w:lang w:val="en-GB"/>
        </w:rPr>
        <w:t xml:space="preserve"> Czechia are part of these documents, describing specific projects that are to bridge existing gaps in this field. </w:t>
      </w:r>
    </w:p>
    <w:p w14:paraId="5635F101" w14:textId="77777777" w:rsidR="00EA0123" w:rsidRPr="00EF0209" w:rsidRDefault="00EA0123" w:rsidP="005F1713">
      <w:pPr>
        <w:pStyle w:val="Default"/>
        <w:jc w:val="both"/>
        <w:rPr>
          <w:rFonts w:ascii="Verdana" w:hAnsi="Verdana"/>
          <w:sz w:val="20"/>
          <w:szCs w:val="20"/>
          <w:lang w:val="en-GB"/>
        </w:rPr>
      </w:pPr>
      <w:r w:rsidRPr="00EF0209">
        <w:rPr>
          <w:rFonts w:ascii="Verdana" w:hAnsi="Verdana"/>
          <w:sz w:val="20"/>
          <w:szCs w:val="20"/>
          <w:lang w:val="en-GB"/>
        </w:rPr>
        <w:t xml:space="preserve">The National Architecture Framework is under preparation, as is the National Architecture Plan that will define interfaces between public administration information systems. </w:t>
      </w:r>
    </w:p>
    <w:p w14:paraId="5635F102" w14:textId="77777777" w:rsidR="00EA0123" w:rsidRPr="00EF0209" w:rsidRDefault="00EA0123" w:rsidP="005F1713">
      <w:pPr>
        <w:pStyle w:val="Default"/>
        <w:jc w:val="both"/>
        <w:rPr>
          <w:rFonts w:ascii="Verdana" w:hAnsi="Verdana"/>
          <w:sz w:val="20"/>
          <w:szCs w:val="20"/>
          <w:lang w:val="en-GB"/>
        </w:rPr>
      </w:pPr>
      <w:r w:rsidRPr="00EF0209">
        <w:rPr>
          <w:rFonts w:ascii="Verdana" w:hAnsi="Verdana"/>
          <w:sz w:val="20"/>
          <w:szCs w:val="20"/>
          <w:lang w:val="en-GB"/>
        </w:rPr>
        <w:t xml:space="preserve">New laws have been adopted and existing relevant legislation has been updated to reflect the eIDAS regulation and to ensure delivery of the secure and modern public administration eGovernment services. </w:t>
      </w:r>
    </w:p>
    <w:p w14:paraId="5635F103" w14:textId="77777777" w:rsidR="00EA0123" w:rsidRPr="00EF0209" w:rsidRDefault="00EA0123" w:rsidP="005F1713">
      <w:pPr>
        <w:pStyle w:val="Default"/>
        <w:jc w:val="both"/>
        <w:rPr>
          <w:rFonts w:ascii="Verdana" w:hAnsi="Verdana"/>
          <w:sz w:val="20"/>
          <w:szCs w:val="20"/>
          <w:lang w:val="en-GB"/>
        </w:rPr>
      </w:pPr>
      <w:r w:rsidRPr="00EF0209">
        <w:rPr>
          <w:rFonts w:ascii="Verdana" w:hAnsi="Verdana"/>
          <w:sz w:val="20"/>
          <w:szCs w:val="20"/>
          <w:lang w:val="en-GB"/>
        </w:rPr>
        <w:t xml:space="preserve">Central government provides technological and methodological support to all public administration bodies in relation to open data publication and catalogues. </w:t>
      </w:r>
    </w:p>
    <w:p w14:paraId="5635F104" w14:textId="77777777" w:rsidR="00EA0123" w:rsidRPr="00EF0209" w:rsidRDefault="00EA0123" w:rsidP="005F1713">
      <w:pPr>
        <w:rPr>
          <w:szCs w:val="20"/>
        </w:rPr>
      </w:pPr>
      <w:r w:rsidRPr="00EF0209">
        <w:rPr>
          <w:rFonts w:cs="Arial"/>
          <w:szCs w:val="20"/>
        </w:rPr>
        <w:t xml:space="preserve">On a local level, both regional and municipal governments have developed </w:t>
      </w:r>
      <w:hyperlink r:id="rId65" w:history="1">
        <w:r w:rsidRPr="00EF0209">
          <w:rPr>
            <w:rStyle w:val="Hyperlink"/>
            <w:rFonts w:cs="Arial"/>
            <w:szCs w:val="20"/>
          </w:rPr>
          <w:t>digital strategies</w:t>
        </w:r>
      </w:hyperlink>
      <w:r w:rsidRPr="00EF0209">
        <w:rPr>
          <w:rFonts w:cs="Arial"/>
          <w:szCs w:val="20"/>
        </w:rPr>
        <w:t xml:space="preserve"> as part of the Strategic Framework for Public Administration Development</w:t>
      </w:r>
      <w:r w:rsidRPr="00EF0209">
        <w:rPr>
          <w:szCs w:val="20"/>
        </w:rPr>
        <w:t>.</w:t>
      </w:r>
    </w:p>
    <w:p w14:paraId="5635F105" w14:textId="77777777" w:rsidR="00EA0123" w:rsidRPr="00EF0209" w:rsidRDefault="00EA0123" w:rsidP="00FE4D60">
      <w:pPr>
        <w:pStyle w:val="Heading2"/>
        <w:rPr>
          <w:lang w:val="en-GB"/>
        </w:rPr>
      </w:pPr>
      <w:bookmarkStart w:id="19" w:name="_Toc1474960"/>
      <w:r w:rsidRPr="00EF0209">
        <w:rPr>
          <w:lang w:val="en-GB"/>
        </w:rPr>
        <w:t>Emerging technologies</w:t>
      </w:r>
      <w:bookmarkEnd w:id="19"/>
    </w:p>
    <w:p w14:paraId="5635F106" w14:textId="77777777" w:rsidR="00EA0123" w:rsidRPr="00EF0209" w:rsidRDefault="00EA0123" w:rsidP="0065217F">
      <w:pPr>
        <w:pStyle w:val="Subtitle"/>
        <w:rPr>
          <w:lang w:val="en-GB"/>
        </w:rPr>
      </w:pPr>
      <w:r w:rsidRPr="00EF0209">
        <w:rPr>
          <w:lang w:val="en-GB"/>
        </w:rPr>
        <w:t>Industry 4.0</w:t>
      </w:r>
    </w:p>
    <w:p w14:paraId="5635F107" w14:textId="328AA45C" w:rsidR="00EA0123" w:rsidRPr="00EF0209" w:rsidRDefault="00DC4F46" w:rsidP="007111EA">
      <w:hyperlink r:id="rId66" w:history="1">
        <w:r w:rsidR="00EA0123" w:rsidRPr="00EF0209">
          <w:rPr>
            <w:rStyle w:val="Hyperlink"/>
          </w:rPr>
          <w:t>Industry 4.0</w:t>
        </w:r>
      </w:hyperlink>
      <w:r w:rsidR="00EA0123" w:rsidRPr="00EF0209">
        <w:t xml:space="preserve"> (</w:t>
      </w:r>
      <w:r w:rsidR="00EA0123" w:rsidRPr="00EF0209">
        <w:rPr>
          <w:i/>
        </w:rPr>
        <w:t>Průmysl 4.0</w:t>
      </w:r>
      <w:r w:rsidR="00EA0123" w:rsidRPr="00EF0209">
        <w:t>) is a national initiative aiming to maintain and enhance the competitiveness of the Czech Republic in the wake of the Fourth Industrial Revolution. The concept was first</w:t>
      </w:r>
      <w:r w:rsidR="00C0624A" w:rsidRPr="00EF0209">
        <w:t xml:space="preserve"> </w:t>
      </w:r>
      <w:r w:rsidR="00EA0123" w:rsidRPr="00EF0209">
        <w:t>presented during the 57th International Engineering Fair in Brno, September 2015. Big data issues, robotics, blockchain, 3D printing and the Internet of Things are dealt with, inter alia, within the Industry 4.0 Initiative.</w:t>
      </w:r>
    </w:p>
    <w:p w14:paraId="5635F108" w14:textId="77777777" w:rsidR="00EA0123" w:rsidRPr="00EF0209" w:rsidRDefault="00EA0123" w:rsidP="0065217F">
      <w:pPr>
        <w:pStyle w:val="Subtitle"/>
        <w:rPr>
          <w:lang w:val="en-GB"/>
        </w:rPr>
      </w:pPr>
      <w:r w:rsidRPr="00EF0209">
        <w:rPr>
          <w:lang w:val="en-GB"/>
        </w:rPr>
        <w:t>National Artificial Intelligence Strategy</w:t>
      </w:r>
    </w:p>
    <w:p w14:paraId="5635F109" w14:textId="77777777" w:rsidR="00EA0123" w:rsidRPr="00EF0209" w:rsidRDefault="00EA0123" w:rsidP="00F0070C">
      <w:r w:rsidRPr="00EF0209">
        <w:t xml:space="preserve">The Government of the Czech Republic approved the </w:t>
      </w:r>
      <w:hyperlink r:id="rId67" w:history="1">
        <w:r w:rsidRPr="00EF0209">
          <w:rPr>
            <w:rStyle w:val="Hyperlink"/>
          </w:rPr>
          <w:t>National Artificial Intelligence Strategy</w:t>
        </w:r>
      </w:hyperlink>
      <w:r w:rsidRPr="00EF0209">
        <w:t xml:space="preserve"> in 2019.</w:t>
      </w:r>
    </w:p>
    <w:p w14:paraId="5635F10A" w14:textId="77777777" w:rsidR="00EA0123" w:rsidRPr="00EF0209" w:rsidRDefault="00EA0123" w:rsidP="00E017FE">
      <w:r w:rsidRPr="00EF0209">
        <w:t>The basis for the strategy is an expert study Research on the Development of Artificial Intelligence in the Czech Republic. The strategy is divided into seven chapters and covers the areas of economy and society from support for science and research, through education and the social system, to the issues of regulation and international cooperation. The Deputy Prime Minister for the Economy has a leading role in AI in close cooperation with the Prime Minister. The aim is to connect both the public and the private sector, i.e. the representatives of the state, companies and academia.</w:t>
      </w:r>
    </w:p>
    <w:p w14:paraId="5635F10B" w14:textId="77777777" w:rsidR="00EA0123" w:rsidRPr="00EF0209" w:rsidRDefault="00EA0123" w:rsidP="00E017FE">
      <w:r w:rsidRPr="00EF0209">
        <w:t xml:space="preserve">On 10 April 2018, the Czech Republic signed a </w:t>
      </w:r>
      <w:hyperlink r:id="rId68" w:history="1">
        <w:r w:rsidRPr="00EF0209">
          <w:rPr>
            <w:rStyle w:val="Hyperlink"/>
          </w:rPr>
          <w:t>Declaration of Cooperation on Artificial Intelligence</w:t>
        </w:r>
      </w:hyperlink>
      <w:r w:rsidRPr="00EF0209">
        <w:t xml:space="preserve"> on the EU-level.</w:t>
      </w:r>
    </w:p>
    <w:p w14:paraId="5635F10C" w14:textId="77777777" w:rsidR="00EA0123" w:rsidRPr="00EF0209" w:rsidRDefault="00EA0123" w:rsidP="0065217F">
      <w:pPr>
        <w:pStyle w:val="Subtitle"/>
        <w:rPr>
          <w:lang w:val="en-GB"/>
        </w:rPr>
      </w:pPr>
      <w:r w:rsidRPr="00EF0209">
        <w:rPr>
          <w:lang w:val="en-GB"/>
        </w:rPr>
        <w:t>Memoranda of Cooperation</w:t>
      </w:r>
    </w:p>
    <w:p w14:paraId="5635F10D" w14:textId="0BD0394A" w:rsidR="00EA0123" w:rsidRPr="00EF0209" w:rsidRDefault="00EA0123" w:rsidP="00E017FE">
      <w:r w:rsidRPr="00EF0209">
        <w:t xml:space="preserve">The Czech Government signed two memoranda in 2018 on cooperation between the Office of the Government, Ministry of Industry and Trade and, on the one hand, the </w:t>
      </w:r>
      <w:hyperlink r:id="rId69" w:history="1">
        <w:r w:rsidRPr="00EF0209">
          <w:rPr>
            <w:rStyle w:val="Hyperlink"/>
          </w:rPr>
          <w:t>AI Platform</w:t>
        </w:r>
      </w:hyperlink>
      <w:r w:rsidRPr="00EF0209">
        <w:t xml:space="preserve"> and on the other hand, the </w:t>
      </w:r>
      <w:hyperlink r:id="rId70" w:history="1">
        <w:r w:rsidRPr="00EF0209">
          <w:rPr>
            <w:rStyle w:val="Hyperlink"/>
          </w:rPr>
          <w:t>Blockchain Republic</w:t>
        </w:r>
      </w:hyperlink>
      <w:r w:rsidRPr="00EF0209">
        <w:t>.</w:t>
      </w:r>
    </w:p>
    <w:p w14:paraId="5635F10E" w14:textId="77777777" w:rsidR="00EA0123" w:rsidRPr="00EF0209" w:rsidRDefault="00EA0123" w:rsidP="00E017FE"/>
    <w:p w14:paraId="5635F10F" w14:textId="77777777" w:rsidR="00EA0123" w:rsidRPr="00EF0209" w:rsidRDefault="00EA0123" w:rsidP="00E017FE"/>
    <w:p w14:paraId="5635F110" w14:textId="77777777" w:rsidR="00EA0123" w:rsidRPr="00EF0209" w:rsidRDefault="00EA0123" w:rsidP="00E017FE"/>
    <w:p w14:paraId="5635F111" w14:textId="77777777" w:rsidR="00EA0123" w:rsidRPr="00EF0209" w:rsidRDefault="00EA0123" w:rsidP="008F3F38">
      <w:pPr>
        <w:pStyle w:val="Heading1"/>
        <w:rPr>
          <w:lang w:val="en-GB"/>
        </w:rPr>
      </w:pPr>
      <w:r w:rsidRPr="00EF0209">
        <w:rPr>
          <w:lang w:val="en-GB"/>
        </w:rPr>
        <w:br w:type="page"/>
      </w:r>
      <w:bookmarkStart w:id="20" w:name="_Toc6911424"/>
      <w:r w:rsidRPr="00EF0209">
        <w:rPr>
          <w:lang w:val="en-GB"/>
        </w:rPr>
        <w:lastRenderedPageBreak/>
        <w:t>Digital Government Legislation</w:t>
      </w:r>
      <w:bookmarkEnd w:id="20"/>
    </w:p>
    <w:p w14:paraId="5635F112" w14:textId="7AE551F6" w:rsidR="00EA0123" w:rsidRPr="00EF0209" w:rsidRDefault="00EA0123" w:rsidP="00FE4D60">
      <w:pPr>
        <w:pStyle w:val="Heading2"/>
        <w:rPr>
          <w:lang w:val="en-GB"/>
        </w:rPr>
      </w:pPr>
      <w:bookmarkStart w:id="21" w:name="_Toc1474962"/>
      <w:r w:rsidRPr="00EF0209">
        <w:rPr>
          <w:lang w:val="en-GB"/>
        </w:rPr>
        <w:t>Specific legislation on digital government</w:t>
      </w:r>
      <w:bookmarkEnd w:id="21"/>
    </w:p>
    <w:p w14:paraId="4A8647B9" w14:textId="22E5FB37" w:rsidR="00734E9F" w:rsidRPr="00EF0209" w:rsidRDefault="00734E9F" w:rsidP="0065217F">
      <w:pPr>
        <w:pStyle w:val="Subtitle"/>
        <w:rPr>
          <w:lang w:val="en-GB"/>
        </w:rPr>
      </w:pPr>
      <w:r w:rsidRPr="00EF0209">
        <w:rPr>
          <w:lang w:val="en-GB"/>
        </w:rPr>
        <w:t>Law on the right to digital services</w:t>
      </w:r>
    </w:p>
    <w:p w14:paraId="6BE3233A" w14:textId="023F7391" w:rsidR="00734E9F" w:rsidRPr="00EF0209" w:rsidRDefault="00484B8B" w:rsidP="00CA38BE">
      <w:pPr>
        <w:rPr>
          <w:lang w:eastAsia="cs-CZ"/>
        </w:rPr>
      </w:pPr>
      <w:r w:rsidRPr="00EF0209">
        <w:rPr>
          <w:lang w:eastAsia="cs-CZ"/>
        </w:rPr>
        <w:t>In</w:t>
      </w:r>
      <w:r w:rsidR="00FA5181" w:rsidRPr="00EF0209">
        <w:rPr>
          <w:lang w:eastAsia="cs-CZ"/>
        </w:rPr>
        <w:t xml:space="preserve"> 2018 </w:t>
      </w:r>
      <w:r w:rsidR="00453B4C" w:rsidRPr="00EF0209">
        <w:rPr>
          <w:lang w:eastAsia="cs-CZ"/>
        </w:rPr>
        <w:t>the</w:t>
      </w:r>
      <w:r w:rsidR="00FA5181" w:rsidRPr="00EF0209">
        <w:rPr>
          <w:lang w:eastAsia="cs-CZ"/>
        </w:rPr>
        <w:t xml:space="preserve"> </w:t>
      </w:r>
      <w:hyperlink r:id="rId71" w:history="1">
        <w:r w:rsidR="00FA5181" w:rsidRPr="00EF0209">
          <w:rPr>
            <w:rStyle w:val="Hyperlink"/>
            <w:lang w:eastAsia="cs-CZ"/>
          </w:rPr>
          <w:t>Law on the Right to Digital Services</w:t>
        </w:r>
      </w:hyperlink>
      <w:r w:rsidR="00FA5181" w:rsidRPr="00EF0209">
        <w:rPr>
          <w:lang w:eastAsia="cs-CZ"/>
        </w:rPr>
        <w:t xml:space="preserve"> was </w:t>
      </w:r>
      <w:r w:rsidR="00453B4C" w:rsidRPr="00EF0209">
        <w:rPr>
          <w:lang w:eastAsia="cs-CZ"/>
        </w:rPr>
        <w:t>approved. It</w:t>
      </w:r>
      <w:r w:rsidRPr="00EF0209">
        <w:rPr>
          <w:lang w:eastAsia="cs-CZ"/>
        </w:rPr>
        <w:t xml:space="preserve"> govern</w:t>
      </w:r>
      <w:r w:rsidR="00453B4C" w:rsidRPr="00EF0209">
        <w:rPr>
          <w:lang w:eastAsia="cs-CZ"/>
        </w:rPr>
        <w:t>ed</w:t>
      </w:r>
      <w:r w:rsidR="00FA5181" w:rsidRPr="00EF0209">
        <w:rPr>
          <w:lang w:eastAsia="cs-CZ"/>
        </w:rPr>
        <w:t xml:space="preserve"> the right of </w:t>
      </w:r>
      <w:r w:rsidR="00453B4C" w:rsidRPr="00EF0209">
        <w:rPr>
          <w:lang w:eastAsia="cs-CZ"/>
        </w:rPr>
        <w:t xml:space="preserve">Czech citizens </w:t>
      </w:r>
      <w:r w:rsidRPr="00EF0209">
        <w:rPr>
          <w:lang w:eastAsia="cs-CZ"/>
        </w:rPr>
        <w:t xml:space="preserve">to be </w:t>
      </w:r>
      <w:r w:rsidR="00FA5181" w:rsidRPr="00EF0209">
        <w:rPr>
          <w:lang w:eastAsia="cs-CZ"/>
        </w:rPr>
        <w:t>provid</w:t>
      </w:r>
      <w:r w:rsidRPr="00EF0209">
        <w:rPr>
          <w:lang w:eastAsia="cs-CZ"/>
        </w:rPr>
        <w:t>ed</w:t>
      </w:r>
      <w:r w:rsidR="00FA5181" w:rsidRPr="00EF0209">
        <w:rPr>
          <w:lang w:eastAsia="cs-CZ"/>
        </w:rPr>
        <w:t xml:space="preserve"> with digital services by public authorities, the obligation of public authorities to provide digital Services and other rights and obligations related to the provision of digital services.</w:t>
      </w:r>
    </w:p>
    <w:p w14:paraId="5635F114" w14:textId="77777777" w:rsidR="00EA0123" w:rsidRPr="00EF0209" w:rsidRDefault="00EA0123">
      <w:pPr>
        <w:pStyle w:val="Heading2"/>
        <w:rPr>
          <w:lang w:val="en-GB"/>
        </w:rPr>
      </w:pPr>
      <w:bookmarkStart w:id="22" w:name="_Toc1474963"/>
      <w:r w:rsidRPr="00EF0209">
        <w:rPr>
          <w:lang w:val="en-GB"/>
        </w:rPr>
        <w:t>Key enablers</w:t>
      </w:r>
      <w:bookmarkEnd w:id="22"/>
    </w:p>
    <w:p w14:paraId="5635F115" w14:textId="77777777" w:rsidR="00EA0123" w:rsidRPr="00EF0209" w:rsidRDefault="00EA0123" w:rsidP="00FE4D60">
      <w:pPr>
        <w:pStyle w:val="Heading3"/>
      </w:pPr>
      <w:bookmarkStart w:id="23" w:name="_Toc1474964"/>
      <w:r w:rsidRPr="00EF0209">
        <w:t>Access to public information</w:t>
      </w:r>
      <w:bookmarkEnd w:id="23"/>
    </w:p>
    <w:p w14:paraId="5635F116" w14:textId="19AD1ED8" w:rsidR="00EA0123" w:rsidRPr="00EF0209" w:rsidRDefault="00EA0123" w:rsidP="0065217F">
      <w:pPr>
        <w:pStyle w:val="Subtitle"/>
        <w:rPr>
          <w:lang w:val="en-GB"/>
        </w:rPr>
      </w:pPr>
      <w:bookmarkStart w:id="24" w:name="_Toc1474965"/>
      <w:r w:rsidRPr="00EF0209">
        <w:rPr>
          <w:lang w:val="en-GB"/>
        </w:rPr>
        <w:t>Act on Public Administration Information Systems</w:t>
      </w:r>
    </w:p>
    <w:p w14:paraId="5635F117" w14:textId="6EB557D2" w:rsidR="00EA0123" w:rsidRPr="00EF0209" w:rsidRDefault="00EA0123" w:rsidP="004B39B7">
      <w:r w:rsidRPr="00EF0209">
        <w:t xml:space="preserve">The </w:t>
      </w:r>
      <w:hyperlink r:id="rId72" w:history="1">
        <w:r w:rsidRPr="00EF0209">
          <w:rPr>
            <w:rStyle w:val="Hyperlink"/>
          </w:rPr>
          <w:t>Act on Public Administration Information Systems</w:t>
        </w:r>
      </w:hyperlink>
      <w:r w:rsidRPr="00EF0209">
        <w:t xml:space="preserve"> (Act No. 365/2000 Coll.) was adopted on 14 September 2000 and was last amended in 2018. It </w:t>
      </w:r>
      <w:r w:rsidR="00453B4C" w:rsidRPr="00EF0209">
        <w:t>defined</w:t>
      </w:r>
      <w:r w:rsidRPr="00EF0209">
        <w:t xml:space="preserve"> the rights and obligations of all persons and bodies involved in the development of Public Administration information systems. It further establishe</w:t>
      </w:r>
      <w:r w:rsidR="00453B4C" w:rsidRPr="00EF0209">
        <w:t>d</w:t>
      </w:r>
      <w:r w:rsidRPr="00EF0209">
        <w:t xml:space="preserve"> the management framework</w:t>
      </w:r>
      <w:r w:rsidR="00453B4C" w:rsidRPr="00EF0209">
        <w:t xml:space="preserve"> </w:t>
      </w:r>
      <w:r w:rsidRPr="00EF0209">
        <w:t>concerned with the creation, use, operation and development of information systems. A first amendment to this Act was adopted in September 2007 by the Parliament with the aim to reduce excessive administrative burden for citizens through the Czech POINT network</w:t>
      </w:r>
      <w:r w:rsidR="00453B4C" w:rsidRPr="00EF0209">
        <w:t>,</w:t>
      </w:r>
      <w:r w:rsidRPr="00EF0209">
        <w:t xml:space="preserve"> through which the general public can obtain transcripts and information statements from the national registers. Furthermore, this amendment state</w:t>
      </w:r>
      <w:r w:rsidR="00453B4C" w:rsidRPr="00EF0209">
        <w:t>d</w:t>
      </w:r>
      <w:r w:rsidRPr="00EF0209">
        <w:t xml:space="preserve"> that all public authorities </w:t>
      </w:r>
      <w:r w:rsidR="00453B4C" w:rsidRPr="00EF0209">
        <w:t xml:space="preserve">had </w:t>
      </w:r>
      <w:r w:rsidRPr="00EF0209">
        <w:t xml:space="preserve">to make their websites accessible for the disabled, thus incorporating eAccessibility into Czech legislation. </w:t>
      </w:r>
    </w:p>
    <w:p w14:paraId="5635F118" w14:textId="5FB0975F" w:rsidR="00EA0123" w:rsidRPr="00EF0209" w:rsidRDefault="00EA0123" w:rsidP="00B04EDA">
      <w:r w:rsidRPr="00EF0209">
        <w:t>New provisions deal</w:t>
      </w:r>
      <w:r w:rsidR="00453B4C" w:rsidRPr="00EF0209">
        <w:t>t</w:t>
      </w:r>
      <w:r w:rsidRPr="00EF0209">
        <w:t xml:space="preserve"> with public administration systems’ governance, economic effectiveness and security. The Ministry of Interior now has the long-term ICT governance coordinator governor role as part of the Information conception of the Czech Republic, which was approved by the government. Several additional types of public administration internal operations systems were included under the category of “public administration information systems” regulated by law. These are, for example, information systems supporting public administration's HR management and remuneration, internal document management, accounting and email. </w:t>
      </w:r>
    </w:p>
    <w:p w14:paraId="5635F119" w14:textId="3D259C77" w:rsidR="00EA0123" w:rsidRPr="00EF0209" w:rsidRDefault="00EA0123" w:rsidP="0065217F">
      <w:pPr>
        <w:pStyle w:val="Subtitle"/>
        <w:rPr>
          <w:lang w:val="en-GB"/>
        </w:rPr>
      </w:pPr>
      <w:r w:rsidRPr="00EF0209">
        <w:rPr>
          <w:rStyle w:val="Hyperlink"/>
          <w:color w:val="00B0F0"/>
          <w:sz w:val="22"/>
          <w:lang w:val="en-GB"/>
        </w:rPr>
        <w:t>Act on Free Access to Information</w:t>
      </w:r>
    </w:p>
    <w:p w14:paraId="5635F11A" w14:textId="50361E1B" w:rsidR="00EA0123" w:rsidRPr="00EF0209" w:rsidRDefault="00EA0123" w:rsidP="0001733F">
      <w:r w:rsidRPr="00EF0209">
        <w:t xml:space="preserve">An amendment to the </w:t>
      </w:r>
      <w:hyperlink r:id="rId73" w:history="1">
        <w:r w:rsidRPr="00EF0209">
          <w:rPr>
            <w:rStyle w:val="Hyperlink"/>
          </w:rPr>
          <w:t>Act on Free Access to Information</w:t>
        </w:r>
      </w:hyperlink>
      <w:r w:rsidRPr="00EF0209">
        <w:t xml:space="preserve"> (Act No. 106/1999 Coll.) was adopted by the Government on 12 May 2005 with a view to transpose the EU Directive </w:t>
      </w:r>
      <w:hyperlink r:id="rId74" w:history="1">
        <w:r w:rsidRPr="00EF0209">
          <w:rPr>
            <w:rStyle w:val="Hyperlink"/>
          </w:rPr>
          <w:t>2003/98/EC</w:t>
        </w:r>
      </w:hyperlink>
      <w:r w:rsidRPr="00EF0209">
        <w:t xml:space="preserve"> on the re-use of public sector information (PSI Directive). This amendment set out the obligation for Public Administrations to provide online access to information in open data formats (e.g. XML). The amendment came into force on 1 January 2006. </w:t>
      </w:r>
    </w:p>
    <w:p w14:paraId="5635F11B" w14:textId="55A63C0C" w:rsidR="00EA0123" w:rsidRPr="00EF0209" w:rsidRDefault="00EA0123" w:rsidP="00152696">
      <w:r w:rsidRPr="00EF0209">
        <w:t>This Act establishe</w:t>
      </w:r>
      <w:r w:rsidR="00453B4C" w:rsidRPr="00EF0209">
        <w:t>d</w:t>
      </w:r>
      <w:r w:rsidRPr="00EF0209">
        <w:t xml:space="preserve"> the legal basis for the </w:t>
      </w:r>
      <w:r w:rsidR="00453B4C" w:rsidRPr="00EF0209">
        <w:t>n</w:t>
      </w:r>
      <w:r w:rsidRPr="00EF0209">
        <w:t xml:space="preserve">ational open data catalogue as a “public administration information system” and the </w:t>
      </w:r>
      <w:hyperlink r:id="rId75" w:history="1">
        <w:r w:rsidRPr="00EF0209">
          <w:rPr>
            <w:rStyle w:val="Hyperlink"/>
          </w:rPr>
          <w:t>central national platform for public administration open data</w:t>
        </w:r>
      </w:hyperlink>
      <w:r w:rsidRPr="00EF0209">
        <w:t xml:space="preserve">. The catalogue is operated by the Ministry of Interior and more than </w:t>
      </w:r>
      <w:r w:rsidR="006B4BC3" w:rsidRPr="00EF0209">
        <w:t>129,</w:t>
      </w:r>
      <w:r w:rsidRPr="00EF0209">
        <w:t xml:space="preserve">000 data sets have been already published. The Ministry of Interior provided guidelines for open data publication and cataloguing standards used by other public administrations at central, regional and local levels. </w:t>
      </w:r>
    </w:p>
    <w:p w14:paraId="5635F11C" w14:textId="5CA4C020" w:rsidR="00EA0123" w:rsidRPr="00EF0209" w:rsidRDefault="00EA0123" w:rsidP="0001733F">
      <w:r w:rsidRPr="00EF0209">
        <w:t xml:space="preserve">According to the Legislative Tasks Plan of the Government, the Ministry of the Interior elaborated the Draft of the change of the Act about free access to information. The Draft transposed the Directive of the European Parliament and Council 2013/37/EU </w:t>
      </w:r>
      <w:r w:rsidRPr="00EF0209">
        <w:lastRenderedPageBreak/>
        <w:t>from 26 June 2013 into the Czech legal order. The Draft contribute</w:t>
      </w:r>
      <w:r w:rsidR="00453B4C" w:rsidRPr="00EF0209">
        <w:t>d</w:t>
      </w:r>
      <w:r w:rsidRPr="00EF0209">
        <w:t xml:space="preserve"> to a more effective publishing of public sector information and its reuse</w:t>
      </w:r>
      <w:r w:rsidR="00453B4C" w:rsidRPr="00EF0209">
        <w:t>. This was</w:t>
      </w:r>
      <w:r w:rsidRPr="00EF0209">
        <w:t xml:space="preserve"> due to the obligation of information publishing in open and</w:t>
      </w:r>
      <w:r w:rsidR="00453B4C" w:rsidRPr="00EF0209">
        <w:t>,</w:t>
      </w:r>
      <w:r w:rsidRPr="00EF0209">
        <w:t xml:space="preserve"> when possible</w:t>
      </w:r>
      <w:r w:rsidR="00453B4C" w:rsidRPr="00EF0209">
        <w:t>,</w:t>
      </w:r>
      <w:r w:rsidRPr="00EF0209">
        <w:t xml:space="preserve"> machine-readable data format</w:t>
      </w:r>
      <w:r w:rsidR="00453B4C" w:rsidRPr="00EF0209">
        <w:t>,</w:t>
      </w:r>
      <w:r w:rsidRPr="00EF0209">
        <w:t xml:space="preserve"> or through implementation of the agreement institution about the facilitating of permanent information access.</w:t>
      </w:r>
    </w:p>
    <w:p w14:paraId="5635F11D" w14:textId="56CEB2D8" w:rsidR="00EA0123" w:rsidRPr="00EF0209" w:rsidRDefault="00EA0123" w:rsidP="0001733F">
      <w:r w:rsidRPr="00EF0209">
        <w:t>The Government of the Czech Republic approved this Draft on 14 January 2015 by Decree no. 17</w:t>
      </w:r>
      <w:r w:rsidR="00453B4C" w:rsidRPr="00EF0209">
        <w:t xml:space="preserve">. It </w:t>
      </w:r>
      <w:r w:rsidRPr="00EF0209">
        <w:t xml:space="preserve">obliged the Minister of the Interior to elaborate the final wording of the governmental draft of the Act. The amendment </w:t>
      </w:r>
      <w:r w:rsidR="00453B4C" w:rsidRPr="00EF0209">
        <w:t>was</w:t>
      </w:r>
      <w:r w:rsidRPr="00EF0209">
        <w:t xml:space="preserve"> approved under Act No. 222/2015 Coll., reflecting recommendations and requirements of the European Union. The amendment to the Act went into effect on 10 September 2015. </w:t>
      </w:r>
    </w:p>
    <w:p w14:paraId="5635F11E" w14:textId="0F48CD86" w:rsidR="00EA0123" w:rsidRPr="00EF0209" w:rsidRDefault="00EA0123" w:rsidP="00363D5C">
      <w:pPr>
        <w:rPr>
          <w:rFonts w:cs="Arial"/>
        </w:rPr>
      </w:pPr>
      <w:r w:rsidRPr="00EF0209">
        <w:t>An amendment of the Act No. 106/1999 Coll. on Free Access to Information</w:t>
      </w:r>
      <w:r w:rsidRPr="00EF0209">
        <w:rPr>
          <w:color w:val="0000FF"/>
        </w:rPr>
        <w:t xml:space="preserve"> </w:t>
      </w:r>
      <w:r w:rsidRPr="00EF0209">
        <w:t xml:space="preserve">was passed. This defined the national </w:t>
      </w:r>
      <w:hyperlink r:id="rId76" w:history="1">
        <w:r w:rsidRPr="00EF0209">
          <w:rPr>
            <w:rStyle w:val="Hyperlink"/>
            <w:rFonts w:cs="Verdana"/>
            <w:szCs w:val="20"/>
          </w:rPr>
          <w:t>open data catalogue</w:t>
        </w:r>
      </w:hyperlink>
      <w:r w:rsidRPr="00EF0209">
        <w:t xml:space="preserve"> as a public administration information system and the central platform for open data in the Czech Republic. It define</w:t>
      </w:r>
      <w:r w:rsidR="00453B4C" w:rsidRPr="00EF0209">
        <w:t>d</w:t>
      </w:r>
      <w:r w:rsidRPr="00EF0209">
        <w:t xml:space="preserve"> public administration </w:t>
      </w:r>
      <w:r w:rsidR="00453B4C" w:rsidRPr="00EF0209">
        <w:t xml:space="preserve">obligations for bodies </w:t>
      </w:r>
      <w:r w:rsidRPr="00EF0209">
        <w:t xml:space="preserve">to publish certain information as open data. The Government Regulation is under preparation, which will define the obligatory data sets list. This regulation is currently in the intersectoral consultation process. </w:t>
      </w:r>
    </w:p>
    <w:p w14:paraId="5635F11F" w14:textId="77777777" w:rsidR="00EA0123" w:rsidRPr="00EF0209" w:rsidRDefault="00EA0123" w:rsidP="00FE4D60">
      <w:pPr>
        <w:pStyle w:val="Heading3"/>
      </w:pPr>
      <w:r w:rsidRPr="00EF0209">
        <w:t>eID and Trust Services</w:t>
      </w:r>
      <w:bookmarkEnd w:id="24"/>
    </w:p>
    <w:p w14:paraId="5635F120" w14:textId="66F05ED0" w:rsidR="00EA0123" w:rsidRPr="00EF0209" w:rsidRDefault="00EA0123" w:rsidP="0065217F">
      <w:pPr>
        <w:pStyle w:val="Subtitle"/>
        <w:rPr>
          <w:lang w:val="en-GB"/>
        </w:rPr>
      </w:pPr>
      <w:bookmarkStart w:id="25" w:name="_Toc1474966"/>
      <w:r w:rsidRPr="00EF0209">
        <w:rPr>
          <w:lang w:val="en-GB"/>
        </w:rPr>
        <w:t>Act on Electronic Identification</w:t>
      </w:r>
    </w:p>
    <w:p w14:paraId="5635F121" w14:textId="76E89484" w:rsidR="00EA0123" w:rsidRPr="00EF0209" w:rsidRDefault="00EA0123" w:rsidP="004E0FFB">
      <w:r w:rsidRPr="00EF0209">
        <w:t xml:space="preserve">The </w:t>
      </w:r>
      <w:hyperlink r:id="rId77" w:history="1">
        <w:r w:rsidRPr="00EF0209">
          <w:rPr>
            <w:rStyle w:val="Hyperlink"/>
          </w:rPr>
          <w:t>Act on Electronic Identification</w:t>
        </w:r>
      </w:hyperlink>
      <w:r w:rsidRPr="00EF0209">
        <w:t xml:space="preserve"> (Act No. 250/2017 Coll.) codifie</w:t>
      </w:r>
      <w:r w:rsidR="00453B4C" w:rsidRPr="00EF0209">
        <w:t xml:space="preserve">d </w:t>
      </w:r>
      <w:r w:rsidRPr="00EF0209">
        <w:t xml:space="preserve">the rules for using ID cards with a chip, in line with EU Directives. The functioning of the system, effective from 1 July 2018, </w:t>
      </w:r>
      <w:r w:rsidR="00453B4C" w:rsidRPr="00EF0209">
        <w:t>was</w:t>
      </w:r>
      <w:r w:rsidRPr="00EF0209">
        <w:t xml:space="preserve"> supervised by the Ministry of Interior, which </w:t>
      </w:r>
      <w:r w:rsidR="00453B4C" w:rsidRPr="00EF0209">
        <w:t>issued</w:t>
      </w:r>
      <w:r w:rsidRPr="00EF0209">
        <w:t xml:space="preserve"> respective accreditations to service providers.  </w:t>
      </w:r>
    </w:p>
    <w:p w14:paraId="5635F122" w14:textId="71F70689" w:rsidR="00EA0123" w:rsidRPr="00EF0209" w:rsidRDefault="00EA0123" w:rsidP="0065217F">
      <w:pPr>
        <w:pStyle w:val="Subtitle"/>
        <w:rPr>
          <w:lang w:val="en-GB"/>
        </w:rPr>
      </w:pPr>
      <w:r w:rsidRPr="00EF0209">
        <w:rPr>
          <w:rStyle w:val="Hyperlink"/>
          <w:color w:val="00B0F0"/>
          <w:sz w:val="22"/>
          <w:lang w:val="en-GB"/>
        </w:rPr>
        <w:t>Act on Citizen Identity Cards</w:t>
      </w:r>
    </w:p>
    <w:p w14:paraId="5635F123" w14:textId="53968D6E" w:rsidR="00EA0123" w:rsidRPr="00EF0209" w:rsidRDefault="00EA0123" w:rsidP="004E0FFB">
      <w:r w:rsidRPr="00EF0209">
        <w:t xml:space="preserve">The </w:t>
      </w:r>
      <w:hyperlink r:id="rId78" w:history="1">
        <w:r w:rsidRPr="00EF0209">
          <w:rPr>
            <w:rStyle w:val="Hyperlink"/>
          </w:rPr>
          <w:t>Act on Citizen Identity Cards</w:t>
        </w:r>
      </w:hyperlink>
      <w:r w:rsidRPr="00EF0209">
        <w:t xml:space="preserve"> (Act No. 195/2017 Coll.) define</w:t>
      </w:r>
      <w:r w:rsidR="00453B4C" w:rsidRPr="00EF0209">
        <w:t>d</w:t>
      </w:r>
      <w:r w:rsidRPr="00EF0209">
        <w:t xml:space="preserve"> the role of the National Registers Authority and National Identity Authority.</w:t>
      </w:r>
    </w:p>
    <w:p w14:paraId="5635F124" w14:textId="48FC4DBB" w:rsidR="00EA0123" w:rsidRPr="00EF0209" w:rsidRDefault="00EA0123" w:rsidP="0065217F">
      <w:pPr>
        <w:pStyle w:val="Subtitle"/>
        <w:rPr>
          <w:lang w:val="en-GB"/>
        </w:rPr>
      </w:pPr>
      <w:r w:rsidRPr="00EF0209">
        <w:rPr>
          <w:rStyle w:val="Hyperlink"/>
          <w:color w:val="00B0F0"/>
          <w:sz w:val="22"/>
          <w:lang w:val="en-GB"/>
        </w:rPr>
        <w:t>Act on Trust Services for Electronic Transactions</w:t>
      </w:r>
    </w:p>
    <w:p w14:paraId="5635F125" w14:textId="4907286C" w:rsidR="00EA0123" w:rsidRPr="00EF0209" w:rsidRDefault="00EA0123" w:rsidP="002E18DA">
      <w:r w:rsidRPr="00EF0209">
        <w:t xml:space="preserve">The </w:t>
      </w:r>
      <w:hyperlink r:id="rId79" w:history="1">
        <w:r w:rsidRPr="00EF0209">
          <w:rPr>
            <w:rStyle w:val="Hyperlink"/>
          </w:rPr>
          <w:t xml:space="preserve">Act </w:t>
        </w:r>
        <w:bookmarkStart w:id="26" w:name="_Hlk3813459"/>
        <w:r w:rsidRPr="00EF0209">
          <w:rPr>
            <w:rStyle w:val="Hyperlink"/>
          </w:rPr>
          <w:t>on Trust Services for Electronic Transactions</w:t>
        </w:r>
      </w:hyperlink>
      <w:r w:rsidRPr="00EF0209">
        <w:t xml:space="preserve"> (</w:t>
      </w:r>
      <w:bookmarkEnd w:id="26"/>
      <w:r w:rsidRPr="00EF0209">
        <w:t xml:space="preserve">Act No. 297/2016 Coll.) </w:t>
      </w:r>
      <w:r w:rsidR="00453B4C" w:rsidRPr="00EF0209">
        <w:t xml:space="preserve">brought </w:t>
      </w:r>
      <w:r w:rsidRPr="00EF0209">
        <w:t xml:space="preserve">the Czech Republic closer to implementation of the </w:t>
      </w:r>
      <w:hyperlink r:id="rId80" w:history="1">
        <w:r w:rsidRPr="00EF0209">
          <w:rPr>
            <w:rStyle w:val="Hyperlink"/>
          </w:rPr>
          <w:t>eIDAS</w:t>
        </w:r>
      </w:hyperlink>
      <w:r w:rsidRPr="00EF0209">
        <w:t xml:space="preserve"> regulation. According to this Act, the Ministry of Interior </w:t>
      </w:r>
      <w:r w:rsidR="00453B4C" w:rsidRPr="00EF0209">
        <w:t xml:space="preserve">must </w:t>
      </w:r>
      <w:r w:rsidRPr="00EF0209">
        <w:t xml:space="preserve">fulfil the tasks of a supervisory body over qualified trust service providers. </w:t>
      </w:r>
    </w:p>
    <w:p w14:paraId="5635F126" w14:textId="77777777" w:rsidR="00EA0123" w:rsidRPr="00EF0209" w:rsidRDefault="00EA0123" w:rsidP="00FE4D60">
      <w:pPr>
        <w:pStyle w:val="Heading3"/>
      </w:pPr>
      <w:r w:rsidRPr="00EF0209">
        <w:t>Security aspects related to digital government</w:t>
      </w:r>
      <w:bookmarkEnd w:id="25"/>
    </w:p>
    <w:p w14:paraId="5635F127" w14:textId="728DF20C" w:rsidR="00EA0123" w:rsidRPr="00EF0209" w:rsidRDefault="00EA0123" w:rsidP="0065217F">
      <w:pPr>
        <w:pStyle w:val="Subtitle"/>
        <w:rPr>
          <w:lang w:val="en-GB"/>
        </w:rPr>
      </w:pPr>
      <w:bookmarkStart w:id="27" w:name="_Toc1474967"/>
      <w:r w:rsidRPr="00EF0209">
        <w:rPr>
          <w:lang w:val="en-GB"/>
        </w:rPr>
        <w:t>Act on the Protection of Personal Data</w:t>
      </w:r>
    </w:p>
    <w:p w14:paraId="5635F128" w14:textId="22948062" w:rsidR="00EA0123" w:rsidRPr="00EF0209" w:rsidRDefault="00EA0123" w:rsidP="00C87091">
      <w:r w:rsidRPr="00EF0209">
        <w:t xml:space="preserve">The </w:t>
      </w:r>
      <w:hyperlink r:id="rId81" w:history="1">
        <w:r w:rsidRPr="00EF0209">
          <w:rPr>
            <w:rStyle w:val="Hyperlink"/>
          </w:rPr>
          <w:t>Act on Data Protection</w:t>
        </w:r>
      </w:hyperlink>
      <w:r w:rsidRPr="00EF0209">
        <w:t xml:space="preserve"> (Act No. 101/2000 Coll.) was adopted in April 2000 with the aim to protect citizens’ right to privacy. </w:t>
      </w:r>
      <w:r w:rsidR="00453B4C" w:rsidRPr="00EF0209">
        <w:t>It</w:t>
      </w:r>
      <w:r w:rsidRPr="00EF0209">
        <w:t xml:space="preserve"> regulate</w:t>
      </w:r>
      <w:r w:rsidR="00453B4C" w:rsidRPr="00EF0209">
        <w:t>d</w:t>
      </w:r>
      <w:r w:rsidRPr="00EF0209">
        <w:t xml:space="preserve"> the rights and obligations regarding the processing of personal data and specifie</w:t>
      </w:r>
      <w:r w:rsidR="00453B4C" w:rsidRPr="00EF0209">
        <w:t>d</w:t>
      </w:r>
      <w:r w:rsidRPr="00EF0209">
        <w:t xml:space="preserve"> the conditions under which personal data may be transferred to other countries. Furthermore, it allow</w:t>
      </w:r>
      <w:r w:rsidR="00453B4C" w:rsidRPr="00EF0209">
        <w:t>ed</w:t>
      </w:r>
      <w:r w:rsidRPr="00EF0209">
        <w:t xml:space="preserve"> individuals to access and correct their personal information held by public and private bodies. It </w:t>
      </w:r>
      <w:r w:rsidR="00453B4C" w:rsidRPr="00EF0209">
        <w:t xml:space="preserve">was </w:t>
      </w:r>
      <w:r w:rsidRPr="00EF0209">
        <w:t>enforced by the Office for Personal Data Protection. It was last amended in 2011.</w:t>
      </w:r>
    </w:p>
    <w:p w14:paraId="5635F129" w14:textId="134442FE" w:rsidR="00EA0123" w:rsidRPr="00EF0209" w:rsidRDefault="00EA0123" w:rsidP="0065217F">
      <w:pPr>
        <w:pStyle w:val="Subtitle"/>
        <w:rPr>
          <w:lang w:val="en-GB"/>
        </w:rPr>
      </w:pPr>
      <w:r w:rsidRPr="00EF0209">
        <w:rPr>
          <w:lang w:val="en-GB"/>
        </w:rPr>
        <w:t>Act on Cyber Security</w:t>
      </w:r>
    </w:p>
    <w:p w14:paraId="5635F12A" w14:textId="77777777" w:rsidR="00EA0123" w:rsidRPr="00EF0209" w:rsidRDefault="00EA0123" w:rsidP="008D0DBD">
      <w:pPr>
        <w:keepNext/>
        <w:keepLines/>
      </w:pPr>
      <w:r w:rsidRPr="00EF0209">
        <w:t xml:space="preserve">The </w:t>
      </w:r>
      <w:hyperlink r:id="rId82" w:history="1">
        <w:r w:rsidRPr="00EF0209">
          <w:rPr>
            <w:rStyle w:val="Hyperlink"/>
          </w:rPr>
          <w:t>Act on Cyber Security</w:t>
        </w:r>
      </w:hyperlink>
      <w:r w:rsidRPr="00EF0209">
        <w:t xml:space="preserve"> (Act No. 181/2014 Coll.) and on the Amendments of the Related Acts (Cyber Security Law) was published in the Collection of Laws on 29 August 2014 and became effective as of 1 January 2015.</w:t>
      </w:r>
    </w:p>
    <w:p w14:paraId="5635F12B" w14:textId="0CDCE8EA" w:rsidR="00EA0123" w:rsidRPr="00EF0209" w:rsidRDefault="00EA0123" w:rsidP="00735912">
      <w:r w:rsidRPr="00EF0209">
        <w:t>The Act on Cyber Security put into practice a set of powers and duties to enhance cyber security</w:t>
      </w:r>
      <w:r w:rsidR="00453B4C" w:rsidRPr="00EF0209">
        <w:t xml:space="preserve">. It defined </w:t>
      </w:r>
      <w:r w:rsidRPr="00EF0209">
        <w:t xml:space="preserve">the mechanism of active cooperation between the private </w:t>
      </w:r>
      <w:r w:rsidRPr="00EF0209">
        <w:lastRenderedPageBreak/>
        <w:t>sector and the public administration to increase the efficiency of dealing with cyber security incidents. This Act focuse</w:t>
      </w:r>
      <w:r w:rsidR="00453B4C" w:rsidRPr="00EF0209">
        <w:t>d</w:t>
      </w:r>
      <w:r w:rsidRPr="00EF0209">
        <w:t xml:space="preserve"> on protection of the critical infrastructure, which is important for the functioning of the state and disruption of which would lead to the damage or threat to the interests of the Czech Republic.</w:t>
      </w:r>
    </w:p>
    <w:p w14:paraId="5635F12C" w14:textId="77777777" w:rsidR="00EA0123" w:rsidRPr="00EF0209" w:rsidRDefault="00EA0123">
      <w:pPr>
        <w:pStyle w:val="Heading3"/>
      </w:pPr>
      <w:r w:rsidRPr="00EF0209">
        <w:t>Interconnection of base registries</w:t>
      </w:r>
      <w:bookmarkEnd w:id="27"/>
    </w:p>
    <w:p w14:paraId="5635F12D" w14:textId="5CA8A46C" w:rsidR="00EA0123" w:rsidRPr="00EF0209" w:rsidRDefault="00EA0123" w:rsidP="0065217F">
      <w:pPr>
        <w:pStyle w:val="Subtitle"/>
        <w:rPr>
          <w:lang w:val="en-GB"/>
        </w:rPr>
      </w:pPr>
      <w:bookmarkStart w:id="28" w:name="_Toc1474968"/>
      <w:r w:rsidRPr="00EF0209">
        <w:rPr>
          <w:lang w:val="en-GB"/>
        </w:rPr>
        <w:t>Act on Base Registers</w:t>
      </w:r>
    </w:p>
    <w:p w14:paraId="5635F12E" w14:textId="591B3BF0" w:rsidR="00EA0123" w:rsidRPr="00EF0209" w:rsidRDefault="00EA0123" w:rsidP="009C6130">
      <w:r w:rsidRPr="00EF0209">
        <w:t xml:space="preserve">The original </w:t>
      </w:r>
      <w:hyperlink r:id="rId83" w:history="1">
        <w:r w:rsidRPr="00EF0209">
          <w:rPr>
            <w:rStyle w:val="Hyperlink"/>
          </w:rPr>
          <w:t>Act on Base Registries</w:t>
        </w:r>
      </w:hyperlink>
      <w:r w:rsidRPr="00EF0209">
        <w:t xml:space="preserve"> (Act No. 111/2009 Coll.), at its time considered a “cornerstone” of the Czech eGovernment, </w:t>
      </w:r>
      <w:r w:rsidR="00453B4C" w:rsidRPr="00EF0209">
        <w:t>was altered</w:t>
      </w:r>
      <w:r w:rsidRPr="00EF0209">
        <w:t xml:space="preserve"> in 2016 by </w:t>
      </w:r>
      <w:r w:rsidR="00453B4C" w:rsidRPr="00EF0209">
        <w:t xml:space="preserve">means of </w:t>
      </w:r>
      <w:hyperlink r:id="rId84" w:history="1">
        <w:r w:rsidRPr="00EF0209">
          <w:rPr>
            <w:rStyle w:val="Hyperlink"/>
          </w:rPr>
          <w:t>Act No. 192/2016 Coll.</w:t>
        </w:r>
      </w:hyperlink>
      <w:r w:rsidRPr="00EF0209">
        <w:t xml:space="preserve"> Applied changes impact all base registers, i.e. the registers of natural and legal persons, register of territorial identification, addresses and real estate as well as register of rights and responsibilities of public administrations. These amendments buil</w:t>
      </w:r>
      <w:r w:rsidR="00453B4C" w:rsidRPr="00EF0209">
        <w:t>t</w:t>
      </w:r>
      <w:r w:rsidRPr="00EF0209">
        <w:t xml:space="preserve"> on the positive impacts of previous legislation adding provisions reflecting current eGovernment infrastructure needs.</w:t>
      </w:r>
    </w:p>
    <w:p w14:paraId="5635F12F" w14:textId="726783EA" w:rsidR="00EA0123" w:rsidRPr="00EF0209" w:rsidRDefault="00EA0123" w:rsidP="009C6130">
      <w:r w:rsidRPr="00EF0209">
        <w:t xml:space="preserve">The original act </w:t>
      </w:r>
      <w:r w:rsidR="00453B4C" w:rsidRPr="00EF0209">
        <w:t>established</w:t>
      </w:r>
      <w:r w:rsidRPr="00EF0209">
        <w:t xml:space="preserve"> </w:t>
      </w:r>
      <w:r w:rsidR="00453B4C" w:rsidRPr="00EF0209">
        <w:t>the</w:t>
      </w:r>
      <w:r w:rsidRPr="00EF0209">
        <w:t xml:space="preserve"> legal, organisational, informational and partially technical interoperability aspects of national Base Registers. </w:t>
      </w:r>
      <w:r w:rsidR="00453B4C" w:rsidRPr="00EF0209">
        <w:t>D</w:t>
      </w:r>
      <w:r w:rsidRPr="00EF0209">
        <w:t xml:space="preserve">etailed technical interoperability issues were solved via supporting documentation and guidelines provided by the National Registers Authority. </w:t>
      </w:r>
    </w:p>
    <w:p w14:paraId="5635F130" w14:textId="60C4CCD6" w:rsidR="00EA0123" w:rsidRPr="00EF0209" w:rsidRDefault="00EA0123" w:rsidP="00DF16FC">
      <w:r w:rsidRPr="00EF0209">
        <w:t>The latest amendment allow</w:t>
      </w:r>
      <w:r w:rsidR="000B05D2" w:rsidRPr="00EF0209">
        <w:t>ed</w:t>
      </w:r>
      <w:r w:rsidRPr="00EF0209">
        <w:t xml:space="preserve"> private sector access to base registries’ data, under specific conditions. Prior to the amendment, only public administrations were given this access, based on the services that they are authorised to provide. The new legal provisions of the act also support</w:t>
      </w:r>
      <w:r w:rsidR="000B05D2" w:rsidRPr="00EF0209">
        <w:t>ed</w:t>
      </w:r>
      <w:r w:rsidRPr="00EF0209">
        <w:t xml:space="preserve"> sharing and re-use of public administration systems at the national level, recommending the re-use of a single identification, authentication and authorisation solution used in central public administration systems known as JIP/KAAS. The law target</w:t>
      </w:r>
      <w:r w:rsidR="000B05D2" w:rsidRPr="00EF0209">
        <w:t>ed</w:t>
      </w:r>
      <w:r w:rsidRPr="00EF0209">
        <w:t xml:space="preserve"> the four base registries considered the cornerstones of the Czech eGovernment system, which </w:t>
      </w:r>
      <w:r w:rsidR="000B05D2" w:rsidRPr="00EF0209">
        <w:t>were</w:t>
      </w:r>
      <w:r w:rsidRPr="00EF0209">
        <w:t>, according to Article 3, the Registry of Natural Persons (ROB), the Registry of Economic Entities (ROS), the Registry of Territorial Identification, Addresses and Real Estates (RUIAN) and the Registry of Rights and Duties (RPP). This law represent</w:t>
      </w:r>
      <w:r w:rsidR="000B05D2" w:rsidRPr="00EF0209">
        <w:t>ed</w:t>
      </w:r>
      <w:r w:rsidRPr="00EF0209">
        <w:t xml:space="preserve"> the legal basis for the National Registries Authority and sets out its principal activities. This organisation control</w:t>
      </w:r>
      <w:r w:rsidR="000B05D2" w:rsidRPr="00EF0209">
        <w:t>led</w:t>
      </w:r>
      <w:r w:rsidRPr="00EF0209">
        <w:t xml:space="preserve"> access to base registries and ke</w:t>
      </w:r>
      <w:r w:rsidR="000B05D2" w:rsidRPr="00EF0209">
        <w:t>pt</w:t>
      </w:r>
      <w:r w:rsidRPr="00EF0209">
        <w:t xml:space="preserve"> records of entries.</w:t>
      </w:r>
      <w:r w:rsidR="000B05D2" w:rsidRPr="00EF0209">
        <w:t xml:space="preserve"> </w:t>
      </w:r>
      <w:r w:rsidRPr="00EF0209">
        <w:t>The law provid</w:t>
      </w:r>
      <w:r w:rsidR="006B2375" w:rsidRPr="00EF0209">
        <w:t>ed</w:t>
      </w:r>
      <w:r w:rsidRPr="00EF0209">
        <w:t xml:space="preserve"> a complete list of the authority’s responsibilities in Articles 6 and 7.</w:t>
      </w:r>
    </w:p>
    <w:p w14:paraId="5635F131" w14:textId="502E9FF0" w:rsidR="00EA0123" w:rsidRPr="00EF0209" w:rsidRDefault="00EA0123" w:rsidP="0065217F">
      <w:pPr>
        <w:pStyle w:val="Subtitle"/>
        <w:rPr>
          <w:lang w:val="en-GB"/>
        </w:rPr>
      </w:pPr>
      <w:r w:rsidRPr="00EF0209">
        <w:rPr>
          <w:lang w:val="en-GB"/>
        </w:rPr>
        <w:t>Act amending certain acts in connection with the adoption of the Act on Basic Registers</w:t>
      </w:r>
    </w:p>
    <w:p w14:paraId="5635F132" w14:textId="29CB000E" w:rsidR="00EA0123" w:rsidRPr="00EF0209" w:rsidRDefault="00EA0123" w:rsidP="009C6130">
      <w:r w:rsidRPr="00EF0209">
        <w:t xml:space="preserve">The </w:t>
      </w:r>
      <w:hyperlink r:id="rId85" w:history="1">
        <w:r w:rsidRPr="00EF0209">
          <w:rPr>
            <w:rStyle w:val="Hyperlink"/>
          </w:rPr>
          <w:t>Act amending certain acts in connection with adoption of the Act on Base Registries</w:t>
        </w:r>
      </w:hyperlink>
      <w:r w:rsidRPr="00EF0209">
        <w:t xml:space="preserve"> (Act No 227/2009 Coll.), modified over a hundred related agenda (subject) laws and defined the rights and duties related to information editing, publishing and receiving data through the System of Base Registries. In fact, this law introduced base registries as defined by Act No. 111/2009 Coll. into operation in other agendas of public services and created a cooperative network of various agendas around base registries including rules for information interoperability.</w:t>
      </w:r>
    </w:p>
    <w:p w14:paraId="5635F133" w14:textId="77777777" w:rsidR="00EA0123" w:rsidRPr="00EF0209" w:rsidRDefault="00EA0123" w:rsidP="00457BAB">
      <w:pPr>
        <w:pStyle w:val="Heading3"/>
        <w:keepLines/>
      </w:pPr>
      <w:r w:rsidRPr="00EF0209">
        <w:t>eProcurement</w:t>
      </w:r>
      <w:bookmarkEnd w:id="28"/>
    </w:p>
    <w:p w14:paraId="5635F134" w14:textId="138D9FAF" w:rsidR="00EA0123" w:rsidRPr="00EF0209" w:rsidRDefault="00EA0123" w:rsidP="0065217F">
      <w:pPr>
        <w:pStyle w:val="Subtitle"/>
        <w:rPr>
          <w:lang w:val="en-GB"/>
        </w:rPr>
      </w:pPr>
      <w:bookmarkStart w:id="29" w:name="_Toc1474969"/>
      <w:r w:rsidRPr="00EF0209">
        <w:rPr>
          <w:lang w:val="en-GB"/>
        </w:rPr>
        <w:t xml:space="preserve">Act on Public Procurement </w:t>
      </w:r>
    </w:p>
    <w:p w14:paraId="5635F135" w14:textId="2D53C5D3" w:rsidR="00EA0123" w:rsidRPr="00EF0209" w:rsidRDefault="00EA0123" w:rsidP="00457BAB">
      <w:pPr>
        <w:keepNext/>
        <w:keepLines/>
      </w:pPr>
      <w:r w:rsidRPr="00EF0209">
        <w:t xml:space="preserve">The </w:t>
      </w:r>
      <w:hyperlink r:id="rId86" w:history="1">
        <w:r w:rsidRPr="00EF0209">
          <w:rPr>
            <w:rStyle w:val="Hyperlink"/>
          </w:rPr>
          <w:t>Act on Public Procurement</w:t>
        </w:r>
      </w:hyperlink>
      <w:r w:rsidRPr="00EF0209">
        <w:t xml:space="preserve"> (Act No. 134/2016 Coll.) entered into force on 1 January 2018. This Act incorporate</w:t>
      </w:r>
      <w:r w:rsidR="000B05D2" w:rsidRPr="00EF0209">
        <w:t>d</w:t>
      </w:r>
      <w:r w:rsidRPr="00EF0209">
        <w:t xml:space="preserve"> relevant European Union legislation and regulates:</w:t>
      </w:r>
    </w:p>
    <w:p w14:paraId="5635F136" w14:textId="77777777" w:rsidR="00EA0123" w:rsidRPr="00EF0209" w:rsidRDefault="00EA0123" w:rsidP="00457BAB">
      <w:pPr>
        <w:pStyle w:val="bulletpoints"/>
        <w:keepNext/>
        <w:keepLines/>
        <w:rPr>
          <w:lang w:val="en-GB"/>
        </w:rPr>
      </w:pPr>
      <w:r w:rsidRPr="00EF0209">
        <w:rPr>
          <w:lang w:val="en-GB"/>
        </w:rPr>
        <w:t xml:space="preserve">Public procurement rules, including specific procedures prior to their award; </w:t>
      </w:r>
    </w:p>
    <w:p w14:paraId="5635F137" w14:textId="77777777" w:rsidR="00EA0123" w:rsidRPr="00EF0209" w:rsidRDefault="00EA0123" w:rsidP="00457BAB">
      <w:pPr>
        <w:pStyle w:val="bulletpoints"/>
        <w:keepNext/>
        <w:keepLines/>
        <w:rPr>
          <w:lang w:val="en-GB"/>
        </w:rPr>
      </w:pPr>
      <w:r w:rsidRPr="00EF0209">
        <w:rPr>
          <w:lang w:val="en-GB"/>
        </w:rPr>
        <w:t xml:space="preserve">The obligations of suppliers in the award of public contracts and the specific procedures prior to their award; </w:t>
      </w:r>
    </w:p>
    <w:p w14:paraId="5635F138" w14:textId="77777777" w:rsidR="00EA0123" w:rsidRPr="00EF0209" w:rsidRDefault="00EA0123" w:rsidP="00163DD7">
      <w:pPr>
        <w:pStyle w:val="bulletpoints"/>
        <w:rPr>
          <w:lang w:val="en-GB"/>
        </w:rPr>
      </w:pPr>
      <w:r w:rsidRPr="00EF0209">
        <w:rPr>
          <w:lang w:val="en-GB"/>
        </w:rPr>
        <w:t xml:space="preserve">Public procurement information; </w:t>
      </w:r>
    </w:p>
    <w:p w14:paraId="5635F139" w14:textId="77777777" w:rsidR="00EA0123" w:rsidRPr="00EF0209" w:rsidRDefault="00EA0123" w:rsidP="00163DD7">
      <w:pPr>
        <w:pStyle w:val="bulletpoints"/>
        <w:rPr>
          <w:lang w:val="en-GB"/>
        </w:rPr>
      </w:pPr>
      <w:r w:rsidRPr="00EF0209">
        <w:rPr>
          <w:lang w:val="en-GB"/>
        </w:rPr>
        <w:lastRenderedPageBreak/>
        <w:t xml:space="preserve">Special conditions for invoicing for the performance of public contracts; </w:t>
      </w:r>
    </w:p>
    <w:p w14:paraId="5635F13A" w14:textId="77777777" w:rsidR="00EA0123" w:rsidRPr="00EF0209" w:rsidRDefault="00EA0123" w:rsidP="00163DD7">
      <w:pPr>
        <w:pStyle w:val="bulletpoints"/>
        <w:rPr>
          <w:lang w:val="en-GB"/>
        </w:rPr>
      </w:pPr>
      <w:r w:rsidRPr="00EF0209">
        <w:rPr>
          <w:lang w:val="en-GB"/>
        </w:rPr>
        <w:t xml:space="preserve">Specific grounds for terminating public service contracts; </w:t>
      </w:r>
    </w:p>
    <w:p w14:paraId="5635F13B" w14:textId="77777777" w:rsidR="00EA0123" w:rsidRPr="00EF0209" w:rsidRDefault="00EA0123" w:rsidP="00163DD7">
      <w:pPr>
        <w:pStyle w:val="bulletpoints"/>
        <w:rPr>
          <w:lang w:val="en-GB"/>
        </w:rPr>
      </w:pPr>
      <w:r w:rsidRPr="00EF0209">
        <w:rPr>
          <w:lang w:val="en-GB"/>
        </w:rPr>
        <w:t xml:space="preserve">A public procurement information system; </w:t>
      </w:r>
    </w:p>
    <w:p w14:paraId="5635F13C" w14:textId="77777777" w:rsidR="00EA0123" w:rsidRPr="00EF0209" w:rsidRDefault="00EA0123" w:rsidP="00163DD7">
      <w:pPr>
        <w:pStyle w:val="bulletpoints"/>
        <w:rPr>
          <w:lang w:val="en-GB"/>
        </w:rPr>
      </w:pPr>
      <w:r w:rsidRPr="00EF0209">
        <w:rPr>
          <w:lang w:val="en-GB"/>
        </w:rPr>
        <w:t xml:space="preserve">A system of qualified suppliers; </w:t>
      </w:r>
    </w:p>
    <w:p w14:paraId="5635F13D" w14:textId="77777777" w:rsidR="00EA0123" w:rsidRPr="00EF0209" w:rsidRDefault="00EA0123" w:rsidP="00163DD7">
      <w:pPr>
        <w:pStyle w:val="bulletpoints"/>
        <w:rPr>
          <w:lang w:val="en-GB"/>
        </w:rPr>
      </w:pPr>
      <w:r w:rsidRPr="00EF0209">
        <w:rPr>
          <w:lang w:val="en-GB"/>
        </w:rPr>
        <w:t xml:space="preserve">A system of certified suppliers; </w:t>
      </w:r>
    </w:p>
    <w:p w14:paraId="5635F13E" w14:textId="77777777" w:rsidR="00EA0123" w:rsidRPr="00EF0209" w:rsidRDefault="00EA0123" w:rsidP="00163DD7">
      <w:pPr>
        <w:pStyle w:val="bulletpoints"/>
        <w:rPr>
          <w:lang w:val="en-GB"/>
        </w:rPr>
      </w:pPr>
      <w:r w:rsidRPr="00EF0209">
        <w:rPr>
          <w:lang w:val="en-GB"/>
        </w:rPr>
        <w:t>Supervising compliance with this law.</w:t>
      </w:r>
    </w:p>
    <w:p w14:paraId="5635F13F" w14:textId="77777777" w:rsidR="00EA0123" w:rsidRPr="00EF0209" w:rsidRDefault="00EA0123" w:rsidP="007111EA">
      <w:r w:rsidRPr="00EF0209">
        <w:t xml:space="preserve">The </w:t>
      </w:r>
      <w:hyperlink r:id="rId87" w:history="1">
        <w:r w:rsidRPr="00EF0209">
          <w:rPr>
            <w:rStyle w:val="Hyperlink"/>
          </w:rPr>
          <w:t>eProcurement</w:t>
        </w:r>
      </w:hyperlink>
      <w:r w:rsidRPr="00EF0209">
        <w:t xml:space="preserve"> </w:t>
      </w:r>
      <w:hyperlink r:id="rId88" w:history="1">
        <w:r w:rsidRPr="00EF0209">
          <w:rPr>
            <w:rStyle w:val="Hyperlink"/>
          </w:rPr>
          <w:t>Platform</w:t>
        </w:r>
      </w:hyperlink>
      <w:r w:rsidRPr="00EF0209">
        <w:t xml:space="preserve"> used is called </w:t>
      </w:r>
      <w:r w:rsidRPr="00EF0209">
        <w:rPr>
          <w:i/>
        </w:rPr>
        <w:t>Národní elektronický nástroj</w:t>
      </w:r>
      <w:r w:rsidRPr="00EF0209">
        <w:t xml:space="preserve"> (NEN).</w:t>
      </w:r>
    </w:p>
    <w:p w14:paraId="5635F140" w14:textId="1B286399" w:rsidR="00EA0123" w:rsidRPr="00EF0209" w:rsidRDefault="00EA0123" w:rsidP="0065217F">
      <w:pPr>
        <w:pStyle w:val="Subtitle"/>
        <w:rPr>
          <w:lang w:val="en-GB"/>
        </w:rPr>
      </w:pPr>
      <w:r w:rsidRPr="00EF0209">
        <w:rPr>
          <w:rStyle w:val="Hyperlink"/>
          <w:color w:val="00B0F0"/>
          <w:sz w:val="22"/>
          <w:lang w:val="en-GB"/>
        </w:rPr>
        <w:t>Decree on Laying Down Detailed Conditions Relating to Electronic Tools and Acts Taken Electronically in Awarding Public Contracts and Particulars Concerning Certificate of Conformity</w:t>
      </w:r>
    </w:p>
    <w:p w14:paraId="5635F141" w14:textId="74AC6820" w:rsidR="00EA0123" w:rsidRPr="00EF0209" w:rsidRDefault="00EA0123" w:rsidP="00876D0B">
      <w:r w:rsidRPr="00EF0209">
        <w:t xml:space="preserve">The </w:t>
      </w:r>
      <w:hyperlink r:id="rId89" w:history="1">
        <w:r w:rsidRPr="00EF0209">
          <w:rPr>
            <w:rStyle w:val="Hyperlink"/>
          </w:rPr>
          <w:t>former Public Procurement Act</w:t>
        </w:r>
      </w:hyperlink>
      <w:r w:rsidRPr="00EF0209">
        <w:t xml:space="preserve"> (Act No. 40/2004 Coll.), which was passed on 17 December 2003 and entered into force on 1 May 2004, established the obligation for public bodies to publish tenders electronically. It also made it possible for candidate suppliers to submit tenders by electronic means. The Government has </w:t>
      </w:r>
      <w:r w:rsidR="000B05D2" w:rsidRPr="00EF0209">
        <w:t xml:space="preserve">so far </w:t>
      </w:r>
      <w:r w:rsidRPr="00EF0209">
        <w:t>not formulated an exact timeframe for the implementation of EU Directives on public procurement (</w:t>
      </w:r>
      <w:hyperlink r:id="rId90" w:history="1">
        <w:r w:rsidRPr="00EF0209">
          <w:rPr>
            <w:rStyle w:val="Hyperlink"/>
          </w:rPr>
          <w:t>2004/17/EC</w:t>
        </w:r>
      </w:hyperlink>
      <w:r w:rsidRPr="00EF0209">
        <w:t xml:space="preserve"> and </w:t>
      </w:r>
      <w:hyperlink r:id="rId91" w:history="1">
        <w:r w:rsidRPr="00EF0209">
          <w:rPr>
            <w:rStyle w:val="Hyperlink"/>
          </w:rPr>
          <w:t>2004/18/EC</w:t>
        </w:r>
      </w:hyperlink>
      <w:r w:rsidRPr="00EF0209">
        <w:t>), including their provisions related to eProcurement.</w:t>
      </w:r>
    </w:p>
    <w:p w14:paraId="5635F142" w14:textId="4E9C0B9E" w:rsidR="00EA0123" w:rsidRPr="00EF0209" w:rsidRDefault="00EA0123" w:rsidP="00876D0B">
      <w:r w:rsidRPr="00EF0209">
        <w:t xml:space="preserve">The </w:t>
      </w:r>
      <w:hyperlink r:id="rId92" w:history="1">
        <w:r w:rsidRPr="00EF0209">
          <w:rPr>
            <w:rStyle w:val="Hyperlink"/>
          </w:rPr>
          <w:t>Act on Public Procurement</w:t>
        </w:r>
      </w:hyperlink>
      <w:r w:rsidRPr="00EF0209">
        <w:t xml:space="preserve"> (Act No. 137/2006 Coll.), which entered into force on 1 July 2006 and abrogated the 2003 Act, was amended by </w:t>
      </w:r>
      <w:hyperlink r:id="rId93" w:history="1">
        <w:r w:rsidRPr="00EF0209">
          <w:rPr>
            <w:rStyle w:val="Hyperlink"/>
          </w:rPr>
          <w:t>Decree No. 9/2011</w:t>
        </w:r>
      </w:hyperlink>
      <w:r w:rsidRPr="00EF0209">
        <w:t xml:space="preserve"> of 10 January 2011. This Decree provide</w:t>
      </w:r>
      <w:r w:rsidR="000B05D2" w:rsidRPr="00EF0209">
        <w:t>d</w:t>
      </w:r>
      <w:r w:rsidRPr="00EF0209">
        <w:t xml:space="preserve"> for detailed conditions relating to electronic tools and acts taken electronically in awarding public contracts, as well as particulars concerning conditions for the issue of the certificate of conformity, its data and validity.</w:t>
      </w:r>
    </w:p>
    <w:p w14:paraId="5635F143" w14:textId="77819236" w:rsidR="00EA0123" w:rsidRPr="00EF0209" w:rsidRDefault="00EA0123" w:rsidP="0065217F">
      <w:pPr>
        <w:pStyle w:val="Subtitle"/>
        <w:rPr>
          <w:lang w:val="en-GB"/>
        </w:rPr>
      </w:pPr>
      <w:r w:rsidRPr="00EF0209">
        <w:rPr>
          <w:lang w:val="en-GB"/>
        </w:rPr>
        <w:t xml:space="preserve">eInvoicing legislation </w:t>
      </w:r>
    </w:p>
    <w:p w14:paraId="5635F144" w14:textId="77777777" w:rsidR="00EA0123" w:rsidRPr="00EF0209" w:rsidRDefault="00EA0123" w:rsidP="00A65883">
      <w:r w:rsidRPr="00EF0209">
        <w:t>The</w:t>
      </w:r>
      <w:r w:rsidRPr="00EF0209">
        <w:rPr>
          <w:rStyle w:val="Hyperlink"/>
        </w:rPr>
        <w:t xml:space="preserve"> </w:t>
      </w:r>
      <w:hyperlink r:id="rId94" w:history="1">
        <w:r w:rsidRPr="00EF0209">
          <w:rPr>
            <w:rStyle w:val="Hyperlink"/>
          </w:rPr>
          <w:t>Act on Public Procurement</w:t>
        </w:r>
      </w:hyperlink>
      <w:r w:rsidRPr="00EF0209">
        <w:rPr>
          <w:rStyle w:val="Hyperlink"/>
        </w:rPr>
        <w:t xml:space="preserve"> </w:t>
      </w:r>
      <w:r w:rsidRPr="00EF0209">
        <w:t>(</w:t>
      </w:r>
      <w:hyperlink r:id="rId95" w:history="1">
        <w:r w:rsidRPr="00EF0209">
          <w:t>Act No. 134/2016 Coll.)</w:t>
        </w:r>
        <w:r w:rsidRPr="00EF0209">
          <w:rPr>
            <w:rStyle w:val="Hyperlink"/>
          </w:rPr>
          <w:t xml:space="preserve"> </w:t>
        </w:r>
      </w:hyperlink>
      <w:r w:rsidRPr="00EF0209">
        <w:t xml:space="preserve">transposes EU legislation related to public procurement, including the </w:t>
      </w:r>
      <w:hyperlink r:id="rId96" w:history="1">
        <w:r w:rsidRPr="00EF0209">
          <w:rPr>
            <w:rStyle w:val="Hyperlink"/>
          </w:rPr>
          <w:t>Directive 2014/55/EU</w:t>
        </w:r>
      </w:hyperlink>
      <w:r w:rsidRPr="00EF0209">
        <w:t xml:space="preserve"> on electronic invoicing in public procurement, into national legislation.</w:t>
      </w:r>
    </w:p>
    <w:p w14:paraId="5635F145" w14:textId="77777777" w:rsidR="00EA0123" w:rsidRPr="00EF0209" w:rsidRDefault="00EA0123" w:rsidP="00A65883">
      <w:r w:rsidRPr="00EF0209">
        <w:t>Section 221 of the Act stipulates that contracting authorities shall not reject any electronic invoice issued by an economic operator if it is issued in a format compatible with the European standard on electronic invoicing.</w:t>
      </w:r>
    </w:p>
    <w:p w14:paraId="5635F146" w14:textId="77777777" w:rsidR="00EA0123" w:rsidRPr="00EF0209" w:rsidRDefault="00EA0123" w:rsidP="00FE4D60">
      <w:pPr>
        <w:pStyle w:val="Heading2"/>
        <w:rPr>
          <w:lang w:val="en-GB"/>
        </w:rPr>
      </w:pPr>
      <w:r w:rsidRPr="00EF0209">
        <w:rPr>
          <w:lang w:val="en-GB"/>
        </w:rPr>
        <w:t>Domain-specific legislation</w:t>
      </w:r>
      <w:bookmarkEnd w:id="29"/>
    </w:p>
    <w:p w14:paraId="5635F147" w14:textId="616BDC2D" w:rsidR="00EA0123" w:rsidRPr="00EF0209" w:rsidRDefault="00EA0123" w:rsidP="0065217F">
      <w:pPr>
        <w:pStyle w:val="Subtitle"/>
        <w:rPr>
          <w:lang w:val="en-GB"/>
        </w:rPr>
      </w:pPr>
      <w:r w:rsidRPr="00EF0209">
        <w:rPr>
          <w:rStyle w:val="Hyperlink"/>
          <w:color w:val="00B0F0"/>
          <w:sz w:val="22"/>
          <w:lang w:val="en-GB"/>
        </w:rPr>
        <w:t>Act on Electronic Actions and Authorised Document Conversion</w:t>
      </w:r>
    </w:p>
    <w:p w14:paraId="5635F148" w14:textId="51C3F218" w:rsidR="00EA0123" w:rsidRPr="00EF0209" w:rsidRDefault="00EA0123" w:rsidP="002C51EF">
      <w:r w:rsidRPr="00EF0209">
        <w:t xml:space="preserve">The </w:t>
      </w:r>
      <w:hyperlink r:id="rId97" w:history="1">
        <w:r w:rsidRPr="00EF0209">
          <w:rPr>
            <w:rStyle w:val="Hyperlink"/>
          </w:rPr>
          <w:t>Act on Electronic Actions and Authorised Document Conversion</w:t>
        </w:r>
      </w:hyperlink>
      <w:r w:rsidRPr="00EF0209">
        <w:t xml:space="preserve"> (Act No. 300/2008 Coll.)</w:t>
      </w:r>
      <w:r w:rsidR="000B05D2" w:rsidRPr="00EF0209">
        <w:t xml:space="preserve">, </w:t>
      </w:r>
      <w:r w:rsidRPr="00EF0209">
        <w:t>effective since 1 July 2009</w:t>
      </w:r>
      <w:r w:rsidR="000B05D2" w:rsidRPr="00EF0209">
        <w:t>,</w:t>
      </w:r>
      <w:r w:rsidRPr="00EF0209">
        <w:t xml:space="preserve"> was last amended in 2016. It </w:t>
      </w:r>
      <w:r w:rsidR="000B05D2" w:rsidRPr="00EF0209">
        <w:t>defined</w:t>
      </w:r>
      <w:r w:rsidRPr="00EF0209">
        <w:t xml:space="preserve"> the provisions for the use of certified eSignatures. It state</w:t>
      </w:r>
      <w:r w:rsidR="000B05D2" w:rsidRPr="00EF0209">
        <w:t>d</w:t>
      </w:r>
      <w:r w:rsidRPr="00EF0209">
        <w:t xml:space="preserve"> that each eDocument </w:t>
      </w:r>
      <w:r w:rsidR="000B05D2" w:rsidRPr="00EF0209">
        <w:t>must</w:t>
      </w:r>
      <w:r w:rsidRPr="00EF0209">
        <w:t xml:space="preserve"> bear a guaranteed eSignature. The entire data box system (the Information System of Data Boxes) </w:t>
      </w:r>
      <w:r w:rsidR="000B05D2" w:rsidRPr="00EF0209">
        <w:t xml:space="preserve">must </w:t>
      </w:r>
      <w:r w:rsidRPr="00EF0209">
        <w:t xml:space="preserve">work in a secure and guaranteed method. Any messages sent from a data box </w:t>
      </w:r>
      <w:r w:rsidR="000B05D2" w:rsidRPr="00EF0209">
        <w:t xml:space="preserve">have to </w:t>
      </w:r>
      <w:r w:rsidRPr="00EF0209">
        <w:t>be provided with a time stamp and electronic mark (which is analogous to a guaranteed electronic signature), with all attachments time-stamped and marked accordingly. For activities carried out with public authorities, this eSignature is equal in all respects to that of a hand-written alternative in certifying official documents.</w:t>
      </w:r>
    </w:p>
    <w:p w14:paraId="5635F149" w14:textId="0886EB9A" w:rsidR="00EA0123" w:rsidRPr="00EF0209" w:rsidRDefault="00EA0123" w:rsidP="00297DC5">
      <w:r w:rsidRPr="00EF0209">
        <w:t>The Act was amended in 2016. The main change relate</w:t>
      </w:r>
      <w:r w:rsidR="000B05D2" w:rsidRPr="00EF0209">
        <w:t>d</w:t>
      </w:r>
      <w:r w:rsidRPr="00EF0209">
        <w:t xml:space="preserve"> to the mandatory use of the national eDelivery tool, the data box, for the auditors. According to this amendment, as from 1 July 2017, the data box service </w:t>
      </w:r>
      <w:r w:rsidR="000B05D2" w:rsidRPr="00EF0209">
        <w:t xml:space="preserve">was </w:t>
      </w:r>
      <w:r w:rsidRPr="00EF0209">
        <w:t>activated automatically for auditors, who d</w:t>
      </w:r>
      <w:r w:rsidR="000B05D2" w:rsidRPr="00EF0209">
        <w:t>id</w:t>
      </w:r>
      <w:r w:rsidRPr="00EF0209">
        <w:t xml:space="preserve"> not need to apply for it individually. Companies, SMEs and entrepreneurs </w:t>
      </w:r>
      <w:r w:rsidR="000B05D2" w:rsidRPr="00EF0209">
        <w:t xml:space="preserve">were </w:t>
      </w:r>
      <w:r w:rsidRPr="00EF0209">
        <w:t xml:space="preserve">now able to communicate with auditors using this state-guaranteed secure eDelivery service.    </w:t>
      </w:r>
    </w:p>
    <w:p w14:paraId="5635F14A" w14:textId="0B0F7CC7" w:rsidR="00EA0123" w:rsidRPr="00EF0209" w:rsidRDefault="00EA0123" w:rsidP="00331389">
      <w:pPr>
        <w:pStyle w:val="Subtitle"/>
        <w:keepNext/>
        <w:keepLines/>
        <w:rPr>
          <w:lang w:val="en-GB"/>
        </w:rPr>
      </w:pPr>
      <w:bookmarkStart w:id="30" w:name="_Hlk508877995"/>
      <w:r w:rsidRPr="00EF0209">
        <w:rPr>
          <w:lang w:val="en-GB"/>
        </w:rPr>
        <w:lastRenderedPageBreak/>
        <w:t xml:space="preserve">Act on Certain Information Society Services </w:t>
      </w:r>
      <w:bookmarkEnd w:id="30"/>
    </w:p>
    <w:p w14:paraId="5635F14B" w14:textId="420B3115" w:rsidR="00EA0123" w:rsidRPr="00EF0209" w:rsidRDefault="00EA0123" w:rsidP="00331389">
      <w:pPr>
        <w:keepNext/>
        <w:keepLines/>
      </w:pPr>
      <w:r w:rsidRPr="00EF0209">
        <w:t xml:space="preserve">The </w:t>
      </w:r>
      <w:hyperlink r:id="rId98" w:history="1">
        <w:r w:rsidRPr="00EF0209">
          <w:rPr>
            <w:rStyle w:val="Hyperlink"/>
          </w:rPr>
          <w:t>Act on Certain Information Society Services</w:t>
        </w:r>
      </w:hyperlink>
      <w:r w:rsidRPr="00EF0209">
        <w:t xml:space="preserve"> (Act No. 480/2004 Coll.) was adopted and came into force on 7 September and was last amended in 2012. It buil</w:t>
      </w:r>
      <w:r w:rsidR="000B05D2" w:rsidRPr="00EF0209">
        <w:t>t</w:t>
      </w:r>
      <w:r w:rsidRPr="00EF0209">
        <w:t xml:space="preserve"> on the efforts of the Government to eliminate obstacles hindering the development of electronic commerce. In addition, it transpose</w:t>
      </w:r>
      <w:r w:rsidR="000B05D2" w:rsidRPr="00EF0209">
        <w:t>d</w:t>
      </w:r>
      <w:r w:rsidRPr="00EF0209">
        <w:t xml:space="preserve"> the EU Directive on electronic commerce (</w:t>
      </w:r>
      <w:hyperlink r:id="rId99" w:history="1">
        <w:r w:rsidRPr="00EF0209">
          <w:rPr>
            <w:rStyle w:val="Hyperlink"/>
          </w:rPr>
          <w:t>2000/31/EC</w:t>
        </w:r>
      </w:hyperlink>
      <w:r w:rsidRPr="00EF0209">
        <w:t>) into national law, as proposed by the 'White Paper on electronic commerce', approved by the Government in May 2003. The Act govern</w:t>
      </w:r>
      <w:r w:rsidR="000B05D2" w:rsidRPr="00EF0209">
        <w:t>ed</w:t>
      </w:r>
      <w:r w:rsidRPr="00EF0209">
        <w:t xml:space="preserve"> the liabilities, rights and obligations of persons providing information society services and disseminating commercial communications.</w:t>
      </w:r>
    </w:p>
    <w:p w14:paraId="5635F14E" w14:textId="03B2F3C8" w:rsidR="00EA0123" w:rsidRPr="00EF0209" w:rsidRDefault="00EA0123" w:rsidP="0065217F">
      <w:pPr>
        <w:pStyle w:val="Subtitle"/>
        <w:rPr>
          <w:lang w:val="en-GB"/>
        </w:rPr>
      </w:pPr>
      <w:r w:rsidRPr="00EF0209">
        <w:rPr>
          <w:lang w:val="en-GB"/>
        </w:rPr>
        <w:t>Act on Health Services</w:t>
      </w:r>
    </w:p>
    <w:p w14:paraId="5635F14F" w14:textId="17D8DB9D" w:rsidR="00EA0123" w:rsidRPr="00EF0209" w:rsidRDefault="00EA0123" w:rsidP="004B4200">
      <w:r w:rsidRPr="00EF0209">
        <w:t xml:space="preserve">The </w:t>
      </w:r>
      <w:hyperlink r:id="rId100" w:history="1">
        <w:r w:rsidRPr="00EF0209">
          <w:rPr>
            <w:rStyle w:val="Hyperlink"/>
          </w:rPr>
          <w:t>Act on Health Services</w:t>
        </w:r>
      </w:hyperlink>
      <w:r w:rsidRPr="00EF0209">
        <w:t xml:space="preserve"> (Act No. 372/2011 Coll.) regulate</w:t>
      </w:r>
      <w:r w:rsidR="000B05D2" w:rsidRPr="00EF0209">
        <w:t>d</w:t>
      </w:r>
      <w:r w:rsidRPr="00EF0209">
        <w:t xml:space="preserve"> the health services and conditions of their provision and the combined performance of the State administration, types and forms of health care, the rights and obligations of patients and persons close to patients, health service providers, healthcare professionals, other professionals and other persons in connection with the provision of health services, conditions for evaluation of the quality and safety of health services</w:t>
      </w:r>
      <w:r w:rsidR="000B05D2" w:rsidRPr="00EF0209">
        <w:t>, and</w:t>
      </w:r>
      <w:r w:rsidRPr="00EF0209">
        <w:t xml:space="preserve"> other activities related to the provision of health services and incorporated Relevant European Union legislation.</w:t>
      </w:r>
    </w:p>
    <w:p w14:paraId="5635F150" w14:textId="77777777" w:rsidR="00EA0123" w:rsidRPr="00EF0209" w:rsidRDefault="00EA0123" w:rsidP="00FE4D60">
      <w:pPr>
        <w:pStyle w:val="Heading2"/>
        <w:rPr>
          <w:lang w:val="en-GB"/>
        </w:rPr>
      </w:pPr>
      <w:bookmarkStart w:id="31" w:name="_Toc1474970"/>
      <w:r w:rsidRPr="00EF0209">
        <w:rPr>
          <w:lang w:val="en-GB"/>
        </w:rPr>
        <w:t>Interoperability</w:t>
      </w:r>
      <w:bookmarkEnd w:id="31"/>
      <w:r w:rsidRPr="00EF0209">
        <w:rPr>
          <w:lang w:val="en-GB"/>
        </w:rPr>
        <w:t xml:space="preserve"> </w:t>
      </w:r>
    </w:p>
    <w:p w14:paraId="5635F151" w14:textId="77777777" w:rsidR="00EA0123" w:rsidRPr="00EF0209" w:rsidRDefault="00EA0123" w:rsidP="0065217F">
      <w:pPr>
        <w:pStyle w:val="Subtitle"/>
        <w:rPr>
          <w:lang w:val="en-GB"/>
        </w:rPr>
      </w:pPr>
      <w:r w:rsidRPr="00EF0209">
        <w:rPr>
          <w:lang w:val="en-GB"/>
        </w:rPr>
        <w:t>Interoperability in legislation</w:t>
      </w:r>
    </w:p>
    <w:p w14:paraId="5635F152" w14:textId="756DE47B" w:rsidR="00EA0123" w:rsidRPr="00EF0209" w:rsidRDefault="00EA0123" w:rsidP="00F76321">
      <w:pPr>
        <w:rPr>
          <w:szCs w:val="20"/>
        </w:rPr>
      </w:pPr>
      <w:r w:rsidRPr="00EF0209">
        <w:rPr>
          <w:szCs w:val="20"/>
        </w:rPr>
        <w:t>The Czech Republic does not have a single document that explicitly describes the national interoperability framewor</w:t>
      </w:r>
      <w:r w:rsidR="000B05D2" w:rsidRPr="00EF0209">
        <w:rPr>
          <w:szCs w:val="20"/>
        </w:rPr>
        <w:t>k. H</w:t>
      </w:r>
      <w:r w:rsidRPr="00EF0209">
        <w:rPr>
          <w:szCs w:val="20"/>
        </w:rPr>
        <w:t>owever</w:t>
      </w:r>
      <w:r w:rsidR="000B05D2" w:rsidRPr="00EF0209">
        <w:rPr>
          <w:szCs w:val="20"/>
        </w:rPr>
        <w:t>,</w:t>
      </w:r>
      <w:r w:rsidRPr="00EF0209">
        <w:rPr>
          <w:szCs w:val="20"/>
        </w:rPr>
        <w:t xml:space="preserve"> interoperability of public administration systems is safe-guarded by different laws and regulations such as the </w:t>
      </w:r>
      <w:hyperlink r:id="rId101" w:history="1">
        <w:r w:rsidRPr="00EF0209">
          <w:rPr>
            <w:rStyle w:val="Hyperlink"/>
            <w:szCs w:val="20"/>
          </w:rPr>
          <w:t>Act on Information Systems of Public Administration</w:t>
        </w:r>
      </w:hyperlink>
      <w:r w:rsidRPr="00EF0209">
        <w:rPr>
          <w:szCs w:val="20"/>
        </w:rPr>
        <w:t xml:space="preserve">, the </w:t>
      </w:r>
      <w:hyperlink r:id="rId102" w:history="1">
        <w:r w:rsidRPr="00EF0209">
          <w:rPr>
            <w:rStyle w:val="Hyperlink"/>
            <w:szCs w:val="20"/>
          </w:rPr>
          <w:t>Act on Free Access to Information</w:t>
        </w:r>
      </w:hyperlink>
      <w:r w:rsidRPr="00EF0209">
        <w:rPr>
          <w:szCs w:val="20"/>
        </w:rPr>
        <w:t xml:space="preserve"> and the </w:t>
      </w:r>
      <w:hyperlink r:id="rId103" w:history="1">
        <w:r w:rsidRPr="00EF0209">
          <w:rPr>
            <w:rStyle w:val="Hyperlink"/>
            <w:szCs w:val="20"/>
          </w:rPr>
          <w:t>Act on Archiving and Records Management</w:t>
        </w:r>
      </w:hyperlink>
      <w:r w:rsidRPr="00EF0209">
        <w:rPr>
          <w:szCs w:val="20"/>
        </w:rPr>
        <w:t>. Furthermore, different strategic documents deal with the eGovernment principles and goals.</w:t>
      </w:r>
    </w:p>
    <w:p w14:paraId="5635F153" w14:textId="77777777" w:rsidR="00EA0123" w:rsidRPr="00EF0209" w:rsidRDefault="00EA0123" w:rsidP="00FE4D60">
      <w:pPr>
        <w:pStyle w:val="Heading2"/>
        <w:rPr>
          <w:lang w:val="en-GB"/>
        </w:rPr>
      </w:pPr>
      <w:bookmarkStart w:id="32" w:name="_Toc1474971"/>
      <w:r w:rsidRPr="00EF0209">
        <w:rPr>
          <w:lang w:val="en-GB"/>
        </w:rPr>
        <w:t>Emerging technologies</w:t>
      </w:r>
      <w:bookmarkEnd w:id="32"/>
    </w:p>
    <w:p w14:paraId="5635F154" w14:textId="77777777" w:rsidR="00EA0123" w:rsidRPr="00CA38BE" w:rsidRDefault="00EA0123" w:rsidP="00256FBE">
      <w:r w:rsidRPr="00CA38BE">
        <w:t>No legislation was adopted in this field to date.</w:t>
      </w:r>
    </w:p>
    <w:p w14:paraId="5635F155" w14:textId="77777777" w:rsidR="00EA0123" w:rsidRPr="00EF0209" w:rsidRDefault="00EA0123" w:rsidP="00256FBE"/>
    <w:p w14:paraId="5635F156" w14:textId="77777777" w:rsidR="00EA0123" w:rsidRPr="00EF0209" w:rsidRDefault="00EA0123" w:rsidP="00256FBE">
      <w:pPr>
        <w:pStyle w:val="Heading1"/>
        <w:rPr>
          <w:lang w:val="en-GB"/>
        </w:rPr>
      </w:pPr>
      <w:r w:rsidRPr="00EF0209">
        <w:rPr>
          <w:lang w:val="en-GB"/>
        </w:rPr>
        <w:br w:type="page"/>
      </w:r>
      <w:bookmarkStart w:id="33" w:name="_Toc6911425"/>
      <w:r w:rsidRPr="00EF0209">
        <w:rPr>
          <w:lang w:val="en-GB"/>
        </w:rPr>
        <w:lastRenderedPageBreak/>
        <w:t>Digital Government Governance</w:t>
      </w:r>
      <w:bookmarkEnd w:id="33"/>
    </w:p>
    <w:p w14:paraId="5635F157" w14:textId="77777777" w:rsidR="00EA0123" w:rsidRPr="00EF0209" w:rsidRDefault="00EA0123" w:rsidP="0082125C">
      <w:pPr>
        <w:pStyle w:val="Heading2"/>
        <w:rPr>
          <w:lang w:val="en-GB"/>
        </w:rPr>
      </w:pPr>
      <w:bookmarkStart w:id="34" w:name="_Toc1474973"/>
      <w:r w:rsidRPr="00EF0209">
        <w:rPr>
          <w:lang w:val="en-GB"/>
        </w:rPr>
        <w:t>National</w:t>
      </w:r>
      <w:bookmarkEnd w:id="34"/>
      <w:r w:rsidRPr="00EF0209">
        <w:rPr>
          <w:lang w:val="en-GB"/>
        </w:rPr>
        <w:t xml:space="preserve"> </w:t>
      </w:r>
    </w:p>
    <w:p w14:paraId="5635F158" w14:textId="77777777" w:rsidR="00EA0123" w:rsidRPr="00EF0209" w:rsidRDefault="00EA0123" w:rsidP="00FE4D60">
      <w:pPr>
        <w:pStyle w:val="Heading3"/>
      </w:pPr>
      <w:bookmarkStart w:id="35" w:name="_Toc1474974"/>
      <w:r w:rsidRPr="00EF0209">
        <w:t>Policy</w:t>
      </w:r>
      <w:bookmarkEnd w:id="35"/>
    </w:p>
    <w:p w14:paraId="5635F159" w14:textId="77777777" w:rsidR="00EA0123" w:rsidRPr="00EF0209" w:rsidRDefault="00EA0123" w:rsidP="0065217F">
      <w:pPr>
        <w:pStyle w:val="Subtitle"/>
        <w:rPr>
          <w:lang w:val="en-GB"/>
        </w:rPr>
      </w:pPr>
      <w:r w:rsidRPr="00EF0209">
        <w:rPr>
          <w:rStyle w:val="Hyperlink"/>
          <w:color w:val="00B0F0"/>
          <w:sz w:val="22"/>
          <w:lang w:val="en-GB"/>
        </w:rPr>
        <w:t xml:space="preserve">Ministry of the Interior </w:t>
      </w:r>
    </w:p>
    <w:p w14:paraId="5635F15A" w14:textId="74A0A59C" w:rsidR="00EA0123" w:rsidRPr="00EF0209" w:rsidRDefault="00EA0123" w:rsidP="004975AD">
      <w:r w:rsidRPr="00EF0209">
        <w:t xml:space="preserve">Since mid-2007, all eGovernment activity (e.g. policy formulation) has been firmly positioned in the </w:t>
      </w:r>
      <w:hyperlink r:id="rId104" w:history="1">
        <w:r w:rsidRPr="00EF0209">
          <w:rPr>
            <w:rStyle w:val="Hyperlink"/>
          </w:rPr>
          <w:t>Ministry of the Interior</w:t>
        </w:r>
      </w:hyperlink>
      <w:r w:rsidRPr="00EF0209">
        <w:t xml:space="preserve">, </w:t>
      </w:r>
      <w:r w:rsidR="000B05D2" w:rsidRPr="00EF0209">
        <w:t>as</w:t>
      </w:r>
      <w:r w:rsidRPr="00EF0209">
        <w:t xml:space="preserve"> </w:t>
      </w:r>
      <w:r w:rsidR="00910453" w:rsidRPr="00EF0209">
        <w:t xml:space="preserve">one </w:t>
      </w:r>
      <w:r w:rsidRPr="00EF0209">
        <w:t xml:space="preserve">of the six main activities of the Ministry. eGovernment focuses on public service delivery and the reform of government and is distinct from general information society policy. Political responsibility lies with the Minister and the Deputy Minister for Strategies and Programme Management under the Ministry. </w:t>
      </w:r>
    </w:p>
    <w:p w14:paraId="5635F15B" w14:textId="42AD8999" w:rsidR="00EA0123" w:rsidRPr="00EF0209" w:rsidRDefault="00EA0123" w:rsidP="004975AD">
      <w:r w:rsidRPr="00EF0209">
        <w:t xml:space="preserve">The </w:t>
      </w:r>
      <w:hyperlink r:id="rId105" w:history="1">
        <w:r w:rsidR="000B05D2" w:rsidRPr="00EF0209">
          <w:rPr>
            <w:rStyle w:val="Hyperlink"/>
          </w:rPr>
          <w:t>c</w:t>
        </w:r>
        <w:r w:rsidRPr="00EF0209">
          <w:rPr>
            <w:rStyle w:val="Hyperlink"/>
          </w:rPr>
          <w:t xml:space="preserve">hief </w:t>
        </w:r>
        <w:r w:rsidR="000B05D2" w:rsidRPr="00EF0209">
          <w:rPr>
            <w:rStyle w:val="Hyperlink"/>
          </w:rPr>
          <w:t>a</w:t>
        </w:r>
        <w:r w:rsidRPr="00EF0209">
          <w:rPr>
            <w:rStyle w:val="Hyperlink"/>
          </w:rPr>
          <w:t>rchitect of eGovernment</w:t>
        </w:r>
      </w:hyperlink>
      <w:r w:rsidRPr="00EF0209">
        <w:t xml:space="preserve"> at the Ministry of Interior continues to perform its guidance and supervision role in respect to the central, regional and local public administrations to ensure compliance with the National Architecture Plan as well as with ICT systems and services sharing and reuse principles. The department continues to publish shared service models (templates) differentiated by the type of public administration, using enterprise architecture principles.</w:t>
      </w:r>
    </w:p>
    <w:p w14:paraId="5635F15C" w14:textId="77777777" w:rsidR="00EA0123" w:rsidRPr="00EF0209" w:rsidRDefault="00EA0123" w:rsidP="004975AD"/>
    <w:tbl>
      <w:tblPr>
        <w:tblW w:w="5098" w:type="pct"/>
        <w:tblLook w:val="01E0" w:firstRow="1" w:lastRow="1" w:firstColumn="1" w:lastColumn="1" w:noHBand="0" w:noVBand="0"/>
      </w:tblPr>
      <w:tblGrid>
        <w:gridCol w:w="2658"/>
        <w:gridCol w:w="6521"/>
      </w:tblGrid>
      <w:tr w:rsidR="00EA0123" w:rsidRPr="006F45C6" w14:paraId="5635F16A" w14:textId="77777777" w:rsidTr="00BB77A9">
        <w:trPr>
          <w:trHeight w:val="3107"/>
        </w:trPr>
        <w:tc>
          <w:tcPr>
            <w:tcW w:w="1448" w:type="pct"/>
            <w:shd w:val="clear" w:color="auto" w:fill="EFFBFF"/>
            <w:tcMar>
              <w:top w:w="108" w:type="dxa"/>
              <w:left w:w="108" w:type="dxa"/>
              <w:bottom w:w="108" w:type="dxa"/>
              <w:right w:w="108" w:type="dxa"/>
            </w:tcMar>
            <w:vAlign w:val="center"/>
          </w:tcPr>
          <w:p w14:paraId="5635F15D" w14:textId="77777777" w:rsidR="00EA0123" w:rsidRPr="00EF0209" w:rsidRDefault="00DC4F46" w:rsidP="0003627A">
            <w:r>
              <w:rPr>
                <w:noProof/>
                <w:lang w:eastAsia="cs-CZ"/>
              </w:rPr>
              <w:pict w14:anchorId="5635F687">
                <v:shape id="Picture 1" o:spid="_x0000_s1036" type="#_x0000_t75" style="position:absolute;left:0;text-align:left;margin-left:9.85pt;margin-top:-68.25pt;width:98pt;height:147pt;z-index:5;visibility:visible">
                  <v:imagedata r:id="rId106" o:title=""/>
                  <w10:wrap type="square"/>
                </v:shape>
              </w:pict>
            </w:r>
          </w:p>
        </w:tc>
        <w:tc>
          <w:tcPr>
            <w:tcW w:w="3552" w:type="pct"/>
            <w:shd w:val="clear" w:color="auto" w:fill="EFFBFF"/>
            <w:tcMar>
              <w:top w:w="108" w:type="dxa"/>
              <w:left w:w="108" w:type="dxa"/>
              <w:bottom w:w="108" w:type="dxa"/>
              <w:right w:w="108" w:type="dxa"/>
            </w:tcMar>
          </w:tcPr>
          <w:p w14:paraId="5635F15E" w14:textId="59E566EF" w:rsidR="00EA0123" w:rsidRPr="00EF0209" w:rsidRDefault="00EA0123" w:rsidP="007F571C">
            <w:pPr>
              <w:pStyle w:val="tabletext"/>
              <w:ind w:left="434" w:hanging="434"/>
              <w:rPr>
                <w:b/>
                <w:bCs/>
                <w:color w:val="000000"/>
                <w:lang w:val="en-GB"/>
              </w:rPr>
            </w:pPr>
            <w:r w:rsidRPr="00EF0209">
              <w:rPr>
                <w:b/>
                <w:bCs/>
                <w:color w:val="000000"/>
                <w:lang w:val="en-GB"/>
              </w:rPr>
              <w:t xml:space="preserve">Jan </w:t>
            </w:r>
            <w:r w:rsidR="004609C1" w:rsidRPr="00EF0209">
              <w:rPr>
                <w:b/>
                <w:bCs/>
                <w:color w:val="000000"/>
                <w:lang w:val="en-GB"/>
              </w:rPr>
              <w:t>Hamáček</w:t>
            </w:r>
          </w:p>
          <w:p w14:paraId="5635F15F" w14:textId="77777777" w:rsidR="00EA0123" w:rsidRPr="00EF0209" w:rsidRDefault="00EA0123" w:rsidP="00D273EA">
            <w:pPr>
              <w:pStyle w:val="tabletext"/>
              <w:rPr>
                <w:rStyle w:val="Strong"/>
                <w:b w:val="0"/>
                <w:bCs/>
                <w:lang w:val="en-GB"/>
              </w:rPr>
            </w:pPr>
            <w:r w:rsidRPr="00EF0209">
              <w:rPr>
                <w:rStyle w:val="Strong"/>
                <w:b w:val="0"/>
                <w:bCs/>
                <w:lang w:val="en-GB"/>
              </w:rPr>
              <w:t>Minister of the Interior</w:t>
            </w:r>
          </w:p>
          <w:p w14:paraId="5635F160" w14:textId="77777777" w:rsidR="00EA0123" w:rsidRPr="00EF0209" w:rsidRDefault="00EA0123" w:rsidP="00D273EA">
            <w:pPr>
              <w:pStyle w:val="tabletext"/>
              <w:rPr>
                <w:rStyle w:val="Strong"/>
                <w:bCs/>
                <w:lang w:val="en-GB"/>
              </w:rPr>
            </w:pPr>
            <w:r w:rsidRPr="00EF0209">
              <w:rPr>
                <w:lang w:val="en-GB"/>
              </w:rPr>
              <w:t xml:space="preserve"> </w:t>
            </w:r>
          </w:p>
          <w:p w14:paraId="5635F161" w14:textId="77777777" w:rsidR="00EA0123" w:rsidRPr="00EF0209" w:rsidRDefault="00EA0123" w:rsidP="00D273EA">
            <w:pPr>
              <w:pStyle w:val="tabletext"/>
              <w:rPr>
                <w:rStyle w:val="Strong"/>
                <w:bCs/>
                <w:sz w:val="16"/>
                <w:lang w:val="en-GB"/>
              </w:rPr>
            </w:pPr>
            <w:r w:rsidRPr="00EF0209">
              <w:rPr>
                <w:rStyle w:val="Strong"/>
                <w:bCs/>
                <w:sz w:val="16"/>
                <w:lang w:val="en-GB"/>
              </w:rPr>
              <w:t>Contact details:</w:t>
            </w:r>
          </w:p>
          <w:p w14:paraId="5635F162" w14:textId="77777777" w:rsidR="00EA0123" w:rsidRPr="00EF0209" w:rsidRDefault="00EA0123" w:rsidP="009D5930">
            <w:pPr>
              <w:pStyle w:val="tabletext"/>
              <w:rPr>
                <w:sz w:val="16"/>
                <w:lang w:val="en-GB"/>
              </w:rPr>
            </w:pPr>
            <w:r w:rsidRPr="00EF0209">
              <w:rPr>
                <w:sz w:val="16"/>
                <w:lang w:val="en-GB"/>
              </w:rPr>
              <w:t xml:space="preserve">Ministry of the Interior </w:t>
            </w:r>
          </w:p>
          <w:p w14:paraId="5635F163" w14:textId="77777777" w:rsidR="00EA0123" w:rsidRPr="00CD4215" w:rsidRDefault="00EA0123" w:rsidP="009D5930">
            <w:pPr>
              <w:pStyle w:val="tabletext"/>
              <w:rPr>
                <w:sz w:val="16"/>
                <w:lang w:val="fr-LU"/>
              </w:rPr>
            </w:pPr>
            <w:r w:rsidRPr="00CD4215">
              <w:rPr>
                <w:sz w:val="16"/>
                <w:lang w:val="fr-LU"/>
              </w:rPr>
              <w:t>Postbox 21</w:t>
            </w:r>
          </w:p>
          <w:p w14:paraId="5635F164" w14:textId="77777777" w:rsidR="00EA0123" w:rsidRPr="00CD4215" w:rsidRDefault="00EA0123" w:rsidP="009D5930">
            <w:pPr>
              <w:pStyle w:val="tabletext"/>
              <w:rPr>
                <w:sz w:val="16"/>
                <w:lang w:val="fr-LU"/>
              </w:rPr>
            </w:pPr>
            <w:r w:rsidRPr="00CD4215">
              <w:rPr>
                <w:sz w:val="16"/>
                <w:lang w:val="fr-LU"/>
              </w:rPr>
              <w:t>Prague 7 - Letná</w:t>
            </w:r>
          </w:p>
          <w:p w14:paraId="5635F166" w14:textId="07D85CA8" w:rsidR="00EA0123" w:rsidRPr="00CD4215" w:rsidRDefault="00EA0123" w:rsidP="009D5930">
            <w:pPr>
              <w:pStyle w:val="tabletext"/>
              <w:rPr>
                <w:sz w:val="16"/>
                <w:lang w:val="fr-LU"/>
              </w:rPr>
            </w:pPr>
            <w:r w:rsidRPr="00CD4215">
              <w:rPr>
                <w:sz w:val="16"/>
                <w:lang w:val="fr-LU"/>
              </w:rPr>
              <w:t>170 34</w:t>
            </w:r>
          </w:p>
          <w:p w14:paraId="5635F167" w14:textId="77777777" w:rsidR="00EA0123" w:rsidRPr="00CD4215" w:rsidRDefault="00EA0123" w:rsidP="00D273EA">
            <w:pPr>
              <w:pStyle w:val="tabletext"/>
              <w:rPr>
                <w:sz w:val="16"/>
                <w:lang w:val="fr-LU"/>
              </w:rPr>
            </w:pPr>
            <w:r w:rsidRPr="00CD4215">
              <w:rPr>
                <w:b/>
                <w:sz w:val="16"/>
                <w:lang w:val="fr-LU"/>
              </w:rPr>
              <w:t>E-mail:</w:t>
            </w:r>
            <w:r w:rsidRPr="00CD4215">
              <w:rPr>
                <w:sz w:val="16"/>
                <w:lang w:val="fr-LU"/>
              </w:rPr>
              <w:t xml:space="preserve"> </w:t>
            </w:r>
            <w:hyperlink r:id="rId107" w:history="1">
              <w:r w:rsidRPr="00CD4215">
                <w:rPr>
                  <w:rStyle w:val="Hyperlink"/>
                  <w:sz w:val="16"/>
                  <w:lang w:val="fr-LU"/>
                </w:rPr>
                <w:t xml:space="preserve">ministr@mvcr.cz </w:t>
              </w:r>
            </w:hyperlink>
            <w:r w:rsidRPr="00CD4215">
              <w:rPr>
                <w:color w:val="1A3F7C"/>
                <w:sz w:val="16"/>
                <w:lang w:val="fr-LU"/>
              </w:rPr>
              <w:t xml:space="preserve">  </w:t>
            </w:r>
            <w:r w:rsidRPr="00CD4215">
              <w:rPr>
                <w:sz w:val="16"/>
                <w:lang w:val="fr-LU"/>
              </w:rPr>
              <w:t xml:space="preserve">  </w:t>
            </w:r>
          </w:p>
          <w:p w14:paraId="5635F168" w14:textId="77777777" w:rsidR="00EA0123" w:rsidRPr="00CD4215" w:rsidRDefault="00EA0123" w:rsidP="00D273EA">
            <w:pPr>
              <w:pStyle w:val="tabletext"/>
              <w:rPr>
                <w:sz w:val="16"/>
                <w:lang w:val="fr-LU"/>
              </w:rPr>
            </w:pPr>
            <w:r w:rsidRPr="00CD4215">
              <w:rPr>
                <w:b/>
                <w:sz w:val="16"/>
                <w:lang w:val="fr-LU"/>
              </w:rPr>
              <w:t>Tel.:</w:t>
            </w:r>
            <w:r w:rsidRPr="00CD4215">
              <w:rPr>
                <w:sz w:val="16"/>
                <w:lang w:val="fr-LU"/>
              </w:rPr>
              <w:t xml:space="preserve"> </w:t>
            </w:r>
            <w:r w:rsidRPr="00CD4215">
              <w:rPr>
                <w:rStyle w:val="Hyperlink"/>
                <w:sz w:val="16"/>
                <w:lang w:val="fr-LU"/>
              </w:rPr>
              <w:t>+420 974 833 151</w:t>
            </w:r>
          </w:p>
          <w:p w14:paraId="5635F169" w14:textId="77777777" w:rsidR="00EA0123" w:rsidRPr="00CD4215" w:rsidRDefault="00EA0123" w:rsidP="00D273EA">
            <w:pPr>
              <w:pStyle w:val="tabletext"/>
              <w:rPr>
                <w:lang w:val="fr-LU"/>
              </w:rPr>
            </w:pPr>
            <w:r w:rsidRPr="00CD4215">
              <w:rPr>
                <w:rStyle w:val="Emphasis"/>
                <w:b/>
                <w:i w:val="0"/>
                <w:iCs/>
                <w:sz w:val="16"/>
                <w:lang w:val="fr-LU"/>
              </w:rPr>
              <w:t>Source:</w:t>
            </w:r>
            <w:r w:rsidRPr="00CD4215">
              <w:rPr>
                <w:rStyle w:val="Emphasis"/>
                <w:iCs/>
                <w:sz w:val="16"/>
                <w:lang w:val="fr-LU"/>
              </w:rPr>
              <w:t xml:space="preserve"> </w:t>
            </w:r>
            <w:hyperlink r:id="rId108" w:history="1">
              <w:r w:rsidRPr="00CD4215">
                <w:rPr>
                  <w:rStyle w:val="Hyperlink"/>
                  <w:iCs/>
                  <w:sz w:val="16"/>
                  <w:lang w:val="fr-LU"/>
                </w:rPr>
                <w:t>http://www.mvcr.cz/</w:t>
              </w:r>
            </w:hyperlink>
            <w:r w:rsidRPr="00CD4215">
              <w:rPr>
                <w:iCs/>
                <w:color w:val="1A3F7C"/>
                <w:sz w:val="16"/>
                <w:u w:val="single"/>
                <w:lang w:val="fr-LU"/>
              </w:rPr>
              <w:t xml:space="preserve">  </w:t>
            </w:r>
            <w:r w:rsidRPr="00CD4215">
              <w:rPr>
                <w:rStyle w:val="Hyperlink"/>
                <w:i/>
                <w:iCs/>
                <w:sz w:val="16"/>
                <w:lang w:val="fr-LU"/>
              </w:rPr>
              <w:t xml:space="preserve"> </w:t>
            </w:r>
          </w:p>
        </w:tc>
      </w:tr>
    </w:tbl>
    <w:p w14:paraId="5635F16B" w14:textId="77777777" w:rsidR="00EA0123" w:rsidRPr="00BB77A9" w:rsidRDefault="00EA0123" w:rsidP="005523ED">
      <w:pPr>
        <w:pStyle w:val="ListParagraph"/>
        <w:numPr>
          <w:ilvl w:val="0"/>
          <w:numId w:val="0"/>
        </w:numPr>
        <w:rPr>
          <w:rFonts w:ascii="Verdana" w:hAnsi="Verdana" w:cs="Arial"/>
          <w:b/>
          <w:bCs/>
          <w:i/>
          <w:iCs/>
          <w:color w:val="263673"/>
          <w:sz w:val="14"/>
          <w:szCs w:val="28"/>
          <w:lang w:val="fr-LU" w:eastAsia="en-GB"/>
        </w:rPr>
      </w:pPr>
    </w:p>
    <w:tbl>
      <w:tblPr>
        <w:tblW w:w="5098" w:type="pct"/>
        <w:tblLook w:val="01E0" w:firstRow="1" w:lastRow="1" w:firstColumn="1" w:lastColumn="1" w:noHBand="0" w:noVBand="0"/>
      </w:tblPr>
      <w:tblGrid>
        <w:gridCol w:w="2660"/>
        <w:gridCol w:w="6519"/>
      </w:tblGrid>
      <w:tr w:rsidR="00EA0123" w:rsidRPr="006F45C6" w14:paraId="5635F179" w14:textId="77777777" w:rsidTr="00554D6F">
        <w:trPr>
          <w:trHeight w:val="2604"/>
        </w:trPr>
        <w:tc>
          <w:tcPr>
            <w:tcW w:w="1449" w:type="pct"/>
            <w:shd w:val="clear" w:color="auto" w:fill="EFFBFF"/>
            <w:tcMar>
              <w:top w:w="108" w:type="dxa"/>
              <w:left w:w="108" w:type="dxa"/>
              <w:bottom w:w="108" w:type="dxa"/>
              <w:right w:w="108" w:type="dxa"/>
            </w:tcMar>
            <w:vAlign w:val="center"/>
          </w:tcPr>
          <w:p w14:paraId="5635F16C" w14:textId="77777777" w:rsidR="00EA0123" w:rsidRPr="00EF0209" w:rsidRDefault="006F45C6" w:rsidP="00DE26F8">
            <w:pPr>
              <w:jc w:val="center"/>
            </w:pPr>
            <w:r>
              <w:pict w14:anchorId="5635F688">
                <v:shape id="_x0000_i1030" type="#_x0000_t75" style="width:107.7pt;height:149.2pt;mso-position-horizontal-relative:char;mso-position-vertical-relative:line">
                  <v:imagedata r:id="rId109" o:title=""/>
                </v:shape>
              </w:pict>
            </w:r>
          </w:p>
        </w:tc>
        <w:tc>
          <w:tcPr>
            <w:tcW w:w="3551" w:type="pct"/>
            <w:shd w:val="clear" w:color="auto" w:fill="EFFBFF"/>
            <w:tcMar>
              <w:top w:w="108" w:type="dxa"/>
              <w:left w:w="108" w:type="dxa"/>
              <w:bottom w:w="108" w:type="dxa"/>
              <w:right w:w="108" w:type="dxa"/>
            </w:tcMar>
          </w:tcPr>
          <w:p w14:paraId="5635F16D" w14:textId="77777777" w:rsidR="00EA0123" w:rsidRPr="00EF0209" w:rsidRDefault="00EA0123" w:rsidP="00754E5E">
            <w:pPr>
              <w:pStyle w:val="tabletext"/>
              <w:rPr>
                <w:b/>
                <w:bCs/>
                <w:lang w:val="en-GB"/>
              </w:rPr>
            </w:pPr>
            <w:r w:rsidRPr="00EF0209">
              <w:rPr>
                <w:b/>
                <w:bCs/>
                <w:lang w:val="en-GB"/>
              </w:rPr>
              <w:t>Jaroslav Strouhal</w:t>
            </w:r>
          </w:p>
          <w:p w14:paraId="5635F16E" w14:textId="77777777" w:rsidR="00EA0123" w:rsidRPr="00EF0209" w:rsidRDefault="00EA0123" w:rsidP="00DE26F8">
            <w:pPr>
              <w:pStyle w:val="tabletext"/>
              <w:rPr>
                <w:rStyle w:val="Strong"/>
                <w:b w:val="0"/>
                <w:bCs/>
                <w:lang w:val="en-GB"/>
              </w:rPr>
            </w:pPr>
            <w:r w:rsidRPr="00EF0209">
              <w:rPr>
                <w:rStyle w:val="Strong"/>
                <w:b w:val="0"/>
                <w:bCs/>
                <w:lang w:val="en-GB"/>
              </w:rPr>
              <w:t xml:space="preserve">Deputy Interior Minister for Information and Communication Technologies </w:t>
            </w:r>
          </w:p>
          <w:p w14:paraId="5635F16F" w14:textId="77777777" w:rsidR="00EA0123" w:rsidRPr="00EF0209" w:rsidRDefault="00EA0123" w:rsidP="00DE26F8">
            <w:pPr>
              <w:pStyle w:val="tabletext"/>
              <w:rPr>
                <w:rStyle w:val="Strong"/>
                <w:bCs/>
                <w:lang w:val="en-GB"/>
              </w:rPr>
            </w:pPr>
            <w:r w:rsidRPr="00EF0209">
              <w:rPr>
                <w:lang w:val="en-GB"/>
              </w:rPr>
              <w:t xml:space="preserve"> </w:t>
            </w:r>
          </w:p>
          <w:p w14:paraId="5635F170" w14:textId="77777777" w:rsidR="00EA0123" w:rsidRPr="00EF0209" w:rsidRDefault="00EA0123" w:rsidP="00DE26F8">
            <w:pPr>
              <w:pStyle w:val="tabletext"/>
              <w:rPr>
                <w:rStyle w:val="Strong"/>
                <w:bCs/>
                <w:sz w:val="16"/>
                <w:lang w:val="en-GB"/>
              </w:rPr>
            </w:pPr>
            <w:r w:rsidRPr="00EF0209">
              <w:rPr>
                <w:rStyle w:val="Strong"/>
                <w:bCs/>
                <w:sz w:val="16"/>
                <w:lang w:val="en-GB"/>
              </w:rPr>
              <w:t>Contact details:</w:t>
            </w:r>
          </w:p>
          <w:p w14:paraId="5635F171" w14:textId="77777777" w:rsidR="00EA0123" w:rsidRPr="00EF0209" w:rsidRDefault="00EA0123" w:rsidP="00EB16C6">
            <w:pPr>
              <w:pStyle w:val="tabletext"/>
              <w:rPr>
                <w:sz w:val="16"/>
                <w:lang w:val="en-GB"/>
              </w:rPr>
            </w:pPr>
            <w:r w:rsidRPr="00EF0209">
              <w:rPr>
                <w:sz w:val="16"/>
                <w:lang w:val="en-GB"/>
              </w:rPr>
              <w:t xml:space="preserve">Ministry of the Interior </w:t>
            </w:r>
          </w:p>
          <w:p w14:paraId="5635F172" w14:textId="77777777" w:rsidR="00EA0123" w:rsidRPr="00CD4215" w:rsidRDefault="00EA0123" w:rsidP="00EB16C6">
            <w:pPr>
              <w:pStyle w:val="tabletext"/>
              <w:rPr>
                <w:sz w:val="16"/>
                <w:lang w:val="fr-LU"/>
              </w:rPr>
            </w:pPr>
            <w:r w:rsidRPr="00CD4215">
              <w:rPr>
                <w:sz w:val="16"/>
                <w:lang w:val="fr-LU"/>
              </w:rPr>
              <w:t xml:space="preserve">Nám. Hrdinů 1634/3 </w:t>
            </w:r>
          </w:p>
          <w:p w14:paraId="5635F173" w14:textId="77777777" w:rsidR="00EA0123" w:rsidRPr="00CD4215" w:rsidRDefault="00EA0123" w:rsidP="00EB16C6">
            <w:pPr>
              <w:pStyle w:val="tabletext"/>
              <w:rPr>
                <w:sz w:val="16"/>
                <w:lang w:val="fr-LU"/>
              </w:rPr>
            </w:pPr>
            <w:r w:rsidRPr="00CD4215">
              <w:rPr>
                <w:sz w:val="16"/>
                <w:lang w:val="fr-LU"/>
              </w:rPr>
              <w:t xml:space="preserve">Prague 4 </w:t>
            </w:r>
          </w:p>
          <w:p w14:paraId="5635F175" w14:textId="04A40204" w:rsidR="00EA0123" w:rsidRPr="00CD4215" w:rsidRDefault="00EA0123" w:rsidP="00DE26F8">
            <w:pPr>
              <w:pStyle w:val="tabletext"/>
              <w:rPr>
                <w:sz w:val="16"/>
                <w:lang w:val="fr-LU"/>
              </w:rPr>
            </w:pPr>
            <w:r w:rsidRPr="00CD4215">
              <w:rPr>
                <w:sz w:val="16"/>
                <w:lang w:val="fr-LU"/>
              </w:rPr>
              <w:t>140 21</w:t>
            </w:r>
          </w:p>
          <w:p w14:paraId="5635F176" w14:textId="77777777" w:rsidR="00EA0123" w:rsidRPr="00703D30" w:rsidRDefault="00EA0123" w:rsidP="00DE26F8">
            <w:pPr>
              <w:pStyle w:val="tabletext"/>
              <w:rPr>
                <w:sz w:val="16"/>
                <w:lang w:val="fr-LU"/>
              </w:rPr>
            </w:pPr>
            <w:r w:rsidRPr="00703D30">
              <w:rPr>
                <w:b/>
                <w:sz w:val="16"/>
                <w:lang w:val="fr-LU"/>
              </w:rPr>
              <w:t>E-mail</w:t>
            </w:r>
            <w:r w:rsidRPr="004405CC">
              <w:rPr>
                <w:b/>
                <w:sz w:val="16"/>
                <w:lang w:val="fr-LU"/>
              </w:rPr>
              <w:t>:</w:t>
            </w:r>
            <w:r w:rsidRPr="00703D30">
              <w:rPr>
                <w:sz w:val="16"/>
                <w:lang w:val="fr-LU"/>
              </w:rPr>
              <w:t xml:space="preserve"> </w:t>
            </w:r>
            <w:hyperlink r:id="rId110" w:history="1">
              <w:r w:rsidRPr="00703D30">
                <w:rPr>
                  <w:rStyle w:val="Hyperlink"/>
                  <w:sz w:val="16"/>
                  <w:lang w:val="fr-LU"/>
                </w:rPr>
                <w:t>jaroslav.strouhal@mvcr.cz</w:t>
              </w:r>
            </w:hyperlink>
            <w:r w:rsidRPr="00703D30">
              <w:rPr>
                <w:color w:val="1A3F7C"/>
                <w:sz w:val="16"/>
                <w:lang w:val="fr-LU"/>
              </w:rPr>
              <w:t xml:space="preserve"> </w:t>
            </w:r>
          </w:p>
          <w:p w14:paraId="5635F177" w14:textId="77777777" w:rsidR="00EA0123" w:rsidRPr="00CD4215" w:rsidRDefault="00EA0123" w:rsidP="00DE26F8">
            <w:pPr>
              <w:pStyle w:val="tabletext"/>
              <w:rPr>
                <w:sz w:val="16"/>
                <w:lang w:val="fr-LU"/>
              </w:rPr>
            </w:pPr>
            <w:r w:rsidRPr="00CD4215">
              <w:rPr>
                <w:b/>
                <w:sz w:val="16"/>
                <w:lang w:val="fr-LU"/>
              </w:rPr>
              <w:t>Tel.:</w:t>
            </w:r>
            <w:r w:rsidRPr="00CD4215">
              <w:rPr>
                <w:sz w:val="16"/>
                <w:lang w:val="fr-LU"/>
              </w:rPr>
              <w:t xml:space="preserve"> </w:t>
            </w:r>
            <w:r w:rsidRPr="00CD4215">
              <w:rPr>
                <w:rStyle w:val="Hyperlink"/>
                <w:sz w:val="16"/>
                <w:lang w:val="fr-LU"/>
              </w:rPr>
              <w:t xml:space="preserve">+420 </w:t>
            </w:r>
            <w:r w:rsidRPr="00CD4215">
              <w:rPr>
                <w:color w:val="1A3F7C"/>
                <w:sz w:val="16"/>
                <w:lang w:val="fr-LU"/>
              </w:rPr>
              <w:t>974 817 702</w:t>
            </w:r>
          </w:p>
          <w:p w14:paraId="5635F178" w14:textId="77777777" w:rsidR="00EA0123" w:rsidRPr="00CD4215" w:rsidRDefault="00EA0123" w:rsidP="00DE26F8">
            <w:pPr>
              <w:pStyle w:val="tabletext"/>
              <w:rPr>
                <w:lang w:val="fr-LU"/>
              </w:rPr>
            </w:pPr>
            <w:r w:rsidRPr="00CD4215">
              <w:rPr>
                <w:rStyle w:val="Emphasis"/>
                <w:b/>
                <w:i w:val="0"/>
                <w:iCs/>
                <w:sz w:val="16"/>
                <w:lang w:val="fr-LU"/>
              </w:rPr>
              <w:t>Source</w:t>
            </w:r>
            <w:r w:rsidRPr="004405CC">
              <w:rPr>
                <w:rStyle w:val="Emphasis"/>
                <w:b/>
                <w:i w:val="0"/>
                <w:iCs/>
                <w:sz w:val="16"/>
                <w:lang w:val="fr-LU"/>
              </w:rPr>
              <w:t>:</w:t>
            </w:r>
            <w:r w:rsidRPr="00CD4215">
              <w:rPr>
                <w:rStyle w:val="Emphasis"/>
                <w:iCs/>
                <w:sz w:val="16"/>
                <w:lang w:val="fr-LU"/>
              </w:rPr>
              <w:t xml:space="preserve"> </w:t>
            </w:r>
            <w:hyperlink r:id="rId111" w:history="1">
              <w:r w:rsidRPr="00CD4215">
                <w:rPr>
                  <w:rStyle w:val="Hyperlink"/>
                  <w:iCs/>
                  <w:sz w:val="16"/>
                  <w:lang w:val="fr-LU"/>
                </w:rPr>
                <w:t>http://www.mvcr.cz/</w:t>
              </w:r>
            </w:hyperlink>
            <w:r w:rsidRPr="00CD4215">
              <w:rPr>
                <w:iCs/>
                <w:color w:val="1A3F7C"/>
                <w:sz w:val="16"/>
                <w:u w:val="single"/>
                <w:lang w:val="fr-LU"/>
              </w:rPr>
              <w:t xml:space="preserve">  </w:t>
            </w:r>
            <w:r w:rsidRPr="00CD4215">
              <w:rPr>
                <w:rStyle w:val="Hyperlink"/>
                <w:i/>
                <w:iCs/>
                <w:sz w:val="16"/>
                <w:lang w:val="fr-LU"/>
              </w:rPr>
              <w:t xml:space="preserve"> </w:t>
            </w:r>
          </w:p>
        </w:tc>
      </w:tr>
    </w:tbl>
    <w:p w14:paraId="5635F17A" w14:textId="77777777" w:rsidR="00EA0123" w:rsidRPr="00EF0209" w:rsidRDefault="00EA0123" w:rsidP="00B03E7E">
      <w:pPr>
        <w:pStyle w:val="Subtitle"/>
        <w:keepNext/>
        <w:keepLines/>
        <w:rPr>
          <w:lang w:val="en-GB"/>
        </w:rPr>
      </w:pPr>
      <w:r w:rsidRPr="00EF0209">
        <w:rPr>
          <w:rStyle w:val="Hyperlink"/>
          <w:color w:val="00B0F0"/>
          <w:sz w:val="22"/>
          <w:lang w:val="en-GB"/>
        </w:rPr>
        <w:lastRenderedPageBreak/>
        <w:t>Ministry of Industry and Trade</w:t>
      </w:r>
    </w:p>
    <w:p w14:paraId="5635F17B" w14:textId="5C27F519" w:rsidR="00EA0123" w:rsidRPr="00EF0209" w:rsidRDefault="00EA0123" w:rsidP="00B03E7E">
      <w:pPr>
        <w:keepNext/>
        <w:keepLines/>
      </w:pPr>
      <w:r w:rsidRPr="00EF0209">
        <w:t xml:space="preserve">According to </w:t>
      </w:r>
      <w:hyperlink r:id="rId112" w:history="1">
        <w:r w:rsidRPr="00EF0209">
          <w:rPr>
            <w:rStyle w:val="Hyperlink"/>
          </w:rPr>
          <w:t>Government Resolution No. 723</w:t>
        </w:r>
      </w:hyperlink>
      <w:r w:rsidR="000B05D2" w:rsidRPr="00EF0209">
        <w:rPr>
          <w:rStyle w:val="Hyperlink"/>
        </w:rPr>
        <w:t>,</w:t>
      </w:r>
      <w:r w:rsidRPr="00EF0209">
        <w:t xml:space="preserve"> 18 September 2013, which established the next steps in the implementation of the </w:t>
      </w:r>
      <w:hyperlink r:id="rId113" w:history="1">
        <w:r w:rsidRPr="00EF0209">
          <w:rPr>
            <w:rStyle w:val="Hyperlink"/>
          </w:rPr>
          <w:t>International Competitiveness Strategy of the Czech Republic for the period 2012-2020</w:t>
        </w:r>
      </w:hyperlink>
      <w:r w:rsidRPr="00EF0209">
        <w:t xml:space="preserve">, the agenda for the implementation of the Strategy was transferred back to the </w:t>
      </w:r>
      <w:hyperlink r:id="rId114" w:history="1">
        <w:r w:rsidRPr="00EF0209">
          <w:rPr>
            <w:rStyle w:val="Hyperlink"/>
          </w:rPr>
          <w:t>Ministry of Industry and Trade</w:t>
        </w:r>
      </w:hyperlink>
      <w:r w:rsidRPr="00EF0209">
        <w:t xml:space="preserve">. The Strategy is based upon a number of pillars/priority areas, with one of the main ones being the modernisation of institutions and public administration using ICT. </w:t>
      </w:r>
    </w:p>
    <w:p w14:paraId="5635F17C" w14:textId="77777777" w:rsidR="00EA0123" w:rsidRPr="00EF0209" w:rsidRDefault="00EA0123" w:rsidP="00815536"/>
    <w:tbl>
      <w:tblPr>
        <w:tblW w:w="5000" w:type="pct"/>
        <w:tblLook w:val="01E0" w:firstRow="1" w:lastRow="1" w:firstColumn="1" w:lastColumn="1" w:noHBand="0" w:noVBand="0"/>
      </w:tblPr>
      <w:tblGrid>
        <w:gridCol w:w="2631"/>
        <w:gridCol w:w="6372"/>
      </w:tblGrid>
      <w:tr w:rsidR="00EA0123" w:rsidRPr="006F45C6" w14:paraId="5635F187" w14:textId="77777777" w:rsidTr="002F5E2A">
        <w:trPr>
          <w:trHeight w:val="2604"/>
        </w:trPr>
        <w:tc>
          <w:tcPr>
            <w:tcW w:w="1461" w:type="pct"/>
            <w:shd w:val="clear" w:color="auto" w:fill="EFFBFF"/>
            <w:tcMar>
              <w:top w:w="108" w:type="dxa"/>
              <w:left w:w="108" w:type="dxa"/>
              <w:bottom w:w="108" w:type="dxa"/>
              <w:right w:w="108" w:type="dxa"/>
            </w:tcMar>
            <w:vAlign w:val="center"/>
          </w:tcPr>
          <w:p w14:paraId="5635F17D" w14:textId="77777777" w:rsidR="00EA0123" w:rsidRPr="00EF0209" w:rsidRDefault="00DC4F46" w:rsidP="00DE26F8">
            <w:pPr>
              <w:jc w:val="center"/>
            </w:pPr>
            <w:r>
              <w:rPr>
                <w:noProof/>
                <w:lang w:eastAsia="cs-CZ"/>
              </w:rPr>
              <w:pict w14:anchorId="5635F689">
                <v:shape id="_x0000_s1037" type="#_x0000_t75" style="position:absolute;left:0;text-align:left;margin-left:13.3pt;margin-top:.1pt;width:96.2pt;height:144.55pt;z-index:6;mso-position-horizontal-relative:margin;mso-position-vertical-relative:margin">
                  <v:imagedata r:id="rId115" o:title=""/>
                  <w10:wrap type="square" anchorx="margin" anchory="margin"/>
                </v:shape>
              </w:pict>
            </w:r>
          </w:p>
        </w:tc>
        <w:tc>
          <w:tcPr>
            <w:tcW w:w="3539" w:type="pct"/>
            <w:shd w:val="clear" w:color="auto" w:fill="EFFBFF"/>
            <w:tcMar>
              <w:top w:w="108" w:type="dxa"/>
              <w:left w:w="108" w:type="dxa"/>
              <w:bottom w:w="108" w:type="dxa"/>
              <w:right w:w="108" w:type="dxa"/>
            </w:tcMar>
          </w:tcPr>
          <w:p w14:paraId="5635F17E" w14:textId="77777777" w:rsidR="00EA0123" w:rsidRPr="00EF0209" w:rsidRDefault="00EA0123" w:rsidP="00DE26F8">
            <w:pPr>
              <w:pStyle w:val="tabletext"/>
              <w:rPr>
                <w:rStyle w:val="Strong"/>
                <w:b w:val="0"/>
                <w:bCs/>
                <w:lang w:val="en-GB"/>
              </w:rPr>
            </w:pPr>
            <w:r w:rsidRPr="00EF0209">
              <w:rPr>
                <w:b/>
                <w:bCs/>
                <w:lang w:val="en-GB"/>
              </w:rPr>
              <w:t xml:space="preserve">Karel Havlíček </w:t>
            </w:r>
          </w:p>
          <w:p w14:paraId="5635F17F" w14:textId="7E03AE8E" w:rsidR="00EA0123" w:rsidRPr="00EF0209" w:rsidRDefault="00EA0123" w:rsidP="00DE26F8">
            <w:pPr>
              <w:pStyle w:val="tabletext"/>
              <w:rPr>
                <w:rStyle w:val="Strong"/>
                <w:b w:val="0"/>
                <w:bCs/>
                <w:lang w:val="en-GB"/>
              </w:rPr>
            </w:pPr>
            <w:r w:rsidRPr="00EF0209">
              <w:rPr>
                <w:rStyle w:val="Strong"/>
                <w:b w:val="0"/>
                <w:bCs/>
                <w:lang w:val="en-GB"/>
              </w:rPr>
              <w:t>Minister of Industry and Trade</w:t>
            </w:r>
          </w:p>
          <w:p w14:paraId="5635F180" w14:textId="77777777" w:rsidR="00EA0123" w:rsidRPr="00EF0209" w:rsidRDefault="00EA0123" w:rsidP="00DE26F8">
            <w:pPr>
              <w:pStyle w:val="tabletext"/>
              <w:rPr>
                <w:rStyle w:val="Strong"/>
                <w:bCs/>
                <w:lang w:val="en-GB"/>
              </w:rPr>
            </w:pPr>
            <w:r w:rsidRPr="00EF0209">
              <w:rPr>
                <w:lang w:val="en-GB"/>
              </w:rPr>
              <w:t xml:space="preserve"> </w:t>
            </w:r>
          </w:p>
          <w:p w14:paraId="5635F181" w14:textId="77777777" w:rsidR="00EA0123" w:rsidRPr="00EF0209" w:rsidRDefault="00EA0123" w:rsidP="00DE26F8">
            <w:pPr>
              <w:pStyle w:val="tabletext"/>
              <w:rPr>
                <w:rStyle w:val="Strong"/>
                <w:bCs/>
                <w:sz w:val="16"/>
                <w:lang w:val="en-GB"/>
              </w:rPr>
            </w:pPr>
            <w:r w:rsidRPr="00EF0209">
              <w:rPr>
                <w:rStyle w:val="Strong"/>
                <w:bCs/>
                <w:sz w:val="16"/>
                <w:lang w:val="en-GB"/>
              </w:rPr>
              <w:t>Contact details:</w:t>
            </w:r>
          </w:p>
          <w:p w14:paraId="5635F183" w14:textId="18F2B26E" w:rsidR="00EA0123" w:rsidRPr="00EF0209" w:rsidRDefault="00EA0123" w:rsidP="009F51C0">
            <w:pPr>
              <w:pStyle w:val="tabletext"/>
              <w:jc w:val="left"/>
              <w:rPr>
                <w:sz w:val="16"/>
                <w:lang w:val="en-GB"/>
              </w:rPr>
            </w:pPr>
            <w:r w:rsidRPr="00EF0209">
              <w:rPr>
                <w:sz w:val="16"/>
                <w:lang w:val="en-GB"/>
              </w:rPr>
              <w:t>Ministry of Industry and Trade</w:t>
            </w:r>
            <w:r w:rsidRPr="00EF0209">
              <w:rPr>
                <w:sz w:val="16"/>
                <w:lang w:val="en-GB"/>
              </w:rPr>
              <w:br/>
              <w:t>Na Františku 32</w:t>
            </w:r>
            <w:r w:rsidRPr="00EF0209">
              <w:rPr>
                <w:sz w:val="16"/>
                <w:lang w:val="en-GB"/>
              </w:rPr>
              <w:br/>
              <w:t>Prague 1</w:t>
            </w:r>
            <w:r w:rsidRPr="00EF0209">
              <w:rPr>
                <w:sz w:val="16"/>
                <w:lang w:val="en-GB"/>
              </w:rPr>
              <w:br/>
              <w:t xml:space="preserve">110 15 </w:t>
            </w:r>
          </w:p>
          <w:p w14:paraId="5635F184" w14:textId="51052E92" w:rsidR="00EA0123" w:rsidRPr="00CD4215" w:rsidRDefault="00EA0123" w:rsidP="00DE26F8">
            <w:pPr>
              <w:pStyle w:val="tabletext"/>
              <w:rPr>
                <w:sz w:val="16"/>
                <w:lang w:val="it-IT"/>
              </w:rPr>
            </w:pPr>
            <w:r w:rsidRPr="00CD4215">
              <w:rPr>
                <w:b/>
                <w:sz w:val="16"/>
                <w:lang w:val="it-IT"/>
              </w:rPr>
              <w:t>E-mail:</w:t>
            </w:r>
            <w:r w:rsidRPr="00CD4215">
              <w:rPr>
                <w:sz w:val="16"/>
                <w:lang w:val="it-IT"/>
              </w:rPr>
              <w:t xml:space="preserve"> </w:t>
            </w:r>
            <w:r w:rsidR="00F76505" w:rsidRPr="00CD4215">
              <w:rPr>
                <w:color w:val="1A3F7C"/>
                <w:sz w:val="16"/>
                <w:lang w:val="it-IT"/>
              </w:rPr>
              <w:t>karel.havlicek</w:t>
            </w:r>
            <w:r w:rsidRPr="00CD4215">
              <w:rPr>
                <w:color w:val="1A3F7C"/>
                <w:sz w:val="16"/>
                <w:lang w:val="it-IT"/>
              </w:rPr>
              <w:t>@mpo.cz</w:t>
            </w:r>
          </w:p>
          <w:p w14:paraId="5635F185" w14:textId="77777777" w:rsidR="00EA0123" w:rsidRPr="00CD4215" w:rsidRDefault="00EA0123" w:rsidP="00DE26F8">
            <w:pPr>
              <w:pStyle w:val="tabletext"/>
              <w:rPr>
                <w:sz w:val="16"/>
                <w:lang w:val="fr-LU"/>
              </w:rPr>
            </w:pPr>
            <w:r w:rsidRPr="00CD4215">
              <w:rPr>
                <w:b/>
                <w:sz w:val="16"/>
                <w:lang w:val="fr-LU"/>
              </w:rPr>
              <w:t>Tel.:</w:t>
            </w:r>
            <w:r w:rsidRPr="00CD4215">
              <w:rPr>
                <w:sz w:val="16"/>
                <w:lang w:val="fr-LU"/>
              </w:rPr>
              <w:t xml:space="preserve"> </w:t>
            </w:r>
            <w:r w:rsidRPr="00CD4215">
              <w:rPr>
                <w:rStyle w:val="Hyperlink"/>
                <w:sz w:val="16"/>
                <w:lang w:val="fr-LU"/>
              </w:rPr>
              <w:t xml:space="preserve">+420 </w:t>
            </w:r>
            <w:r w:rsidRPr="00CD4215">
              <w:rPr>
                <w:color w:val="1A3F7C"/>
                <w:sz w:val="16"/>
                <w:lang w:val="fr-LU"/>
              </w:rPr>
              <w:t>224 851 111</w:t>
            </w:r>
          </w:p>
          <w:p w14:paraId="5635F186" w14:textId="77777777" w:rsidR="00EA0123" w:rsidRPr="00CD4215" w:rsidRDefault="00EA0123" w:rsidP="0003627A">
            <w:pPr>
              <w:pStyle w:val="tabletext"/>
              <w:rPr>
                <w:lang w:val="fr-LU"/>
              </w:rPr>
            </w:pPr>
            <w:r w:rsidRPr="00CD4215">
              <w:rPr>
                <w:rStyle w:val="Emphasis"/>
                <w:b/>
                <w:i w:val="0"/>
                <w:iCs/>
                <w:sz w:val="16"/>
                <w:lang w:val="fr-LU"/>
              </w:rPr>
              <w:t>Source:</w:t>
            </w:r>
            <w:r w:rsidRPr="00CD4215">
              <w:rPr>
                <w:rStyle w:val="Emphasis"/>
                <w:iCs/>
                <w:sz w:val="16"/>
                <w:lang w:val="fr-LU"/>
              </w:rPr>
              <w:t xml:space="preserve"> </w:t>
            </w:r>
            <w:hyperlink r:id="rId116" w:history="1">
              <w:r w:rsidRPr="00CD4215">
                <w:rPr>
                  <w:rStyle w:val="Hyperlink"/>
                  <w:iCs/>
                  <w:sz w:val="16"/>
                  <w:lang w:val="fr-LU"/>
                </w:rPr>
                <w:t>https://www.mpo.cz</w:t>
              </w:r>
            </w:hyperlink>
            <w:r w:rsidRPr="00CD4215">
              <w:rPr>
                <w:iCs/>
                <w:color w:val="1A3F7C"/>
                <w:sz w:val="16"/>
                <w:lang w:val="fr-LU"/>
              </w:rPr>
              <w:t xml:space="preserve"> </w:t>
            </w:r>
          </w:p>
        </w:tc>
      </w:tr>
    </w:tbl>
    <w:p w14:paraId="5635F188" w14:textId="77777777" w:rsidR="00EA0123" w:rsidRPr="00EF0209" w:rsidRDefault="00EA0123" w:rsidP="0065217F">
      <w:pPr>
        <w:pStyle w:val="Subtitle"/>
        <w:rPr>
          <w:lang w:val="en-GB"/>
        </w:rPr>
      </w:pPr>
      <w:r w:rsidRPr="00EF0209">
        <w:rPr>
          <w:rStyle w:val="Hyperlink"/>
          <w:color w:val="00B0F0"/>
          <w:sz w:val="22"/>
          <w:lang w:val="en-GB"/>
        </w:rPr>
        <w:t>Government Council for Information Society</w:t>
      </w:r>
      <w:r w:rsidRPr="00EF0209">
        <w:rPr>
          <w:lang w:val="en-GB"/>
        </w:rPr>
        <w:t xml:space="preserve"> and the Government Council for Public Administration </w:t>
      </w:r>
    </w:p>
    <w:p w14:paraId="5635F189" w14:textId="03F2B786" w:rsidR="00EA0123" w:rsidRPr="00EF0209" w:rsidRDefault="00EA0123" w:rsidP="00101A07">
      <w:r w:rsidRPr="00EF0209">
        <w:t xml:space="preserve">According to Government resolution No. 961 of 24 November 2014, two expert advisory bodies were established, the </w:t>
      </w:r>
      <w:hyperlink r:id="rId117" w:history="1">
        <w:r w:rsidRPr="00EF0209">
          <w:rPr>
            <w:rStyle w:val="Hyperlink"/>
          </w:rPr>
          <w:t>Government Council for Information Society</w:t>
        </w:r>
      </w:hyperlink>
      <w:r w:rsidRPr="00EF0209">
        <w:t xml:space="preserve">, and the </w:t>
      </w:r>
      <w:hyperlink r:id="rId118" w:history="1">
        <w:r w:rsidRPr="00EF0209">
          <w:rPr>
            <w:rStyle w:val="Hyperlink"/>
          </w:rPr>
          <w:t>Government Council for Public Administration</w:t>
        </w:r>
      </w:hyperlink>
      <w:r w:rsidRPr="00EF0209">
        <w:t xml:space="preserve">. Both Councils perform the role of permanent advisory, initiation and coordination body to the Government. </w:t>
      </w:r>
    </w:p>
    <w:p w14:paraId="5635F18A" w14:textId="08698B23" w:rsidR="00EA0123" w:rsidRPr="00EF0209" w:rsidRDefault="00EA0123" w:rsidP="00101A07">
      <w:pPr>
        <w:rPr>
          <w:rFonts w:cs="ArialNarrow"/>
          <w:szCs w:val="20"/>
        </w:rPr>
      </w:pPr>
      <w:r w:rsidRPr="00EF0209">
        <w:t xml:space="preserve">Since 2007 and until this government decision </w:t>
      </w:r>
      <w:r w:rsidR="00E403D1" w:rsidRPr="00EF0209">
        <w:t>was</w:t>
      </w:r>
      <w:r w:rsidRPr="00EF0209">
        <w:t xml:space="preserve"> made, the relevant agenda </w:t>
      </w:r>
      <w:r w:rsidR="00E403D1" w:rsidRPr="00EF0209">
        <w:t>was</w:t>
      </w:r>
      <w:r w:rsidRPr="00EF0209">
        <w:t xml:space="preserve"> performed by the predecessor of both Councils, the Government Council for the Competitiveness and Information Society. By dividing this rather large and very important agenda between two separate</w:t>
      </w:r>
      <w:r w:rsidR="00F36639">
        <w:t>d</w:t>
      </w:r>
      <w:r w:rsidRPr="00EF0209">
        <w:t xml:space="preserve"> yet effectively cooperating bodies, the government expects to achieve a better focus and </w:t>
      </w:r>
      <w:r w:rsidR="00E403D1" w:rsidRPr="00EF0209">
        <w:t xml:space="preserve">more </w:t>
      </w:r>
      <w:r w:rsidRPr="00EF0209">
        <w:t xml:space="preserve">effective coordination. Another driver behind the decision was </w:t>
      </w:r>
      <w:r w:rsidR="00E403D1" w:rsidRPr="00EF0209">
        <w:t>the</w:t>
      </w:r>
      <w:r w:rsidRPr="00EF0209">
        <w:t xml:space="preserve"> need to focus on continuous eGovernment and public administration development in line with defined priorities and strategic national and EU documents.</w:t>
      </w:r>
    </w:p>
    <w:p w14:paraId="5635F18B" w14:textId="77777777" w:rsidR="00EA0123" w:rsidRPr="00EF0209" w:rsidRDefault="00EA0123" w:rsidP="00101A07">
      <w:r w:rsidRPr="00EF0209">
        <w:t>On 14 February 2018, the Decree of the Government of the Czech Republic No. 110 changed the statute of the Council and established the function of the governmental ambassador for information technology and digitisation, which is also the President of the Council. Vladimír Dzurilla was appointed to this new feature</w:t>
      </w:r>
    </w:p>
    <w:p w14:paraId="5635F18C" w14:textId="77777777" w:rsidR="00EA0123" w:rsidRPr="00EF0209" w:rsidRDefault="00EA0123" w:rsidP="00101A07"/>
    <w:tbl>
      <w:tblPr>
        <w:tblW w:w="5000" w:type="pct"/>
        <w:tblLook w:val="01E0" w:firstRow="1" w:lastRow="1" w:firstColumn="1" w:lastColumn="1" w:noHBand="0" w:noVBand="0"/>
      </w:tblPr>
      <w:tblGrid>
        <w:gridCol w:w="2686"/>
        <w:gridCol w:w="6317"/>
      </w:tblGrid>
      <w:tr w:rsidR="00EA0123" w:rsidRPr="006F45C6" w14:paraId="5635F199" w14:textId="77777777" w:rsidTr="002F5E2A">
        <w:trPr>
          <w:trHeight w:val="2604"/>
        </w:trPr>
        <w:tc>
          <w:tcPr>
            <w:tcW w:w="1461" w:type="pct"/>
            <w:shd w:val="clear" w:color="auto" w:fill="EFFBFF"/>
            <w:tcMar>
              <w:top w:w="108" w:type="dxa"/>
              <w:left w:w="108" w:type="dxa"/>
              <w:bottom w:w="108" w:type="dxa"/>
              <w:right w:w="108" w:type="dxa"/>
            </w:tcMar>
            <w:vAlign w:val="center"/>
          </w:tcPr>
          <w:p w14:paraId="5635F18D" w14:textId="77777777" w:rsidR="00EA0123" w:rsidRPr="00EF0209" w:rsidRDefault="006F45C6" w:rsidP="00DE26F8">
            <w:pPr>
              <w:jc w:val="center"/>
            </w:pPr>
            <w:r>
              <w:pict w14:anchorId="5635F68A">
                <v:shape id="_x0000_i1031" type="#_x0000_t75" style="width:123.25pt;height:128.45pt;mso-position-horizontal-relative:char;mso-position-vertical-relative:line">
                  <v:imagedata r:id="rId119" o:title=""/>
                </v:shape>
              </w:pict>
            </w:r>
          </w:p>
        </w:tc>
        <w:tc>
          <w:tcPr>
            <w:tcW w:w="3539" w:type="pct"/>
            <w:shd w:val="clear" w:color="auto" w:fill="EFFBFF"/>
            <w:tcMar>
              <w:top w:w="108" w:type="dxa"/>
              <w:left w:w="108" w:type="dxa"/>
              <w:bottom w:w="108" w:type="dxa"/>
              <w:right w:w="108" w:type="dxa"/>
            </w:tcMar>
          </w:tcPr>
          <w:p w14:paraId="5635F18E" w14:textId="77777777" w:rsidR="00EA0123" w:rsidRPr="00EF0209" w:rsidRDefault="00EA0123" w:rsidP="00DE26F8">
            <w:pPr>
              <w:pStyle w:val="tabletext"/>
              <w:rPr>
                <w:b/>
                <w:bCs/>
                <w:lang w:val="en-GB"/>
              </w:rPr>
            </w:pPr>
            <w:r w:rsidRPr="00EF0209">
              <w:rPr>
                <w:b/>
                <w:bCs/>
                <w:lang w:val="en-GB"/>
              </w:rPr>
              <w:t>Vladimír Dzurilla</w:t>
            </w:r>
          </w:p>
          <w:p w14:paraId="5635F18F" w14:textId="77777777" w:rsidR="00EA0123" w:rsidRPr="00EF0209" w:rsidRDefault="00EA0123" w:rsidP="00DE26F8">
            <w:pPr>
              <w:pStyle w:val="tabletext"/>
              <w:rPr>
                <w:rStyle w:val="Strong"/>
                <w:b w:val="0"/>
                <w:bCs/>
                <w:lang w:val="en-GB"/>
              </w:rPr>
            </w:pPr>
            <w:r w:rsidRPr="00EF0209">
              <w:rPr>
                <w:rStyle w:val="Strong"/>
                <w:b w:val="0"/>
                <w:bCs/>
                <w:lang w:val="en-GB"/>
              </w:rPr>
              <w:t xml:space="preserve">Chief Digital Officer </w:t>
            </w:r>
          </w:p>
          <w:p w14:paraId="5635F190" w14:textId="77777777" w:rsidR="00EA0123" w:rsidRPr="00EF0209" w:rsidRDefault="00EA0123" w:rsidP="00DE26F8">
            <w:pPr>
              <w:pStyle w:val="tabletext"/>
              <w:rPr>
                <w:rStyle w:val="Strong"/>
                <w:bCs/>
                <w:lang w:val="en-GB"/>
              </w:rPr>
            </w:pPr>
            <w:r w:rsidRPr="00EF0209">
              <w:rPr>
                <w:lang w:val="en-GB"/>
              </w:rPr>
              <w:t xml:space="preserve"> </w:t>
            </w:r>
          </w:p>
          <w:p w14:paraId="5635F191" w14:textId="77777777" w:rsidR="00EA0123" w:rsidRPr="00EF0209" w:rsidRDefault="00EA0123" w:rsidP="00DE26F8">
            <w:pPr>
              <w:pStyle w:val="tabletext"/>
              <w:rPr>
                <w:rStyle w:val="Strong"/>
                <w:bCs/>
                <w:sz w:val="16"/>
                <w:lang w:val="en-GB"/>
              </w:rPr>
            </w:pPr>
            <w:r w:rsidRPr="00EF0209">
              <w:rPr>
                <w:rStyle w:val="Strong"/>
                <w:bCs/>
                <w:sz w:val="16"/>
                <w:lang w:val="en-GB"/>
              </w:rPr>
              <w:t>Contact details:</w:t>
            </w:r>
          </w:p>
          <w:p w14:paraId="5635F192" w14:textId="77777777" w:rsidR="00EA0123" w:rsidRPr="00CD4215" w:rsidRDefault="00EA0123" w:rsidP="00480B01">
            <w:pPr>
              <w:pStyle w:val="tabletext"/>
              <w:jc w:val="left"/>
              <w:rPr>
                <w:sz w:val="16"/>
                <w:lang w:val="fr-LU"/>
              </w:rPr>
            </w:pPr>
            <w:r w:rsidRPr="00CD4215">
              <w:rPr>
                <w:sz w:val="16"/>
                <w:lang w:val="fr-LU"/>
              </w:rPr>
              <w:t xml:space="preserve">SPCSS, s.p. </w:t>
            </w:r>
          </w:p>
          <w:p w14:paraId="5635F193" w14:textId="77777777" w:rsidR="00EA0123" w:rsidRPr="00CD4215" w:rsidRDefault="00EA0123" w:rsidP="00480B01">
            <w:pPr>
              <w:pStyle w:val="tabletext"/>
              <w:jc w:val="left"/>
              <w:rPr>
                <w:sz w:val="16"/>
                <w:lang w:val="fr-LU"/>
              </w:rPr>
            </w:pPr>
            <w:r w:rsidRPr="00CD4215">
              <w:rPr>
                <w:sz w:val="16"/>
                <w:lang w:val="fr-LU"/>
              </w:rPr>
              <w:t xml:space="preserve">Na Vápence 14, Prague 3 </w:t>
            </w:r>
          </w:p>
          <w:p w14:paraId="5635F195" w14:textId="1DD58AC1" w:rsidR="00EA0123" w:rsidRPr="00CD4215" w:rsidRDefault="00EA0123" w:rsidP="00480B01">
            <w:pPr>
              <w:pStyle w:val="tabletext"/>
              <w:jc w:val="left"/>
              <w:rPr>
                <w:sz w:val="16"/>
                <w:lang w:val="fr-LU"/>
              </w:rPr>
            </w:pPr>
            <w:r w:rsidRPr="00CD4215">
              <w:rPr>
                <w:sz w:val="16"/>
                <w:lang w:val="fr-LU"/>
              </w:rPr>
              <w:t>130 00</w:t>
            </w:r>
          </w:p>
          <w:p w14:paraId="5635F196" w14:textId="77777777" w:rsidR="00EA0123" w:rsidRPr="00CD4215" w:rsidRDefault="00EA0123" w:rsidP="00DE26F8">
            <w:pPr>
              <w:pStyle w:val="tabletext"/>
              <w:rPr>
                <w:sz w:val="16"/>
                <w:lang w:val="fr-LU"/>
              </w:rPr>
            </w:pPr>
            <w:r w:rsidRPr="00CD4215">
              <w:rPr>
                <w:b/>
                <w:sz w:val="16"/>
                <w:lang w:val="fr-LU"/>
              </w:rPr>
              <w:t>E-mail</w:t>
            </w:r>
            <w:r w:rsidRPr="004405CC">
              <w:rPr>
                <w:b/>
                <w:sz w:val="16"/>
                <w:lang w:val="fr-LU"/>
              </w:rPr>
              <w:t>:</w:t>
            </w:r>
            <w:r w:rsidRPr="00CD4215">
              <w:rPr>
                <w:sz w:val="16"/>
                <w:lang w:val="fr-LU"/>
              </w:rPr>
              <w:t xml:space="preserve"> </w:t>
            </w:r>
            <w:r w:rsidRPr="004405CC">
              <w:rPr>
                <w:color w:val="333333"/>
                <w:sz w:val="16"/>
                <w:lang w:val="fr-LU"/>
              </w:rPr>
              <w:t>N/A</w:t>
            </w:r>
          </w:p>
          <w:p w14:paraId="5635F197" w14:textId="77777777" w:rsidR="00EA0123" w:rsidRPr="00CD4215" w:rsidRDefault="00EA0123" w:rsidP="00DE26F8">
            <w:pPr>
              <w:pStyle w:val="tabletext"/>
              <w:rPr>
                <w:color w:val="1A3F7C"/>
                <w:sz w:val="16"/>
                <w:lang w:val="fr-LU"/>
              </w:rPr>
            </w:pPr>
            <w:r w:rsidRPr="00CD4215">
              <w:rPr>
                <w:b/>
                <w:sz w:val="16"/>
                <w:lang w:val="fr-LU"/>
              </w:rPr>
              <w:t>Tel.</w:t>
            </w:r>
            <w:r w:rsidRPr="004405CC">
              <w:rPr>
                <w:b/>
                <w:sz w:val="16"/>
                <w:lang w:val="fr-LU"/>
              </w:rPr>
              <w:t>:</w:t>
            </w:r>
            <w:r w:rsidRPr="00CD4215">
              <w:rPr>
                <w:sz w:val="16"/>
                <w:lang w:val="fr-LU"/>
              </w:rPr>
              <w:t xml:space="preserve"> </w:t>
            </w:r>
            <w:r w:rsidRPr="00CD4215">
              <w:rPr>
                <w:rStyle w:val="Hyperlink"/>
                <w:sz w:val="16"/>
                <w:lang w:val="fr-LU"/>
              </w:rPr>
              <w:t xml:space="preserve">+420 </w:t>
            </w:r>
            <w:r w:rsidRPr="00CD4215">
              <w:rPr>
                <w:color w:val="1A3F7C"/>
                <w:sz w:val="16"/>
                <w:lang w:val="fr-LU"/>
              </w:rPr>
              <w:t>225 515 737</w:t>
            </w:r>
          </w:p>
          <w:p w14:paraId="5635F198" w14:textId="77777777" w:rsidR="00EA0123" w:rsidRPr="00CD4215" w:rsidRDefault="00EA0123" w:rsidP="00DE26F8">
            <w:pPr>
              <w:pStyle w:val="tabletext"/>
              <w:rPr>
                <w:lang w:val="fr-LU"/>
              </w:rPr>
            </w:pPr>
            <w:r w:rsidRPr="00CD4215">
              <w:rPr>
                <w:rStyle w:val="Emphasis"/>
                <w:b/>
                <w:i w:val="0"/>
                <w:iCs/>
                <w:sz w:val="16"/>
                <w:lang w:val="fr-LU"/>
              </w:rPr>
              <w:t>Source</w:t>
            </w:r>
            <w:r w:rsidRPr="004405CC">
              <w:rPr>
                <w:rStyle w:val="Emphasis"/>
                <w:b/>
                <w:i w:val="0"/>
                <w:iCs/>
                <w:sz w:val="16"/>
                <w:lang w:val="fr-LU"/>
              </w:rPr>
              <w:t>:</w:t>
            </w:r>
            <w:r w:rsidRPr="00CD4215">
              <w:rPr>
                <w:rStyle w:val="Emphasis"/>
                <w:iCs/>
                <w:sz w:val="16"/>
                <w:lang w:val="fr-LU"/>
              </w:rPr>
              <w:t xml:space="preserve"> </w:t>
            </w:r>
            <w:hyperlink r:id="rId120" w:history="1">
              <w:r w:rsidRPr="00CD4215">
                <w:rPr>
                  <w:rStyle w:val="Hyperlink"/>
                  <w:iCs/>
                  <w:sz w:val="16"/>
                  <w:lang w:val="fr-LU"/>
                </w:rPr>
                <w:t>https://www.spcss.cz/kontakty/spcss</w:t>
              </w:r>
            </w:hyperlink>
            <w:r w:rsidRPr="00CD4215">
              <w:rPr>
                <w:iCs/>
                <w:color w:val="1A3F7C"/>
                <w:sz w:val="16"/>
                <w:lang w:val="fr-LU"/>
              </w:rPr>
              <w:t xml:space="preserve"> </w:t>
            </w:r>
          </w:p>
        </w:tc>
      </w:tr>
    </w:tbl>
    <w:p w14:paraId="5635F19A" w14:textId="77777777" w:rsidR="00EA0123" w:rsidRPr="00EF0209" w:rsidRDefault="00EA0123" w:rsidP="00FE4D60">
      <w:pPr>
        <w:pStyle w:val="Heading3"/>
      </w:pPr>
      <w:bookmarkStart w:id="36" w:name="_Toc1474975"/>
      <w:r w:rsidRPr="00EF0209">
        <w:lastRenderedPageBreak/>
        <w:t>Coordination</w:t>
      </w:r>
      <w:bookmarkEnd w:id="36"/>
    </w:p>
    <w:p w14:paraId="5635F19B" w14:textId="77777777" w:rsidR="00EA0123" w:rsidRPr="00EF0209" w:rsidRDefault="00EA0123" w:rsidP="0065217F">
      <w:pPr>
        <w:pStyle w:val="Subtitle"/>
        <w:rPr>
          <w:lang w:val="en-GB"/>
        </w:rPr>
      </w:pPr>
      <w:bookmarkStart w:id="37" w:name="_Toc1474976"/>
      <w:r w:rsidRPr="00EF0209">
        <w:rPr>
          <w:lang w:val="en-GB"/>
        </w:rPr>
        <w:t>Ministry of the Interior</w:t>
      </w:r>
    </w:p>
    <w:p w14:paraId="5635F19C" w14:textId="1C3A0D0D" w:rsidR="00EA0123" w:rsidRPr="00EF0209" w:rsidRDefault="00EA0123" w:rsidP="00FA727B">
      <w:r w:rsidRPr="00EF0209">
        <w:t xml:space="preserve">The </w:t>
      </w:r>
      <w:hyperlink r:id="rId121" w:history="1">
        <w:r w:rsidRPr="00EF0209">
          <w:rPr>
            <w:rStyle w:val="Hyperlink"/>
          </w:rPr>
          <w:t>Ministry of the Interior</w:t>
        </w:r>
      </w:hyperlink>
      <w:r w:rsidRPr="00EF0209">
        <w:t xml:space="preserve"> coordinates the development and implementation of eGovernment</w:t>
      </w:r>
      <w:r w:rsidR="00E403D1" w:rsidRPr="00EF0209">
        <w:t xml:space="preserve">, </w:t>
      </w:r>
      <w:r w:rsidRPr="00EF0209">
        <w:t xml:space="preserve">with emphasis placed on </w:t>
      </w:r>
      <w:r w:rsidR="00E403D1" w:rsidRPr="00EF0209">
        <w:t>p</w:t>
      </w:r>
      <w:r w:rsidRPr="00EF0209">
        <w:t xml:space="preserve">ublic </w:t>
      </w:r>
      <w:r w:rsidR="00E403D1" w:rsidRPr="00EF0209">
        <w:t>a</w:t>
      </w:r>
      <w:r w:rsidRPr="00EF0209">
        <w:t>dministration information systems and the public administration portal. It also contributes to the promotion of the information society as a whole.</w:t>
      </w:r>
    </w:p>
    <w:p w14:paraId="5635F19D" w14:textId="77777777" w:rsidR="00EA0123" w:rsidRPr="00EF0209" w:rsidRDefault="00EA0123" w:rsidP="0065217F">
      <w:pPr>
        <w:pStyle w:val="Subtitle"/>
        <w:rPr>
          <w:lang w:val="en-GB"/>
        </w:rPr>
      </w:pPr>
      <w:r w:rsidRPr="00EF0209">
        <w:rPr>
          <w:rStyle w:val="Hyperlink"/>
          <w:color w:val="00B0F0"/>
          <w:sz w:val="22"/>
          <w:lang w:val="en-GB"/>
        </w:rPr>
        <w:t>Government Council for the Information Society</w:t>
      </w:r>
      <w:r w:rsidRPr="00EF0209">
        <w:rPr>
          <w:lang w:val="en-GB"/>
        </w:rPr>
        <w:t xml:space="preserve"> </w:t>
      </w:r>
    </w:p>
    <w:p w14:paraId="5635F19E" w14:textId="77777777" w:rsidR="00EA0123" w:rsidRPr="00EF0209" w:rsidRDefault="00EA0123" w:rsidP="00FA727B">
      <w:r w:rsidRPr="00EF0209">
        <w:t xml:space="preserve">The </w:t>
      </w:r>
      <w:hyperlink r:id="rId122" w:history="1">
        <w:r w:rsidRPr="00EF0209">
          <w:rPr>
            <w:rStyle w:val="Hyperlink"/>
          </w:rPr>
          <w:t>Government Council for the Information Society</w:t>
        </w:r>
      </w:hyperlink>
      <w:r w:rsidRPr="00EF0209">
        <w:t xml:space="preserve"> is mainly responsible for coordinating the implementation of the Strategic Framework of the Development of Public Administration in the Czech Republic for 2014 - 2020. It contributes to higher transparency of ICT procurement in the public authorities. It breaks down current shortcomings in the system of ICT proceeding in the public administration, it helps to reach political consensus on the ICT conception and it replaces the central authority with standardisation competences and ICT development governance in the public administration and local governments.</w:t>
      </w:r>
    </w:p>
    <w:p w14:paraId="5635F19F" w14:textId="77777777" w:rsidR="00EA0123" w:rsidRPr="00EF0209" w:rsidRDefault="00EA0123" w:rsidP="00FA727B">
      <w:r w:rsidRPr="00EF0209">
        <w:t xml:space="preserve">The activities of the Council also bring significant savings due to new implemented provisions. The Ministry of the Interior has the leading and strategic role in the Council. The Council contributes to implementation of unanimous rules for approving investment intentions and rules of purchase of ICT products and services. </w:t>
      </w:r>
    </w:p>
    <w:p w14:paraId="5635F1A0" w14:textId="77777777" w:rsidR="00EA0123" w:rsidRPr="00EF0209" w:rsidRDefault="00EA0123" w:rsidP="0065217F">
      <w:pPr>
        <w:pStyle w:val="Subtitle"/>
        <w:rPr>
          <w:lang w:val="en-GB"/>
        </w:rPr>
      </w:pPr>
      <w:r w:rsidRPr="00EF0209">
        <w:rPr>
          <w:rStyle w:val="Hyperlink"/>
          <w:color w:val="00B0F0"/>
          <w:sz w:val="22"/>
          <w:lang w:val="en-GB"/>
        </w:rPr>
        <w:t>Department of eGovernment</w:t>
      </w:r>
    </w:p>
    <w:p w14:paraId="5635F1A1" w14:textId="77777777" w:rsidR="00EA0123" w:rsidRPr="00EF0209" w:rsidRDefault="00EA0123" w:rsidP="006C1F85">
      <w:r w:rsidRPr="00EF0209">
        <w:t xml:space="preserve">The </w:t>
      </w:r>
      <w:hyperlink r:id="rId123" w:history="1">
        <w:r w:rsidRPr="00EF0209">
          <w:rPr>
            <w:rStyle w:val="Hyperlink"/>
          </w:rPr>
          <w:t>Department of eGovernment</w:t>
        </w:r>
      </w:hyperlink>
      <w:r w:rsidRPr="00EF0209">
        <w:t xml:space="preserve"> is situated within the Ministry of the Interior and is responsible for drafting and implementing the national eGovernment strategy together with other public administrations. The Department is responsible for implementation of key eGovernment projects, and administration of several central information systems. It provides support and guidelines to the Czech POINTs, the national network of public administration contact points. It also actively participates in the process of drafting national eGovernment legislation. </w:t>
      </w:r>
    </w:p>
    <w:p w14:paraId="5635F1A2" w14:textId="77777777" w:rsidR="00EA0123" w:rsidRPr="00EF0209" w:rsidRDefault="00EA0123" w:rsidP="00FA727B"/>
    <w:tbl>
      <w:tblPr>
        <w:tblW w:w="5000" w:type="pct"/>
        <w:tblLook w:val="01E0" w:firstRow="1" w:lastRow="1" w:firstColumn="1" w:lastColumn="1" w:noHBand="0" w:noVBand="0"/>
      </w:tblPr>
      <w:tblGrid>
        <w:gridCol w:w="2631"/>
        <w:gridCol w:w="6372"/>
      </w:tblGrid>
      <w:tr w:rsidR="00EA0123" w:rsidRPr="006F45C6" w14:paraId="5635F1B0" w14:textId="77777777" w:rsidTr="002F5E2A">
        <w:trPr>
          <w:trHeight w:val="2604"/>
        </w:trPr>
        <w:tc>
          <w:tcPr>
            <w:tcW w:w="1461" w:type="pct"/>
            <w:shd w:val="clear" w:color="auto" w:fill="EFFBFF"/>
            <w:tcMar>
              <w:top w:w="108" w:type="dxa"/>
              <w:left w:w="108" w:type="dxa"/>
              <w:bottom w:w="108" w:type="dxa"/>
              <w:right w:w="108" w:type="dxa"/>
            </w:tcMar>
            <w:vAlign w:val="center"/>
          </w:tcPr>
          <w:p w14:paraId="5635F1A3" w14:textId="77777777" w:rsidR="00EA0123" w:rsidRPr="00EF0209" w:rsidRDefault="006F45C6" w:rsidP="00DE26F8">
            <w:pPr>
              <w:jc w:val="center"/>
            </w:pPr>
            <w:r>
              <w:pict w14:anchorId="5635F68B">
                <v:shape id="_x0000_i1032" type="#_x0000_t75" style="width:107.7pt;height:159.55pt;mso-position-horizontal-relative:char;mso-position-vertical-relative:line">
                  <v:imagedata r:id="rId124" o:title=""/>
                </v:shape>
              </w:pict>
            </w:r>
          </w:p>
        </w:tc>
        <w:tc>
          <w:tcPr>
            <w:tcW w:w="3539" w:type="pct"/>
            <w:shd w:val="clear" w:color="auto" w:fill="EFFBFF"/>
            <w:tcMar>
              <w:top w:w="108" w:type="dxa"/>
              <w:left w:w="108" w:type="dxa"/>
              <w:bottom w:w="108" w:type="dxa"/>
              <w:right w:w="108" w:type="dxa"/>
            </w:tcMar>
          </w:tcPr>
          <w:p w14:paraId="5635F1A4" w14:textId="77777777" w:rsidR="00EA0123" w:rsidRPr="00EF0209" w:rsidRDefault="00EA0123" w:rsidP="00DE26F8">
            <w:pPr>
              <w:pStyle w:val="tabletext"/>
              <w:rPr>
                <w:b/>
                <w:bCs/>
                <w:lang w:val="en-GB"/>
              </w:rPr>
            </w:pPr>
            <w:r w:rsidRPr="00EF0209">
              <w:rPr>
                <w:b/>
                <w:bCs/>
                <w:lang w:val="en-GB"/>
              </w:rPr>
              <w:t>Roman Vrba</w:t>
            </w:r>
          </w:p>
          <w:p w14:paraId="5635F1A5" w14:textId="77777777" w:rsidR="00EA0123" w:rsidRPr="00EF0209" w:rsidRDefault="00EA0123" w:rsidP="00DE26F8">
            <w:pPr>
              <w:pStyle w:val="tabletext"/>
              <w:rPr>
                <w:rStyle w:val="Strong"/>
                <w:b w:val="0"/>
                <w:bCs/>
                <w:lang w:val="en-GB"/>
              </w:rPr>
            </w:pPr>
            <w:r w:rsidRPr="00EF0209">
              <w:rPr>
                <w:rStyle w:val="Strong"/>
                <w:b w:val="0"/>
                <w:bCs/>
                <w:lang w:val="en-GB"/>
              </w:rPr>
              <w:t xml:space="preserve">Director of eGovernment Department </w:t>
            </w:r>
          </w:p>
          <w:p w14:paraId="5635F1A6" w14:textId="77777777" w:rsidR="00EA0123" w:rsidRPr="00EF0209" w:rsidRDefault="00EA0123" w:rsidP="00DE26F8">
            <w:pPr>
              <w:pStyle w:val="tabletext"/>
              <w:rPr>
                <w:rStyle w:val="Strong"/>
                <w:bCs/>
                <w:lang w:val="en-GB"/>
              </w:rPr>
            </w:pPr>
            <w:r w:rsidRPr="00EF0209">
              <w:rPr>
                <w:lang w:val="en-GB"/>
              </w:rPr>
              <w:t xml:space="preserve"> </w:t>
            </w:r>
          </w:p>
          <w:p w14:paraId="5635F1A7" w14:textId="77777777" w:rsidR="00EA0123" w:rsidRPr="00EF0209" w:rsidRDefault="00EA0123" w:rsidP="00DE26F8">
            <w:pPr>
              <w:pStyle w:val="tabletext"/>
              <w:rPr>
                <w:rStyle w:val="Strong"/>
                <w:bCs/>
                <w:sz w:val="16"/>
                <w:lang w:val="en-GB"/>
              </w:rPr>
            </w:pPr>
            <w:r w:rsidRPr="00EF0209">
              <w:rPr>
                <w:rStyle w:val="Strong"/>
                <w:bCs/>
                <w:sz w:val="16"/>
                <w:lang w:val="en-GB"/>
              </w:rPr>
              <w:t>Contact details:</w:t>
            </w:r>
          </w:p>
          <w:p w14:paraId="5635F1A8" w14:textId="77777777" w:rsidR="00EA0123" w:rsidRPr="00EF0209" w:rsidRDefault="00EA0123" w:rsidP="00410DAD">
            <w:pPr>
              <w:pStyle w:val="tabletext"/>
              <w:jc w:val="left"/>
              <w:rPr>
                <w:sz w:val="16"/>
                <w:lang w:val="en-GB"/>
              </w:rPr>
            </w:pPr>
            <w:r w:rsidRPr="00EF0209">
              <w:rPr>
                <w:sz w:val="16"/>
                <w:lang w:val="en-GB"/>
              </w:rPr>
              <w:t xml:space="preserve">Ministry of the Interior </w:t>
            </w:r>
          </w:p>
          <w:p w14:paraId="5635F1A9" w14:textId="77777777" w:rsidR="00EA0123" w:rsidRPr="00CD4215" w:rsidRDefault="00EA0123" w:rsidP="00410DAD">
            <w:pPr>
              <w:pStyle w:val="tabletext"/>
              <w:jc w:val="left"/>
              <w:rPr>
                <w:sz w:val="16"/>
                <w:lang w:val="fr-LU"/>
              </w:rPr>
            </w:pPr>
            <w:r w:rsidRPr="00CD4215">
              <w:rPr>
                <w:sz w:val="16"/>
                <w:lang w:val="fr-LU"/>
              </w:rPr>
              <w:t xml:space="preserve">Nám. Hrdinů 1634/3 </w:t>
            </w:r>
          </w:p>
          <w:p w14:paraId="5635F1AA" w14:textId="77777777" w:rsidR="00EA0123" w:rsidRPr="00CD4215" w:rsidRDefault="00EA0123" w:rsidP="00410DAD">
            <w:pPr>
              <w:pStyle w:val="tabletext"/>
              <w:jc w:val="left"/>
              <w:rPr>
                <w:sz w:val="16"/>
                <w:lang w:val="fr-LU"/>
              </w:rPr>
            </w:pPr>
            <w:r w:rsidRPr="00CD4215">
              <w:rPr>
                <w:sz w:val="16"/>
                <w:lang w:val="fr-LU"/>
              </w:rPr>
              <w:t>Prague 4</w:t>
            </w:r>
          </w:p>
          <w:p w14:paraId="5635F1AC" w14:textId="0802FE21" w:rsidR="00EA0123" w:rsidRPr="00CD4215" w:rsidRDefault="00EA0123" w:rsidP="00410DAD">
            <w:pPr>
              <w:pStyle w:val="tabletext"/>
              <w:jc w:val="left"/>
              <w:rPr>
                <w:sz w:val="16"/>
                <w:lang w:val="fr-LU"/>
              </w:rPr>
            </w:pPr>
            <w:r w:rsidRPr="00CD4215">
              <w:rPr>
                <w:sz w:val="16"/>
                <w:lang w:val="fr-LU"/>
              </w:rPr>
              <w:t>140 21</w:t>
            </w:r>
          </w:p>
          <w:p w14:paraId="5635F1AD" w14:textId="77777777" w:rsidR="00EA0123" w:rsidRPr="00D804B8" w:rsidRDefault="00EA0123" w:rsidP="00DE26F8">
            <w:pPr>
              <w:pStyle w:val="tabletext"/>
              <w:rPr>
                <w:color w:val="1A3F7C"/>
                <w:sz w:val="16"/>
                <w:lang w:val="fr-LU"/>
              </w:rPr>
            </w:pPr>
            <w:r w:rsidRPr="00D804B8">
              <w:rPr>
                <w:b/>
                <w:sz w:val="16"/>
                <w:lang w:val="fr-LU"/>
              </w:rPr>
              <w:t>E-mail:</w:t>
            </w:r>
            <w:r w:rsidRPr="00D804B8">
              <w:rPr>
                <w:sz w:val="16"/>
                <w:lang w:val="fr-LU"/>
              </w:rPr>
              <w:t xml:space="preserve"> </w:t>
            </w:r>
            <w:hyperlink r:id="rId125" w:history="1">
              <w:r w:rsidRPr="00D804B8">
                <w:rPr>
                  <w:rStyle w:val="Hyperlink"/>
                  <w:sz w:val="16"/>
                  <w:lang w:val="fr-LU"/>
                </w:rPr>
                <w:t>roman.vrba@mvcr.cz</w:t>
              </w:r>
            </w:hyperlink>
          </w:p>
          <w:p w14:paraId="5635F1AE" w14:textId="77777777" w:rsidR="00EA0123" w:rsidRPr="00CD4215" w:rsidRDefault="00EA0123" w:rsidP="00DE26F8">
            <w:pPr>
              <w:pStyle w:val="tabletext"/>
              <w:rPr>
                <w:color w:val="1A3F7C"/>
                <w:sz w:val="16"/>
                <w:lang w:val="fr-LU"/>
              </w:rPr>
            </w:pPr>
            <w:r w:rsidRPr="00CD4215">
              <w:rPr>
                <w:b/>
                <w:sz w:val="16"/>
                <w:lang w:val="fr-LU"/>
              </w:rPr>
              <w:t>Tel.:</w:t>
            </w:r>
            <w:r w:rsidRPr="00CD4215">
              <w:rPr>
                <w:sz w:val="16"/>
                <w:lang w:val="fr-LU"/>
              </w:rPr>
              <w:t xml:space="preserve"> </w:t>
            </w:r>
            <w:r w:rsidRPr="00CD4215">
              <w:rPr>
                <w:rStyle w:val="Hyperlink"/>
                <w:sz w:val="16"/>
                <w:lang w:val="fr-LU"/>
              </w:rPr>
              <w:t xml:space="preserve">+420 </w:t>
            </w:r>
            <w:r w:rsidRPr="00CD4215">
              <w:rPr>
                <w:color w:val="1A3F7C"/>
                <w:sz w:val="16"/>
                <w:lang w:val="fr-LU"/>
              </w:rPr>
              <w:t xml:space="preserve">974 817 544 </w:t>
            </w:r>
          </w:p>
          <w:p w14:paraId="5635F1AF" w14:textId="77777777" w:rsidR="00EA0123" w:rsidRPr="00CD4215" w:rsidRDefault="00EA0123" w:rsidP="00DE26F8">
            <w:pPr>
              <w:pStyle w:val="tabletext"/>
              <w:rPr>
                <w:lang w:val="fr-LU"/>
              </w:rPr>
            </w:pPr>
            <w:r w:rsidRPr="00CD4215">
              <w:rPr>
                <w:rStyle w:val="Emphasis"/>
                <w:b/>
                <w:i w:val="0"/>
                <w:iCs/>
                <w:sz w:val="16"/>
                <w:lang w:val="fr-LU"/>
              </w:rPr>
              <w:t>Source:</w:t>
            </w:r>
            <w:r w:rsidRPr="00CD4215">
              <w:rPr>
                <w:rStyle w:val="Emphasis"/>
                <w:iCs/>
                <w:sz w:val="16"/>
                <w:lang w:val="fr-LU"/>
              </w:rPr>
              <w:t xml:space="preserve"> </w:t>
            </w:r>
            <w:hyperlink r:id="rId126" w:history="1">
              <w:r w:rsidRPr="00CD4215">
                <w:rPr>
                  <w:rStyle w:val="Hyperlink"/>
                  <w:iCs/>
                  <w:sz w:val="16"/>
                  <w:lang w:val="fr-LU"/>
                </w:rPr>
                <w:t>http://www.mvcr.cz/</w:t>
              </w:r>
            </w:hyperlink>
            <w:r w:rsidRPr="00CD4215">
              <w:rPr>
                <w:iCs/>
                <w:color w:val="1A3F7C"/>
                <w:sz w:val="16"/>
                <w:lang w:val="fr-LU"/>
              </w:rPr>
              <w:t xml:space="preserve"> </w:t>
            </w:r>
          </w:p>
        </w:tc>
      </w:tr>
    </w:tbl>
    <w:p w14:paraId="5635F1B1" w14:textId="77777777" w:rsidR="00EA0123" w:rsidRPr="00EF0209" w:rsidRDefault="00EA0123" w:rsidP="00FE4D60">
      <w:pPr>
        <w:pStyle w:val="Heading3"/>
      </w:pPr>
      <w:r w:rsidRPr="00EF0209">
        <w:t>Implementation</w:t>
      </w:r>
      <w:bookmarkEnd w:id="37"/>
    </w:p>
    <w:p w14:paraId="5635F1B2" w14:textId="77777777" w:rsidR="00EA0123" w:rsidRPr="00EF0209" w:rsidRDefault="00EA0123" w:rsidP="0065217F">
      <w:pPr>
        <w:pStyle w:val="Subtitle"/>
        <w:rPr>
          <w:lang w:val="en-GB"/>
        </w:rPr>
      </w:pPr>
      <w:bookmarkStart w:id="38" w:name="_Toc1474977"/>
      <w:r w:rsidRPr="00EF0209">
        <w:rPr>
          <w:lang w:val="en-GB"/>
        </w:rPr>
        <w:t xml:space="preserve">Ministry of the Interior </w:t>
      </w:r>
    </w:p>
    <w:p w14:paraId="5635F1B3" w14:textId="77777777" w:rsidR="00EA0123" w:rsidRPr="00EF0209" w:rsidRDefault="00EA0123" w:rsidP="00670E6E">
      <w:pPr>
        <w:rPr>
          <w:b/>
          <w:u w:val="single"/>
        </w:rPr>
      </w:pPr>
      <w:r w:rsidRPr="00EF0209">
        <w:t xml:space="preserve">The </w:t>
      </w:r>
      <w:hyperlink r:id="rId127" w:history="1">
        <w:r w:rsidRPr="00EF0209">
          <w:rPr>
            <w:rStyle w:val="Hyperlink"/>
          </w:rPr>
          <w:t>Ministry of the Interior</w:t>
        </w:r>
      </w:hyperlink>
      <w:r w:rsidRPr="00EF0209">
        <w:t xml:space="preserve"> is responsible for implementing national eGovernment infrastructure projects and projects related to digital services.</w:t>
      </w:r>
    </w:p>
    <w:p w14:paraId="5635F1B4" w14:textId="77777777" w:rsidR="00EA0123" w:rsidRPr="00EF0209" w:rsidRDefault="00EA0123" w:rsidP="00B03E7E">
      <w:pPr>
        <w:pStyle w:val="Subtitle"/>
        <w:keepNext/>
        <w:keepLines/>
        <w:rPr>
          <w:lang w:val="en-GB"/>
        </w:rPr>
      </w:pPr>
      <w:r w:rsidRPr="00EF0209">
        <w:rPr>
          <w:rStyle w:val="Hyperlink"/>
          <w:color w:val="00B0F0"/>
          <w:sz w:val="22"/>
          <w:lang w:val="en-GB"/>
        </w:rPr>
        <w:lastRenderedPageBreak/>
        <w:t>Department of eGovernment</w:t>
      </w:r>
    </w:p>
    <w:p w14:paraId="5635F1B5" w14:textId="30FCACBE" w:rsidR="00EA0123" w:rsidRPr="00EF0209" w:rsidRDefault="00EA0123" w:rsidP="00B03E7E">
      <w:pPr>
        <w:keepNext/>
        <w:keepLines/>
      </w:pPr>
      <w:r w:rsidRPr="00EF0209">
        <w:t xml:space="preserve">One of the current projects of the </w:t>
      </w:r>
      <w:hyperlink r:id="rId128" w:history="1">
        <w:r w:rsidRPr="00EF0209">
          <w:rPr>
            <w:rStyle w:val="Hyperlink"/>
          </w:rPr>
          <w:t>Department of eGovernment</w:t>
        </w:r>
      </w:hyperlink>
      <w:r w:rsidRPr="00EF0209">
        <w:t xml:space="preserve"> is the process modelling of public administration agendas with the aim to prioritise services that will become fully digitised and standardised across the country. The department is also responsible for implementation of the new Citizen's Portal as a transactional part of the Government (Public Administration) Portal. The department administers the Contract Registry and provides user support. The eGovernment department also performs the role of technical administrator of the national identity scheme in compliance with the eIDAS regulation.</w:t>
      </w:r>
    </w:p>
    <w:p w14:paraId="5635F1B6" w14:textId="77777777" w:rsidR="00EA0123" w:rsidRPr="00EF0209" w:rsidRDefault="00EA0123" w:rsidP="00FE4D60">
      <w:pPr>
        <w:pStyle w:val="Heading3"/>
      </w:pPr>
      <w:r w:rsidRPr="00EF0209">
        <w:t>Support</w:t>
      </w:r>
      <w:bookmarkEnd w:id="38"/>
    </w:p>
    <w:p w14:paraId="5635F1B7" w14:textId="77777777" w:rsidR="00EA0123" w:rsidRPr="00EF0209" w:rsidRDefault="00EA0123" w:rsidP="0065217F">
      <w:pPr>
        <w:pStyle w:val="Subtitle"/>
        <w:rPr>
          <w:lang w:val="en-GB"/>
        </w:rPr>
      </w:pPr>
      <w:bookmarkStart w:id="39" w:name="_Toc1035643"/>
      <w:bookmarkStart w:id="40" w:name="_Toc1474978"/>
      <w:r w:rsidRPr="00EF0209">
        <w:rPr>
          <w:lang w:val="en-GB"/>
        </w:rPr>
        <w:t>Ministry of the Interior</w:t>
      </w:r>
    </w:p>
    <w:p w14:paraId="5635F1B8" w14:textId="77777777" w:rsidR="00EA0123" w:rsidRPr="00EF0209" w:rsidRDefault="00EA0123" w:rsidP="003B654E">
      <w:r w:rsidRPr="00EF0209">
        <w:t xml:space="preserve">The </w:t>
      </w:r>
      <w:hyperlink r:id="rId129" w:history="1">
        <w:r w:rsidRPr="00EF0209">
          <w:rPr>
            <w:rStyle w:val="Hyperlink"/>
          </w:rPr>
          <w:t>Ministry of the Interior</w:t>
        </w:r>
      </w:hyperlink>
      <w:r w:rsidRPr="00EF0209">
        <w:t xml:space="preserve"> provides support to other Government departments and bodies for the implementation of their eGovernment projects.</w:t>
      </w:r>
    </w:p>
    <w:p w14:paraId="5635F1B9" w14:textId="77777777" w:rsidR="00EA0123" w:rsidRPr="00EF0209" w:rsidRDefault="00EA0123" w:rsidP="0065217F">
      <w:pPr>
        <w:pStyle w:val="Subtitle"/>
        <w:rPr>
          <w:lang w:val="en-GB"/>
        </w:rPr>
      </w:pPr>
      <w:r w:rsidRPr="00EF0209">
        <w:rPr>
          <w:rStyle w:val="Hyperlink"/>
          <w:color w:val="00B0F0"/>
          <w:sz w:val="22"/>
          <w:lang w:val="en-GB"/>
        </w:rPr>
        <w:t>Government Council for the Information Society</w:t>
      </w:r>
      <w:r w:rsidRPr="00EF0209">
        <w:rPr>
          <w:lang w:val="en-GB"/>
        </w:rPr>
        <w:t xml:space="preserve"> </w:t>
      </w:r>
    </w:p>
    <w:p w14:paraId="5635F1BA" w14:textId="77777777" w:rsidR="00EA0123" w:rsidRPr="00EF0209" w:rsidRDefault="00EA0123" w:rsidP="003B654E">
      <w:r w:rsidRPr="00EF0209">
        <w:t xml:space="preserve">The </w:t>
      </w:r>
      <w:hyperlink r:id="rId130" w:history="1">
        <w:r w:rsidRPr="00EF0209">
          <w:rPr>
            <w:rStyle w:val="Hyperlink"/>
          </w:rPr>
          <w:t>Government Council for the Information Society</w:t>
        </w:r>
      </w:hyperlink>
      <w:r w:rsidRPr="00EF0209">
        <w:t xml:space="preserve"> is an expert advisory body made up of senior officials and major stakeholders in key institutions of the Public Administration and local governments who are involved in ICT and the implementation of eGovernment. It aims to support the development of the information society by creating a platform for discussing strategies and projects of the respective Government departments. Furthermore, it deliberates over materials submitted to the Government for ICT implementation and for the computerisation of the Public Administration.</w:t>
      </w:r>
    </w:p>
    <w:p w14:paraId="5635F1BB" w14:textId="77777777" w:rsidR="00EA0123" w:rsidRPr="00EF0209" w:rsidRDefault="00EA0123" w:rsidP="003B654E">
      <w:r w:rsidRPr="00EF0209">
        <w:t>For effective work of the Council, the following working groups were set up:</w:t>
      </w:r>
    </w:p>
    <w:p w14:paraId="5635F1BC" w14:textId="77777777" w:rsidR="00EA0123" w:rsidRPr="00EF0209" w:rsidRDefault="00EA0123" w:rsidP="00246C8D">
      <w:pPr>
        <w:pStyle w:val="bulletpoints"/>
        <w:rPr>
          <w:lang w:val="en-GB"/>
        </w:rPr>
      </w:pPr>
      <w:r w:rsidRPr="00EF0209">
        <w:rPr>
          <w:lang w:val="en-GB"/>
        </w:rPr>
        <w:t>Executive Committee for the Czech Republic in Digital Europe,</w:t>
      </w:r>
    </w:p>
    <w:p w14:paraId="5635F1BD" w14:textId="77777777" w:rsidR="00EA0123" w:rsidRPr="00EF0209" w:rsidRDefault="00EA0123" w:rsidP="00246C8D">
      <w:pPr>
        <w:pStyle w:val="bulletpoints"/>
        <w:rPr>
          <w:lang w:val="en-GB"/>
        </w:rPr>
      </w:pPr>
      <w:r w:rsidRPr="00EF0209">
        <w:rPr>
          <w:lang w:val="en-GB"/>
        </w:rPr>
        <w:t>Executive Committee for the information concept of the Czech Republic,</w:t>
      </w:r>
    </w:p>
    <w:p w14:paraId="5635F1BE" w14:textId="77777777" w:rsidR="00EA0123" w:rsidRPr="00EF0209" w:rsidRDefault="00EA0123" w:rsidP="00246C8D">
      <w:pPr>
        <w:pStyle w:val="bulletpoints"/>
        <w:rPr>
          <w:lang w:val="en-GB"/>
        </w:rPr>
      </w:pPr>
      <w:r w:rsidRPr="00EF0209">
        <w:rPr>
          <w:lang w:val="en-GB"/>
        </w:rPr>
        <w:t>The Executive committee for the Digital Economy and society,</w:t>
      </w:r>
    </w:p>
    <w:p w14:paraId="5635F1BF" w14:textId="77777777" w:rsidR="00EA0123" w:rsidRPr="00EF0209" w:rsidRDefault="00EA0123" w:rsidP="00246C8D">
      <w:pPr>
        <w:pStyle w:val="bulletpoints"/>
        <w:rPr>
          <w:lang w:val="en-GB"/>
        </w:rPr>
      </w:pPr>
      <w:r w:rsidRPr="00EF0209">
        <w:rPr>
          <w:lang w:val="en-GB"/>
        </w:rPr>
        <w:t>The Executive Committee on horizontal cooperation.</w:t>
      </w:r>
    </w:p>
    <w:p w14:paraId="5635F1C0" w14:textId="77777777" w:rsidR="00EA0123" w:rsidRPr="00EF0209" w:rsidRDefault="00EA0123" w:rsidP="00FE4D60">
      <w:pPr>
        <w:pStyle w:val="Heading3"/>
      </w:pPr>
      <w:r w:rsidRPr="00EF0209">
        <w:t>Base registry coordination</w:t>
      </w:r>
      <w:bookmarkEnd w:id="39"/>
      <w:bookmarkEnd w:id="40"/>
    </w:p>
    <w:p w14:paraId="5635F1C1" w14:textId="77777777" w:rsidR="00EA0123" w:rsidRPr="00EF0209" w:rsidRDefault="00EA0123" w:rsidP="0065217F">
      <w:pPr>
        <w:pStyle w:val="Subtitle"/>
        <w:rPr>
          <w:lang w:val="en-GB"/>
        </w:rPr>
      </w:pPr>
      <w:r w:rsidRPr="00EF0209">
        <w:rPr>
          <w:lang w:val="en-GB"/>
        </w:rPr>
        <w:t>National Registries Authority</w:t>
      </w:r>
    </w:p>
    <w:p w14:paraId="5635F1C2" w14:textId="687BBFA6" w:rsidR="00EA0123" w:rsidRPr="00EF0209" w:rsidRDefault="00EA0123" w:rsidP="00C44E66">
      <w:r w:rsidRPr="00EF0209">
        <w:t xml:space="preserve">The </w:t>
      </w:r>
      <w:hyperlink r:id="rId131" w:history="1">
        <w:r w:rsidRPr="00EF0209">
          <w:rPr>
            <w:rStyle w:val="Hyperlink"/>
          </w:rPr>
          <w:t>National Registries Authority</w:t>
        </w:r>
      </w:hyperlink>
      <w:r w:rsidRPr="00EF0209">
        <w:t xml:space="preserve"> provides necessary organisational and technical support to public administrations, their system administrators and system developers. The National Registries Authority ensures </w:t>
      </w:r>
      <w:r w:rsidR="00E403D1" w:rsidRPr="00EF0209">
        <w:t xml:space="preserve">for </w:t>
      </w:r>
      <w:r w:rsidRPr="00EF0209">
        <w:t xml:space="preserve">proper interoperability between their registered systems and the four base registries, through the Information System of Base Registries. Furthermore, it includes instructions and guidelines to be followed in order to achieve interoperability. These can be retrieved in the form of: </w:t>
      </w:r>
    </w:p>
    <w:p w14:paraId="5635F1C3" w14:textId="77777777" w:rsidR="00EA0123" w:rsidRPr="00EF0209" w:rsidRDefault="00EA0123" w:rsidP="00D206FC">
      <w:pPr>
        <w:pStyle w:val="bulletpoints"/>
        <w:rPr>
          <w:lang w:val="en-GB"/>
        </w:rPr>
      </w:pPr>
      <w:r w:rsidRPr="00EF0209">
        <w:rPr>
          <w:lang w:val="en-GB"/>
        </w:rPr>
        <w:t xml:space="preserve">A global architecture description of the base registries; </w:t>
      </w:r>
    </w:p>
    <w:p w14:paraId="5635F1C4" w14:textId="77777777" w:rsidR="00EA0123" w:rsidRPr="00EF0209" w:rsidRDefault="00EA0123" w:rsidP="001C7017">
      <w:pPr>
        <w:pStyle w:val="bulletpoints"/>
        <w:rPr>
          <w:lang w:val="en-GB"/>
        </w:rPr>
      </w:pPr>
      <w:r w:rsidRPr="00EF0209">
        <w:rPr>
          <w:lang w:val="en-GB"/>
        </w:rPr>
        <w:t xml:space="preserve">A catalogue of services of the external interface of the information system of base registries, ensuring the data exchange between systems as well as access rights management; </w:t>
      </w:r>
    </w:p>
    <w:p w14:paraId="5635F1C5" w14:textId="77777777" w:rsidR="00EA0123" w:rsidRPr="00EF0209" w:rsidRDefault="00EA0123" w:rsidP="00163DD7">
      <w:pPr>
        <w:pStyle w:val="bulletpoints"/>
        <w:rPr>
          <w:lang w:val="en-GB"/>
        </w:rPr>
      </w:pPr>
      <w:r w:rsidRPr="00EF0209">
        <w:rPr>
          <w:lang w:val="en-GB"/>
        </w:rPr>
        <w:t xml:space="preserve">A list of data elements used in the information system of base registries, in terms of data semantics in public administration; </w:t>
      </w:r>
    </w:p>
    <w:p w14:paraId="5635F1C6" w14:textId="75DBF56D" w:rsidR="00EA0123" w:rsidRPr="00EF0209" w:rsidRDefault="00EA0123" w:rsidP="00163DD7">
      <w:pPr>
        <w:pStyle w:val="bulletpoints"/>
        <w:rPr>
          <w:lang w:val="en-GB"/>
        </w:rPr>
      </w:pPr>
      <w:r w:rsidRPr="00EF0209">
        <w:rPr>
          <w:lang w:val="en-GB"/>
        </w:rPr>
        <w:t xml:space="preserve">An operation manual of the information system of base registries; </w:t>
      </w:r>
    </w:p>
    <w:p w14:paraId="5635F1C7" w14:textId="77777777" w:rsidR="00EA0123" w:rsidRPr="00EF0209" w:rsidRDefault="00EA0123" w:rsidP="00163DD7">
      <w:pPr>
        <w:pStyle w:val="bulletpoints"/>
        <w:rPr>
          <w:lang w:val="en-GB"/>
        </w:rPr>
      </w:pPr>
      <w:r w:rsidRPr="00EF0209">
        <w:rPr>
          <w:lang w:val="en-GB"/>
        </w:rPr>
        <w:t xml:space="preserve">A description of the processes and conditions for the interconnection of registered public administration systems and the information system of base registries; and </w:t>
      </w:r>
    </w:p>
    <w:p w14:paraId="5635F1C8" w14:textId="77777777" w:rsidR="00EA0123" w:rsidRPr="00EF0209" w:rsidRDefault="00EA0123" w:rsidP="00163DD7">
      <w:pPr>
        <w:pStyle w:val="bulletpoints"/>
        <w:rPr>
          <w:lang w:val="en-GB"/>
        </w:rPr>
      </w:pPr>
      <w:r w:rsidRPr="00EF0209">
        <w:rPr>
          <w:lang w:val="en-GB"/>
        </w:rPr>
        <w:t>A “reference agenda” tool and test data for system developers.</w:t>
      </w:r>
    </w:p>
    <w:tbl>
      <w:tblPr>
        <w:tblW w:w="5000" w:type="pct"/>
        <w:tblLook w:val="01E0" w:firstRow="1" w:lastRow="1" w:firstColumn="1" w:lastColumn="1" w:noHBand="0" w:noVBand="0"/>
      </w:tblPr>
      <w:tblGrid>
        <w:gridCol w:w="2631"/>
        <w:gridCol w:w="6372"/>
      </w:tblGrid>
      <w:tr w:rsidR="00EA0123" w:rsidRPr="006F45C6" w14:paraId="5635F1D6" w14:textId="77777777" w:rsidTr="007D7C54">
        <w:trPr>
          <w:trHeight w:val="2604"/>
        </w:trPr>
        <w:tc>
          <w:tcPr>
            <w:tcW w:w="1461" w:type="pct"/>
            <w:shd w:val="clear" w:color="auto" w:fill="EFFBFF"/>
            <w:tcMar>
              <w:top w:w="108" w:type="dxa"/>
              <w:left w:w="108" w:type="dxa"/>
              <w:bottom w:w="108" w:type="dxa"/>
              <w:right w:w="108" w:type="dxa"/>
            </w:tcMar>
            <w:vAlign w:val="center"/>
          </w:tcPr>
          <w:p w14:paraId="5635F1C9" w14:textId="77777777" w:rsidR="00EA0123" w:rsidRPr="00EF0209" w:rsidRDefault="006F45C6" w:rsidP="007D7C54">
            <w:pPr>
              <w:jc w:val="center"/>
            </w:pPr>
            <w:r>
              <w:lastRenderedPageBreak/>
              <w:pict w14:anchorId="5635F68C">
                <v:shape id="_x0000_i1033" type="#_x0000_t75" style="width:108.3pt;height:138.8pt;mso-position-horizontal-relative:char;mso-position-vertical-relative:line">
                  <v:imagedata r:id="rId132" o:title=""/>
                </v:shape>
              </w:pict>
            </w:r>
          </w:p>
        </w:tc>
        <w:tc>
          <w:tcPr>
            <w:tcW w:w="3539" w:type="pct"/>
            <w:shd w:val="clear" w:color="auto" w:fill="EFFBFF"/>
            <w:tcMar>
              <w:top w:w="108" w:type="dxa"/>
              <w:left w:w="108" w:type="dxa"/>
              <w:bottom w:w="108" w:type="dxa"/>
              <w:right w:w="108" w:type="dxa"/>
            </w:tcMar>
          </w:tcPr>
          <w:p w14:paraId="5635F1CA" w14:textId="77777777" w:rsidR="00EA0123" w:rsidRPr="00EF0209" w:rsidRDefault="00EA0123" w:rsidP="007D7C54">
            <w:pPr>
              <w:pStyle w:val="tabletext"/>
              <w:rPr>
                <w:b/>
                <w:bCs/>
                <w:lang w:val="en-GB"/>
              </w:rPr>
            </w:pPr>
            <w:r w:rsidRPr="00EF0209">
              <w:rPr>
                <w:b/>
                <w:bCs/>
                <w:lang w:val="en-GB"/>
              </w:rPr>
              <w:t>Michal Pešek</w:t>
            </w:r>
          </w:p>
          <w:p w14:paraId="5635F1CB" w14:textId="77777777" w:rsidR="00EA0123" w:rsidRPr="00EF0209" w:rsidRDefault="00EA0123" w:rsidP="007D7C54">
            <w:pPr>
              <w:pStyle w:val="tabletext"/>
              <w:rPr>
                <w:rStyle w:val="Strong"/>
                <w:b w:val="0"/>
                <w:bCs/>
                <w:lang w:val="en-GB"/>
              </w:rPr>
            </w:pPr>
            <w:r w:rsidRPr="00EF0209">
              <w:rPr>
                <w:rStyle w:val="Strong"/>
                <w:b w:val="0"/>
                <w:bCs/>
                <w:lang w:val="en-GB"/>
              </w:rPr>
              <w:t>Director of the National Registers Authority</w:t>
            </w:r>
          </w:p>
          <w:p w14:paraId="5635F1CC" w14:textId="77777777" w:rsidR="00EA0123" w:rsidRPr="00EF0209" w:rsidRDefault="00EA0123" w:rsidP="007D7C54">
            <w:pPr>
              <w:pStyle w:val="tabletext"/>
              <w:rPr>
                <w:rStyle w:val="Strong"/>
                <w:bCs/>
                <w:lang w:val="en-GB"/>
              </w:rPr>
            </w:pPr>
            <w:r w:rsidRPr="00EF0209">
              <w:rPr>
                <w:lang w:val="en-GB"/>
              </w:rPr>
              <w:t xml:space="preserve"> </w:t>
            </w:r>
          </w:p>
          <w:p w14:paraId="5635F1CD" w14:textId="77777777" w:rsidR="00EA0123" w:rsidRPr="00EF0209" w:rsidRDefault="00EA0123" w:rsidP="007D7C54">
            <w:pPr>
              <w:pStyle w:val="tabletext"/>
              <w:rPr>
                <w:rStyle w:val="Strong"/>
                <w:bCs/>
                <w:sz w:val="16"/>
                <w:lang w:val="en-GB"/>
              </w:rPr>
            </w:pPr>
            <w:r w:rsidRPr="00EF0209">
              <w:rPr>
                <w:rStyle w:val="Strong"/>
                <w:bCs/>
                <w:sz w:val="16"/>
                <w:lang w:val="en-GB"/>
              </w:rPr>
              <w:t>Contact details:</w:t>
            </w:r>
          </w:p>
          <w:p w14:paraId="5635F1CE" w14:textId="77777777" w:rsidR="00EA0123" w:rsidRPr="00EF0209" w:rsidRDefault="00EA0123" w:rsidP="007D7C54">
            <w:pPr>
              <w:pStyle w:val="tabletext"/>
              <w:jc w:val="left"/>
              <w:rPr>
                <w:sz w:val="16"/>
                <w:lang w:val="en-GB"/>
              </w:rPr>
            </w:pPr>
            <w:r w:rsidRPr="00EF0209">
              <w:rPr>
                <w:sz w:val="16"/>
                <w:lang w:val="en-GB"/>
              </w:rPr>
              <w:t>Správa základních registrů/National Registers Authority</w:t>
            </w:r>
          </w:p>
          <w:p w14:paraId="5635F1CF" w14:textId="77777777" w:rsidR="00EA0123" w:rsidRPr="00CD4215" w:rsidRDefault="00EA0123" w:rsidP="007D7C54">
            <w:pPr>
              <w:pStyle w:val="tabletext"/>
              <w:jc w:val="left"/>
              <w:rPr>
                <w:sz w:val="16"/>
                <w:lang w:val="fr-LU"/>
              </w:rPr>
            </w:pPr>
            <w:r w:rsidRPr="00CD4215">
              <w:rPr>
                <w:sz w:val="16"/>
                <w:lang w:val="fr-LU"/>
              </w:rPr>
              <w:t>Na Vápence 14</w:t>
            </w:r>
          </w:p>
          <w:p w14:paraId="5635F1D0" w14:textId="77777777" w:rsidR="00EA0123" w:rsidRPr="00CD4215" w:rsidRDefault="00EA0123" w:rsidP="007D7C54">
            <w:pPr>
              <w:pStyle w:val="tabletext"/>
              <w:jc w:val="left"/>
              <w:rPr>
                <w:sz w:val="16"/>
                <w:lang w:val="fr-LU"/>
              </w:rPr>
            </w:pPr>
            <w:r w:rsidRPr="00CD4215">
              <w:rPr>
                <w:sz w:val="16"/>
                <w:lang w:val="fr-LU"/>
              </w:rPr>
              <w:t>Prague 3</w:t>
            </w:r>
          </w:p>
          <w:p w14:paraId="5635F1D2" w14:textId="512B57C3" w:rsidR="00EA0123" w:rsidRPr="00CD4215" w:rsidRDefault="00EA0123" w:rsidP="007D7C54">
            <w:pPr>
              <w:pStyle w:val="tabletext"/>
              <w:jc w:val="left"/>
              <w:rPr>
                <w:sz w:val="16"/>
                <w:lang w:val="fr-LU"/>
              </w:rPr>
            </w:pPr>
            <w:r w:rsidRPr="00CD4215">
              <w:rPr>
                <w:sz w:val="16"/>
                <w:lang w:val="fr-LU"/>
              </w:rPr>
              <w:t>130 00</w:t>
            </w:r>
          </w:p>
          <w:p w14:paraId="5635F1D3" w14:textId="77777777" w:rsidR="00EA0123" w:rsidRPr="00CD4215" w:rsidRDefault="00EA0123" w:rsidP="007D7C54">
            <w:pPr>
              <w:pStyle w:val="tabletext"/>
              <w:rPr>
                <w:color w:val="1A3F7C"/>
                <w:sz w:val="16"/>
                <w:lang w:val="fr-LU"/>
              </w:rPr>
            </w:pPr>
            <w:r w:rsidRPr="00CD4215">
              <w:rPr>
                <w:b/>
                <w:sz w:val="16"/>
                <w:lang w:val="fr-LU"/>
              </w:rPr>
              <w:t>E-mail</w:t>
            </w:r>
            <w:r w:rsidRPr="007F704E">
              <w:rPr>
                <w:b/>
                <w:sz w:val="16"/>
                <w:lang w:val="fr-LU"/>
              </w:rPr>
              <w:t>:</w:t>
            </w:r>
            <w:r w:rsidRPr="00CD4215">
              <w:rPr>
                <w:sz w:val="16"/>
                <w:lang w:val="fr-LU"/>
              </w:rPr>
              <w:t xml:space="preserve"> </w:t>
            </w:r>
            <w:hyperlink r:id="rId133" w:history="1">
              <w:r w:rsidRPr="00CD4215">
                <w:rPr>
                  <w:rStyle w:val="Hyperlink"/>
                  <w:sz w:val="16"/>
                  <w:lang w:val="fr-LU"/>
                </w:rPr>
                <w:t>szr@szrcr.cz</w:t>
              </w:r>
            </w:hyperlink>
            <w:r w:rsidRPr="00CD4215">
              <w:rPr>
                <w:color w:val="1A3F7C"/>
                <w:sz w:val="16"/>
                <w:lang w:val="fr-LU"/>
              </w:rPr>
              <w:t xml:space="preserve"> </w:t>
            </w:r>
          </w:p>
          <w:p w14:paraId="5635F1D4" w14:textId="77777777" w:rsidR="00EA0123" w:rsidRPr="00CD4215" w:rsidRDefault="00EA0123" w:rsidP="007D7C54">
            <w:pPr>
              <w:pStyle w:val="tabletext"/>
              <w:rPr>
                <w:color w:val="1A3F7C"/>
                <w:sz w:val="16"/>
                <w:lang w:val="fr-LU"/>
              </w:rPr>
            </w:pPr>
            <w:r w:rsidRPr="00CD4215">
              <w:rPr>
                <w:b/>
                <w:sz w:val="16"/>
                <w:lang w:val="fr-LU"/>
              </w:rPr>
              <w:t>Tel.:</w:t>
            </w:r>
            <w:r w:rsidRPr="00CD4215">
              <w:rPr>
                <w:sz w:val="16"/>
                <w:lang w:val="fr-LU"/>
              </w:rPr>
              <w:t xml:space="preserve"> </w:t>
            </w:r>
            <w:r w:rsidRPr="00CD4215">
              <w:rPr>
                <w:color w:val="1A3F7C"/>
                <w:sz w:val="16"/>
                <w:lang w:val="fr-LU"/>
              </w:rPr>
              <w:t>+420  236 031 751; +420 236 031 759</w:t>
            </w:r>
          </w:p>
          <w:p w14:paraId="5635F1D5" w14:textId="77777777" w:rsidR="00EA0123" w:rsidRPr="00CD4215" w:rsidRDefault="00EA0123" w:rsidP="007D7C54">
            <w:pPr>
              <w:pStyle w:val="tabletext"/>
              <w:rPr>
                <w:lang w:val="fr-LU"/>
              </w:rPr>
            </w:pPr>
            <w:r w:rsidRPr="00CD4215">
              <w:rPr>
                <w:rStyle w:val="Emphasis"/>
                <w:b/>
                <w:i w:val="0"/>
                <w:iCs/>
                <w:sz w:val="16"/>
                <w:lang w:val="fr-LU"/>
              </w:rPr>
              <w:t>Source:</w:t>
            </w:r>
            <w:r w:rsidRPr="00CD4215">
              <w:rPr>
                <w:rStyle w:val="Emphasis"/>
                <w:iCs/>
                <w:sz w:val="16"/>
                <w:lang w:val="fr-LU"/>
              </w:rPr>
              <w:t xml:space="preserve"> </w:t>
            </w:r>
            <w:hyperlink r:id="rId134" w:history="1">
              <w:r w:rsidRPr="00CD4215">
                <w:rPr>
                  <w:rStyle w:val="Hyperlink"/>
                  <w:iCs/>
                  <w:sz w:val="16"/>
                  <w:lang w:val="fr-LU"/>
                </w:rPr>
                <w:t>http://www.szrcr.cz/kontakty</w:t>
              </w:r>
            </w:hyperlink>
            <w:r w:rsidRPr="00CD4215">
              <w:rPr>
                <w:iCs/>
                <w:color w:val="1A3F7C"/>
                <w:sz w:val="16"/>
                <w:lang w:val="fr-LU"/>
              </w:rPr>
              <w:t xml:space="preserve"> </w:t>
            </w:r>
          </w:p>
        </w:tc>
      </w:tr>
    </w:tbl>
    <w:p w14:paraId="5635F1D8" w14:textId="5832F61E" w:rsidR="00EA0123" w:rsidRPr="00EF0209" w:rsidRDefault="00EA0123" w:rsidP="002E36C8">
      <w:pPr>
        <w:pStyle w:val="Subtitle"/>
        <w:rPr>
          <w:lang w:val="en-GB"/>
        </w:rPr>
      </w:pPr>
      <w:r w:rsidRPr="00EF0209">
        <w:rPr>
          <w:lang w:val="en-GB"/>
        </w:rPr>
        <w:t>Czech Office for Surveying, Mapping and Cadastre (CUZK)</w:t>
      </w:r>
    </w:p>
    <w:p w14:paraId="5635F1D9" w14:textId="77777777" w:rsidR="00EA0123" w:rsidRPr="00EF0209" w:rsidRDefault="00EA0123" w:rsidP="005C2B60">
      <w:r w:rsidRPr="00EF0209">
        <w:t xml:space="preserve">The </w:t>
      </w:r>
      <w:hyperlink r:id="rId135" w:history="1">
        <w:r w:rsidRPr="00EF0209">
          <w:rPr>
            <w:rStyle w:val="Hyperlink"/>
          </w:rPr>
          <w:t>Czech Office for Surveying, Mapping and Cadastre</w:t>
        </w:r>
      </w:hyperlink>
      <w:r w:rsidRPr="00EF0209">
        <w:t xml:space="preserve"> (CUZK), is the administrator of the base registry of Territorial Identification, Addresses and Real Estates (RUIAN). CUZK cooperates with relevant local municipal, cadastral and building offices and municipal councils. CUZK coordinates and manages all the processes concerning information collection and distribution for RUIAN and coordinates the large network of cadastre offices, municipal offices, local and specialised building authorities, and local councils when editing RUIAN. CUZK’s rights and duties are defined in Act No. 111/2009 Coll. and the Decree No. 359/2011 on RUIAN. Local cadastre offices are primary editors of information using for that function the Cadastral Information System (ISKN). The other local or specialised editors contribute with particular data in their territorial and subject competence through the Information System of Territorial Identification (ISUI).</w:t>
      </w:r>
    </w:p>
    <w:p w14:paraId="5635F1DA" w14:textId="77777777" w:rsidR="00EA0123" w:rsidRPr="00EF0209" w:rsidRDefault="00EA0123" w:rsidP="0065217F">
      <w:pPr>
        <w:pStyle w:val="Subtitle"/>
        <w:rPr>
          <w:lang w:val="en-GB"/>
        </w:rPr>
      </w:pPr>
      <w:r w:rsidRPr="00EF0209">
        <w:rPr>
          <w:lang w:val="en-GB"/>
        </w:rPr>
        <w:t>Czech Statistical Office (CSO)</w:t>
      </w:r>
    </w:p>
    <w:p w14:paraId="5635F1DB" w14:textId="63FDA5D0" w:rsidR="00EA0123" w:rsidRPr="00EF0209" w:rsidRDefault="00EA0123" w:rsidP="005C2B60">
      <w:r w:rsidRPr="00EF0209">
        <w:t xml:space="preserve">The </w:t>
      </w:r>
      <w:hyperlink r:id="rId136" w:history="1">
        <w:r w:rsidRPr="00EF0209">
          <w:rPr>
            <w:rStyle w:val="Hyperlink"/>
          </w:rPr>
          <w:t>Czech Statistical Office</w:t>
        </w:r>
      </w:hyperlink>
      <w:r w:rsidRPr="00EF0209">
        <w:t xml:space="preserve"> (CSO), in cooperation with relevant local administrations, is the administrator of the Legal Persons Registry (ROS). CSO defines and manages all the processes around information collection and distribution of ROS. CSO rights and duties are defined by the Act No. 111/2009 Coll. There is a network of various local, regional and central public offices working as primary editors of ROS and coordinated by CSO. Editing agencies are supported by more than </w:t>
      </w:r>
      <w:r w:rsidR="00555A59" w:rsidRPr="00EF0209">
        <w:t>40</w:t>
      </w:r>
      <w:r w:rsidRPr="00EF0209">
        <w:t xml:space="preserve"> information systems connected to the System of Base Registries.</w:t>
      </w:r>
    </w:p>
    <w:p w14:paraId="5635F1DC" w14:textId="77777777" w:rsidR="00EA0123" w:rsidRPr="00EF0209" w:rsidRDefault="00EA0123" w:rsidP="0065217F">
      <w:pPr>
        <w:pStyle w:val="Subtitle"/>
        <w:rPr>
          <w:lang w:val="en-GB"/>
        </w:rPr>
      </w:pPr>
      <w:r w:rsidRPr="00EF0209">
        <w:rPr>
          <w:lang w:val="en-GB"/>
        </w:rPr>
        <w:t>Ministry of Interior</w:t>
      </w:r>
    </w:p>
    <w:p w14:paraId="5635F1DD" w14:textId="77777777" w:rsidR="00EA0123" w:rsidRPr="00EF0209" w:rsidRDefault="00EA0123" w:rsidP="00181262">
      <w:r w:rsidRPr="00EF0209">
        <w:t xml:space="preserve">The </w:t>
      </w:r>
      <w:hyperlink r:id="rId137" w:history="1">
        <w:r w:rsidRPr="00EF0209">
          <w:rPr>
            <w:rStyle w:val="Hyperlink"/>
          </w:rPr>
          <w:t>Ministry of Interior</w:t>
        </w:r>
      </w:hyperlink>
      <w:r w:rsidRPr="00EF0209">
        <w:t>, in cooperation with relevant local administrations, is the administrator of the Registry of Natural Persons (ROB). The Ministry defines and manages all processes around information collection and distribution for ROB. Its rights and duties are defined by Act No. 111/2009 Coll., where the local councils are set as the primary editors of citizens’ information using the Agenda Information System (AIS).</w:t>
      </w:r>
    </w:p>
    <w:p w14:paraId="5635F1DE" w14:textId="77777777" w:rsidR="00EA0123" w:rsidRPr="00EF0209" w:rsidRDefault="00EA0123" w:rsidP="005C2B60">
      <w:r w:rsidRPr="00EF0209">
        <w:t xml:space="preserve">Also, the Ministry of Interior, in cooperation with other central government administrations, is the administrator of Registry of Rights and Duties (RPP). The Ministry defines processes for agenda definition and registration. The actual registration is done by the responsible Ministry or other central offices. Part of the agenda description is a definition of access rights to information stored in base registries and other agendas. A short description of registered agendas and public offices working on those agendas is published as output from the </w:t>
      </w:r>
      <w:hyperlink r:id="rId138" w:history="1">
        <w:r w:rsidRPr="00EF0209">
          <w:rPr>
            <w:rStyle w:val="Hyperlink"/>
          </w:rPr>
          <w:t>RPP</w:t>
        </w:r>
      </w:hyperlink>
      <w:r w:rsidRPr="00EF0209">
        <w:t xml:space="preserve">. Additionally, a list of editing agendas for different registries is also published from </w:t>
      </w:r>
      <w:hyperlink r:id="rId139" w:history="1">
        <w:r w:rsidRPr="00EF0209">
          <w:rPr>
            <w:rStyle w:val="Hyperlink"/>
          </w:rPr>
          <w:t>RPP</w:t>
        </w:r>
      </w:hyperlink>
      <w:r w:rsidRPr="00EF0209">
        <w:t>.</w:t>
      </w:r>
    </w:p>
    <w:p w14:paraId="5635F1DF" w14:textId="77777777" w:rsidR="00EA0123" w:rsidRPr="00EF0209" w:rsidRDefault="00EA0123" w:rsidP="00F96873">
      <w:pPr>
        <w:pStyle w:val="Subtitle"/>
        <w:keepNext/>
        <w:keepLines/>
        <w:rPr>
          <w:lang w:val="en-GB"/>
        </w:rPr>
      </w:pPr>
      <w:r w:rsidRPr="00EF0209">
        <w:rPr>
          <w:lang w:val="en-GB"/>
        </w:rPr>
        <w:lastRenderedPageBreak/>
        <w:t>Office of Personal Data Protection (OPDP)</w:t>
      </w:r>
    </w:p>
    <w:p w14:paraId="5635F1E0" w14:textId="5A0103F2" w:rsidR="00EA0123" w:rsidRPr="00EF0209" w:rsidRDefault="00EA0123" w:rsidP="00F96873">
      <w:pPr>
        <w:keepNext/>
        <w:keepLines/>
      </w:pPr>
      <w:r w:rsidRPr="00EF0209">
        <w:rPr>
          <w:lang w:eastAsia="en-US"/>
        </w:rPr>
        <w:t>There are four main base registers</w:t>
      </w:r>
      <w:r w:rsidRPr="00EF0209">
        <w:rPr>
          <w:rStyle w:val="FootnoteReference"/>
          <w:rFonts w:cs="Verdana"/>
          <w:color w:val="000000"/>
          <w:szCs w:val="20"/>
          <w:lang w:eastAsia="en-US"/>
        </w:rPr>
        <w:footnoteReference w:id="2"/>
      </w:r>
      <w:r w:rsidRPr="00EF0209">
        <w:rPr>
          <w:lang w:eastAsia="en-US"/>
        </w:rPr>
        <w:t xml:space="preserve">, based on the Act No. 111/2009 Coll. on Base registers, managed by different institutions, and the connection between them is ensured by the </w:t>
      </w:r>
      <w:hyperlink r:id="rId140" w:history="1">
        <w:r w:rsidRPr="00EF0209">
          <w:rPr>
            <w:rStyle w:val="Hyperlink"/>
            <w:lang w:eastAsia="en-US"/>
          </w:rPr>
          <w:t>Office for Personal Data Protection</w:t>
        </w:r>
      </w:hyperlink>
      <w:r w:rsidRPr="00EF0209">
        <w:rPr>
          <w:lang w:eastAsia="en-US"/>
        </w:rPr>
        <w:t xml:space="preserve"> </w:t>
      </w:r>
      <w:r w:rsidRPr="00EF0209">
        <w:t>(OPDP)</w:t>
      </w:r>
      <w:r w:rsidRPr="00EF0209">
        <w:rPr>
          <w:lang w:eastAsia="en-US"/>
        </w:rPr>
        <w:t xml:space="preserve">. </w:t>
      </w:r>
      <w:r w:rsidRPr="00EF0209">
        <w:t>These registers are governed by the Administration of basic registers. They are not interconnected with each other. The Office of Personal Data Protection is the administrator of the system of personal identifiers (ORG). It does not use a potentially exploitable birth number, but a randomly generated ID. That is why it is also called the identifier converter. The OPDP also defines and manages all the processes regarding the creation and changes of personal identifiers and manages the services for the personal identifiers (“AIFO”) usage. The office has no rights to access information from base registries except for the audit purposes.</w:t>
      </w:r>
    </w:p>
    <w:p w14:paraId="5635F1E1" w14:textId="77777777" w:rsidR="00EA0123" w:rsidRPr="00EF0209" w:rsidRDefault="00EA0123" w:rsidP="00FE4D60">
      <w:pPr>
        <w:pStyle w:val="Heading3"/>
      </w:pPr>
      <w:bookmarkStart w:id="41" w:name="_Toc1474979"/>
      <w:r w:rsidRPr="00EF0209">
        <w:t>Audit</w:t>
      </w:r>
      <w:bookmarkEnd w:id="41"/>
    </w:p>
    <w:p w14:paraId="5635F1E3" w14:textId="77777777" w:rsidR="00EA0123" w:rsidRPr="00EF0209" w:rsidRDefault="00EA0123" w:rsidP="0065217F">
      <w:pPr>
        <w:pStyle w:val="Subtitle"/>
        <w:rPr>
          <w:lang w:val="en-GB"/>
        </w:rPr>
      </w:pPr>
      <w:bookmarkStart w:id="42" w:name="_Toc1474980"/>
      <w:r w:rsidRPr="00EF0209">
        <w:rPr>
          <w:lang w:val="en-GB"/>
        </w:rPr>
        <w:t>Supreme Audit Office</w:t>
      </w:r>
    </w:p>
    <w:p w14:paraId="36935624" w14:textId="77777777" w:rsidR="00516D8F" w:rsidRPr="00516D8F" w:rsidRDefault="00516D8F" w:rsidP="00516D8F">
      <w:pPr>
        <w:pStyle w:val="BodyText"/>
        <w:spacing w:after="0"/>
      </w:pPr>
      <w:r w:rsidRPr="00EF0209">
        <w:t xml:space="preserve">One of the necessary conditions for the functioning of the modern democratic State is the existence of an independent body that controls its management. This role is fulfilled in the Czech Republic by the Supreme Audit Office, whose conception is based </w:t>
      </w:r>
      <w:r w:rsidRPr="00516D8F">
        <w:t xml:space="preserve">on the principles applicable to similar control institutions in Europe. </w:t>
      </w:r>
    </w:p>
    <w:p w14:paraId="5635F1E4" w14:textId="77777777" w:rsidR="00EA0123" w:rsidRPr="00EF0209" w:rsidRDefault="00EA0123" w:rsidP="00516D8F">
      <w:r w:rsidRPr="00EF0209">
        <w:t xml:space="preserve">The </w:t>
      </w:r>
      <w:hyperlink r:id="rId141" w:history="1">
        <w:r w:rsidRPr="00EF0209">
          <w:rPr>
            <w:rStyle w:val="Hyperlink"/>
          </w:rPr>
          <w:t>Supreme Audit Office</w:t>
        </w:r>
      </w:hyperlink>
      <w:r w:rsidRPr="00EF0209">
        <w:t xml:space="preserve"> (SAO) is an independent institution that is responsible for auditing the management of public finances and State property. The National Audit Office (NKÚ) is one of the indispensable pillars of the democratic State.</w:t>
      </w:r>
    </w:p>
    <w:p w14:paraId="5635F1E5" w14:textId="77777777" w:rsidR="00EA0123" w:rsidRPr="00EF0209" w:rsidRDefault="00EA0123" w:rsidP="00516D8F">
      <w:r w:rsidRPr="00EF0209">
        <w:t>The Existence of the NKÚ is enshrined in the Constitution of the Czech Republic and its activities and powers are regulated by Act No. 166/1993 Coll., on the Supreme Audit Office.</w:t>
      </w:r>
    </w:p>
    <w:p w14:paraId="5635F1E6" w14:textId="77777777" w:rsidR="00EA0123" w:rsidRPr="00EF0209" w:rsidRDefault="00EA0123" w:rsidP="00FE4D60">
      <w:pPr>
        <w:pStyle w:val="Heading3"/>
      </w:pPr>
      <w:r w:rsidRPr="00EF0209">
        <w:t>Data Protection</w:t>
      </w:r>
      <w:bookmarkEnd w:id="42"/>
    </w:p>
    <w:p w14:paraId="5635F1E7" w14:textId="77777777" w:rsidR="00EA0123" w:rsidRPr="00EF0209" w:rsidRDefault="00EA0123" w:rsidP="0065217F">
      <w:pPr>
        <w:pStyle w:val="Subtitle"/>
        <w:rPr>
          <w:lang w:val="en-GB"/>
        </w:rPr>
      </w:pPr>
      <w:r w:rsidRPr="00EF0209">
        <w:rPr>
          <w:rStyle w:val="Hyperlink"/>
          <w:color w:val="00B0F0"/>
          <w:sz w:val="22"/>
          <w:lang w:val="en-GB"/>
        </w:rPr>
        <w:t>Office for Personal Data Protection</w:t>
      </w:r>
    </w:p>
    <w:p w14:paraId="5635F1E8" w14:textId="7F4AA5B8" w:rsidR="00EA0123" w:rsidRPr="00EF0209" w:rsidRDefault="00EA0123" w:rsidP="00A6594E">
      <w:r w:rsidRPr="00EF0209">
        <w:t xml:space="preserve">The </w:t>
      </w:r>
      <w:hyperlink r:id="rId142" w:history="1">
        <w:r w:rsidRPr="00EF0209">
          <w:rPr>
            <w:rStyle w:val="Hyperlink"/>
          </w:rPr>
          <w:t>Office for Personal Data Protection</w:t>
        </w:r>
      </w:hyperlink>
      <w:r w:rsidRPr="00EF0209">
        <w:t xml:space="preserve"> was established on 1 June 2000 as an independent administrative body in the field of personal data protection and deals with citizen grievances in this domain. The development of eGovernment services in the Czech Republic is further supported by the work of </w:t>
      </w:r>
      <w:hyperlink r:id="rId143" w:history="1">
        <w:r w:rsidRPr="00EF0209">
          <w:rPr>
            <w:rStyle w:val="Hyperlink"/>
          </w:rPr>
          <w:t>Czech office for Surveying, Mapping and Cadastre</w:t>
        </w:r>
      </w:hyperlink>
      <w:r w:rsidRPr="00EF0209">
        <w:t xml:space="preserve">, </w:t>
      </w:r>
      <w:hyperlink r:id="rId144" w:history="1">
        <w:r w:rsidRPr="00EF0209">
          <w:rPr>
            <w:rStyle w:val="Hyperlink"/>
          </w:rPr>
          <w:t>Czech Telecommunication Office</w:t>
        </w:r>
      </w:hyperlink>
      <w:r w:rsidRPr="00EF0209">
        <w:t xml:space="preserve"> and </w:t>
      </w:r>
      <w:hyperlink r:id="rId145" w:history="1">
        <w:r w:rsidRPr="00EF0209">
          <w:rPr>
            <w:rStyle w:val="Hyperlink"/>
          </w:rPr>
          <w:t>the National Cyber and Information Security Agency</w:t>
        </w:r>
      </w:hyperlink>
      <w:r w:rsidRPr="00EF0209">
        <w:t>. The office publishe</w:t>
      </w:r>
      <w:r w:rsidR="00E403D1" w:rsidRPr="00EF0209">
        <w:t>d</w:t>
      </w:r>
      <w:r w:rsidRPr="00EF0209">
        <w:t xml:space="preserve"> its official journal, update</w:t>
      </w:r>
      <w:r w:rsidR="00E403D1" w:rsidRPr="00EF0209">
        <w:t>d</w:t>
      </w:r>
      <w:r w:rsidRPr="00EF0209">
        <w:t xml:space="preserve"> its website and regularly inform</w:t>
      </w:r>
      <w:r w:rsidR="00E403D1" w:rsidRPr="00EF0209">
        <w:t>ed</w:t>
      </w:r>
      <w:r w:rsidRPr="00EF0209">
        <w:t xml:space="preserve"> the public of its activities through the media.</w:t>
      </w:r>
    </w:p>
    <w:p w14:paraId="5635F1E9" w14:textId="77777777" w:rsidR="00EA0123" w:rsidRPr="00EF0209" w:rsidRDefault="00EA0123" w:rsidP="00A6594E">
      <w:r w:rsidRPr="00EF0209">
        <w:t>Personal data protection is a special type of personality protection, especially privacy protection. The determination of the purpose of processing personal data must be assessed with regard to privacy. The Office for Personal Data Protection supervises the implementation of the Data Protection Act and compliance with the GDPR.</w:t>
      </w:r>
    </w:p>
    <w:p w14:paraId="5635F1EA" w14:textId="77777777" w:rsidR="00EA0123" w:rsidRPr="00EF0209" w:rsidRDefault="00EA0123" w:rsidP="00F96873">
      <w:pPr>
        <w:pStyle w:val="Heading2"/>
        <w:keepLines/>
        <w:rPr>
          <w:lang w:val="en-GB"/>
        </w:rPr>
      </w:pPr>
      <w:bookmarkStart w:id="43" w:name="_Toc1474981"/>
      <w:r w:rsidRPr="00EF0209">
        <w:rPr>
          <w:lang w:val="en-GB"/>
        </w:rPr>
        <w:lastRenderedPageBreak/>
        <w:t>Subnational (federal, regional and local)</w:t>
      </w:r>
      <w:bookmarkEnd w:id="43"/>
    </w:p>
    <w:p w14:paraId="5635F1EB" w14:textId="77777777" w:rsidR="00EA0123" w:rsidRPr="00EF0209" w:rsidRDefault="00EA0123" w:rsidP="00F96873">
      <w:pPr>
        <w:pStyle w:val="Heading3"/>
        <w:keepLines/>
      </w:pPr>
      <w:bookmarkStart w:id="44" w:name="_Toc1474982"/>
      <w:r w:rsidRPr="00EF0209">
        <w:t>Policy</w:t>
      </w:r>
      <w:bookmarkEnd w:id="44"/>
    </w:p>
    <w:p w14:paraId="5635F1EC" w14:textId="77777777" w:rsidR="00EA0123" w:rsidRPr="00EF0209" w:rsidRDefault="00EA0123" w:rsidP="00F96873">
      <w:pPr>
        <w:pStyle w:val="Subtitle"/>
        <w:keepNext/>
        <w:keepLines/>
        <w:rPr>
          <w:lang w:val="en-GB"/>
        </w:rPr>
      </w:pPr>
      <w:bookmarkStart w:id="45" w:name="_Toc1474983"/>
      <w:r w:rsidRPr="00EF0209">
        <w:rPr>
          <w:lang w:val="en-GB"/>
        </w:rPr>
        <w:t>Individua</w:t>
      </w:r>
      <w:bookmarkStart w:id="46" w:name="_Hlt213583028"/>
      <w:r w:rsidRPr="00EF0209">
        <w:rPr>
          <w:lang w:val="en-GB"/>
        </w:rPr>
        <w:t>l</w:t>
      </w:r>
      <w:bookmarkEnd w:id="46"/>
      <w:r w:rsidRPr="00EF0209">
        <w:rPr>
          <w:lang w:val="en-GB"/>
        </w:rPr>
        <w:t xml:space="preserve"> Regio</w:t>
      </w:r>
      <w:bookmarkStart w:id="47" w:name="_Hlt228158562"/>
      <w:bookmarkStart w:id="48" w:name="_Hlt194997803"/>
      <w:r w:rsidRPr="00EF0209">
        <w:rPr>
          <w:lang w:val="en-GB"/>
        </w:rPr>
        <w:t>n</w:t>
      </w:r>
      <w:bookmarkEnd w:id="47"/>
      <w:bookmarkEnd w:id="48"/>
      <w:r w:rsidRPr="00EF0209">
        <w:rPr>
          <w:lang w:val="en-GB"/>
        </w:rPr>
        <w:t xml:space="preserve">s and Municipalities </w:t>
      </w:r>
    </w:p>
    <w:p w14:paraId="5635F1ED" w14:textId="77777777" w:rsidR="00EA0123" w:rsidRPr="00EF0209" w:rsidRDefault="00EA0123" w:rsidP="00F96873">
      <w:pPr>
        <w:keepNext/>
        <w:keepLines/>
      </w:pPr>
      <w:r w:rsidRPr="00EF0209">
        <w:t xml:space="preserve">Public Administration and the management of public services are decentralised in the Czech Republic. There are fourteen regions and 6,258 municipalities using central eGovernment infrastructure and services while also providing their own digital services to citizens. As such, regional and municipal authorities are responsible for defining eGovernment policies and strategies within their respective spheres of competence.  The common approach is defined by the national eGovernment strategy as well as complementing strategies of the national </w:t>
      </w:r>
      <w:hyperlink r:id="rId146" w:history="1">
        <w:r w:rsidRPr="00EF0209">
          <w:rPr>
            <w:rStyle w:val="Hyperlink"/>
          </w:rPr>
          <w:t>Association of Regions</w:t>
        </w:r>
      </w:hyperlink>
      <w:r w:rsidRPr="00EF0209">
        <w:t xml:space="preserve"> and the </w:t>
      </w:r>
      <w:hyperlink r:id="rId147" w:history="1">
        <w:r w:rsidRPr="00EF0209">
          <w:rPr>
            <w:rStyle w:val="Hyperlink"/>
          </w:rPr>
          <w:t>Union of towns and municipalities</w:t>
        </w:r>
      </w:hyperlink>
      <w:r w:rsidRPr="00EF0209">
        <w:t xml:space="preserve">. Both organisations promote the exchange of best practices between its members. </w:t>
      </w:r>
    </w:p>
    <w:p w14:paraId="5635F1EE" w14:textId="77777777" w:rsidR="00EA0123" w:rsidRPr="00EF0209" w:rsidRDefault="00EA0123" w:rsidP="001F36DA">
      <w:pPr>
        <w:pStyle w:val="Heading3"/>
      </w:pPr>
      <w:r w:rsidRPr="00EF0209">
        <w:t>Coordination</w:t>
      </w:r>
      <w:bookmarkEnd w:id="45"/>
    </w:p>
    <w:p w14:paraId="5635F1EF" w14:textId="77777777" w:rsidR="00EA0123" w:rsidRPr="00EF0209" w:rsidRDefault="00EA0123" w:rsidP="0065217F">
      <w:pPr>
        <w:pStyle w:val="Subtitle"/>
        <w:rPr>
          <w:lang w:val="en-GB"/>
        </w:rPr>
      </w:pPr>
      <w:bookmarkStart w:id="49" w:name="_Toc1474984"/>
      <w:r w:rsidRPr="00EF0209">
        <w:rPr>
          <w:lang w:val="en-GB"/>
        </w:rPr>
        <w:t xml:space="preserve">Ministry of the Interior </w:t>
      </w:r>
    </w:p>
    <w:p w14:paraId="5635F1F0" w14:textId="77777777" w:rsidR="00EA0123" w:rsidRPr="00EF0209" w:rsidRDefault="00EA0123" w:rsidP="002605F8">
      <w:r w:rsidRPr="00EF0209">
        <w:t xml:space="preserve">The </w:t>
      </w:r>
      <w:hyperlink r:id="rId148" w:history="1">
        <w:r w:rsidRPr="00EF0209">
          <w:rPr>
            <w:rStyle w:val="Hyperlink"/>
          </w:rPr>
          <w:t>Ministry of the Interior</w:t>
        </w:r>
      </w:hyperlink>
      <w:r w:rsidRPr="00EF0209">
        <w:t xml:space="preserve"> is in charge of the coordination of municipalities in the eGovernment domain.</w:t>
      </w:r>
    </w:p>
    <w:p w14:paraId="5635F1F1" w14:textId="77777777" w:rsidR="00EA0123" w:rsidRPr="00EF0209" w:rsidRDefault="00EA0123" w:rsidP="0065217F">
      <w:pPr>
        <w:pStyle w:val="Subtitle"/>
        <w:rPr>
          <w:lang w:val="en-GB"/>
        </w:rPr>
      </w:pPr>
      <w:r w:rsidRPr="00EF0209">
        <w:rPr>
          <w:rStyle w:val="Hyperlink"/>
          <w:color w:val="00B0F0"/>
          <w:sz w:val="22"/>
          <w:lang w:val="en-GB"/>
        </w:rPr>
        <w:t xml:space="preserve">Department of eGovernment </w:t>
      </w:r>
    </w:p>
    <w:p w14:paraId="5635F1F2" w14:textId="77777777" w:rsidR="00EA0123" w:rsidRPr="00EF0209" w:rsidRDefault="00EA0123" w:rsidP="009D2EC4">
      <w:pPr>
        <w:rPr>
          <w:b/>
          <w:u w:val="single"/>
        </w:rPr>
      </w:pPr>
      <w:r w:rsidRPr="00EF0209">
        <w:t xml:space="preserve">The </w:t>
      </w:r>
      <w:hyperlink r:id="rId149" w:history="1">
        <w:r w:rsidRPr="00EF0209">
          <w:rPr>
            <w:rStyle w:val="Hyperlink"/>
          </w:rPr>
          <w:t>Department of eGovernment</w:t>
        </w:r>
      </w:hyperlink>
      <w:r w:rsidRPr="00EF0209">
        <w:t xml:space="preserve"> is responsible for the coordination of service development, implementation projects and regional activities in the computerisation of public administration with other state and local governments.</w:t>
      </w:r>
    </w:p>
    <w:p w14:paraId="5635F1F3" w14:textId="77777777" w:rsidR="00EA0123" w:rsidRPr="00EF0209" w:rsidRDefault="00EA0123" w:rsidP="001F36DA">
      <w:pPr>
        <w:pStyle w:val="Heading3"/>
      </w:pPr>
      <w:r w:rsidRPr="00EF0209">
        <w:t>Implementation</w:t>
      </w:r>
      <w:bookmarkEnd w:id="49"/>
    </w:p>
    <w:p w14:paraId="5635F1F4" w14:textId="77777777" w:rsidR="00EA0123" w:rsidRPr="00EF0209" w:rsidRDefault="00EA0123" w:rsidP="0065217F">
      <w:pPr>
        <w:pStyle w:val="Subtitle"/>
        <w:rPr>
          <w:lang w:val="en-GB"/>
        </w:rPr>
      </w:pPr>
      <w:bookmarkStart w:id="50" w:name="_Toc1474985"/>
      <w:r w:rsidRPr="00EF0209">
        <w:rPr>
          <w:lang w:val="en-GB"/>
        </w:rPr>
        <w:t>Individual Regions and Municipalities</w:t>
      </w:r>
    </w:p>
    <w:p w14:paraId="5635F1F5" w14:textId="77777777" w:rsidR="00EA0123" w:rsidRPr="00EF0209" w:rsidRDefault="00EA0123" w:rsidP="00F25812">
      <w:r w:rsidRPr="00EF0209">
        <w:t xml:space="preserve">Within their respective spheres of competence, regional and municipal authorities ensure the implementation of their eGovernment strategies, while the central coordination is ensured by the central authorities and the Ministry of Interior.  </w:t>
      </w:r>
    </w:p>
    <w:p w14:paraId="5635F1F7" w14:textId="77777777" w:rsidR="00EA0123" w:rsidRPr="00EF0209" w:rsidRDefault="00EA0123" w:rsidP="001F36DA">
      <w:pPr>
        <w:pStyle w:val="Heading3"/>
      </w:pPr>
      <w:r w:rsidRPr="00EF0209">
        <w:t>Support</w:t>
      </w:r>
      <w:bookmarkEnd w:id="50"/>
    </w:p>
    <w:p w14:paraId="5635F1F8" w14:textId="77777777" w:rsidR="00EA0123" w:rsidRPr="00EF0209" w:rsidRDefault="00EA0123" w:rsidP="0065217F">
      <w:pPr>
        <w:pStyle w:val="Subtitle"/>
        <w:rPr>
          <w:lang w:val="en-GB"/>
        </w:rPr>
      </w:pPr>
      <w:r w:rsidRPr="00EF0209">
        <w:rPr>
          <w:lang w:val="en-GB"/>
        </w:rPr>
        <w:t xml:space="preserve">Ministry of the Interior </w:t>
      </w:r>
    </w:p>
    <w:p w14:paraId="5635F1F9" w14:textId="77777777" w:rsidR="00EA0123" w:rsidRPr="00EF0209" w:rsidRDefault="00EA0123" w:rsidP="00DA0978">
      <w:r w:rsidRPr="00EF0209">
        <w:t xml:space="preserve">The </w:t>
      </w:r>
      <w:hyperlink r:id="rId150" w:history="1">
        <w:r w:rsidRPr="00EF0209">
          <w:rPr>
            <w:rStyle w:val="Hyperlink"/>
          </w:rPr>
          <w:t>Ministry of the Interior</w:t>
        </w:r>
      </w:hyperlink>
      <w:r w:rsidRPr="00EF0209">
        <w:t xml:space="preserve"> provides cities and municipalities with quality eGovernment services through technical solutions and support. The aim is to ensure that the implementation of eServices does not hinder the economic stability of cities and municipalities and their citizens and businesses have access to modern digital services regardless their location.</w:t>
      </w:r>
    </w:p>
    <w:p w14:paraId="5635F1FA" w14:textId="77777777" w:rsidR="00EA0123" w:rsidRPr="00EF0209" w:rsidRDefault="00EA0123" w:rsidP="0065217F">
      <w:pPr>
        <w:pStyle w:val="Subtitle"/>
        <w:rPr>
          <w:lang w:val="en-GB"/>
        </w:rPr>
      </w:pPr>
      <w:r w:rsidRPr="00EF0209">
        <w:rPr>
          <w:rStyle w:val="Hyperlink"/>
          <w:color w:val="00B0F0"/>
          <w:sz w:val="22"/>
          <w:lang w:val="en-GB"/>
        </w:rPr>
        <w:t>Union of Towns and Municipalities of the Czech Republic</w:t>
      </w:r>
    </w:p>
    <w:p w14:paraId="5635F1FB" w14:textId="77777777" w:rsidR="00EA0123" w:rsidRPr="00EF0209" w:rsidRDefault="00EA0123" w:rsidP="00DA0978">
      <w:r w:rsidRPr="00EF0209">
        <w:t xml:space="preserve">The </w:t>
      </w:r>
      <w:hyperlink r:id="rId151" w:history="1">
        <w:r w:rsidRPr="00EF0209">
          <w:rPr>
            <w:rStyle w:val="Hyperlink"/>
          </w:rPr>
          <w:t>Union of Towns and Municipalities of the Czech Republic</w:t>
        </w:r>
      </w:hyperlink>
      <w:r w:rsidRPr="00EF0209">
        <w:t xml:space="preserve"> undertakes support and advisory activities for Czech local authorities, and promotes the interests of Local Administration in relation to central executive and legislative bodies.</w:t>
      </w:r>
    </w:p>
    <w:p w14:paraId="5635F1FC" w14:textId="77777777" w:rsidR="00EA0123" w:rsidRPr="00EF0209" w:rsidRDefault="00EA0123" w:rsidP="0065217F">
      <w:pPr>
        <w:pStyle w:val="Subtitle"/>
        <w:rPr>
          <w:lang w:val="en-GB"/>
        </w:rPr>
      </w:pPr>
      <w:r w:rsidRPr="00EF0209">
        <w:rPr>
          <w:rStyle w:val="Hyperlink"/>
          <w:color w:val="00B0F0"/>
          <w:sz w:val="22"/>
          <w:lang w:val="en-GB"/>
        </w:rPr>
        <w:t>National Registers Authority</w:t>
      </w:r>
    </w:p>
    <w:p w14:paraId="5635F1FD" w14:textId="77777777" w:rsidR="00EA0123" w:rsidRPr="00EF0209" w:rsidRDefault="00EA0123" w:rsidP="005F57CE">
      <w:r w:rsidRPr="00EF0209">
        <w:t xml:space="preserve">The </w:t>
      </w:r>
      <w:hyperlink r:id="rId152" w:history="1">
        <w:r w:rsidRPr="00EF0209">
          <w:rPr>
            <w:rStyle w:val="Hyperlink"/>
          </w:rPr>
          <w:t>National Registers Authority</w:t>
        </w:r>
      </w:hyperlink>
      <w:r w:rsidRPr="00EF0209">
        <w:t xml:space="preserve">, as part of the Czech eGovernment, makes it possible to centralise and keep the most common and widely used information up to date. This central administration body supports national public administrations, their system </w:t>
      </w:r>
      <w:r w:rsidRPr="00EF0209">
        <w:lastRenderedPageBreak/>
        <w:t xml:space="preserve">administrators and system developers, to ensure proper interoperability between registered systems and base registers. </w:t>
      </w:r>
    </w:p>
    <w:p w14:paraId="5635F1FE" w14:textId="77777777" w:rsidR="00EA0123" w:rsidRPr="00EF0209" w:rsidRDefault="00EA0123" w:rsidP="00260582">
      <w:pPr>
        <w:pStyle w:val="Heading3"/>
      </w:pPr>
      <w:r w:rsidRPr="00EF0209">
        <w:t>Base registry coordination</w:t>
      </w:r>
    </w:p>
    <w:p w14:paraId="5635F1FF" w14:textId="77777777" w:rsidR="00EA0123" w:rsidRPr="00EF0209" w:rsidRDefault="00EA0123" w:rsidP="0065217F">
      <w:pPr>
        <w:pStyle w:val="Subtitle"/>
        <w:rPr>
          <w:lang w:val="en-GB"/>
        </w:rPr>
      </w:pPr>
      <w:r w:rsidRPr="00EF0209">
        <w:rPr>
          <w:lang w:val="en-GB"/>
        </w:rPr>
        <w:t xml:space="preserve">Interconnection between Base Registries and Public Administration Information Systems </w:t>
      </w:r>
    </w:p>
    <w:p w14:paraId="5635F200" w14:textId="77777777" w:rsidR="00EA0123" w:rsidRPr="00EF0209" w:rsidRDefault="00EA0123" w:rsidP="00F0070C">
      <w:r w:rsidRPr="00EF0209">
        <w:t>In terms of the Base Registries of the Czech Republic, the metainformation system (system where information about data, rights and duties are stored) is a Base register of rights and duties (also known as RPP). In terms of knowledge of the identifiers and links between the base registries, it is the ORG register (a conversion table of identifiers of natural persons between base registries and public administration information systems). In terms of communication management and technological assurance of interconnection between base registries and public administration information systems, this is the Base Registries Information System (also known as ISZR).</w:t>
      </w:r>
    </w:p>
    <w:p w14:paraId="5635F201" w14:textId="77777777" w:rsidR="00EA0123" w:rsidRPr="00EF0209" w:rsidRDefault="00EA0123" w:rsidP="001F36DA">
      <w:pPr>
        <w:pStyle w:val="Heading3"/>
      </w:pPr>
      <w:bookmarkStart w:id="51" w:name="_Toc1474986"/>
      <w:r w:rsidRPr="00EF0209">
        <w:t>Audit</w:t>
      </w:r>
      <w:bookmarkEnd w:id="51"/>
    </w:p>
    <w:p w14:paraId="5635F202" w14:textId="77777777" w:rsidR="00EA0123" w:rsidRPr="00EF0209" w:rsidRDefault="00EA0123" w:rsidP="0065217F">
      <w:pPr>
        <w:pStyle w:val="Subtitle"/>
        <w:rPr>
          <w:lang w:val="en-GB"/>
        </w:rPr>
      </w:pPr>
      <w:r w:rsidRPr="00EF0209">
        <w:rPr>
          <w:lang w:val="en-GB"/>
        </w:rPr>
        <w:t>Supreme Audit Office</w:t>
      </w:r>
    </w:p>
    <w:p w14:paraId="5635F203" w14:textId="77777777" w:rsidR="00EA0123" w:rsidRPr="00EF0209" w:rsidRDefault="00EA0123" w:rsidP="003A5971">
      <w:r w:rsidRPr="00EF0209">
        <w:t>The Supreme Audit Office (SAO) is an independent institution that is responsible for auditing the management of public finances and State property.</w:t>
      </w:r>
    </w:p>
    <w:p w14:paraId="5635F204" w14:textId="77777777" w:rsidR="00EA0123" w:rsidRPr="00EF0209" w:rsidRDefault="00EA0123" w:rsidP="001F36DA">
      <w:pPr>
        <w:pStyle w:val="Heading3"/>
      </w:pPr>
      <w:bookmarkStart w:id="52" w:name="_Toc1474987"/>
      <w:r w:rsidRPr="00EF0209">
        <w:t>Data Protection</w:t>
      </w:r>
      <w:bookmarkEnd w:id="52"/>
    </w:p>
    <w:p w14:paraId="5635F205" w14:textId="77777777" w:rsidR="00EA0123" w:rsidRPr="00EF0209" w:rsidRDefault="00EA0123" w:rsidP="0065217F">
      <w:pPr>
        <w:pStyle w:val="Subtitle"/>
        <w:rPr>
          <w:lang w:val="en-GB"/>
        </w:rPr>
      </w:pPr>
      <w:r w:rsidRPr="00EF0209">
        <w:rPr>
          <w:lang w:val="en-GB"/>
        </w:rPr>
        <w:t>Office for Personal Data Protection</w:t>
      </w:r>
    </w:p>
    <w:p w14:paraId="5635F206" w14:textId="77777777" w:rsidR="00EA0123" w:rsidRPr="00EF0209" w:rsidRDefault="00EA0123" w:rsidP="005E0A24">
      <w:pPr>
        <w:autoSpaceDE w:val="0"/>
        <w:autoSpaceDN w:val="0"/>
        <w:adjustRightInd w:val="0"/>
      </w:pPr>
      <w:r w:rsidRPr="00EF0209">
        <w:rPr>
          <w:rFonts w:cs="Verdana"/>
          <w:color w:val="000000"/>
          <w:szCs w:val="20"/>
        </w:rPr>
        <w:t xml:space="preserve">The Office for Personal Data Protection is an independent agency which supervises compliance with personal data legislation and deals with citizen grievances in this domain. The development of eGovernment services in the Czech Republic is further supported by the work of </w:t>
      </w:r>
      <w:hyperlink r:id="rId153" w:history="1">
        <w:r w:rsidRPr="00EF0209">
          <w:rPr>
            <w:rStyle w:val="Hyperlink"/>
            <w:rFonts w:cs="Verdana"/>
            <w:szCs w:val="20"/>
          </w:rPr>
          <w:t>Czech office for Surveying, Mapping and Cadastre</w:t>
        </w:r>
      </w:hyperlink>
      <w:r w:rsidRPr="00EF0209">
        <w:rPr>
          <w:rStyle w:val="Hyperlink"/>
        </w:rPr>
        <w:t>, C</w:t>
      </w:r>
      <w:r w:rsidRPr="00EF0209">
        <w:rPr>
          <w:rStyle w:val="Hyperlink"/>
          <w:rFonts w:cs="Verdana"/>
          <w:szCs w:val="20"/>
        </w:rPr>
        <w:t>zec</w:t>
      </w:r>
      <w:r w:rsidRPr="00EF0209">
        <w:rPr>
          <w:rStyle w:val="Hyperlink"/>
        </w:rPr>
        <w:t xml:space="preserve">h </w:t>
      </w:r>
      <w:hyperlink r:id="rId154" w:history="1">
        <w:r w:rsidRPr="00EF0209">
          <w:rPr>
            <w:rStyle w:val="Hyperlink"/>
            <w:rFonts w:cs="Verdana"/>
            <w:szCs w:val="20"/>
          </w:rPr>
          <w:t>Telecommunication Office</w:t>
        </w:r>
      </w:hyperlink>
      <w:r w:rsidRPr="00EF0209">
        <w:rPr>
          <w:rFonts w:cs="Verdana"/>
          <w:color w:val="0000FF"/>
          <w:szCs w:val="20"/>
        </w:rPr>
        <w:t xml:space="preserve"> </w:t>
      </w:r>
      <w:r w:rsidRPr="00EF0209">
        <w:rPr>
          <w:rFonts w:cs="Verdana"/>
          <w:color w:val="000000"/>
          <w:szCs w:val="20"/>
        </w:rPr>
        <w:t xml:space="preserve">and </w:t>
      </w:r>
      <w:hyperlink r:id="rId155" w:history="1">
        <w:r w:rsidRPr="00EF0209">
          <w:rPr>
            <w:rStyle w:val="Hyperlink"/>
            <w:rFonts w:cs="Verdana"/>
            <w:szCs w:val="20"/>
          </w:rPr>
          <w:t>the National Cyber and Information Security Agency</w:t>
        </w:r>
      </w:hyperlink>
      <w:r w:rsidRPr="00EF0209">
        <w:rPr>
          <w:rFonts w:cs="Verdana"/>
          <w:color w:val="000000"/>
          <w:szCs w:val="20"/>
        </w:rPr>
        <w:t>.</w:t>
      </w:r>
    </w:p>
    <w:p w14:paraId="5635F207" w14:textId="77777777" w:rsidR="00EA0123" w:rsidRPr="00EF0209" w:rsidRDefault="00EA0123" w:rsidP="005523ED">
      <w:pPr>
        <w:pStyle w:val="Heading1"/>
        <w:rPr>
          <w:lang w:val="en-GB"/>
        </w:rPr>
      </w:pPr>
      <w:r w:rsidRPr="00EF0209">
        <w:rPr>
          <w:lang w:val="en-GB"/>
        </w:rPr>
        <w:br w:type="page"/>
      </w:r>
      <w:bookmarkStart w:id="53" w:name="_Toc6911426"/>
      <w:r w:rsidRPr="00EF0209">
        <w:rPr>
          <w:lang w:val="en-GB"/>
        </w:rPr>
        <w:lastRenderedPageBreak/>
        <w:t>Digital Government Infrastructure</w:t>
      </w:r>
      <w:bookmarkEnd w:id="53"/>
      <w:r w:rsidRPr="00EF0209">
        <w:rPr>
          <w:lang w:val="en-GB"/>
        </w:rPr>
        <w:t xml:space="preserve"> </w:t>
      </w:r>
    </w:p>
    <w:p w14:paraId="5635F208" w14:textId="77777777" w:rsidR="00EA0123" w:rsidRPr="00EF0209" w:rsidRDefault="00EA0123" w:rsidP="001F36DA">
      <w:pPr>
        <w:pStyle w:val="Heading2"/>
        <w:rPr>
          <w:lang w:val="en-GB"/>
        </w:rPr>
      </w:pPr>
      <w:bookmarkStart w:id="54" w:name="_Toc1474989"/>
      <w:r w:rsidRPr="00EF0209">
        <w:rPr>
          <w:lang w:val="en-GB"/>
        </w:rPr>
        <w:t>Portals</w:t>
      </w:r>
      <w:bookmarkEnd w:id="54"/>
    </w:p>
    <w:p w14:paraId="5635F209" w14:textId="77777777" w:rsidR="00EA0123" w:rsidRPr="00EF0209" w:rsidRDefault="00EA0123" w:rsidP="0065217F">
      <w:pPr>
        <w:pStyle w:val="Subtitle"/>
        <w:rPr>
          <w:lang w:val="en-GB"/>
        </w:rPr>
      </w:pPr>
      <w:bookmarkStart w:id="55" w:name="_Toc1474990"/>
      <w:r w:rsidRPr="00EF0209">
        <w:rPr>
          <w:lang w:val="en-GB"/>
        </w:rPr>
        <w:t>Public Administration Portal</w:t>
      </w:r>
    </w:p>
    <w:p w14:paraId="5635F20A" w14:textId="23BA982F" w:rsidR="00EA0123" w:rsidRPr="00EF0209" w:rsidRDefault="00EA0123" w:rsidP="005F57CE">
      <w:r w:rsidRPr="00EF0209">
        <w:t xml:space="preserve">The </w:t>
      </w:r>
      <w:hyperlink r:id="rId156" w:history="1">
        <w:r w:rsidRPr="00EF0209">
          <w:rPr>
            <w:rStyle w:val="Hyperlink"/>
          </w:rPr>
          <w:t>Public Administration Portal</w:t>
        </w:r>
      </w:hyperlink>
      <w:r w:rsidRPr="00EF0209">
        <w:t xml:space="preserve"> serves as an official single electronic gateway for citizens, businesses and institutions, enabling them to communicate with Public Administration entities. The portal gathers necessary information on central and local Government. </w:t>
      </w:r>
    </w:p>
    <w:p w14:paraId="5635F20B" w14:textId="0764F201" w:rsidR="00EA0123" w:rsidRPr="00EF0209" w:rsidRDefault="00EA0123" w:rsidP="005F57CE">
      <w:r w:rsidRPr="00EF0209">
        <w:t xml:space="preserve">The portal will soon provide access not only to key public administration information, but also to available digital services grouped by life events. The transactional part of the portal called Citizen's Portal offers the option of digital identification, several fully automated digital services, provision of extracts from state base registers, information on the current status of individuals’ submissions to public administration as well as a personal archive of public administration-related documents. Personal identification and authentication at the Portal is </w:t>
      </w:r>
      <w:r w:rsidR="006E0E9D">
        <w:t xml:space="preserve">to </w:t>
      </w:r>
      <w:r w:rsidRPr="00EF0209">
        <w:t>be done by the new national eID card.</w:t>
      </w:r>
    </w:p>
    <w:p w14:paraId="5635F20C" w14:textId="77777777" w:rsidR="00EA0123" w:rsidRPr="00EF0209" w:rsidRDefault="00EA0123" w:rsidP="005F57CE">
      <w:r w:rsidRPr="00EF0209">
        <w:t xml:space="preserve">Regional public administrations and municipalities, as well as local administrations, continue to improve their portal in order to provide up-to-date information on public services, opportunities and local tourist attractions. Individual portals are accessible from the </w:t>
      </w:r>
      <w:hyperlink r:id="rId157" w:history="1">
        <w:r w:rsidRPr="00EF0209">
          <w:rPr>
            <w:rStyle w:val="Hyperlink"/>
          </w:rPr>
          <w:t>central portal</w:t>
        </w:r>
      </w:hyperlink>
      <w:r w:rsidRPr="00EF0209">
        <w:t xml:space="preserve">. Various digital services are available at the regional level, for example, citizens of </w:t>
      </w:r>
      <w:r w:rsidRPr="006E0E9D">
        <w:rPr>
          <w:i/>
        </w:rPr>
        <w:t>Vysočina</w:t>
      </w:r>
      <w:r w:rsidRPr="00EF0209">
        <w:t xml:space="preserve"> region can now make their </w:t>
      </w:r>
      <w:hyperlink r:id="rId158" w:history="1">
        <w:r w:rsidRPr="00EF0209">
          <w:rPr>
            <w:rStyle w:val="Hyperlink"/>
          </w:rPr>
          <w:t>online appointments</w:t>
        </w:r>
      </w:hyperlink>
      <w:r w:rsidRPr="00EF0209">
        <w:t xml:space="preserve"> to local health care providers, while the South Bohemian region provides an online </w:t>
      </w:r>
      <w:hyperlink r:id="rId159" w:history="1">
        <w:r w:rsidRPr="00EF0209">
          <w:rPr>
            <w:rStyle w:val="Hyperlink"/>
          </w:rPr>
          <w:t>UtilityReport</w:t>
        </w:r>
      </w:hyperlink>
      <w:r w:rsidRPr="00EF0209">
        <w:t xml:space="preserve"> service, which helps to obtain information on all utility networks at a particular location at once, as well as contact them online to request official statements.</w:t>
      </w:r>
    </w:p>
    <w:p w14:paraId="5635F20D" w14:textId="69E8055F" w:rsidR="00EA0123" w:rsidRPr="00EF0209" w:rsidRDefault="00EA0123" w:rsidP="005F57CE">
      <w:r w:rsidRPr="00EF0209">
        <w:t xml:space="preserve">On 3 January 2018, a new version of the Public Administration Portal was launched, </w:t>
      </w:r>
      <w:r w:rsidR="00E403D1" w:rsidRPr="00EF0209">
        <w:t xml:space="preserve">one that </w:t>
      </w:r>
      <w:r w:rsidRPr="00EF0209">
        <w:t>correspond</w:t>
      </w:r>
      <w:r w:rsidR="00E403D1" w:rsidRPr="00EF0209">
        <w:t>ed</w:t>
      </w:r>
      <w:r w:rsidRPr="00EF0209">
        <w:t xml:space="preserve"> to current user requirements for clarity and intuitive operation. The Portal </w:t>
      </w:r>
      <w:r w:rsidR="00E403D1" w:rsidRPr="00EF0209">
        <w:t>was</w:t>
      </w:r>
      <w:r w:rsidRPr="00EF0209">
        <w:t xml:space="preserve"> customised to display</w:t>
      </w:r>
      <w:r w:rsidR="00E403D1" w:rsidRPr="00EF0209">
        <w:t xml:space="preserve"> on</w:t>
      </w:r>
      <w:r w:rsidRPr="00EF0209">
        <w:t xml:space="preserve"> a variety of devices including mobile phones. The content of the portal will be gradually updated to make it a place where everyone finds all necessary information related to the public administration</w:t>
      </w:r>
      <w:r w:rsidR="00E403D1" w:rsidRPr="00EF0209">
        <w:t>. A</w:t>
      </w:r>
      <w:r w:rsidRPr="00EF0209">
        <w:t xml:space="preserve"> number of issues are directly managed by the online applications available here.</w:t>
      </w:r>
    </w:p>
    <w:p w14:paraId="5635F20E" w14:textId="77777777" w:rsidR="00EA0123" w:rsidRPr="00EF0209" w:rsidRDefault="00EA0123" w:rsidP="005F57CE">
      <w:r w:rsidRPr="00EF0209">
        <w:t>In connection with the reconstruction of the PVS (Public Administration Portal), its transactional personified part called the Citizen's portal was built, which was launched on 1 July 2018.</w:t>
      </w:r>
    </w:p>
    <w:p w14:paraId="5635F20F" w14:textId="77777777" w:rsidR="00EA0123" w:rsidRPr="00EF0209" w:rsidRDefault="00EA0123" w:rsidP="0065217F">
      <w:pPr>
        <w:pStyle w:val="Subtitle"/>
        <w:rPr>
          <w:lang w:val="en-GB"/>
        </w:rPr>
      </w:pPr>
      <w:r w:rsidRPr="00EF0209">
        <w:rPr>
          <w:lang w:val="en-GB"/>
        </w:rPr>
        <w:t>Citizens’ Portal</w:t>
      </w:r>
    </w:p>
    <w:p w14:paraId="5635F210" w14:textId="0522EE8C" w:rsidR="00EA0123" w:rsidRPr="00EF0209" w:rsidRDefault="00EA0123" w:rsidP="005F57CE">
      <w:r w:rsidRPr="00EF0209">
        <w:t xml:space="preserve">In context with the reconstruction of the Public Administration Portal (PVS), its transactional personalised part, called </w:t>
      </w:r>
      <w:hyperlink r:id="rId160" w:history="1">
        <w:r w:rsidRPr="00EF0209">
          <w:rPr>
            <w:rStyle w:val="Hyperlink"/>
          </w:rPr>
          <w:t>Citizen’s Portal</w:t>
        </w:r>
      </w:hyperlink>
      <w:r w:rsidRPr="00EF0209">
        <w:t>, was launched on 1 July 2018. The Citizen’s Portal will offer the citizen, in particular, the implementation of a full electronic submission, the provision of outputs from public administration information systems, information on the status of individual acts performed by a citizen against specific public authorities, and for example, a personal archive of documents. The Citizen’s Portal currently offers about 80 services such as: access to data in base registers, access to pension data, information on sickness insurance benefits, access to a patient’s drug account (</w:t>
      </w:r>
      <w:r w:rsidRPr="00EF0209">
        <w:rPr>
          <w:i/>
        </w:rPr>
        <w:t>eRecept</w:t>
      </w:r>
      <w:r w:rsidRPr="00EF0209">
        <w:t>), driver ranking listings, incapacity for work information, extract from the criminal record, request for information under the Act on Free Access to Information, the possibility to attach a data box of a natural person or a natural person doing business and to submit a document, storage of documents (e.g. attachments of data messages), access to a list of properties owned by the user, tax filings (VAT control reports, tax returns…) and other services. The development of the Citizen’s Portal will continue even after the project has been completed, e.g. the National Strategy the Digital Czechia included the Citizens Portal as a key objective and counts on its development at least until 2024.</w:t>
      </w:r>
    </w:p>
    <w:p w14:paraId="5635F211" w14:textId="77777777" w:rsidR="00EA0123" w:rsidRPr="00EF0209" w:rsidRDefault="00EA0123" w:rsidP="0065217F">
      <w:pPr>
        <w:pStyle w:val="Subtitle"/>
        <w:rPr>
          <w:lang w:val="en-GB"/>
        </w:rPr>
      </w:pPr>
      <w:r w:rsidRPr="00EF0209">
        <w:rPr>
          <w:rStyle w:val="Hyperlink"/>
          <w:color w:val="00B0F0"/>
          <w:sz w:val="22"/>
          <w:lang w:val="en-GB"/>
        </w:rPr>
        <w:lastRenderedPageBreak/>
        <w:t>Electronic Portal of Local Self-Governments (ePUSA)</w:t>
      </w:r>
    </w:p>
    <w:p w14:paraId="5635F212" w14:textId="77777777" w:rsidR="00EA0123" w:rsidRPr="00EF0209" w:rsidRDefault="00EA0123" w:rsidP="001C4AF8">
      <w:r w:rsidRPr="00EF0209">
        <w:t xml:space="preserve">The </w:t>
      </w:r>
      <w:hyperlink r:id="rId161" w:history="1">
        <w:r w:rsidRPr="00EF0209">
          <w:rPr>
            <w:rStyle w:val="Hyperlink"/>
          </w:rPr>
          <w:t>ePUSA</w:t>
        </w:r>
      </w:hyperlink>
      <w:r w:rsidRPr="00EF0209">
        <w:t xml:space="preserve"> is an information system that contains an up-to-date database of self-government entities in the territory of the Czech Republic. The system enables the selection of required data according to different criteria. The main objective is to satisfy the need for communication between the Public Administration and citizens while creating and operating a current repository of the Regional and Municipal Authorities and other administrative bodies (e.g., organisations established by these authorities). ePUSA is operated by the Ministry of the Interior.</w:t>
      </w:r>
    </w:p>
    <w:p w14:paraId="5635F213" w14:textId="77777777" w:rsidR="00EA0123" w:rsidRPr="00EF0209" w:rsidRDefault="00EA0123" w:rsidP="0065217F">
      <w:pPr>
        <w:pStyle w:val="Subtitle"/>
        <w:rPr>
          <w:lang w:val="en-GB"/>
        </w:rPr>
      </w:pPr>
      <w:r w:rsidRPr="00EF0209">
        <w:rPr>
          <w:rStyle w:val="Hyperlink"/>
          <w:color w:val="00B0F0"/>
          <w:sz w:val="22"/>
          <w:lang w:val="en-GB"/>
        </w:rPr>
        <w:t>Towns and Communities Online Portal (TCOP)</w:t>
      </w:r>
    </w:p>
    <w:p w14:paraId="5635F214" w14:textId="77777777" w:rsidR="00EA0123" w:rsidRPr="00EF0209" w:rsidRDefault="00EA0123" w:rsidP="001C4AF8">
      <w:r w:rsidRPr="00EF0209">
        <w:t xml:space="preserve">The </w:t>
      </w:r>
      <w:hyperlink r:id="rId162" w:history="1">
        <w:r w:rsidRPr="00EF0209">
          <w:rPr>
            <w:rStyle w:val="Hyperlink"/>
          </w:rPr>
          <w:t>TCOP</w:t>
        </w:r>
      </w:hyperlink>
      <w:r w:rsidRPr="00EF0209">
        <w:t xml:space="preserve"> is a nationwide tele-democracy website, which supports electronic information exchange between local governments and Czech citizens. It is administered in cooperation with the Union of Towns and Municipalities of the Czech Republic. The overall mission is to progressively develop user-friendly eServices in order to support digital communication between Public Administration and citizens. It engages citizens in the decision-making process via the use of various multimedia. The TCOP provides a complete list of Czech municipalities and a free database-driven homepage to each Czech Council.</w:t>
      </w:r>
    </w:p>
    <w:p w14:paraId="5635F215" w14:textId="77777777" w:rsidR="00EA0123" w:rsidRPr="00EF0209" w:rsidRDefault="00EA0123" w:rsidP="0065217F">
      <w:pPr>
        <w:pStyle w:val="Subtitle"/>
        <w:rPr>
          <w:lang w:val="en-GB"/>
        </w:rPr>
      </w:pPr>
      <w:r w:rsidRPr="00EF0209">
        <w:rPr>
          <w:rStyle w:val="Hyperlink"/>
          <w:color w:val="00B0F0"/>
          <w:sz w:val="22"/>
          <w:lang w:val="en-GB"/>
        </w:rPr>
        <w:t>Portal for Data Boxes</w:t>
      </w:r>
    </w:p>
    <w:p w14:paraId="5635F216" w14:textId="77777777" w:rsidR="00EA0123" w:rsidRPr="00EF0209" w:rsidRDefault="00EA0123" w:rsidP="0030266D">
      <w:r w:rsidRPr="00EF0209">
        <w:t xml:space="preserve">The </w:t>
      </w:r>
      <w:hyperlink r:id="rId163" w:history="1">
        <w:r w:rsidRPr="00EF0209">
          <w:rPr>
            <w:rStyle w:val="Hyperlink"/>
          </w:rPr>
          <w:t>Portal for Data Boxes</w:t>
        </w:r>
      </w:hyperlink>
      <w:r w:rsidRPr="00EF0209">
        <w:t xml:space="preserve"> was launched in June 2011 to provide a more comprehensive service to users of Data Boxes, which serve as a secure repository of official electronic communications with public authorities. The new portal provides, in one place, comprehensive information on, and the services for the information system of Data Boxes (ISDS). In addition, the portal provides users with several secure ways to log in, and also makes interactive electronic forms available. These changes are expected to significantly streamline the communication of citizens with the state. </w:t>
      </w:r>
    </w:p>
    <w:p w14:paraId="5635F217" w14:textId="77777777" w:rsidR="00EA0123" w:rsidRPr="00EF0209" w:rsidRDefault="00EA0123" w:rsidP="0065217F">
      <w:pPr>
        <w:pStyle w:val="Subtitle"/>
        <w:rPr>
          <w:lang w:val="en-GB"/>
        </w:rPr>
      </w:pPr>
      <w:r w:rsidRPr="00EF0209">
        <w:rPr>
          <w:rStyle w:val="Hyperlink"/>
          <w:color w:val="00B0F0"/>
          <w:sz w:val="22"/>
          <w:lang w:val="en-GB"/>
        </w:rPr>
        <w:t>Czech Social Security Administration</w:t>
      </w:r>
    </w:p>
    <w:p w14:paraId="5635F218" w14:textId="77777777" w:rsidR="00EA0123" w:rsidRPr="00EF0209" w:rsidRDefault="00EA0123" w:rsidP="00120453">
      <w:r w:rsidRPr="00EF0209">
        <w:t xml:space="preserve">Citizens and employers can access their information registered in the </w:t>
      </w:r>
      <w:hyperlink r:id="rId164" w:history="1">
        <w:r w:rsidRPr="00EF0209">
          <w:rPr>
            <w:rStyle w:val="Hyperlink"/>
          </w:rPr>
          <w:t>Czech Social Security Administration</w:t>
        </w:r>
      </w:hyperlink>
      <w:r w:rsidRPr="00EF0209">
        <w:t>’s databases, send their requests online and receive replies digitally. There are online services available for different groups of clients, i.e. individuals, employers, self-employed individuals, pensioners, physicians and social service facilities.</w:t>
      </w:r>
    </w:p>
    <w:p w14:paraId="5635F219" w14:textId="28262CF4" w:rsidR="00EA0123" w:rsidRPr="00EF0209" w:rsidRDefault="00EA0123" w:rsidP="00120453">
      <w:r w:rsidRPr="00EF0209">
        <w:t xml:space="preserve">Services for individuals, for example, include online access to information on sick pay leaves during a person’s work career, information on health insurance payments for the self-employed individuals, online calculation of the retirement pension based on the insurance periods and other services. Currently, to access this personal information online, citizens need to identify and authenticate via the </w:t>
      </w:r>
      <w:hyperlink r:id="rId165" w:history="1">
        <w:r w:rsidRPr="00EF0209">
          <w:rPr>
            <w:rStyle w:val="Hyperlink"/>
          </w:rPr>
          <w:t>Data Box</w:t>
        </w:r>
      </w:hyperlink>
      <w:r w:rsidRPr="00EF0209">
        <w:t>. In the near future, these services will also be available when the eID is issued as a personal identification means.</w:t>
      </w:r>
    </w:p>
    <w:p w14:paraId="5635F21A" w14:textId="77777777" w:rsidR="00EA0123" w:rsidRPr="00EF0209" w:rsidRDefault="00EA0123" w:rsidP="001F36DA">
      <w:pPr>
        <w:pStyle w:val="Heading2"/>
        <w:rPr>
          <w:lang w:val="en-GB"/>
        </w:rPr>
      </w:pPr>
      <w:r w:rsidRPr="00EF0209">
        <w:rPr>
          <w:lang w:val="en-GB"/>
        </w:rPr>
        <w:t>Networks</w:t>
      </w:r>
      <w:bookmarkEnd w:id="55"/>
    </w:p>
    <w:p w14:paraId="5635F21B" w14:textId="77777777" w:rsidR="00EA0123" w:rsidRPr="00EF0209" w:rsidRDefault="00EA0123" w:rsidP="0065217F">
      <w:pPr>
        <w:pStyle w:val="Subtitle"/>
        <w:rPr>
          <w:lang w:val="en-GB"/>
        </w:rPr>
      </w:pPr>
      <w:bookmarkStart w:id="56" w:name="_Toc1474991"/>
      <w:r w:rsidRPr="00EF0209">
        <w:rPr>
          <w:lang w:val="en-GB"/>
        </w:rPr>
        <w:t xml:space="preserve">Public Administration Communication Infrastructure (KIVS) </w:t>
      </w:r>
    </w:p>
    <w:p w14:paraId="5635F21C" w14:textId="77777777" w:rsidR="00EA0123" w:rsidRPr="00EF0209" w:rsidRDefault="00EA0123" w:rsidP="00120453">
      <w:r w:rsidRPr="00EF0209">
        <w:t xml:space="preserve">The </w:t>
      </w:r>
      <w:hyperlink r:id="rId166" w:history="1">
        <w:r w:rsidRPr="00EF0209">
          <w:rPr>
            <w:rStyle w:val="Hyperlink"/>
          </w:rPr>
          <w:t>KIVS</w:t>
        </w:r>
      </w:hyperlink>
      <w:r w:rsidRPr="00EF0209">
        <w:t xml:space="preserve"> enables the interconnection of all Public Administration bodies (e.g. ministries, central administrations, regional authorities, municipal offices, labour offices, revenue authorities and public libraries), ensures secure and cost-efficient data and voice communications, as well as access to central information resources. Simply put, the KIVS is a combination of different data lines between public administration bodies in a single data network. The major benefit of the KIVS is that it streamlines services and leads to significant cost savings.</w:t>
      </w:r>
    </w:p>
    <w:p w14:paraId="5635F21D" w14:textId="77777777" w:rsidR="00EA0123" w:rsidRPr="00EF0209" w:rsidRDefault="00EA0123" w:rsidP="0039586E">
      <w:pPr>
        <w:pStyle w:val="Subtitle"/>
        <w:keepNext/>
        <w:rPr>
          <w:lang w:val="en-GB"/>
        </w:rPr>
      </w:pPr>
      <w:r w:rsidRPr="00EF0209">
        <w:rPr>
          <w:rStyle w:val="Hyperlink"/>
          <w:color w:val="00B0F0"/>
          <w:sz w:val="22"/>
          <w:lang w:val="en-GB"/>
        </w:rPr>
        <w:lastRenderedPageBreak/>
        <w:t xml:space="preserve">CzechPOINT network </w:t>
      </w:r>
    </w:p>
    <w:p w14:paraId="5635F21E" w14:textId="77777777" w:rsidR="00EA0123" w:rsidRPr="00EF0209" w:rsidRDefault="00EA0123" w:rsidP="0039586E">
      <w:pPr>
        <w:keepNext/>
      </w:pPr>
      <w:r w:rsidRPr="00EF0209">
        <w:rPr>
          <w:bCs/>
          <w:iCs/>
        </w:rPr>
        <w:t xml:space="preserve">The </w:t>
      </w:r>
      <w:hyperlink r:id="rId167" w:history="1">
        <w:r w:rsidRPr="00EF0209">
          <w:rPr>
            <w:rStyle w:val="Hyperlink"/>
          </w:rPr>
          <w:t>Czech POINT system</w:t>
        </w:r>
      </w:hyperlink>
      <w:r w:rsidRPr="00EF0209">
        <w:t xml:space="preserve"> is a network of one-stop access points to eGovernment services intended to prevent citizens from visiting several offices, thus significantly reducing excessive administrative burden. Through these one-stop points, the general public is able to access all public records and to obtain transcripts/extracts, as well as information statements from the national registers.</w:t>
      </w:r>
    </w:p>
    <w:p w14:paraId="5635F21F" w14:textId="77777777" w:rsidR="00EA0123" w:rsidRPr="00EF0209" w:rsidRDefault="00EA0123" w:rsidP="00E804DF">
      <w:r w:rsidRPr="00EF0209">
        <w:t xml:space="preserve">The Czech POINTs are primarily located at post offices, municipal authority offices, registry offices and Czech embassies. As of December 2018, the network is comprised of 7,461 local and regional physical contact points. An interactive map on the website serves as a Czech POINT location finder. By the end of 2018, the </w:t>
      </w:r>
      <w:hyperlink r:id="rId168" w:history="1">
        <w:r w:rsidRPr="00EF0209">
          <w:rPr>
            <w:rStyle w:val="Hyperlink"/>
          </w:rPr>
          <w:t>number of issued excerpts</w:t>
        </w:r>
      </w:hyperlink>
      <w:r w:rsidRPr="00EF0209">
        <w:t xml:space="preserve"> reached 21,021,279 million.  </w:t>
      </w:r>
    </w:p>
    <w:p w14:paraId="5635F220" w14:textId="77777777" w:rsidR="00EA0123" w:rsidRPr="00EF0209" w:rsidRDefault="00EA0123" w:rsidP="00E804DF">
      <w:r w:rsidRPr="00EF0209">
        <w:t xml:space="preserve">In the future, the accessibility of Czech POINT remotely from the Public administration portal will make it possible to obtain required documents from home. In this light, the </w:t>
      </w:r>
      <w:hyperlink r:id="rId169" w:history="1">
        <w:r w:rsidRPr="00EF0209">
          <w:rPr>
            <w:rStyle w:val="Hyperlink"/>
          </w:rPr>
          <w:t>Act on Electronic Actions and Authorised Document Conversion</w:t>
        </w:r>
      </w:hyperlink>
      <w:r w:rsidRPr="00EF0209">
        <w:t xml:space="preserve">, which gives electronic documents the same legal status as traditional stamped hardcopy equivalents, will have significant impact on the effectiveness of the network. Since July 2009, Czech POINTs have been in charge of converting paper-based administrative documents into electronic form, processing applications for the establishment of personal Data Boxes and terminating/re-creating these Boxes, when needed and upon request. </w:t>
      </w:r>
    </w:p>
    <w:p w14:paraId="5635F221" w14:textId="77777777" w:rsidR="00EA0123" w:rsidRPr="00EF0209" w:rsidRDefault="00EA0123" w:rsidP="00E804DF">
      <w:r w:rsidRPr="00EF0209">
        <w:t xml:space="preserve">Gradually more services are introduced, such as: </w:t>
      </w:r>
    </w:p>
    <w:p w14:paraId="5635F222" w14:textId="77777777" w:rsidR="00EA0123" w:rsidRPr="00EF0209" w:rsidRDefault="00EA0123" w:rsidP="00D206FC">
      <w:pPr>
        <w:pStyle w:val="bulletpoints"/>
        <w:rPr>
          <w:lang w:val="en-GB"/>
        </w:rPr>
      </w:pPr>
      <w:r w:rsidRPr="00EF0209">
        <w:rPr>
          <w:lang w:val="en-GB"/>
        </w:rPr>
        <w:t>Validation of the Czech citizen</w:t>
      </w:r>
      <w:r w:rsidRPr="00EF0209">
        <w:rPr>
          <w:szCs w:val="20"/>
          <w:lang w:val="en-GB"/>
        </w:rPr>
        <w:sym w:font="Symbol" w:char="F0A2"/>
      </w:r>
      <w:r w:rsidRPr="00EF0209">
        <w:rPr>
          <w:lang w:val="en-GB"/>
        </w:rPr>
        <w:t>s identity is made possible at the CzechPOINT@office interface at the embassies of the Czech Republic abroad;</w:t>
      </w:r>
    </w:p>
    <w:p w14:paraId="5635F223" w14:textId="77777777" w:rsidR="00EA0123" w:rsidRPr="00EF0209" w:rsidRDefault="00EA0123" w:rsidP="001C7017">
      <w:pPr>
        <w:pStyle w:val="bulletpoints"/>
        <w:rPr>
          <w:lang w:val="en-GB"/>
        </w:rPr>
      </w:pPr>
      <w:r w:rsidRPr="00EF0209">
        <w:rPr>
          <w:lang w:val="en-GB"/>
        </w:rPr>
        <w:t>New map service makes it possible to find Czech POINT offices on the map, including the address and office hours;</w:t>
      </w:r>
    </w:p>
    <w:p w14:paraId="5635F224" w14:textId="77777777" w:rsidR="00EA0123" w:rsidRPr="00EF0209" w:rsidRDefault="00EA0123" w:rsidP="00163DD7">
      <w:pPr>
        <w:pStyle w:val="bulletpoints"/>
        <w:rPr>
          <w:lang w:val="en-GB"/>
        </w:rPr>
      </w:pPr>
      <w:r w:rsidRPr="00EF0209">
        <w:rPr>
          <w:lang w:val="en-GB"/>
        </w:rPr>
        <w:t>E-mail alert service of the crime register is for those who applied for the excerpt from the crime register. The applicant can provide his email, to which an alert message is being sent when the excerpt is ready;</w:t>
      </w:r>
    </w:p>
    <w:p w14:paraId="5635F225" w14:textId="77777777" w:rsidR="00EA0123" w:rsidRPr="00EF0209" w:rsidRDefault="00EA0123" w:rsidP="00163DD7">
      <w:pPr>
        <w:pStyle w:val="bulletpoints"/>
        <w:rPr>
          <w:lang w:val="en-GB"/>
        </w:rPr>
      </w:pPr>
      <w:r w:rsidRPr="00EF0209">
        <w:rPr>
          <w:lang w:val="en-GB"/>
        </w:rPr>
        <w:t>The Validation of the cadastral map image at the public administration contact point (i.e. any of the CzechPOINT offices), as well as on the CzechPOINT@office interface for clerks;</w:t>
      </w:r>
    </w:p>
    <w:p w14:paraId="5635F226" w14:textId="77777777" w:rsidR="00EA0123" w:rsidRPr="00EF0209" w:rsidRDefault="00EA0123" w:rsidP="00163DD7">
      <w:pPr>
        <w:pStyle w:val="bulletpoints"/>
        <w:rPr>
          <w:lang w:val="en-GB"/>
        </w:rPr>
      </w:pPr>
      <w:r w:rsidRPr="00EF0209">
        <w:rPr>
          <w:lang w:val="en-GB"/>
        </w:rPr>
        <w:t>Excerpt from the Driver’s Point Account as a free service for the Data Box holders at the CzechPOINT@home interface and more.</w:t>
      </w:r>
    </w:p>
    <w:p w14:paraId="5635F227" w14:textId="77777777" w:rsidR="00EA0123" w:rsidRPr="00EF0209" w:rsidRDefault="00EA0123" w:rsidP="0065217F">
      <w:pPr>
        <w:pStyle w:val="Subtitle"/>
        <w:rPr>
          <w:lang w:val="en-GB"/>
        </w:rPr>
      </w:pPr>
      <w:r w:rsidRPr="00EF0209">
        <w:rPr>
          <w:rStyle w:val="Hyperlink"/>
          <w:color w:val="00B0F0"/>
          <w:sz w:val="22"/>
          <w:lang w:val="en-GB"/>
        </w:rPr>
        <w:t>New Technology Centre</w:t>
      </w:r>
    </w:p>
    <w:p w14:paraId="5635F228" w14:textId="5B975A0A" w:rsidR="00EA0123" w:rsidRPr="00EF0209" w:rsidRDefault="00EA0123" w:rsidP="001D4C2A">
      <w:r w:rsidRPr="00EF0209">
        <w:t xml:space="preserve">Through its new </w:t>
      </w:r>
      <w:hyperlink r:id="rId170" w:history="1">
        <w:r w:rsidRPr="00EF0209">
          <w:rPr>
            <w:rStyle w:val="Hyperlink"/>
          </w:rPr>
          <w:t>Technology Centre</w:t>
        </w:r>
      </w:hyperlink>
      <w:r w:rsidRPr="00EF0209">
        <w:t xml:space="preserve">, the Vysočina region provides several ICT services to the regional administration, its municipalities and organisations financed by the region. The centre is </w:t>
      </w:r>
      <w:r w:rsidR="00E403D1" w:rsidRPr="00EF0209">
        <w:t>in</w:t>
      </w:r>
      <w:r w:rsidRPr="00EF0209">
        <w:t xml:space="preserve"> two locations connected by two separate optical fibre cables. Among the services offered by the regional technology centre are a document management service, secure storage management, spatial information system, interface to central registers, and videoconferences for the regional and local administrations, eProcurement system, eHealth services and the services for the national integrated rescue system. The technology centre also provides a security dashboard of the region for the cybersecurity administrators of the regional information systems and the public wi-fi hotspots supporting the EDUROAM project. </w:t>
      </w:r>
    </w:p>
    <w:p w14:paraId="5635F229" w14:textId="77777777" w:rsidR="00EA0123" w:rsidRPr="00EF0209" w:rsidRDefault="00EA0123" w:rsidP="0065217F">
      <w:pPr>
        <w:pStyle w:val="Subtitle"/>
        <w:rPr>
          <w:lang w:val="en-GB"/>
        </w:rPr>
      </w:pPr>
      <w:r w:rsidRPr="00EF0209">
        <w:rPr>
          <w:lang w:val="en-GB"/>
        </w:rPr>
        <w:t>Services 2.0</w:t>
      </w:r>
    </w:p>
    <w:p w14:paraId="5635F22A" w14:textId="77777777" w:rsidR="00EA0123" w:rsidRPr="00EF0209" w:rsidRDefault="00EA0123" w:rsidP="001D4C2A">
      <w:r w:rsidRPr="00EF0209">
        <w:t xml:space="preserve">The next phase of </w:t>
      </w:r>
      <w:hyperlink r:id="rId171" w:history="1">
        <w:r w:rsidRPr="00EF0209">
          <w:rPr>
            <w:rStyle w:val="Hyperlink"/>
          </w:rPr>
          <w:t>modernisation of the public administration communication infrastructure</w:t>
        </w:r>
      </w:hyperlink>
      <w:r w:rsidRPr="00EF0209">
        <w:t xml:space="preserve"> took place, and its central element is the central place of services 2.0. It ensures mutual, controlled and secure interconnection of public and state administration entities, it also ensures communication of public and state administration entities with other entities in external networks such as the Internet or the EU communication infrastructure.  </w:t>
      </w:r>
    </w:p>
    <w:p w14:paraId="5635F22B" w14:textId="77777777" w:rsidR="00EA0123" w:rsidRPr="00EF0209" w:rsidRDefault="00EA0123" w:rsidP="0039586E">
      <w:pPr>
        <w:pStyle w:val="Subtitle"/>
        <w:keepNext/>
        <w:rPr>
          <w:lang w:val="en-GB"/>
        </w:rPr>
      </w:pPr>
      <w:r w:rsidRPr="00EF0209">
        <w:rPr>
          <w:lang w:val="en-GB"/>
        </w:rPr>
        <w:lastRenderedPageBreak/>
        <w:t>“What to do, when…”</w:t>
      </w:r>
    </w:p>
    <w:p w14:paraId="5635F22C" w14:textId="77777777" w:rsidR="00EA0123" w:rsidRPr="00EF0209" w:rsidRDefault="00EA0123" w:rsidP="0039586E">
      <w:pPr>
        <w:keepNext/>
      </w:pPr>
      <w:r w:rsidRPr="00EF0209">
        <w:t xml:space="preserve">The mobile application </w:t>
      </w:r>
      <w:hyperlink r:id="rId172" w:history="1">
        <w:r w:rsidRPr="00EF0209">
          <w:rPr>
            <w:rStyle w:val="Hyperlink"/>
          </w:rPr>
          <w:t>“What to do, when…”</w:t>
        </w:r>
      </w:hyperlink>
      <w:r w:rsidRPr="00EF0209">
        <w:t xml:space="preserve"> provides information on key government services for life situations of citizens. The application includes solutions to the following situations and related agendas:</w:t>
      </w:r>
    </w:p>
    <w:p w14:paraId="5635F22D" w14:textId="77777777" w:rsidR="00EA0123" w:rsidRPr="00EF0209" w:rsidRDefault="00EA0123" w:rsidP="0039586E">
      <w:pPr>
        <w:pStyle w:val="bulletpoints"/>
        <w:keepNext/>
        <w:rPr>
          <w:lang w:val="en-GB"/>
        </w:rPr>
      </w:pPr>
      <w:r w:rsidRPr="00EF0209">
        <w:rPr>
          <w:lang w:val="en-GB"/>
        </w:rPr>
        <w:t>Newborn baby;</w:t>
      </w:r>
    </w:p>
    <w:p w14:paraId="5635F22E" w14:textId="77777777" w:rsidR="00EA0123" w:rsidRPr="00EF0209" w:rsidRDefault="00EA0123" w:rsidP="00F0070C">
      <w:pPr>
        <w:pStyle w:val="bulletpoints"/>
        <w:rPr>
          <w:lang w:val="en-GB"/>
        </w:rPr>
      </w:pPr>
      <w:r w:rsidRPr="00EF0209">
        <w:rPr>
          <w:lang w:val="en-GB"/>
        </w:rPr>
        <w:t>Change of residence;</w:t>
      </w:r>
    </w:p>
    <w:p w14:paraId="5635F22F" w14:textId="77777777" w:rsidR="00EA0123" w:rsidRPr="00EF0209" w:rsidRDefault="00EA0123" w:rsidP="00F0070C">
      <w:pPr>
        <w:pStyle w:val="bulletpoints"/>
        <w:rPr>
          <w:lang w:val="en-GB"/>
        </w:rPr>
      </w:pPr>
      <w:r w:rsidRPr="00EF0209">
        <w:rPr>
          <w:lang w:val="en-GB"/>
        </w:rPr>
        <w:t>Loss of documents;</w:t>
      </w:r>
    </w:p>
    <w:p w14:paraId="5635F230" w14:textId="77777777" w:rsidR="00EA0123" w:rsidRPr="00EF0209" w:rsidRDefault="00EA0123" w:rsidP="00F0070C">
      <w:pPr>
        <w:pStyle w:val="bulletpoints"/>
        <w:rPr>
          <w:lang w:val="en-GB"/>
        </w:rPr>
      </w:pPr>
      <w:r w:rsidRPr="00EF0209">
        <w:rPr>
          <w:lang w:val="en-GB"/>
        </w:rPr>
        <w:t>Family deaths;</w:t>
      </w:r>
    </w:p>
    <w:p w14:paraId="5635F231" w14:textId="77777777" w:rsidR="00EA0123" w:rsidRPr="00EF0209" w:rsidRDefault="00EA0123" w:rsidP="00F0070C">
      <w:pPr>
        <w:pStyle w:val="bulletpoints"/>
        <w:rPr>
          <w:lang w:val="en-GB"/>
        </w:rPr>
      </w:pPr>
      <w:r w:rsidRPr="00EF0209">
        <w:rPr>
          <w:lang w:val="en-GB"/>
        </w:rPr>
        <w:t>Property transfer;</w:t>
      </w:r>
    </w:p>
    <w:p w14:paraId="5635F232" w14:textId="77777777" w:rsidR="00EA0123" w:rsidRPr="00EF0209" w:rsidRDefault="00EA0123" w:rsidP="00F0070C">
      <w:pPr>
        <w:pStyle w:val="bulletpoints"/>
        <w:rPr>
          <w:lang w:val="en-GB"/>
        </w:rPr>
      </w:pPr>
      <w:r w:rsidRPr="00EF0209">
        <w:rPr>
          <w:lang w:val="en-GB"/>
        </w:rPr>
        <w:t>Localisation of the nearest Czech POINT;</w:t>
      </w:r>
    </w:p>
    <w:p w14:paraId="5635F233" w14:textId="77777777" w:rsidR="00EA0123" w:rsidRPr="00EF0209" w:rsidRDefault="00EA0123" w:rsidP="00F0070C">
      <w:pPr>
        <w:pStyle w:val="bulletpoints"/>
        <w:rPr>
          <w:lang w:val="en-GB"/>
        </w:rPr>
      </w:pPr>
      <w:r w:rsidRPr="00EF0209">
        <w:rPr>
          <w:lang w:val="en-GB"/>
        </w:rPr>
        <w:t>My Office.</w:t>
      </w:r>
    </w:p>
    <w:p w14:paraId="5635F234" w14:textId="77777777" w:rsidR="00EA0123" w:rsidRPr="00EF0209" w:rsidRDefault="00EA0123" w:rsidP="001F36DA">
      <w:pPr>
        <w:pStyle w:val="Heading2"/>
        <w:rPr>
          <w:lang w:val="en-GB"/>
        </w:rPr>
      </w:pPr>
      <w:r w:rsidRPr="00EF0209">
        <w:rPr>
          <w:lang w:val="en-GB"/>
        </w:rPr>
        <w:t>Data Exchange</w:t>
      </w:r>
      <w:bookmarkEnd w:id="56"/>
    </w:p>
    <w:p w14:paraId="5635F235" w14:textId="77777777" w:rsidR="00EA0123" w:rsidRPr="00EF0209" w:rsidRDefault="00EA0123" w:rsidP="0065217F">
      <w:pPr>
        <w:pStyle w:val="Subtitle"/>
        <w:rPr>
          <w:lang w:val="en-GB"/>
        </w:rPr>
      </w:pPr>
      <w:bookmarkStart w:id="57" w:name="_Toc1474992"/>
      <w:r w:rsidRPr="00EF0209">
        <w:rPr>
          <w:lang w:val="en-GB"/>
        </w:rPr>
        <w:t xml:space="preserve">'Data Box' Information System </w:t>
      </w:r>
    </w:p>
    <w:p w14:paraId="5635F236" w14:textId="77777777" w:rsidR="00EA0123" w:rsidRPr="00EF0209" w:rsidRDefault="00EA0123" w:rsidP="0098792C">
      <w:r w:rsidRPr="00EF0209">
        <w:t>A '</w:t>
      </w:r>
      <w:hyperlink r:id="rId173" w:history="1">
        <w:r w:rsidRPr="00EF0209">
          <w:rPr>
            <w:rStyle w:val="Hyperlink"/>
          </w:rPr>
          <w:t>Data Box</w:t>
        </w:r>
      </w:hyperlink>
      <w:r w:rsidRPr="00EF0209">
        <w:t xml:space="preserve">' is an eDelivery solution intended for delivery of official documents and for communication with public authorities. It is not obligatory for citizens and private individuals who carry out business activities; however, its establishment is obligatory for legal entities and public bodies (Public Administration). A document (data message) which is sent to a Data Box is delivered at the moment the authorised individual logs in. Delivery of the document has the same legal provisions as personal delivery. A Data Box is not an email box; it cannot be used to communicate directly with individual public sector clerks, only with an entire office, nor can it be used to communicate with another private individual, a private individual carrying out business activities and/or a legal entity. </w:t>
      </w:r>
    </w:p>
    <w:p w14:paraId="5635F237" w14:textId="77777777" w:rsidR="00EA0123" w:rsidRPr="00EF0209" w:rsidRDefault="00EA0123" w:rsidP="0098792C">
      <w:r w:rsidRPr="00EF0209">
        <w:t xml:space="preserve">With regards to natural persons (citizens), they are able to open their Data Box on a voluntary basis and use the contained documents in their dealings with public authorities. Citizens can access their Data Box at the Czech POINT network's one-stop contact points. </w:t>
      </w:r>
    </w:p>
    <w:p w14:paraId="5635F238" w14:textId="77777777" w:rsidR="00EA0123" w:rsidRPr="00EF0209" w:rsidRDefault="00EA0123" w:rsidP="0098792C">
      <w:r w:rsidRPr="00EF0209">
        <w:t xml:space="preserve">As of 1 November 2009, every Czech public body and legal entity registered in the Commercial Register is required to use Data Boxes in place of the traditional paper form. The Data Boxes information system is currently operational for other types of communication, namely C2C (citizen to citizen), C2B (citizen to business) and B2B (business to business) communications. To date, there are 975,937 accessible Data Boxes, while 648,119,378 messages have been sent through them, scoring a 99.5% average delivery successful login.  </w:t>
      </w:r>
    </w:p>
    <w:p w14:paraId="5635F239" w14:textId="77777777" w:rsidR="00EA0123" w:rsidRPr="00EF0209" w:rsidRDefault="00EA0123">
      <w:pPr>
        <w:pStyle w:val="Heading2"/>
        <w:rPr>
          <w:lang w:val="en-GB"/>
        </w:rPr>
      </w:pPr>
      <w:r w:rsidRPr="00EF0209">
        <w:rPr>
          <w:lang w:val="en-GB"/>
        </w:rPr>
        <w:t>eID and Trust Services</w:t>
      </w:r>
      <w:bookmarkEnd w:id="57"/>
    </w:p>
    <w:p w14:paraId="5635F23A" w14:textId="77777777" w:rsidR="00EA0123" w:rsidRPr="00EF0209" w:rsidRDefault="00EA0123" w:rsidP="0065217F">
      <w:pPr>
        <w:pStyle w:val="Subtitle"/>
        <w:rPr>
          <w:lang w:val="en-GB"/>
        </w:rPr>
      </w:pPr>
      <w:bookmarkStart w:id="58" w:name="_Toc1474993"/>
      <w:r w:rsidRPr="00EF0209">
        <w:rPr>
          <w:lang w:val="en-GB"/>
        </w:rPr>
        <w:t>eSignatures</w:t>
      </w:r>
    </w:p>
    <w:p w14:paraId="5635F23B" w14:textId="77777777" w:rsidR="00EA0123" w:rsidRPr="00EF0209" w:rsidRDefault="00EA0123" w:rsidP="00E804DF">
      <w:r w:rsidRPr="00EF0209">
        <w:t xml:space="preserve">The identification of persons, the authentication of documents on the Internet and access to several transactional electronic public services are based on </w:t>
      </w:r>
      <w:hyperlink r:id="rId174" w:history="1">
        <w:r w:rsidRPr="00EF0209">
          <w:rPr>
            <w:rStyle w:val="Hyperlink"/>
          </w:rPr>
          <w:t>electronic signatures</w:t>
        </w:r>
      </w:hyperlink>
      <w:r w:rsidRPr="00EF0209">
        <w:t>. Currently, there are three certification service providers (</w:t>
      </w:r>
      <w:hyperlink r:id="rId175" w:history="1">
        <w:r w:rsidRPr="00EF0209">
          <w:rPr>
            <w:rStyle w:val="Hyperlink"/>
          </w:rPr>
          <w:t>First Certification Authority</w:t>
        </w:r>
      </w:hyperlink>
      <w:r w:rsidRPr="00EF0209">
        <w:t xml:space="preserve">, </w:t>
      </w:r>
      <w:hyperlink r:id="rId176" w:history="1">
        <w:r w:rsidRPr="00EF0209">
          <w:rPr>
            <w:rStyle w:val="Hyperlink"/>
          </w:rPr>
          <w:t>Czech Post</w:t>
        </w:r>
      </w:hyperlink>
      <w:r w:rsidRPr="00EF0209">
        <w:t xml:space="preserve"> and </w:t>
      </w:r>
      <w:hyperlink r:id="rId177" w:history="1">
        <w:r w:rsidRPr="00EF0209">
          <w:rPr>
            <w:rStyle w:val="Hyperlink"/>
          </w:rPr>
          <w:t>eIdentity</w:t>
        </w:r>
      </w:hyperlink>
      <w:r w:rsidRPr="00EF0209">
        <w:t xml:space="preserve">) </w:t>
      </w:r>
      <w:hyperlink r:id="rId178" w:history="1">
        <w:r w:rsidRPr="00EF0209">
          <w:rPr>
            <w:rStyle w:val="Hyperlink"/>
          </w:rPr>
          <w:t>accredited by the Government</w:t>
        </w:r>
      </w:hyperlink>
      <w:r w:rsidRPr="00EF0209">
        <w:t xml:space="preserve"> to issue eSignatures (qualified certificates, qualified system certificates and qualified time stamps) valid for communicating and transacting with the public administration. Their qualified certificates can be used for online transactions. eSignatures based on non-qualified certificates issued by other businesses can only be used for commercial services.</w:t>
      </w:r>
    </w:p>
    <w:p w14:paraId="5635F23C" w14:textId="427119FD" w:rsidR="00EA0123" w:rsidRPr="00EF0209" w:rsidRDefault="00EA0123" w:rsidP="00E804DF">
      <w:r w:rsidRPr="00EF0209">
        <w:t xml:space="preserve">As the public administration’s central body competent for eSignatures, the Ministry of the Interior conducts regulatory, supervisory and accreditation activities with regard to electronic signature products and providers in the Czech Republic. On 17 June 2011, the Ministry of the Interior published an </w:t>
      </w:r>
      <w:hyperlink r:id="rId179" w:history="1">
        <w:r w:rsidRPr="00EF0209">
          <w:rPr>
            <w:rStyle w:val="Hyperlink"/>
          </w:rPr>
          <w:t>opinion</w:t>
        </w:r>
      </w:hyperlink>
      <w:r w:rsidRPr="00EF0209">
        <w:t xml:space="preserve"> on the making of copies of personal </w:t>
      </w:r>
      <w:r w:rsidRPr="00EF0209">
        <w:lastRenderedPageBreak/>
        <w:t xml:space="preserve">documents for issuing qualified certificates. The opinion </w:t>
      </w:r>
      <w:r w:rsidR="00E403D1" w:rsidRPr="00EF0209">
        <w:t>was</w:t>
      </w:r>
      <w:r w:rsidRPr="00EF0209">
        <w:t xml:space="preserve"> published </w:t>
      </w:r>
      <w:r w:rsidR="003177A7" w:rsidRPr="00EF0209">
        <w:t>claiming</w:t>
      </w:r>
      <w:r w:rsidRPr="00EF0209">
        <w:t xml:space="preserve"> </w:t>
      </w:r>
      <w:r w:rsidR="00F93DB5">
        <w:t xml:space="preserve">that </w:t>
      </w:r>
      <w:r w:rsidRPr="00EF0209">
        <w:t>in some cases, applicants are qualified to issue the certificate object to make copies of personal documents and require taking only extract data from these documents. The qualified provider of certification services is required, before issuing a qualified certificate, to securely verify the identity of the signing or designating person.</w:t>
      </w:r>
    </w:p>
    <w:p w14:paraId="5635F23D" w14:textId="77777777" w:rsidR="00EA0123" w:rsidRPr="00EF0209" w:rsidRDefault="00EA0123" w:rsidP="0065217F">
      <w:pPr>
        <w:pStyle w:val="Subtitle"/>
        <w:rPr>
          <w:lang w:val="en-GB"/>
        </w:rPr>
      </w:pPr>
      <w:r w:rsidRPr="00EF0209">
        <w:rPr>
          <w:lang w:val="en-GB"/>
        </w:rPr>
        <w:t>ePassports</w:t>
      </w:r>
    </w:p>
    <w:p w14:paraId="5635F23E" w14:textId="5B83E460" w:rsidR="00EA0123" w:rsidRPr="00EF0209" w:rsidRDefault="00EA0123" w:rsidP="00F05C0E">
      <w:r w:rsidRPr="00EF0209">
        <w:t xml:space="preserve">Following a testing period, Czech authorities launched a first version of the Czech electronic passport at full scale in September 2006. On 1 April 2009, authorities started rolling out new </w:t>
      </w:r>
      <w:hyperlink r:id="rId180" w:history="1">
        <w:r w:rsidRPr="00EF0209">
          <w:rPr>
            <w:rStyle w:val="Hyperlink"/>
          </w:rPr>
          <w:t>electronic passports</w:t>
        </w:r>
      </w:hyperlink>
      <w:r w:rsidRPr="00EF0209">
        <w:t>, which featured a chip that contained two biometric identifiers. Issued in compliance with the requirements laid down in the European Union Regulation regarding passport security and biometrics, the passports include</w:t>
      </w:r>
      <w:r w:rsidR="00E403D1" w:rsidRPr="00EF0209">
        <w:t>d</w:t>
      </w:r>
      <w:r w:rsidRPr="00EF0209">
        <w:t xml:space="preserve"> new security features such as intricate designs and complex watermarks, as well as a chip and an antenna. The chip stores the electronic facial scan of the holder, in addition to personal details. Facial recognition maps various features. The addition of fingerprint details on the chip is being planned to take place at a later stage. </w:t>
      </w:r>
    </w:p>
    <w:p w14:paraId="5635F23F" w14:textId="77777777" w:rsidR="00EA0123" w:rsidRPr="00EF0209" w:rsidRDefault="00EA0123" w:rsidP="0065217F">
      <w:pPr>
        <w:pStyle w:val="Subtitle"/>
        <w:rPr>
          <w:lang w:val="en-GB"/>
        </w:rPr>
      </w:pPr>
      <w:r w:rsidRPr="00EF0209">
        <w:rPr>
          <w:lang w:val="en-GB"/>
        </w:rPr>
        <w:t>eID</w:t>
      </w:r>
    </w:p>
    <w:p w14:paraId="5635F240" w14:textId="77777777" w:rsidR="00EA0123" w:rsidRPr="00EF0209" w:rsidRDefault="00EA0123" w:rsidP="00F05C0E">
      <w:r w:rsidRPr="00EF0209">
        <w:t xml:space="preserve">On 1 July 2018, the amendment to the Civil Code Act (Act No. 195/2017 Coll.) became effective. The new electronic ID card is equipped with a contact electronic chip, on which the identification certificate of the identity card is already recorded during production and is a basic tool serving citizens for both presence and remote identification (online) with highest level of trust of the Czech Republic. Currently, with the use of electronic identity card, citizens are allowed to remotely use more than 80 </w:t>
      </w:r>
      <w:hyperlink r:id="rId181" w:history="1">
        <w:r w:rsidRPr="00EF0209">
          <w:rPr>
            <w:rStyle w:val="Hyperlink"/>
          </w:rPr>
          <w:t>services of the State</w:t>
        </w:r>
      </w:hyperlink>
      <w:r w:rsidRPr="00EF0209">
        <w:t>, some on the condition of the existence of the data box.</w:t>
      </w:r>
    </w:p>
    <w:p w14:paraId="5635F241" w14:textId="77777777" w:rsidR="00EA0123" w:rsidRPr="00EF0209" w:rsidRDefault="00EA0123" w:rsidP="0065217F">
      <w:pPr>
        <w:pStyle w:val="Subtitle"/>
        <w:rPr>
          <w:lang w:val="en-GB"/>
        </w:rPr>
      </w:pPr>
      <w:r w:rsidRPr="00EF0209">
        <w:rPr>
          <w:rStyle w:val="Hyperlink"/>
          <w:color w:val="00B0F0"/>
          <w:sz w:val="22"/>
          <w:lang w:val="en-GB"/>
        </w:rPr>
        <w:t>Czech National Verification Authority</w:t>
      </w:r>
      <w:r w:rsidRPr="00EF0209">
        <w:rPr>
          <w:lang w:val="en-GB"/>
        </w:rPr>
        <w:t xml:space="preserve"> (CVCA)</w:t>
      </w:r>
    </w:p>
    <w:p w14:paraId="5635F242" w14:textId="77777777" w:rsidR="00EA0123" w:rsidRPr="00EF0209" w:rsidRDefault="00EA0123" w:rsidP="00F05C0E">
      <w:r w:rsidRPr="00EF0209">
        <w:t xml:space="preserve">This </w:t>
      </w:r>
      <w:hyperlink r:id="rId182" w:history="1">
        <w:r w:rsidRPr="00EF0209">
          <w:rPr>
            <w:rStyle w:val="Hyperlink"/>
          </w:rPr>
          <w:t>CVCA</w:t>
        </w:r>
      </w:hyperlink>
      <w:r w:rsidRPr="00EF0209">
        <w:t xml:space="preserve"> is a public Certification Authority that meets the need for securing control systems accessing sensitive personal data on stored documents with biometric data. The aim of the CVCA is to provide certification services for public entities administering sets of inspection systems. The CVCA certificate policy stipulates the requirements relating to the activities, obligations and commitments of all participating parties that, directly or indirectly, come to contact with certification services or are dependent on them. </w:t>
      </w:r>
    </w:p>
    <w:p w14:paraId="5635F243" w14:textId="77777777" w:rsidR="00EA0123" w:rsidRPr="00EF0209" w:rsidRDefault="00EA0123" w:rsidP="001F36DA">
      <w:pPr>
        <w:pStyle w:val="Heading2"/>
        <w:rPr>
          <w:lang w:val="en-GB"/>
        </w:rPr>
      </w:pPr>
      <w:r w:rsidRPr="00EF0209">
        <w:rPr>
          <w:lang w:val="en-GB"/>
        </w:rPr>
        <w:t>eProcurement</w:t>
      </w:r>
      <w:bookmarkEnd w:id="58"/>
    </w:p>
    <w:p w14:paraId="5635F244" w14:textId="77777777" w:rsidR="00EA0123" w:rsidRPr="00EF0209" w:rsidRDefault="00EA0123" w:rsidP="0065217F">
      <w:pPr>
        <w:pStyle w:val="Subtitle"/>
        <w:rPr>
          <w:lang w:val="en-GB"/>
        </w:rPr>
      </w:pPr>
      <w:bookmarkStart w:id="59" w:name="_Toc1474994"/>
      <w:r w:rsidRPr="00EF0209">
        <w:rPr>
          <w:lang w:val="en-GB"/>
        </w:rPr>
        <w:t xml:space="preserve">eProcurement portal </w:t>
      </w:r>
    </w:p>
    <w:p w14:paraId="5635F245" w14:textId="77777777" w:rsidR="00EA0123" w:rsidRPr="00EF0209" w:rsidRDefault="00EA0123" w:rsidP="008847EC">
      <w:r w:rsidRPr="00EF0209">
        <w:t xml:space="preserve">The Czech Republic has a centralised </w:t>
      </w:r>
      <w:hyperlink r:id="rId183" w:history="1">
        <w:r w:rsidRPr="00EF0209">
          <w:rPr>
            <w:rStyle w:val="Hyperlink"/>
          </w:rPr>
          <w:t>eProcurement system</w:t>
        </w:r>
      </w:hyperlink>
      <w:r w:rsidRPr="00EF0209">
        <w:t xml:space="preserve"> based on a national platform managed by the Public Procurement and Public Private Partnership Department of the Ministry for Regional Development. Contracting authorities are required to publish tender notices above the national threshold of EUR 76,000. The national platform is also mandatory for the ICT commodities and services purchases.</w:t>
      </w:r>
    </w:p>
    <w:p w14:paraId="5635F246" w14:textId="77777777" w:rsidR="00EA0123" w:rsidRPr="00EF0209" w:rsidRDefault="00EA0123" w:rsidP="008847EC">
      <w:r w:rsidRPr="00EF0209">
        <w:t xml:space="preserve">The public procurement legislation requires all public tenders and awards to be published on the free-of-charge </w:t>
      </w:r>
      <w:hyperlink r:id="rId184" w:history="1">
        <w:r w:rsidRPr="00EF0209">
          <w:rPr>
            <w:rStyle w:val="Hyperlink"/>
          </w:rPr>
          <w:t>eTenders</w:t>
        </w:r>
      </w:hyperlink>
      <w:r w:rsidRPr="00EF0209">
        <w:t xml:space="preserve"> portal. This obligation concerns State bodies as well as regional and municipal authorities. Information to be published on the portal includes public tender announcements, publication, results and cancellations of public tenders and price differences between received offers. The procedures for the notification and publication of these public tenders have been automated to a large extent. </w:t>
      </w:r>
    </w:p>
    <w:p w14:paraId="5635F247" w14:textId="77777777" w:rsidR="00EA0123" w:rsidRPr="00EF0209" w:rsidRDefault="00EA0123" w:rsidP="00D354D3">
      <w:pPr>
        <w:pStyle w:val="Subtitle"/>
        <w:keepNext/>
        <w:keepLines/>
        <w:rPr>
          <w:lang w:val="en-GB"/>
        </w:rPr>
      </w:pPr>
      <w:r w:rsidRPr="00EF0209">
        <w:rPr>
          <w:rStyle w:val="Hyperlink"/>
          <w:color w:val="00B0F0"/>
          <w:sz w:val="22"/>
          <w:lang w:val="en-GB"/>
        </w:rPr>
        <w:lastRenderedPageBreak/>
        <w:t>Public Procurement and Concessions portal</w:t>
      </w:r>
    </w:p>
    <w:p w14:paraId="5635F248" w14:textId="77777777" w:rsidR="00EA0123" w:rsidRPr="00EF0209" w:rsidRDefault="00EA0123" w:rsidP="00D354D3">
      <w:pPr>
        <w:keepNext/>
        <w:keepLines/>
      </w:pPr>
      <w:r w:rsidRPr="00EF0209">
        <w:t xml:space="preserve">The Public Procurement and Public Private Partnership Department of the Ministry for Regional Development has designed a </w:t>
      </w:r>
      <w:hyperlink r:id="rId185" w:history="1">
        <w:r w:rsidRPr="00EF0209">
          <w:rPr>
            <w:rStyle w:val="Hyperlink"/>
          </w:rPr>
          <w:t>portal</w:t>
        </w:r>
      </w:hyperlink>
      <w:r w:rsidRPr="00EF0209">
        <w:t xml:space="preserve"> where comprehensive and well-organised information relating to public procurement can be found. The user is provided with an opportunity to be orientated in national and European laws, regulations and administrative provisions concerning public contracts and concessions. Supply of information on </w:t>
      </w:r>
      <w:hyperlink r:id="rId186" w:history="1">
        <w:r w:rsidRPr="00EF0209">
          <w:rPr>
            <w:rStyle w:val="Hyperlink"/>
          </w:rPr>
          <w:t>eProcurement</w:t>
        </w:r>
      </w:hyperlink>
      <w:r w:rsidRPr="00EF0209">
        <w:t xml:space="preserve"> at both national and European levels is an innovative feature.</w:t>
      </w:r>
    </w:p>
    <w:p w14:paraId="5635F249" w14:textId="77777777" w:rsidR="00EA0123" w:rsidRPr="00EF0209" w:rsidRDefault="00EA0123" w:rsidP="0065217F">
      <w:pPr>
        <w:pStyle w:val="Subtitle"/>
        <w:rPr>
          <w:lang w:val="en-GB"/>
        </w:rPr>
      </w:pPr>
      <w:r w:rsidRPr="00EF0209">
        <w:rPr>
          <w:lang w:val="en-GB"/>
        </w:rPr>
        <w:t>National Electronic Tool (NEN)</w:t>
      </w:r>
    </w:p>
    <w:p w14:paraId="5635F24A" w14:textId="77777777" w:rsidR="00EA0123" w:rsidRPr="00EF0209" w:rsidRDefault="00EA0123" w:rsidP="008847EC">
      <w:r w:rsidRPr="00EF0209">
        <w:t xml:space="preserve">As part of the strategy adopted by the government in June 2017 Resolution No. 467, which obliges selected contracting authorities to use </w:t>
      </w:r>
      <w:hyperlink r:id="rId187" w:history="1">
        <w:r w:rsidRPr="00EF0209">
          <w:rPr>
            <w:rStyle w:val="Hyperlink"/>
          </w:rPr>
          <w:t>NEN</w:t>
        </w:r>
      </w:hyperlink>
      <w:r w:rsidRPr="00EF0209">
        <w:t xml:space="preserve"> from 1 July 2018 for public procurement. The implementation of these measures is expected to save several tens of millions of CZK on the operation of electronic public procurement tools.</w:t>
      </w:r>
    </w:p>
    <w:p w14:paraId="5635F24B" w14:textId="77777777" w:rsidR="00EA0123" w:rsidRPr="00EF0209" w:rsidRDefault="00EA0123" w:rsidP="001F36DA">
      <w:pPr>
        <w:pStyle w:val="Heading2"/>
        <w:rPr>
          <w:lang w:val="en-GB"/>
        </w:rPr>
      </w:pPr>
      <w:r w:rsidRPr="00EF0209">
        <w:rPr>
          <w:lang w:val="en-GB"/>
        </w:rPr>
        <w:t>eInvoicing</w:t>
      </w:r>
      <w:bookmarkEnd w:id="59"/>
    </w:p>
    <w:p w14:paraId="5635F24C" w14:textId="77777777" w:rsidR="00EA0123" w:rsidRPr="00EF0209" w:rsidRDefault="00EA0123" w:rsidP="0065217F">
      <w:pPr>
        <w:pStyle w:val="Subtitle"/>
        <w:rPr>
          <w:lang w:val="en-GB"/>
        </w:rPr>
      </w:pPr>
      <w:r w:rsidRPr="00EF0209">
        <w:rPr>
          <w:lang w:val="en-GB"/>
        </w:rPr>
        <w:t>National eInvoicing Forum (NMFČR)</w:t>
      </w:r>
    </w:p>
    <w:p w14:paraId="5635F24D" w14:textId="77777777" w:rsidR="00EA0123" w:rsidRPr="00EF0209" w:rsidRDefault="00EA0123" w:rsidP="00BB0166">
      <w:r w:rsidRPr="00EF0209">
        <w:t>Since 1 January 2019, all contracting authorities are obliged to accept incoming eInvoices in a format as laid down in the resolution of the Government of the Czech Republic No. 347/2017 from all contractors. The formats stipulated are the ISDOC/ISDOCX (Information System Document) version 5.2 (and higher) format as well as the formats compliant with the European Directive No. 2014/55/EU.</w:t>
      </w:r>
    </w:p>
    <w:p w14:paraId="5635F24E" w14:textId="77777777" w:rsidR="00EA0123" w:rsidRPr="00EF0209" w:rsidRDefault="00EA0123" w:rsidP="00C7192C">
      <w:r w:rsidRPr="00EF0209">
        <w:t xml:space="preserve">The </w:t>
      </w:r>
      <w:hyperlink r:id="rId188" w:history="1">
        <w:r w:rsidRPr="00EF0209">
          <w:rPr>
            <w:rStyle w:val="Hyperlink"/>
          </w:rPr>
          <w:t>National eInvoicing Forum</w:t>
        </w:r>
      </w:hyperlink>
      <w:r w:rsidRPr="00EF0209">
        <w:t xml:space="preserve"> (</w:t>
      </w:r>
      <w:r w:rsidRPr="00EF0209">
        <w:rPr>
          <w:i/>
        </w:rPr>
        <w:t>Národní mnohostranné fórum ČR pro e-fakturaci</w:t>
      </w:r>
      <w:r w:rsidRPr="00EF0209">
        <w:t>) is a crucial organisation for implementation of eInvoicing in the Czech Republic. The NMFČR was founded in 2011 by Czech Chamber of Commerce (</w:t>
      </w:r>
      <w:r w:rsidRPr="00EF0209">
        <w:rPr>
          <w:i/>
        </w:rPr>
        <w:t>Česká Hospodářská komora ČR</w:t>
      </w:r>
      <w:r w:rsidRPr="00EF0209">
        <w:t xml:space="preserve">), in response to the European Union for reduction of trade barriers and boosting of economic activities at the framework of European cross-border co-operation.  </w:t>
      </w:r>
    </w:p>
    <w:p w14:paraId="5635F24F" w14:textId="459072E5" w:rsidR="00EA0123" w:rsidRPr="00EF0209" w:rsidRDefault="00EA0123">
      <w:r w:rsidRPr="00EF0209">
        <w:t xml:space="preserve">The primary objectives of NMFČR are </w:t>
      </w:r>
      <w:r w:rsidR="00E403D1" w:rsidRPr="00EF0209">
        <w:t xml:space="preserve">the </w:t>
      </w:r>
      <w:r w:rsidRPr="00EF0209">
        <w:t>monitoring of eInvoicing development in the field of industry and service in the Czech Republic; sharing for facilitation of interoperability between economic operators; point</w:t>
      </w:r>
      <w:r w:rsidR="00E403D1" w:rsidRPr="00EF0209">
        <w:t>ing</w:t>
      </w:r>
      <w:r w:rsidRPr="00EF0209">
        <w:t xml:space="preserve"> out issues encountered in particular as regards cross-border transactions and propose appropriate solutions; further promote</w:t>
      </w:r>
      <w:r w:rsidR="00E403D1" w:rsidRPr="00EF0209">
        <w:t>d</w:t>
      </w:r>
      <w:r w:rsidRPr="00EF0209">
        <w:t xml:space="preserve"> and monitor</w:t>
      </w:r>
      <w:r w:rsidR="00E403D1" w:rsidRPr="00EF0209">
        <w:t>ed</w:t>
      </w:r>
      <w:r w:rsidRPr="00EF0209">
        <w:t xml:space="preserve"> the work leading to the adaptation of a single standard data for electronic invoicing.</w:t>
      </w:r>
    </w:p>
    <w:p w14:paraId="5635F250" w14:textId="77777777" w:rsidR="00EA0123" w:rsidRPr="00EF0209" w:rsidRDefault="00EA0123" w:rsidP="001F36DA">
      <w:pPr>
        <w:pStyle w:val="Heading2"/>
        <w:rPr>
          <w:lang w:val="en-GB"/>
        </w:rPr>
      </w:pPr>
      <w:bookmarkStart w:id="60" w:name="_Toc1474995"/>
      <w:r w:rsidRPr="00EF0209">
        <w:rPr>
          <w:lang w:val="en-GB"/>
        </w:rPr>
        <w:t>ePayment</w:t>
      </w:r>
      <w:bookmarkEnd w:id="60"/>
    </w:p>
    <w:p w14:paraId="5635F251" w14:textId="77777777" w:rsidR="00EA0123" w:rsidRPr="00EF0209" w:rsidRDefault="00EA0123" w:rsidP="0065217F">
      <w:pPr>
        <w:pStyle w:val="Subtitle"/>
        <w:rPr>
          <w:lang w:val="en-GB"/>
        </w:rPr>
      </w:pPr>
      <w:r w:rsidRPr="00EF0209">
        <w:rPr>
          <w:lang w:val="en-GB"/>
        </w:rPr>
        <w:t>Payment Gateway</w:t>
      </w:r>
    </w:p>
    <w:p w14:paraId="5635F252" w14:textId="61792899" w:rsidR="00EA0123" w:rsidRPr="00EF0209" w:rsidRDefault="00E403D1" w:rsidP="002F5E2A">
      <w:r w:rsidRPr="00EF0209">
        <w:t>I</w:t>
      </w:r>
      <w:r w:rsidR="00EA0123" w:rsidRPr="00EF0209">
        <w:t>mplementation of the payment gateway for selected services is planned for the first half of 2019.</w:t>
      </w:r>
    </w:p>
    <w:p w14:paraId="5635F253" w14:textId="77777777" w:rsidR="00EA0123" w:rsidRPr="00EF0209" w:rsidRDefault="00EA0123" w:rsidP="001F36DA">
      <w:pPr>
        <w:pStyle w:val="Heading2"/>
        <w:rPr>
          <w:lang w:val="en-GB"/>
        </w:rPr>
      </w:pPr>
      <w:bookmarkStart w:id="61" w:name="_Toc1474996"/>
      <w:r w:rsidRPr="00EF0209">
        <w:rPr>
          <w:lang w:val="en-GB"/>
        </w:rPr>
        <w:t>Knowledge Management</w:t>
      </w:r>
      <w:bookmarkEnd w:id="61"/>
    </w:p>
    <w:p w14:paraId="5635F254" w14:textId="77777777" w:rsidR="00EA0123" w:rsidRPr="00EF0209" w:rsidRDefault="00EA0123" w:rsidP="0065217F">
      <w:pPr>
        <w:pStyle w:val="Subtitle"/>
        <w:rPr>
          <w:lang w:val="en-GB"/>
        </w:rPr>
      </w:pPr>
      <w:bookmarkStart w:id="62" w:name="_Toc1474997"/>
      <w:r w:rsidRPr="00EF0209">
        <w:rPr>
          <w:lang w:val="en-GB"/>
        </w:rPr>
        <w:t>Digital Map of Public Administration</w:t>
      </w:r>
    </w:p>
    <w:p w14:paraId="5635F255" w14:textId="77777777" w:rsidR="00EA0123" w:rsidRPr="00EF0209" w:rsidRDefault="00EA0123" w:rsidP="000C2E8F">
      <w:r w:rsidRPr="00EF0209">
        <w:t xml:space="preserve">The Ministry of the Interior began implementing a project to create </w:t>
      </w:r>
      <w:hyperlink r:id="rId189" w:history="1">
        <w:r w:rsidRPr="00EF0209">
          <w:rPr>
            <w:rStyle w:val="Hyperlink"/>
          </w:rPr>
          <w:t>Digital Government Maps</w:t>
        </w:r>
      </w:hyperlink>
      <w:r w:rsidRPr="00EF0209">
        <w:t xml:space="preserve"> (DMVS). The digital map of Public Administration unifies data from various geographic information systems in one application. The project aims to facilitate the exercise of public administration and accessibility of spatial data for the authorities and the public in line with Smart Administration, promoting efficient and user-friendly public administration, and development of eGovernment in the country.</w:t>
      </w:r>
    </w:p>
    <w:p w14:paraId="5635F256" w14:textId="77777777" w:rsidR="00EA0123" w:rsidRPr="00EF0209" w:rsidRDefault="00EA0123" w:rsidP="001F36DA">
      <w:pPr>
        <w:pStyle w:val="Heading2"/>
        <w:rPr>
          <w:lang w:val="en-GB"/>
        </w:rPr>
      </w:pPr>
      <w:r w:rsidRPr="00EF0209">
        <w:rPr>
          <w:lang w:val="en-GB"/>
        </w:rPr>
        <w:lastRenderedPageBreak/>
        <w:t>Cross-border platforms</w:t>
      </w:r>
      <w:bookmarkEnd w:id="62"/>
    </w:p>
    <w:p w14:paraId="5635F257" w14:textId="77777777" w:rsidR="00EA0123" w:rsidRPr="00EF0209" w:rsidRDefault="00EA0123" w:rsidP="0065217F">
      <w:pPr>
        <w:pStyle w:val="Subtitle"/>
        <w:rPr>
          <w:lang w:val="en-GB"/>
        </w:rPr>
      </w:pPr>
      <w:r w:rsidRPr="00EF0209">
        <w:rPr>
          <w:lang w:val="en-GB"/>
        </w:rPr>
        <w:t>Czech Base Registry of Territorial Identification, Addresses and Real Estate (RUIAN)</w:t>
      </w:r>
    </w:p>
    <w:p w14:paraId="5635F258" w14:textId="77777777" w:rsidR="00EA0123" w:rsidRPr="00EF0209" w:rsidRDefault="00EA0123" w:rsidP="005C2B60">
      <w:r w:rsidRPr="00EF0209">
        <w:t xml:space="preserve">The </w:t>
      </w:r>
      <w:hyperlink r:id="rId190" w:history="1">
        <w:r w:rsidRPr="00EF0209">
          <w:rPr>
            <w:rStyle w:val="Hyperlink"/>
          </w:rPr>
          <w:t>Czech Base Registry of Territorial Identification, Addresses and Real Estate</w:t>
        </w:r>
      </w:hyperlink>
      <w:r w:rsidRPr="00EF0209">
        <w:t xml:space="preserve"> (RUIAN) provides interoperable data and services to the </w:t>
      </w:r>
      <w:hyperlink r:id="rId191" w:history="1">
        <w:r w:rsidRPr="00EF0209">
          <w:rPr>
            <w:rStyle w:val="Hyperlink"/>
          </w:rPr>
          <w:t>European Location Framework Platform</w:t>
        </w:r>
      </w:hyperlink>
      <w:r w:rsidRPr="00EF0209">
        <w:t xml:space="preserve">. ELF is a technical infrastructure that delivers various online services for locating, accessing and using reference location data from across Europe through a single point of access. In doing so, RUIAN’s location data contributes to a new ELF cross-border product, the </w:t>
      </w:r>
      <w:hyperlink r:id="rId192" w:history="1">
        <w:r w:rsidRPr="00EF0209">
          <w:rPr>
            <w:rStyle w:val="Hyperlink"/>
          </w:rPr>
          <w:t>Cadastral Index Map</w:t>
        </w:r>
      </w:hyperlink>
      <w:r w:rsidRPr="00EF0209">
        <w:t xml:space="preserve">. </w:t>
      </w:r>
    </w:p>
    <w:p w14:paraId="5635F259" w14:textId="77777777" w:rsidR="00EA0123" w:rsidRPr="00EF0209" w:rsidRDefault="00EA0123" w:rsidP="001F36DA">
      <w:pPr>
        <w:pStyle w:val="Heading2"/>
        <w:rPr>
          <w:lang w:val="en-GB"/>
        </w:rPr>
      </w:pPr>
      <w:bookmarkStart w:id="63" w:name="_Toc1474998"/>
      <w:r w:rsidRPr="00EF0209">
        <w:rPr>
          <w:lang w:val="en-GB"/>
        </w:rPr>
        <w:t>Base registries</w:t>
      </w:r>
      <w:bookmarkEnd w:id="63"/>
    </w:p>
    <w:p w14:paraId="5635F25A" w14:textId="77777777" w:rsidR="00EA0123" w:rsidRPr="00EF0209" w:rsidRDefault="00EA0123" w:rsidP="0065217F">
      <w:pPr>
        <w:pStyle w:val="Subtitle"/>
        <w:rPr>
          <w:lang w:val="en-GB"/>
        </w:rPr>
      </w:pPr>
      <w:r w:rsidRPr="00EF0209">
        <w:rPr>
          <w:lang w:val="en-GB"/>
        </w:rPr>
        <w:t>National Register for Identification and Authentication (NIA)</w:t>
      </w:r>
    </w:p>
    <w:p w14:paraId="5635F25B" w14:textId="77777777" w:rsidR="00EA0123" w:rsidRPr="00EF0209" w:rsidRDefault="00EA0123" w:rsidP="005C2B60">
      <w:r w:rsidRPr="00EF0209">
        <w:t xml:space="preserve">In accordance with the Electronic Identification Act, which is based on the </w:t>
      </w:r>
      <w:hyperlink r:id="rId193" w:history="1">
        <w:r w:rsidRPr="00EF0209">
          <w:rPr>
            <w:rStyle w:val="Hyperlink"/>
          </w:rPr>
          <w:t>eIDAS Regulation</w:t>
        </w:r>
      </w:hyperlink>
      <w:r w:rsidRPr="00EF0209">
        <w:t xml:space="preserve">, the </w:t>
      </w:r>
      <w:hyperlink r:id="rId194" w:history="1">
        <w:r w:rsidRPr="00EF0209">
          <w:rPr>
            <w:rStyle w:val="Hyperlink"/>
          </w:rPr>
          <w:t>National Register for Identification and Authentication</w:t>
        </w:r>
      </w:hyperlink>
      <w:r w:rsidRPr="00EF0209">
        <w:t xml:space="preserve"> was established by the Base Registers Administration and launched into production mode on 1 July 2018. NIA is a public administration information system supporting the process of electronic identification and authentication at the national level. NIA is a key tool for enabling electronic identity verification and forwarding of verified user information needed to use remote services. A separate part of the NIA is also the so-called eIDAS node, which facilitates interconnection to notified electronic identification systems (i.e. interconnects NIA with foreign notified systems of electronic identification).</w:t>
      </w:r>
    </w:p>
    <w:p w14:paraId="5635F25C" w14:textId="77777777" w:rsidR="00EA0123" w:rsidRPr="00EF0209" w:rsidRDefault="00EA0123" w:rsidP="005C2B60">
      <w:r w:rsidRPr="00EF0209">
        <w:t xml:space="preserve">The eIDAS node was launched on 28 September 2018 under the name </w:t>
      </w:r>
      <w:hyperlink r:id="rId195" w:history="1">
        <w:r w:rsidRPr="00EF0209">
          <w:rPr>
            <w:rStyle w:val="Hyperlink"/>
          </w:rPr>
          <w:t>CZ.PEPS</w:t>
        </w:r>
      </w:hyperlink>
      <w:r w:rsidRPr="00EF0209">
        <w:t>. eIDAS nodes allow sign-ups between EU Member States for services provided in one Member State through an electronic identification mean issued in another Member State, subject to meeting the conditions of the eIDAS Regulation. Currently, work is underway to ensure the routine operation of NIA and CZ.PEPS and the ongoing development of both systems in relation to the gradually notified systems of electronic identification of other EU Member States.</w:t>
      </w:r>
    </w:p>
    <w:p w14:paraId="5635F25D" w14:textId="77777777" w:rsidR="00EA0123" w:rsidRPr="00EF0209" w:rsidRDefault="00EA0123" w:rsidP="005C2B60">
      <w:pPr>
        <w:pStyle w:val="BodyText"/>
      </w:pPr>
      <w:r w:rsidRPr="00EF0209">
        <w:t xml:space="preserve">In mid-December 2018, a process of </w:t>
      </w:r>
      <w:hyperlink r:id="rId196" w:history="1">
        <w:r w:rsidRPr="00EF0209">
          <w:rPr>
            <w:rStyle w:val="Hyperlink"/>
          </w:rPr>
          <w:t>pre-notification of the Czech electronic identification system</w:t>
        </w:r>
      </w:hyperlink>
      <w:r w:rsidRPr="00EF0209">
        <w:t xml:space="preserve"> (National Identification Scheme of the Czech Republic) was launched based on new electronic chip identity cards from 1 July 2018 and the NIA.</w:t>
      </w:r>
    </w:p>
    <w:p w14:paraId="5635F25E" w14:textId="26AC636C" w:rsidR="00EA0123" w:rsidRPr="00EF0209" w:rsidRDefault="00EA0123" w:rsidP="0065217F">
      <w:pPr>
        <w:pStyle w:val="Subtitle"/>
        <w:rPr>
          <w:lang w:val="en-GB"/>
        </w:rPr>
      </w:pPr>
      <w:r w:rsidRPr="00EF0209">
        <w:rPr>
          <w:lang w:val="en-GB"/>
        </w:rPr>
        <w:t xml:space="preserve">eGovernment Service Bus </w:t>
      </w:r>
    </w:p>
    <w:p w14:paraId="5635F25F" w14:textId="77777777" w:rsidR="00EA0123" w:rsidRPr="00EF0209" w:rsidRDefault="00EA0123" w:rsidP="00EB3064">
      <w:pPr>
        <w:rPr>
          <w:rStyle w:val="Hyperlink"/>
        </w:rPr>
      </w:pPr>
      <w:r w:rsidRPr="00EF0209">
        <w:t xml:space="preserve">Having set the basis for interoperability through the creation of the necessary legal frameworks, the Czech Republic took a big step forward by building a solid national ICT infrastructure for their public administration. It consists of a Front Office, through which the users (citizens, businesses and public administration) can make requests for data. The Back Office then processes the requests made and fulfils them by supplying the data and information back to the initiator of the request via web services and the </w:t>
      </w:r>
      <w:hyperlink r:id="rId197" w:history="1">
        <w:r w:rsidRPr="00EF0209">
          <w:rPr>
            <w:rStyle w:val="Hyperlink"/>
          </w:rPr>
          <w:t>eGon Service Bus</w:t>
        </w:r>
      </w:hyperlink>
      <w:r w:rsidRPr="00EF0209">
        <w:t xml:space="preserve"> (eGSB). For the time being, regarding the implementation of the eGovernment Information Service Bus technology, national public administrations not only have access to the reference data in base registries, of which accuracy and validity is guaranteed by the state, but also to other attributes and data from other public administration information systems, in compliance with national legislation.</w:t>
      </w:r>
    </w:p>
    <w:p w14:paraId="5635F260" w14:textId="77777777" w:rsidR="00EA0123" w:rsidRPr="00EF0209" w:rsidRDefault="00EA0123" w:rsidP="0065217F">
      <w:pPr>
        <w:pStyle w:val="Subtitle"/>
        <w:rPr>
          <w:lang w:val="en-GB"/>
        </w:rPr>
      </w:pPr>
      <w:r w:rsidRPr="00EF0209">
        <w:rPr>
          <w:lang w:val="en-GB"/>
        </w:rPr>
        <w:t>Information System of Base Registries (ISZR)</w:t>
      </w:r>
    </w:p>
    <w:p w14:paraId="5635F261" w14:textId="77777777" w:rsidR="00EA0123" w:rsidRPr="00EF0209" w:rsidRDefault="00EA0123">
      <w:r w:rsidRPr="00EF0209">
        <w:t xml:space="preserve">The </w:t>
      </w:r>
      <w:hyperlink r:id="rId198" w:history="1">
        <w:r w:rsidRPr="00EF0209">
          <w:rPr>
            <w:rStyle w:val="Hyperlink"/>
          </w:rPr>
          <w:t>Information System of Base Registries</w:t>
        </w:r>
      </w:hyperlink>
      <w:r w:rsidRPr="00EF0209">
        <w:t xml:space="preserve"> (ISZR) serves as the base registries’ control system and links the four main base registries to the Individual Identifiers’ Converter and data editors. The Information System of Base Registries also publishes a catalogue of base registry services which is used for both the editing and reading performed by the Agenda Information Systems (AIS). Additionally, the mentioned </w:t>
      </w:r>
      <w:r w:rsidRPr="00EF0209">
        <w:lastRenderedPageBreak/>
        <w:t>Converter (ORG) is an information system which ensures the protection of personal data in base registries. To do so, it essentially administers all reference data in the individual registries in a way that makes it impossible to automatically link the reference data to information in other registries or between different agenda information systems.</w:t>
      </w:r>
    </w:p>
    <w:p w14:paraId="5635F262" w14:textId="77777777" w:rsidR="00EA0123" w:rsidRPr="00EF0209" w:rsidRDefault="00EA0123" w:rsidP="005523ED">
      <w:pPr>
        <w:pStyle w:val="Heading1"/>
        <w:rPr>
          <w:lang w:val="en-GB"/>
        </w:rPr>
      </w:pPr>
      <w:r w:rsidRPr="00EF0209">
        <w:rPr>
          <w:lang w:val="en-GB"/>
        </w:rPr>
        <w:br w:type="page"/>
      </w:r>
      <w:bookmarkStart w:id="64" w:name="_Toc6911427"/>
      <w:r w:rsidRPr="00EF0209">
        <w:rPr>
          <w:lang w:val="en-GB"/>
        </w:rPr>
        <w:lastRenderedPageBreak/>
        <w:t>Digital Government Services for Citizens</w:t>
      </w:r>
      <w:bookmarkEnd w:id="64"/>
      <w:r w:rsidRPr="00EF0209">
        <w:rPr>
          <w:lang w:val="en-GB"/>
        </w:rPr>
        <w:t xml:space="preserve"> </w:t>
      </w:r>
    </w:p>
    <w:p w14:paraId="5635F263" w14:textId="77777777" w:rsidR="00EA0123" w:rsidRPr="00EF0209" w:rsidRDefault="00EA0123" w:rsidP="00A85AD8">
      <w:r w:rsidRPr="00EF0209">
        <w:t xml:space="preserve">The information in this section presents an overview of the basic public services provided to the citizens. These were identified taking inspiration from </w:t>
      </w:r>
      <w:hyperlink r:id="rId199" w:history="1">
        <w:r w:rsidRPr="00EF0209">
          <w:rPr>
            <w:rStyle w:val="Hyperlink"/>
          </w:rPr>
          <w:t>Your Europe</w:t>
        </w:r>
      </w:hyperlink>
      <w:r w:rsidRPr="00EF0209">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5635F264" w14:textId="77777777" w:rsidR="00EA0123" w:rsidRPr="00EF0209" w:rsidRDefault="00EA0123" w:rsidP="00375A4C">
      <w:r w:rsidRPr="00EF0209">
        <w:t>The groups of services for citizens are as follows:</w:t>
      </w:r>
    </w:p>
    <w:p w14:paraId="5635F265" w14:textId="77777777" w:rsidR="00EA0123" w:rsidRPr="00EF0209" w:rsidRDefault="00EA0123" w:rsidP="00867B75">
      <w:pPr>
        <w:pStyle w:val="bulletpoints"/>
        <w:rPr>
          <w:lang w:val="en-GB"/>
        </w:rPr>
      </w:pPr>
      <w:r w:rsidRPr="00EF0209">
        <w:rPr>
          <w:lang w:val="en-GB"/>
        </w:rPr>
        <w:t>Travel</w:t>
      </w:r>
    </w:p>
    <w:p w14:paraId="5635F266" w14:textId="77777777" w:rsidR="00EA0123" w:rsidRPr="00EF0209" w:rsidRDefault="00EA0123" w:rsidP="00867B75">
      <w:pPr>
        <w:pStyle w:val="bulletpoints"/>
        <w:rPr>
          <w:lang w:val="en-GB"/>
        </w:rPr>
      </w:pPr>
      <w:r w:rsidRPr="00EF0209">
        <w:rPr>
          <w:lang w:val="en-GB"/>
        </w:rPr>
        <w:t>Work and retirement</w:t>
      </w:r>
    </w:p>
    <w:p w14:paraId="5635F267" w14:textId="77777777" w:rsidR="00EA0123" w:rsidRPr="00EF0209" w:rsidRDefault="00EA0123" w:rsidP="00867B75">
      <w:pPr>
        <w:pStyle w:val="bulletpoints"/>
        <w:rPr>
          <w:lang w:val="en-GB"/>
        </w:rPr>
      </w:pPr>
      <w:r w:rsidRPr="00EF0209">
        <w:rPr>
          <w:lang w:val="en-GB"/>
        </w:rPr>
        <w:t>Vehicles</w:t>
      </w:r>
    </w:p>
    <w:p w14:paraId="5635F268" w14:textId="77777777" w:rsidR="00EA0123" w:rsidRPr="00EF0209" w:rsidRDefault="00EA0123" w:rsidP="00867B75">
      <w:pPr>
        <w:pStyle w:val="bulletpoints"/>
        <w:rPr>
          <w:lang w:val="en-GB"/>
        </w:rPr>
      </w:pPr>
      <w:r w:rsidRPr="00EF0209">
        <w:rPr>
          <w:lang w:val="en-GB"/>
        </w:rPr>
        <w:t>Residence formalities</w:t>
      </w:r>
    </w:p>
    <w:p w14:paraId="5635F269" w14:textId="77777777" w:rsidR="00EA0123" w:rsidRPr="00EF0209" w:rsidRDefault="00EA0123" w:rsidP="00867B75">
      <w:pPr>
        <w:pStyle w:val="bulletpoints"/>
        <w:rPr>
          <w:lang w:val="en-GB"/>
        </w:rPr>
      </w:pPr>
      <w:r w:rsidRPr="00EF0209">
        <w:rPr>
          <w:lang w:val="en-GB"/>
        </w:rPr>
        <w:t>Education and youth</w:t>
      </w:r>
    </w:p>
    <w:p w14:paraId="5635F26A" w14:textId="77777777" w:rsidR="00EA0123" w:rsidRPr="00EF0209" w:rsidRDefault="00EA0123" w:rsidP="00867B75">
      <w:pPr>
        <w:pStyle w:val="bulletpoints"/>
        <w:rPr>
          <w:lang w:val="en-GB"/>
        </w:rPr>
      </w:pPr>
      <w:r w:rsidRPr="00EF0209">
        <w:rPr>
          <w:lang w:val="en-GB"/>
        </w:rPr>
        <w:t>Health</w:t>
      </w:r>
    </w:p>
    <w:p w14:paraId="5635F26B" w14:textId="77777777" w:rsidR="00EA0123" w:rsidRPr="00EF0209" w:rsidRDefault="00EA0123" w:rsidP="00867B75">
      <w:pPr>
        <w:pStyle w:val="bulletpoints"/>
        <w:rPr>
          <w:lang w:val="en-GB"/>
        </w:rPr>
      </w:pPr>
      <w:r w:rsidRPr="00EF0209">
        <w:rPr>
          <w:lang w:val="en-GB"/>
        </w:rPr>
        <w:t xml:space="preserve">Family </w:t>
      </w:r>
    </w:p>
    <w:p w14:paraId="5635F26C" w14:textId="77777777" w:rsidR="00EA0123" w:rsidRPr="00EF0209" w:rsidRDefault="00EA0123" w:rsidP="00867B75">
      <w:pPr>
        <w:pStyle w:val="bulletpoints"/>
        <w:rPr>
          <w:lang w:val="en-GB"/>
        </w:rPr>
      </w:pPr>
      <w:r w:rsidRPr="00EF0209">
        <w:rPr>
          <w:lang w:val="en-GB"/>
        </w:rPr>
        <w:t xml:space="preserve">Consumers    </w:t>
      </w:r>
    </w:p>
    <w:p w14:paraId="5635F26D" w14:textId="77777777" w:rsidR="00EA0123" w:rsidRPr="00EF0209" w:rsidRDefault="00EA0123" w:rsidP="001F36DA">
      <w:pPr>
        <w:pStyle w:val="Heading2"/>
        <w:rPr>
          <w:lang w:val="en-GB"/>
        </w:rPr>
      </w:pPr>
      <w:bookmarkStart w:id="65" w:name="_Toc1475000"/>
      <w:r w:rsidRPr="00EF0209">
        <w:rPr>
          <w:lang w:val="en-GB"/>
        </w:rPr>
        <w:t>Travel</w:t>
      </w:r>
      <w:bookmarkEnd w:id="65"/>
      <w:r w:rsidRPr="00EF0209">
        <w:rPr>
          <w:lang w:val="en-GB"/>
        </w:rPr>
        <w:t xml:space="preserve"> </w:t>
      </w:r>
    </w:p>
    <w:tbl>
      <w:tblPr>
        <w:tblW w:w="0" w:type="auto"/>
        <w:tblInd w:w="108" w:type="dxa"/>
        <w:tblCellMar>
          <w:top w:w="60" w:type="dxa"/>
          <w:bottom w:w="60" w:type="dxa"/>
        </w:tblCellMar>
        <w:tblLook w:val="01E0" w:firstRow="1" w:lastRow="1" w:firstColumn="1" w:lastColumn="1" w:noHBand="0" w:noVBand="0"/>
      </w:tblPr>
      <w:tblGrid>
        <w:gridCol w:w="1688"/>
        <w:gridCol w:w="7207"/>
      </w:tblGrid>
      <w:tr w:rsidR="00EA0123" w:rsidRPr="00EF0209" w14:paraId="5635F26F" w14:textId="77777777" w:rsidTr="00756A17">
        <w:trPr>
          <w:trHeight w:val="94"/>
        </w:trPr>
        <w:tc>
          <w:tcPr>
            <w:tcW w:w="0" w:type="auto"/>
            <w:gridSpan w:val="2"/>
            <w:shd w:val="clear" w:color="auto" w:fill="EFFBFF"/>
          </w:tcPr>
          <w:p w14:paraId="5635F26E" w14:textId="77777777" w:rsidR="00EA0123" w:rsidRPr="00EF0209" w:rsidRDefault="00EA0123" w:rsidP="0065217F">
            <w:pPr>
              <w:pStyle w:val="Subtitle"/>
              <w:rPr>
                <w:lang w:val="en-GB"/>
              </w:rPr>
            </w:pPr>
            <w:r w:rsidRPr="00EF0209">
              <w:rPr>
                <w:lang w:val="en-GB"/>
              </w:rPr>
              <w:t>Documents you need for travel in Europe</w:t>
            </w:r>
          </w:p>
        </w:tc>
      </w:tr>
      <w:tr w:rsidR="00EA0123" w:rsidRPr="00EF0209" w14:paraId="5635F271" w14:textId="77777777" w:rsidTr="00756A17">
        <w:trPr>
          <w:trHeight w:val="198"/>
        </w:trPr>
        <w:tc>
          <w:tcPr>
            <w:tcW w:w="0" w:type="auto"/>
            <w:gridSpan w:val="2"/>
          </w:tcPr>
          <w:p w14:paraId="5635F270" w14:textId="77777777" w:rsidR="00EA0123" w:rsidRPr="00EF0209" w:rsidRDefault="00EA0123" w:rsidP="00DE26F8">
            <w:r w:rsidRPr="00EF0209">
              <w:rPr>
                <w:b/>
                <w:bCs/>
              </w:rPr>
              <w:t>Filing applications</w:t>
            </w:r>
          </w:p>
        </w:tc>
      </w:tr>
      <w:tr w:rsidR="00EA0123" w:rsidRPr="00EF0209" w14:paraId="5635F274" w14:textId="77777777" w:rsidTr="00756A17">
        <w:trPr>
          <w:trHeight w:val="198"/>
        </w:trPr>
        <w:tc>
          <w:tcPr>
            <w:tcW w:w="0" w:type="auto"/>
          </w:tcPr>
          <w:p w14:paraId="5635F272" w14:textId="77777777" w:rsidR="00EA0123" w:rsidRPr="00EF0209" w:rsidRDefault="00EA0123" w:rsidP="00DE26F8">
            <w:r w:rsidRPr="00EF0209">
              <w:t>Responsibility:</w:t>
            </w:r>
          </w:p>
        </w:tc>
        <w:tc>
          <w:tcPr>
            <w:tcW w:w="0" w:type="auto"/>
          </w:tcPr>
          <w:p w14:paraId="5635F273" w14:textId="77777777" w:rsidR="00EA0123" w:rsidRPr="00EF0209" w:rsidRDefault="00EA0123" w:rsidP="00DE26F8">
            <w:r w:rsidRPr="00EF0209">
              <w:t>Ministry of the Interior</w:t>
            </w:r>
          </w:p>
        </w:tc>
      </w:tr>
      <w:tr w:rsidR="00EA0123" w:rsidRPr="00EF0209" w14:paraId="5635F277" w14:textId="77777777" w:rsidTr="00756A17">
        <w:trPr>
          <w:trHeight w:val="37"/>
        </w:trPr>
        <w:tc>
          <w:tcPr>
            <w:tcW w:w="0" w:type="auto"/>
          </w:tcPr>
          <w:p w14:paraId="5635F275" w14:textId="77777777" w:rsidR="00EA0123" w:rsidRPr="00EF0209" w:rsidRDefault="00EA0123" w:rsidP="00DE26F8">
            <w:r w:rsidRPr="00EF0209">
              <w:t xml:space="preserve">Website: </w:t>
            </w:r>
          </w:p>
        </w:tc>
        <w:tc>
          <w:tcPr>
            <w:tcW w:w="0" w:type="auto"/>
          </w:tcPr>
          <w:p w14:paraId="5635F276" w14:textId="77777777" w:rsidR="00EA0123" w:rsidRPr="00EF0209" w:rsidRDefault="00DC4F46" w:rsidP="00DE26F8">
            <w:hyperlink r:id="rId200" w:history="1">
              <w:r w:rsidR="00EA0123" w:rsidRPr="00EF0209">
                <w:rPr>
                  <w:rStyle w:val="Hyperlink"/>
                </w:rPr>
                <w:t>http://www.obcanky.cz/</w:t>
              </w:r>
            </w:hyperlink>
            <w:r w:rsidR="00EA0123" w:rsidRPr="00EF0209">
              <w:rPr>
                <w:color w:val="1A3F7C"/>
              </w:rPr>
              <w:t xml:space="preserve"> </w:t>
            </w:r>
          </w:p>
        </w:tc>
      </w:tr>
      <w:tr w:rsidR="00EA0123" w:rsidRPr="00EF0209" w14:paraId="5635F27A" w14:textId="77777777" w:rsidTr="00756A17">
        <w:trPr>
          <w:trHeight w:val="242"/>
        </w:trPr>
        <w:tc>
          <w:tcPr>
            <w:tcW w:w="0" w:type="auto"/>
          </w:tcPr>
          <w:p w14:paraId="5635F278" w14:textId="77777777" w:rsidR="00EA0123" w:rsidRPr="00EF0209" w:rsidRDefault="00EA0123" w:rsidP="00DE26F8">
            <w:r w:rsidRPr="00EF0209">
              <w:t xml:space="preserve">Description: </w:t>
            </w:r>
          </w:p>
        </w:tc>
        <w:tc>
          <w:tcPr>
            <w:tcW w:w="0" w:type="auto"/>
          </w:tcPr>
          <w:p w14:paraId="5635F279" w14:textId="77777777" w:rsidR="00EA0123" w:rsidRPr="00EF0209" w:rsidRDefault="00EA0123" w:rsidP="00DE26F8">
            <w:r w:rsidRPr="00EF0209">
              <w:t>The Ministry of the Interior launched a new reservation system for filing applications for ID cards and travel documents issued to citizens of the Czech Republic in shorter terms.</w:t>
            </w:r>
          </w:p>
        </w:tc>
      </w:tr>
      <w:tr w:rsidR="00EA0123" w:rsidRPr="00EF0209" w14:paraId="5635F27C" w14:textId="77777777" w:rsidTr="00756A17">
        <w:trPr>
          <w:trHeight w:val="198"/>
        </w:trPr>
        <w:tc>
          <w:tcPr>
            <w:tcW w:w="0" w:type="auto"/>
            <w:gridSpan w:val="2"/>
          </w:tcPr>
          <w:p w14:paraId="5635F27B" w14:textId="77777777" w:rsidR="00EA0123" w:rsidRPr="00EF0209" w:rsidRDefault="00EA0123" w:rsidP="00AB3753">
            <w:r w:rsidRPr="00EF0209">
              <w:rPr>
                <w:b/>
                <w:bCs/>
              </w:rPr>
              <w:t>Passport</w:t>
            </w:r>
          </w:p>
        </w:tc>
      </w:tr>
      <w:tr w:rsidR="00EA0123" w:rsidRPr="00EF0209" w14:paraId="5635F27F" w14:textId="77777777" w:rsidTr="00756A17">
        <w:trPr>
          <w:trHeight w:val="198"/>
        </w:trPr>
        <w:tc>
          <w:tcPr>
            <w:tcW w:w="0" w:type="auto"/>
          </w:tcPr>
          <w:p w14:paraId="5635F27D" w14:textId="77777777" w:rsidR="00EA0123" w:rsidRPr="00EF0209" w:rsidRDefault="00EA0123" w:rsidP="00AB3753">
            <w:r w:rsidRPr="00EF0209">
              <w:t>Responsibility:</w:t>
            </w:r>
          </w:p>
        </w:tc>
        <w:tc>
          <w:tcPr>
            <w:tcW w:w="0" w:type="auto"/>
          </w:tcPr>
          <w:p w14:paraId="5635F27E" w14:textId="77777777" w:rsidR="00EA0123" w:rsidRPr="00EF0209" w:rsidRDefault="00EA0123" w:rsidP="00AB3753">
            <w:r w:rsidRPr="00EF0209">
              <w:t>Central Government, Ministry of the Interior (production), Local Government (applications/distribution)</w:t>
            </w:r>
          </w:p>
        </w:tc>
      </w:tr>
      <w:tr w:rsidR="00EA0123" w:rsidRPr="00EF0209" w14:paraId="5635F282" w14:textId="77777777" w:rsidTr="00756A17">
        <w:trPr>
          <w:trHeight w:val="37"/>
        </w:trPr>
        <w:tc>
          <w:tcPr>
            <w:tcW w:w="0" w:type="auto"/>
          </w:tcPr>
          <w:p w14:paraId="5635F280" w14:textId="77777777" w:rsidR="00EA0123" w:rsidRPr="00EF0209" w:rsidRDefault="00EA0123" w:rsidP="00AB3753">
            <w:r w:rsidRPr="00EF0209">
              <w:t xml:space="preserve">Website: </w:t>
            </w:r>
          </w:p>
        </w:tc>
        <w:tc>
          <w:tcPr>
            <w:tcW w:w="0" w:type="auto"/>
          </w:tcPr>
          <w:p w14:paraId="5635F281" w14:textId="77777777" w:rsidR="00EA0123" w:rsidRPr="00EF0209" w:rsidRDefault="00DC4F46" w:rsidP="00AB3753">
            <w:hyperlink r:id="rId201" w:history="1">
              <w:r w:rsidR="00EA0123" w:rsidRPr="00EF0209">
                <w:rPr>
                  <w:rStyle w:val="Hyperlink"/>
                  <w:rFonts w:cs="Arial"/>
                </w:rPr>
                <w:t>https://www.mvcr.cz/</w:t>
              </w:r>
            </w:hyperlink>
          </w:p>
        </w:tc>
      </w:tr>
      <w:tr w:rsidR="00EA0123" w:rsidRPr="00EF0209" w14:paraId="5635F285" w14:textId="77777777" w:rsidTr="00756A17">
        <w:trPr>
          <w:trHeight w:val="242"/>
        </w:trPr>
        <w:tc>
          <w:tcPr>
            <w:tcW w:w="0" w:type="auto"/>
          </w:tcPr>
          <w:p w14:paraId="5635F283" w14:textId="77777777" w:rsidR="00EA0123" w:rsidRPr="00EF0209" w:rsidRDefault="00EA0123" w:rsidP="00AB3753">
            <w:r w:rsidRPr="00EF0209">
              <w:t xml:space="preserve">Description: </w:t>
            </w:r>
          </w:p>
        </w:tc>
        <w:tc>
          <w:tcPr>
            <w:tcW w:w="0" w:type="auto"/>
          </w:tcPr>
          <w:p w14:paraId="5635F284" w14:textId="77777777" w:rsidR="00EA0123" w:rsidRPr="00EF0209" w:rsidRDefault="00EA0123" w:rsidP="00756A17">
            <w:r w:rsidRPr="00EF0209">
              <w:t>Information purposes only. Passport applications are managed by municipalities.</w:t>
            </w:r>
          </w:p>
        </w:tc>
      </w:tr>
      <w:tr w:rsidR="00EA0123" w:rsidRPr="00EF0209" w14:paraId="5635F287" w14:textId="77777777" w:rsidTr="00756A17">
        <w:trPr>
          <w:trHeight w:val="94"/>
        </w:trPr>
        <w:tc>
          <w:tcPr>
            <w:tcW w:w="0" w:type="auto"/>
            <w:gridSpan w:val="2"/>
            <w:shd w:val="clear" w:color="auto" w:fill="EFFBFF"/>
          </w:tcPr>
          <w:p w14:paraId="5635F286" w14:textId="77777777" w:rsidR="00EA0123" w:rsidRPr="00EF0209" w:rsidRDefault="00EA0123" w:rsidP="0065217F">
            <w:pPr>
              <w:pStyle w:val="Subtitle"/>
              <w:rPr>
                <w:lang w:val="en-GB"/>
              </w:rPr>
            </w:pPr>
            <w:r w:rsidRPr="00EF0209">
              <w:rPr>
                <w:lang w:val="en-GB"/>
              </w:rPr>
              <w:t>Passenger rights</w:t>
            </w:r>
          </w:p>
        </w:tc>
      </w:tr>
      <w:tr w:rsidR="00EA0123" w:rsidRPr="00EF0209" w14:paraId="5635F289" w14:textId="77777777" w:rsidTr="00756A17">
        <w:trPr>
          <w:trHeight w:val="198"/>
        </w:trPr>
        <w:tc>
          <w:tcPr>
            <w:tcW w:w="0" w:type="auto"/>
            <w:gridSpan w:val="2"/>
          </w:tcPr>
          <w:p w14:paraId="5635F288" w14:textId="77777777" w:rsidR="00EA0123" w:rsidRPr="00EF0209" w:rsidRDefault="00EA0123" w:rsidP="00DE26F8">
            <w:r w:rsidRPr="00EF0209">
              <w:rPr>
                <w:b/>
              </w:rPr>
              <w:t>Complaint form</w:t>
            </w:r>
          </w:p>
        </w:tc>
      </w:tr>
      <w:tr w:rsidR="00EA0123" w:rsidRPr="00EF0209" w14:paraId="5635F28C" w14:textId="77777777" w:rsidTr="00756A17">
        <w:trPr>
          <w:trHeight w:val="198"/>
        </w:trPr>
        <w:tc>
          <w:tcPr>
            <w:tcW w:w="0" w:type="auto"/>
          </w:tcPr>
          <w:p w14:paraId="5635F28A" w14:textId="77777777" w:rsidR="00EA0123" w:rsidRPr="00EF0209" w:rsidRDefault="00EA0123" w:rsidP="00DE26F8">
            <w:r w:rsidRPr="00EF0209">
              <w:t>Responsibility:</w:t>
            </w:r>
          </w:p>
        </w:tc>
        <w:tc>
          <w:tcPr>
            <w:tcW w:w="0" w:type="auto"/>
          </w:tcPr>
          <w:p w14:paraId="5635F28B" w14:textId="77777777" w:rsidR="00EA0123" w:rsidRPr="00EF0209" w:rsidRDefault="00EA0123" w:rsidP="00DE26F8">
            <w:r w:rsidRPr="00EF0209">
              <w:t>Civil Aviation Authority; National Carrier of České Drahy A.S. and other institutions</w:t>
            </w:r>
          </w:p>
        </w:tc>
      </w:tr>
      <w:tr w:rsidR="00EA0123" w:rsidRPr="00EF0209" w14:paraId="5635F28F" w14:textId="77777777" w:rsidTr="00756A17">
        <w:trPr>
          <w:trHeight w:val="37"/>
        </w:trPr>
        <w:tc>
          <w:tcPr>
            <w:tcW w:w="0" w:type="auto"/>
          </w:tcPr>
          <w:p w14:paraId="5635F28D" w14:textId="77777777" w:rsidR="00EA0123" w:rsidRPr="00EF0209" w:rsidRDefault="00EA0123" w:rsidP="00DE26F8">
            <w:r w:rsidRPr="00EF0209">
              <w:t xml:space="preserve">Website: </w:t>
            </w:r>
          </w:p>
        </w:tc>
        <w:tc>
          <w:tcPr>
            <w:tcW w:w="0" w:type="auto"/>
          </w:tcPr>
          <w:p w14:paraId="5635F28E" w14:textId="77777777" w:rsidR="00EA0123" w:rsidRPr="00EF0209" w:rsidRDefault="00DC4F46" w:rsidP="004B1155">
            <w:pPr>
              <w:rPr>
                <w:color w:val="C00000"/>
              </w:rPr>
            </w:pPr>
            <w:hyperlink r:id="rId202" w:history="1">
              <w:r w:rsidR="00EA0123" w:rsidRPr="00EF0209">
                <w:rPr>
                  <w:rStyle w:val="Hyperlink"/>
                </w:rPr>
                <w:t>http://www.caa.cz/</w:t>
              </w:r>
            </w:hyperlink>
            <w:r w:rsidR="00EA0123" w:rsidRPr="00EF0209">
              <w:rPr>
                <w:color w:val="000000"/>
              </w:rPr>
              <w:t>;</w:t>
            </w:r>
            <w:r w:rsidR="00EA0123" w:rsidRPr="00EF0209">
              <w:rPr>
                <w:color w:val="C00000"/>
              </w:rPr>
              <w:t xml:space="preserve"> </w:t>
            </w:r>
            <w:hyperlink r:id="rId203" w:history="1">
              <w:r w:rsidR="00EA0123" w:rsidRPr="00EF0209">
                <w:rPr>
                  <w:rStyle w:val="Hyperlink"/>
                </w:rPr>
                <w:t>https://www.cd.cz/</w:t>
              </w:r>
            </w:hyperlink>
            <w:r w:rsidR="00EA0123" w:rsidRPr="00EF0209">
              <w:rPr>
                <w:color w:val="C00000"/>
              </w:rPr>
              <w:t xml:space="preserve"> </w:t>
            </w:r>
          </w:p>
        </w:tc>
      </w:tr>
      <w:tr w:rsidR="00EA0123" w:rsidRPr="00EF0209" w14:paraId="5635F292" w14:textId="77777777" w:rsidTr="00756A17">
        <w:trPr>
          <w:trHeight w:val="311"/>
        </w:trPr>
        <w:tc>
          <w:tcPr>
            <w:tcW w:w="0" w:type="auto"/>
          </w:tcPr>
          <w:p w14:paraId="5635F290" w14:textId="77777777" w:rsidR="00EA0123" w:rsidRPr="00EF0209" w:rsidRDefault="00EA0123" w:rsidP="00DE26F8">
            <w:r w:rsidRPr="00EF0209">
              <w:t xml:space="preserve">Description: </w:t>
            </w:r>
          </w:p>
        </w:tc>
        <w:tc>
          <w:tcPr>
            <w:tcW w:w="0" w:type="auto"/>
          </w:tcPr>
          <w:p w14:paraId="5635F291" w14:textId="77777777" w:rsidR="00EA0123" w:rsidRPr="00EF0209" w:rsidRDefault="00EA0123" w:rsidP="00DE26F8">
            <w:r w:rsidRPr="00EF0209">
              <w:t>Information purposes only with the possibility to print out a form to fill out.</w:t>
            </w:r>
          </w:p>
        </w:tc>
      </w:tr>
      <w:tr w:rsidR="00EA0123" w:rsidRPr="00EF0209" w14:paraId="5635F294" w14:textId="77777777" w:rsidTr="00756A17">
        <w:trPr>
          <w:trHeight w:val="94"/>
        </w:trPr>
        <w:tc>
          <w:tcPr>
            <w:tcW w:w="0" w:type="auto"/>
            <w:gridSpan w:val="2"/>
            <w:shd w:val="clear" w:color="auto" w:fill="EFFBFF"/>
          </w:tcPr>
          <w:p w14:paraId="5635F293" w14:textId="77777777" w:rsidR="00EA0123" w:rsidRPr="00EF0209" w:rsidRDefault="00EA0123" w:rsidP="00D354D3">
            <w:pPr>
              <w:pStyle w:val="Subtitle"/>
              <w:keepNext/>
              <w:keepLines/>
              <w:rPr>
                <w:lang w:val="en-GB"/>
              </w:rPr>
            </w:pPr>
            <w:r w:rsidRPr="00EF0209">
              <w:rPr>
                <w:lang w:val="en-GB"/>
              </w:rPr>
              <w:lastRenderedPageBreak/>
              <w:t>Transport and disability</w:t>
            </w:r>
          </w:p>
        </w:tc>
      </w:tr>
      <w:tr w:rsidR="00EA0123" w:rsidRPr="00EF0209" w14:paraId="5635F296" w14:textId="77777777" w:rsidTr="00756A17">
        <w:trPr>
          <w:trHeight w:val="198"/>
        </w:trPr>
        <w:tc>
          <w:tcPr>
            <w:tcW w:w="0" w:type="auto"/>
            <w:gridSpan w:val="2"/>
          </w:tcPr>
          <w:p w14:paraId="5635F295" w14:textId="77777777" w:rsidR="00EA0123" w:rsidRPr="00EF0209" w:rsidRDefault="00EA0123" w:rsidP="00D354D3">
            <w:pPr>
              <w:keepNext/>
              <w:keepLines/>
            </w:pPr>
            <w:r w:rsidRPr="00EF0209">
              <w:rPr>
                <w:b/>
              </w:rPr>
              <w:t>Disabled travellers</w:t>
            </w:r>
          </w:p>
        </w:tc>
      </w:tr>
      <w:tr w:rsidR="00EA0123" w:rsidRPr="00EF0209" w14:paraId="5635F299" w14:textId="77777777" w:rsidTr="00756A17">
        <w:trPr>
          <w:trHeight w:val="198"/>
        </w:trPr>
        <w:tc>
          <w:tcPr>
            <w:tcW w:w="0" w:type="auto"/>
          </w:tcPr>
          <w:p w14:paraId="5635F297" w14:textId="77777777" w:rsidR="00EA0123" w:rsidRPr="00EF0209" w:rsidRDefault="00EA0123" w:rsidP="00D354D3">
            <w:pPr>
              <w:keepNext/>
              <w:keepLines/>
            </w:pPr>
            <w:r w:rsidRPr="00EF0209">
              <w:t>Responsibility:</w:t>
            </w:r>
          </w:p>
        </w:tc>
        <w:tc>
          <w:tcPr>
            <w:tcW w:w="0" w:type="auto"/>
          </w:tcPr>
          <w:p w14:paraId="5635F298" w14:textId="3E6EE553" w:rsidR="00EA0123" w:rsidRPr="00EF0209" w:rsidRDefault="00EA0123" w:rsidP="00D354D3">
            <w:pPr>
              <w:keepNext/>
              <w:keepLines/>
            </w:pPr>
            <w:r w:rsidRPr="00EF0209">
              <w:t>National carrier of České Dráhy A.S., Civil Aviation Authority and others</w:t>
            </w:r>
          </w:p>
        </w:tc>
      </w:tr>
      <w:tr w:rsidR="00EA0123" w:rsidRPr="00EF0209" w14:paraId="5635F29C" w14:textId="77777777" w:rsidTr="00756A17">
        <w:trPr>
          <w:trHeight w:val="37"/>
        </w:trPr>
        <w:tc>
          <w:tcPr>
            <w:tcW w:w="0" w:type="auto"/>
          </w:tcPr>
          <w:p w14:paraId="5635F29A" w14:textId="77777777" w:rsidR="00EA0123" w:rsidRPr="00EF0209" w:rsidRDefault="00EA0123" w:rsidP="00DE26F8">
            <w:r w:rsidRPr="00EF0209">
              <w:t xml:space="preserve">Website: </w:t>
            </w:r>
          </w:p>
        </w:tc>
        <w:tc>
          <w:tcPr>
            <w:tcW w:w="0" w:type="auto"/>
          </w:tcPr>
          <w:p w14:paraId="5635F29B" w14:textId="77777777" w:rsidR="00EA0123" w:rsidRPr="00EF0209" w:rsidRDefault="00DC4F46" w:rsidP="0086585D">
            <w:pPr>
              <w:jc w:val="left"/>
            </w:pPr>
            <w:hyperlink r:id="rId204" w:history="1">
              <w:r w:rsidR="00EA0123" w:rsidRPr="00EF0209">
                <w:rPr>
                  <w:rStyle w:val="Hyperlink"/>
                </w:rPr>
                <w:t>https://www.cd.cz/</w:t>
              </w:r>
            </w:hyperlink>
            <w:r w:rsidR="00EA0123" w:rsidRPr="00EF0209">
              <w:rPr>
                <w:color w:val="1F497D"/>
              </w:rPr>
              <w:t>;</w:t>
            </w:r>
            <w:r w:rsidR="00EA0123" w:rsidRPr="00EF0209">
              <w:rPr>
                <w:color w:val="C00000"/>
              </w:rPr>
              <w:t xml:space="preserve"> </w:t>
            </w:r>
            <w:hyperlink r:id="rId205" w:history="1">
              <w:r w:rsidR="00EA0123" w:rsidRPr="00EF0209">
                <w:rPr>
                  <w:rStyle w:val="Hyperlink"/>
                </w:rPr>
                <w:t>http://www.caa.cz/</w:t>
              </w:r>
            </w:hyperlink>
            <w:r w:rsidR="00EA0123" w:rsidRPr="00EF0209">
              <w:rPr>
                <w:color w:val="C00000"/>
              </w:rPr>
              <w:t xml:space="preserve"> </w:t>
            </w:r>
          </w:p>
        </w:tc>
      </w:tr>
      <w:tr w:rsidR="00EA0123" w:rsidRPr="00EF0209" w14:paraId="5635F29F" w14:textId="77777777" w:rsidTr="00756A17">
        <w:trPr>
          <w:trHeight w:val="311"/>
        </w:trPr>
        <w:tc>
          <w:tcPr>
            <w:tcW w:w="0" w:type="auto"/>
          </w:tcPr>
          <w:p w14:paraId="5635F29D" w14:textId="77777777" w:rsidR="00EA0123" w:rsidRPr="00EF0209" w:rsidRDefault="00EA0123" w:rsidP="00DE26F8">
            <w:r w:rsidRPr="00EF0209">
              <w:t xml:space="preserve">Description: </w:t>
            </w:r>
          </w:p>
        </w:tc>
        <w:tc>
          <w:tcPr>
            <w:tcW w:w="0" w:type="auto"/>
          </w:tcPr>
          <w:p w14:paraId="5635F29E" w14:textId="77777777" w:rsidR="00EA0123" w:rsidRPr="00EF0209" w:rsidRDefault="00EA0123" w:rsidP="00DE26F8">
            <w:r w:rsidRPr="00EF0209">
              <w:t>The Czech Railways allows the order of services for assistance for wheelchair users, visually impaired and hearing impaired online.</w:t>
            </w:r>
          </w:p>
        </w:tc>
      </w:tr>
      <w:tr w:rsidR="00EA0123" w:rsidRPr="00EF0209" w14:paraId="5635F2A1" w14:textId="77777777" w:rsidTr="00756A17">
        <w:trPr>
          <w:trHeight w:val="94"/>
        </w:trPr>
        <w:tc>
          <w:tcPr>
            <w:tcW w:w="0" w:type="auto"/>
            <w:gridSpan w:val="2"/>
            <w:shd w:val="clear" w:color="auto" w:fill="EFFBFF"/>
          </w:tcPr>
          <w:p w14:paraId="5635F2A0" w14:textId="77777777" w:rsidR="00EA0123" w:rsidRPr="00EF0209" w:rsidRDefault="00EA0123" w:rsidP="0065217F">
            <w:pPr>
              <w:pStyle w:val="Subtitle"/>
              <w:rPr>
                <w:lang w:val="en-GB"/>
              </w:rPr>
            </w:pPr>
            <w:r w:rsidRPr="00EF0209">
              <w:rPr>
                <w:lang w:val="en-GB"/>
              </w:rPr>
              <w:t>Driving</w:t>
            </w:r>
          </w:p>
        </w:tc>
      </w:tr>
      <w:tr w:rsidR="00EA0123" w:rsidRPr="00EF0209" w14:paraId="5635F2A3" w14:textId="77777777" w:rsidTr="00756A17">
        <w:trPr>
          <w:trHeight w:val="198"/>
        </w:trPr>
        <w:tc>
          <w:tcPr>
            <w:tcW w:w="0" w:type="auto"/>
            <w:gridSpan w:val="2"/>
          </w:tcPr>
          <w:p w14:paraId="5635F2A2" w14:textId="77777777" w:rsidR="00EA0123" w:rsidRPr="00EF0209" w:rsidRDefault="00EA0123" w:rsidP="00DE26F8">
            <w:r w:rsidRPr="00EF0209">
              <w:rPr>
                <w:b/>
              </w:rPr>
              <w:t xml:space="preserve">Driving licence, insurance </w:t>
            </w:r>
          </w:p>
        </w:tc>
      </w:tr>
      <w:tr w:rsidR="00EA0123" w:rsidRPr="00EF0209" w14:paraId="5635F2A6" w14:textId="77777777" w:rsidTr="00756A17">
        <w:trPr>
          <w:trHeight w:val="198"/>
        </w:trPr>
        <w:tc>
          <w:tcPr>
            <w:tcW w:w="0" w:type="auto"/>
          </w:tcPr>
          <w:p w14:paraId="5635F2A4" w14:textId="77777777" w:rsidR="00EA0123" w:rsidRPr="00EF0209" w:rsidRDefault="00EA0123" w:rsidP="00DE26F8">
            <w:r w:rsidRPr="00EF0209">
              <w:t>Responsibility:</w:t>
            </w:r>
          </w:p>
        </w:tc>
        <w:tc>
          <w:tcPr>
            <w:tcW w:w="0" w:type="auto"/>
          </w:tcPr>
          <w:p w14:paraId="5635F2A5" w14:textId="77777777" w:rsidR="00EA0123" w:rsidRPr="00EF0209" w:rsidRDefault="00EA0123" w:rsidP="00DE26F8">
            <w:r w:rsidRPr="00EF0209">
              <w:rPr>
                <w:szCs w:val="20"/>
              </w:rPr>
              <w:t>Central Government, Ministry of Transportation</w:t>
            </w:r>
          </w:p>
        </w:tc>
      </w:tr>
      <w:tr w:rsidR="00EA0123" w:rsidRPr="00EF0209" w14:paraId="5635F2A9" w14:textId="77777777" w:rsidTr="00756A17">
        <w:trPr>
          <w:trHeight w:val="37"/>
        </w:trPr>
        <w:tc>
          <w:tcPr>
            <w:tcW w:w="0" w:type="auto"/>
          </w:tcPr>
          <w:p w14:paraId="5635F2A7" w14:textId="77777777" w:rsidR="00EA0123" w:rsidRPr="00EF0209" w:rsidRDefault="00EA0123" w:rsidP="00DE26F8">
            <w:r w:rsidRPr="00EF0209">
              <w:t xml:space="preserve">Website: </w:t>
            </w:r>
          </w:p>
        </w:tc>
        <w:tc>
          <w:tcPr>
            <w:tcW w:w="0" w:type="auto"/>
          </w:tcPr>
          <w:p w14:paraId="5635F2A8" w14:textId="77777777" w:rsidR="00EA0123" w:rsidRPr="00EF0209" w:rsidRDefault="00DC4F46" w:rsidP="00DE26F8">
            <w:hyperlink r:id="rId206" w:history="1">
              <w:r w:rsidR="00EA0123" w:rsidRPr="00EF0209">
                <w:rPr>
                  <w:rStyle w:val="Hyperlink"/>
                </w:rPr>
                <w:t>http://www.mdcr.cz/</w:t>
              </w:r>
            </w:hyperlink>
            <w:r w:rsidR="00EA0123" w:rsidRPr="00EF0209">
              <w:rPr>
                <w:szCs w:val="20"/>
              </w:rPr>
              <w:t xml:space="preserve">; </w:t>
            </w:r>
            <w:hyperlink r:id="rId207" w:history="1">
              <w:r w:rsidR="00EA0123" w:rsidRPr="00EF0209">
                <w:rPr>
                  <w:rStyle w:val="Hyperlink"/>
                  <w:szCs w:val="20"/>
                </w:rPr>
                <w:t>https://gov.cz/</w:t>
              </w:r>
            </w:hyperlink>
          </w:p>
        </w:tc>
      </w:tr>
      <w:tr w:rsidR="00EA0123" w:rsidRPr="00EF0209" w14:paraId="5635F2AC" w14:textId="77777777" w:rsidTr="00756A17">
        <w:trPr>
          <w:trHeight w:val="311"/>
        </w:trPr>
        <w:tc>
          <w:tcPr>
            <w:tcW w:w="0" w:type="auto"/>
          </w:tcPr>
          <w:p w14:paraId="5635F2AA" w14:textId="77777777" w:rsidR="00EA0123" w:rsidRPr="00EF0209" w:rsidRDefault="00EA0123" w:rsidP="00DE26F8">
            <w:r w:rsidRPr="00EF0209">
              <w:t xml:space="preserve">Description: </w:t>
            </w:r>
          </w:p>
        </w:tc>
        <w:tc>
          <w:tcPr>
            <w:tcW w:w="0" w:type="auto"/>
          </w:tcPr>
          <w:p w14:paraId="5635F2AB" w14:textId="77777777" w:rsidR="00EA0123" w:rsidRPr="00EF0209" w:rsidRDefault="00EA0123" w:rsidP="001A01D0">
            <w:r w:rsidRPr="00EF0209">
              <w:t>Information for citizens of the Czech Republic travelling abroad by vehicle and issuing of the international driving licence. Electronic forms are available for filling and printing.</w:t>
            </w:r>
          </w:p>
        </w:tc>
      </w:tr>
      <w:tr w:rsidR="00EA0123" w:rsidRPr="00EF0209" w14:paraId="5635F2AE" w14:textId="77777777" w:rsidTr="00756A17">
        <w:trPr>
          <w:trHeight w:val="94"/>
        </w:trPr>
        <w:tc>
          <w:tcPr>
            <w:tcW w:w="0" w:type="auto"/>
            <w:gridSpan w:val="2"/>
            <w:shd w:val="clear" w:color="auto" w:fill="EFFBFF"/>
          </w:tcPr>
          <w:p w14:paraId="5635F2AD" w14:textId="77777777" w:rsidR="00EA0123" w:rsidRPr="00EF0209" w:rsidRDefault="00EA0123" w:rsidP="0065217F">
            <w:pPr>
              <w:pStyle w:val="Subtitle"/>
              <w:rPr>
                <w:lang w:val="en-GB"/>
              </w:rPr>
            </w:pPr>
            <w:r w:rsidRPr="00EF0209">
              <w:rPr>
                <w:lang w:val="en-GB"/>
              </w:rPr>
              <w:t>What can you take with you?</w:t>
            </w:r>
          </w:p>
        </w:tc>
      </w:tr>
      <w:tr w:rsidR="00EA0123" w:rsidRPr="00EF0209" w14:paraId="5635F2B0" w14:textId="77777777" w:rsidTr="00756A17">
        <w:trPr>
          <w:trHeight w:val="198"/>
        </w:trPr>
        <w:tc>
          <w:tcPr>
            <w:tcW w:w="0" w:type="auto"/>
            <w:gridSpan w:val="2"/>
          </w:tcPr>
          <w:p w14:paraId="5635F2AF" w14:textId="77777777" w:rsidR="00EA0123" w:rsidRPr="00EF0209" w:rsidRDefault="00EA0123" w:rsidP="00DE26F8">
            <w:r w:rsidRPr="00EF0209">
              <w:rPr>
                <w:b/>
              </w:rPr>
              <w:t>Travel recommendations</w:t>
            </w:r>
          </w:p>
        </w:tc>
      </w:tr>
      <w:tr w:rsidR="00EA0123" w:rsidRPr="00EF0209" w14:paraId="5635F2B3" w14:textId="77777777" w:rsidTr="00756A17">
        <w:trPr>
          <w:trHeight w:val="198"/>
        </w:trPr>
        <w:tc>
          <w:tcPr>
            <w:tcW w:w="0" w:type="auto"/>
          </w:tcPr>
          <w:p w14:paraId="5635F2B1" w14:textId="77777777" w:rsidR="00EA0123" w:rsidRPr="00EF0209" w:rsidRDefault="00EA0123" w:rsidP="00DE26F8">
            <w:r w:rsidRPr="00EF0209">
              <w:t>Responsibility:</w:t>
            </w:r>
          </w:p>
        </w:tc>
        <w:tc>
          <w:tcPr>
            <w:tcW w:w="0" w:type="auto"/>
          </w:tcPr>
          <w:p w14:paraId="5635F2B2" w14:textId="77777777" w:rsidR="00EA0123" w:rsidRPr="00EF0209" w:rsidRDefault="00EA0123" w:rsidP="00DE26F8">
            <w:r w:rsidRPr="00EF0209">
              <w:t>Ministry of Foreign Affairs</w:t>
            </w:r>
          </w:p>
        </w:tc>
      </w:tr>
      <w:tr w:rsidR="00EA0123" w:rsidRPr="00EF0209" w14:paraId="5635F2B6" w14:textId="77777777" w:rsidTr="00756A17">
        <w:trPr>
          <w:trHeight w:val="37"/>
        </w:trPr>
        <w:tc>
          <w:tcPr>
            <w:tcW w:w="0" w:type="auto"/>
          </w:tcPr>
          <w:p w14:paraId="5635F2B4" w14:textId="77777777" w:rsidR="00EA0123" w:rsidRPr="00EF0209" w:rsidRDefault="00EA0123" w:rsidP="00DE26F8">
            <w:r w:rsidRPr="00EF0209">
              <w:t xml:space="preserve">Website: </w:t>
            </w:r>
          </w:p>
        </w:tc>
        <w:tc>
          <w:tcPr>
            <w:tcW w:w="0" w:type="auto"/>
          </w:tcPr>
          <w:p w14:paraId="5635F2B5" w14:textId="77777777" w:rsidR="00EA0123" w:rsidRPr="00EF0209" w:rsidRDefault="00DC4F46" w:rsidP="00DE26F8">
            <w:hyperlink r:id="rId208" w:history="1">
              <w:r w:rsidR="00EA0123" w:rsidRPr="00EF0209">
                <w:rPr>
                  <w:rStyle w:val="Hyperlink"/>
                </w:rPr>
                <w:t>https://www.mzv.cz/</w:t>
              </w:r>
            </w:hyperlink>
            <w:r w:rsidR="00EA0123" w:rsidRPr="00EF0209">
              <w:rPr>
                <w:color w:val="C00000"/>
              </w:rPr>
              <w:t xml:space="preserve"> </w:t>
            </w:r>
          </w:p>
        </w:tc>
      </w:tr>
      <w:tr w:rsidR="00EA0123" w:rsidRPr="00EF0209" w14:paraId="5635F2B9" w14:textId="77777777" w:rsidTr="00756A17">
        <w:trPr>
          <w:trHeight w:val="311"/>
        </w:trPr>
        <w:tc>
          <w:tcPr>
            <w:tcW w:w="0" w:type="auto"/>
          </w:tcPr>
          <w:p w14:paraId="5635F2B7" w14:textId="77777777" w:rsidR="00EA0123" w:rsidRPr="00EF0209" w:rsidRDefault="00EA0123" w:rsidP="00DE26F8">
            <w:r w:rsidRPr="00EF0209">
              <w:t xml:space="preserve">Description: </w:t>
            </w:r>
          </w:p>
        </w:tc>
        <w:tc>
          <w:tcPr>
            <w:tcW w:w="0" w:type="auto"/>
          </w:tcPr>
          <w:p w14:paraId="5635F2B8" w14:textId="77777777" w:rsidR="00EA0123" w:rsidRPr="00EF0209" w:rsidRDefault="00EA0123" w:rsidP="00E0702D">
            <w:pPr>
              <w:ind w:right="185"/>
            </w:pPr>
            <w:r w:rsidRPr="00EF0209">
              <w:t>Information for citizens of the Czech Republic travelling abroad.</w:t>
            </w:r>
          </w:p>
        </w:tc>
      </w:tr>
      <w:tr w:rsidR="00EA0123" w:rsidRPr="00EF0209" w14:paraId="5635F2BB" w14:textId="77777777" w:rsidTr="00756A17">
        <w:trPr>
          <w:trHeight w:val="94"/>
        </w:trPr>
        <w:tc>
          <w:tcPr>
            <w:tcW w:w="0" w:type="auto"/>
            <w:gridSpan w:val="2"/>
            <w:shd w:val="clear" w:color="auto" w:fill="EFFBFF"/>
          </w:tcPr>
          <w:p w14:paraId="5635F2BA" w14:textId="77777777" w:rsidR="00EA0123" w:rsidRPr="00EF0209" w:rsidRDefault="00EA0123" w:rsidP="0065217F">
            <w:pPr>
              <w:pStyle w:val="Subtitle"/>
              <w:rPr>
                <w:lang w:val="en-GB"/>
              </w:rPr>
            </w:pPr>
            <w:r w:rsidRPr="00EF0209">
              <w:rPr>
                <w:lang w:val="en-GB"/>
              </w:rPr>
              <w:t>Security and Emergencies</w:t>
            </w:r>
          </w:p>
        </w:tc>
      </w:tr>
      <w:tr w:rsidR="00EA0123" w:rsidRPr="00EF0209" w14:paraId="5635F2BD" w14:textId="77777777" w:rsidTr="00756A17">
        <w:trPr>
          <w:trHeight w:val="198"/>
        </w:trPr>
        <w:tc>
          <w:tcPr>
            <w:tcW w:w="0" w:type="auto"/>
            <w:gridSpan w:val="2"/>
          </w:tcPr>
          <w:p w14:paraId="5635F2BC" w14:textId="77777777" w:rsidR="00EA0123" w:rsidRPr="00EF0209" w:rsidRDefault="00EA0123" w:rsidP="00DE26F8">
            <w:r w:rsidRPr="00EF0209">
              <w:rPr>
                <w:b/>
              </w:rPr>
              <w:t>Crisis management, emergencies</w:t>
            </w:r>
          </w:p>
        </w:tc>
      </w:tr>
      <w:tr w:rsidR="00EA0123" w:rsidRPr="00EF0209" w14:paraId="5635F2C0" w14:textId="77777777" w:rsidTr="00756A17">
        <w:trPr>
          <w:trHeight w:val="198"/>
        </w:trPr>
        <w:tc>
          <w:tcPr>
            <w:tcW w:w="0" w:type="auto"/>
          </w:tcPr>
          <w:p w14:paraId="5635F2BE" w14:textId="77777777" w:rsidR="00EA0123" w:rsidRPr="00EF0209" w:rsidRDefault="00EA0123" w:rsidP="00DE26F8">
            <w:r w:rsidRPr="00EF0209">
              <w:t>Responsibility:</w:t>
            </w:r>
          </w:p>
        </w:tc>
        <w:tc>
          <w:tcPr>
            <w:tcW w:w="0" w:type="auto"/>
          </w:tcPr>
          <w:p w14:paraId="5635F2BF" w14:textId="3F6078BE" w:rsidR="00EA0123" w:rsidRPr="00EF0209" w:rsidRDefault="00EA0123" w:rsidP="00DE26F8">
            <w:r w:rsidRPr="00EF0209">
              <w:t>Prague City Hall, The official website of the city of Písek</w:t>
            </w:r>
          </w:p>
        </w:tc>
      </w:tr>
      <w:tr w:rsidR="00EA0123" w:rsidRPr="00EF0209" w14:paraId="5635F2C3" w14:textId="77777777" w:rsidTr="00756A17">
        <w:trPr>
          <w:trHeight w:val="37"/>
        </w:trPr>
        <w:tc>
          <w:tcPr>
            <w:tcW w:w="0" w:type="auto"/>
          </w:tcPr>
          <w:p w14:paraId="5635F2C1" w14:textId="77777777" w:rsidR="00EA0123" w:rsidRPr="00EF0209" w:rsidRDefault="00EA0123" w:rsidP="00DE26F8">
            <w:r w:rsidRPr="00EF0209">
              <w:t xml:space="preserve">Website: </w:t>
            </w:r>
          </w:p>
        </w:tc>
        <w:tc>
          <w:tcPr>
            <w:tcW w:w="0" w:type="auto"/>
          </w:tcPr>
          <w:p w14:paraId="5635F2C2" w14:textId="77777777" w:rsidR="00EA0123" w:rsidRPr="00EF0209" w:rsidRDefault="00DC4F46" w:rsidP="00756A17">
            <w:hyperlink r:id="rId209" w:history="1">
              <w:r w:rsidR="00EA0123" w:rsidRPr="00EF0209">
                <w:rPr>
                  <w:rStyle w:val="Hyperlink"/>
                </w:rPr>
                <w:t>https://bezpecnost.praha.eu/</w:t>
              </w:r>
            </w:hyperlink>
            <w:r w:rsidR="00EA0123" w:rsidRPr="00EF0209">
              <w:rPr>
                <w:rStyle w:val="Hyperlink"/>
              </w:rPr>
              <w:t xml:space="preserve">;  </w:t>
            </w:r>
            <w:hyperlink r:id="rId210" w:history="1">
              <w:r w:rsidR="00EA0123" w:rsidRPr="00EF0209">
                <w:rPr>
                  <w:rStyle w:val="Hyperlink"/>
                </w:rPr>
                <w:t>http://www.mesto-pisek.cz/</w:t>
              </w:r>
            </w:hyperlink>
            <w:r w:rsidR="00EA0123" w:rsidRPr="00EF0209">
              <w:rPr>
                <w:rStyle w:val="Hyperlink"/>
              </w:rPr>
              <w:t xml:space="preserve"> </w:t>
            </w:r>
          </w:p>
        </w:tc>
      </w:tr>
      <w:tr w:rsidR="00EA0123" w:rsidRPr="00EF0209" w14:paraId="5635F2C6" w14:textId="77777777" w:rsidTr="00756A17">
        <w:trPr>
          <w:trHeight w:val="311"/>
        </w:trPr>
        <w:tc>
          <w:tcPr>
            <w:tcW w:w="0" w:type="auto"/>
          </w:tcPr>
          <w:p w14:paraId="5635F2C4" w14:textId="77777777" w:rsidR="00EA0123" w:rsidRPr="00EF0209" w:rsidRDefault="00EA0123" w:rsidP="00DE26F8">
            <w:r w:rsidRPr="00EF0209">
              <w:t xml:space="preserve">Description: </w:t>
            </w:r>
          </w:p>
        </w:tc>
        <w:tc>
          <w:tcPr>
            <w:tcW w:w="0" w:type="auto"/>
          </w:tcPr>
          <w:p w14:paraId="5635F2C5" w14:textId="1E374D4E" w:rsidR="00EA0123" w:rsidRPr="00EF0209" w:rsidRDefault="00EA0123" w:rsidP="00913A72">
            <w:r w:rsidRPr="00EF0209">
              <w:t xml:space="preserve">Comprehensive information on crisis management </w:t>
            </w:r>
            <w:r w:rsidR="00E403D1" w:rsidRPr="00EF0209">
              <w:t>for</w:t>
            </w:r>
            <w:r w:rsidRPr="00EF0209">
              <w:t xml:space="preserve"> Prague</w:t>
            </w:r>
            <w:r w:rsidR="00E403D1" w:rsidRPr="00EF0209">
              <w:t>. D</w:t>
            </w:r>
            <w:r w:rsidRPr="00EF0209">
              <w:t>ocuments for emergency and crisis situations contain overview</w:t>
            </w:r>
            <w:r w:rsidR="00E403D1" w:rsidRPr="00EF0209">
              <w:t>s</w:t>
            </w:r>
            <w:r w:rsidRPr="00EF0209">
              <w:t xml:space="preserve"> of the activities of </w:t>
            </w:r>
            <w:r w:rsidR="00E403D1" w:rsidRPr="00EF0209">
              <w:t>the emergency services</w:t>
            </w:r>
            <w:r w:rsidRPr="00EF0209">
              <w:t>.</w:t>
            </w:r>
          </w:p>
        </w:tc>
      </w:tr>
      <w:tr w:rsidR="00EA0123" w:rsidRPr="00EF0209" w14:paraId="5635F2C8" w14:textId="77777777" w:rsidTr="00756A17">
        <w:trPr>
          <w:trHeight w:val="94"/>
        </w:trPr>
        <w:tc>
          <w:tcPr>
            <w:tcW w:w="0" w:type="auto"/>
            <w:gridSpan w:val="2"/>
            <w:shd w:val="clear" w:color="auto" w:fill="EFFBFF"/>
          </w:tcPr>
          <w:p w14:paraId="5635F2C7" w14:textId="77777777" w:rsidR="00EA0123" w:rsidRPr="00EF0209" w:rsidRDefault="00EA0123" w:rsidP="0065217F">
            <w:pPr>
              <w:pStyle w:val="Subtitle"/>
              <w:rPr>
                <w:lang w:val="en-GB"/>
              </w:rPr>
            </w:pPr>
            <w:r w:rsidRPr="00EF0209">
              <w:rPr>
                <w:lang w:val="en-GB"/>
              </w:rPr>
              <w:t>Package travel and timeshare</w:t>
            </w:r>
          </w:p>
        </w:tc>
      </w:tr>
      <w:tr w:rsidR="00EA0123" w:rsidRPr="00EF0209" w14:paraId="5635F2CA" w14:textId="77777777" w:rsidTr="00756A17">
        <w:trPr>
          <w:trHeight w:val="198"/>
        </w:trPr>
        <w:tc>
          <w:tcPr>
            <w:tcW w:w="0" w:type="auto"/>
            <w:gridSpan w:val="2"/>
          </w:tcPr>
          <w:p w14:paraId="5635F2C9" w14:textId="77777777" w:rsidR="00EA0123" w:rsidRPr="00EF0209" w:rsidRDefault="00EA0123" w:rsidP="00DE26F8">
            <w:r w:rsidRPr="00EF0209">
              <w:rPr>
                <w:b/>
              </w:rPr>
              <w:t>Extrajudicial settlement of consumer disputes</w:t>
            </w:r>
          </w:p>
        </w:tc>
      </w:tr>
      <w:tr w:rsidR="00EA0123" w:rsidRPr="00EF0209" w14:paraId="5635F2CD" w14:textId="77777777" w:rsidTr="00756A17">
        <w:trPr>
          <w:trHeight w:val="198"/>
        </w:trPr>
        <w:tc>
          <w:tcPr>
            <w:tcW w:w="0" w:type="auto"/>
          </w:tcPr>
          <w:p w14:paraId="5635F2CB" w14:textId="77777777" w:rsidR="00EA0123" w:rsidRPr="00EF0209" w:rsidRDefault="00EA0123" w:rsidP="00DE26F8">
            <w:r w:rsidRPr="00EF0209">
              <w:t>Responsibility:</w:t>
            </w:r>
          </w:p>
        </w:tc>
        <w:tc>
          <w:tcPr>
            <w:tcW w:w="0" w:type="auto"/>
          </w:tcPr>
          <w:p w14:paraId="5635F2CC" w14:textId="77777777" w:rsidR="00EA0123" w:rsidRPr="00EF0209" w:rsidRDefault="00EA0123" w:rsidP="00DE26F8">
            <w:r w:rsidRPr="00EF0209">
              <w:t>Association of Czech Travel Agencies; Czech Trade Inspection</w:t>
            </w:r>
          </w:p>
        </w:tc>
      </w:tr>
      <w:tr w:rsidR="00EA0123" w:rsidRPr="00EF0209" w14:paraId="5635F2D1" w14:textId="77777777" w:rsidTr="00756A17">
        <w:trPr>
          <w:trHeight w:val="37"/>
        </w:trPr>
        <w:tc>
          <w:tcPr>
            <w:tcW w:w="0" w:type="auto"/>
          </w:tcPr>
          <w:p w14:paraId="5635F2CE" w14:textId="77777777" w:rsidR="00EA0123" w:rsidRPr="00EF0209" w:rsidRDefault="00EA0123" w:rsidP="00DE26F8">
            <w:r w:rsidRPr="00EF0209">
              <w:t xml:space="preserve">Website: </w:t>
            </w:r>
          </w:p>
        </w:tc>
        <w:tc>
          <w:tcPr>
            <w:tcW w:w="0" w:type="auto"/>
          </w:tcPr>
          <w:p w14:paraId="5635F2CF" w14:textId="77777777" w:rsidR="00EA0123" w:rsidRPr="00EF0209" w:rsidRDefault="00DC4F46" w:rsidP="00756A17">
            <w:hyperlink r:id="rId211" w:history="1">
              <w:r w:rsidR="00EA0123" w:rsidRPr="00EF0209">
                <w:rPr>
                  <w:rStyle w:val="Hyperlink"/>
                </w:rPr>
                <w:t>https://www.accka.cz/</w:t>
              </w:r>
            </w:hyperlink>
            <w:r w:rsidR="00EA0123" w:rsidRPr="00EF0209">
              <w:t>;</w:t>
            </w:r>
          </w:p>
          <w:p w14:paraId="5635F2D0" w14:textId="77777777" w:rsidR="00EA0123" w:rsidRPr="00EF0209" w:rsidRDefault="00DC4F46" w:rsidP="00DE26F8">
            <w:hyperlink r:id="rId212" w:history="1">
              <w:r w:rsidR="00EA0123" w:rsidRPr="00EF0209">
                <w:rPr>
                  <w:rStyle w:val="Hyperlink"/>
                </w:rPr>
                <w:t>https://www.coi.cz/informace-o-adr/</w:t>
              </w:r>
            </w:hyperlink>
          </w:p>
        </w:tc>
      </w:tr>
      <w:tr w:rsidR="00EA0123" w:rsidRPr="00EF0209" w14:paraId="5635F2D6" w14:textId="77777777" w:rsidTr="00756A17">
        <w:trPr>
          <w:trHeight w:val="311"/>
        </w:trPr>
        <w:tc>
          <w:tcPr>
            <w:tcW w:w="0" w:type="auto"/>
          </w:tcPr>
          <w:p w14:paraId="5635F2D2" w14:textId="77777777" w:rsidR="00EA0123" w:rsidRPr="00EF0209" w:rsidRDefault="00EA0123" w:rsidP="00DE26F8">
            <w:r w:rsidRPr="00EF0209">
              <w:t xml:space="preserve">Description: </w:t>
            </w:r>
          </w:p>
        </w:tc>
        <w:tc>
          <w:tcPr>
            <w:tcW w:w="0" w:type="auto"/>
          </w:tcPr>
          <w:p w14:paraId="5635F2D3" w14:textId="77777777" w:rsidR="00EA0123" w:rsidRPr="00EF0209" w:rsidRDefault="00EA0123" w:rsidP="00756A17">
            <w:r w:rsidRPr="00EF0209">
              <w:t>General information for travel agency clients;</w:t>
            </w:r>
          </w:p>
          <w:p w14:paraId="5635F2D4" w14:textId="77777777" w:rsidR="00EA0123" w:rsidRPr="00EF0209" w:rsidRDefault="00EA0123" w:rsidP="00756A17">
            <w:r w:rsidRPr="00EF0209">
              <w:t>Information on the out-of-court resolution of consumer disputes (Czech Trade inspection);</w:t>
            </w:r>
          </w:p>
          <w:p w14:paraId="5635F2D5" w14:textId="77777777" w:rsidR="00EA0123" w:rsidRPr="00EF0209" w:rsidRDefault="00EA0123" w:rsidP="00DE26F8">
            <w:r w:rsidRPr="00EF0209">
              <w:t>An electronic form for submitting an initiative including its dispatch.</w:t>
            </w:r>
          </w:p>
        </w:tc>
      </w:tr>
    </w:tbl>
    <w:p w14:paraId="5635F2D7" w14:textId="77777777" w:rsidR="00EA0123" w:rsidRPr="00EF0209" w:rsidRDefault="00EA0123" w:rsidP="001F36DA">
      <w:pPr>
        <w:pStyle w:val="Heading2"/>
        <w:rPr>
          <w:lang w:val="en-GB"/>
        </w:rPr>
      </w:pPr>
      <w:bookmarkStart w:id="66" w:name="_Toc1475001"/>
      <w:r w:rsidRPr="00EF0209">
        <w:rPr>
          <w:lang w:val="en-GB"/>
        </w:rPr>
        <w:lastRenderedPageBreak/>
        <w:t>Work and retirement</w:t>
      </w:r>
      <w:bookmarkEnd w:id="6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2D9" w14:textId="77777777" w:rsidTr="008B664C">
        <w:trPr>
          <w:trHeight w:val="94"/>
        </w:trPr>
        <w:tc>
          <w:tcPr>
            <w:tcW w:w="5000" w:type="pct"/>
            <w:gridSpan w:val="2"/>
            <w:shd w:val="clear" w:color="auto" w:fill="EFFBFF"/>
          </w:tcPr>
          <w:p w14:paraId="5635F2D8" w14:textId="77777777" w:rsidR="00EA0123" w:rsidRPr="00EF0209" w:rsidRDefault="00EA0123" w:rsidP="0065217F">
            <w:pPr>
              <w:pStyle w:val="Subtitle"/>
              <w:rPr>
                <w:lang w:val="en-GB"/>
              </w:rPr>
            </w:pPr>
            <w:r w:rsidRPr="00EF0209">
              <w:rPr>
                <w:lang w:val="en-GB"/>
              </w:rPr>
              <w:t>Working abroad, finding a job abroad, retiring</w:t>
            </w:r>
          </w:p>
        </w:tc>
      </w:tr>
      <w:tr w:rsidR="00EA0123" w:rsidRPr="00EF0209" w14:paraId="5635F2DB" w14:textId="77777777" w:rsidTr="008B664C">
        <w:trPr>
          <w:trHeight w:val="198"/>
        </w:trPr>
        <w:tc>
          <w:tcPr>
            <w:tcW w:w="5000" w:type="pct"/>
            <w:gridSpan w:val="2"/>
          </w:tcPr>
          <w:p w14:paraId="5635F2DA" w14:textId="77777777" w:rsidR="00EA0123" w:rsidRPr="00EF0209" w:rsidRDefault="00EA0123" w:rsidP="00DE26F8">
            <w:r w:rsidRPr="00EF0209">
              <w:rPr>
                <w:b/>
                <w:bCs/>
              </w:rPr>
              <w:t>Job search services by labour offices</w:t>
            </w:r>
          </w:p>
        </w:tc>
      </w:tr>
      <w:tr w:rsidR="00EA0123" w:rsidRPr="00EF0209" w14:paraId="5635F2DE" w14:textId="77777777" w:rsidTr="008B664C">
        <w:trPr>
          <w:trHeight w:val="198"/>
        </w:trPr>
        <w:tc>
          <w:tcPr>
            <w:tcW w:w="956" w:type="pct"/>
          </w:tcPr>
          <w:p w14:paraId="5635F2DC" w14:textId="77777777" w:rsidR="00EA0123" w:rsidRPr="00EF0209" w:rsidRDefault="00EA0123" w:rsidP="00DE26F8">
            <w:r w:rsidRPr="00EF0209">
              <w:t>Responsibility:</w:t>
            </w:r>
          </w:p>
        </w:tc>
        <w:tc>
          <w:tcPr>
            <w:tcW w:w="4044" w:type="pct"/>
          </w:tcPr>
          <w:p w14:paraId="5635F2DD" w14:textId="77777777" w:rsidR="00EA0123" w:rsidRPr="00EF0209" w:rsidRDefault="00EA0123" w:rsidP="00DE26F8">
            <w:r w:rsidRPr="00EF0209">
              <w:t>Central Government, Ministry of Labour and Social Affairs, Employment Services Administration</w:t>
            </w:r>
          </w:p>
        </w:tc>
      </w:tr>
      <w:tr w:rsidR="00EA0123" w:rsidRPr="00EF0209" w14:paraId="5635F2E1" w14:textId="77777777" w:rsidTr="008B664C">
        <w:trPr>
          <w:trHeight w:val="37"/>
        </w:trPr>
        <w:tc>
          <w:tcPr>
            <w:tcW w:w="956" w:type="pct"/>
          </w:tcPr>
          <w:p w14:paraId="5635F2DF" w14:textId="77777777" w:rsidR="00EA0123" w:rsidRPr="00EF0209" w:rsidRDefault="00EA0123" w:rsidP="00DE26F8">
            <w:r w:rsidRPr="00EF0209">
              <w:t xml:space="preserve">Website: </w:t>
            </w:r>
          </w:p>
        </w:tc>
        <w:tc>
          <w:tcPr>
            <w:tcW w:w="4044" w:type="pct"/>
          </w:tcPr>
          <w:p w14:paraId="5635F2E0" w14:textId="77777777" w:rsidR="00EA0123" w:rsidRPr="00EF0209" w:rsidRDefault="00DC4F46" w:rsidP="00DE26F8">
            <w:hyperlink r:id="rId213" w:history="1">
              <w:r w:rsidR="00EA0123" w:rsidRPr="00EF0209">
                <w:rPr>
                  <w:rStyle w:val="Hyperlink"/>
                </w:rPr>
                <w:t>http://portal.mpsv.cz/sz</w:t>
              </w:r>
            </w:hyperlink>
          </w:p>
        </w:tc>
      </w:tr>
      <w:tr w:rsidR="00EA0123" w:rsidRPr="00EF0209" w14:paraId="5635F2E4" w14:textId="77777777" w:rsidTr="008B664C">
        <w:trPr>
          <w:trHeight w:val="311"/>
        </w:trPr>
        <w:tc>
          <w:tcPr>
            <w:tcW w:w="956" w:type="pct"/>
          </w:tcPr>
          <w:p w14:paraId="5635F2E2" w14:textId="77777777" w:rsidR="00EA0123" w:rsidRPr="00EF0209" w:rsidRDefault="00EA0123" w:rsidP="00DE26F8">
            <w:r w:rsidRPr="00EF0209">
              <w:t xml:space="preserve">Description: </w:t>
            </w:r>
          </w:p>
        </w:tc>
        <w:tc>
          <w:tcPr>
            <w:tcW w:w="4044" w:type="pct"/>
          </w:tcPr>
          <w:p w14:paraId="5635F2E3" w14:textId="77777777" w:rsidR="00EA0123" w:rsidRPr="00EF0209" w:rsidRDefault="00EA0123" w:rsidP="00DE26F8">
            <w:r w:rsidRPr="00EF0209">
              <w:t>The website of the employment services of the Ministry of Labour and Social Affairs contains the national job vacancies database, contacts to all labour offices and a list of accredited private employment agencies.</w:t>
            </w:r>
          </w:p>
        </w:tc>
      </w:tr>
      <w:tr w:rsidR="00EA0123" w:rsidRPr="00EF0209" w14:paraId="5635F2E6" w14:textId="77777777" w:rsidTr="008B664C">
        <w:trPr>
          <w:trHeight w:val="198"/>
        </w:trPr>
        <w:tc>
          <w:tcPr>
            <w:tcW w:w="5000" w:type="pct"/>
            <w:gridSpan w:val="2"/>
          </w:tcPr>
          <w:p w14:paraId="5635F2E5" w14:textId="77777777" w:rsidR="00EA0123" w:rsidRPr="00EF0209" w:rsidRDefault="00EA0123" w:rsidP="00DE26F8">
            <w:r w:rsidRPr="00EF0209">
              <w:rPr>
                <w:b/>
                <w:bCs/>
              </w:rPr>
              <w:t>Pension calculation</w:t>
            </w:r>
          </w:p>
        </w:tc>
      </w:tr>
      <w:tr w:rsidR="00EA0123" w:rsidRPr="00EF0209" w14:paraId="5635F2E9" w14:textId="77777777" w:rsidTr="008B664C">
        <w:trPr>
          <w:trHeight w:val="198"/>
        </w:trPr>
        <w:tc>
          <w:tcPr>
            <w:tcW w:w="956" w:type="pct"/>
          </w:tcPr>
          <w:p w14:paraId="5635F2E7" w14:textId="77777777" w:rsidR="00EA0123" w:rsidRPr="00EF0209" w:rsidRDefault="00EA0123" w:rsidP="00DE26F8">
            <w:r w:rsidRPr="00EF0209">
              <w:t>Responsibility:</w:t>
            </w:r>
          </w:p>
        </w:tc>
        <w:tc>
          <w:tcPr>
            <w:tcW w:w="4044" w:type="pct"/>
          </w:tcPr>
          <w:p w14:paraId="5635F2E8" w14:textId="77777777" w:rsidR="00EA0123" w:rsidRPr="00EF0209" w:rsidRDefault="00EA0123" w:rsidP="00DE26F8">
            <w:r w:rsidRPr="00EF0209">
              <w:t>Central Government, Czech Social Security Administration</w:t>
            </w:r>
          </w:p>
        </w:tc>
      </w:tr>
      <w:tr w:rsidR="00EA0123" w:rsidRPr="00EF0209" w14:paraId="5635F2EC" w14:textId="77777777" w:rsidTr="008B664C">
        <w:trPr>
          <w:trHeight w:val="37"/>
        </w:trPr>
        <w:tc>
          <w:tcPr>
            <w:tcW w:w="956" w:type="pct"/>
          </w:tcPr>
          <w:p w14:paraId="5635F2EA" w14:textId="77777777" w:rsidR="00EA0123" w:rsidRPr="00EF0209" w:rsidRDefault="00EA0123" w:rsidP="00DE26F8">
            <w:r w:rsidRPr="00EF0209">
              <w:t xml:space="preserve">Website: </w:t>
            </w:r>
          </w:p>
        </w:tc>
        <w:tc>
          <w:tcPr>
            <w:tcW w:w="4044" w:type="pct"/>
          </w:tcPr>
          <w:p w14:paraId="5635F2EB" w14:textId="77777777" w:rsidR="00EA0123" w:rsidRPr="00EF0209" w:rsidRDefault="00DC4F46" w:rsidP="00DE26F8">
            <w:hyperlink r:id="rId214" w:history="1">
              <w:r w:rsidR="00EA0123" w:rsidRPr="00EF0209">
                <w:rPr>
                  <w:rStyle w:val="Hyperlink"/>
                </w:rPr>
                <w:t>https://eportal.cssz.cz/web/portal/sluzby-pro-pojistence</w:t>
              </w:r>
            </w:hyperlink>
            <w:r w:rsidR="00EA0123" w:rsidRPr="00EF0209">
              <w:t xml:space="preserve"> </w:t>
            </w:r>
          </w:p>
        </w:tc>
      </w:tr>
      <w:tr w:rsidR="00EA0123" w:rsidRPr="00EF0209" w14:paraId="5635F2EF" w14:textId="77777777" w:rsidTr="008B664C">
        <w:trPr>
          <w:trHeight w:val="311"/>
        </w:trPr>
        <w:tc>
          <w:tcPr>
            <w:tcW w:w="956" w:type="pct"/>
          </w:tcPr>
          <w:p w14:paraId="5635F2ED" w14:textId="77777777" w:rsidR="00EA0123" w:rsidRPr="00EF0209" w:rsidRDefault="00EA0123" w:rsidP="00DE26F8">
            <w:r w:rsidRPr="00EF0209">
              <w:t xml:space="preserve">Description: </w:t>
            </w:r>
          </w:p>
        </w:tc>
        <w:tc>
          <w:tcPr>
            <w:tcW w:w="4044" w:type="pct"/>
          </w:tcPr>
          <w:p w14:paraId="5635F2EE" w14:textId="77777777" w:rsidR="00EA0123" w:rsidRPr="00EF0209" w:rsidRDefault="00EA0123" w:rsidP="00DE26F8">
            <w:r w:rsidRPr="00EF0209">
              <w:t>Various online services are available at the ePortal of the Czech Social Security Administration. These are provided to employees, free-lancers and entrepreneurs. For the online service, people have to identify themselves via their DataBox.</w:t>
            </w:r>
          </w:p>
        </w:tc>
      </w:tr>
      <w:tr w:rsidR="00EA0123" w:rsidRPr="00EF0209" w14:paraId="5635F2F1" w14:textId="77777777" w:rsidTr="008B664C">
        <w:trPr>
          <w:trHeight w:val="94"/>
        </w:trPr>
        <w:tc>
          <w:tcPr>
            <w:tcW w:w="5000" w:type="pct"/>
            <w:gridSpan w:val="2"/>
            <w:shd w:val="clear" w:color="auto" w:fill="EFFBFF"/>
          </w:tcPr>
          <w:p w14:paraId="5635F2F0" w14:textId="77777777" w:rsidR="00EA0123" w:rsidRPr="00EF0209" w:rsidRDefault="00EA0123" w:rsidP="0065217F">
            <w:pPr>
              <w:pStyle w:val="Subtitle"/>
              <w:rPr>
                <w:lang w:val="en-GB"/>
              </w:rPr>
            </w:pPr>
            <w:r w:rsidRPr="00EF0209">
              <w:rPr>
                <w:lang w:val="en-GB"/>
              </w:rPr>
              <w:t>Professional qualifications</w:t>
            </w:r>
          </w:p>
        </w:tc>
      </w:tr>
      <w:tr w:rsidR="00EA0123" w:rsidRPr="00EF0209" w14:paraId="5635F2F3" w14:textId="77777777" w:rsidTr="008B664C">
        <w:trPr>
          <w:trHeight w:val="198"/>
        </w:trPr>
        <w:tc>
          <w:tcPr>
            <w:tcW w:w="5000" w:type="pct"/>
            <w:gridSpan w:val="2"/>
          </w:tcPr>
          <w:p w14:paraId="5635F2F2" w14:textId="77777777" w:rsidR="00EA0123" w:rsidRPr="00EF0209" w:rsidRDefault="00EA0123" w:rsidP="00DE26F8">
            <w:r w:rsidRPr="00EF0209">
              <w:rPr>
                <w:b/>
              </w:rPr>
              <w:t>Request for recognition of a professional qualification</w:t>
            </w:r>
          </w:p>
        </w:tc>
      </w:tr>
      <w:tr w:rsidR="00EA0123" w:rsidRPr="00EF0209" w14:paraId="5635F2F6" w14:textId="77777777" w:rsidTr="008B664C">
        <w:trPr>
          <w:trHeight w:val="198"/>
        </w:trPr>
        <w:tc>
          <w:tcPr>
            <w:tcW w:w="956" w:type="pct"/>
          </w:tcPr>
          <w:p w14:paraId="5635F2F4" w14:textId="77777777" w:rsidR="00EA0123" w:rsidRPr="00EF0209" w:rsidRDefault="00EA0123" w:rsidP="00DE26F8">
            <w:r w:rsidRPr="00EF0209">
              <w:t>Responsibility:</w:t>
            </w:r>
          </w:p>
        </w:tc>
        <w:tc>
          <w:tcPr>
            <w:tcW w:w="4044" w:type="pct"/>
          </w:tcPr>
          <w:p w14:paraId="5635F2F5" w14:textId="77777777" w:rsidR="00EA0123" w:rsidRPr="00EF0209" w:rsidRDefault="00EA0123" w:rsidP="00DE26F8">
            <w:r w:rsidRPr="00EF0209">
              <w:t>Ministry of Education, Youth and Sports</w:t>
            </w:r>
          </w:p>
        </w:tc>
      </w:tr>
      <w:tr w:rsidR="00EA0123" w:rsidRPr="00EF0209" w14:paraId="5635F2FB" w14:textId="77777777" w:rsidTr="008B664C">
        <w:trPr>
          <w:trHeight w:val="37"/>
        </w:trPr>
        <w:tc>
          <w:tcPr>
            <w:tcW w:w="956" w:type="pct"/>
          </w:tcPr>
          <w:p w14:paraId="5635F2F7" w14:textId="77777777" w:rsidR="00EA0123" w:rsidRPr="00EF0209" w:rsidRDefault="00EA0123" w:rsidP="00DE26F8">
            <w:r w:rsidRPr="00EF0209">
              <w:t xml:space="preserve">Website: </w:t>
            </w:r>
          </w:p>
        </w:tc>
        <w:tc>
          <w:tcPr>
            <w:tcW w:w="4044" w:type="pct"/>
          </w:tcPr>
          <w:p w14:paraId="5635F2F8" w14:textId="77777777" w:rsidR="00EA0123" w:rsidRPr="00EF0209" w:rsidRDefault="00DC4F46" w:rsidP="00756A17">
            <w:hyperlink r:id="rId215" w:history="1">
              <w:r w:rsidR="00EA0123" w:rsidRPr="00EF0209">
                <w:rPr>
                  <w:rStyle w:val="Hyperlink"/>
                </w:rPr>
                <w:t>http://www.msmt.cz/</w:t>
              </w:r>
            </w:hyperlink>
            <w:r w:rsidR="00EA0123" w:rsidRPr="00EF0209">
              <w:t>;</w:t>
            </w:r>
          </w:p>
          <w:p w14:paraId="5635F2F9" w14:textId="77777777" w:rsidR="00EA0123" w:rsidRPr="00EF0209" w:rsidRDefault="00DC4F46" w:rsidP="00756A17">
            <w:hyperlink r:id="rId216" w:history="1">
              <w:r w:rsidR="00EA0123" w:rsidRPr="00EF0209">
                <w:rPr>
                  <w:rStyle w:val="Hyperlink"/>
                </w:rPr>
                <w:t>http://www.msmt.cz/</w:t>
              </w:r>
            </w:hyperlink>
            <w:r w:rsidR="00EA0123" w:rsidRPr="00EF0209">
              <w:t>;</w:t>
            </w:r>
          </w:p>
          <w:p w14:paraId="5635F2FA" w14:textId="77777777" w:rsidR="00EA0123" w:rsidRPr="00EF0209" w:rsidRDefault="00DC4F46" w:rsidP="00756A17">
            <w:hyperlink r:id="rId217" w:history="1">
              <w:r w:rsidR="00EA0123" w:rsidRPr="00EF0209">
                <w:rPr>
                  <w:rStyle w:val="Hyperlink"/>
                </w:rPr>
                <w:t>https://www.businessinfo.cz/</w:t>
              </w:r>
            </w:hyperlink>
          </w:p>
        </w:tc>
      </w:tr>
      <w:tr w:rsidR="00EA0123" w:rsidRPr="00EF0209" w14:paraId="5635F2FE" w14:textId="77777777" w:rsidTr="008B664C">
        <w:trPr>
          <w:trHeight w:val="311"/>
        </w:trPr>
        <w:tc>
          <w:tcPr>
            <w:tcW w:w="956" w:type="pct"/>
          </w:tcPr>
          <w:p w14:paraId="5635F2FC" w14:textId="77777777" w:rsidR="00EA0123" w:rsidRPr="00EF0209" w:rsidRDefault="00EA0123" w:rsidP="00DE26F8">
            <w:r w:rsidRPr="00EF0209">
              <w:t xml:space="preserve">Description: </w:t>
            </w:r>
          </w:p>
        </w:tc>
        <w:tc>
          <w:tcPr>
            <w:tcW w:w="4044" w:type="pct"/>
          </w:tcPr>
          <w:p w14:paraId="5635F2FD" w14:textId="77777777" w:rsidR="00EA0123" w:rsidRPr="00EF0209" w:rsidRDefault="00EA0123" w:rsidP="008470F9">
            <w:r w:rsidRPr="00EF0209">
              <w:t>The applicant verifies the activities he wants to perform in the Czech Republic. If the activity is regulated, the regulated professions database shall identify the requirements for enforcement and complete the application for recognition of the professional qualification and contact the competent recognition authority that has the profession in its administration. The application should also be accompanied by an identity card and evidence of professional qualification or other competence and proof of payment of the administrative fee.</w:t>
            </w:r>
          </w:p>
        </w:tc>
      </w:tr>
      <w:tr w:rsidR="00EA0123" w:rsidRPr="00EF0209" w14:paraId="5635F300" w14:textId="77777777" w:rsidTr="008B664C">
        <w:trPr>
          <w:trHeight w:val="94"/>
        </w:trPr>
        <w:tc>
          <w:tcPr>
            <w:tcW w:w="5000" w:type="pct"/>
            <w:gridSpan w:val="2"/>
            <w:shd w:val="clear" w:color="auto" w:fill="EFFBFF"/>
          </w:tcPr>
          <w:p w14:paraId="5635F2FF" w14:textId="77777777" w:rsidR="00EA0123" w:rsidRPr="00EF0209" w:rsidRDefault="00EA0123" w:rsidP="0065217F">
            <w:pPr>
              <w:pStyle w:val="Subtitle"/>
              <w:rPr>
                <w:lang w:val="en-GB"/>
              </w:rPr>
            </w:pPr>
            <w:r w:rsidRPr="00EF0209">
              <w:rPr>
                <w:lang w:val="en-GB"/>
              </w:rPr>
              <w:t>Unemployment and benefits</w:t>
            </w:r>
          </w:p>
        </w:tc>
      </w:tr>
      <w:tr w:rsidR="00EA0123" w:rsidRPr="00EF0209" w14:paraId="5635F302" w14:textId="77777777" w:rsidTr="008B664C">
        <w:trPr>
          <w:trHeight w:val="198"/>
        </w:trPr>
        <w:tc>
          <w:tcPr>
            <w:tcW w:w="5000" w:type="pct"/>
            <w:gridSpan w:val="2"/>
          </w:tcPr>
          <w:p w14:paraId="5635F301" w14:textId="77777777" w:rsidR="00EA0123" w:rsidRPr="00EF0209" w:rsidRDefault="00EA0123" w:rsidP="00DE26F8">
            <w:r w:rsidRPr="00EF0209">
              <w:rPr>
                <w:b/>
                <w:bCs/>
              </w:rPr>
              <w:t>Unemployment benefits</w:t>
            </w:r>
          </w:p>
        </w:tc>
      </w:tr>
      <w:tr w:rsidR="00EA0123" w:rsidRPr="00EF0209" w14:paraId="5635F305" w14:textId="77777777" w:rsidTr="008B664C">
        <w:trPr>
          <w:trHeight w:val="198"/>
        </w:trPr>
        <w:tc>
          <w:tcPr>
            <w:tcW w:w="956" w:type="pct"/>
          </w:tcPr>
          <w:p w14:paraId="5635F303" w14:textId="77777777" w:rsidR="00EA0123" w:rsidRPr="00EF0209" w:rsidRDefault="00EA0123" w:rsidP="00DE26F8">
            <w:r w:rsidRPr="00EF0209">
              <w:t>Responsibility:</w:t>
            </w:r>
          </w:p>
        </w:tc>
        <w:tc>
          <w:tcPr>
            <w:tcW w:w="4044" w:type="pct"/>
          </w:tcPr>
          <w:p w14:paraId="5635F304" w14:textId="77777777" w:rsidR="00EA0123" w:rsidRPr="00EF0209" w:rsidRDefault="00EA0123" w:rsidP="00DE26F8">
            <w:r w:rsidRPr="00EF0209">
              <w:t>Central Government, Ministry of Labour and Social Affairs, State Social Benefits</w:t>
            </w:r>
          </w:p>
        </w:tc>
      </w:tr>
      <w:tr w:rsidR="00EA0123" w:rsidRPr="00EF0209" w14:paraId="5635F308" w14:textId="77777777" w:rsidTr="008B664C">
        <w:trPr>
          <w:trHeight w:val="37"/>
        </w:trPr>
        <w:tc>
          <w:tcPr>
            <w:tcW w:w="956" w:type="pct"/>
          </w:tcPr>
          <w:p w14:paraId="5635F306" w14:textId="77777777" w:rsidR="00EA0123" w:rsidRPr="00EF0209" w:rsidRDefault="00EA0123" w:rsidP="00DE26F8">
            <w:r w:rsidRPr="00EF0209">
              <w:t xml:space="preserve">Website: </w:t>
            </w:r>
          </w:p>
        </w:tc>
        <w:tc>
          <w:tcPr>
            <w:tcW w:w="4044" w:type="pct"/>
          </w:tcPr>
          <w:p w14:paraId="5635F307" w14:textId="77777777" w:rsidR="00EA0123" w:rsidRPr="00EF0209" w:rsidRDefault="00DC4F46" w:rsidP="00DE26F8">
            <w:hyperlink r:id="rId218" w:history="1">
              <w:r w:rsidR="00EA0123" w:rsidRPr="00EF0209">
                <w:rPr>
                  <w:rStyle w:val="Hyperlink"/>
                </w:rPr>
                <w:t>http://portal.mpsv.cz/sz</w:t>
              </w:r>
            </w:hyperlink>
          </w:p>
        </w:tc>
      </w:tr>
      <w:tr w:rsidR="00EA0123" w:rsidRPr="00EF0209" w14:paraId="5635F30B" w14:textId="77777777" w:rsidTr="008B664C">
        <w:trPr>
          <w:trHeight w:val="311"/>
        </w:trPr>
        <w:tc>
          <w:tcPr>
            <w:tcW w:w="956" w:type="pct"/>
          </w:tcPr>
          <w:p w14:paraId="5635F309" w14:textId="77777777" w:rsidR="00EA0123" w:rsidRPr="00EF0209" w:rsidRDefault="00EA0123" w:rsidP="00DE26F8">
            <w:r w:rsidRPr="00EF0209">
              <w:t xml:space="preserve">Description: </w:t>
            </w:r>
          </w:p>
        </w:tc>
        <w:tc>
          <w:tcPr>
            <w:tcW w:w="4044" w:type="pct"/>
          </w:tcPr>
          <w:p w14:paraId="5635F30A" w14:textId="77777777" w:rsidR="00EA0123" w:rsidRPr="00EF0209" w:rsidRDefault="00EA0123" w:rsidP="00DE26F8">
            <w:r w:rsidRPr="00EF0209">
              <w:t>The website of the employment services of the Ministry of Labour and Social Affairs contains the national job vacancies database, contacts to all labour offices and a list of accredited private employment agencies.</w:t>
            </w:r>
          </w:p>
        </w:tc>
      </w:tr>
      <w:tr w:rsidR="00EA0123" w:rsidRPr="00EF0209" w14:paraId="5635F30D" w14:textId="77777777" w:rsidTr="008B664C">
        <w:trPr>
          <w:trHeight w:val="198"/>
        </w:trPr>
        <w:tc>
          <w:tcPr>
            <w:tcW w:w="5000" w:type="pct"/>
            <w:gridSpan w:val="2"/>
          </w:tcPr>
          <w:p w14:paraId="5635F30C" w14:textId="77777777" w:rsidR="00EA0123" w:rsidRPr="00EF0209" w:rsidRDefault="00EA0123" w:rsidP="00DE26F8">
            <w:r w:rsidRPr="00EF0209">
              <w:rPr>
                <w:b/>
                <w:bCs/>
              </w:rPr>
              <w:lastRenderedPageBreak/>
              <w:t>Income taxes: declaration, notification of assessment</w:t>
            </w:r>
          </w:p>
        </w:tc>
      </w:tr>
      <w:tr w:rsidR="00EA0123" w:rsidRPr="00EF0209" w14:paraId="5635F310" w14:textId="77777777" w:rsidTr="008B664C">
        <w:trPr>
          <w:trHeight w:val="198"/>
        </w:trPr>
        <w:tc>
          <w:tcPr>
            <w:tcW w:w="956" w:type="pct"/>
          </w:tcPr>
          <w:p w14:paraId="5635F30E" w14:textId="77777777" w:rsidR="00EA0123" w:rsidRPr="00EF0209" w:rsidRDefault="00EA0123" w:rsidP="00DE26F8">
            <w:r w:rsidRPr="00EF0209">
              <w:t>Responsibility:</w:t>
            </w:r>
          </w:p>
        </w:tc>
        <w:tc>
          <w:tcPr>
            <w:tcW w:w="4044" w:type="pct"/>
          </w:tcPr>
          <w:p w14:paraId="5635F30F" w14:textId="77777777" w:rsidR="00EA0123" w:rsidRPr="00EF0209" w:rsidRDefault="00EA0123" w:rsidP="00DE26F8">
            <w:r w:rsidRPr="00EF0209">
              <w:t>Central Government, Ministry of Finance, Czech Tax Administration</w:t>
            </w:r>
          </w:p>
        </w:tc>
      </w:tr>
      <w:tr w:rsidR="00EA0123" w:rsidRPr="00EF0209" w14:paraId="5635F313" w14:textId="77777777" w:rsidTr="008B664C">
        <w:trPr>
          <w:trHeight w:val="37"/>
        </w:trPr>
        <w:tc>
          <w:tcPr>
            <w:tcW w:w="956" w:type="pct"/>
          </w:tcPr>
          <w:p w14:paraId="5635F311" w14:textId="77777777" w:rsidR="00EA0123" w:rsidRPr="00EF0209" w:rsidRDefault="00EA0123" w:rsidP="00DE26F8">
            <w:r w:rsidRPr="00EF0209">
              <w:t xml:space="preserve">Website: </w:t>
            </w:r>
          </w:p>
        </w:tc>
        <w:tc>
          <w:tcPr>
            <w:tcW w:w="4044" w:type="pct"/>
          </w:tcPr>
          <w:p w14:paraId="5635F312" w14:textId="77777777" w:rsidR="00EA0123" w:rsidRPr="00EF0209" w:rsidRDefault="00DC4F46" w:rsidP="00DE26F8">
            <w:hyperlink r:id="rId219" w:history="1">
              <w:r w:rsidR="00EA0123" w:rsidRPr="00EF0209">
                <w:rPr>
                  <w:rStyle w:val="Hyperlink"/>
                </w:rPr>
                <w:t>http://www.financnisprava.cz/en/</w:t>
              </w:r>
            </w:hyperlink>
            <w:r w:rsidR="00EA0123" w:rsidRPr="00EF0209">
              <w:t xml:space="preserve"> </w:t>
            </w:r>
          </w:p>
        </w:tc>
      </w:tr>
      <w:tr w:rsidR="00EA0123" w:rsidRPr="00EF0209" w14:paraId="5635F316" w14:textId="77777777" w:rsidTr="008B664C">
        <w:trPr>
          <w:trHeight w:val="311"/>
        </w:trPr>
        <w:tc>
          <w:tcPr>
            <w:tcW w:w="956" w:type="pct"/>
          </w:tcPr>
          <w:p w14:paraId="5635F314" w14:textId="77777777" w:rsidR="00EA0123" w:rsidRPr="00EF0209" w:rsidRDefault="00EA0123" w:rsidP="00DE26F8">
            <w:r w:rsidRPr="00EF0209">
              <w:t xml:space="preserve">Description: </w:t>
            </w:r>
          </w:p>
        </w:tc>
        <w:tc>
          <w:tcPr>
            <w:tcW w:w="4044" w:type="pct"/>
          </w:tcPr>
          <w:p w14:paraId="5635F315" w14:textId="77777777" w:rsidR="00EA0123" w:rsidRPr="00EF0209" w:rsidRDefault="00EA0123" w:rsidP="00DE26F8">
            <w:r w:rsidRPr="00EF0209">
              <w:t xml:space="preserve">The Czech Tax Administration website enables the electronic filing of income tax returns. Since July 2006, taxpayers have been able to gain access to their personal tax account information through the 'Tax portal for the public'.  </w:t>
            </w:r>
          </w:p>
        </w:tc>
      </w:tr>
      <w:tr w:rsidR="00EA0123" w:rsidRPr="00EF0209" w14:paraId="5635F318" w14:textId="77777777" w:rsidTr="008B664C">
        <w:trPr>
          <w:trHeight w:val="94"/>
        </w:trPr>
        <w:tc>
          <w:tcPr>
            <w:tcW w:w="5000" w:type="pct"/>
            <w:gridSpan w:val="2"/>
            <w:shd w:val="clear" w:color="auto" w:fill="EFFBFF"/>
          </w:tcPr>
          <w:p w14:paraId="5635F317" w14:textId="77777777" w:rsidR="00EA0123" w:rsidRPr="00EF0209" w:rsidRDefault="00EA0123" w:rsidP="0065217F">
            <w:pPr>
              <w:pStyle w:val="Subtitle"/>
              <w:rPr>
                <w:lang w:val="en-GB"/>
              </w:rPr>
            </w:pPr>
            <w:r w:rsidRPr="00EF0209">
              <w:rPr>
                <w:lang w:val="en-GB"/>
              </w:rPr>
              <w:t>Taxes</w:t>
            </w:r>
          </w:p>
        </w:tc>
      </w:tr>
      <w:tr w:rsidR="00EA0123" w:rsidRPr="00EF0209" w14:paraId="5635F31A" w14:textId="77777777" w:rsidTr="008B664C">
        <w:trPr>
          <w:trHeight w:val="198"/>
        </w:trPr>
        <w:tc>
          <w:tcPr>
            <w:tcW w:w="5000" w:type="pct"/>
            <w:gridSpan w:val="2"/>
          </w:tcPr>
          <w:p w14:paraId="5635F319" w14:textId="77777777" w:rsidR="00EA0123" w:rsidRPr="00EF0209" w:rsidRDefault="00EA0123" w:rsidP="00DE26F8">
            <w:pPr>
              <w:rPr>
                <w:color w:val="000000"/>
              </w:rPr>
            </w:pPr>
            <w:r w:rsidRPr="00EF0209">
              <w:rPr>
                <w:b/>
                <w:bCs/>
                <w:color w:val="000000"/>
                <w:szCs w:val="20"/>
              </w:rPr>
              <w:t>E-submission for financial administration</w:t>
            </w:r>
          </w:p>
        </w:tc>
      </w:tr>
      <w:tr w:rsidR="00EA0123" w:rsidRPr="00EF0209" w14:paraId="5635F31D" w14:textId="77777777" w:rsidTr="008B664C">
        <w:trPr>
          <w:trHeight w:val="198"/>
        </w:trPr>
        <w:tc>
          <w:tcPr>
            <w:tcW w:w="956" w:type="pct"/>
          </w:tcPr>
          <w:p w14:paraId="5635F31B" w14:textId="77777777" w:rsidR="00EA0123" w:rsidRPr="00EF0209" w:rsidRDefault="00EA0123" w:rsidP="00DE26F8">
            <w:r w:rsidRPr="00EF0209">
              <w:t>Responsibility:</w:t>
            </w:r>
          </w:p>
        </w:tc>
        <w:tc>
          <w:tcPr>
            <w:tcW w:w="4044" w:type="pct"/>
          </w:tcPr>
          <w:p w14:paraId="5635F31C" w14:textId="77777777" w:rsidR="00EA0123" w:rsidRPr="00EF0209" w:rsidRDefault="00EA0123" w:rsidP="00CB7025">
            <w:pPr>
              <w:pStyle w:val="NormalWeb"/>
              <w:spacing w:before="0" w:beforeAutospacing="0" w:after="0" w:afterAutospacing="0"/>
              <w:rPr>
                <w:lang w:val="en-GB"/>
              </w:rPr>
            </w:pPr>
            <w:r w:rsidRPr="00EF0209">
              <w:rPr>
                <w:rFonts w:ascii="Verdana" w:hAnsi="Verdana"/>
                <w:color w:val="333333"/>
                <w:sz w:val="20"/>
                <w:szCs w:val="20"/>
                <w:lang w:val="en-GB"/>
              </w:rPr>
              <w:t>Central Government, Ministry of Finance, Tax portal</w:t>
            </w:r>
          </w:p>
        </w:tc>
      </w:tr>
      <w:tr w:rsidR="00EA0123" w:rsidRPr="00EF0209" w14:paraId="5635F320" w14:textId="77777777" w:rsidTr="008B664C">
        <w:trPr>
          <w:trHeight w:val="37"/>
        </w:trPr>
        <w:tc>
          <w:tcPr>
            <w:tcW w:w="956" w:type="pct"/>
          </w:tcPr>
          <w:p w14:paraId="5635F31E" w14:textId="77777777" w:rsidR="00EA0123" w:rsidRPr="00EF0209" w:rsidRDefault="00EA0123" w:rsidP="00DE26F8">
            <w:r w:rsidRPr="00EF0209">
              <w:t xml:space="preserve">Website: </w:t>
            </w:r>
          </w:p>
        </w:tc>
        <w:tc>
          <w:tcPr>
            <w:tcW w:w="4044" w:type="pct"/>
          </w:tcPr>
          <w:p w14:paraId="5635F31F" w14:textId="77777777" w:rsidR="00EA0123" w:rsidRPr="00EF0209" w:rsidRDefault="00DC4F46" w:rsidP="00CB7025">
            <w:pPr>
              <w:rPr>
                <w:rStyle w:val="Hyperlink"/>
              </w:rPr>
            </w:pPr>
            <w:hyperlink r:id="rId220" w:history="1">
              <w:r w:rsidR="00EA0123" w:rsidRPr="00EF0209">
                <w:rPr>
                  <w:rStyle w:val="Hyperlink"/>
                </w:rPr>
                <w:t>http://adisspr.mfcr.cz/adistc/adis/idpr_pub/dpr/uvod.faces</w:t>
              </w:r>
            </w:hyperlink>
            <w:r w:rsidR="00EA0123" w:rsidRPr="00EF0209">
              <w:rPr>
                <w:rStyle w:val="Hyperlink"/>
              </w:rPr>
              <w:t xml:space="preserve"> </w:t>
            </w:r>
          </w:p>
        </w:tc>
      </w:tr>
      <w:tr w:rsidR="00EA0123" w:rsidRPr="00EF0209" w14:paraId="5635F323" w14:textId="77777777" w:rsidTr="008B664C">
        <w:trPr>
          <w:trHeight w:val="311"/>
        </w:trPr>
        <w:tc>
          <w:tcPr>
            <w:tcW w:w="956" w:type="pct"/>
          </w:tcPr>
          <w:p w14:paraId="5635F321" w14:textId="77777777" w:rsidR="00EA0123" w:rsidRPr="00EF0209" w:rsidRDefault="00EA0123" w:rsidP="00DE26F8">
            <w:r w:rsidRPr="00EF0209">
              <w:t xml:space="preserve">Description: </w:t>
            </w:r>
          </w:p>
        </w:tc>
        <w:tc>
          <w:tcPr>
            <w:tcW w:w="4044" w:type="pct"/>
          </w:tcPr>
          <w:p w14:paraId="5635F322" w14:textId="77777777" w:rsidR="00EA0123" w:rsidRPr="00EF0209" w:rsidRDefault="00EA0123" w:rsidP="00D54371">
            <w:pPr>
              <w:rPr>
                <w:rStyle w:val="Hyperlink"/>
                <w:color w:val="000000"/>
              </w:rPr>
            </w:pPr>
            <w:r w:rsidRPr="00EF0209">
              <w:rPr>
                <w:rStyle w:val="Hyperlink"/>
                <w:color w:val="000000"/>
              </w:rPr>
              <w:t>The tax portal is used for communication with the financial administration and for obtaining information from the tax procedure.</w:t>
            </w:r>
          </w:p>
        </w:tc>
      </w:tr>
    </w:tbl>
    <w:p w14:paraId="5635F324" w14:textId="77777777" w:rsidR="00EA0123" w:rsidRPr="00EF0209" w:rsidRDefault="00EA0123" w:rsidP="001F36DA">
      <w:pPr>
        <w:pStyle w:val="Heading2"/>
        <w:rPr>
          <w:lang w:val="en-GB"/>
        </w:rPr>
      </w:pPr>
      <w:bookmarkStart w:id="67" w:name="_Toc1475002"/>
      <w:r w:rsidRPr="00EF0209">
        <w:rPr>
          <w:lang w:val="en-GB"/>
        </w:rPr>
        <w:t>Vehicles</w:t>
      </w:r>
      <w:bookmarkEnd w:id="67"/>
    </w:p>
    <w:tbl>
      <w:tblPr>
        <w:tblW w:w="0" w:type="auto"/>
        <w:tblInd w:w="108" w:type="dxa"/>
        <w:tblCellMar>
          <w:top w:w="60" w:type="dxa"/>
          <w:bottom w:w="60" w:type="dxa"/>
        </w:tblCellMar>
        <w:tblLook w:val="01E0" w:firstRow="1" w:lastRow="1" w:firstColumn="1" w:lastColumn="1" w:noHBand="0" w:noVBand="0"/>
      </w:tblPr>
      <w:tblGrid>
        <w:gridCol w:w="1688"/>
        <w:gridCol w:w="7207"/>
      </w:tblGrid>
      <w:tr w:rsidR="00EA0123" w:rsidRPr="00EF0209" w14:paraId="5635F326" w14:textId="77777777" w:rsidTr="00756A17">
        <w:trPr>
          <w:trHeight w:val="94"/>
        </w:trPr>
        <w:tc>
          <w:tcPr>
            <w:tcW w:w="0" w:type="auto"/>
            <w:gridSpan w:val="2"/>
            <w:shd w:val="clear" w:color="auto" w:fill="EFFBFF"/>
          </w:tcPr>
          <w:p w14:paraId="5635F325" w14:textId="77777777" w:rsidR="00EA0123" w:rsidRPr="00EF0209" w:rsidRDefault="00EA0123" w:rsidP="0065217F">
            <w:pPr>
              <w:pStyle w:val="Subtitle"/>
              <w:rPr>
                <w:lang w:val="en-GB"/>
              </w:rPr>
            </w:pPr>
            <w:r w:rsidRPr="00EF0209">
              <w:rPr>
                <w:lang w:val="en-GB"/>
              </w:rPr>
              <w:t>Cars</w:t>
            </w:r>
          </w:p>
        </w:tc>
      </w:tr>
      <w:tr w:rsidR="00EA0123" w:rsidRPr="00EF0209" w14:paraId="5635F328" w14:textId="77777777" w:rsidTr="00756A17">
        <w:trPr>
          <w:trHeight w:val="94"/>
        </w:trPr>
        <w:tc>
          <w:tcPr>
            <w:tcW w:w="0" w:type="auto"/>
            <w:gridSpan w:val="2"/>
          </w:tcPr>
          <w:p w14:paraId="5635F327" w14:textId="77777777" w:rsidR="00EA0123" w:rsidRPr="00EF0209" w:rsidRDefault="00EA0123" w:rsidP="0033549E">
            <w:pPr>
              <w:rPr>
                <w:b/>
                <w:bCs/>
              </w:rPr>
            </w:pPr>
            <w:r w:rsidRPr="00EF0209">
              <w:rPr>
                <w:b/>
                <w:bCs/>
              </w:rPr>
              <w:t>Vehicle registration</w:t>
            </w:r>
          </w:p>
        </w:tc>
      </w:tr>
      <w:tr w:rsidR="00EA0123" w:rsidRPr="00EF0209" w14:paraId="5635F32B" w14:textId="77777777" w:rsidTr="00756A17">
        <w:trPr>
          <w:trHeight w:val="198"/>
        </w:trPr>
        <w:tc>
          <w:tcPr>
            <w:tcW w:w="0" w:type="auto"/>
          </w:tcPr>
          <w:p w14:paraId="5635F329" w14:textId="77777777" w:rsidR="00EA0123" w:rsidRPr="00EF0209" w:rsidRDefault="00EA0123" w:rsidP="00DE26F8">
            <w:r w:rsidRPr="00EF0209">
              <w:t>Responsibility:</w:t>
            </w:r>
          </w:p>
        </w:tc>
        <w:tc>
          <w:tcPr>
            <w:tcW w:w="0" w:type="auto"/>
          </w:tcPr>
          <w:p w14:paraId="5635F32A" w14:textId="77777777" w:rsidR="00EA0123" w:rsidRPr="00EF0209" w:rsidRDefault="00EA0123" w:rsidP="00DE26F8">
            <w:pPr>
              <w:rPr>
                <w:color w:val="000000"/>
              </w:rPr>
            </w:pPr>
            <w:r w:rsidRPr="00EF0209">
              <w:rPr>
                <w:color w:val="000000"/>
                <w:szCs w:val="20"/>
              </w:rPr>
              <w:t>Central Government, Ministry of Transportation (production), Local Government</w:t>
            </w:r>
          </w:p>
        </w:tc>
      </w:tr>
      <w:tr w:rsidR="00EA0123" w:rsidRPr="00EF0209" w14:paraId="5635F32F" w14:textId="77777777" w:rsidTr="00756A17">
        <w:trPr>
          <w:trHeight w:val="37"/>
        </w:trPr>
        <w:tc>
          <w:tcPr>
            <w:tcW w:w="0" w:type="auto"/>
          </w:tcPr>
          <w:p w14:paraId="5635F32C" w14:textId="77777777" w:rsidR="00EA0123" w:rsidRPr="00EF0209" w:rsidRDefault="00EA0123" w:rsidP="00DE26F8">
            <w:r w:rsidRPr="00EF0209">
              <w:t xml:space="preserve">Website: </w:t>
            </w:r>
          </w:p>
        </w:tc>
        <w:tc>
          <w:tcPr>
            <w:tcW w:w="0" w:type="auto"/>
          </w:tcPr>
          <w:p w14:paraId="5635F32D" w14:textId="77777777" w:rsidR="00EA0123" w:rsidRPr="00EF0209" w:rsidRDefault="00DC4F46" w:rsidP="00F57B7F">
            <w:pPr>
              <w:pStyle w:val="NormalWeb"/>
              <w:spacing w:before="0" w:beforeAutospacing="0" w:after="0" w:afterAutospacing="0"/>
              <w:rPr>
                <w:rStyle w:val="Hyperlink"/>
                <w:lang w:val="en-GB" w:eastAsia="en-GB"/>
              </w:rPr>
            </w:pPr>
            <w:hyperlink r:id="rId221" w:history="1">
              <w:r w:rsidR="00EA0123" w:rsidRPr="00EF0209">
                <w:rPr>
                  <w:rStyle w:val="Hyperlink"/>
                  <w:lang w:val="en-GB" w:eastAsia="en-GB"/>
                </w:rPr>
                <w:t>https://www.mdcr.cz/</w:t>
              </w:r>
            </w:hyperlink>
            <w:r w:rsidR="00EA0123" w:rsidRPr="00EF0209">
              <w:rPr>
                <w:rStyle w:val="Hyperlink"/>
                <w:lang w:val="en-GB" w:eastAsia="en-GB"/>
              </w:rPr>
              <w:t>;</w:t>
            </w:r>
          </w:p>
          <w:p w14:paraId="5635F32E" w14:textId="77777777" w:rsidR="00EA0123" w:rsidRPr="00EF0209" w:rsidRDefault="00DC4F46" w:rsidP="00F57B7F">
            <w:hyperlink r:id="rId222" w:history="1">
              <w:r w:rsidR="00EA0123" w:rsidRPr="00EF0209">
                <w:rPr>
                  <w:rStyle w:val="Hyperlink"/>
                </w:rPr>
                <w:t>https://www.mdcr.cz/Dokumenty/Silnicni-doprava/Elektronicke-formulare-(1)</w:t>
              </w:r>
            </w:hyperlink>
          </w:p>
        </w:tc>
      </w:tr>
      <w:tr w:rsidR="00EA0123" w:rsidRPr="00EF0209" w14:paraId="5635F332" w14:textId="77777777" w:rsidTr="00756A17">
        <w:trPr>
          <w:trHeight w:val="311"/>
        </w:trPr>
        <w:tc>
          <w:tcPr>
            <w:tcW w:w="0" w:type="auto"/>
          </w:tcPr>
          <w:p w14:paraId="5635F330" w14:textId="77777777" w:rsidR="00EA0123" w:rsidRPr="00EF0209" w:rsidRDefault="00EA0123" w:rsidP="00DE26F8">
            <w:r w:rsidRPr="00EF0209">
              <w:t xml:space="preserve">Description: </w:t>
            </w:r>
          </w:p>
        </w:tc>
        <w:tc>
          <w:tcPr>
            <w:tcW w:w="0" w:type="auto"/>
          </w:tcPr>
          <w:p w14:paraId="5635F331" w14:textId="77777777" w:rsidR="00EA0123" w:rsidRPr="00EF0209" w:rsidRDefault="00EA0123" w:rsidP="00756A17">
            <w:r w:rsidRPr="00EF0209">
              <w:t>Car registration applications are managed by municipalities. On the website of the Ministry of Transport, the application form for registration of road vehicle is now available in the Register of road vehicles.</w:t>
            </w:r>
          </w:p>
        </w:tc>
      </w:tr>
      <w:tr w:rsidR="00EA0123" w:rsidRPr="00EF0209" w14:paraId="5635F334" w14:textId="77777777" w:rsidTr="00756A17">
        <w:trPr>
          <w:trHeight w:val="94"/>
        </w:trPr>
        <w:tc>
          <w:tcPr>
            <w:tcW w:w="0" w:type="auto"/>
            <w:gridSpan w:val="2"/>
            <w:shd w:val="clear" w:color="auto" w:fill="EFFBFF"/>
          </w:tcPr>
          <w:p w14:paraId="5635F333" w14:textId="77777777" w:rsidR="00EA0123" w:rsidRPr="00EF0209" w:rsidRDefault="00EA0123" w:rsidP="0065217F">
            <w:pPr>
              <w:pStyle w:val="Subtitle"/>
              <w:rPr>
                <w:lang w:val="en-GB"/>
              </w:rPr>
            </w:pPr>
            <w:r w:rsidRPr="00EF0209">
              <w:rPr>
                <w:lang w:val="en-GB"/>
              </w:rPr>
              <w:t>Driving licence</w:t>
            </w:r>
          </w:p>
        </w:tc>
      </w:tr>
      <w:tr w:rsidR="00EA0123" w:rsidRPr="00EF0209" w14:paraId="5635F336" w14:textId="77777777" w:rsidTr="00756A17">
        <w:trPr>
          <w:trHeight w:val="198"/>
        </w:trPr>
        <w:tc>
          <w:tcPr>
            <w:tcW w:w="0" w:type="auto"/>
            <w:gridSpan w:val="2"/>
          </w:tcPr>
          <w:p w14:paraId="5635F335" w14:textId="77777777" w:rsidR="00EA0123" w:rsidRPr="00EF0209" w:rsidRDefault="00EA0123" w:rsidP="00DE26F8">
            <w:r w:rsidRPr="00EF0209">
              <w:rPr>
                <w:b/>
                <w:bCs/>
              </w:rPr>
              <w:t>Driver’s licence</w:t>
            </w:r>
          </w:p>
        </w:tc>
      </w:tr>
      <w:tr w:rsidR="00EA0123" w:rsidRPr="00EF0209" w14:paraId="5635F339" w14:textId="77777777" w:rsidTr="00756A17">
        <w:trPr>
          <w:trHeight w:val="198"/>
        </w:trPr>
        <w:tc>
          <w:tcPr>
            <w:tcW w:w="0" w:type="auto"/>
          </w:tcPr>
          <w:p w14:paraId="5635F337" w14:textId="77777777" w:rsidR="00EA0123" w:rsidRPr="00EF0209" w:rsidRDefault="00EA0123" w:rsidP="00DE26F8">
            <w:r w:rsidRPr="00EF0209">
              <w:t>Responsibility:</w:t>
            </w:r>
          </w:p>
        </w:tc>
        <w:tc>
          <w:tcPr>
            <w:tcW w:w="0" w:type="auto"/>
          </w:tcPr>
          <w:p w14:paraId="5635F338" w14:textId="77777777" w:rsidR="00EA0123" w:rsidRPr="00EF0209" w:rsidRDefault="00EA0123" w:rsidP="00DE26F8">
            <w:r w:rsidRPr="00EF0209">
              <w:t>Central Government, Ministry of Transportation (production), Local Government (applications/distribution)</w:t>
            </w:r>
          </w:p>
        </w:tc>
      </w:tr>
      <w:tr w:rsidR="00EA0123" w:rsidRPr="00EF0209" w14:paraId="5635F33C" w14:textId="77777777" w:rsidTr="00756A17">
        <w:trPr>
          <w:trHeight w:val="37"/>
        </w:trPr>
        <w:tc>
          <w:tcPr>
            <w:tcW w:w="0" w:type="auto"/>
          </w:tcPr>
          <w:p w14:paraId="5635F33A" w14:textId="77777777" w:rsidR="00EA0123" w:rsidRPr="00EF0209" w:rsidRDefault="00EA0123" w:rsidP="00DE26F8">
            <w:r w:rsidRPr="00EF0209">
              <w:t xml:space="preserve">Website: </w:t>
            </w:r>
          </w:p>
        </w:tc>
        <w:tc>
          <w:tcPr>
            <w:tcW w:w="0" w:type="auto"/>
          </w:tcPr>
          <w:p w14:paraId="5635F33B" w14:textId="77777777" w:rsidR="00EA0123" w:rsidRPr="00EF0209" w:rsidRDefault="00DC4F46" w:rsidP="00DE26F8">
            <w:hyperlink r:id="rId223" w:history="1">
              <w:r w:rsidR="00EA0123" w:rsidRPr="00EF0209">
                <w:rPr>
                  <w:rStyle w:val="Hyperlink"/>
                </w:rPr>
                <w:t>http://www.mdcr.cz/</w:t>
              </w:r>
            </w:hyperlink>
            <w:r w:rsidR="00EA0123" w:rsidRPr="00EF0209">
              <w:t xml:space="preserve"> </w:t>
            </w:r>
          </w:p>
        </w:tc>
      </w:tr>
      <w:tr w:rsidR="00EA0123" w:rsidRPr="00EF0209" w14:paraId="5635F33F" w14:textId="77777777" w:rsidTr="00756A17">
        <w:trPr>
          <w:trHeight w:val="311"/>
        </w:trPr>
        <w:tc>
          <w:tcPr>
            <w:tcW w:w="0" w:type="auto"/>
          </w:tcPr>
          <w:p w14:paraId="5635F33D" w14:textId="77777777" w:rsidR="00EA0123" w:rsidRPr="00EF0209" w:rsidRDefault="00EA0123" w:rsidP="00DE26F8">
            <w:r w:rsidRPr="00EF0209">
              <w:t xml:space="preserve">Description: </w:t>
            </w:r>
          </w:p>
        </w:tc>
        <w:tc>
          <w:tcPr>
            <w:tcW w:w="0" w:type="auto"/>
          </w:tcPr>
          <w:p w14:paraId="5635F33E" w14:textId="77777777" w:rsidR="00EA0123" w:rsidRPr="00EF0209" w:rsidRDefault="00EA0123" w:rsidP="00DE26F8">
            <w:r w:rsidRPr="00EF0209">
              <w:t>Information purposes only. Driving licence applications are managed by municipalities.</w:t>
            </w:r>
          </w:p>
        </w:tc>
      </w:tr>
      <w:tr w:rsidR="00EA0123" w:rsidRPr="00EF0209" w14:paraId="5635F341" w14:textId="77777777" w:rsidTr="00756A17">
        <w:trPr>
          <w:trHeight w:val="198"/>
        </w:trPr>
        <w:tc>
          <w:tcPr>
            <w:tcW w:w="0" w:type="auto"/>
            <w:gridSpan w:val="2"/>
          </w:tcPr>
          <w:p w14:paraId="5635F340" w14:textId="77777777" w:rsidR="00EA0123" w:rsidRPr="00EF0209" w:rsidRDefault="00EA0123" w:rsidP="00DE26F8">
            <w:r w:rsidRPr="00EF0209">
              <w:rPr>
                <w:b/>
              </w:rPr>
              <w:t>Driver’s ranking</w:t>
            </w:r>
          </w:p>
        </w:tc>
      </w:tr>
      <w:tr w:rsidR="00EA0123" w:rsidRPr="00EF0209" w14:paraId="5635F344" w14:textId="77777777" w:rsidTr="00756A17">
        <w:trPr>
          <w:trHeight w:val="198"/>
        </w:trPr>
        <w:tc>
          <w:tcPr>
            <w:tcW w:w="0" w:type="auto"/>
          </w:tcPr>
          <w:p w14:paraId="5635F342" w14:textId="77777777" w:rsidR="00EA0123" w:rsidRPr="00EF0209" w:rsidRDefault="00EA0123" w:rsidP="00DE26F8">
            <w:r w:rsidRPr="00EF0209">
              <w:t>Responsibility:</w:t>
            </w:r>
          </w:p>
        </w:tc>
        <w:tc>
          <w:tcPr>
            <w:tcW w:w="0" w:type="auto"/>
          </w:tcPr>
          <w:p w14:paraId="5635F343" w14:textId="77777777" w:rsidR="00EA0123" w:rsidRPr="00EF0209" w:rsidRDefault="00EA0123" w:rsidP="00DE26F8">
            <w:r w:rsidRPr="00EF0209">
              <w:t>N/A</w:t>
            </w:r>
          </w:p>
        </w:tc>
      </w:tr>
      <w:tr w:rsidR="00EA0123" w:rsidRPr="00EF0209" w14:paraId="5635F347" w14:textId="77777777" w:rsidTr="00756A17">
        <w:trPr>
          <w:trHeight w:val="37"/>
        </w:trPr>
        <w:tc>
          <w:tcPr>
            <w:tcW w:w="0" w:type="auto"/>
          </w:tcPr>
          <w:p w14:paraId="5635F345" w14:textId="77777777" w:rsidR="00EA0123" w:rsidRPr="00EF0209" w:rsidRDefault="00EA0123" w:rsidP="00DE26F8">
            <w:r w:rsidRPr="00EF0209">
              <w:t xml:space="preserve">Website: </w:t>
            </w:r>
          </w:p>
        </w:tc>
        <w:tc>
          <w:tcPr>
            <w:tcW w:w="0" w:type="auto"/>
          </w:tcPr>
          <w:p w14:paraId="5635F346" w14:textId="77777777" w:rsidR="00EA0123" w:rsidRPr="00EF0209" w:rsidRDefault="00DC4F46" w:rsidP="00DE26F8">
            <w:hyperlink r:id="rId224" w:history="1">
              <w:r w:rsidR="00EA0123" w:rsidRPr="00EF0209">
                <w:rPr>
                  <w:rStyle w:val="Hyperlink"/>
                </w:rPr>
                <w:t>https://portal.gov.cz/obcan/</w:t>
              </w:r>
            </w:hyperlink>
            <w:r w:rsidR="00EA0123" w:rsidRPr="00EF0209">
              <w:t xml:space="preserve"> </w:t>
            </w:r>
          </w:p>
        </w:tc>
      </w:tr>
      <w:tr w:rsidR="00EA0123" w:rsidRPr="00EF0209" w14:paraId="5635F34A" w14:textId="77777777" w:rsidTr="00756A17">
        <w:trPr>
          <w:trHeight w:val="311"/>
        </w:trPr>
        <w:tc>
          <w:tcPr>
            <w:tcW w:w="0" w:type="auto"/>
          </w:tcPr>
          <w:p w14:paraId="5635F348" w14:textId="77777777" w:rsidR="00EA0123" w:rsidRPr="00EF0209" w:rsidRDefault="00EA0123" w:rsidP="00DE26F8">
            <w:r w:rsidRPr="00EF0209">
              <w:t xml:space="preserve">Description: </w:t>
            </w:r>
          </w:p>
        </w:tc>
        <w:tc>
          <w:tcPr>
            <w:tcW w:w="0" w:type="auto"/>
          </w:tcPr>
          <w:p w14:paraId="5635F349" w14:textId="77777777" w:rsidR="00EA0123" w:rsidRPr="00EF0209" w:rsidRDefault="00EA0123" w:rsidP="00DE26F8">
            <w:r w:rsidRPr="00EF0209">
              <w:t>Accessing the driver’s ranking listing is a new service offered on the Citizen’s Portal.</w:t>
            </w:r>
          </w:p>
        </w:tc>
      </w:tr>
      <w:tr w:rsidR="00EA0123" w:rsidRPr="00EF0209" w14:paraId="5635F34C" w14:textId="77777777" w:rsidTr="00756A17">
        <w:trPr>
          <w:trHeight w:val="94"/>
        </w:trPr>
        <w:tc>
          <w:tcPr>
            <w:tcW w:w="0" w:type="auto"/>
            <w:gridSpan w:val="2"/>
            <w:shd w:val="clear" w:color="auto" w:fill="EFFBFF"/>
          </w:tcPr>
          <w:p w14:paraId="5635F34B" w14:textId="77777777" w:rsidR="00EA0123" w:rsidRPr="00EF0209" w:rsidRDefault="00EA0123" w:rsidP="0065217F">
            <w:pPr>
              <w:pStyle w:val="Subtitle"/>
              <w:rPr>
                <w:lang w:val="en-GB"/>
              </w:rPr>
            </w:pPr>
            <w:r w:rsidRPr="00EF0209">
              <w:rPr>
                <w:lang w:val="en-GB"/>
              </w:rPr>
              <w:lastRenderedPageBreak/>
              <w:t>Insurance</w:t>
            </w:r>
          </w:p>
        </w:tc>
      </w:tr>
      <w:tr w:rsidR="00EA0123" w:rsidRPr="00EF0209" w14:paraId="5635F34E" w14:textId="77777777" w:rsidTr="00756A17">
        <w:trPr>
          <w:trHeight w:val="198"/>
        </w:trPr>
        <w:tc>
          <w:tcPr>
            <w:tcW w:w="0" w:type="auto"/>
            <w:gridSpan w:val="2"/>
          </w:tcPr>
          <w:p w14:paraId="5635F34D" w14:textId="77777777" w:rsidR="00EA0123" w:rsidRPr="00EF0209" w:rsidRDefault="00EA0123" w:rsidP="00DE26F8">
            <w:r w:rsidRPr="00EF0209">
              <w:rPr>
                <w:b/>
              </w:rPr>
              <w:t>Insurance information</w:t>
            </w:r>
          </w:p>
        </w:tc>
      </w:tr>
      <w:tr w:rsidR="00EA0123" w:rsidRPr="00EF0209" w14:paraId="5635F351" w14:textId="77777777" w:rsidTr="00756A17">
        <w:trPr>
          <w:trHeight w:val="198"/>
        </w:trPr>
        <w:tc>
          <w:tcPr>
            <w:tcW w:w="0" w:type="auto"/>
          </w:tcPr>
          <w:p w14:paraId="5635F34F" w14:textId="77777777" w:rsidR="00EA0123" w:rsidRPr="00EF0209" w:rsidRDefault="00EA0123" w:rsidP="00DE26F8">
            <w:r w:rsidRPr="00EF0209">
              <w:t>Responsibility:</w:t>
            </w:r>
          </w:p>
        </w:tc>
        <w:tc>
          <w:tcPr>
            <w:tcW w:w="0" w:type="auto"/>
          </w:tcPr>
          <w:p w14:paraId="5635F350" w14:textId="77777777" w:rsidR="00EA0123" w:rsidRPr="00EF0209" w:rsidRDefault="00EA0123" w:rsidP="00DE26F8">
            <w:r w:rsidRPr="00EF0209">
              <w:t>Czech Insurance Association (ČAP); Private insurance companies.</w:t>
            </w:r>
          </w:p>
        </w:tc>
      </w:tr>
      <w:tr w:rsidR="00EA0123" w:rsidRPr="00EF0209" w14:paraId="5635F355" w14:textId="77777777" w:rsidTr="00756A17">
        <w:trPr>
          <w:trHeight w:val="37"/>
        </w:trPr>
        <w:tc>
          <w:tcPr>
            <w:tcW w:w="0" w:type="auto"/>
          </w:tcPr>
          <w:p w14:paraId="5635F352" w14:textId="77777777" w:rsidR="00EA0123" w:rsidRPr="00EF0209" w:rsidRDefault="00EA0123" w:rsidP="00DE26F8">
            <w:r w:rsidRPr="00EF0209">
              <w:t xml:space="preserve">Website: </w:t>
            </w:r>
          </w:p>
        </w:tc>
        <w:tc>
          <w:tcPr>
            <w:tcW w:w="0" w:type="auto"/>
          </w:tcPr>
          <w:p w14:paraId="5635F353" w14:textId="77777777" w:rsidR="00EA0123" w:rsidRPr="00EF0209" w:rsidRDefault="00DC4F46" w:rsidP="00CB7025">
            <w:hyperlink r:id="rId225" w:history="1">
              <w:r w:rsidR="00EA0123" w:rsidRPr="00EF0209">
                <w:rPr>
                  <w:rStyle w:val="Hyperlink"/>
                </w:rPr>
                <w:t>http://www.cap.cz/vse-o-pojisteni/pojisteni-motorovych-vozidel</w:t>
              </w:r>
            </w:hyperlink>
            <w:r w:rsidR="00EA0123" w:rsidRPr="00EF0209">
              <w:t>;</w:t>
            </w:r>
          </w:p>
          <w:p w14:paraId="5635F354" w14:textId="77777777" w:rsidR="00EA0123" w:rsidRPr="00EF0209" w:rsidRDefault="00DC4F46" w:rsidP="00CB7025">
            <w:hyperlink r:id="rId226" w:history="1">
              <w:r w:rsidR="00EA0123" w:rsidRPr="00EF0209">
                <w:rPr>
                  <w:rStyle w:val="Hyperlink"/>
                </w:rPr>
                <w:t>http://www.cap.cz/vse-o-pojisteni/pojisteni-v-praxi/nejcastejsi-dotazy/356-nejcastejsi-dotazy-pojisteni-motorovych-vozidel</w:t>
              </w:r>
            </w:hyperlink>
          </w:p>
        </w:tc>
      </w:tr>
      <w:tr w:rsidR="00EA0123" w:rsidRPr="00EF0209" w14:paraId="5635F359" w14:textId="77777777" w:rsidTr="00756A17">
        <w:trPr>
          <w:trHeight w:val="311"/>
        </w:trPr>
        <w:tc>
          <w:tcPr>
            <w:tcW w:w="0" w:type="auto"/>
          </w:tcPr>
          <w:p w14:paraId="5635F356" w14:textId="77777777" w:rsidR="00EA0123" w:rsidRPr="00EF0209" w:rsidRDefault="00EA0123" w:rsidP="00DE26F8">
            <w:r w:rsidRPr="00EF0209">
              <w:t xml:space="preserve">Description: </w:t>
            </w:r>
          </w:p>
        </w:tc>
        <w:tc>
          <w:tcPr>
            <w:tcW w:w="0" w:type="auto"/>
          </w:tcPr>
          <w:p w14:paraId="5635F357" w14:textId="77777777" w:rsidR="00EA0123" w:rsidRPr="00EF0209" w:rsidRDefault="00EA0123" w:rsidP="006550B7">
            <w:r w:rsidRPr="00EF0209">
              <w:t>General information, some insurance companies offer a calculation of insurance and insurance online.</w:t>
            </w:r>
          </w:p>
          <w:p w14:paraId="5635F358" w14:textId="77777777" w:rsidR="00EA0123" w:rsidRPr="00EF0209" w:rsidRDefault="00EA0123" w:rsidP="006550B7">
            <w:r w:rsidRPr="00EF0209">
              <w:t>Since 1998, the Czech Insurance Association has been a full member of Insurance Europe (formerly the European Insurance and Reinsurance Federation-CEA), whose mission is to coordinate, represent, defend and enforce the joint interests of insurance companies in relation to state administration bodies and Other people in relation to foreign countries. The share of ČAP member insurance companies in the total premiums written in the Czech Republic is almost 97%.</w:t>
            </w:r>
          </w:p>
        </w:tc>
      </w:tr>
      <w:tr w:rsidR="00EA0123" w:rsidRPr="00EF0209" w14:paraId="5635F35B" w14:textId="77777777" w:rsidTr="00756A17">
        <w:trPr>
          <w:trHeight w:val="94"/>
        </w:trPr>
        <w:tc>
          <w:tcPr>
            <w:tcW w:w="0" w:type="auto"/>
            <w:gridSpan w:val="2"/>
            <w:shd w:val="clear" w:color="auto" w:fill="EFFBFF"/>
          </w:tcPr>
          <w:p w14:paraId="5635F35A" w14:textId="77777777" w:rsidR="00EA0123" w:rsidRPr="00EF0209" w:rsidRDefault="00EA0123" w:rsidP="0065217F">
            <w:pPr>
              <w:pStyle w:val="Subtitle"/>
              <w:rPr>
                <w:lang w:val="en-GB"/>
              </w:rPr>
            </w:pPr>
            <w:r w:rsidRPr="00EF0209">
              <w:rPr>
                <w:lang w:val="en-GB"/>
              </w:rPr>
              <w:t>Registration</w:t>
            </w:r>
          </w:p>
        </w:tc>
      </w:tr>
      <w:tr w:rsidR="00EA0123" w:rsidRPr="00EF0209" w14:paraId="5635F35D" w14:textId="77777777" w:rsidTr="00756A17">
        <w:trPr>
          <w:trHeight w:val="198"/>
        </w:trPr>
        <w:tc>
          <w:tcPr>
            <w:tcW w:w="0" w:type="auto"/>
            <w:gridSpan w:val="2"/>
          </w:tcPr>
          <w:p w14:paraId="5635F35C" w14:textId="77777777" w:rsidR="00EA0123" w:rsidRPr="00EF0209" w:rsidRDefault="00EA0123" w:rsidP="00DE26F8">
            <w:r w:rsidRPr="00EF0209">
              <w:rPr>
                <w:b/>
                <w:bCs/>
              </w:rPr>
              <w:t>Car registration (new, used, imported cars)</w:t>
            </w:r>
          </w:p>
        </w:tc>
      </w:tr>
      <w:tr w:rsidR="00EA0123" w:rsidRPr="00EF0209" w14:paraId="5635F360" w14:textId="77777777" w:rsidTr="00756A17">
        <w:trPr>
          <w:trHeight w:val="198"/>
        </w:trPr>
        <w:tc>
          <w:tcPr>
            <w:tcW w:w="0" w:type="auto"/>
          </w:tcPr>
          <w:p w14:paraId="5635F35E" w14:textId="77777777" w:rsidR="00EA0123" w:rsidRPr="00EF0209" w:rsidRDefault="00EA0123" w:rsidP="00DE26F8">
            <w:r w:rsidRPr="00EF0209">
              <w:t>Responsibility:</w:t>
            </w:r>
          </w:p>
        </w:tc>
        <w:tc>
          <w:tcPr>
            <w:tcW w:w="0" w:type="auto"/>
          </w:tcPr>
          <w:p w14:paraId="5635F35F" w14:textId="77777777" w:rsidR="00EA0123" w:rsidRPr="00EF0209" w:rsidRDefault="00EA0123" w:rsidP="00DE26F8">
            <w:r w:rsidRPr="00EF0209">
              <w:t>Central Government, Ministry of Transportation, Local Government</w:t>
            </w:r>
          </w:p>
        </w:tc>
      </w:tr>
      <w:tr w:rsidR="00EA0123" w:rsidRPr="00EF0209" w14:paraId="5635F365" w14:textId="77777777" w:rsidTr="00756A17">
        <w:trPr>
          <w:trHeight w:val="37"/>
        </w:trPr>
        <w:tc>
          <w:tcPr>
            <w:tcW w:w="0" w:type="auto"/>
          </w:tcPr>
          <w:p w14:paraId="5635F361" w14:textId="77777777" w:rsidR="00EA0123" w:rsidRPr="00EF0209" w:rsidRDefault="00EA0123" w:rsidP="00DE26F8">
            <w:r w:rsidRPr="00EF0209">
              <w:t xml:space="preserve">Website: </w:t>
            </w:r>
          </w:p>
        </w:tc>
        <w:tc>
          <w:tcPr>
            <w:tcW w:w="0" w:type="auto"/>
          </w:tcPr>
          <w:p w14:paraId="5635F362" w14:textId="77777777" w:rsidR="00EA0123" w:rsidRPr="00EF0209" w:rsidRDefault="00DC4F46" w:rsidP="00DE26F8">
            <w:pPr>
              <w:rPr>
                <w:rStyle w:val="Hyperlink"/>
              </w:rPr>
            </w:pPr>
            <w:hyperlink r:id="rId227" w:history="1">
              <w:r w:rsidR="00EA0123" w:rsidRPr="00EF0209">
                <w:rPr>
                  <w:rStyle w:val="Hyperlink"/>
                </w:rPr>
                <w:t>http://www.mdcr.cz/</w:t>
              </w:r>
            </w:hyperlink>
            <w:r w:rsidR="00EA0123" w:rsidRPr="00EF0209">
              <w:rPr>
                <w:rStyle w:val="Hyperlink"/>
              </w:rPr>
              <w:t xml:space="preserve">; </w:t>
            </w:r>
          </w:p>
          <w:p w14:paraId="5635F363" w14:textId="77777777" w:rsidR="00EA0123" w:rsidRPr="00EF0209" w:rsidRDefault="00DC4F46" w:rsidP="00E03CC3">
            <w:pPr>
              <w:rPr>
                <w:rStyle w:val="Hyperlink"/>
              </w:rPr>
            </w:pPr>
            <w:hyperlink r:id="rId228" w:history="1">
              <w:r w:rsidR="00EA0123" w:rsidRPr="00EF0209">
                <w:rPr>
                  <w:rStyle w:val="Hyperlink"/>
                </w:rPr>
                <w:t>https://www.mdcr.cz/Dokumenty/Silnicni-doprava/Registrace-vozidel</w:t>
              </w:r>
            </w:hyperlink>
            <w:r w:rsidR="00EA0123" w:rsidRPr="00EF0209">
              <w:rPr>
                <w:rStyle w:val="Hyperlink"/>
              </w:rPr>
              <w:t>;</w:t>
            </w:r>
          </w:p>
          <w:p w14:paraId="5635F364" w14:textId="77777777" w:rsidR="00EA0123" w:rsidRPr="00EF0209" w:rsidRDefault="00DC4F46" w:rsidP="00DE26F8">
            <w:hyperlink r:id="rId229" w:history="1">
              <w:r w:rsidR="00EA0123" w:rsidRPr="00EF0209">
                <w:rPr>
                  <w:rStyle w:val="Hyperlink"/>
                </w:rPr>
                <w:t>https://www.mdcr.cz/Dokumenty/Silnicni-doprava/Elektronicke-formulare-(1)/</w:t>
              </w:r>
            </w:hyperlink>
            <w:r w:rsidR="00EA0123" w:rsidRPr="00EF0209">
              <w:rPr>
                <w:rStyle w:val="Hyperlink"/>
              </w:rPr>
              <w:t xml:space="preserve"> </w:t>
            </w:r>
          </w:p>
        </w:tc>
      </w:tr>
      <w:tr w:rsidR="00EA0123" w:rsidRPr="00EF0209" w14:paraId="5635F368" w14:textId="77777777" w:rsidTr="00756A17">
        <w:trPr>
          <w:trHeight w:val="311"/>
        </w:trPr>
        <w:tc>
          <w:tcPr>
            <w:tcW w:w="0" w:type="auto"/>
          </w:tcPr>
          <w:p w14:paraId="5635F366" w14:textId="77777777" w:rsidR="00EA0123" w:rsidRPr="00EF0209" w:rsidRDefault="00EA0123" w:rsidP="00DE26F8">
            <w:r w:rsidRPr="00EF0209">
              <w:t xml:space="preserve">Description: </w:t>
            </w:r>
          </w:p>
        </w:tc>
        <w:tc>
          <w:tcPr>
            <w:tcW w:w="0" w:type="auto"/>
          </w:tcPr>
          <w:p w14:paraId="5635F367" w14:textId="77777777" w:rsidR="00EA0123" w:rsidRPr="00EF0209" w:rsidRDefault="00EA0123" w:rsidP="00DE26F8">
            <w:r w:rsidRPr="00EF0209">
              <w:t>Information and electronic forms purposes only. Car registration applications are managed by municipalities.</w:t>
            </w:r>
          </w:p>
        </w:tc>
      </w:tr>
    </w:tbl>
    <w:p w14:paraId="5635F369" w14:textId="77777777" w:rsidR="00EA0123" w:rsidRPr="00EF0209" w:rsidRDefault="00EA0123" w:rsidP="001F36DA">
      <w:pPr>
        <w:pStyle w:val="Heading2"/>
        <w:rPr>
          <w:lang w:val="en-GB"/>
        </w:rPr>
      </w:pPr>
      <w:bookmarkStart w:id="68" w:name="_Toc1475003"/>
      <w:r w:rsidRPr="00EF0209">
        <w:rPr>
          <w:lang w:val="en-GB"/>
        </w:rPr>
        <w:t>Residence formalities</w:t>
      </w:r>
      <w:bookmarkEnd w:id="68"/>
    </w:p>
    <w:tbl>
      <w:tblPr>
        <w:tblW w:w="4960" w:type="pct"/>
        <w:tblInd w:w="108" w:type="dxa"/>
        <w:tblLayout w:type="fixed"/>
        <w:tblCellMar>
          <w:top w:w="60" w:type="dxa"/>
          <w:bottom w:w="60" w:type="dxa"/>
        </w:tblCellMar>
        <w:tblLook w:val="01E0" w:firstRow="1" w:lastRow="1" w:firstColumn="1" w:lastColumn="1" w:noHBand="0" w:noVBand="0"/>
      </w:tblPr>
      <w:tblGrid>
        <w:gridCol w:w="1809"/>
        <w:gridCol w:w="7122"/>
      </w:tblGrid>
      <w:tr w:rsidR="00EA0123" w:rsidRPr="00EF0209" w14:paraId="5635F36B" w14:textId="77777777" w:rsidTr="00C42248">
        <w:trPr>
          <w:trHeight w:val="94"/>
        </w:trPr>
        <w:tc>
          <w:tcPr>
            <w:tcW w:w="5000" w:type="pct"/>
            <w:gridSpan w:val="2"/>
            <w:shd w:val="clear" w:color="auto" w:fill="EFFBFF"/>
          </w:tcPr>
          <w:p w14:paraId="5635F36A" w14:textId="77777777" w:rsidR="00EA0123" w:rsidRPr="00EF0209" w:rsidRDefault="00EA0123" w:rsidP="0065217F">
            <w:pPr>
              <w:pStyle w:val="Subtitle"/>
              <w:rPr>
                <w:lang w:val="en-GB"/>
              </w:rPr>
            </w:pPr>
            <w:r w:rsidRPr="00EF0209">
              <w:rPr>
                <w:lang w:val="en-GB"/>
              </w:rPr>
              <w:t>Residence rights</w:t>
            </w:r>
          </w:p>
        </w:tc>
      </w:tr>
      <w:tr w:rsidR="00EA0123" w:rsidRPr="00EF0209" w14:paraId="5635F36D" w14:textId="77777777" w:rsidTr="00C42248">
        <w:trPr>
          <w:trHeight w:val="94"/>
        </w:trPr>
        <w:tc>
          <w:tcPr>
            <w:tcW w:w="5000" w:type="pct"/>
            <w:gridSpan w:val="2"/>
          </w:tcPr>
          <w:p w14:paraId="5635F36C" w14:textId="77777777" w:rsidR="00EA0123" w:rsidRPr="00EF0209" w:rsidRDefault="00EA0123" w:rsidP="006934A6">
            <w:pPr>
              <w:rPr>
                <w:b/>
                <w:bCs/>
              </w:rPr>
            </w:pPr>
            <w:r w:rsidRPr="00EF0209">
              <w:rPr>
                <w:b/>
                <w:bCs/>
              </w:rPr>
              <w:t>Stay of foreigners in the Czech Republic (EU and third country citizens)</w:t>
            </w:r>
          </w:p>
        </w:tc>
      </w:tr>
      <w:tr w:rsidR="00EA0123" w:rsidRPr="00EF0209" w14:paraId="5635F370" w14:textId="77777777" w:rsidTr="00C42248">
        <w:trPr>
          <w:trHeight w:val="198"/>
        </w:trPr>
        <w:tc>
          <w:tcPr>
            <w:tcW w:w="1013" w:type="pct"/>
          </w:tcPr>
          <w:p w14:paraId="5635F36E" w14:textId="77777777" w:rsidR="00EA0123" w:rsidRPr="00EF0209" w:rsidRDefault="00EA0123" w:rsidP="00DE26F8">
            <w:r w:rsidRPr="00EF0209">
              <w:t>Responsibility:</w:t>
            </w:r>
          </w:p>
        </w:tc>
        <w:tc>
          <w:tcPr>
            <w:tcW w:w="3987" w:type="pct"/>
          </w:tcPr>
          <w:p w14:paraId="5635F36F" w14:textId="77777777" w:rsidR="00EA0123" w:rsidRPr="00EF0209" w:rsidRDefault="00EA0123" w:rsidP="00DE26F8">
            <w:r w:rsidRPr="00EF0209">
              <w:t>Ministry of Interior</w:t>
            </w:r>
          </w:p>
        </w:tc>
      </w:tr>
      <w:tr w:rsidR="00EA0123" w:rsidRPr="00EF0209" w14:paraId="5635F374" w14:textId="77777777" w:rsidTr="00C42248">
        <w:trPr>
          <w:trHeight w:val="37"/>
        </w:trPr>
        <w:tc>
          <w:tcPr>
            <w:tcW w:w="1013" w:type="pct"/>
          </w:tcPr>
          <w:p w14:paraId="5635F371" w14:textId="77777777" w:rsidR="00EA0123" w:rsidRPr="00EF0209" w:rsidRDefault="00EA0123" w:rsidP="00DE26F8">
            <w:r w:rsidRPr="00EF0209">
              <w:t xml:space="preserve">Website: </w:t>
            </w:r>
          </w:p>
        </w:tc>
        <w:tc>
          <w:tcPr>
            <w:tcW w:w="3987" w:type="pct"/>
          </w:tcPr>
          <w:p w14:paraId="5635F372" w14:textId="77777777" w:rsidR="00EA0123" w:rsidRPr="00EF0209" w:rsidRDefault="00DC4F46" w:rsidP="00E03CC3">
            <w:hyperlink r:id="rId230" w:history="1">
              <w:r w:rsidR="00EA0123" w:rsidRPr="00EF0209">
                <w:rPr>
                  <w:rStyle w:val="Hyperlink"/>
                </w:rPr>
                <w:t>https://www.mvcr.cz/clanek/sluzby-pro-</w:t>
              </w:r>
              <w:r w:rsidR="00EA0123" w:rsidRPr="00EF0209">
                <w:rPr>
                  <w:rStyle w:val="Hyperlink"/>
                </w:rPr>
                <w:br/>
                <w:t>verejnost-informace-pro-cizince-informace-pro-cizince.aspx</w:t>
              </w:r>
            </w:hyperlink>
            <w:r w:rsidR="00EA0123" w:rsidRPr="00EF0209">
              <w:t>;</w:t>
            </w:r>
          </w:p>
          <w:p w14:paraId="5635F373" w14:textId="77777777" w:rsidR="00EA0123" w:rsidRPr="00EF0209" w:rsidRDefault="00DC4F46" w:rsidP="00DE26F8">
            <w:hyperlink r:id="rId231" w:history="1">
              <w:r w:rsidR="00EA0123" w:rsidRPr="00EF0209">
                <w:rPr>
                  <w:rStyle w:val="Hyperlink"/>
                </w:rPr>
                <w:t>https://www.mvcr.cz/clanek/formulare-zadosti.aspx</w:t>
              </w:r>
            </w:hyperlink>
          </w:p>
        </w:tc>
      </w:tr>
      <w:tr w:rsidR="00EA0123" w:rsidRPr="00EF0209" w14:paraId="5635F377" w14:textId="77777777" w:rsidTr="00C42248">
        <w:trPr>
          <w:trHeight w:val="311"/>
        </w:trPr>
        <w:tc>
          <w:tcPr>
            <w:tcW w:w="1013" w:type="pct"/>
          </w:tcPr>
          <w:p w14:paraId="5635F375" w14:textId="77777777" w:rsidR="00EA0123" w:rsidRPr="00EF0209" w:rsidRDefault="00EA0123" w:rsidP="00DE26F8">
            <w:r w:rsidRPr="00EF0209">
              <w:t xml:space="preserve">Description: </w:t>
            </w:r>
          </w:p>
        </w:tc>
        <w:tc>
          <w:tcPr>
            <w:tcW w:w="3987" w:type="pct"/>
          </w:tcPr>
          <w:p w14:paraId="5635F376" w14:textId="77777777" w:rsidR="00EA0123" w:rsidRPr="00EF0209" w:rsidRDefault="00EA0123" w:rsidP="00DE26F8">
            <w:r w:rsidRPr="00EF0209">
              <w:t>Information on the rights of residence of foreigners in the Czech Republic, forms for printing and filling.</w:t>
            </w:r>
          </w:p>
        </w:tc>
      </w:tr>
      <w:tr w:rsidR="00EA0123" w:rsidRPr="00EF0209" w14:paraId="5635F379" w14:textId="77777777" w:rsidTr="00C42248">
        <w:trPr>
          <w:trHeight w:val="94"/>
        </w:trPr>
        <w:tc>
          <w:tcPr>
            <w:tcW w:w="5000" w:type="pct"/>
            <w:gridSpan w:val="2"/>
            <w:shd w:val="clear" w:color="auto" w:fill="EFFBFF"/>
          </w:tcPr>
          <w:p w14:paraId="5635F378" w14:textId="77777777" w:rsidR="00EA0123" w:rsidRPr="00EF0209" w:rsidRDefault="00EA0123" w:rsidP="00D354D3">
            <w:pPr>
              <w:pStyle w:val="Subtitle"/>
              <w:keepNext/>
              <w:keepLines/>
              <w:rPr>
                <w:color w:val="BF3F91"/>
                <w:lang w:val="en-GB"/>
              </w:rPr>
            </w:pPr>
            <w:r w:rsidRPr="00EF0209">
              <w:rPr>
                <w:lang w:val="en-GB"/>
              </w:rPr>
              <w:lastRenderedPageBreak/>
              <w:t>Family residence rights</w:t>
            </w:r>
          </w:p>
        </w:tc>
      </w:tr>
      <w:tr w:rsidR="00EA0123" w:rsidRPr="00EF0209" w14:paraId="5635F37B" w14:textId="77777777" w:rsidTr="00C42248">
        <w:trPr>
          <w:trHeight w:val="198"/>
        </w:trPr>
        <w:tc>
          <w:tcPr>
            <w:tcW w:w="5000" w:type="pct"/>
            <w:gridSpan w:val="2"/>
          </w:tcPr>
          <w:p w14:paraId="5635F37A" w14:textId="77777777" w:rsidR="00EA0123" w:rsidRPr="00EF0209" w:rsidRDefault="00EA0123" w:rsidP="00D354D3">
            <w:pPr>
              <w:keepNext/>
              <w:keepLines/>
            </w:pPr>
            <w:r w:rsidRPr="00EF0209">
              <w:rPr>
                <w:b/>
              </w:rPr>
              <w:t>All about residence in the Czech Republic</w:t>
            </w:r>
          </w:p>
        </w:tc>
      </w:tr>
      <w:tr w:rsidR="00EA0123" w:rsidRPr="00EF0209" w14:paraId="5635F37E" w14:textId="77777777" w:rsidTr="00C42248">
        <w:trPr>
          <w:trHeight w:val="198"/>
        </w:trPr>
        <w:tc>
          <w:tcPr>
            <w:tcW w:w="1013" w:type="pct"/>
          </w:tcPr>
          <w:p w14:paraId="5635F37C" w14:textId="77777777" w:rsidR="00EA0123" w:rsidRPr="00EF0209" w:rsidRDefault="00EA0123" w:rsidP="00D354D3">
            <w:pPr>
              <w:keepNext/>
              <w:keepLines/>
            </w:pPr>
            <w:r w:rsidRPr="00EF0209">
              <w:t>Responsibility:</w:t>
            </w:r>
          </w:p>
        </w:tc>
        <w:tc>
          <w:tcPr>
            <w:tcW w:w="3987" w:type="pct"/>
          </w:tcPr>
          <w:p w14:paraId="5635F37D" w14:textId="77777777" w:rsidR="00EA0123" w:rsidRPr="00EF0209" w:rsidRDefault="00EA0123" w:rsidP="00D354D3">
            <w:pPr>
              <w:keepNext/>
              <w:keepLines/>
            </w:pPr>
            <w:r w:rsidRPr="00EF0209">
              <w:t>Ministry of Interior</w:t>
            </w:r>
          </w:p>
        </w:tc>
      </w:tr>
      <w:tr w:rsidR="00EA0123" w:rsidRPr="00EF0209" w14:paraId="5635F382" w14:textId="77777777" w:rsidTr="00C42248">
        <w:trPr>
          <w:trHeight w:val="37"/>
        </w:trPr>
        <w:tc>
          <w:tcPr>
            <w:tcW w:w="1013" w:type="pct"/>
          </w:tcPr>
          <w:p w14:paraId="5635F37F" w14:textId="77777777" w:rsidR="00EA0123" w:rsidRPr="00EF0209" w:rsidRDefault="00EA0123" w:rsidP="00D354D3">
            <w:pPr>
              <w:keepNext/>
              <w:keepLines/>
            </w:pPr>
            <w:r w:rsidRPr="00EF0209">
              <w:t xml:space="preserve">Website: </w:t>
            </w:r>
          </w:p>
        </w:tc>
        <w:tc>
          <w:tcPr>
            <w:tcW w:w="3987" w:type="pct"/>
          </w:tcPr>
          <w:p w14:paraId="5635F380" w14:textId="77777777" w:rsidR="00EA0123" w:rsidRPr="00EF0209" w:rsidRDefault="00DC4F46" w:rsidP="00D354D3">
            <w:pPr>
              <w:pStyle w:val="NormalWeb"/>
              <w:keepNext/>
              <w:keepLines/>
              <w:spacing w:before="0" w:beforeAutospacing="0" w:after="0" w:afterAutospacing="0"/>
              <w:rPr>
                <w:lang w:val="en-GB"/>
              </w:rPr>
            </w:pPr>
            <w:hyperlink r:id="rId232" w:history="1">
              <w:r w:rsidR="00EA0123" w:rsidRPr="00EF0209">
                <w:rPr>
                  <w:rStyle w:val="Hyperlink"/>
                  <w:szCs w:val="20"/>
                  <w:lang w:val="en-GB"/>
                </w:rPr>
                <w:t>https://www.mvcr.cz/clanek/informace-</w:t>
              </w:r>
              <w:r w:rsidR="00EA0123" w:rsidRPr="00EF0209">
                <w:rPr>
                  <w:rStyle w:val="Hyperlink"/>
                  <w:szCs w:val="20"/>
                  <w:lang w:val="en-GB"/>
                </w:rPr>
                <w:br/>
                <w:t>pro-cizince-obcane-eu-a-jejich-rodinni-prislusnici-trvaly-pobyt.aspx</w:t>
              </w:r>
            </w:hyperlink>
            <w:r w:rsidR="00EA0123" w:rsidRPr="00EF0209">
              <w:rPr>
                <w:rFonts w:ascii="Verdana" w:hAnsi="Verdana"/>
                <w:color w:val="333333"/>
                <w:sz w:val="20"/>
                <w:szCs w:val="20"/>
                <w:lang w:val="en-GB"/>
              </w:rPr>
              <w:t>;</w:t>
            </w:r>
          </w:p>
          <w:p w14:paraId="5635F381" w14:textId="77777777" w:rsidR="00EA0123" w:rsidRPr="00EF0209" w:rsidRDefault="00DC4F46" w:rsidP="00D354D3">
            <w:pPr>
              <w:pStyle w:val="NormalWeb"/>
              <w:keepNext/>
              <w:keepLines/>
              <w:spacing w:before="0" w:beforeAutospacing="0" w:after="0" w:afterAutospacing="0"/>
              <w:rPr>
                <w:lang w:val="en-GB"/>
              </w:rPr>
            </w:pPr>
            <w:hyperlink r:id="rId233" w:history="1">
              <w:r w:rsidR="00EA0123" w:rsidRPr="00EF0209">
                <w:rPr>
                  <w:rStyle w:val="Hyperlink"/>
                  <w:szCs w:val="20"/>
                  <w:lang w:val="en-GB"/>
                </w:rPr>
                <w:t>https://www.mvcr.cz/clanek/formulare-zadosti.aspx</w:t>
              </w:r>
            </w:hyperlink>
          </w:p>
        </w:tc>
      </w:tr>
      <w:tr w:rsidR="00EA0123" w:rsidRPr="00EF0209" w14:paraId="5635F385" w14:textId="77777777" w:rsidTr="00C42248">
        <w:trPr>
          <w:trHeight w:val="311"/>
        </w:trPr>
        <w:tc>
          <w:tcPr>
            <w:tcW w:w="1013" w:type="pct"/>
          </w:tcPr>
          <w:p w14:paraId="5635F383" w14:textId="77777777" w:rsidR="00EA0123" w:rsidRPr="00EF0209" w:rsidRDefault="00EA0123" w:rsidP="00DE26F8">
            <w:r w:rsidRPr="00EF0209">
              <w:t xml:space="preserve">Description: </w:t>
            </w:r>
          </w:p>
        </w:tc>
        <w:tc>
          <w:tcPr>
            <w:tcW w:w="3987" w:type="pct"/>
          </w:tcPr>
          <w:p w14:paraId="5635F384" w14:textId="77777777" w:rsidR="00EA0123" w:rsidRPr="00EF0209" w:rsidRDefault="00EA0123" w:rsidP="00DE26F8">
            <w:r w:rsidRPr="00EF0209">
              <w:t>Detailed information including forms to fill.</w:t>
            </w:r>
          </w:p>
        </w:tc>
      </w:tr>
      <w:tr w:rsidR="00EA0123" w:rsidRPr="00EF0209" w14:paraId="5635F387" w14:textId="77777777" w:rsidTr="00C42248">
        <w:trPr>
          <w:trHeight w:val="94"/>
        </w:trPr>
        <w:tc>
          <w:tcPr>
            <w:tcW w:w="5000" w:type="pct"/>
            <w:gridSpan w:val="2"/>
            <w:shd w:val="clear" w:color="auto" w:fill="EFFBFF"/>
          </w:tcPr>
          <w:p w14:paraId="5635F386" w14:textId="77777777" w:rsidR="00EA0123" w:rsidRPr="00EF0209" w:rsidRDefault="00EA0123" w:rsidP="0065217F">
            <w:pPr>
              <w:pStyle w:val="Subtitle"/>
              <w:rPr>
                <w:lang w:val="en-GB"/>
              </w:rPr>
            </w:pPr>
            <w:r w:rsidRPr="00EF0209">
              <w:rPr>
                <w:lang w:val="en-GB"/>
              </w:rPr>
              <w:t>Documents and formalities</w:t>
            </w:r>
          </w:p>
        </w:tc>
      </w:tr>
      <w:tr w:rsidR="00EA0123" w:rsidRPr="00EF0209" w14:paraId="5635F389" w14:textId="77777777" w:rsidTr="00C42248">
        <w:trPr>
          <w:trHeight w:val="198"/>
        </w:trPr>
        <w:tc>
          <w:tcPr>
            <w:tcW w:w="5000" w:type="pct"/>
            <w:gridSpan w:val="2"/>
          </w:tcPr>
          <w:p w14:paraId="5635F388" w14:textId="77777777" w:rsidR="00EA0123" w:rsidRPr="00EF0209" w:rsidRDefault="00EA0123" w:rsidP="00DE26F8">
            <w:r w:rsidRPr="00EF0209">
              <w:rPr>
                <w:b/>
                <w:bCs/>
              </w:rPr>
              <w:t>Announcement of moving (change of address)</w:t>
            </w:r>
          </w:p>
        </w:tc>
      </w:tr>
      <w:tr w:rsidR="00EA0123" w:rsidRPr="00EF0209" w14:paraId="5635F38C" w14:textId="77777777" w:rsidTr="00C42248">
        <w:trPr>
          <w:trHeight w:val="198"/>
        </w:trPr>
        <w:tc>
          <w:tcPr>
            <w:tcW w:w="1013" w:type="pct"/>
          </w:tcPr>
          <w:p w14:paraId="5635F38A" w14:textId="77777777" w:rsidR="00EA0123" w:rsidRPr="00EF0209" w:rsidRDefault="00EA0123" w:rsidP="00DE26F8">
            <w:r w:rsidRPr="00EF0209">
              <w:t>Responsibility:</w:t>
            </w:r>
          </w:p>
        </w:tc>
        <w:tc>
          <w:tcPr>
            <w:tcW w:w="3987" w:type="pct"/>
          </w:tcPr>
          <w:p w14:paraId="5635F38B" w14:textId="77777777" w:rsidR="00EA0123" w:rsidRPr="00EF0209" w:rsidRDefault="00EA0123" w:rsidP="00DE26F8">
            <w:r w:rsidRPr="00EF0209">
              <w:t>Central Government and Local Government, Ministry of the Interior and Municipalities</w:t>
            </w:r>
          </w:p>
        </w:tc>
      </w:tr>
      <w:tr w:rsidR="00EA0123" w:rsidRPr="00EF0209" w14:paraId="5635F38F" w14:textId="77777777" w:rsidTr="00C42248">
        <w:trPr>
          <w:trHeight w:val="37"/>
        </w:trPr>
        <w:tc>
          <w:tcPr>
            <w:tcW w:w="1013" w:type="pct"/>
          </w:tcPr>
          <w:p w14:paraId="5635F38D" w14:textId="77777777" w:rsidR="00EA0123" w:rsidRPr="00EF0209" w:rsidRDefault="00EA0123" w:rsidP="00DE26F8">
            <w:r w:rsidRPr="00EF0209">
              <w:t xml:space="preserve">Website: </w:t>
            </w:r>
          </w:p>
        </w:tc>
        <w:tc>
          <w:tcPr>
            <w:tcW w:w="3987" w:type="pct"/>
          </w:tcPr>
          <w:p w14:paraId="5635F38E" w14:textId="77777777" w:rsidR="00EA0123" w:rsidRPr="00EF0209" w:rsidRDefault="00DC4F46" w:rsidP="00DE26F8">
            <w:hyperlink r:id="rId234" w:history="1">
              <w:r w:rsidR="00EA0123" w:rsidRPr="00EF0209">
                <w:rPr>
                  <w:rStyle w:val="Hyperlink"/>
                </w:rPr>
                <w:t>http://www.mvcr.cz/</w:t>
              </w:r>
            </w:hyperlink>
            <w:r w:rsidR="00EA0123" w:rsidRPr="00EF0209">
              <w:t xml:space="preserve"> </w:t>
            </w:r>
          </w:p>
        </w:tc>
      </w:tr>
      <w:tr w:rsidR="00EA0123" w:rsidRPr="00EF0209" w14:paraId="5635F392" w14:textId="77777777" w:rsidTr="00C42248">
        <w:trPr>
          <w:trHeight w:val="311"/>
        </w:trPr>
        <w:tc>
          <w:tcPr>
            <w:tcW w:w="1013" w:type="pct"/>
          </w:tcPr>
          <w:p w14:paraId="5635F390" w14:textId="77777777" w:rsidR="00EA0123" w:rsidRPr="00EF0209" w:rsidRDefault="00EA0123" w:rsidP="00DE26F8">
            <w:r w:rsidRPr="00EF0209">
              <w:t xml:space="preserve">Description: </w:t>
            </w:r>
          </w:p>
        </w:tc>
        <w:tc>
          <w:tcPr>
            <w:tcW w:w="3987" w:type="pct"/>
          </w:tcPr>
          <w:p w14:paraId="5635F391" w14:textId="77777777" w:rsidR="00EA0123" w:rsidRPr="00EF0209" w:rsidRDefault="00EA0123" w:rsidP="00DE26F8">
            <w:r w:rsidRPr="00EF0209">
              <w:t xml:space="preserve">Information purposes only. Residents have to notify the municipalities of their change of address, which then proceed to update the central population register managed by the Ministry of the Interior. A central address change notification service accessible through the </w:t>
            </w:r>
            <w:hyperlink r:id="rId235" w:history="1">
              <w:r w:rsidRPr="00EF0209">
                <w:rPr>
                  <w:rStyle w:val="Hyperlink"/>
                </w:rPr>
                <w:t>Public Administration portal</w:t>
              </w:r>
            </w:hyperlink>
            <w:r w:rsidRPr="00EF0209">
              <w:t xml:space="preserve"> has been implemented.</w:t>
            </w:r>
          </w:p>
        </w:tc>
      </w:tr>
      <w:tr w:rsidR="00EA0123" w:rsidRPr="00EF0209" w14:paraId="5635F394" w14:textId="77777777" w:rsidTr="00C42248">
        <w:trPr>
          <w:trHeight w:val="198"/>
        </w:trPr>
        <w:tc>
          <w:tcPr>
            <w:tcW w:w="5000" w:type="pct"/>
            <w:gridSpan w:val="2"/>
          </w:tcPr>
          <w:p w14:paraId="5635F393" w14:textId="77777777" w:rsidR="00EA0123" w:rsidRPr="00EF0209" w:rsidRDefault="00EA0123" w:rsidP="00DE26F8">
            <w:r w:rsidRPr="00EF0209">
              <w:rPr>
                <w:b/>
                <w:bCs/>
              </w:rPr>
              <w:t>Registration and verification of property rights</w:t>
            </w:r>
          </w:p>
        </w:tc>
      </w:tr>
      <w:tr w:rsidR="00EA0123" w:rsidRPr="00EF0209" w14:paraId="5635F397" w14:textId="77777777" w:rsidTr="00F0070C">
        <w:trPr>
          <w:trHeight w:val="198"/>
        </w:trPr>
        <w:tc>
          <w:tcPr>
            <w:tcW w:w="1013" w:type="pct"/>
          </w:tcPr>
          <w:p w14:paraId="5635F395" w14:textId="77777777" w:rsidR="00EA0123" w:rsidRPr="00EF0209" w:rsidRDefault="00EA0123" w:rsidP="00DE26F8">
            <w:r w:rsidRPr="00EF0209">
              <w:t>Responsibility:</w:t>
            </w:r>
          </w:p>
        </w:tc>
        <w:tc>
          <w:tcPr>
            <w:tcW w:w="3987" w:type="pct"/>
          </w:tcPr>
          <w:p w14:paraId="5635F396" w14:textId="77777777" w:rsidR="00EA0123" w:rsidRPr="00EF0209" w:rsidRDefault="00EA0123" w:rsidP="00DE26F8">
            <w:r w:rsidRPr="00EF0209">
              <w:rPr>
                <w:bCs/>
              </w:rPr>
              <w:t>Central Government, Czech Office for Surveying, Mapping and Cadastre</w:t>
            </w:r>
          </w:p>
        </w:tc>
      </w:tr>
      <w:tr w:rsidR="00EA0123" w:rsidRPr="00EF0209" w14:paraId="5635F39A" w14:textId="77777777" w:rsidTr="00C42248">
        <w:trPr>
          <w:trHeight w:val="37"/>
        </w:trPr>
        <w:tc>
          <w:tcPr>
            <w:tcW w:w="1013" w:type="pct"/>
          </w:tcPr>
          <w:p w14:paraId="5635F398" w14:textId="77777777" w:rsidR="00EA0123" w:rsidRPr="00EF0209" w:rsidRDefault="00EA0123" w:rsidP="00DE26F8">
            <w:r w:rsidRPr="00EF0209">
              <w:t xml:space="preserve">Website: </w:t>
            </w:r>
          </w:p>
        </w:tc>
        <w:tc>
          <w:tcPr>
            <w:tcW w:w="3987" w:type="pct"/>
          </w:tcPr>
          <w:p w14:paraId="5635F399" w14:textId="77777777" w:rsidR="00EA0123" w:rsidRPr="00EF0209" w:rsidRDefault="00DC4F46" w:rsidP="00DE26F8">
            <w:hyperlink r:id="rId236" w:history="1">
              <w:r w:rsidR="00EA0123" w:rsidRPr="00EF0209">
                <w:rPr>
                  <w:rStyle w:val="Hyperlink"/>
                </w:rPr>
                <w:t>http://www.cuzk.cz/english/</w:t>
              </w:r>
            </w:hyperlink>
            <w:r w:rsidR="00EA0123" w:rsidRPr="00EF0209">
              <w:t xml:space="preserve"> </w:t>
            </w:r>
          </w:p>
        </w:tc>
      </w:tr>
      <w:tr w:rsidR="00EA0123" w:rsidRPr="00EF0209" w14:paraId="5635F39D" w14:textId="77777777" w:rsidTr="00F0070C">
        <w:trPr>
          <w:trHeight w:val="311"/>
        </w:trPr>
        <w:tc>
          <w:tcPr>
            <w:tcW w:w="1013" w:type="pct"/>
          </w:tcPr>
          <w:p w14:paraId="5635F39B" w14:textId="77777777" w:rsidR="00EA0123" w:rsidRPr="00EF0209" w:rsidRDefault="00EA0123" w:rsidP="00DE26F8">
            <w:r w:rsidRPr="00EF0209">
              <w:t xml:space="preserve">Description: </w:t>
            </w:r>
          </w:p>
        </w:tc>
        <w:tc>
          <w:tcPr>
            <w:tcW w:w="3987" w:type="pct"/>
          </w:tcPr>
          <w:p w14:paraId="5635F39C" w14:textId="77777777" w:rsidR="00EA0123" w:rsidRPr="00EF0209" w:rsidRDefault="00EA0123" w:rsidP="00DE26F8">
            <w:r w:rsidRPr="00EF0209">
              <w:t>Citizens can consult on-line the Cadastre of Real Estate for the precise location or real estates, property and other rights to real estates registered either for natural or legal persons across the country. They can use e-forms, register their rights and file changes online. Property owners can use the service “</w:t>
            </w:r>
            <w:hyperlink r:id="rId237" w:history="1">
              <w:r w:rsidRPr="00EF0209">
                <w:rPr>
                  <w:rStyle w:val="Hyperlink"/>
                </w:rPr>
                <w:t>Monitoring of Changes</w:t>
              </w:r>
            </w:hyperlink>
            <w:r w:rsidRPr="00EF0209">
              <w:t>”</w:t>
            </w:r>
            <w:hyperlink r:id="rId238" w:history="1">
              <w:r w:rsidRPr="00EF0209">
                <w:rPr>
                  <w:rStyle w:val="Hyperlink"/>
                </w:rPr>
                <w:t xml:space="preserve">. </w:t>
              </w:r>
            </w:hyperlink>
          </w:p>
        </w:tc>
      </w:tr>
      <w:tr w:rsidR="00EA0123" w:rsidRPr="00EF0209" w14:paraId="5635F39F" w14:textId="77777777" w:rsidTr="00F0070C">
        <w:trPr>
          <w:trHeight w:val="198"/>
        </w:trPr>
        <w:tc>
          <w:tcPr>
            <w:tcW w:w="5000" w:type="pct"/>
            <w:gridSpan w:val="2"/>
          </w:tcPr>
          <w:p w14:paraId="5635F39E" w14:textId="77777777" w:rsidR="00EA0123" w:rsidRPr="00EF0209" w:rsidRDefault="00EA0123" w:rsidP="00DE26F8">
            <w:r w:rsidRPr="00EF0209">
              <w:rPr>
                <w:b/>
                <w:bCs/>
              </w:rPr>
              <w:t>Criminal Record Certificate (individuals, legal entities)</w:t>
            </w:r>
          </w:p>
        </w:tc>
      </w:tr>
      <w:tr w:rsidR="00EA0123" w:rsidRPr="00EF0209" w14:paraId="5635F3A2" w14:textId="77777777" w:rsidTr="00C42248">
        <w:trPr>
          <w:trHeight w:val="198"/>
        </w:trPr>
        <w:tc>
          <w:tcPr>
            <w:tcW w:w="1013" w:type="pct"/>
          </w:tcPr>
          <w:p w14:paraId="5635F3A0" w14:textId="77777777" w:rsidR="00EA0123" w:rsidRPr="00EF0209" w:rsidRDefault="00EA0123" w:rsidP="00DE26F8">
            <w:r w:rsidRPr="00EF0209">
              <w:t>Responsibility:</w:t>
            </w:r>
          </w:p>
        </w:tc>
        <w:tc>
          <w:tcPr>
            <w:tcW w:w="3987" w:type="pct"/>
          </w:tcPr>
          <w:p w14:paraId="5635F3A1" w14:textId="77777777" w:rsidR="00EA0123" w:rsidRPr="00EF0209" w:rsidRDefault="00EA0123" w:rsidP="00DE26F8">
            <w:r w:rsidRPr="00EF0209">
              <w:rPr>
                <w:bCs/>
              </w:rPr>
              <w:t>Local Government (Municipalities) – Criminal Records Authority</w:t>
            </w:r>
          </w:p>
        </w:tc>
      </w:tr>
      <w:tr w:rsidR="00EA0123" w:rsidRPr="00EF0209" w14:paraId="5635F3A5" w14:textId="77777777" w:rsidTr="00C42248">
        <w:trPr>
          <w:trHeight w:val="37"/>
        </w:trPr>
        <w:tc>
          <w:tcPr>
            <w:tcW w:w="1013" w:type="pct"/>
          </w:tcPr>
          <w:p w14:paraId="5635F3A3" w14:textId="77777777" w:rsidR="00EA0123" w:rsidRPr="00EF0209" w:rsidRDefault="00EA0123" w:rsidP="00DE26F8">
            <w:r w:rsidRPr="00EF0209">
              <w:t xml:space="preserve">Website: </w:t>
            </w:r>
          </w:p>
        </w:tc>
        <w:tc>
          <w:tcPr>
            <w:tcW w:w="3987" w:type="pct"/>
          </w:tcPr>
          <w:p w14:paraId="5635F3A4" w14:textId="77777777" w:rsidR="00EA0123" w:rsidRPr="00EF0209" w:rsidRDefault="00DC4F46" w:rsidP="00D14482">
            <w:pPr>
              <w:pStyle w:val="CommentText"/>
              <w:spacing w:before="0" w:after="0"/>
            </w:pPr>
            <w:hyperlink r:id="rId239" w:history="1">
              <w:r w:rsidR="00EA0123" w:rsidRPr="00EF0209">
                <w:rPr>
                  <w:rStyle w:val="Hyperlink"/>
                </w:rPr>
                <w:t>https://www.ceskaposta.cz/</w:t>
              </w:r>
            </w:hyperlink>
          </w:p>
        </w:tc>
      </w:tr>
      <w:tr w:rsidR="00EA0123" w:rsidRPr="00EF0209" w14:paraId="5635F3A8" w14:textId="77777777" w:rsidTr="00C42248">
        <w:trPr>
          <w:trHeight w:val="311"/>
        </w:trPr>
        <w:tc>
          <w:tcPr>
            <w:tcW w:w="1013" w:type="pct"/>
          </w:tcPr>
          <w:p w14:paraId="5635F3A6" w14:textId="77777777" w:rsidR="00EA0123" w:rsidRPr="00EF0209" w:rsidRDefault="00EA0123" w:rsidP="00DE26F8">
            <w:r w:rsidRPr="00EF0209">
              <w:t xml:space="preserve">Description: </w:t>
            </w:r>
          </w:p>
        </w:tc>
        <w:tc>
          <w:tcPr>
            <w:tcW w:w="3987" w:type="pct"/>
          </w:tcPr>
          <w:p w14:paraId="5635F3A7" w14:textId="77777777" w:rsidR="00EA0123" w:rsidRPr="00EF0209" w:rsidRDefault="00EA0123" w:rsidP="00DE26F8">
            <w:r w:rsidRPr="00EF0209">
              <w:t xml:space="preserve">Criminal record certificates can be requested via the eService </w:t>
            </w:r>
            <w:hyperlink r:id="rId240" w:history="1">
              <w:r w:rsidRPr="00EF0209">
                <w:rPr>
                  <w:rStyle w:val="Hyperlink"/>
                </w:rPr>
                <w:t>CzechPOINT</w:t>
              </w:r>
            </w:hyperlink>
            <w:r w:rsidRPr="00EF0209">
              <w:rPr>
                <w:rStyle w:val="Hyperlink"/>
              </w:rPr>
              <w:t xml:space="preserve"> </w:t>
            </w:r>
            <w:r w:rsidRPr="00EF0209">
              <w:rPr>
                <w:rStyle w:val="Hyperlink"/>
                <w:color w:val="333333"/>
              </w:rPr>
              <w:t>and the Citizen’s Portal.</w:t>
            </w:r>
          </w:p>
        </w:tc>
      </w:tr>
      <w:tr w:rsidR="00EA0123" w:rsidRPr="00EF0209" w14:paraId="5635F3AA" w14:textId="77777777" w:rsidTr="00F0070C">
        <w:trPr>
          <w:trHeight w:val="198"/>
        </w:trPr>
        <w:tc>
          <w:tcPr>
            <w:tcW w:w="5000" w:type="pct"/>
            <w:gridSpan w:val="2"/>
          </w:tcPr>
          <w:p w14:paraId="5635F3A9" w14:textId="77777777" w:rsidR="00EA0123" w:rsidRPr="00EF0209" w:rsidRDefault="00EA0123" w:rsidP="00DE26F8">
            <w:r w:rsidRPr="00EF0209">
              <w:rPr>
                <w:rStyle w:val="Strong"/>
                <w:bCs/>
              </w:rPr>
              <w:t>Declaration to the police (e.g. in case of theft)</w:t>
            </w:r>
          </w:p>
        </w:tc>
      </w:tr>
      <w:tr w:rsidR="00EA0123" w:rsidRPr="00EF0209" w14:paraId="5635F3AD" w14:textId="77777777" w:rsidTr="00C42248">
        <w:trPr>
          <w:trHeight w:val="198"/>
        </w:trPr>
        <w:tc>
          <w:tcPr>
            <w:tcW w:w="1013" w:type="pct"/>
          </w:tcPr>
          <w:p w14:paraId="5635F3AB" w14:textId="77777777" w:rsidR="00EA0123" w:rsidRPr="00EF0209" w:rsidRDefault="00EA0123" w:rsidP="00DE26F8">
            <w:r w:rsidRPr="00EF0209">
              <w:t>Responsibility:</w:t>
            </w:r>
          </w:p>
        </w:tc>
        <w:tc>
          <w:tcPr>
            <w:tcW w:w="3987" w:type="pct"/>
          </w:tcPr>
          <w:p w14:paraId="5635F3AC" w14:textId="77777777" w:rsidR="00EA0123" w:rsidRPr="00EF0209" w:rsidRDefault="00EA0123" w:rsidP="00DE26F8">
            <w:r w:rsidRPr="00EF0209">
              <w:t>Central Government, Ministry of Interior, Czech Police</w:t>
            </w:r>
          </w:p>
        </w:tc>
      </w:tr>
      <w:tr w:rsidR="00EA0123" w:rsidRPr="00EF0209" w14:paraId="5635F3B0" w14:textId="77777777" w:rsidTr="00C42248">
        <w:trPr>
          <w:trHeight w:val="37"/>
        </w:trPr>
        <w:tc>
          <w:tcPr>
            <w:tcW w:w="1013" w:type="pct"/>
          </w:tcPr>
          <w:p w14:paraId="5635F3AE" w14:textId="77777777" w:rsidR="00EA0123" w:rsidRPr="00EF0209" w:rsidRDefault="00EA0123" w:rsidP="00DE26F8">
            <w:r w:rsidRPr="00EF0209">
              <w:t xml:space="preserve">Website: </w:t>
            </w:r>
          </w:p>
        </w:tc>
        <w:tc>
          <w:tcPr>
            <w:tcW w:w="3987" w:type="pct"/>
          </w:tcPr>
          <w:p w14:paraId="5635F3AF" w14:textId="77777777" w:rsidR="00EA0123" w:rsidRPr="00EF0209" w:rsidRDefault="00DC4F46" w:rsidP="00DE26F8">
            <w:hyperlink r:id="rId241" w:history="1">
              <w:r w:rsidR="00EA0123" w:rsidRPr="00EF0209">
                <w:rPr>
                  <w:rStyle w:val="Hyperlink"/>
                </w:rPr>
                <w:t>http://www.policie.cz/</w:t>
              </w:r>
            </w:hyperlink>
            <w:r w:rsidR="00EA0123" w:rsidRPr="00EF0209">
              <w:t xml:space="preserve"> </w:t>
            </w:r>
          </w:p>
        </w:tc>
      </w:tr>
      <w:tr w:rsidR="00EA0123" w:rsidRPr="00EF0209" w14:paraId="5635F3B3" w14:textId="77777777" w:rsidTr="00C42248">
        <w:trPr>
          <w:trHeight w:val="311"/>
        </w:trPr>
        <w:tc>
          <w:tcPr>
            <w:tcW w:w="1013" w:type="pct"/>
          </w:tcPr>
          <w:p w14:paraId="5635F3B1" w14:textId="77777777" w:rsidR="00EA0123" w:rsidRPr="00EF0209" w:rsidRDefault="00EA0123" w:rsidP="00DE26F8">
            <w:r w:rsidRPr="00EF0209">
              <w:t xml:space="preserve">Description: </w:t>
            </w:r>
          </w:p>
        </w:tc>
        <w:tc>
          <w:tcPr>
            <w:tcW w:w="3987" w:type="pct"/>
          </w:tcPr>
          <w:p w14:paraId="5635F3B2" w14:textId="77777777" w:rsidR="00EA0123" w:rsidRPr="00EF0209" w:rsidRDefault="00EA0123" w:rsidP="00DE26F8">
            <w:r w:rsidRPr="00EF0209">
              <w:t>Declarations to the police can be made by email.</w:t>
            </w:r>
          </w:p>
        </w:tc>
      </w:tr>
      <w:tr w:rsidR="00EA0123" w:rsidRPr="00EF0209" w14:paraId="5635F3B5" w14:textId="77777777" w:rsidTr="00F0070C">
        <w:trPr>
          <w:trHeight w:val="198"/>
        </w:trPr>
        <w:tc>
          <w:tcPr>
            <w:tcW w:w="5000" w:type="pct"/>
            <w:gridSpan w:val="2"/>
          </w:tcPr>
          <w:p w14:paraId="5635F3B4" w14:textId="77777777" w:rsidR="00EA0123" w:rsidRPr="00EF0209" w:rsidRDefault="00EA0123" w:rsidP="00DE26F8">
            <w:r w:rsidRPr="00EF0209">
              <w:rPr>
                <w:b/>
                <w:bCs/>
              </w:rPr>
              <w:t>Housing (building and housing, environment)</w:t>
            </w:r>
          </w:p>
        </w:tc>
      </w:tr>
      <w:tr w:rsidR="00EA0123" w:rsidRPr="00EF0209" w14:paraId="5635F3B8" w14:textId="77777777" w:rsidTr="00F0070C">
        <w:trPr>
          <w:trHeight w:val="198"/>
        </w:trPr>
        <w:tc>
          <w:tcPr>
            <w:tcW w:w="1013" w:type="pct"/>
          </w:tcPr>
          <w:p w14:paraId="5635F3B6" w14:textId="77777777" w:rsidR="00EA0123" w:rsidRPr="00EF0209" w:rsidRDefault="00EA0123" w:rsidP="00DE26F8">
            <w:r w:rsidRPr="00EF0209">
              <w:t>Responsibility:</w:t>
            </w:r>
          </w:p>
        </w:tc>
        <w:tc>
          <w:tcPr>
            <w:tcW w:w="3987" w:type="pct"/>
          </w:tcPr>
          <w:p w14:paraId="5635F3B7" w14:textId="77777777" w:rsidR="00EA0123" w:rsidRPr="00EF0209" w:rsidRDefault="00EA0123" w:rsidP="00DE26F8">
            <w:r w:rsidRPr="00EF0209">
              <w:t>Local Government</w:t>
            </w:r>
          </w:p>
        </w:tc>
      </w:tr>
      <w:tr w:rsidR="00EA0123" w:rsidRPr="00EF0209" w14:paraId="5635F3BB" w14:textId="77777777" w:rsidTr="00C42248">
        <w:trPr>
          <w:trHeight w:val="37"/>
        </w:trPr>
        <w:tc>
          <w:tcPr>
            <w:tcW w:w="1013" w:type="pct"/>
          </w:tcPr>
          <w:p w14:paraId="5635F3B9" w14:textId="77777777" w:rsidR="00EA0123" w:rsidRPr="00EF0209" w:rsidRDefault="00EA0123" w:rsidP="00DE26F8">
            <w:r w:rsidRPr="00EF0209">
              <w:t xml:space="preserve">Website: </w:t>
            </w:r>
          </w:p>
        </w:tc>
        <w:tc>
          <w:tcPr>
            <w:tcW w:w="3987" w:type="pct"/>
          </w:tcPr>
          <w:p w14:paraId="5635F3BA" w14:textId="77777777" w:rsidR="00EA0123" w:rsidRPr="00EF0209" w:rsidRDefault="00EA0123" w:rsidP="00DE26F8">
            <w:r w:rsidRPr="00EF0209">
              <w:t>N/A</w:t>
            </w:r>
          </w:p>
        </w:tc>
      </w:tr>
      <w:tr w:rsidR="00EA0123" w:rsidRPr="00EF0209" w14:paraId="5635F3BE" w14:textId="77777777" w:rsidTr="00C42248">
        <w:trPr>
          <w:trHeight w:val="311"/>
        </w:trPr>
        <w:tc>
          <w:tcPr>
            <w:tcW w:w="1013" w:type="pct"/>
          </w:tcPr>
          <w:p w14:paraId="5635F3BC" w14:textId="77777777" w:rsidR="00EA0123" w:rsidRPr="00EF0209" w:rsidRDefault="00EA0123" w:rsidP="00DE26F8">
            <w:r w:rsidRPr="00EF0209">
              <w:t xml:space="preserve">Description: </w:t>
            </w:r>
          </w:p>
        </w:tc>
        <w:tc>
          <w:tcPr>
            <w:tcW w:w="3987" w:type="pct"/>
          </w:tcPr>
          <w:p w14:paraId="5635F3BD" w14:textId="77777777" w:rsidR="00EA0123" w:rsidRPr="00EF0209" w:rsidRDefault="00EA0123" w:rsidP="00DE26F8">
            <w:r w:rsidRPr="00EF0209">
              <w:t xml:space="preserve">Applications for building/planning permission are managed by </w:t>
            </w:r>
            <w:r w:rsidRPr="00EF0209">
              <w:lastRenderedPageBreak/>
              <w:t>municipalities. Some municipalities provide related information on their websites.</w:t>
            </w:r>
          </w:p>
        </w:tc>
      </w:tr>
      <w:tr w:rsidR="00EA0123" w:rsidRPr="00EF0209" w14:paraId="5635F3C0" w14:textId="77777777" w:rsidTr="00F0070C">
        <w:trPr>
          <w:trHeight w:val="198"/>
        </w:trPr>
        <w:tc>
          <w:tcPr>
            <w:tcW w:w="5000" w:type="pct"/>
            <w:gridSpan w:val="2"/>
          </w:tcPr>
          <w:p w14:paraId="5635F3BF" w14:textId="77777777" w:rsidR="00EA0123" w:rsidRPr="00EF0209" w:rsidRDefault="00EA0123" w:rsidP="00DE26F8">
            <w:r w:rsidRPr="00EF0209">
              <w:rPr>
                <w:b/>
              </w:rPr>
              <w:lastRenderedPageBreak/>
              <w:t>List of properties</w:t>
            </w:r>
          </w:p>
        </w:tc>
      </w:tr>
      <w:tr w:rsidR="00EA0123" w:rsidRPr="00EF0209" w14:paraId="5635F3C3" w14:textId="77777777" w:rsidTr="00F0070C">
        <w:trPr>
          <w:trHeight w:val="198"/>
        </w:trPr>
        <w:tc>
          <w:tcPr>
            <w:tcW w:w="1013" w:type="pct"/>
          </w:tcPr>
          <w:p w14:paraId="5635F3C1" w14:textId="77777777" w:rsidR="00EA0123" w:rsidRPr="00EF0209" w:rsidRDefault="00EA0123" w:rsidP="00DE26F8">
            <w:r w:rsidRPr="00EF0209">
              <w:t>Responsibility:</w:t>
            </w:r>
          </w:p>
        </w:tc>
        <w:tc>
          <w:tcPr>
            <w:tcW w:w="3987" w:type="pct"/>
          </w:tcPr>
          <w:p w14:paraId="5635F3C2" w14:textId="77777777" w:rsidR="00EA0123" w:rsidRPr="00EF0209" w:rsidRDefault="00EA0123" w:rsidP="00DE26F8">
            <w:r w:rsidRPr="00EF0209">
              <w:t>N/A</w:t>
            </w:r>
          </w:p>
        </w:tc>
      </w:tr>
      <w:tr w:rsidR="00EA0123" w:rsidRPr="00EF0209" w14:paraId="5635F3C6" w14:textId="77777777" w:rsidTr="00F0070C">
        <w:trPr>
          <w:trHeight w:val="37"/>
        </w:trPr>
        <w:tc>
          <w:tcPr>
            <w:tcW w:w="1013" w:type="pct"/>
          </w:tcPr>
          <w:p w14:paraId="5635F3C4" w14:textId="77777777" w:rsidR="00EA0123" w:rsidRPr="00EF0209" w:rsidRDefault="00EA0123" w:rsidP="00DE26F8">
            <w:r w:rsidRPr="00EF0209">
              <w:t xml:space="preserve">Website: </w:t>
            </w:r>
          </w:p>
        </w:tc>
        <w:tc>
          <w:tcPr>
            <w:tcW w:w="3987" w:type="pct"/>
          </w:tcPr>
          <w:p w14:paraId="5635F3C5" w14:textId="77777777" w:rsidR="00EA0123" w:rsidRPr="00EF0209" w:rsidRDefault="00DC4F46" w:rsidP="00DE26F8">
            <w:hyperlink r:id="rId242" w:history="1">
              <w:r w:rsidR="00EA0123" w:rsidRPr="00EF0209">
                <w:rPr>
                  <w:rStyle w:val="Hyperlink"/>
                </w:rPr>
                <w:t>https://portal.gov.cz/obcan/</w:t>
              </w:r>
            </w:hyperlink>
            <w:r w:rsidR="00EA0123" w:rsidRPr="00EF0209">
              <w:t xml:space="preserve"> </w:t>
            </w:r>
          </w:p>
        </w:tc>
      </w:tr>
      <w:tr w:rsidR="00EA0123" w:rsidRPr="00EF0209" w14:paraId="5635F3C9" w14:textId="77777777" w:rsidTr="00F0070C">
        <w:trPr>
          <w:trHeight w:val="311"/>
        </w:trPr>
        <w:tc>
          <w:tcPr>
            <w:tcW w:w="1013" w:type="pct"/>
          </w:tcPr>
          <w:p w14:paraId="5635F3C7" w14:textId="77777777" w:rsidR="00EA0123" w:rsidRPr="00EF0209" w:rsidRDefault="00EA0123" w:rsidP="00DE26F8">
            <w:r w:rsidRPr="00EF0209">
              <w:t xml:space="preserve">Description: </w:t>
            </w:r>
          </w:p>
        </w:tc>
        <w:tc>
          <w:tcPr>
            <w:tcW w:w="3987" w:type="pct"/>
          </w:tcPr>
          <w:p w14:paraId="5635F3C8" w14:textId="77777777" w:rsidR="00EA0123" w:rsidRPr="00EF0209" w:rsidRDefault="00EA0123" w:rsidP="00DE26F8">
            <w:r w:rsidRPr="00EF0209">
              <w:t>On the Citizen’s Portal, the user can access a list of properties owned by the user, i.e. preview the cadastre.</w:t>
            </w:r>
          </w:p>
        </w:tc>
      </w:tr>
      <w:tr w:rsidR="00EA0123" w:rsidRPr="00EF0209" w14:paraId="5635F3CB" w14:textId="77777777" w:rsidTr="00F0070C">
        <w:trPr>
          <w:trHeight w:val="94"/>
        </w:trPr>
        <w:tc>
          <w:tcPr>
            <w:tcW w:w="5000" w:type="pct"/>
            <w:gridSpan w:val="2"/>
            <w:shd w:val="clear" w:color="auto" w:fill="EFFBFF"/>
          </w:tcPr>
          <w:p w14:paraId="5635F3CA" w14:textId="77777777" w:rsidR="00EA0123" w:rsidRPr="00EF0209" w:rsidRDefault="00EA0123" w:rsidP="0065217F">
            <w:pPr>
              <w:pStyle w:val="Subtitle"/>
              <w:rPr>
                <w:color w:val="BF3F91"/>
                <w:lang w:val="en-GB"/>
              </w:rPr>
            </w:pPr>
            <w:r w:rsidRPr="00EF0209">
              <w:rPr>
                <w:lang w:val="en-GB"/>
              </w:rPr>
              <w:t>Elections</w:t>
            </w:r>
          </w:p>
        </w:tc>
      </w:tr>
      <w:tr w:rsidR="00EA0123" w:rsidRPr="00EF0209" w14:paraId="5635F3CD" w14:textId="77777777" w:rsidTr="00F0070C">
        <w:trPr>
          <w:trHeight w:val="198"/>
        </w:trPr>
        <w:tc>
          <w:tcPr>
            <w:tcW w:w="5000" w:type="pct"/>
            <w:gridSpan w:val="2"/>
          </w:tcPr>
          <w:p w14:paraId="5635F3CC" w14:textId="77777777" w:rsidR="00EA0123" w:rsidRPr="00EF0209" w:rsidRDefault="00EA0123" w:rsidP="006F7C55">
            <w:r w:rsidRPr="00EF0209">
              <w:rPr>
                <w:b/>
              </w:rPr>
              <w:t>Holding of elections at Embassies of the Czech Republic abroad</w:t>
            </w:r>
          </w:p>
        </w:tc>
      </w:tr>
      <w:tr w:rsidR="00EA0123" w:rsidRPr="00EF0209" w14:paraId="5635F3D0" w14:textId="77777777" w:rsidTr="00F0070C">
        <w:trPr>
          <w:trHeight w:val="198"/>
        </w:trPr>
        <w:tc>
          <w:tcPr>
            <w:tcW w:w="1013" w:type="pct"/>
          </w:tcPr>
          <w:p w14:paraId="5635F3CE" w14:textId="77777777" w:rsidR="00EA0123" w:rsidRPr="00EF0209" w:rsidRDefault="00EA0123" w:rsidP="00DE26F8">
            <w:r w:rsidRPr="00EF0209">
              <w:t>Responsibility:</w:t>
            </w:r>
          </w:p>
        </w:tc>
        <w:tc>
          <w:tcPr>
            <w:tcW w:w="3987" w:type="pct"/>
          </w:tcPr>
          <w:p w14:paraId="5635F3CF" w14:textId="77777777" w:rsidR="00EA0123" w:rsidRPr="00EF0209" w:rsidRDefault="00EA0123" w:rsidP="00DE26F8">
            <w:r w:rsidRPr="00EF0209">
              <w:t>Ministry of Foreign Affairs, Ministry of Interior</w:t>
            </w:r>
          </w:p>
        </w:tc>
      </w:tr>
      <w:tr w:rsidR="00EA0123" w:rsidRPr="00EF0209" w14:paraId="5635F3D4" w14:textId="77777777" w:rsidTr="00F0070C">
        <w:trPr>
          <w:trHeight w:val="37"/>
        </w:trPr>
        <w:tc>
          <w:tcPr>
            <w:tcW w:w="1013" w:type="pct"/>
          </w:tcPr>
          <w:p w14:paraId="5635F3D1" w14:textId="77777777" w:rsidR="00EA0123" w:rsidRPr="00EF0209" w:rsidRDefault="00EA0123" w:rsidP="00DE26F8">
            <w:r w:rsidRPr="00EF0209">
              <w:t xml:space="preserve">Website: </w:t>
            </w:r>
          </w:p>
        </w:tc>
        <w:tc>
          <w:tcPr>
            <w:tcW w:w="3987" w:type="pct"/>
          </w:tcPr>
          <w:p w14:paraId="5635F3D2" w14:textId="77777777" w:rsidR="00EA0123" w:rsidRPr="00EF0209" w:rsidRDefault="00DC4F46" w:rsidP="002935DC">
            <w:hyperlink r:id="rId243" w:history="1">
              <w:r w:rsidR="00EA0123" w:rsidRPr="00EF0209">
                <w:rPr>
                  <w:rStyle w:val="Hyperlink"/>
                </w:rPr>
                <w:t>https://www.mzv.cz/cesi_v_zahranici/</w:t>
              </w:r>
            </w:hyperlink>
            <w:r w:rsidR="00EA0123" w:rsidRPr="00EF0209">
              <w:t>;</w:t>
            </w:r>
          </w:p>
          <w:p w14:paraId="5635F3D3" w14:textId="77777777" w:rsidR="00EA0123" w:rsidRPr="00EF0209" w:rsidRDefault="00DC4F46" w:rsidP="00756A17">
            <w:hyperlink r:id="rId244" w:history="1">
              <w:r w:rsidR="00EA0123" w:rsidRPr="00EF0209">
                <w:rPr>
                  <w:rStyle w:val="Hyperlink"/>
                </w:rPr>
                <w:t>https://www.mvcr.cz/volby.aspx</w:t>
              </w:r>
            </w:hyperlink>
          </w:p>
        </w:tc>
      </w:tr>
      <w:tr w:rsidR="00EA0123" w:rsidRPr="00EF0209" w14:paraId="5635F3D7" w14:textId="77777777" w:rsidTr="00F0070C">
        <w:trPr>
          <w:trHeight w:val="311"/>
        </w:trPr>
        <w:tc>
          <w:tcPr>
            <w:tcW w:w="1013" w:type="pct"/>
          </w:tcPr>
          <w:p w14:paraId="5635F3D5" w14:textId="77777777" w:rsidR="00EA0123" w:rsidRPr="00EF0209" w:rsidRDefault="00EA0123" w:rsidP="00DE26F8">
            <w:r w:rsidRPr="00EF0209">
              <w:t xml:space="preserve">Description: </w:t>
            </w:r>
          </w:p>
        </w:tc>
        <w:tc>
          <w:tcPr>
            <w:tcW w:w="3987" w:type="pct"/>
          </w:tcPr>
          <w:p w14:paraId="5635F3D6" w14:textId="77777777" w:rsidR="00EA0123" w:rsidRPr="00EF0209" w:rsidRDefault="00EA0123" w:rsidP="00DE26F8">
            <w:r w:rsidRPr="00EF0209">
              <w:t>Information only on the possibility to participate in elections abroad.</w:t>
            </w:r>
          </w:p>
        </w:tc>
      </w:tr>
    </w:tbl>
    <w:p w14:paraId="5635F3D8" w14:textId="77777777" w:rsidR="00EA0123" w:rsidRPr="00EF0209" w:rsidRDefault="00EA0123" w:rsidP="001F36DA">
      <w:pPr>
        <w:pStyle w:val="Heading2"/>
        <w:rPr>
          <w:lang w:val="en-GB"/>
        </w:rPr>
      </w:pPr>
      <w:bookmarkStart w:id="69" w:name="_Toc1475004"/>
      <w:r w:rsidRPr="00EF0209">
        <w:rPr>
          <w:lang w:val="en-GB"/>
        </w:rPr>
        <w:t>Education and youth</w:t>
      </w:r>
      <w:bookmarkEnd w:id="69"/>
      <w:r w:rsidRPr="00EF0209">
        <w:rPr>
          <w:lang w:val="en-GB"/>
        </w:rPr>
        <w:t xml:space="preserve"> </w:t>
      </w:r>
    </w:p>
    <w:tbl>
      <w:tblPr>
        <w:tblW w:w="0" w:type="auto"/>
        <w:tblInd w:w="108" w:type="dxa"/>
        <w:tblCellMar>
          <w:top w:w="60" w:type="dxa"/>
          <w:bottom w:w="60" w:type="dxa"/>
        </w:tblCellMar>
        <w:tblLook w:val="01E0" w:firstRow="1" w:lastRow="1" w:firstColumn="1" w:lastColumn="1" w:noHBand="0" w:noVBand="0"/>
      </w:tblPr>
      <w:tblGrid>
        <w:gridCol w:w="1688"/>
        <w:gridCol w:w="7207"/>
      </w:tblGrid>
      <w:tr w:rsidR="00EA0123" w:rsidRPr="00EF0209" w14:paraId="5635F3DA" w14:textId="77777777" w:rsidTr="00756A17">
        <w:trPr>
          <w:trHeight w:val="94"/>
        </w:trPr>
        <w:tc>
          <w:tcPr>
            <w:tcW w:w="0" w:type="auto"/>
            <w:gridSpan w:val="2"/>
            <w:shd w:val="clear" w:color="auto" w:fill="EFFBFF"/>
          </w:tcPr>
          <w:p w14:paraId="5635F3D9" w14:textId="77777777" w:rsidR="00EA0123" w:rsidRPr="00EF0209" w:rsidRDefault="00EA0123" w:rsidP="0065217F">
            <w:pPr>
              <w:pStyle w:val="Subtitle"/>
              <w:rPr>
                <w:lang w:val="en-GB"/>
              </w:rPr>
            </w:pPr>
            <w:r w:rsidRPr="00EF0209">
              <w:rPr>
                <w:lang w:val="en-GB"/>
              </w:rPr>
              <w:t>School and University</w:t>
            </w:r>
          </w:p>
        </w:tc>
      </w:tr>
      <w:tr w:rsidR="00EA0123" w:rsidRPr="00EF0209" w14:paraId="5635F3DC" w14:textId="77777777" w:rsidTr="00756A17">
        <w:trPr>
          <w:trHeight w:val="198"/>
        </w:trPr>
        <w:tc>
          <w:tcPr>
            <w:tcW w:w="0" w:type="auto"/>
            <w:gridSpan w:val="2"/>
          </w:tcPr>
          <w:p w14:paraId="5635F3DB" w14:textId="77777777" w:rsidR="00EA0123" w:rsidRPr="00EF0209" w:rsidRDefault="00EA0123" w:rsidP="00DE26F8">
            <w:r w:rsidRPr="00EF0209">
              <w:rPr>
                <w:b/>
                <w:bCs/>
              </w:rPr>
              <w:t>Enrolment in higher education/university</w:t>
            </w:r>
          </w:p>
        </w:tc>
      </w:tr>
      <w:tr w:rsidR="00EA0123" w:rsidRPr="00EF0209" w14:paraId="5635F3DF" w14:textId="77777777" w:rsidTr="00756A17">
        <w:trPr>
          <w:trHeight w:val="198"/>
        </w:trPr>
        <w:tc>
          <w:tcPr>
            <w:tcW w:w="0" w:type="auto"/>
          </w:tcPr>
          <w:p w14:paraId="5635F3DD" w14:textId="77777777" w:rsidR="00EA0123" w:rsidRPr="00EF0209" w:rsidRDefault="00EA0123" w:rsidP="00DE26F8">
            <w:r w:rsidRPr="00EF0209">
              <w:t>Responsibility:</w:t>
            </w:r>
          </w:p>
        </w:tc>
        <w:tc>
          <w:tcPr>
            <w:tcW w:w="0" w:type="auto"/>
          </w:tcPr>
          <w:p w14:paraId="5635F3DE" w14:textId="77777777" w:rsidR="00EA0123" w:rsidRPr="00EF0209" w:rsidRDefault="00EA0123" w:rsidP="00DE26F8">
            <w:r w:rsidRPr="00EF0209">
              <w:t>Central Government and Local Government, Higher Education Institutions</w:t>
            </w:r>
          </w:p>
        </w:tc>
      </w:tr>
      <w:tr w:rsidR="00EA0123" w:rsidRPr="00EF0209" w14:paraId="5635F3E2" w14:textId="77777777" w:rsidTr="00756A17">
        <w:trPr>
          <w:trHeight w:val="37"/>
        </w:trPr>
        <w:tc>
          <w:tcPr>
            <w:tcW w:w="0" w:type="auto"/>
          </w:tcPr>
          <w:p w14:paraId="5635F3E0" w14:textId="77777777" w:rsidR="00EA0123" w:rsidRPr="00EF0209" w:rsidRDefault="00EA0123" w:rsidP="00DE26F8">
            <w:r w:rsidRPr="00EF0209">
              <w:t xml:space="preserve">Website: </w:t>
            </w:r>
          </w:p>
        </w:tc>
        <w:tc>
          <w:tcPr>
            <w:tcW w:w="0" w:type="auto"/>
          </w:tcPr>
          <w:p w14:paraId="5635F3E1" w14:textId="77777777" w:rsidR="00EA0123" w:rsidRPr="00EF0209" w:rsidRDefault="00DC4F46" w:rsidP="00DE26F8">
            <w:hyperlink r:id="rId245" w:history="1">
              <w:r w:rsidR="00EA0123" w:rsidRPr="00EF0209">
                <w:rPr>
                  <w:rStyle w:val="Hyperlink"/>
                </w:rPr>
                <w:t>http://www.msmt.cz/</w:t>
              </w:r>
            </w:hyperlink>
            <w:r w:rsidR="00EA0123" w:rsidRPr="00EF0209">
              <w:t xml:space="preserve"> </w:t>
            </w:r>
          </w:p>
        </w:tc>
      </w:tr>
      <w:tr w:rsidR="00EA0123" w:rsidRPr="00EF0209" w14:paraId="5635F3E5" w14:textId="77777777" w:rsidTr="00756A17">
        <w:trPr>
          <w:trHeight w:val="311"/>
        </w:trPr>
        <w:tc>
          <w:tcPr>
            <w:tcW w:w="0" w:type="auto"/>
          </w:tcPr>
          <w:p w14:paraId="5635F3E3" w14:textId="77777777" w:rsidR="00EA0123" w:rsidRPr="00EF0209" w:rsidRDefault="00EA0123" w:rsidP="00DE26F8">
            <w:r w:rsidRPr="00EF0209">
              <w:t xml:space="preserve">Description: </w:t>
            </w:r>
          </w:p>
        </w:tc>
        <w:tc>
          <w:tcPr>
            <w:tcW w:w="0" w:type="auto"/>
          </w:tcPr>
          <w:p w14:paraId="5635F3E4" w14:textId="77777777" w:rsidR="00EA0123" w:rsidRPr="00EF0209" w:rsidRDefault="00EA0123" w:rsidP="00DE26F8">
            <w:r w:rsidRPr="00EF0209">
              <w:t>There is no central enrolment system in the Czech Republic. Enrolment falls under the responsibility of individual schools and universities. The majority offer information and downloadable forms.</w:t>
            </w:r>
          </w:p>
        </w:tc>
      </w:tr>
      <w:tr w:rsidR="00EA0123" w:rsidRPr="00EF0209" w14:paraId="5635F3E7" w14:textId="77777777" w:rsidTr="00756A17">
        <w:trPr>
          <w:trHeight w:val="198"/>
        </w:trPr>
        <w:tc>
          <w:tcPr>
            <w:tcW w:w="0" w:type="auto"/>
            <w:gridSpan w:val="2"/>
          </w:tcPr>
          <w:p w14:paraId="5635F3E6" w14:textId="77777777" w:rsidR="00EA0123" w:rsidRPr="00EF0209" w:rsidRDefault="00EA0123" w:rsidP="00DE26F8">
            <w:r w:rsidRPr="00EF0209">
              <w:rPr>
                <w:b/>
                <w:bCs/>
              </w:rPr>
              <w:t>Diploma</w:t>
            </w:r>
          </w:p>
        </w:tc>
      </w:tr>
      <w:tr w:rsidR="00EA0123" w:rsidRPr="00EF0209" w14:paraId="5635F3EA" w14:textId="77777777" w:rsidTr="00756A17">
        <w:trPr>
          <w:trHeight w:val="198"/>
        </w:trPr>
        <w:tc>
          <w:tcPr>
            <w:tcW w:w="0" w:type="auto"/>
          </w:tcPr>
          <w:p w14:paraId="5635F3E8" w14:textId="77777777" w:rsidR="00EA0123" w:rsidRPr="00EF0209" w:rsidRDefault="00EA0123" w:rsidP="00DE26F8">
            <w:r w:rsidRPr="00EF0209">
              <w:t>Responsibility:</w:t>
            </w:r>
          </w:p>
        </w:tc>
        <w:tc>
          <w:tcPr>
            <w:tcW w:w="0" w:type="auto"/>
          </w:tcPr>
          <w:p w14:paraId="5635F3E9" w14:textId="77777777" w:rsidR="00EA0123" w:rsidRPr="00EF0209" w:rsidRDefault="00EA0123" w:rsidP="00DE26F8">
            <w:r w:rsidRPr="00EF0209">
              <w:rPr>
                <w:bCs/>
              </w:rPr>
              <w:t>State universities, Ministry of Education, Youth and Sports</w:t>
            </w:r>
          </w:p>
        </w:tc>
      </w:tr>
      <w:tr w:rsidR="00EA0123" w:rsidRPr="00EF0209" w14:paraId="5635F3ED" w14:textId="77777777" w:rsidTr="00756A17">
        <w:trPr>
          <w:trHeight w:val="37"/>
        </w:trPr>
        <w:tc>
          <w:tcPr>
            <w:tcW w:w="0" w:type="auto"/>
          </w:tcPr>
          <w:p w14:paraId="5635F3EB" w14:textId="77777777" w:rsidR="00EA0123" w:rsidRPr="00EF0209" w:rsidRDefault="00EA0123" w:rsidP="00DE26F8">
            <w:r w:rsidRPr="00EF0209">
              <w:t xml:space="preserve">Website: </w:t>
            </w:r>
          </w:p>
        </w:tc>
        <w:tc>
          <w:tcPr>
            <w:tcW w:w="0" w:type="auto"/>
          </w:tcPr>
          <w:p w14:paraId="5635F3EC" w14:textId="77777777" w:rsidR="00EA0123" w:rsidRPr="00EF0209" w:rsidRDefault="00DC4F46" w:rsidP="00DE26F8">
            <w:hyperlink r:id="rId246" w:history="1">
              <w:r w:rsidR="00EA0123" w:rsidRPr="00EF0209">
                <w:rPr>
                  <w:rStyle w:val="Hyperlink"/>
                </w:rPr>
                <w:t>http://www.msmt.cz/areas-of-work/tertiary-education/recognition-of-foreign-higher-education-in-the-czech</w:t>
              </w:r>
            </w:hyperlink>
          </w:p>
        </w:tc>
      </w:tr>
      <w:tr w:rsidR="00EA0123" w:rsidRPr="00EF0209" w14:paraId="5635F3F0" w14:textId="77777777" w:rsidTr="00756A17">
        <w:trPr>
          <w:trHeight w:val="311"/>
        </w:trPr>
        <w:tc>
          <w:tcPr>
            <w:tcW w:w="0" w:type="auto"/>
          </w:tcPr>
          <w:p w14:paraId="5635F3EE" w14:textId="77777777" w:rsidR="00EA0123" w:rsidRPr="00EF0209" w:rsidRDefault="00EA0123" w:rsidP="00DE26F8">
            <w:r w:rsidRPr="00EF0209">
              <w:t xml:space="preserve">Description: </w:t>
            </w:r>
          </w:p>
        </w:tc>
        <w:tc>
          <w:tcPr>
            <w:tcW w:w="0" w:type="auto"/>
          </w:tcPr>
          <w:p w14:paraId="5635F3EF" w14:textId="77777777" w:rsidR="00EA0123" w:rsidRPr="00EF0209" w:rsidRDefault="00EA0123" w:rsidP="00DE26F8">
            <w:r w:rsidRPr="00EF0209">
              <w:t xml:space="preserve">Nostrification of higher education diploma may be required when applying for certain jobs. Individual state universities provide this service. More information can be found on the webpage above.  </w:t>
            </w:r>
          </w:p>
        </w:tc>
      </w:tr>
      <w:tr w:rsidR="00EA0123" w:rsidRPr="00EF0209" w14:paraId="5635F3F2" w14:textId="77777777" w:rsidTr="00756A17">
        <w:trPr>
          <w:trHeight w:val="198"/>
        </w:trPr>
        <w:tc>
          <w:tcPr>
            <w:tcW w:w="0" w:type="auto"/>
            <w:gridSpan w:val="2"/>
          </w:tcPr>
          <w:p w14:paraId="5635F3F1" w14:textId="77777777" w:rsidR="00EA0123" w:rsidRPr="00EF0209" w:rsidRDefault="00EA0123" w:rsidP="00DE26F8">
            <w:r w:rsidRPr="00EF0209">
              <w:rPr>
                <w:rStyle w:val="Strong"/>
                <w:bCs/>
              </w:rPr>
              <w:t>National library</w:t>
            </w:r>
          </w:p>
        </w:tc>
      </w:tr>
      <w:tr w:rsidR="00EA0123" w:rsidRPr="00EF0209" w14:paraId="5635F3F5" w14:textId="77777777" w:rsidTr="00756A17">
        <w:trPr>
          <w:trHeight w:val="198"/>
        </w:trPr>
        <w:tc>
          <w:tcPr>
            <w:tcW w:w="0" w:type="auto"/>
          </w:tcPr>
          <w:p w14:paraId="5635F3F3" w14:textId="77777777" w:rsidR="00EA0123" w:rsidRPr="00EF0209" w:rsidRDefault="00EA0123" w:rsidP="00DE26F8">
            <w:r w:rsidRPr="00EF0209">
              <w:t>Responsibility:</w:t>
            </w:r>
          </w:p>
        </w:tc>
        <w:tc>
          <w:tcPr>
            <w:tcW w:w="0" w:type="auto"/>
          </w:tcPr>
          <w:p w14:paraId="5635F3F4" w14:textId="77777777" w:rsidR="00EA0123" w:rsidRPr="00EF0209" w:rsidRDefault="00EA0123" w:rsidP="00DE26F8">
            <w:r w:rsidRPr="00EF0209">
              <w:t>National Library of the Czech Republic</w:t>
            </w:r>
          </w:p>
        </w:tc>
      </w:tr>
      <w:tr w:rsidR="00EA0123" w:rsidRPr="00EF0209" w14:paraId="5635F3F8" w14:textId="77777777" w:rsidTr="00756A17">
        <w:trPr>
          <w:trHeight w:val="37"/>
        </w:trPr>
        <w:tc>
          <w:tcPr>
            <w:tcW w:w="0" w:type="auto"/>
          </w:tcPr>
          <w:p w14:paraId="5635F3F6" w14:textId="77777777" w:rsidR="00EA0123" w:rsidRPr="00EF0209" w:rsidRDefault="00EA0123" w:rsidP="00DE26F8">
            <w:r w:rsidRPr="00EF0209">
              <w:t xml:space="preserve">Website: </w:t>
            </w:r>
          </w:p>
        </w:tc>
        <w:tc>
          <w:tcPr>
            <w:tcW w:w="0" w:type="auto"/>
          </w:tcPr>
          <w:p w14:paraId="5635F3F7" w14:textId="77777777" w:rsidR="00EA0123" w:rsidRPr="00EF0209" w:rsidRDefault="00DC4F46" w:rsidP="00DE26F8">
            <w:hyperlink r:id="rId247" w:history="1">
              <w:r w:rsidR="00EA0123" w:rsidRPr="00EF0209">
                <w:rPr>
                  <w:rStyle w:val="Hyperlink"/>
                </w:rPr>
                <w:t>http://www.en.nkp.cz/</w:t>
              </w:r>
            </w:hyperlink>
            <w:r w:rsidR="00EA0123" w:rsidRPr="00EF0209">
              <w:t xml:space="preserve"> </w:t>
            </w:r>
          </w:p>
        </w:tc>
      </w:tr>
      <w:tr w:rsidR="00EA0123" w:rsidRPr="00EF0209" w14:paraId="5635F3FB" w14:textId="77777777" w:rsidTr="00756A17">
        <w:trPr>
          <w:trHeight w:val="311"/>
        </w:trPr>
        <w:tc>
          <w:tcPr>
            <w:tcW w:w="0" w:type="auto"/>
          </w:tcPr>
          <w:p w14:paraId="5635F3F9" w14:textId="77777777" w:rsidR="00EA0123" w:rsidRPr="00EF0209" w:rsidRDefault="00EA0123" w:rsidP="00DE26F8">
            <w:r w:rsidRPr="00EF0209">
              <w:t xml:space="preserve">Description: </w:t>
            </w:r>
          </w:p>
        </w:tc>
        <w:tc>
          <w:tcPr>
            <w:tcW w:w="0" w:type="auto"/>
          </w:tcPr>
          <w:p w14:paraId="5635F3FA" w14:textId="77777777" w:rsidR="00EA0123" w:rsidRPr="00EF0209" w:rsidRDefault="00EA0123" w:rsidP="00DE26F8">
            <w:r w:rsidRPr="00EF0209">
              <w:t>National Library of the Czech Republic provides access to digitalised books, newspapers and journals, articles, manuscripts and Incunabula, music collections, early printed books, sound recordings, maps, licensed databases, etc.</w:t>
            </w:r>
          </w:p>
        </w:tc>
      </w:tr>
      <w:tr w:rsidR="00EA0123" w:rsidRPr="00EF0209" w14:paraId="5635F3FD" w14:textId="77777777" w:rsidTr="00756A17">
        <w:trPr>
          <w:trHeight w:val="198"/>
        </w:trPr>
        <w:tc>
          <w:tcPr>
            <w:tcW w:w="0" w:type="auto"/>
            <w:gridSpan w:val="2"/>
          </w:tcPr>
          <w:p w14:paraId="5635F3FC" w14:textId="77777777" w:rsidR="00EA0123" w:rsidRPr="00EF0209" w:rsidRDefault="00EA0123" w:rsidP="00DE26F8">
            <w:r w:rsidRPr="00EF0209">
              <w:rPr>
                <w:b/>
                <w:bCs/>
              </w:rPr>
              <w:t>Public libraries (availability of catalogues, search tools)</w:t>
            </w:r>
          </w:p>
        </w:tc>
      </w:tr>
      <w:tr w:rsidR="00EA0123" w:rsidRPr="00EF0209" w14:paraId="5635F400" w14:textId="77777777" w:rsidTr="00756A17">
        <w:trPr>
          <w:trHeight w:val="198"/>
        </w:trPr>
        <w:tc>
          <w:tcPr>
            <w:tcW w:w="0" w:type="auto"/>
          </w:tcPr>
          <w:p w14:paraId="5635F3FE" w14:textId="77777777" w:rsidR="00EA0123" w:rsidRPr="00EF0209" w:rsidRDefault="00EA0123" w:rsidP="00DE26F8">
            <w:r w:rsidRPr="00EF0209">
              <w:t>Responsibility:</w:t>
            </w:r>
          </w:p>
        </w:tc>
        <w:tc>
          <w:tcPr>
            <w:tcW w:w="0" w:type="auto"/>
          </w:tcPr>
          <w:p w14:paraId="5635F3FF" w14:textId="77777777" w:rsidR="00EA0123" w:rsidRPr="00EF0209" w:rsidRDefault="00EA0123" w:rsidP="00DE26F8">
            <w:r w:rsidRPr="00EF0209">
              <w:t>Regional and Local Governments</w:t>
            </w:r>
          </w:p>
        </w:tc>
      </w:tr>
      <w:tr w:rsidR="00EA0123" w:rsidRPr="00EF0209" w14:paraId="5635F403" w14:textId="77777777" w:rsidTr="00756A17">
        <w:trPr>
          <w:trHeight w:val="37"/>
        </w:trPr>
        <w:tc>
          <w:tcPr>
            <w:tcW w:w="0" w:type="auto"/>
          </w:tcPr>
          <w:p w14:paraId="5635F401" w14:textId="77777777" w:rsidR="00EA0123" w:rsidRPr="00EF0209" w:rsidRDefault="00EA0123" w:rsidP="00DE26F8">
            <w:r w:rsidRPr="00EF0209">
              <w:t xml:space="preserve">Website: </w:t>
            </w:r>
          </w:p>
        </w:tc>
        <w:tc>
          <w:tcPr>
            <w:tcW w:w="0" w:type="auto"/>
          </w:tcPr>
          <w:p w14:paraId="5635F402" w14:textId="77777777" w:rsidR="00EA0123" w:rsidRPr="00EF0209" w:rsidRDefault="00DC4F46" w:rsidP="00DE26F8">
            <w:hyperlink r:id="rId248" w:history="1">
              <w:r w:rsidR="00EA0123" w:rsidRPr="00EF0209">
                <w:rPr>
                  <w:rStyle w:val="Hyperlink"/>
                </w:rPr>
                <w:t>https://www.mzk.cz/en/about-library/membership-organizations</w:t>
              </w:r>
            </w:hyperlink>
            <w:r w:rsidR="00EA0123" w:rsidRPr="00EF0209">
              <w:t xml:space="preserve"> </w:t>
            </w:r>
          </w:p>
        </w:tc>
      </w:tr>
      <w:tr w:rsidR="00EA0123" w:rsidRPr="00EF0209" w14:paraId="5635F408" w14:textId="77777777" w:rsidTr="00756A17">
        <w:trPr>
          <w:trHeight w:val="311"/>
        </w:trPr>
        <w:tc>
          <w:tcPr>
            <w:tcW w:w="0" w:type="auto"/>
          </w:tcPr>
          <w:p w14:paraId="5635F404" w14:textId="77777777" w:rsidR="00EA0123" w:rsidRPr="00EF0209" w:rsidRDefault="00EA0123" w:rsidP="00DE26F8">
            <w:r w:rsidRPr="00EF0209">
              <w:lastRenderedPageBreak/>
              <w:t xml:space="preserve">Description: </w:t>
            </w:r>
          </w:p>
        </w:tc>
        <w:tc>
          <w:tcPr>
            <w:tcW w:w="0" w:type="auto"/>
          </w:tcPr>
          <w:p w14:paraId="5635F405" w14:textId="77777777" w:rsidR="00EA0123" w:rsidRPr="00EF0209" w:rsidRDefault="00EA0123" w:rsidP="00444A6C">
            <w:r w:rsidRPr="00EF0209">
              <w:t xml:space="preserve">Public libraries are managed by regional and local governments. Several libraries, such as the </w:t>
            </w:r>
            <w:hyperlink r:id="rId249" w:history="1">
              <w:r w:rsidRPr="00EF0209">
                <w:rPr>
                  <w:rStyle w:val="Hyperlink"/>
                </w:rPr>
                <w:t>Municipal Library of Prague</w:t>
              </w:r>
            </w:hyperlink>
            <w:r w:rsidRPr="00EF0209">
              <w:t xml:space="preserve">, provide an online catalogue and a number of online services, including: electronic listings of the newly-available items in the library collection; email notifications at the end of the lending period; automatic extension of the lending period by email; facility for reserving an item from the online catalogue. </w:t>
            </w:r>
          </w:p>
          <w:p w14:paraId="5635F406" w14:textId="77777777" w:rsidR="00EA0123" w:rsidRPr="00EF0209" w:rsidRDefault="00DC4F46" w:rsidP="00444A6C">
            <w:hyperlink r:id="rId250" w:history="1">
              <w:r w:rsidR="00EA0123" w:rsidRPr="00EF0209">
                <w:rPr>
                  <w:rStyle w:val="Hyperlink"/>
                </w:rPr>
                <w:t>Many public libraries and university portals</w:t>
              </w:r>
            </w:hyperlink>
            <w:r w:rsidR="00EA0123" w:rsidRPr="00EF0209">
              <w:t xml:space="preserve"> accept online identification service </w:t>
            </w:r>
            <w:hyperlink r:id="rId251" w:history="1">
              <w:r w:rsidR="00EA0123" w:rsidRPr="00EF0209">
                <w:rPr>
                  <w:rStyle w:val="Hyperlink"/>
                </w:rPr>
                <w:t>MojeID</w:t>
              </w:r>
            </w:hyperlink>
            <w:r w:rsidR="00EA0123" w:rsidRPr="00EF0209">
              <w:t xml:space="preserve">. By March 2018, there were more than 605 275 active users of this eID. </w:t>
            </w:r>
          </w:p>
          <w:p w14:paraId="5635F407" w14:textId="77777777" w:rsidR="00EA0123" w:rsidRPr="00EF0209" w:rsidRDefault="00EA0123" w:rsidP="00444A6C">
            <w:r w:rsidRPr="00EF0209">
              <w:t xml:space="preserve">For several life events, citizens can consult the </w:t>
            </w:r>
            <w:hyperlink r:id="rId252" w:history="1">
              <w:r w:rsidRPr="00EF0209">
                <w:rPr>
                  <w:rStyle w:val="Hyperlink"/>
                </w:rPr>
                <w:t>mobile application of the Ministry of Interior</w:t>
              </w:r>
            </w:hyperlink>
            <w:r w:rsidRPr="00EF0209">
              <w:t xml:space="preserve">, available for </w:t>
            </w:r>
            <w:hyperlink r:id="rId253" w:history="1">
              <w:r w:rsidRPr="00EF0209">
                <w:rPr>
                  <w:rStyle w:val="Hyperlink"/>
                </w:rPr>
                <w:t>Android</w:t>
              </w:r>
            </w:hyperlink>
            <w:r w:rsidRPr="00EF0209">
              <w:t xml:space="preserve"> and </w:t>
            </w:r>
            <w:hyperlink r:id="rId254" w:history="1">
              <w:r w:rsidRPr="00EF0209">
                <w:rPr>
                  <w:rStyle w:val="Hyperlink"/>
                </w:rPr>
                <w:t>iOS</w:t>
              </w:r>
            </w:hyperlink>
            <w:r w:rsidRPr="00EF0209">
              <w:t>. The application provides authoritative step-by-step information on procedures, obligations, documents and public administration office locations. It can also navigate users to the nearest public administration, the Czech POINT office and the police station. Life events currently supported by the mobile application include Birth of a child, Moving, Loss of (personal ID) documents, Death in the family and Transfer of property rights.</w:t>
            </w:r>
          </w:p>
        </w:tc>
      </w:tr>
      <w:tr w:rsidR="00EA0123" w:rsidRPr="00EF0209" w14:paraId="5635F40A" w14:textId="77777777" w:rsidTr="00756A17">
        <w:trPr>
          <w:trHeight w:val="94"/>
        </w:trPr>
        <w:tc>
          <w:tcPr>
            <w:tcW w:w="0" w:type="auto"/>
            <w:gridSpan w:val="2"/>
            <w:shd w:val="clear" w:color="auto" w:fill="EFFBFF"/>
          </w:tcPr>
          <w:p w14:paraId="5635F409" w14:textId="77777777" w:rsidR="00EA0123" w:rsidRPr="00EF0209" w:rsidRDefault="00EA0123" w:rsidP="00DE26F8">
            <w:pPr>
              <w:spacing w:before="120" w:after="180"/>
              <w:jc w:val="left"/>
              <w:rPr>
                <w:color w:val="BF3F91"/>
                <w:sz w:val="22"/>
              </w:rPr>
            </w:pPr>
            <w:r w:rsidRPr="00EF0209">
              <w:rPr>
                <w:color w:val="00B0F0"/>
                <w:sz w:val="22"/>
              </w:rPr>
              <w:t>Traineeships</w:t>
            </w:r>
          </w:p>
        </w:tc>
      </w:tr>
      <w:tr w:rsidR="00EA0123" w:rsidRPr="00EF0209" w14:paraId="5635F40C" w14:textId="77777777" w:rsidTr="00756A17">
        <w:trPr>
          <w:trHeight w:val="198"/>
        </w:trPr>
        <w:tc>
          <w:tcPr>
            <w:tcW w:w="0" w:type="auto"/>
            <w:gridSpan w:val="2"/>
          </w:tcPr>
          <w:p w14:paraId="5635F40B" w14:textId="77777777" w:rsidR="00EA0123" w:rsidRPr="00EF0209" w:rsidRDefault="00EA0123" w:rsidP="0031329F">
            <w:r w:rsidRPr="00EF0209">
              <w:rPr>
                <w:b/>
                <w:bCs/>
                <w:szCs w:val="20"/>
              </w:rPr>
              <w:t>Exchange study stays for students and staff of Universities</w:t>
            </w:r>
          </w:p>
        </w:tc>
      </w:tr>
      <w:tr w:rsidR="00EA0123" w:rsidRPr="00EF0209" w14:paraId="5635F40F" w14:textId="77777777" w:rsidTr="00756A17">
        <w:trPr>
          <w:trHeight w:val="198"/>
        </w:trPr>
        <w:tc>
          <w:tcPr>
            <w:tcW w:w="0" w:type="auto"/>
          </w:tcPr>
          <w:p w14:paraId="5635F40D" w14:textId="77777777" w:rsidR="00EA0123" w:rsidRPr="00EF0209" w:rsidRDefault="00EA0123" w:rsidP="00DE26F8">
            <w:r w:rsidRPr="00EF0209">
              <w:t>Responsibility:</w:t>
            </w:r>
          </w:p>
        </w:tc>
        <w:tc>
          <w:tcPr>
            <w:tcW w:w="0" w:type="auto"/>
          </w:tcPr>
          <w:p w14:paraId="5635F40E" w14:textId="77777777" w:rsidR="00EA0123" w:rsidRPr="00EF0209" w:rsidRDefault="00EA0123" w:rsidP="00DE26F8">
            <w:r w:rsidRPr="00EF0209">
              <w:t>Individual universities</w:t>
            </w:r>
          </w:p>
        </w:tc>
      </w:tr>
      <w:tr w:rsidR="00EA0123" w:rsidRPr="00EF0209" w14:paraId="5635F413" w14:textId="77777777" w:rsidTr="00756A17">
        <w:trPr>
          <w:trHeight w:val="37"/>
        </w:trPr>
        <w:tc>
          <w:tcPr>
            <w:tcW w:w="0" w:type="auto"/>
          </w:tcPr>
          <w:p w14:paraId="5635F410" w14:textId="77777777" w:rsidR="00EA0123" w:rsidRPr="00EF0209" w:rsidRDefault="00EA0123" w:rsidP="00DE26F8">
            <w:r w:rsidRPr="00EF0209">
              <w:t xml:space="preserve">Website: </w:t>
            </w:r>
          </w:p>
        </w:tc>
        <w:tc>
          <w:tcPr>
            <w:tcW w:w="0" w:type="auto"/>
          </w:tcPr>
          <w:p w14:paraId="5635F411" w14:textId="77777777" w:rsidR="00EA0123" w:rsidRPr="00EF0209" w:rsidRDefault="00DC4F46" w:rsidP="00794FA0">
            <w:pPr>
              <w:pStyle w:val="NormalWeb"/>
              <w:spacing w:before="0" w:beforeAutospacing="0" w:after="0" w:afterAutospacing="0"/>
              <w:rPr>
                <w:lang w:val="en-GB"/>
              </w:rPr>
            </w:pPr>
            <w:hyperlink r:id="rId255" w:history="1">
              <w:r w:rsidR="00EA0123" w:rsidRPr="00EF0209">
                <w:rPr>
                  <w:rStyle w:val="Hyperlink"/>
                  <w:szCs w:val="20"/>
                  <w:lang w:val="en-GB"/>
                </w:rPr>
                <w:t>https://www.ff.cuni.cz/studium/studium-v-zahranici/zahranicni-vymenne-programy/</w:t>
              </w:r>
            </w:hyperlink>
            <w:r w:rsidR="00EA0123" w:rsidRPr="00EF0209">
              <w:rPr>
                <w:rFonts w:ascii="Verdana" w:hAnsi="Verdana"/>
                <w:sz w:val="20"/>
                <w:lang w:val="en-GB"/>
              </w:rPr>
              <w:t>;</w:t>
            </w:r>
          </w:p>
          <w:p w14:paraId="5635F412" w14:textId="77777777" w:rsidR="00EA0123" w:rsidRPr="00EF0209" w:rsidRDefault="00DC4F46" w:rsidP="00F0070C">
            <w:pPr>
              <w:pStyle w:val="NormalWeb"/>
              <w:spacing w:before="0" w:beforeAutospacing="0" w:after="0" w:afterAutospacing="0"/>
              <w:rPr>
                <w:lang w:val="en-GB"/>
              </w:rPr>
            </w:pPr>
            <w:hyperlink r:id="rId256" w:history="1">
              <w:r w:rsidR="00EA0123" w:rsidRPr="00EF0209">
                <w:rPr>
                  <w:rStyle w:val="Hyperlink"/>
                  <w:szCs w:val="20"/>
                  <w:lang w:val="en-GB"/>
                </w:rPr>
                <w:t>https://ozs.vse.cz/chci-vyjet-2/jak/vyberove-rizeni-v-ramci-vse/</w:t>
              </w:r>
            </w:hyperlink>
          </w:p>
        </w:tc>
      </w:tr>
      <w:tr w:rsidR="00EA0123" w:rsidRPr="00EF0209" w14:paraId="5635F416" w14:textId="77777777" w:rsidTr="00756A17">
        <w:trPr>
          <w:trHeight w:val="311"/>
        </w:trPr>
        <w:tc>
          <w:tcPr>
            <w:tcW w:w="0" w:type="auto"/>
          </w:tcPr>
          <w:p w14:paraId="5635F414" w14:textId="77777777" w:rsidR="00EA0123" w:rsidRPr="00EF0209" w:rsidRDefault="00EA0123" w:rsidP="00DE26F8">
            <w:r w:rsidRPr="00EF0209">
              <w:t xml:space="preserve">Description: </w:t>
            </w:r>
          </w:p>
        </w:tc>
        <w:tc>
          <w:tcPr>
            <w:tcW w:w="0" w:type="auto"/>
          </w:tcPr>
          <w:p w14:paraId="5635F415" w14:textId="77777777" w:rsidR="00EA0123" w:rsidRPr="00EF0209" w:rsidRDefault="00EA0123" w:rsidP="00DE26F8">
            <w:r w:rsidRPr="00EF0209">
              <w:t>Universities organise exchange study stays for their students and teaching staff, e.g. Under the Erasmus (EuRopean Action Scheme for the Mobility of University Students) programme, which supports the foreign mobility of higher education students and educators, and co-operation in higher educational institutions in Europe. Some forms are also available to fill in.</w:t>
            </w:r>
          </w:p>
        </w:tc>
      </w:tr>
      <w:tr w:rsidR="00EA0123" w:rsidRPr="00EF0209" w14:paraId="5635F418" w14:textId="77777777" w:rsidTr="00756A17">
        <w:trPr>
          <w:trHeight w:val="94"/>
        </w:trPr>
        <w:tc>
          <w:tcPr>
            <w:tcW w:w="0" w:type="auto"/>
            <w:gridSpan w:val="2"/>
            <w:shd w:val="clear" w:color="auto" w:fill="EFFBFF"/>
          </w:tcPr>
          <w:p w14:paraId="5635F417" w14:textId="77777777" w:rsidR="00EA0123" w:rsidRPr="00EF0209" w:rsidRDefault="00EA0123" w:rsidP="0065217F">
            <w:pPr>
              <w:pStyle w:val="Subtitle"/>
              <w:rPr>
                <w:lang w:val="en-GB"/>
              </w:rPr>
            </w:pPr>
            <w:r w:rsidRPr="00EF0209">
              <w:rPr>
                <w:lang w:val="en-GB"/>
              </w:rPr>
              <w:t>Researchers</w:t>
            </w:r>
          </w:p>
        </w:tc>
      </w:tr>
      <w:tr w:rsidR="00EA0123" w:rsidRPr="00EF0209" w14:paraId="5635F41A" w14:textId="77777777" w:rsidTr="00756A17">
        <w:trPr>
          <w:trHeight w:val="198"/>
        </w:trPr>
        <w:tc>
          <w:tcPr>
            <w:tcW w:w="0" w:type="auto"/>
            <w:gridSpan w:val="2"/>
          </w:tcPr>
          <w:p w14:paraId="5635F419" w14:textId="77777777" w:rsidR="00EA0123" w:rsidRPr="00EF0209" w:rsidRDefault="00EA0123" w:rsidP="00DE26F8">
            <w:r w:rsidRPr="00EF0209">
              <w:rPr>
                <w:b/>
                <w:bCs/>
              </w:rPr>
              <w:t>Information and assistance to researchers</w:t>
            </w:r>
          </w:p>
        </w:tc>
      </w:tr>
      <w:tr w:rsidR="00EA0123" w:rsidRPr="00EF0209" w14:paraId="5635F41D" w14:textId="77777777" w:rsidTr="00756A17">
        <w:trPr>
          <w:trHeight w:val="198"/>
        </w:trPr>
        <w:tc>
          <w:tcPr>
            <w:tcW w:w="0" w:type="auto"/>
          </w:tcPr>
          <w:p w14:paraId="5635F41B" w14:textId="77777777" w:rsidR="00EA0123" w:rsidRPr="00EF0209" w:rsidRDefault="00EA0123" w:rsidP="00DE26F8">
            <w:r w:rsidRPr="00EF0209">
              <w:t>Responsibility:</w:t>
            </w:r>
          </w:p>
        </w:tc>
        <w:tc>
          <w:tcPr>
            <w:tcW w:w="0" w:type="auto"/>
          </w:tcPr>
          <w:p w14:paraId="5635F41C" w14:textId="77777777" w:rsidR="00EA0123" w:rsidRPr="00EF0209" w:rsidRDefault="00EA0123" w:rsidP="00DE26F8">
            <w:r w:rsidRPr="00EF0209">
              <w:t>EURAXESS Czech Republic</w:t>
            </w:r>
          </w:p>
        </w:tc>
      </w:tr>
      <w:tr w:rsidR="00EA0123" w:rsidRPr="00EF0209" w14:paraId="5635F420" w14:textId="77777777" w:rsidTr="00756A17">
        <w:trPr>
          <w:trHeight w:val="37"/>
        </w:trPr>
        <w:tc>
          <w:tcPr>
            <w:tcW w:w="0" w:type="auto"/>
          </w:tcPr>
          <w:p w14:paraId="5635F41E" w14:textId="77777777" w:rsidR="00EA0123" w:rsidRPr="00EF0209" w:rsidRDefault="00EA0123" w:rsidP="00DE26F8">
            <w:r w:rsidRPr="00EF0209">
              <w:t xml:space="preserve">Website: </w:t>
            </w:r>
          </w:p>
        </w:tc>
        <w:tc>
          <w:tcPr>
            <w:tcW w:w="0" w:type="auto"/>
          </w:tcPr>
          <w:p w14:paraId="5635F41F" w14:textId="77777777" w:rsidR="00EA0123" w:rsidRPr="00EF0209" w:rsidRDefault="00DC4F46" w:rsidP="00DE26F8">
            <w:hyperlink r:id="rId257" w:history="1">
              <w:r w:rsidR="00EA0123" w:rsidRPr="00EF0209">
                <w:rPr>
                  <w:rStyle w:val="Hyperlink"/>
                </w:rPr>
                <w:t>http://www.euraxess.cz/</w:t>
              </w:r>
            </w:hyperlink>
            <w:r w:rsidR="00EA0123" w:rsidRPr="00EF0209">
              <w:t xml:space="preserve"> </w:t>
            </w:r>
          </w:p>
        </w:tc>
      </w:tr>
      <w:tr w:rsidR="00EA0123" w:rsidRPr="00EF0209" w14:paraId="5635F423" w14:textId="77777777" w:rsidTr="00756A17">
        <w:trPr>
          <w:trHeight w:val="311"/>
        </w:trPr>
        <w:tc>
          <w:tcPr>
            <w:tcW w:w="0" w:type="auto"/>
          </w:tcPr>
          <w:p w14:paraId="5635F421" w14:textId="77777777" w:rsidR="00EA0123" w:rsidRPr="00EF0209" w:rsidRDefault="00EA0123" w:rsidP="00DE26F8">
            <w:r w:rsidRPr="00EF0209">
              <w:t xml:space="preserve">Description: </w:t>
            </w:r>
          </w:p>
        </w:tc>
        <w:tc>
          <w:tcPr>
            <w:tcW w:w="0" w:type="auto"/>
          </w:tcPr>
          <w:p w14:paraId="5635F422" w14:textId="77777777" w:rsidR="00EA0123" w:rsidRPr="00EF0209" w:rsidRDefault="00EA0123" w:rsidP="00DE26F8">
            <w:r w:rsidRPr="00EF0209">
              <w:t>EURAXESS Czech Republic provides information and assistance to mobile researchers – by means of the web portal and with the support of the national EURAXESS Service Centres. The portal contains practical information concerning professional and daily life, as well as information on job and funding opportunities.</w:t>
            </w:r>
          </w:p>
        </w:tc>
      </w:tr>
      <w:tr w:rsidR="00EA0123" w:rsidRPr="00EF0209" w14:paraId="5635F425" w14:textId="77777777" w:rsidTr="00756A17">
        <w:trPr>
          <w:trHeight w:val="94"/>
        </w:trPr>
        <w:tc>
          <w:tcPr>
            <w:tcW w:w="0" w:type="auto"/>
            <w:gridSpan w:val="2"/>
            <w:shd w:val="clear" w:color="auto" w:fill="EFFBFF"/>
          </w:tcPr>
          <w:p w14:paraId="5635F424" w14:textId="77777777" w:rsidR="00EA0123" w:rsidRPr="00EF0209" w:rsidRDefault="00EA0123" w:rsidP="00DE26F8">
            <w:pPr>
              <w:spacing w:before="120" w:after="180"/>
              <w:jc w:val="left"/>
              <w:rPr>
                <w:color w:val="BF3F91"/>
                <w:sz w:val="22"/>
              </w:rPr>
            </w:pPr>
            <w:r w:rsidRPr="00EF0209">
              <w:rPr>
                <w:color w:val="00B0F0"/>
                <w:sz w:val="22"/>
              </w:rPr>
              <w:t>Volunteering</w:t>
            </w:r>
          </w:p>
        </w:tc>
      </w:tr>
      <w:tr w:rsidR="00EA0123" w:rsidRPr="00EF0209" w14:paraId="5635F427" w14:textId="77777777" w:rsidTr="00756A17">
        <w:trPr>
          <w:trHeight w:val="198"/>
        </w:trPr>
        <w:tc>
          <w:tcPr>
            <w:tcW w:w="0" w:type="auto"/>
            <w:gridSpan w:val="2"/>
          </w:tcPr>
          <w:p w14:paraId="5635F426" w14:textId="77777777" w:rsidR="00EA0123" w:rsidRPr="00EF0209" w:rsidRDefault="00EA0123" w:rsidP="00DE26F8">
            <w:r w:rsidRPr="00EF0209">
              <w:rPr>
                <w:b/>
              </w:rPr>
              <w:t>Volunteer service</w:t>
            </w:r>
          </w:p>
        </w:tc>
      </w:tr>
      <w:tr w:rsidR="00EA0123" w:rsidRPr="00EF0209" w14:paraId="5635F42A" w14:textId="77777777" w:rsidTr="00756A17">
        <w:trPr>
          <w:trHeight w:val="198"/>
        </w:trPr>
        <w:tc>
          <w:tcPr>
            <w:tcW w:w="0" w:type="auto"/>
          </w:tcPr>
          <w:p w14:paraId="5635F428" w14:textId="77777777" w:rsidR="00EA0123" w:rsidRPr="00EF0209" w:rsidRDefault="00EA0123" w:rsidP="00DE26F8">
            <w:r w:rsidRPr="00EF0209">
              <w:t>Responsibility:</w:t>
            </w:r>
          </w:p>
        </w:tc>
        <w:tc>
          <w:tcPr>
            <w:tcW w:w="0" w:type="auto"/>
          </w:tcPr>
          <w:p w14:paraId="5635F429" w14:textId="77777777" w:rsidR="00EA0123" w:rsidRPr="00EF0209" w:rsidRDefault="00EA0123" w:rsidP="00DE26F8">
            <w:r w:rsidRPr="00EF0209">
              <w:rPr>
                <w:szCs w:val="20"/>
              </w:rPr>
              <w:t>Ministry of the Interior</w:t>
            </w:r>
          </w:p>
        </w:tc>
      </w:tr>
      <w:tr w:rsidR="00EA0123" w:rsidRPr="00EF0209" w14:paraId="5635F42D" w14:textId="77777777" w:rsidTr="00756A17">
        <w:trPr>
          <w:trHeight w:val="37"/>
        </w:trPr>
        <w:tc>
          <w:tcPr>
            <w:tcW w:w="0" w:type="auto"/>
          </w:tcPr>
          <w:p w14:paraId="5635F42B" w14:textId="77777777" w:rsidR="00EA0123" w:rsidRPr="00EF0209" w:rsidRDefault="00EA0123" w:rsidP="00DE26F8">
            <w:r w:rsidRPr="00EF0209">
              <w:t xml:space="preserve">Website: </w:t>
            </w:r>
          </w:p>
        </w:tc>
        <w:tc>
          <w:tcPr>
            <w:tcW w:w="0" w:type="auto"/>
          </w:tcPr>
          <w:p w14:paraId="5635F42C" w14:textId="77777777" w:rsidR="00EA0123" w:rsidRPr="00EF0209" w:rsidRDefault="00DC4F46" w:rsidP="00F0070C">
            <w:pPr>
              <w:pStyle w:val="NormalWeb"/>
              <w:spacing w:before="0" w:beforeAutospacing="0" w:after="0" w:afterAutospacing="0"/>
              <w:rPr>
                <w:lang w:val="en-GB"/>
              </w:rPr>
            </w:pPr>
            <w:hyperlink r:id="rId258" w:history="1">
              <w:r w:rsidR="00EA0123" w:rsidRPr="00EF0209">
                <w:rPr>
                  <w:rStyle w:val="Hyperlink"/>
                  <w:szCs w:val="20"/>
                  <w:lang w:val="en-GB"/>
                </w:rPr>
                <w:t>https://www.mvcr.cz/</w:t>
              </w:r>
            </w:hyperlink>
          </w:p>
        </w:tc>
      </w:tr>
      <w:tr w:rsidR="00EA0123" w:rsidRPr="00EF0209" w14:paraId="5635F431" w14:textId="77777777" w:rsidTr="00756A17">
        <w:trPr>
          <w:trHeight w:val="311"/>
        </w:trPr>
        <w:tc>
          <w:tcPr>
            <w:tcW w:w="0" w:type="auto"/>
          </w:tcPr>
          <w:p w14:paraId="5635F42E" w14:textId="77777777" w:rsidR="00EA0123" w:rsidRPr="00EF0209" w:rsidRDefault="00EA0123" w:rsidP="00DE26F8">
            <w:r w:rsidRPr="00EF0209">
              <w:lastRenderedPageBreak/>
              <w:t xml:space="preserve">Description: </w:t>
            </w:r>
          </w:p>
        </w:tc>
        <w:tc>
          <w:tcPr>
            <w:tcW w:w="0" w:type="auto"/>
          </w:tcPr>
          <w:p w14:paraId="5635F42F" w14:textId="77777777" w:rsidR="00EA0123" w:rsidRPr="00EF0209" w:rsidRDefault="00EA0123" w:rsidP="00DE26F8">
            <w:r w:rsidRPr="00EF0209">
              <w:t>Detailed information about volunteering in the Czech Republic.</w:t>
            </w:r>
          </w:p>
          <w:p w14:paraId="5635F430" w14:textId="77777777" w:rsidR="00EA0123" w:rsidRPr="00EF0209" w:rsidRDefault="00DC4F46" w:rsidP="00F0070C">
            <w:pPr>
              <w:pStyle w:val="NormalWeb"/>
              <w:spacing w:before="0" w:beforeAutospacing="0" w:after="0" w:afterAutospacing="0"/>
              <w:rPr>
                <w:lang w:val="en-GB"/>
              </w:rPr>
            </w:pPr>
            <w:hyperlink r:id="rId259" w:history="1">
              <w:r w:rsidR="00EA0123" w:rsidRPr="00EF0209">
                <w:rPr>
                  <w:rStyle w:val="Hyperlink"/>
                  <w:szCs w:val="20"/>
                  <w:lang w:val="en-GB"/>
                </w:rPr>
                <w:t>Voluntering centres ADRA</w:t>
              </w:r>
            </w:hyperlink>
            <w:r w:rsidR="00EA0123" w:rsidRPr="00EF0209">
              <w:rPr>
                <w:rFonts w:ascii="Verdana" w:hAnsi="Verdana"/>
                <w:color w:val="333333"/>
                <w:sz w:val="20"/>
                <w:szCs w:val="20"/>
                <w:lang w:val="en-GB"/>
              </w:rPr>
              <w:t xml:space="preserve"> in Czech Republic; </w:t>
            </w:r>
            <w:hyperlink r:id="rId260" w:history="1">
              <w:r w:rsidR="00EA0123" w:rsidRPr="00EF0209">
                <w:rPr>
                  <w:rStyle w:val="Hyperlink"/>
                  <w:szCs w:val="20"/>
                  <w:lang w:val="en-GB"/>
                </w:rPr>
                <w:t>Diakonie of the Evangelical Church</w:t>
              </w:r>
            </w:hyperlink>
            <w:r w:rsidR="00EA0123" w:rsidRPr="00EF0209">
              <w:rPr>
                <w:rFonts w:ascii="Verdana" w:hAnsi="Verdana"/>
                <w:color w:val="333333"/>
                <w:sz w:val="20"/>
                <w:szCs w:val="20"/>
                <w:lang w:val="en-GB"/>
              </w:rPr>
              <w:t xml:space="preserve"> of the Czech </w:t>
            </w:r>
            <w:r w:rsidR="00EA0123" w:rsidRPr="00EF0209">
              <w:rPr>
                <w:rFonts w:ascii="Verdana" w:hAnsi="Verdana"/>
                <w:sz w:val="20"/>
                <w:lang w:val="en-GB"/>
              </w:rPr>
              <w:t xml:space="preserve">Republic; </w:t>
            </w:r>
            <w:hyperlink r:id="rId261" w:history="1">
              <w:r w:rsidR="00EA0123" w:rsidRPr="00EF0209">
                <w:rPr>
                  <w:rStyle w:val="Hyperlink"/>
                  <w:lang w:val="en-GB"/>
                </w:rPr>
                <w:t>National Youth Information Centre</w:t>
              </w:r>
            </w:hyperlink>
            <w:r w:rsidR="00EA0123" w:rsidRPr="00EF0209">
              <w:rPr>
                <w:rFonts w:ascii="Verdana" w:hAnsi="Verdana"/>
                <w:sz w:val="20"/>
                <w:lang w:val="en-GB"/>
              </w:rPr>
              <w:t xml:space="preserve">. </w:t>
            </w:r>
          </w:p>
        </w:tc>
      </w:tr>
    </w:tbl>
    <w:p w14:paraId="5635F432" w14:textId="77777777" w:rsidR="00EA0123" w:rsidRPr="00EF0209" w:rsidRDefault="00EA0123" w:rsidP="001F36DA">
      <w:pPr>
        <w:pStyle w:val="Heading2"/>
        <w:rPr>
          <w:lang w:val="en-GB"/>
        </w:rPr>
      </w:pPr>
      <w:bookmarkStart w:id="70" w:name="_Toc1475005"/>
      <w:r w:rsidRPr="00EF0209">
        <w:rPr>
          <w:lang w:val="en-GB"/>
        </w:rPr>
        <w:t>Health</w:t>
      </w:r>
      <w:bookmarkEnd w:id="70"/>
      <w:r w:rsidRPr="00EF0209">
        <w:rPr>
          <w:lang w:val="en-GB"/>
        </w:rPr>
        <w:t xml:space="preserve"> </w:t>
      </w:r>
    </w:p>
    <w:tbl>
      <w:tblPr>
        <w:tblW w:w="0" w:type="auto"/>
        <w:tblInd w:w="108" w:type="dxa"/>
        <w:tblCellMar>
          <w:top w:w="60" w:type="dxa"/>
          <w:bottom w:w="60" w:type="dxa"/>
        </w:tblCellMar>
        <w:tblLook w:val="01E0" w:firstRow="1" w:lastRow="1" w:firstColumn="1" w:lastColumn="1" w:noHBand="0" w:noVBand="0"/>
      </w:tblPr>
      <w:tblGrid>
        <w:gridCol w:w="1688"/>
        <w:gridCol w:w="7207"/>
      </w:tblGrid>
      <w:tr w:rsidR="00EA0123" w:rsidRPr="00EF0209" w14:paraId="5635F434" w14:textId="77777777" w:rsidTr="00F0070C">
        <w:trPr>
          <w:trHeight w:val="94"/>
        </w:trPr>
        <w:tc>
          <w:tcPr>
            <w:tcW w:w="0" w:type="auto"/>
            <w:gridSpan w:val="2"/>
            <w:shd w:val="clear" w:color="auto" w:fill="EFFBFF"/>
          </w:tcPr>
          <w:p w14:paraId="5635F433" w14:textId="77777777" w:rsidR="00EA0123" w:rsidRPr="00EF0209" w:rsidRDefault="00EA0123" w:rsidP="0065217F">
            <w:pPr>
              <w:pStyle w:val="Subtitle"/>
              <w:rPr>
                <w:lang w:val="en-GB"/>
              </w:rPr>
            </w:pPr>
            <w:r w:rsidRPr="00EF0209">
              <w:rPr>
                <w:lang w:val="en-GB"/>
              </w:rPr>
              <w:t>Healthcare</w:t>
            </w:r>
          </w:p>
        </w:tc>
      </w:tr>
      <w:tr w:rsidR="00EA0123" w:rsidRPr="00EF0209" w14:paraId="5635F436" w14:textId="77777777" w:rsidTr="00F0070C">
        <w:trPr>
          <w:trHeight w:val="198"/>
        </w:trPr>
        <w:tc>
          <w:tcPr>
            <w:tcW w:w="0" w:type="auto"/>
            <w:gridSpan w:val="2"/>
          </w:tcPr>
          <w:p w14:paraId="5635F435" w14:textId="77777777" w:rsidR="00EA0123" w:rsidRPr="00EF0209" w:rsidRDefault="00EA0123" w:rsidP="00DE26F8">
            <w:r w:rsidRPr="00EF0209">
              <w:rPr>
                <w:rStyle w:val="Strong"/>
                <w:bCs/>
              </w:rPr>
              <w:t>e-Health book</w:t>
            </w:r>
          </w:p>
        </w:tc>
      </w:tr>
      <w:tr w:rsidR="00EA0123" w:rsidRPr="00EF0209" w14:paraId="5635F439" w14:textId="77777777" w:rsidTr="00F0070C">
        <w:trPr>
          <w:trHeight w:val="198"/>
        </w:trPr>
        <w:tc>
          <w:tcPr>
            <w:tcW w:w="0" w:type="auto"/>
          </w:tcPr>
          <w:p w14:paraId="5635F437" w14:textId="77777777" w:rsidR="00EA0123" w:rsidRPr="00EF0209" w:rsidRDefault="00EA0123" w:rsidP="00DE26F8">
            <w:r w:rsidRPr="00EF0209">
              <w:t>Responsibility:</w:t>
            </w:r>
          </w:p>
        </w:tc>
        <w:tc>
          <w:tcPr>
            <w:tcW w:w="0" w:type="auto"/>
          </w:tcPr>
          <w:p w14:paraId="5635F438" w14:textId="77777777" w:rsidR="00EA0123" w:rsidRPr="00EF0209" w:rsidRDefault="00EA0123" w:rsidP="00DE26F8">
            <w:r w:rsidRPr="00EF0209">
              <w:t>General Health Insurance Company (</w:t>
            </w:r>
            <w:r w:rsidRPr="00EF0209">
              <w:rPr>
                <w:i/>
              </w:rPr>
              <w:t>Všeobecná zdravotní pojišťovna VZP CR)</w:t>
            </w:r>
          </w:p>
        </w:tc>
      </w:tr>
      <w:tr w:rsidR="00EA0123" w:rsidRPr="00EF0209" w14:paraId="5635F43C" w14:textId="77777777" w:rsidTr="00F0070C">
        <w:trPr>
          <w:trHeight w:val="37"/>
        </w:trPr>
        <w:tc>
          <w:tcPr>
            <w:tcW w:w="0" w:type="auto"/>
          </w:tcPr>
          <w:p w14:paraId="5635F43A" w14:textId="77777777" w:rsidR="00EA0123" w:rsidRPr="00EF0209" w:rsidRDefault="00EA0123" w:rsidP="00DE26F8">
            <w:r w:rsidRPr="00EF0209">
              <w:t xml:space="preserve">Website: </w:t>
            </w:r>
          </w:p>
        </w:tc>
        <w:tc>
          <w:tcPr>
            <w:tcW w:w="0" w:type="auto"/>
          </w:tcPr>
          <w:p w14:paraId="5635F43B" w14:textId="77777777" w:rsidR="00EA0123" w:rsidRPr="00EF0209" w:rsidRDefault="00DC4F46" w:rsidP="00DE26F8">
            <w:hyperlink r:id="rId262" w:history="1">
              <w:r w:rsidR="00EA0123" w:rsidRPr="00EF0209">
                <w:rPr>
                  <w:rStyle w:val="Hyperlink"/>
                </w:rPr>
                <w:t>http://www.izip.cz/</w:t>
              </w:r>
            </w:hyperlink>
            <w:r w:rsidR="00EA0123" w:rsidRPr="00EF0209">
              <w:t xml:space="preserve"> </w:t>
            </w:r>
          </w:p>
        </w:tc>
      </w:tr>
      <w:tr w:rsidR="00EA0123" w:rsidRPr="00EF0209" w14:paraId="5635F43F" w14:textId="77777777" w:rsidTr="00F0070C">
        <w:trPr>
          <w:trHeight w:val="311"/>
        </w:trPr>
        <w:tc>
          <w:tcPr>
            <w:tcW w:w="0" w:type="auto"/>
          </w:tcPr>
          <w:p w14:paraId="5635F43D" w14:textId="77777777" w:rsidR="00EA0123" w:rsidRPr="00EF0209" w:rsidRDefault="00EA0123" w:rsidP="00DE26F8">
            <w:r w:rsidRPr="00EF0209">
              <w:t xml:space="preserve">Description: </w:t>
            </w:r>
          </w:p>
        </w:tc>
        <w:tc>
          <w:tcPr>
            <w:tcW w:w="0" w:type="auto"/>
          </w:tcPr>
          <w:p w14:paraId="5635F43E" w14:textId="77777777" w:rsidR="00EA0123" w:rsidRPr="00EF0209" w:rsidRDefault="00EA0123" w:rsidP="00DE26F8">
            <w:r w:rsidRPr="00EF0209">
              <w:rPr>
                <w:lang w:eastAsia="el-GR"/>
              </w:rPr>
              <w:t>eHealth book is the summary of a highly secure patient health information in electronic form, accessible 24 hours a day via the Internet. It is also a safe environment connecting healthcare providers, patients and health insurers. It can be used for the transmission of health information between doctor and patient and the doctors themselves, in an emergency it can help save a life. The registration and use is free only for insurers of VZP CR.</w:t>
            </w:r>
          </w:p>
        </w:tc>
      </w:tr>
      <w:tr w:rsidR="00EA0123" w:rsidRPr="00EF0209" w14:paraId="5635F441" w14:textId="77777777" w:rsidTr="00F0070C">
        <w:trPr>
          <w:trHeight w:val="198"/>
        </w:trPr>
        <w:tc>
          <w:tcPr>
            <w:tcW w:w="0" w:type="auto"/>
            <w:gridSpan w:val="2"/>
          </w:tcPr>
          <w:p w14:paraId="5635F440" w14:textId="77777777" w:rsidR="00EA0123" w:rsidRPr="00EF0209" w:rsidRDefault="00EA0123" w:rsidP="00DE26F8">
            <w:r w:rsidRPr="00EF0209">
              <w:rPr>
                <w:b/>
                <w:bCs/>
              </w:rPr>
              <w:t>ePrescription services</w:t>
            </w:r>
          </w:p>
        </w:tc>
      </w:tr>
      <w:tr w:rsidR="00EA0123" w:rsidRPr="00EF0209" w14:paraId="5635F444" w14:textId="77777777" w:rsidTr="00F0070C">
        <w:trPr>
          <w:trHeight w:val="198"/>
        </w:trPr>
        <w:tc>
          <w:tcPr>
            <w:tcW w:w="0" w:type="auto"/>
          </w:tcPr>
          <w:p w14:paraId="5635F442" w14:textId="77777777" w:rsidR="00EA0123" w:rsidRPr="00EF0209" w:rsidRDefault="00EA0123" w:rsidP="00DE26F8">
            <w:r w:rsidRPr="00EF0209">
              <w:t>Responsibility:</w:t>
            </w:r>
          </w:p>
        </w:tc>
        <w:tc>
          <w:tcPr>
            <w:tcW w:w="0" w:type="auto"/>
          </w:tcPr>
          <w:p w14:paraId="5635F443" w14:textId="77777777" w:rsidR="00EA0123" w:rsidRPr="00EF0209" w:rsidRDefault="00EA0123" w:rsidP="00DE26F8">
            <w:r w:rsidRPr="00EF0209">
              <w:t>State institute for drug control</w:t>
            </w:r>
          </w:p>
        </w:tc>
      </w:tr>
      <w:tr w:rsidR="00EA0123" w:rsidRPr="00EF0209" w14:paraId="5635F447" w14:textId="77777777" w:rsidTr="00F0070C">
        <w:trPr>
          <w:trHeight w:val="37"/>
        </w:trPr>
        <w:tc>
          <w:tcPr>
            <w:tcW w:w="0" w:type="auto"/>
          </w:tcPr>
          <w:p w14:paraId="5635F445" w14:textId="77777777" w:rsidR="00EA0123" w:rsidRPr="00EF0209" w:rsidRDefault="00EA0123" w:rsidP="00DE26F8">
            <w:r w:rsidRPr="00EF0209">
              <w:t xml:space="preserve">Website: </w:t>
            </w:r>
          </w:p>
        </w:tc>
        <w:tc>
          <w:tcPr>
            <w:tcW w:w="0" w:type="auto"/>
          </w:tcPr>
          <w:p w14:paraId="5635F446" w14:textId="77777777" w:rsidR="00EA0123" w:rsidRPr="00EF0209" w:rsidRDefault="00DC4F46" w:rsidP="00F229DB">
            <w:hyperlink r:id="rId263" w:history="1">
              <w:r w:rsidR="00EA0123" w:rsidRPr="00EF0209">
                <w:rPr>
                  <w:rStyle w:val="Hyperlink"/>
                </w:rPr>
                <w:t>https://www.epreskripce.cz/</w:t>
              </w:r>
            </w:hyperlink>
            <w:r w:rsidR="00EA0123" w:rsidRPr="00EF0209">
              <w:t xml:space="preserve">; </w:t>
            </w:r>
            <w:hyperlink r:id="rId264" w:history="1">
              <w:r w:rsidR="00EA0123" w:rsidRPr="00EF0209">
                <w:rPr>
                  <w:rStyle w:val="Hyperlink"/>
                </w:rPr>
                <w:t>https://portal.gov.cz/obcan/</w:t>
              </w:r>
            </w:hyperlink>
            <w:r w:rsidR="00EA0123" w:rsidRPr="00EF0209">
              <w:t xml:space="preserve"> </w:t>
            </w:r>
          </w:p>
        </w:tc>
      </w:tr>
      <w:tr w:rsidR="00EA0123" w:rsidRPr="00EF0209" w14:paraId="5635F44C" w14:textId="77777777" w:rsidTr="00F0070C">
        <w:trPr>
          <w:trHeight w:val="311"/>
        </w:trPr>
        <w:tc>
          <w:tcPr>
            <w:tcW w:w="0" w:type="auto"/>
          </w:tcPr>
          <w:p w14:paraId="5635F448" w14:textId="77777777" w:rsidR="00EA0123" w:rsidRPr="00EF0209" w:rsidRDefault="00EA0123" w:rsidP="00DE26F8">
            <w:r w:rsidRPr="00EF0209">
              <w:t xml:space="preserve">Description: </w:t>
            </w:r>
          </w:p>
        </w:tc>
        <w:tc>
          <w:tcPr>
            <w:tcW w:w="0" w:type="auto"/>
          </w:tcPr>
          <w:p w14:paraId="5635F449" w14:textId="77777777" w:rsidR="00EA0123" w:rsidRPr="00EF0209" w:rsidRDefault="00EA0123" w:rsidP="00DE26F8">
            <w:pPr>
              <w:rPr>
                <w:lang w:eastAsia="el-GR"/>
              </w:rPr>
            </w:pPr>
            <w:r w:rsidRPr="00EF0209">
              <w:rPr>
                <w:lang w:eastAsia="el-GR"/>
              </w:rPr>
              <w:t>The use of ePrescription services is mandatory since 1 January 2018. Advanced functionalities will require changes in legislation as well as building ad</w:t>
            </w:r>
          </w:p>
          <w:p w14:paraId="5635F44A" w14:textId="77777777" w:rsidR="00EA0123" w:rsidRPr="00EF0209" w:rsidRDefault="00EA0123" w:rsidP="00DE26F8">
            <w:pPr>
              <w:rPr>
                <w:lang w:eastAsia="el-GR"/>
              </w:rPr>
            </w:pPr>
            <w:r w:rsidRPr="00EF0209">
              <w:rPr>
                <w:lang w:eastAsia="el-GR"/>
              </w:rPr>
              <w:t>ditional components of the national eHealth infrastructure and will be implemented during the next phases of the project. The implementation of the service is part of a broader National eHealth Strategy (adopted in the autumn of 2016) which defines a number of national eHealth projects to be implemented in the coming years focusing on data sharing between health care providers, provision of online patient information and telemedicine development.</w:t>
            </w:r>
          </w:p>
          <w:p w14:paraId="5635F44B" w14:textId="77777777" w:rsidR="00EA0123" w:rsidRPr="00EF0209" w:rsidRDefault="00EA0123" w:rsidP="00DE26F8">
            <w:r w:rsidRPr="00EF0209">
              <w:t>Through the Citizen’s Portal, users can also access their online medicine account (</w:t>
            </w:r>
            <w:r w:rsidRPr="00EF0209">
              <w:rPr>
                <w:i/>
              </w:rPr>
              <w:t>eRecept</w:t>
            </w:r>
            <w:r w:rsidRPr="00EF0209">
              <w:t>).</w:t>
            </w:r>
          </w:p>
        </w:tc>
      </w:tr>
      <w:tr w:rsidR="00EA0123" w:rsidRPr="00EF0209" w14:paraId="5635F44E" w14:textId="77777777" w:rsidTr="00F0070C">
        <w:trPr>
          <w:trHeight w:val="198"/>
        </w:trPr>
        <w:tc>
          <w:tcPr>
            <w:tcW w:w="0" w:type="auto"/>
            <w:gridSpan w:val="2"/>
          </w:tcPr>
          <w:p w14:paraId="5635F44D" w14:textId="77777777" w:rsidR="00EA0123" w:rsidRPr="00EF0209" w:rsidRDefault="00EA0123" w:rsidP="00DE26F8">
            <w:r w:rsidRPr="00EF0209">
              <w:rPr>
                <w:b/>
                <w:bCs/>
              </w:rPr>
              <w:t>Medical costs (reimbursement or direct settlement)</w:t>
            </w:r>
          </w:p>
        </w:tc>
      </w:tr>
      <w:tr w:rsidR="00EA0123" w:rsidRPr="00EF0209" w14:paraId="5635F451" w14:textId="77777777" w:rsidTr="00F0070C">
        <w:trPr>
          <w:trHeight w:val="198"/>
        </w:trPr>
        <w:tc>
          <w:tcPr>
            <w:tcW w:w="0" w:type="auto"/>
          </w:tcPr>
          <w:p w14:paraId="5635F44F" w14:textId="77777777" w:rsidR="00EA0123" w:rsidRPr="00EF0209" w:rsidRDefault="00EA0123" w:rsidP="00DE26F8">
            <w:r w:rsidRPr="00EF0209">
              <w:t>Responsibility:</w:t>
            </w:r>
          </w:p>
        </w:tc>
        <w:tc>
          <w:tcPr>
            <w:tcW w:w="0" w:type="auto"/>
          </w:tcPr>
          <w:p w14:paraId="5635F450" w14:textId="77777777" w:rsidR="00EA0123" w:rsidRPr="00EF0209" w:rsidRDefault="00EA0123" w:rsidP="00DE26F8">
            <w:r w:rsidRPr="00EF0209">
              <w:t>Central Government, Health insurance companies</w:t>
            </w:r>
          </w:p>
        </w:tc>
      </w:tr>
      <w:tr w:rsidR="00EA0123" w:rsidRPr="00EF0209" w14:paraId="5635F454" w14:textId="77777777" w:rsidTr="00F0070C">
        <w:trPr>
          <w:trHeight w:val="37"/>
        </w:trPr>
        <w:tc>
          <w:tcPr>
            <w:tcW w:w="0" w:type="auto"/>
          </w:tcPr>
          <w:p w14:paraId="5635F452" w14:textId="77777777" w:rsidR="00EA0123" w:rsidRPr="00EF0209" w:rsidRDefault="00EA0123" w:rsidP="00DE26F8">
            <w:r w:rsidRPr="00EF0209">
              <w:t xml:space="preserve">Website: </w:t>
            </w:r>
          </w:p>
        </w:tc>
        <w:tc>
          <w:tcPr>
            <w:tcW w:w="0" w:type="auto"/>
          </w:tcPr>
          <w:p w14:paraId="5635F453" w14:textId="77777777" w:rsidR="00EA0123" w:rsidRPr="00EF0209" w:rsidRDefault="00EA0123" w:rsidP="00DE26F8">
            <w:r w:rsidRPr="00EF0209">
              <w:t>N/A</w:t>
            </w:r>
          </w:p>
        </w:tc>
      </w:tr>
      <w:tr w:rsidR="00EA0123" w:rsidRPr="00EF0209" w14:paraId="5635F457" w14:textId="77777777" w:rsidTr="00F0070C">
        <w:trPr>
          <w:trHeight w:val="311"/>
        </w:trPr>
        <w:tc>
          <w:tcPr>
            <w:tcW w:w="0" w:type="auto"/>
          </w:tcPr>
          <w:p w14:paraId="5635F455" w14:textId="77777777" w:rsidR="00EA0123" w:rsidRPr="00EF0209" w:rsidRDefault="00EA0123" w:rsidP="00DE26F8">
            <w:r w:rsidRPr="00EF0209">
              <w:t xml:space="preserve">Description: </w:t>
            </w:r>
          </w:p>
        </w:tc>
        <w:tc>
          <w:tcPr>
            <w:tcW w:w="0" w:type="auto"/>
          </w:tcPr>
          <w:p w14:paraId="5635F456" w14:textId="77777777" w:rsidR="00EA0123" w:rsidRPr="00EF0209" w:rsidRDefault="00EA0123" w:rsidP="00DE26F8">
            <w:r w:rsidRPr="00EF0209">
              <w:rPr>
                <w:lang w:eastAsia="el-GR"/>
              </w:rPr>
              <w:t>Health insurance is compulsory in the Czech Republic, but administered by private health insurance companies. These companies are non-profit independent bodies; hence, any surplus is allocated to a special account called the Reserve Fund. The system is financed by the contributions of individuals, employers and the State. Opting out of the insurance system is not permitted.</w:t>
            </w:r>
          </w:p>
        </w:tc>
      </w:tr>
      <w:tr w:rsidR="00EA0123" w:rsidRPr="00EF0209" w14:paraId="5635F459" w14:textId="77777777" w:rsidTr="00F0070C">
        <w:trPr>
          <w:trHeight w:val="198"/>
        </w:trPr>
        <w:tc>
          <w:tcPr>
            <w:tcW w:w="0" w:type="auto"/>
            <w:gridSpan w:val="2"/>
          </w:tcPr>
          <w:p w14:paraId="5635F458" w14:textId="77777777" w:rsidR="00EA0123" w:rsidRPr="00EF0209" w:rsidRDefault="00EA0123" w:rsidP="00DE26F8">
            <w:r w:rsidRPr="00EF0209">
              <w:rPr>
                <w:b/>
                <w:bCs/>
              </w:rPr>
              <w:t>Health related services (interactive advice on the availability of services in different hospitals; appointments for hospitals)</w:t>
            </w:r>
          </w:p>
        </w:tc>
      </w:tr>
      <w:tr w:rsidR="00EA0123" w:rsidRPr="00EF0209" w14:paraId="5635F45C" w14:textId="77777777" w:rsidTr="00F0070C">
        <w:trPr>
          <w:trHeight w:val="198"/>
        </w:trPr>
        <w:tc>
          <w:tcPr>
            <w:tcW w:w="0" w:type="auto"/>
          </w:tcPr>
          <w:p w14:paraId="5635F45A" w14:textId="77777777" w:rsidR="00EA0123" w:rsidRPr="00EF0209" w:rsidRDefault="00EA0123" w:rsidP="00DE26F8">
            <w:r w:rsidRPr="00EF0209">
              <w:t>Responsibility:</w:t>
            </w:r>
          </w:p>
        </w:tc>
        <w:tc>
          <w:tcPr>
            <w:tcW w:w="0" w:type="auto"/>
          </w:tcPr>
          <w:p w14:paraId="5635F45B" w14:textId="77777777" w:rsidR="00EA0123" w:rsidRPr="00EF0209" w:rsidRDefault="00EA0123" w:rsidP="00DE26F8">
            <w:r w:rsidRPr="00EF0209">
              <w:t>Central Government, Ministry of Health, Regional Government</w:t>
            </w:r>
          </w:p>
        </w:tc>
      </w:tr>
      <w:tr w:rsidR="00EA0123" w:rsidRPr="00EF0209" w14:paraId="5635F45F" w14:textId="77777777" w:rsidTr="00F0070C">
        <w:trPr>
          <w:trHeight w:val="37"/>
        </w:trPr>
        <w:tc>
          <w:tcPr>
            <w:tcW w:w="0" w:type="auto"/>
          </w:tcPr>
          <w:p w14:paraId="5635F45D" w14:textId="77777777" w:rsidR="00EA0123" w:rsidRPr="00EF0209" w:rsidRDefault="00EA0123" w:rsidP="00DE26F8">
            <w:r w:rsidRPr="00EF0209">
              <w:t xml:space="preserve">Website: </w:t>
            </w:r>
          </w:p>
        </w:tc>
        <w:tc>
          <w:tcPr>
            <w:tcW w:w="0" w:type="auto"/>
          </w:tcPr>
          <w:p w14:paraId="5635F45E" w14:textId="77777777" w:rsidR="00EA0123" w:rsidRPr="00EF0209" w:rsidRDefault="00DC4F46" w:rsidP="00DE26F8">
            <w:hyperlink r:id="rId265" w:history="1">
              <w:r w:rsidR="00EA0123" w:rsidRPr="00EF0209">
                <w:rPr>
                  <w:rStyle w:val="Hyperlink"/>
                </w:rPr>
                <w:t>http://www.mzcr.cz/en/</w:t>
              </w:r>
            </w:hyperlink>
            <w:r w:rsidR="00EA0123" w:rsidRPr="00EF0209">
              <w:t xml:space="preserve"> </w:t>
            </w:r>
          </w:p>
        </w:tc>
      </w:tr>
      <w:tr w:rsidR="00EA0123" w:rsidRPr="00EF0209" w14:paraId="5635F462" w14:textId="77777777" w:rsidTr="00F0070C">
        <w:trPr>
          <w:trHeight w:val="311"/>
        </w:trPr>
        <w:tc>
          <w:tcPr>
            <w:tcW w:w="0" w:type="auto"/>
          </w:tcPr>
          <w:p w14:paraId="5635F460" w14:textId="77777777" w:rsidR="00EA0123" w:rsidRPr="00EF0209" w:rsidRDefault="00EA0123" w:rsidP="00DE26F8">
            <w:r w:rsidRPr="00EF0209">
              <w:lastRenderedPageBreak/>
              <w:t xml:space="preserve">Description: </w:t>
            </w:r>
          </w:p>
        </w:tc>
        <w:tc>
          <w:tcPr>
            <w:tcW w:w="0" w:type="auto"/>
          </w:tcPr>
          <w:p w14:paraId="5635F461" w14:textId="77777777" w:rsidR="00EA0123" w:rsidRPr="00EF0209" w:rsidRDefault="00EA0123" w:rsidP="00DE26F8">
            <w:r w:rsidRPr="00EF0209">
              <w:t>Information purposes only. The national health policy is coordinated by the Ministry of Health; however, the operation of hospitals is managed by regional governments.</w:t>
            </w:r>
          </w:p>
        </w:tc>
      </w:tr>
      <w:tr w:rsidR="00EA0123" w:rsidRPr="00EF0209" w14:paraId="5635F464" w14:textId="77777777" w:rsidTr="00F0070C">
        <w:trPr>
          <w:trHeight w:val="198"/>
        </w:trPr>
        <w:tc>
          <w:tcPr>
            <w:tcW w:w="0" w:type="auto"/>
            <w:gridSpan w:val="2"/>
          </w:tcPr>
          <w:p w14:paraId="5635F463" w14:textId="77777777" w:rsidR="00EA0123" w:rsidRPr="00EF0209" w:rsidRDefault="00EA0123" w:rsidP="00DE26F8">
            <w:r w:rsidRPr="00EF0209">
              <w:rPr>
                <w:b/>
                <w:bCs/>
              </w:rPr>
              <w:t>Digital services of the regional health care system at the Vysočina region</w:t>
            </w:r>
          </w:p>
        </w:tc>
      </w:tr>
      <w:tr w:rsidR="00EA0123" w:rsidRPr="00EF0209" w14:paraId="5635F467" w14:textId="77777777" w:rsidTr="00F0070C">
        <w:trPr>
          <w:trHeight w:val="198"/>
        </w:trPr>
        <w:tc>
          <w:tcPr>
            <w:tcW w:w="0" w:type="auto"/>
          </w:tcPr>
          <w:p w14:paraId="5635F465" w14:textId="77777777" w:rsidR="00EA0123" w:rsidRPr="00EF0209" w:rsidRDefault="00EA0123" w:rsidP="00DE26F8">
            <w:r w:rsidRPr="00EF0209">
              <w:t>Responsibility:</w:t>
            </w:r>
          </w:p>
        </w:tc>
        <w:tc>
          <w:tcPr>
            <w:tcW w:w="0" w:type="auto"/>
          </w:tcPr>
          <w:p w14:paraId="5635F466" w14:textId="77777777" w:rsidR="00EA0123" w:rsidRPr="00EF0209" w:rsidRDefault="00EA0123" w:rsidP="00DE26F8">
            <w:r w:rsidRPr="00EF0209">
              <w:t xml:space="preserve">Regional administration of the </w:t>
            </w:r>
            <w:hyperlink r:id="rId266" w:history="1">
              <w:r w:rsidRPr="00EF0209">
                <w:rPr>
                  <w:rStyle w:val="Hyperlink"/>
                </w:rPr>
                <w:t>Vysočina region</w:t>
              </w:r>
            </w:hyperlink>
          </w:p>
        </w:tc>
      </w:tr>
      <w:tr w:rsidR="00EA0123" w:rsidRPr="00EF0209" w14:paraId="5635F46A" w14:textId="77777777" w:rsidTr="00F0070C">
        <w:trPr>
          <w:trHeight w:val="37"/>
        </w:trPr>
        <w:tc>
          <w:tcPr>
            <w:tcW w:w="0" w:type="auto"/>
          </w:tcPr>
          <w:p w14:paraId="5635F468" w14:textId="77777777" w:rsidR="00EA0123" w:rsidRPr="00EF0209" w:rsidRDefault="00EA0123" w:rsidP="00DE26F8">
            <w:r w:rsidRPr="00EF0209">
              <w:t xml:space="preserve">Website: </w:t>
            </w:r>
          </w:p>
        </w:tc>
        <w:tc>
          <w:tcPr>
            <w:tcW w:w="0" w:type="auto"/>
          </w:tcPr>
          <w:p w14:paraId="5635F469" w14:textId="77777777" w:rsidR="00EA0123" w:rsidRPr="00EF0209" w:rsidRDefault="00DC4F46" w:rsidP="00DE26F8">
            <w:hyperlink r:id="rId267" w:history="1">
              <w:r w:rsidR="00EA0123" w:rsidRPr="00EF0209">
                <w:rPr>
                  <w:rStyle w:val="Hyperlink"/>
                </w:rPr>
                <w:t>http://www.eambulance.cz/</w:t>
              </w:r>
            </w:hyperlink>
            <w:r w:rsidR="00EA0123" w:rsidRPr="00EF0209">
              <w:t xml:space="preserve"> </w:t>
            </w:r>
          </w:p>
        </w:tc>
      </w:tr>
      <w:tr w:rsidR="00EA0123" w:rsidRPr="00EF0209" w14:paraId="5635F46D" w14:textId="77777777" w:rsidTr="00F0070C">
        <w:trPr>
          <w:trHeight w:val="311"/>
        </w:trPr>
        <w:tc>
          <w:tcPr>
            <w:tcW w:w="0" w:type="auto"/>
          </w:tcPr>
          <w:p w14:paraId="5635F46B" w14:textId="77777777" w:rsidR="00EA0123" w:rsidRPr="00EF0209" w:rsidRDefault="00EA0123" w:rsidP="00DE26F8">
            <w:r w:rsidRPr="00EF0209">
              <w:t xml:space="preserve">Description: </w:t>
            </w:r>
          </w:p>
        </w:tc>
        <w:tc>
          <w:tcPr>
            <w:tcW w:w="0" w:type="auto"/>
          </w:tcPr>
          <w:p w14:paraId="5635F46C" w14:textId="77777777" w:rsidR="00EA0123" w:rsidRPr="00EF0209" w:rsidRDefault="00EA0123" w:rsidP="00DE26F8">
            <w:r w:rsidRPr="00EF0209">
              <w:t>People living in the Vysočina region make their appointments to the health service providers from several local hospitals online, and benefit from the electronic health data exchange between hospitals and ambulances. In 2017, the Vysočina region was authorised by the Ministry of Health to pilot cross-border exchange of medical information over the TESTA network between the Czech Republic and Croatia as a part of a larger EU eHealth project.</w:t>
            </w:r>
          </w:p>
        </w:tc>
      </w:tr>
      <w:tr w:rsidR="00EA0123" w:rsidRPr="00EF0209" w14:paraId="5635F46F" w14:textId="77777777" w:rsidTr="00F0070C">
        <w:trPr>
          <w:trHeight w:val="94"/>
        </w:trPr>
        <w:tc>
          <w:tcPr>
            <w:tcW w:w="0" w:type="auto"/>
            <w:gridSpan w:val="2"/>
            <w:shd w:val="clear" w:color="auto" w:fill="EFFBFF"/>
          </w:tcPr>
          <w:p w14:paraId="5635F46E" w14:textId="77777777" w:rsidR="00EA0123" w:rsidRPr="00EF0209" w:rsidRDefault="00EA0123" w:rsidP="00DE26F8">
            <w:pPr>
              <w:spacing w:before="120" w:after="180"/>
              <w:jc w:val="left"/>
              <w:rPr>
                <w:color w:val="BF3F91"/>
                <w:sz w:val="22"/>
              </w:rPr>
            </w:pPr>
            <w:r w:rsidRPr="00EF0209">
              <w:rPr>
                <w:color w:val="00B0F0"/>
                <w:sz w:val="22"/>
              </w:rPr>
              <w:t>Medical treatment abroad</w:t>
            </w:r>
          </w:p>
        </w:tc>
      </w:tr>
      <w:tr w:rsidR="00EA0123" w:rsidRPr="00EF0209" w14:paraId="5635F471" w14:textId="77777777" w:rsidTr="00F0070C">
        <w:trPr>
          <w:trHeight w:val="198"/>
        </w:trPr>
        <w:tc>
          <w:tcPr>
            <w:tcW w:w="0" w:type="auto"/>
            <w:gridSpan w:val="2"/>
          </w:tcPr>
          <w:p w14:paraId="5635F470" w14:textId="77777777" w:rsidR="00EA0123" w:rsidRPr="00EF0209" w:rsidRDefault="00EA0123" w:rsidP="00DE26F8">
            <w:r w:rsidRPr="00EF0209">
              <w:rPr>
                <w:b/>
              </w:rPr>
              <w:t>Health insurance</w:t>
            </w:r>
          </w:p>
        </w:tc>
      </w:tr>
      <w:tr w:rsidR="00EA0123" w:rsidRPr="00EF0209" w14:paraId="5635F474" w14:textId="77777777" w:rsidTr="00F0070C">
        <w:trPr>
          <w:trHeight w:val="198"/>
        </w:trPr>
        <w:tc>
          <w:tcPr>
            <w:tcW w:w="0" w:type="auto"/>
          </w:tcPr>
          <w:p w14:paraId="5635F472" w14:textId="77777777" w:rsidR="00EA0123" w:rsidRPr="00EF0209" w:rsidRDefault="00EA0123" w:rsidP="00DE26F8">
            <w:r w:rsidRPr="00EF0209">
              <w:t>Responsibility:</w:t>
            </w:r>
          </w:p>
        </w:tc>
        <w:tc>
          <w:tcPr>
            <w:tcW w:w="0" w:type="auto"/>
          </w:tcPr>
          <w:p w14:paraId="5635F473" w14:textId="77777777" w:rsidR="00EA0123" w:rsidRPr="00EF0209" w:rsidRDefault="00EA0123" w:rsidP="00DE26F8">
            <w:r w:rsidRPr="00EF0209">
              <w:t>Individual health insurance companies</w:t>
            </w:r>
          </w:p>
        </w:tc>
      </w:tr>
      <w:tr w:rsidR="00EA0123" w:rsidRPr="00EF0209" w14:paraId="5635F47C" w14:textId="77777777" w:rsidTr="00F0070C">
        <w:trPr>
          <w:trHeight w:val="37"/>
        </w:trPr>
        <w:tc>
          <w:tcPr>
            <w:tcW w:w="0" w:type="auto"/>
          </w:tcPr>
          <w:p w14:paraId="5635F475" w14:textId="77777777" w:rsidR="00EA0123" w:rsidRPr="00EF0209" w:rsidRDefault="00EA0123" w:rsidP="00F0070C">
            <w:pPr>
              <w:jc w:val="left"/>
            </w:pPr>
            <w:r w:rsidRPr="00EF0209">
              <w:t xml:space="preserve">Website: </w:t>
            </w:r>
          </w:p>
        </w:tc>
        <w:tc>
          <w:tcPr>
            <w:tcW w:w="0" w:type="auto"/>
          </w:tcPr>
          <w:tbl>
            <w:tblPr>
              <w:tblW w:w="0" w:type="auto"/>
              <w:tblCellMar>
                <w:top w:w="15" w:type="dxa"/>
                <w:left w:w="15" w:type="dxa"/>
                <w:bottom w:w="15" w:type="dxa"/>
                <w:right w:w="15" w:type="dxa"/>
              </w:tblCellMar>
              <w:tblLook w:val="00A0" w:firstRow="1" w:lastRow="0" w:firstColumn="1" w:lastColumn="0" w:noHBand="0" w:noVBand="0"/>
            </w:tblPr>
            <w:tblGrid>
              <w:gridCol w:w="4388"/>
            </w:tblGrid>
            <w:tr w:rsidR="00EA0123" w:rsidRPr="00EF0209" w14:paraId="5635F47A" w14:textId="77777777" w:rsidTr="00094251">
              <w:trPr>
                <w:trHeight w:val="360"/>
              </w:trPr>
              <w:tc>
                <w:tcPr>
                  <w:tcW w:w="0" w:type="auto"/>
                  <w:tcMar>
                    <w:top w:w="60" w:type="dxa"/>
                    <w:left w:w="100" w:type="dxa"/>
                    <w:bottom w:w="60" w:type="dxa"/>
                    <w:right w:w="100" w:type="dxa"/>
                  </w:tcMar>
                </w:tcPr>
                <w:p w14:paraId="5635F476" w14:textId="77777777" w:rsidR="00EA0123" w:rsidRPr="00EF0209" w:rsidRDefault="00DC4F46" w:rsidP="00F0070C">
                  <w:pPr>
                    <w:jc w:val="left"/>
                    <w:rPr>
                      <w:szCs w:val="20"/>
                    </w:rPr>
                  </w:pPr>
                  <w:hyperlink r:id="rId268" w:history="1">
                    <w:r w:rsidR="00EA0123" w:rsidRPr="00EF0209">
                      <w:rPr>
                        <w:rStyle w:val="Hyperlink"/>
                        <w:szCs w:val="20"/>
                      </w:rPr>
                      <w:t>General Health Insurance Company</w:t>
                    </w:r>
                  </w:hyperlink>
                  <w:r w:rsidR="00EA0123" w:rsidRPr="00EF0209">
                    <w:rPr>
                      <w:szCs w:val="20"/>
                    </w:rPr>
                    <w:t>;</w:t>
                  </w:r>
                </w:p>
                <w:p w14:paraId="5635F477" w14:textId="77777777" w:rsidR="00EA0123" w:rsidRPr="00EF0209" w:rsidRDefault="00DC4F46" w:rsidP="00F0070C">
                  <w:pPr>
                    <w:jc w:val="left"/>
                    <w:rPr>
                      <w:szCs w:val="20"/>
                    </w:rPr>
                  </w:pPr>
                  <w:hyperlink r:id="rId269" w:history="1">
                    <w:r w:rsidR="00EA0123" w:rsidRPr="00EF0209">
                      <w:rPr>
                        <w:rStyle w:val="Hyperlink"/>
                      </w:rPr>
                      <w:t xml:space="preserve">Occupational Health </w:t>
                    </w:r>
                    <w:r w:rsidR="00EA0123" w:rsidRPr="00EF0209">
                      <w:rPr>
                        <w:rStyle w:val="Hyperlink"/>
                        <w:szCs w:val="20"/>
                      </w:rPr>
                      <w:t>I</w:t>
                    </w:r>
                    <w:r w:rsidR="00EA0123" w:rsidRPr="00EF0209">
                      <w:rPr>
                        <w:rStyle w:val="Hyperlink"/>
                      </w:rPr>
                      <w:t>nsurance Company</w:t>
                    </w:r>
                  </w:hyperlink>
                  <w:r w:rsidR="00EA0123" w:rsidRPr="00EF0209">
                    <w:rPr>
                      <w:szCs w:val="20"/>
                    </w:rPr>
                    <w:t>;</w:t>
                  </w:r>
                </w:p>
                <w:p w14:paraId="5635F478" w14:textId="77777777" w:rsidR="00EA0123" w:rsidRPr="00EF0209" w:rsidRDefault="00DC4F46" w:rsidP="00F0070C">
                  <w:pPr>
                    <w:jc w:val="left"/>
                    <w:rPr>
                      <w:szCs w:val="20"/>
                    </w:rPr>
                  </w:pPr>
                  <w:hyperlink r:id="rId270" w:history="1">
                    <w:r w:rsidR="00EA0123" w:rsidRPr="00EF0209">
                      <w:rPr>
                        <w:rStyle w:val="Hyperlink"/>
                        <w:szCs w:val="20"/>
                      </w:rPr>
                      <w:t>Military Health Insurance Company</w:t>
                    </w:r>
                  </w:hyperlink>
                  <w:r w:rsidR="00EA0123" w:rsidRPr="00EF0209">
                    <w:rPr>
                      <w:szCs w:val="20"/>
                    </w:rPr>
                    <w:t>;</w:t>
                  </w:r>
                </w:p>
                <w:p w14:paraId="5635F479" w14:textId="77777777" w:rsidR="00EA0123" w:rsidRPr="00EF0209" w:rsidRDefault="00DC4F46" w:rsidP="00F0070C">
                  <w:pPr>
                    <w:jc w:val="left"/>
                  </w:pPr>
                  <w:hyperlink r:id="rId271" w:history="1">
                    <w:r w:rsidR="00EA0123" w:rsidRPr="00EF0209">
                      <w:rPr>
                        <w:rStyle w:val="Hyperlink"/>
                      </w:rPr>
                      <w:t>Health Insurance Office</w:t>
                    </w:r>
                  </w:hyperlink>
                </w:p>
              </w:tc>
            </w:tr>
          </w:tbl>
          <w:p w14:paraId="5635F47B" w14:textId="77777777" w:rsidR="00EA0123" w:rsidRPr="00EF0209" w:rsidRDefault="00EA0123" w:rsidP="00F0070C">
            <w:pPr>
              <w:jc w:val="left"/>
            </w:pPr>
          </w:p>
        </w:tc>
      </w:tr>
      <w:tr w:rsidR="00EA0123" w:rsidRPr="00EF0209" w14:paraId="5635F47F" w14:textId="77777777" w:rsidTr="00F0070C">
        <w:trPr>
          <w:trHeight w:val="311"/>
        </w:trPr>
        <w:tc>
          <w:tcPr>
            <w:tcW w:w="0" w:type="auto"/>
          </w:tcPr>
          <w:p w14:paraId="5635F47D" w14:textId="77777777" w:rsidR="00EA0123" w:rsidRPr="00EF0209" w:rsidRDefault="00EA0123" w:rsidP="00DE26F8">
            <w:r w:rsidRPr="00EF0209">
              <w:t xml:space="preserve">Description: </w:t>
            </w:r>
          </w:p>
        </w:tc>
        <w:tc>
          <w:tcPr>
            <w:tcW w:w="0" w:type="auto"/>
          </w:tcPr>
          <w:p w14:paraId="5635F47E" w14:textId="77777777" w:rsidR="00EA0123" w:rsidRPr="00EF0209" w:rsidRDefault="00EA0123" w:rsidP="00DE26F8">
            <w:r w:rsidRPr="00EF0209">
              <w:t>Information and application forms of the insured person for consent to reimbursement of planned health services abroad.</w:t>
            </w:r>
          </w:p>
        </w:tc>
      </w:tr>
      <w:tr w:rsidR="00EA0123" w:rsidRPr="00EF0209" w14:paraId="5635F481" w14:textId="77777777" w:rsidTr="00F0070C">
        <w:trPr>
          <w:trHeight w:val="94"/>
        </w:trPr>
        <w:tc>
          <w:tcPr>
            <w:tcW w:w="0" w:type="auto"/>
            <w:gridSpan w:val="2"/>
            <w:shd w:val="clear" w:color="auto" w:fill="EFFBFF"/>
          </w:tcPr>
          <w:p w14:paraId="5635F480" w14:textId="77777777" w:rsidR="00EA0123" w:rsidRPr="00EF0209" w:rsidRDefault="00EA0123" w:rsidP="00DE26F8">
            <w:pPr>
              <w:spacing w:before="120" w:after="180"/>
              <w:jc w:val="left"/>
              <w:rPr>
                <w:color w:val="BF3F91"/>
                <w:sz w:val="22"/>
              </w:rPr>
            </w:pPr>
            <w:r w:rsidRPr="00EF0209">
              <w:rPr>
                <w:color w:val="00B0F0"/>
                <w:sz w:val="22"/>
              </w:rPr>
              <w:t>Getting prescription medicine abroad</w:t>
            </w:r>
          </w:p>
        </w:tc>
      </w:tr>
      <w:tr w:rsidR="00EA0123" w:rsidRPr="00EF0209" w14:paraId="5635F483" w14:textId="77777777" w:rsidTr="00F0070C">
        <w:trPr>
          <w:trHeight w:val="198"/>
        </w:trPr>
        <w:tc>
          <w:tcPr>
            <w:tcW w:w="0" w:type="auto"/>
            <w:gridSpan w:val="2"/>
          </w:tcPr>
          <w:p w14:paraId="5635F482" w14:textId="77777777" w:rsidR="00EA0123" w:rsidRPr="00EF0209" w:rsidRDefault="00EA0123" w:rsidP="00DE26F8">
            <w:r w:rsidRPr="00EF0209">
              <w:rPr>
                <w:b/>
              </w:rPr>
              <w:t>European Health Insurance Card abroad</w:t>
            </w:r>
          </w:p>
        </w:tc>
      </w:tr>
      <w:tr w:rsidR="00EA0123" w:rsidRPr="00EF0209" w14:paraId="5635F486" w14:textId="77777777" w:rsidTr="00F0070C">
        <w:trPr>
          <w:trHeight w:val="198"/>
        </w:trPr>
        <w:tc>
          <w:tcPr>
            <w:tcW w:w="0" w:type="auto"/>
          </w:tcPr>
          <w:p w14:paraId="5635F484" w14:textId="77777777" w:rsidR="00EA0123" w:rsidRPr="00EF0209" w:rsidRDefault="00EA0123" w:rsidP="00DE26F8">
            <w:r w:rsidRPr="00EF0209">
              <w:t>Responsibility:</w:t>
            </w:r>
          </w:p>
        </w:tc>
        <w:tc>
          <w:tcPr>
            <w:tcW w:w="0" w:type="auto"/>
          </w:tcPr>
          <w:p w14:paraId="5635F485" w14:textId="77777777" w:rsidR="00EA0123" w:rsidRPr="00EF0209" w:rsidRDefault="00EA0123" w:rsidP="00DE26F8">
            <w:r w:rsidRPr="00EF0209">
              <w:t>N/A</w:t>
            </w:r>
          </w:p>
        </w:tc>
      </w:tr>
      <w:tr w:rsidR="00EA0123" w:rsidRPr="00EF0209" w14:paraId="5635F489" w14:textId="77777777" w:rsidTr="00F0070C">
        <w:trPr>
          <w:trHeight w:val="37"/>
        </w:trPr>
        <w:tc>
          <w:tcPr>
            <w:tcW w:w="0" w:type="auto"/>
          </w:tcPr>
          <w:p w14:paraId="5635F487" w14:textId="77777777" w:rsidR="00EA0123" w:rsidRPr="00EF0209" w:rsidRDefault="00EA0123" w:rsidP="00DE26F8">
            <w:r w:rsidRPr="00EF0209">
              <w:t xml:space="preserve">Website: </w:t>
            </w:r>
          </w:p>
        </w:tc>
        <w:tc>
          <w:tcPr>
            <w:tcW w:w="0" w:type="auto"/>
          </w:tcPr>
          <w:p w14:paraId="5635F488" w14:textId="77777777" w:rsidR="00EA0123" w:rsidRPr="00EF0209" w:rsidRDefault="00DC4F46" w:rsidP="00DE26F8">
            <w:hyperlink r:id="rId272" w:history="1">
              <w:r w:rsidR="00EA0123" w:rsidRPr="00EF0209">
                <w:rPr>
                  <w:rStyle w:val="Hyperlink"/>
                  <w:szCs w:val="20"/>
                </w:rPr>
                <w:t>https://www.kancelarzp.cz/</w:t>
              </w:r>
            </w:hyperlink>
          </w:p>
        </w:tc>
      </w:tr>
      <w:tr w:rsidR="00EA0123" w:rsidRPr="00EF0209" w14:paraId="5635F48C" w14:textId="77777777" w:rsidTr="00F0070C">
        <w:trPr>
          <w:trHeight w:val="311"/>
        </w:trPr>
        <w:tc>
          <w:tcPr>
            <w:tcW w:w="0" w:type="auto"/>
          </w:tcPr>
          <w:p w14:paraId="5635F48A" w14:textId="77777777" w:rsidR="00EA0123" w:rsidRPr="00EF0209" w:rsidRDefault="00EA0123" w:rsidP="00DE26F8">
            <w:r w:rsidRPr="00EF0209">
              <w:t xml:space="preserve">Description: </w:t>
            </w:r>
          </w:p>
        </w:tc>
        <w:tc>
          <w:tcPr>
            <w:tcW w:w="0" w:type="auto"/>
          </w:tcPr>
          <w:p w14:paraId="5635F48B" w14:textId="77777777" w:rsidR="00EA0123" w:rsidRPr="00EF0209" w:rsidRDefault="00EA0123" w:rsidP="00DE26F8">
            <w:r w:rsidRPr="00EF0209">
              <w:t>Possibility to receive medication in pharmacies for a prescription, which is issued by a doctor. The European Health Insurance Card (EHIC) or certificate temporarily replacing the EHIC must be shown when the medicine is picked up.</w:t>
            </w:r>
          </w:p>
        </w:tc>
      </w:tr>
      <w:tr w:rsidR="00EA0123" w:rsidRPr="00EF0209" w14:paraId="5635F48E" w14:textId="77777777" w:rsidTr="00F0070C">
        <w:trPr>
          <w:trHeight w:val="94"/>
        </w:trPr>
        <w:tc>
          <w:tcPr>
            <w:tcW w:w="0" w:type="auto"/>
            <w:gridSpan w:val="2"/>
            <w:shd w:val="clear" w:color="auto" w:fill="EFFBFF"/>
          </w:tcPr>
          <w:p w14:paraId="5635F48D" w14:textId="77777777" w:rsidR="00EA0123" w:rsidRPr="00EF0209" w:rsidRDefault="00EA0123" w:rsidP="00DE26F8">
            <w:pPr>
              <w:spacing w:before="120" w:after="180"/>
              <w:jc w:val="left"/>
              <w:rPr>
                <w:color w:val="BF3F91"/>
                <w:sz w:val="22"/>
              </w:rPr>
            </w:pPr>
            <w:r w:rsidRPr="00EF0209">
              <w:rPr>
                <w:color w:val="00B0F0"/>
                <w:sz w:val="22"/>
              </w:rPr>
              <w:t>When living abroad</w:t>
            </w:r>
          </w:p>
        </w:tc>
      </w:tr>
      <w:tr w:rsidR="00EA0123" w:rsidRPr="00EF0209" w14:paraId="5635F490" w14:textId="77777777" w:rsidTr="00F0070C">
        <w:trPr>
          <w:trHeight w:val="198"/>
        </w:trPr>
        <w:tc>
          <w:tcPr>
            <w:tcW w:w="0" w:type="auto"/>
            <w:gridSpan w:val="2"/>
          </w:tcPr>
          <w:p w14:paraId="5635F48F" w14:textId="77777777" w:rsidR="00EA0123" w:rsidRPr="00EF0209" w:rsidRDefault="00EA0123" w:rsidP="00DE26F8">
            <w:r w:rsidRPr="00EF0209">
              <w:rPr>
                <w:b/>
              </w:rPr>
              <w:t>National eHealth contact point</w:t>
            </w:r>
          </w:p>
        </w:tc>
      </w:tr>
      <w:tr w:rsidR="00EA0123" w:rsidRPr="00EF0209" w14:paraId="5635F493" w14:textId="77777777" w:rsidTr="00F0070C">
        <w:trPr>
          <w:trHeight w:val="198"/>
        </w:trPr>
        <w:tc>
          <w:tcPr>
            <w:tcW w:w="0" w:type="auto"/>
          </w:tcPr>
          <w:p w14:paraId="5635F491" w14:textId="77777777" w:rsidR="00EA0123" w:rsidRPr="00EF0209" w:rsidRDefault="00EA0123" w:rsidP="00DE26F8">
            <w:r w:rsidRPr="00EF0209">
              <w:t>Responsibility:</w:t>
            </w:r>
          </w:p>
        </w:tc>
        <w:tc>
          <w:tcPr>
            <w:tcW w:w="0" w:type="auto"/>
          </w:tcPr>
          <w:p w14:paraId="5635F492" w14:textId="77777777" w:rsidR="00EA0123" w:rsidRPr="00EF0209" w:rsidRDefault="00EA0123" w:rsidP="00DE26F8">
            <w:r w:rsidRPr="00EF0209">
              <w:t>N/A</w:t>
            </w:r>
          </w:p>
        </w:tc>
      </w:tr>
      <w:tr w:rsidR="00EA0123" w:rsidRPr="00EF0209" w14:paraId="5635F496" w14:textId="77777777" w:rsidTr="00F0070C">
        <w:trPr>
          <w:trHeight w:val="37"/>
        </w:trPr>
        <w:tc>
          <w:tcPr>
            <w:tcW w:w="0" w:type="auto"/>
          </w:tcPr>
          <w:p w14:paraId="5635F494" w14:textId="77777777" w:rsidR="00EA0123" w:rsidRPr="00EF0209" w:rsidRDefault="00EA0123" w:rsidP="00DE26F8">
            <w:r w:rsidRPr="00EF0209">
              <w:t xml:space="preserve">Website: </w:t>
            </w:r>
          </w:p>
        </w:tc>
        <w:tc>
          <w:tcPr>
            <w:tcW w:w="0" w:type="auto"/>
          </w:tcPr>
          <w:p w14:paraId="5635F495" w14:textId="77777777" w:rsidR="00EA0123" w:rsidRPr="00EF0209" w:rsidRDefault="00DC4F46" w:rsidP="00DE26F8">
            <w:hyperlink r:id="rId273" w:history="1">
              <w:r w:rsidR="00EA0123" w:rsidRPr="00EF0209">
                <w:rPr>
                  <w:rStyle w:val="Hyperlink"/>
                </w:rPr>
                <w:t>https://portal.gov.cz/obcan/</w:t>
              </w:r>
            </w:hyperlink>
            <w:r w:rsidR="00EA0123" w:rsidRPr="00EF0209">
              <w:t xml:space="preserve"> </w:t>
            </w:r>
          </w:p>
        </w:tc>
      </w:tr>
      <w:tr w:rsidR="00EA0123" w:rsidRPr="00EF0209" w14:paraId="5635F499" w14:textId="77777777" w:rsidTr="00F0070C">
        <w:trPr>
          <w:trHeight w:val="311"/>
        </w:trPr>
        <w:tc>
          <w:tcPr>
            <w:tcW w:w="0" w:type="auto"/>
          </w:tcPr>
          <w:p w14:paraId="5635F497" w14:textId="77777777" w:rsidR="00EA0123" w:rsidRPr="00EF0209" w:rsidRDefault="00EA0123" w:rsidP="00DE26F8">
            <w:r w:rsidRPr="00EF0209">
              <w:t xml:space="preserve">Description: </w:t>
            </w:r>
          </w:p>
        </w:tc>
        <w:tc>
          <w:tcPr>
            <w:tcW w:w="0" w:type="auto"/>
          </w:tcPr>
          <w:p w14:paraId="5635F498" w14:textId="77777777" w:rsidR="00EA0123" w:rsidRPr="00EF0209" w:rsidRDefault="00EA0123" w:rsidP="00DE26F8">
            <w:r w:rsidRPr="00EF0209">
              <w:t>Citizens can access their national eHealth contact point through the Citizen’s Portal.</w:t>
            </w:r>
          </w:p>
        </w:tc>
      </w:tr>
    </w:tbl>
    <w:p w14:paraId="5635F49A" w14:textId="77777777" w:rsidR="00EA0123" w:rsidRPr="00EF0209" w:rsidRDefault="00EA0123" w:rsidP="001F36DA">
      <w:pPr>
        <w:pStyle w:val="Heading2"/>
        <w:rPr>
          <w:lang w:val="en-GB"/>
        </w:rPr>
      </w:pPr>
      <w:bookmarkStart w:id="71" w:name="_Toc1475006"/>
      <w:r w:rsidRPr="00EF0209">
        <w:rPr>
          <w:lang w:val="en-GB"/>
        </w:rPr>
        <w:lastRenderedPageBreak/>
        <w:t>Family</w:t>
      </w:r>
      <w:bookmarkEnd w:id="71"/>
      <w:r w:rsidRPr="00EF0209">
        <w:rPr>
          <w:lang w:val="en-GB"/>
        </w:rPr>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49C" w14:textId="77777777" w:rsidTr="002F5E2A">
        <w:trPr>
          <w:trHeight w:val="94"/>
        </w:trPr>
        <w:tc>
          <w:tcPr>
            <w:tcW w:w="5000" w:type="pct"/>
            <w:gridSpan w:val="2"/>
            <w:shd w:val="clear" w:color="auto" w:fill="EFFBFF"/>
          </w:tcPr>
          <w:p w14:paraId="5635F49B" w14:textId="77777777" w:rsidR="00EA0123" w:rsidRPr="00EF0209" w:rsidRDefault="00EA0123" w:rsidP="00FE1339">
            <w:pPr>
              <w:pStyle w:val="Subtitle"/>
              <w:keepNext/>
              <w:keepLines/>
              <w:rPr>
                <w:lang w:val="en-GB"/>
              </w:rPr>
            </w:pPr>
            <w:r w:rsidRPr="00EF0209">
              <w:rPr>
                <w:lang w:val="en-GB"/>
              </w:rPr>
              <w:t>Children and Couples</w:t>
            </w:r>
          </w:p>
        </w:tc>
      </w:tr>
      <w:tr w:rsidR="00EA0123" w:rsidRPr="00EF0209" w14:paraId="5635F49E" w14:textId="77777777" w:rsidTr="00DE26F8">
        <w:trPr>
          <w:trHeight w:val="198"/>
        </w:trPr>
        <w:tc>
          <w:tcPr>
            <w:tcW w:w="5000" w:type="pct"/>
            <w:gridSpan w:val="2"/>
          </w:tcPr>
          <w:p w14:paraId="5635F49D" w14:textId="77777777" w:rsidR="00EA0123" w:rsidRPr="00EF0209" w:rsidRDefault="00EA0123" w:rsidP="00FE1339">
            <w:pPr>
              <w:keepNext/>
              <w:keepLines/>
            </w:pPr>
            <w:r w:rsidRPr="00EF0209">
              <w:rPr>
                <w:b/>
                <w:bCs/>
              </w:rPr>
              <w:t>Birth, parental and child allowances</w:t>
            </w:r>
          </w:p>
        </w:tc>
      </w:tr>
      <w:tr w:rsidR="00EA0123" w:rsidRPr="00EF0209" w14:paraId="5635F4A1" w14:textId="77777777" w:rsidTr="00DE26F8">
        <w:trPr>
          <w:trHeight w:val="198"/>
        </w:trPr>
        <w:tc>
          <w:tcPr>
            <w:tcW w:w="956" w:type="pct"/>
          </w:tcPr>
          <w:p w14:paraId="5635F49F" w14:textId="77777777" w:rsidR="00EA0123" w:rsidRPr="00EF0209" w:rsidRDefault="00EA0123" w:rsidP="00DE26F8">
            <w:r w:rsidRPr="00EF0209">
              <w:t>Responsibility:</w:t>
            </w:r>
          </w:p>
        </w:tc>
        <w:tc>
          <w:tcPr>
            <w:tcW w:w="4044" w:type="pct"/>
          </w:tcPr>
          <w:p w14:paraId="5635F4A0" w14:textId="77777777" w:rsidR="00EA0123" w:rsidRPr="00EF0209" w:rsidRDefault="00EA0123" w:rsidP="00DE26F8">
            <w:r w:rsidRPr="00EF0209">
              <w:t>Central Government, Ministry of Labour and Social Affairs, State Social Benefits</w:t>
            </w:r>
          </w:p>
        </w:tc>
      </w:tr>
      <w:tr w:rsidR="00EA0123" w:rsidRPr="00EF0209" w14:paraId="5635F4A5" w14:textId="77777777" w:rsidTr="00DE26F8">
        <w:trPr>
          <w:trHeight w:val="37"/>
        </w:trPr>
        <w:tc>
          <w:tcPr>
            <w:tcW w:w="956" w:type="pct"/>
          </w:tcPr>
          <w:p w14:paraId="5635F4A2" w14:textId="77777777" w:rsidR="00EA0123" w:rsidRPr="00EF0209" w:rsidRDefault="00EA0123" w:rsidP="00DE26F8">
            <w:r w:rsidRPr="00EF0209">
              <w:t xml:space="preserve">Website: </w:t>
            </w:r>
          </w:p>
        </w:tc>
        <w:tc>
          <w:tcPr>
            <w:tcW w:w="4044" w:type="pct"/>
          </w:tcPr>
          <w:p w14:paraId="5635F4A3" w14:textId="77777777" w:rsidR="00EA0123" w:rsidRPr="00EF0209" w:rsidRDefault="00DC4F46" w:rsidP="00D14482">
            <w:pPr>
              <w:jc w:val="left"/>
            </w:pPr>
            <w:hyperlink r:id="rId274" w:history="1">
              <w:r w:rsidR="00EA0123" w:rsidRPr="00EF0209">
                <w:rPr>
                  <w:rStyle w:val="Hyperlink"/>
                </w:rPr>
                <w:t>https://portal.gov.cz/obcan/zivotni-situace/rodina/narozeni-ditete/porodne.html</w:t>
              </w:r>
            </w:hyperlink>
            <w:r w:rsidR="00EA0123" w:rsidRPr="00EF0209">
              <w:t xml:space="preserve">; </w:t>
            </w:r>
          </w:p>
          <w:p w14:paraId="5635F4A4" w14:textId="77777777" w:rsidR="00EA0123" w:rsidRPr="00EF0209" w:rsidRDefault="00DC4F46" w:rsidP="00D14482">
            <w:pPr>
              <w:jc w:val="left"/>
            </w:pPr>
            <w:hyperlink r:id="rId275" w:history="1">
              <w:r w:rsidR="00EA0123" w:rsidRPr="00EF0209">
                <w:rPr>
                  <w:rStyle w:val="Hyperlink"/>
                </w:rPr>
                <w:t>https://portal.gov.cz/obcan/zivotni-situace/rodina/narozeni-ditete/rodicovsky-prispevek.html</w:t>
              </w:r>
            </w:hyperlink>
            <w:r w:rsidR="00EA0123" w:rsidRPr="00EF0209">
              <w:t xml:space="preserve">; </w:t>
            </w:r>
            <w:hyperlink r:id="rId276" w:history="1">
              <w:r w:rsidR="00EA0123" w:rsidRPr="00EF0209">
                <w:rPr>
                  <w:rStyle w:val="Hyperlink"/>
                </w:rPr>
                <w:t>https://portal.gov.cz/obcan/zivotni-situace/rodina/pece-o-dite/pridavek-na-dite.html</w:t>
              </w:r>
            </w:hyperlink>
          </w:p>
        </w:tc>
      </w:tr>
      <w:tr w:rsidR="00EA0123" w:rsidRPr="00EF0209" w14:paraId="5635F4A8" w14:textId="77777777" w:rsidTr="00DE26F8">
        <w:trPr>
          <w:trHeight w:val="311"/>
        </w:trPr>
        <w:tc>
          <w:tcPr>
            <w:tcW w:w="956" w:type="pct"/>
          </w:tcPr>
          <w:p w14:paraId="5635F4A6" w14:textId="77777777" w:rsidR="00EA0123" w:rsidRPr="00EF0209" w:rsidRDefault="00EA0123" w:rsidP="00DE26F8">
            <w:r w:rsidRPr="00EF0209">
              <w:t xml:space="preserve">Description: </w:t>
            </w:r>
          </w:p>
        </w:tc>
        <w:tc>
          <w:tcPr>
            <w:tcW w:w="4044" w:type="pct"/>
          </w:tcPr>
          <w:p w14:paraId="5635F4A7" w14:textId="77777777" w:rsidR="00EA0123" w:rsidRPr="00EF0209" w:rsidRDefault="00EA0123" w:rsidP="00DE26F8">
            <w:r w:rsidRPr="00EF0209">
              <w:rPr>
                <w:lang w:eastAsia="el-GR"/>
              </w:rPr>
              <w:t>Allowances applications are submitted and managed electronically via a web-enabled application system. A server enables users to choose a specific form, either to be filled out manually, or to be filled out and submitted online, using a digital signature.</w:t>
            </w:r>
          </w:p>
        </w:tc>
      </w:tr>
      <w:tr w:rsidR="00EA0123" w:rsidRPr="00EF0209" w14:paraId="5635F4AA" w14:textId="77777777" w:rsidTr="00DE26F8">
        <w:trPr>
          <w:trHeight w:val="198"/>
        </w:trPr>
        <w:tc>
          <w:tcPr>
            <w:tcW w:w="5000" w:type="pct"/>
            <w:gridSpan w:val="2"/>
          </w:tcPr>
          <w:p w14:paraId="5635F4A9" w14:textId="77777777" w:rsidR="00EA0123" w:rsidRPr="00EF0209" w:rsidRDefault="00EA0123" w:rsidP="00DE26F8">
            <w:r w:rsidRPr="00EF0209">
              <w:rPr>
                <w:b/>
                <w:bCs/>
              </w:rPr>
              <w:t>Certificates (birth, marriage): request and delivery</w:t>
            </w:r>
          </w:p>
        </w:tc>
      </w:tr>
      <w:tr w:rsidR="00EA0123" w:rsidRPr="00EF0209" w14:paraId="5635F4AD" w14:textId="77777777" w:rsidTr="00DE26F8">
        <w:trPr>
          <w:trHeight w:val="198"/>
        </w:trPr>
        <w:tc>
          <w:tcPr>
            <w:tcW w:w="956" w:type="pct"/>
          </w:tcPr>
          <w:p w14:paraId="5635F4AB" w14:textId="77777777" w:rsidR="00EA0123" w:rsidRPr="00EF0209" w:rsidRDefault="00EA0123" w:rsidP="00DE26F8">
            <w:r w:rsidRPr="00EF0209">
              <w:t>Responsibility:</w:t>
            </w:r>
          </w:p>
        </w:tc>
        <w:tc>
          <w:tcPr>
            <w:tcW w:w="4044" w:type="pct"/>
          </w:tcPr>
          <w:p w14:paraId="5635F4AC" w14:textId="77777777" w:rsidR="00EA0123" w:rsidRPr="00EF0209" w:rsidRDefault="00EA0123" w:rsidP="00DE26F8">
            <w:r w:rsidRPr="00EF0209">
              <w:t>Central Government, Ministry of the Interior and Local Government</w:t>
            </w:r>
          </w:p>
        </w:tc>
      </w:tr>
      <w:tr w:rsidR="00EA0123" w:rsidRPr="00EF0209" w14:paraId="5635F4B0" w14:textId="77777777" w:rsidTr="00DE26F8">
        <w:trPr>
          <w:trHeight w:val="37"/>
        </w:trPr>
        <w:tc>
          <w:tcPr>
            <w:tcW w:w="956" w:type="pct"/>
          </w:tcPr>
          <w:p w14:paraId="5635F4AE" w14:textId="77777777" w:rsidR="00EA0123" w:rsidRPr="00EF0209" w:rsidRDefault="00EA0123" w:rsidP="00DE26F8">
            <w:r w:rsidRPr="00EF0209">
              <w:t xml:space="preserve">Website: </w:t>
            </w:r>
          </w:p>
        </w:tc>
        <w:tc>
          <w:tcPr>
            <w:tcW w:w="4044" w:type="pct"/>
          </w:tcPr>
          <w:p w14:paraId="5635F4AF" w14:textId="77777777" w:rsidR="00EA0123" w:rsidRPr="00EF0209" w:rsidRDefault="00DC4F46" w:rsidP="00DE26F8">
            <w:hyperlink r:id="rId277" w:history="1">
              <w:r w:rsidR="00EA0123" w:rsidRPr="00EF0209">
                <w:rPr>
                  <w:rStyle w:val="Hyperlink"/>
                </w:rPr>
                <w:t>http://www.mvcr.cz/</w:t>
              </w:r>
            </w:hyperlink>
          </w:p>
        </w:tc>
      </w:tr>
      <w:tr w:rsidR="00EA0123" w:rsidRPr="00EF0209" w14:paraId="5635F4B3" w14:textId="77777777" w:rsidTr="00DE26F8">
        <w:trPr>
          <w:trHeight w:val="311"/>
        </w:trPr>
        <w:tc>
          <w:tcPr>
            <w:tcW w:w="956" w:type="pct"/>
          </w:tcPr>
          <w:p w14:paraId="5635F4B1" w14:textId="77777777" w:rsidR="00EA0123" w:rsidRPr="00EF0209" w:rsidRDefault="00EA0123" w:rsidP="00DE26F8">
            <w:r w:rsidRPr="00EF0209">
              <w:t xml:space="preserve">Description: </w:t>
            </w:r>
          </w:p>
        </w:tc>
        <w:tc>
          <w:tcPr>
            <w:tcW w:w="4044" w:type="pct"/>
          </w:tcPr>
          <w:p w14:paraId="5635F4B2" w14:textId="77777777" w:rsidR="00EA0123" w:rsidRPr="00EF0209" w:rsidRDefault="00EA0123" w:rsidP="00DE26F8">
            <w:r w:rsidRPr="00EF0209">
              <w:rPr>
                <w:lang w:eastAsia="el-GR"/>
              </w:rPr>
              <w:t>Mainly for information purposes. Requests and issuance of certificates are managed by municipalities. Some of these provide downloadable application forms on their websites.</w:t>
            </w:r>
          </w:p>
        </w:tc>
      </w:tr>
      <w:tr w:rsidR="00EA0123" w:rsidRPr="00EF0209" w14:paraId="5635F4B5" w14:textId="77777777" w:rsidTr="00DE26F8">
        <w:trPr>
          <w:trHeight w:val="94"/>
        </w:trPr>
        <w:tc>
          <w:tcPr>
            <w:tcW w:w="5000" w:type="pct"/>
            <w:gridSpan w:val="2"/>
            <w:shd w:val="clear" w:color="auto" w:fill="EFFBFF"/>
          </w:tcPr>
          <w:p w14:paraId="5635F4B4" w14:textId="77777777" w:rsidR="00EA0123" w:rsidRPr="00EF0209" w:rsidRDefault="00EA0123" w:rsidP="00DE26F8">
            <w:pPr>
              <w:spacing w:before="120" w:after="180"/>
              <w:jc w:val="left"/>
              <w:rPr>
                <w:color w:val="BF3F91"/>
                <w:sz w:val="22"/>
              </w:rPr>
            </w:pPr>
            <w:r w:rsidRPr="00EF0209">
              <w:rPr>
                <w:color w:val="00B0F0"/>
                <w:sz w:val="22"/>
              </w:rPr>
              <w:t>Inheritance</w:t>
            </w:r>
          </w:p>
        </w:tc>
      </w:tr>
      <w:tr w:rsidR="00EA0123" w:rsidRPr="00EF0209" w14:paraId="5635F4B7" w14:textId="77777777" w:rsidTr="00DE26F8">
        <w:trPr>
          <w:trHeight w:val="198"/>
        </w:trPr>
        <w:tc>
          <w:tcPr>
            <w:tcW w:w="5000" w:type="pct"/>
            <w:gridSpan w:val="2"/>
          </w:tcPr>
          <w:p w14:paraId="5635F4B6" w14:textId="77777777" w:rsidR="00EA0123" w:rsidRPr="00EF0209" w:rsidRDefault="00EA0123" w:rsidP="00DE26F8">
            <w:pPr>
              <w:rPr>
                <w:color w:val="000000"/>
              </w:rPr>
            </w:pPr>
            <w:r w:rsidRPr="00EF0209">
              <w:rPr>
                <w:b/>
                <w:bCs/>
                <w:color w:val="000000"/>
                <w:szCs w:val="20"/>
              </w:rPr>
              <w:t>Inheritance proceeding</w:t>
            </w:r>
          </w:p>
        </w:tc>
      </w:tr>
      <w:tr w:rsidR="00EA0123" w:rsidRPr="00EF0209" w14:paraId="5635F4BA" w14:textId="77777777" w:rsidTr="00DE26F8">
        <w:trPr>
          <w:trHeight w:val="198"/>
        </w:trPr>
        <w:tc>
          <w:tcPr>
            <w:tcW w:w="956" w:type="pct"/>
          </w:tcPr>
          <w:p w14:paraId="5635F4B8" w14:textId="77777777" w:rsidR="00EA0123" w:rsidRPr="00EF0209" w:rsidRDefault="00EA0123" w:rsidP="00DE26F8">
            <w:r w:rsidRPr="00EF0209">
              <w:t>Responsibility:</w:t>
            </w:r>
          </w:p>
        </w:tc>
        <w:tc>
          <w:tcPr>
            <w:tcW w:w="4044" w:type="pct"/>
          </w:tcPr>
          <w:p w14:paraId="5635F4B9" w14:textId="77777777" w:rsidR="00EA0123" w:rsidRPr="00EF0209" w:rsidRDefault="00EA0123" w:rsidP="00DE26F8">
            <w:r w:rsidRPr="00EF0209">
              <w:t>Notarial Chamber of the Czech Republic</w:t>
            </w:r>
          </w:p>
        </w:tc>
      </w:tr>
      <w:tr w:rsidR="00EA0123" w:rsidRPr="00EF0209" w14:paraId="5635F4BD" w14:textId="77777777" w:rsidTr="00DE26F8">
        <w:trPr>
          <w:trHeight w:val="37"/>
        </w:trPr>
        <w:tc>
          <w:tcPr>
            <w:tcW w:w="956" w:type="pct"/>
          </w:tcPr>
          <w:p w14:paraId="5635F4BB" w14:textId="77777777" w:rsidR="00EA0123" w:rsidRPr="00EF0209" w:rsidRDefault="00EA0123" w:rsidP="00DE26F8">
            <w:r w:rsidRPr="00EF0209">
              <w:t xml:space="preserve">Website: </w:t>
            </w:r>
          </w:p>
        </w:tc>
        <w:tc>
          <w:tcPr>
            <w:tcW w:w="4044" w:type="pct"/>
          </w:tcPr>
          <w:p w14:paraId="5635F4BC" w14:textId="77777777" w:rsidR="00EA0123" w:rsidRPr="00EF0209" w:rsidRDefault="00DC4F46" w:rsidP="00756A17">
            <w:hyperlink r:id="rId278" w:history="1">
              <w:r w:rsidR="00EA0123" w:rsidRPr="00EF0209">
                <w:rPr>
                  <w:rStyle w:val="Hyperlink"/>
                </w:rPr>
                <w:t>https://www.nkcr.cz/</w:t>
              </w:r>
            </w:hyperlink>
          </w:p>
        </w:tc>
      </w:tr>
      <w:tr w:rsidR="00EA0123" w:rsidRPr="00EF0209" w14:paraId="5635F4C0" w14:textId="77777777" w:rsidTr="00DE26F8">
        <w:trPr>
          <w:trHeight w:val="311"/>
        </w:trPr>
        <w:tc>
          <w:tcPr>
            <w:tcW w:w="956" w:type="pct"/>
          </w:tcPr>
          <w:p w14:paraId="5635F4BE" w14:textId="77777777" w:rsidR="00EA0123" w:rsidRPr="00EF0209" w:rsidRDefault="00EA0123" w:rsidP="00DE26F8">
            <w:r w:rsidRPr="00EF0209">
              <w:t xml:space="preserve">Description: </w:t>
            </w:r>
          </w:p>
        </w:tc>
        <w:tc>
          <w:tcPr>
            <w:tcW w:w="4044" w:type="pct"/>
          </w:tcPr>
          <w:p w14:paraId="5635F4BF" w14:textId="77777777" w:rsidR="00EA0123" w:rsidRPr="00EF0209" w:rsidRDefault="00EA0123" w:rsidP="00DE26F8">
            <w:r w:rsidRPr="00EF0209">
              <w:t>Information purposes only.</w:t>
            </w:r>
          </w:p>
        </w:tc>
      </w:tr>
    </w:tbl>
    <w:p w14:paraId="5635F4C1" w14:textId="77777777" w:rsidR="00EA0123" w:rsidRPr="00EF0209" w:rsidRDefault="00EA0123" w:rsidP="001F36DA">
      <w:pPr>
        <w:pStyle w:val="Heading2"/>
        <w:rPr>
          <w:lang w:val="en-GB"/>
        </w:rPr>
      </w:pPr>
      <w:bookmarkStart w:id="72" w:name="_Toc1475007"/>
      <w:r w:rsidRPr="00EF0209">
        <w:rPr>
          <w:lang w:val="en-GB"/>
        </w:rPr>
        <w:t>Consumers</w:t>
      </w:r>
      <w:bookmarkEnd w:id="7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4C3" w14:textId="77777777" w:rsidTr="00DE26F8">
        <w:trPr>
          <w:trHeight w:val="94"/>
        </w:trPr>
        <w:tc>
          <w:tcPr>
            <w:tcW w:w="5000" w:type="pct"/>
            <w:gridSpan w:val="2"/>
            <w:shd w:val="clear" w:color="auto" w:fill="EFFBFF"/>
          </w:tcPr>
          <w:p w14:paraId="5635F4C2" w14:textId="77777777" w:rsidR="00EA0123" w:rsidRPr="00EF0209" w:rsidRDefault="00EA0123" w:rsidP="00DE26F8">
            <w:pPr>
              <w:spacing w:before="120" w:after="180"/>
              <w:jc w:val="left"/>
              <w:rPr>
                <w:color w:val="BF3F91"/>
                <w:sz w:val="22"/>
              </w:rPr>
            </w:pPr>
            <w:r w:rsidRPr="00EF0209">
              <w:rPr>
                <w:color w:val="00B0F0"/>
                <w:sz w:val="22"/>
              </w:rPr>
              <w:t>Shopping</w:t>
            </w:r>
          </w:p>
        </w:tc>
      </w:tr>
      <w:tr w:rsidR="00EA0123" w:rsidRPr="00EF0209" w14:paraId="5635F4C5" w14:textId="77777777" w:rsidTr="00DE26F8">
        <w:trPr>
          <w:trHeight w:val="198"/>
        </w:trPr>
        <w:tc>
          <w:tcPr>
            <w:tcW w:w="5000" w:type="pct"/>
            <w:gridSpan w:val="2"/>
          </w:tcPr>
          <w:p w14:paraId="5635F4C4" w14:textId="77777777" w:rsidR="00EA0123" w:rsidRPr="00EF0209" w:rsidRDefault="00EA0123" w:rsidP="00DE26F8">
            <w:pPr>
              <w:rPr>
                <w:color w:val="000000"/>
              </w:rPr>
            </w:pPr>
            <w:r w:rsidRPr="00EF0209">
              <w:rPr>
                <w:b/>
                <w:bCs/>
                <w:color w:val="000000"/>
                <w:szCs w:val="20"/>
              </w:rPr>
              <w:t>Consumer protection</w:t>
            </w:r>
          </w:p>
        </w:tc>
      </w:tr>
      <w:tr w:rsidR="00EA0123" w:rsidRPr="00EF0209" w14:paraId="5635F4C8" w14:textId="77777777" w:rsidTr="00DE26F8">
        <w:trPr>
          <w:trHeight w:val="198"/>
        </w:trPr>
        <w:tc>
          <w:tcPr>
            <w:tcW w:w="956" w:type="pct"/>
          </w:tcPr>
          <w:p w14:paraId="5635F4C6" w14:textId="77777777" w:rsidR="00EA0123" w:rsidRPr="00EF0209" w:rsidRDefault="00EA0123" w:rsidP="00756A17">
            <w:r w:rsidRPr="00EF0209">
              <w:t>Responsibility:</w:t>
            </w:r>
          </w:p>
        </w:tc>
        <w:tc>
          <w:tcPr>
            <w:tcW w:w="4044" w:type="pct"/>
          </w:tcPr>
          <w:p w14:paraId="5635F4C7" w14:textId="77777777" w:rsidR="00EA0123" w:rsidRPr="00EF0209" w:rsidRDefault="00EA0123" w:rsidP="00756A17">
            <w:r w:rsidRPr="00EF0209">
              <w:t>Central Government, Ministry of Industry and Trade, Consumer protection associations and other consumer organisations</w:t>
            </w:r>
          </w:p>
        </w:tc>
      </w:tr>
      <w:tr w:rsidR="00EA0123" w:rsidRPr="00EF0209" w14:paraId="5635F4CD" w14:textId="77777777" w:rsidTr="00DE26F8">
        <w:trPr>
          <w:trHeight w:val="37"/>
        </w:trPr>
        <w:tc>
          <w:tcPr>
            <w:tcW w:w="956" w:type="pct"/>
          </w:tcPr>
          <w:p w14:paraId="5635F4C9" w14:textId="77777777" w:rsidR="00EA0123" w:rsidRPr="00EF0209" w:rsidRDefault="00EA0123" w:rsidP="00756A17">
            <w:r w:rsidRPr="00EF0209">
              <w:t xml:space="preserve">Website: </w:t>
            </w:r>
          </w:p>
        </w:tc>
        <w:tc>
          <w:tcPr>
            <w:tcW w:w="4044" w:type="pct"/>
          </w:tcPr>
          <w:p w14:paraId="5635F4CA" w14:textId="77777777" w:rsidR="00EA0123" w:rsidRPr="00EF0209" w:rsidRDefault="00DC4F46" w:rsidP="00F0070C">
            <w:hyperlink r:id="rId279" w:history="1">
              <w:r w:rsidR="00EA0123" w:rsidRPr="00EF0209">
                <w:rPr>
                  <w:rStyle w:val="Hyperlink"/>
                </w:rPr>
                <w:t>https://www.mpo.cz/cz/ochrana-spotrebitele/</w:t>
              </w:r>
            </w:hyperlink>
            <w:r w:rsidR="00EA0123" w:rsidRPr="00EF0209">
              <w:t>;</w:t>
            </w:r>
          </w:p>
          <w:p w14:paraId="5635F4CB" w14:textId="77777777" w:rsidR="00EA0123" w:rsidRPr="00EF0209" w:rsidRDefault="00DC4F46" w:rsidP="00F0070C">
            <w:hyperlink r:id="rId280" w:history="1">
              <w:r w:rsidR="00EA0123" w:rsidRPr="00EF0209">
                <w:rPr>
                  <w:rStyle w:val="Hyperlink"/>
                </w:rPr>
                <w:t>https://www.asociace-sos.cz/vzory-dopisu/</w:t>
              </w:r>
            </w:hyperlink>
            <w:r w:rsidR="00EA0123" w:rsidRPr="00EF0209">
              <w:t>;</w:t>
            </w:r>
          </w:p>
          <w:p w14:paraId="5635F4CC" w14:textId="77777777" w:rsidR="00EA0123" w:rsidRPr="00EF0209" w:rsidRDefault="00DC4F46">
            <w:hyperlink r:id="rId281" w:history="1">
              <w:r w:rsidR="00EA0123" w:rsidRPr="00EF0209">
                <w:rPr>
                  <w:rStyle w:val="Hyperlink"/>
                </w:rPr>
                <w:t>https://www.mpo.cz/cz/ochrana-spotrebitele/spotrebitelsky-ombudsman/</w:t>
              </w:r>
            </w:hyperlink>
          </w:p>
        </w:tc>
      </w:tr>
      <w:tr w:rsidR="00EA0123" w:rsidRPr="00EF0209" w14:paraId="5635F4D0" w14:textId="77777777" w:rsidTr="00DE26F8">
        <w:trPr>
          <w:trHeight w:val="311"/>
        </w:trPr>
        <w:tc>
          <w:tcPr>
            <w:tcW w:w="956" w:type="pct"/>
          </w:tcPr>
          <w:p w14:paraId="5635F4CE" w14:textId="77777777" w:rsidR="00EA0123" w:rsidRPr="00EF0209" w:rsidRDefault="00EA0123" w:rsidP="00DE26F8">
            <w:r w:rsidRPr="00EF0209">
              <w:t xml:space="preserve">Description: </w:t>
            </w:r>
          </w:p>
        </w:tc>
        <w:tc>
          <w:tcPr>
            <w:tcW w:w="4044" w:type="pct"/>
          </w:tcPr>
          <w:p w14:paraId="5635F4CF" w14:textId="0A02F6C4" w:rsidR="00EA0123" w:rsidRPr="00EF0209" w:rsidRDefault="00EA0123" w:rsidP="00DE26F8">
            <w:r w:rsidRPr="00EF0209">
              <w:t>Information</w:t>
            </w:r>
            <w:r w:rsidR="00F93A99" w:rsidRPr="00EF0209">
              <w:t xml:space="preserve"> on consumer protections and how users can seek advice and contact the authorities. </w:t>
            </w:r>
            <w:r w:rsidRPr="00EF0209">
              <w:t xml:space="preserve"> </w:t>
            </w:r>
          </w:p>
        </w:tc>
      </w:tr>
      <w:tr w:rsidR="00EA0123" w:rsidRPr="00EF0209" w14:paraId="5635F4D2" w14:textId="77777777" w:rsidTr="00DE26F8">
        <w:trPr>
          <w:trHeight w:val="94"/>
        </w:trPr>
        <w:tc>
          <w:tcPr>
            <w:tcW w:w="5000" w:type="pct"/>
            <w:gridSpan w:val="2"/>
            <w:shd w:val="clear" w:color="auto" w:fill="EFFBFF"/>
          </w:tcPr>
          <w:p w14:paraId="5635F4D1" w14:textId="77777777" w:rsidR="00EA0123" w:rsidRPr="00EF0209" w:rsidRDefault="00EA0123" w:rsidP="00530ECD">
            <w:pPr>
              <w:keepNext/>
              <w:spacing w:before="120" w:after="180"/>
              <w:jc w:val="left"/>
              <w:rPr>
                <w:color w:val="BF3F91"/>
                <w:sz w:val="22"/>
              </w:rPr>
            </w:pPr>
            <w:r w:rsidRPr="00EF0209">
              <w:rPr>
                <w:color w:val="00B0F0"/>
                <w:sz w:val="22"/>
              </w:rPr>
              <w:lastRenderedPageBreak/>
              <w:t>Internet and Telecoms</w:t>
            </w:r>
          </w:p>
        </w:tc>
      </w:tr>
      <w:tr w:rsidR="00EA0123" w:rsidRPr="00EF0209" w14:paraId="5635F4D4" w14:textId="77777777" w:rsidTr="00DE26F8">
        <w:trPr>
          <w:trHeight w:val="198"/>
        </w:trPr>
        <w:tc>
          <w:tcPr>
            <w:tcW w:w="5000" w:type="pct"/>
            <w:gridSpan w:val="2"/>
          </w:tcPr>
          <w:p w14:paraId="5635F4D3" w14:textId="77777777" w:rsidR="00EA0123" w:rsidRPr="00EF0209" w:rsidRDefault="00EA0123" w:rsidP="00530ECD">
            <w:pPr>
              <w:keepNext/>
            </w:pPr>
            <w:r w:rsidRPr="00EF0209">
              <w:rPr>
                <w:b/>
              </w:rPr>
              <w:t>Consumer Protection</w:t>
            </w:r>
          </w:p>
        </w:tc>
      </w:tr>
      <w:tr w:rsidR="00EA0123" w:rsidRPr="00EF0209" w14:paraId="5635F4D7" w14:textId="77777777" w:rsidTr="00DE26F8">
        <w:trPr>
          <w:trHeight w:val="198"/>
        </w:trPr>
        <w:tc>
          <w:tcPr>
            <w:tcW w:w="956" w:type="pct"/>
          </w:tcPr>
          <w:p w14:paraId="5635F4D5" w14:textId="77777777" w:rsidR="00EA0123" w:rsidRPr="00EF0209" w:rsidRDefault="00EA0123" w:rsidP="00530ECD">
            <w:pPr>
              <w:keepNext/>
            </w:pPr>
            <w:r w:rsidRPr="00EF0209">
              <w:t>Responsibility:</w:t>
            </w:r>
          </w:p>
        </w:tc>
        <w:tc>
          <w:tcPr>
            <w:tcW w:w="4044" w:type="pct"/>
          </w:tcPr>
          <w:p w14:paraId="5635F4D6" w14:textId="77777777" w:rsidR="00EA0123" w:rsidRPr="00EF0209" w:rsidRDefault="00EA0123" w:rsidP="00530ECD">
            <w:pPr>
              <w:keepNext/>
            </w:pPr>
            <w:r w:rsidRPr="00EF0209">
              <w:t>Czech Telecommunications Authority</w:t>
            </w:r>
          </w:p>
        </w:tc>
      </w:tr>
      <w:tr w:rsidR="00EA0123" w:rsidRPr="00EF0209" w14:paraId="5635F4DB" w14:textId="77777777" w:rsidTr="00DE26F8">
        <w:trPr>
          <w:trHeight w:val="37"/>
        </w:trPr>
        <w:tc>
          <w:tcPr>
            <w:tcW w:w="956" w:type="pct"/>
          </w:tcPr>
          <w:p w14:paraId="5635F4D8" w14:textId="77777777" w:rsidR="00EA0123" w:rsidRPr="00EF0209" w:rsidRDefault="00EA0123" w:rsidP="00530ECD">
            <w:pPr>
              <w:keepNext/>
            </w:pPr>
            <w:r w:rsidRPr="00EF0209">
              <w:t xml:space="preserve">Website: </w:t>
            </w:r>
          </w:p>
        </w:tc>
        <w:tc>
          <w:tcPr>
            <w:tcW w:w="4044" w:type="pct"/>
          </w:tcPr>
          <w:p w14:paraId="5635F4D9" w14:textId="77777777" w:rsidR="00EA0123" w:rsidRPr="00EF0209" w:rsidRDefault="00DC4F46" w:rsidP="00530ECD">
            <w:pPr>
              <w:keepNext/>
            </w:pPr>
            <w:hyperlink r:id="rId282" w:history="1">
              <w:r w:rsidR="00EA0123" w:rsidRPr="00EF0209">
                <w:rPr>
                  <w:rStyle w:val="Hyperlink"/>
                </w:rPr>
                <w:t>https://www.ctu.cz/ochrana-spotrebitele</w:t>
              </w:r>
            </w:hyperlink>
            <w:r w:rsidR="00EA0123" w:rsidRPr="00EF0209">
              <w:t>;</w:t>
            </w:r>
          </w:p>
          <w:p w14:paraId="5635F4DA" w14:textId="77777777" w:rsidR="00EA0123" w:rsidRPr="00EF0209" w:rsidRDefault="00DC4F46" w:rsidP="00530ECD">
            <w:pPr>
              <w:keepNext/>
            </w:pPr>
            <w:hyperlink r:id="rId283" w:history="1">
              <w:r w:rsidR="00EA0123" w:rsidRPr="00EF0209">
                <w:rPr>
                  <w:rStyle w:val="Hyperlink"/>
                </w:rPr>
                <w:t>https://www.ctu.cz/resene-spory-ctu</w:t>
              </w:r>
            </w:hyperlink>
          </w:p>
        </w:tc>
      </w:tr>
      <w:tr w:rsidR="00EA0123" w:rsidRPr="00EF0209" w14:paraId="5635F4DF" w14:textId="77777777" w:rsidTr="00DE26F8">
        <w:trPr>
          <w:trHeight w:val="311"/>
        </w:trPr>
        <w:tc>
          <w:tcPr>
            <w:tcW w:w="956" w:type="pct"/>
          </w:tcPr>
          <w:p w14:paraId="5635F4DC" w14:textId="77777777" w:rsidR="00EA0123" w:rsidRPr="00EF0209" w:rsidRDefault="00EA0123" w:rsidP="00DE26F8">
            <w:r w:rsidRPr="00EF0209">
              <w:t xml:space="preserve">Description: </w:t>
            </w:r>
          </w:p>
        </w:tc>
        <w:tc>
          <w:tcPr>
            <w:tcW w:w="4044" w:type="pct"/>
          </w:tcPr>
          <w:p w14:paraId="5635F4DD" w14:textId="77777777" w:rsidR="00EA0123" w:rsidRPr="00EF0209" w:rsidRDefault="00EA0123" w:rsidP="001E4DAC">
            <w:r w:rsidRPr="00EF0209">
              <w:t>Information and filling in request forms with options is electronically signed and sent by email or data mailbox.</w:t>
            </w:r>
          </w:p>
          <w:p w14:paraId="5635F4DE" w14:textId="77777777" w:rsidR="00EA0123" w:rsidRPr="00EF0209" w:rsidRDefault="00EA0123" w:rsidP="001E4DAC">
            <w:r w:rsidRPr="00EF0209">
              <w:t xml:space="preserve">The most common fixes for the following issues: </w:t>
            </w:r>
            <w:hyperlink r:id="rId284" w:history="1">
              <w:r w:rsidRPr="00EF0209">
                <w:rPr>
                  <w:rStyle w:val="Hyperlink"/>
                </w:rPr>
                <w:t>https://www.ctu.cz/nejcastejsi-problemy</w:t>
              </w:r>
            </w:hyperlink>
            <w:r w:rsidRPr="00EF0209">
              <w:t xml:space="preserve"> </w:t>
            </w:r>
          </w:p>
        </w:tc>
      </w:tr>
      <w:tr w:rsidR="00EA0123" w:rsidRPr="00EF0209" w14:paraId="5635F4E1" w14:textId="77777777" w:rsidTr="00DE26F8">
        <w:trPr>
          <w:trHeight w:val="94"/>
        </w:trPr>
        <w:tc>
          <w:tcPr>
            <w:tcW w:w="5000" w:type="pct"/>
            <w:gridSpan w:val="2"/>
            <w:shd w:val="clear" w:color="auto" w:fill="EFFBFF"/>
          </w:tcPr>
          <w:p w14:paraId="5635F4E0" w14:textId="77777777" w:rsidR="00EA0123" w:rsidRPr="00EF0209" w:rsidRDefault="00EA0123" w:rsidP="00DE26F8">
            <w:pPr>
              <w:spacing w:before="120" w:after="180"/>
              <w:jc w:val="left"/>
              <w:rPr>
                <w:color w:val="BF3F91"/>
                <w:sz w:val="22"/>
              </w:rPr>
            </w:pPr>
            <w:r w:rsidRPr="00EF0209">
              <w:rPr>
                <w:color w:val="00B0F0"/>
                <w:sz w:val="22"/>
              </w:rPr>
              <w:t>Energy supply</w:t>
            </w:r>
          </w:p>
        </w:tc>
      </w:tr>
      <w:tr w:rsidR="00EA0123" w:rsidRPr="00EF0209" w14:paraId="5635F4E3" w14:textId="77777777" w:rsidTr="00DE26F8">
        <w:trPr>
          <w:trHeight w:val="198"/>
        </w:trPr>
        <w:tc>
          <w:tcPr>
            <w:tcW w:w="5000" w:type="pct"/>
            <w:gridSpan w:val="2"/>
          </w:tcPr>
          <w:p w14:paraId="5635F4E2" w14:textId="77777777" w:rsidR="00EA0123" w:rsidRPr="00EF0209" w:rsidRDefault="00EA0123" w:rsidP="00DE26F8">
            <w:r w:rsidRPr="00EF0209">
              <w:rPr>
                <w:b/>
              </w:rPr>
              <w:t>Information pages for energy consumers</w:t>
            </w:r>
          </w:p>
        </w:tc>
      </w:tr>
      <w:tr w:rsidR="00EA0123" w:rsidRPr="00EF0209" w14:paraId="5635F4E6" w14:textId="77777777" w:rsidTr="00DE26F8">
        <w:trPr>
          <w:trHeight w:val="198"/>
        </w:trPr>
        <w:tc>
          <w:tcPr>
            <w:tcW w:w="956" w:type="pct"/>
          </w:tcPr>
          <w:p w14:paraId="5635F4E4" w14:textId="77777777" w:rsidR="00EA0123" w:rsidRPr="00EF0209" w:rsidRDefault="00EA0123" w:rsidP="00DE26F8">
            <w:r w:rsidRPr="00EF0209">
              <w:t>Responsibility:</w:t>
            </w:r>
          </w:p>
        </w:tc>
        <w:tc>
          <w:tcPr>
            <w:tcW w:w="4044" w:type="pct"/>
          </w:tcPr>
          <w:p w14:paraId="5635F4E5" w14:textId="77777777" w:rsidR="00EA0123" w:rsidRPr="00EF0209" w:rsidRDefault="00EA0123" w:rsidP="00DE26F8">
            <w:r w:rsidRPr="00EF0209">
              <w:t>Central Government, Energy Regulatory Authority</w:t>
            </w:r>
          </w:p>
        </w:tc>
      </w:tr>
      <w:tr w:rsidR="00EA0123" w:rsidRPr="00EF0209" w14:paraId="5635F4E9" w14:textId="77777777" w:rsidTr="00DE26F8">
        <w:trPr>
          <w:trHeight w:val="37"/>
        </w:trPr>
        <w:tc>
          <w:tcPr>
            <w:tcW w:w="956" w:type="pct"/>
          </w:tcPr>
          <w:p w14:paraId="5635F4E7" w14:textId="77777777" w:rsidR="00EA0123" w:rsidRPr="00EF0209" w:rsidRDefault="00EA0123" w:rsidP="00DE26F8">
            <w:r w:rsidRPr="00EF0209">
              <w:t xml:space="preserve">Website: </w:t>
            </w:r>
          </w:p>
        </w:tc>
        <w:tc>
          <w:tcPr>
            <w:tcW w:w="4044" w:type="pct"/>
          </w:tcPr>
          <w:p w14:paraId="5635F4E8" w14:textId="77777777" w:rsidR="00EA0123" w:rsidRPr="00EF0209" w:rsidRDefault="00DC4F46" w:rsidP="00DE26F8">
            <w:hyperlink r:id="rId285" w:history="1">
              <w:r w:rsidR="00EA0123" w:rsidRPr="00EF0209">
                <w:rPr>
                  <w:rStyle w:val="Hyperlink"/>
                </w:rPr>
                <w:t>https://www.eru.cz/cs/informacni-centrum/potrebujete-pomoc</w:t>
              </w:r>
            </w:hyperlink>
          </w:p>
        </w:tc>
      </w:tr>
      <w:tr w:rsidR="00EA0123" w:rsidRPr="00EF0209" w14:paraId="5635F4EC" w14:textId="77777777" w:rsidTr="00DE26F8">
        <w:trPr>
          <w:trHeight w:val="311"/>
        </w:trPr>
        <w:tc>
          <w:tcPr>
            <w:tcW w:w="956" w:type="pct"/>
          </w:tcPr>
          <w:p w14:paraId="5635F4EA" w14:textId="77777777" w:rsidR="00EA0123" w:rsidRPr="00EF0209" w:rsidRDefault="00EA0123" w:rsidP="00DE26F8">
            <w:r w:rsidRPr="00EF0209">
              <w:t xml:space="preserve">Description: </w:t>
            </w:r>
          </w:p>
        </w:tc>
        <w:tc>
          <w:tcPr>
            <w:tcW w:w="4044" w:type="pct"/>
          </w:tcPr>
          <w:p w14:paraId="5635F4EB" w14:textId="77777777" w:rsidR="00EA0123" w:rsidRPr="00EF0209" w:rsidRDefault="00EA0123" w:rsidP="00DE26F8">
            <w:r w:rsidRPr="00EF0209">
              <w:t xml:space="preserve">Information and practical advice to consumers. The ability to assess the appropriateness of changing suppliers help the application of the </w:t>
            </w:r>
            <w:hyperlink r:id="rId286" w:history="1">
              <w:r w:rsidRPr="00EF0209">
                <w:rPr>
                  <w:rStyle w:val="Hyperlink"/>
                </w:rPr>
                <w:t>ERÚ calculator</w:t>
              </w:r>
            </w:hyperlink>
            <w:r w:rsidRPr="00EF0209">
              <w:t xml:space="preserve">. There is a </w:t>
            </w:r>
            <w:hyperlink r:id="rId287" w:history="1">
              <w:r w:rsidRPr="00EF0209">
                <w:rPr>
                  <w:rStyle w:val="Hyperlink"/>
                </w:rPr>
                <w:t>contact form</w:t>
              </w:r>
            </w:hyperlink>
            <w:r w:rsidRPr="00EF0209">
              <w:t xml:space="preserve"> for submitting inquiries.</w:t>
            </w:r>
          </w:p>
        </w:tc>
      </w:tr>
      <w:tr w:rsidR="00EA0123" w:rsidRPr="00EF0209" w14:paraId="5635F4EE" w14:textId="77777777" w:rsidTr="00DE26F8">
        <w:trPr>
          <w:trHeight w:val="94"/>
        </w:trPr>
        <w:tc>
          <w:tcPr>
            <w:tcW w:w="5000" w:type="pct"/>
            <w:gridSpan w:val="2"/>
            <w:shd w:val="clear" w:color="auto" w:fill="EFFBFF"/>
          </w:tcPr>
          <w:p w14:paraId="5635F4ED" w14:textId="77777777" w:rsidR="00EA0123" w:rsidRPr="00EF0209" w:rsidRDefault="00EA0123" w:rsidP="00DE26F8">
            <w:pPr>
              <w:spacing w:before="120" w:after="180"/>
              <w:jc w:val="left"/>
              <w:rPr>
                <w:color w:val="BF3F91"/>
                <w:sz w:val="22"/>
              </w:rPr>
            </w:pPr>
            <w:r w:rsidRPr="00EF0209">
              <w:rPr>
                <w:color w:val="00B0F0"/>
                <w:sz w:val="22"/>
              </w:rPr>
              <w:t>Consumer dispute resolution</w:t>
            </w:r>
          </w:p>
        </w:tc>
      </w:tr>
      <w:tr w:rsidR="00EA0123" w:rsidRPr="00EF0209" w14:paraId="5635F4F0" w14:textId="77777777" w:rsidTr="00DE26F8">
        <w:trPr>
          <w:trHeight w:val="198"/>
        </w:trPr>
        <w:tc>
          <w:tcPr>
            <w:tcW w:w="5000" w:type="pct"/>
            <w:gridSpan w:val="2"/>
          </w:tcPr>
          <w:p w14:paraId="5635F4EF" w14:textId="77777777" w:rsidR="00EA0123" w:rsidRPr="00EF0209" w:rsidRDefault="00EA0123" w:rsidP="00DE26F8">
            <w:r w:rsidRPr="00EF0209">
              <w:rPr>
                <w:b/>
              </w:rPr>
              <w:t>Customer complaints</w:t>
            </w:r>
          </w:p>
        </w:tc>
      </w:tr>
      <w:tr w:rsidR="00EA0123" w:rsidRPr="00EF0209" w14:paraId="5635F4F3" w14:textId="77777777" w:rsidTr="00DE26F8">
        <w:trPr>
          <w:trHeight w:val="198"/>
        </w:trPr>
        <w:tc>
          <w:tcPr>
            <w:tcW w:w="956" w:type="pct"/>
          </w:tcPr>
          <w:p w14:paraId="5635F4F1" w14:textId="77777777" w:rsidR="00EA0123" w:rsidRPr="00EF0209" w:rsidRDefault="00EA0123" w:rsidP="00756A17">
            <w:r w:rsidRPr="00EF0209">
              <w:t>Responsibility:</w:t>
            </w:r>
          </w:p>
        </w:tc>
        <w:tc>
          <w:tcPr>
            <w:tcW w:w="4044" w:type="pct"/>
          </w:tcPr>
          <w:p w14:paraId="5635F4F2" w14:textId="77777777" w:rsidR="00EA0123" w:rsidRPr="00EF0209" w:rsidRDefault="00EA0123" w:rsidP="00CB7025">
            <w:r w:rsidRPr="00EF0209">
              <w:rPr>
                <w:szCs w:val="20"/>
              </w:rPr>
              <w:t>Central Government, Ministry of Industry and Trade, Energy Regulatory Authority; Consumer protection associations and other consumer organisations</w:t>
            </w:r>
          </w:p>
        </w:tc>
      </w:tr>
      <w:tr w:rsidR="00EA0123" w:rsidRPr="00EF0209" w14:paraId="5635F4F8" w14:textId="77777777" w:rsidTr="00DE26F8">
        <w:trPr>
          <w:trHeight w:val="37"/>
        </w:trPr>
        <w:tc>
          <w:tcPr>
            <w:tcW w:w="956" w:type="pct"/>
          </w:tcPr>
          <w:p w14:paraId="5635F4F4" w14:textId="77777777" w:rsidR="00EA0123" w:rsidRPr="00EF0209" w:rsidRDefault="00EA0123" w:rsidP="00DE26F8">
            <w:r w:rsidRPr="00EF0209">
              <w:t xml:space="preserve">Website: </w:t>
            </w:r>
          </w:p>
        </w:tc>
        <w:tc>
          <w:tcPr>
            <w:tcW w:w="4044" w:type="pct"/>
          </w:tcPr>
          <w:p w14:paraId="5635F4F5" w14:textId="77777777" w:rsidR="00EA0123" w:rsidRPr="00EF0209" w:rsidRDefault="00DC4F46" w:rsidP="00912087">
            <w:pPr>
              <w:pStyle w:val="NormalWeb"/>
              <w:spacing w:before="0" w:beforeAutospacing="0" w:after="0" w:afterAutospacing="0"/>
              <w:rPr>
                <w:rStyle w:val="Hyperlink"/>
                <w:lang w:val="en-GB" w:eastAsia="en-GB"/>
              </w:rPr>
            </w:pPr>
            <w:hyperlink r:id="rId288" w:history="1">
              <w:r w:rsidR="00EA0123" w:rsidRPr="00EF0209">
                <w:rPr>
                  <w:rStyle w:val="Hyperlink"/>
                  <w:lang w:val="en-GB" w:eastAsia="en-GB"/>
                </w:rPr>
                <w:t>https://www.mpo.cz/cz/ochrana-spotrebitele/</w:t>
              </w:r>
            </w:hyperlink>
            <w:r w:rsidR="00EA0123" w:rsidRPr="00EF0209">
              <w:rPr>
                <w:rStyle w:val="Hyperlink"/>
                <w:lang w:val="en-GB" w:eastAsia="en-GB"/>
              </w:rPr>
              <w:t>;</w:t>
            </w:r>
          </w:p>
          <w:p w14:paraId="5635F4F6" w14:textId="77777777" w:rsidR="00EA0123" w:rsidRPr="00EF0209" w:rsidRDefault="00DC4F46" w:rsidP="00912087">
            <w:pPr>
              <w:pStyle w:val="NormalWeb"/>
              <w:spacing w:before="0" w:beforeAutospacing="0" w:after="0" w:afterAutospacing="0"/>
              <w:rPr>
                <w:rStyle w:val="Hyperlink"/>
                <w:lang w:val="en-GB" w:eastAsia="en-GB"/>
              </w:rPr>
            </w:pPr>
            <w:hyperlink r:id="rId289" w:history="1">
              <w:r w:rsidR="00EA0123" w:rsidRPr="00EF0209">
                <w:rPr>
                  <w:rStyle w:val="Hyperlink"/>
                  <w:lang w:val="en-GB" w:eastAsia="en-GB"/>
                </w:rPr>
                <w:t>http://www.eru.cz/cs/informacni-centrum/kontakty</w:t>
              </w:r>
            </w:hyperlink>
            <w:r w:rsidR="00EA0123" w:rsidRPr="00EF0209">
              <w:rPr>
                <w:rStyle w:val="Hyperlink"/>
                <w:lang w:val="en-GB" w:eastAsia="en-GB"/>
              </w:rPr>
              <w:t>;</w:t>
            </w:r>
          </w:p>
          <w:p w14:paraId="5635F4F7" w14:textId="77777777" w:rsidR="00EA0123" w:rsidRPr="00EF0209" w:rsidRDefault="00DC4F46" w:rsidP="00F0070C">
            <w:pPr>
              <w:pStyle w:val="NormalWeb"/>
              <w:spacing w:before="0" w:beforeAutospacing="0" w:after="0" w:afterAutospacing="0"/>
              <w:rPr>
                <w:lang w:val="en-GB"/>
              </w:rPr>
            </w:pPr>
            <w:hyperlink r:id="rId290" w:history="1">
              <w:r w:rsidR="00EA0123" w:rsidRPr="00EF0209">
                <w:rPr>
                  <w:rStyle w:val="Hyperlink"/>
                  <w:lang w:val="en-GB" w:eastAsia="en-GB"/>
                </w:rPr>
                <w:t>https://www.asociace-sos.cz/vzory-dopisu/</w:t>
              </w:r>
            </w:hyperlink>
          </w:p>
        </w:tc>
      </w:tr>
      <w:tr w:rsidR="00EA0123" w:rsidRPr="00EF0209" w14:paraId="5635F4FB" w14:textId="77777777" w:rsidTr="00DE26F8">
        <w:trPr>
          <w:trHeight w:val="311"/>
        </w:trPr>
        <w:tc>
          <w:tcPr>
            <w:tcW w:w="956" w:type="pct"/>
          </w:tcPr>
          <w:p w14:paraId="5635F4F9" w14:textId="77777777" w:rsidR="00EA0123" w:rsidRPr="00EF0209" w:rsidRDefault="00EA0123" w:rsidP="00DE26F8">
            <w:r w:rsidRPr="00EF0209">
              <w:t xml:space="preserve">Description: </w:t>
            </w:r>
          </w:p>
        </w:tc>
        <w:tc>
          <w:tcPr>
            <w:tcW w:w="4044" w:type="pct"/>
          </w:tcPr>
          <w:p w14:paraId="5635F4FA" w14:textId="77777777" w:rsidR="00EA0123" w:rsidRPr="00EF0209" w:rsidRDefault="00EA0123" w:rsidP="00DE26F8">
            <w:r w:rsidRPr="00EF0209">
              <w:t>Practical information and advice on dealing with consumer complaints.</w:t>
            </w:r>
          </w:p>
        </w:tc>
      </w:tr>
    </w:tbl>
    <w:p w14:paraId="5635F4FC" w14:textId="77777777" w:rsidR="00EA0123" w:rsidRPr="00EF0209" w:rsidRDefault="00EA0123" w:rsidP="005523ED">
      <w:pPr>
        <w:pStyle w:val="Heading1"/>
        <w:rPr>
          <w:lang w:val="en-GB"/>
        </w:rPr>
      </w:pPr>
      <w:r w:rsidRPr="00EF0209">
        <w:rPr>
          <w:lang w:val="en-GB"/>
        </w:rPr>
        <w:br w:type="page"/>
      </w:r>
      <w:bookmarkStart w:id="73" w:name="_Toc6911428"/>
      <w:r w:rsidRPr="00EF0209">
        <w:rPr>
          <w:lang w:val="en-GB"/>
        </w:rPr>
        <w:lastRenderedPageBreak/>
        <w:t>Digital Government Services for Businesses</w:t>
      </w:r>
      <w:bookmarkEnd w:id="73"/>
      <w:r w:rsidRPr="00EF0209">
        <w:rPr>
          <w:lang w:val="en-GB"/>
        </w:rPr>
        <w:t xml:space="preserve"> </w:t>
      </w:r>
    </w:p>
    <w:p w14:paraId="5635F4FD" w14:textId="77777777" w:rsidR="00EA0123" w:rsidRPr="00EF0209" w:rsidRDefault="00EA0123" w:rsidP="00E3057C">
      <w:r w:rsidRPr="00EF0209">
        <w:t xml:space="preserve">The information in this section presents an overview of the basic public services provided to the Businesses. These were identified taking inspiration from </w:t>
      </w:r>
      <w:hyperlink r:id="rId291" w:history="1">
        <w:r w:rsidRPr="00EF0209">
          <w:rPr>
            <w:rStyle w:val="Hyperlink"/>
          </w:rPr>
          <w:t>Your Europe</w:t>
        </w:r>
      </w:hyperlink>
      <w:r w:rsidRPr="00EF0209">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5635F4FE" w14:textId="77777777" w:rsidR="00EA0123" w:rsidRPr="00EF0209" w:rsidRDefault="00EA0123" w:rsidP="00F90BD8">
      <w:r w:rsidRPr="00EF0209">
        <w:t>The groups of services for businesses are as follows:</w:t>
      </w:r>
    </w:p>
    <w:p w14:paraId="5635F4FF" w14:textId="77777777" w:rsidR="00EA0123" w:rsidRPr="00EF0209" w:rsidRDefault="00EA0123" w:rsidP="00C42248">
      <w:pPr>
        <w:numPr>
          <w:ilvl w:val="0"/>
          <w:numId w:val="28"/>
        </w:numPr>
      </w:pPr>
      <w:r w:rsidRPr="00EF0209">
        <w:t>Running a business</w:t>
      </w:r>
    </w:p>
    <w:p w14:paraId="5635F500" w14:textId="77777777" w:rsidR="00EA0123" w:rsidRPr="00EF0209" w:rsidRDefault="00EA0123" w:rsidP="00C42248">
      <w:pPr>
        <w:numPr>
          <w:ilvl w:val="0"/>
          <w:numId w:val="28"/>
        </w:numPr>
      </w:pPr>
      <w:r w:rsidRPr="00EF0209">
        <w:t>Taxation</w:t>
      </w:r>
    </w:p>
    <w:p w14:paraId="5635F501" w14:textId="77777777" w:rsidR="00EA0123" w:rsidRPr="00EF0209" w:rsidRDefault="00EA0123" w:rsidP="00C42248">
      <w:pPr>
        <w:numPr>
          <w:ilvl w:val="0"/>
          <w:numId w:val="28"/>
        </w:numPr>
      </w:pPr>
      <w:r w:rsidRPr="00EF0209">
        <w:t>Selling in the EU</w:t>
      </w:r>
    </w:p>
    <w:p w14:paraId="5635F502" w14:textId="77777777" w:rsidR="00EA0123" w:rsidRPr="00EF0209" w:rsidRDefault="00EA0123" w:rsidP="00C42248">
      <w:pPr>
        <w:numPr>
          <w:ilvl w:val="0"/>
          <w:numId w:val="28"/>
        </w:numPr>
      </w:pPr>
      <w:r w:rsidRPr="00EF0209">
        <w:t>Human Resources</w:t>
      </w:r>
    </w:p>
    <w:p w14:paraId="5635F503" w14:textId="77777777" w:rsidR="00EA0123" w:rsidRPr="00EF0209" w:rsidRDefault="00EA0123" w:rsidP="00C42248">
      <w:pPr>
        <w:numPr>
          <w:ilvl w:val="0"/>
          <w:numId w:val="28"/>
        </w:numPr>
      </w:pPr>
      <w:r w:rsidRPr="00EF0209">
        <w:t>Product requirements</w:t>
      </w:r>
    </w:p>
    <w:p w14:paraId="5635F504" w14:textId="77777777" w:rsidR="00EA0123" w:rsidRPr="00EF0209" w:rsidRDefault="00EA0123" w:rsidP="00C42248">
      <w:pPr>
        <w:numPr>
          <w:ilvl w:val="0"/>
          <w:numId w:val="28"/>
        </w:numPr>
      </w:pPr>
      <w:r w:rsidRPr="00EF0209">
        <w:t>Financing and Funding</w:t>
      </w:r>
    </w:p>
    <w:p w14:paraId="5635F505" w14:textId="77777777" w:rsidR="00EA0123" w:rsidRPr="00EF0209" w:rsidRDefault="00EA0123" w:rsidP="00C42248">
      <w:pPr>
        <w:numPr>
          <w:ilvl w:val="0"/>
          <w:numId w:val="28"/>
        </w:numPr>
      </w:pPr>
      <w:r w:rsidRPr="00EF0209">
        <w:t>Dealing with Customers</w:t>
      </w:r>
    </w:p>
    <w:p w14:paraId="5635F506" w14:textId="77777777" w:rsidR="00EA0123" w:rsidRPr="00EF0209" w:rsidRDefault="00EA0123" w:rsidP="001F36DA">
      <w:pPr>
        <w:pStyle w:val="Heading2"/>
        <w:rPr>
          <w:lang w:val="en-GB"/>
        </w:rPr>
      </w:pPr>
      <w:bookmarkStart w:id="74" w:name="_Toc1475009"/>
      <w:r w:rsidRPr="00EF0209">
        <w:rPr>
          <w:lang w:val="en-GB"/>
        </w:rPr>
        <w:t>Running a business</w:t>
      </w:r>
      <w:bookmarkEnd w:id="7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508" w14:textId="77777777" w:rsidTr="002F5E2A">
        <w:trPr>
          <w:trHeight w:val="94"/>
        </w:trPr>
        <w:tc>
          <w:tcPr>
            <w:tcW w:w="5000" w:type="pct"/>
            <w:gridSpan w:val="2"/>
            <w:shd w:val="clear" w:color="auto" w:fill="EFFBFF"/>
          </w:tcPr>
          <w:p w14:paraId="5635F507" w14:textId="77777777" w:rsidR="00EA0123" w:rsidRPr="00EF0209" w:rsidRDefault="00EA0123" w:rsidP="0065217F">
            <w:pPr>
              <w:pStyle w:val="Subtitle"/>
              <w:rPr>
                <w:lang w:val="en-GB"/>
              </w:rPr>
            </w:pPr>
            <w:r w:rsidRPr="00EF0209">
              <w:rPr>
                <w:lang w:val="en-GB"/>
              </w:rPr>
              <w:t>Start-ups, European Company</w:t>
            </w:r>
          </w:p>
        </w:tc>
      </w:tr>
      <w:tr w:rsidR="00EA0123" w:rsidRPr="00EF0209" w14:paraId="5635F50A" w14:textId="77777777" w:rsidTr="00DE26F8">
        <w:trPr>
          <w:trHeight w:val="198"/>
        </w:trPr>
        <w:tc>
          <w:tcPr>
            <w:tcW w:w="5000" w:type="pct"/>
            <w:gridSpan w:val="2"/>
          </w:tcPr>
          <w:p w14:paraId="5635F509" w14:textId="77777777" w:rsidR="00EA0123" w:rsidRPr="00EF0209" w:rsidRDefault="00EA0123" w:rsidP="00DE26F8">
            <w:r w:rsidRPr="00EF0209">
              <w:rPr>
                <w:b/>
                <w:bCs/>
              </w:rPr>
              <w:t>Registration of a new company</w:t>
            </w:r>
          </w:p>
        </w:tc>
      </w:tr>
      <w:tr w:rsidR="00EA0123" w:rsidRPr="00EF0209" w14:paraId="5635F50D" w14:textId="77777777" w:rsidTr="00DE26F8">
        <w:trPr>
          <w:trHeight w:val="198"/>
        </w:trPr>
        <w:tc>
          <w:tcPr>
            <w:tcW w:w="956" w:type="pct"/>
          </w:tcPr>
          <w:p w14:paraId="5635F50B" w14:textId="77777777" w:rsidR="00EA0123" w:rsidRPr="00EF0209" w:rsidRDefault="00EA0123" w:rsidP="00DE26F8">
            <w:r w:rsidRPr="00EF0209">
              <w:t>Responsibility:</w:t>
            </w:r>
          </w:p>
        </w:tc>
        <w:tc>
          <w:tcPr>
            <w:tcW w:w="4044" w:type="pct"/>
          </w:tcPr>
          <w:p w14:paraId="5635F50C" w14:textId="77777777" w:rsidR="00EA0123" w:rsidRPr="00EF0209" w:rsidRDefault="00EA0123" w:rsidP="00DE26F8">
            <w:r w:rsidRPr="00EF0209">
              <w:t>Central Government</w:t>
            </w:r>
          </w:p>
        </w:tc>
      </w:tr>
      <w:tr w:rsidR="00EA0123" w:rsidRPr="00EF0209" w14:paraId="5635F510" w14:textId="77777777" w:rsidTr="00DE26F8">
        <w:trPr>
          <w:trHeight w:val="37"/>
        </w:trPr>
        <w:tc>
          <w:tcPr>
            <w:tcW w:w="956" w:type="pct"/>
          </w:tcPr>
          <w:p w14:paraId="5635F50E" w14:textId="77777777" w:rsidR="00EA0123" w:rsidRPr="00EF0209" w:rsidRDefault="00EA0123" w:rsidP="00DE26F8">
            <w:r w:rsidRPr="00EF0209">
              <w:t xml:space="preserve">Website: </w:t>
            </w:r>
          </w:p>
        </w:tc>
        <w:tc>
          <w:tcPr>
            <w:tcW w:w="4044" w:type="pct"/>
          </w:tcPr>
          <w:p w14:paraId="5635F50F" w14:textId="77777777" w:rsidR="00EA0123" w:rsidRPr="00EF0209" w:rsidRDefault="00DC4F46" w:rsidP="00DE26F8">
            <w:hyperlink r:id="rId292" w:history="1">
              <w:r w:rsidR="00EA0123" w:rsidRPr="00EF0209">
                <w:rPr>
                  <w:rStyle w:val="Hyperlink"/>
                </w:rPr>
                <w:t>http://www.businessinfo.cz/</w:t>
              </w:r>
            </w:hyperlink>
            <w:r w:rsidR="00EA0123" w:rsidRPr="00EF0209">
              <w:rPr>
                <w:color w:val="1A3F7C"/>
              </w:rPr>
              <w:t xml:space="preserve"> </w:t>
            </w:r>
          </w:p>
        </w:tc>
      </w:tr>
      <w:tr w:rsidR="00EA0123" w:rsidRPr="00EF0209" w14:paraId="5635F513" w14:textId="77777777" w:rsidTr="00DE26F8">
        <w:trPr>
          <w:trHeight w:val="311"/>
        </w:trPr>
        <w:tc>
          <w:tcPr>
            <w:tcW w:w="956" w:type="pct"/>
          </w:tcPr>
          <w:p w14:paraId="5635F511" w14:textId="77777777" w:rsidR="00EA0123" w:rsidRPr="00EF0209" w:rsidRDefault="00EA0123" w:rsidP="00DE26F8">
            <w:r w:rsidRPr="00EF0209">
              <w:t xml:space="preserve">Description: </w:t>
            </w:r>
          </w:p>
        </w:tc>
        <w:tc>
          <w:tcPr>
            <w:tcW w:w="4044" w:type="pct"/>
          </w:tcPr>
          <w:p w14:paraId="5635F512" w14:textId="77777777" w:rsidR="00EA0123" w:rsidRPr="00EF0209" w:rsidRDefault="00EA0123" w:rsidP="00DE26F8">
            <w:r w:rsidRPr="00EF0209">
              <w:rPr>
                <w:lang w:eastAsia="el-GR"/>
              </w:rPr>
              <w:t xml:space="preserve">The Czech Business Web provides a one-stop shop for business information, including business registration. Entrepreneurs can also file an online business inquiry using the “online tools” of the portal.  </w:t>
            </w:r>
          </w:p>
        </w:tc>
      </w:tr>
      <w:tr w:rsidR="00EA0123" w:rsidRPr="00EF0209" w14:paraId="5635F515" w14:textId="77777777" w:rsidTr="00DE26F8">
        <w:trPr>
          <w:trHeight w:val="94"/>
        </w:trPr>
        <w:tc>
          <w:tcPr>
            <w:tcW w:w="5000" w:type="pct"/>
            <w:gridSpan w:val="2"/>
          </w:tcPr>
          <w:p w14:paraId="5635F514" w14:textId="77777777" w:rsidR="00EA0123" w:rsidRPr="00EF0209" w:rsidRDefault="00EA0123" w:rsidP="00DE26F8">
            <w:pPr>
              <w:rPr>
                <w:b/>
                <w:bCs/>
              </w:rPr>
            </w:pPr>
            <w:r w:rsidRPr="00EF0209">
              <w:rPr>
                <w:b/>
                <w:bCs/>
              </w:rPr>
              <w:t>Registration Form</w:t>
            </w:r>
          </w:p>
        </w:tc>
      </w:tr>
      <w:tr w:rsidR="00EA0123" w:rsidRPr="00EF0209" w14:paraId="5635F518" w14:textId="77777777" w:rsidTr="00DE26F8">
        <w:trPr>
          <w:trHeight w:val="198"/>
        </w:trPr>
        <w:tc>
          <w:tcPr>
            <w:tcW w:w="956" w:type="pct"/>
          </w:tcPr>
          <w:p w14:paraId="5635F516" w14:textId="77777777" w:rsidR="00EA0123" w:rsidRPr="00EF0209" w:rsidRDefault="00EA0123" w:rsidP="00DE26F8">
            <w:r w:rsidRPr="00EF0209">
              <w:t>Responsibility:</w:t>
            </w:r>
          </w:p>
        </w:tc>
        <w:tc>
          <w:tcPr>
            <w:tcW w:w="4044" w:type="pct"/>
          </w:tcPr>
          <w:p w14:paraId="5635F517" w14:textId="77777777" w:rsidR="00EA0123" w:rsidRPr="00EF0209" w:rsidRDefault="00EA0123" w:rsidP="00DE26F8">
            <w:r w:rsidRPr="00EF0209">
              <w:t>N/A</w:t>
            </w:r>
          </w:p>
        </w:tc>
      </w:tr>
      <w:tr w:rsidR="00EA0123" w:rsidRPr="00EF0209" w14:paraId="5635F51B" w14:textId="77777777" w:rsidTr="00DE26F8">
        <w:trPr>
          <w:trHeight w:val="37"/>
        </w:trPr>
        <w:tc>
          <w:tcPr>
            <w:tcW w:w="956" w:type="pct"/>
          </w:tcPr>
          <w:p w14:paraId="5635F519" w14:textId="77777777" w:rsidR="00EA0123" w:rsidRPr="00EF0209" w:rsidRDefault="00EA0123" w:rsidP="00DE26F8">
            <w:r w:rsidRPr="00EF0209">
              <w:t xml:space="preserve">Website: </w:t>
            </w:r>
          </w:p>
        </w:tc>
        <w:tc>
          <w:tcPr>
            <w:tcW w:w="4044" w:type="pct"/>
          </w:tcPr>
          <w:p w14:paraId="5635F51A" w14:textId="77777777" w:rsidR="00EA0123" w:rsidRPr="00EF0209" w:rsidRDefault="00DC4F46" w:rsidP="00DE26F8">
            <w:hyperlink r:id="rId293" w:history="1">
              <w:r w:rsidR="00EA0123" w:rsidRPr="00EF0209">
                <w:rPr>
                  <w:rStyle w:val="Hyperlink"/>
                </w:rPr>
                <w:t>https://portal.gov.cz/obcan/</w:t>
              </w:r>
            </w:hyperlink>
            <w:r w:rsidR="00EA0123" w:rsidRPr="00EF0209">
              <w:t xml:space="preserve"> </w:t>
            </w:r>
          </w:p>
        </w:tc>
      </w:tr>
      <w:tr w:rsidR="00EA0123" w:rsidRPr="00EF0209" w14:paraId="5635F51E" w14:textId="77777777" w:rsidTr="00DE26F8">
        <w:trPr>
          <w:trHeight w:val="311"/>
        </w:trPr>
        <w:tc>
          <w:tcPr>
            <w:tcW w:w="956" w:type="pct"/>
          </w:tcPr>
          <w:p w14:paraId="5635F51C" w14:textId="77777777" w:rsidR="00EA0123" w:rsidRPr="00EF0209" w:rsidRDefault="00EA0123" w:rsidP="00DE26F8">
            <w:r w:rsidRPr="00EF0209">
              <w:t xml:space="preserve">Description: </w:t>
            </w:r>
          </w:p>
        </w:tc>
        <w:tc>
          <w:tcPr>
            <w:tcW w:w="4044" w:type="pct"/>
          </w:tcPr>
          <w:p w14:paraId="5635F51D" w14:textId="77777777" w:rsidR="00EA0123" w:rsidRPr="00EF0209" w:rsidRDefault="00EA0123" w:rsidP="00DE26F8">
            <w:r w:rsidRPr="00EF0209">
              <w:t>The Citizen’s Portal offers a single registration form for businesses.</w:t>
            </w:r>
          </w:p>
        </w:tc>
      </w:tr>
    </w:tbl>
    <w:p w14:paraId="5635F51F" w14:textId="77777777" w:rsidR="00EA0123" w:rsidRPr="00EF0209" w:rsidRDefault="00EA0123" w:rsidP="001F36DA">
      <w:pPr>
        <w:pStyle w:val="Heading2"/>
        <w:rPr>
          <w:lang w:val="en-GB"/>
        </w:rPr>
      </w:pPr>
      <w:bookmarkStart w:id="75" w:name="_Toc1475010"/>
      <w:r w:rsidRPr="00EF0209">
        <w:rPr>
          <w:lang w:val="en-GB"/>
        </w:rPr>
        <w:t>Taxation</w:t>
      </w:r>
      <w:bookmarkEnd w:id="7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521" w14:textId="77777777" w:rsidTr="002F5E2A">
        <w:trPr>
          <w:trHeight w:val="94"/>
        </w:trPr>
        <w:tc>
          <w:tcPr>
            <w:tcW w:w="5000" w:type="pct"/>
            <w:gridSpan w:val="2"/>
            <w:shd w:val="clear" w:color="auto" w:fill="EFFBFF"/>
          </w:tcPr>
          <w:p w14:paraId="5635F520" w14:textId="77777777" w:rsidR="00EA0123" w:rsidRPr="00EF0209" w:rsidRDefault="00EA0123" w:rsidP="0065217F">
            <w:pPr>
              <w:pStyle w:val="Subtitle"/>
              <w:rPr>
                <w:lang w:val="en-GB"/>
              </w:rPr>
            </w:pPr>
            <w:r w:rsidRPr="00EF0209">
              <w:rPr>
                <w:lang w:val="en-GB"/>
              </w:rPr>
              <w:t>Excise duties, VAT and business tax</w:t>
            </w:r>
          </w:p>
        </w:tc>
      </w:tr>
      <w:tr w:rsidR="00EA0123" w:rsidRPr="00EF0209" w14:paraId="5635F523" w14:textId="77777777" w:rsidTr="00DE26F8">
        <w:trPr>
          <w:trHeight w:val="198"/>
        </w:trPr>
        <w:tc>
          <w:tcPr>
            <w:tcW w:w="5000" w:type="pct"/>
            <w:gridSpan w:val="2"/>
          </w:tcPr>
          <w:p w14:paraId="5635F522" w14:textId="77777777" w:rsidR="00EA0123" w:rsidRPr="00EF0209" w:rsidRDefault="00EA0123" w:rsidP="00DE26F8">
            <w:r w:rsidRPr="00EF0209">
              <w:rPr>
                <w:b/>
                <w:bCs/>
              </w:rPr>
              <w:t>Corporate tax: declaration, notification</w:t>
            </w:r>
          </w:p>
        </w:tc>
      </w:tr>
      <w:tr w:rsidR="00EA0123" w:rsidRPr="00EF0209" w14:paraId="5635F526" w14:textId="77777777" w:rsidTr="00DE26F8">
        <w:trPr>
          <w:trHeight w:val="198"/>
        </w:trPr>
        <w:tc>
          <w:tcPr>
            <w:tcW w:w="956" w:type="pct"/>
          </w:tcPr>
          <w:p w14:paraId="5635F524" w14:textId="77777777" w:rsidR="00EA0123" w:rsidRPr="00EF0209" w:rsidRDefault="00EA0123" w:rsidP="00655E5B">
            <w:r w:rsidRPr="00EF0209">
              <w:t>Responsibility:</w:t>
            </w:r>
          </w:p>
        </w:tc>
        <w:tc>
          <w:tcPr>
            <w:tcW w:w="4044" w:type="pct"/>
          </w:tcPr>
          <w:p w14:paraId="5635F525" w14:textId="77777777" w:rsidR="00EA0123" w:rsidRPr="00EF0209" w:rsidRDefault="00EA0123" w:rsidP="00655E5B">
            <w:r w:rsidRPr="00EF0209">
              <w:t>Central Government, Ministry of Finance, Czech Tax Administration</w:t>
            </w:r>
          </w:p>
        </w:tc>
      </w:tr>
      <w:tr w:rsidR="00EA0123" w:rsidRPr="00EF0209" w14:paraId="5635F529" w14:textId="77777777" w:rsidTr="00DE26F8">
        <w:trPr>
          <w:trHeight w:val="37"/>
        </w:trPr>
        <w:tc>
          <w:tcPr>
            <w:tcW w:w="956" w:type="pct"/>
          </w:tcPr>
          <w:p w14:paraId="5635F527" w14:textId="77777777" w:rsidR="00EA0123" w:rsidRPr="00EF0209" w:rsidRDefault="00EA0123" w:rsidP="00655E5B">
            <w:r w:rsidRPr="00EF0209">
              <w:t xml:space="preserve">Website: </w:t>
            </w:r>
          </w:p>
        </w:tc>
        <w:tc>
          <w:tcPr>
            <w:tcW w:w="4044" w:type="pct"/>
          </w:tcPr>
          <w:p w14:paraId="5635F528" w14:textId="77777777" w:rsidR="00EA0123" w:rsidRPr="00EF0209" w:rsidRDefault="00DC4F46" w:rsidP="00655E5B">
            <w:hyperlink r:id="rId294" w:history="1">
              <w:r w:rsidR="00EA0123" w:rsidRPr="00EF0209">
                <w:rPr>
                  <w:rStyle w:val="Hyperlink"/>
                </w:rPr>
                <w:t>http://www.financnisprava.cz/</w:t>
              </w:r>
            </w:hyperlink>
          </w:p>
        </w:tc>
      </w:tr>
      <w:tr w:rsidR="00EA0123" w:rsidRPr="00EF0209" w14:paraId="5635F52C" w14:textId="77777777" w:rsidTr="00DE26F8">
        <w:trPr>
          <w:trHeight w:val="311"/>
        </w:trPr>
        <w:tc>
          <w:tcPr>
            <w:tcW w:w="956" w:type="pct"/>
          </w:tcPr>
          <w:p w14:paraId="5635F52A" w14:textId="77777777" w:rsidR="00EA0123" w:rsidRPr="00EF0209" w:rsidRDefault="00EA0123" w:rsidP="00655E5B">
            <w:r w:rsidRPr="00EF0209">
              <w:t xml:space="preserve">Description: </w:t>
            </w:r>
          </w:p>
        </w:tc>
        <w:tc>
          <w:tcPr>
            <w:tcW w:w="4044" w:type="pct"/>
          </w:tcPr>
          <w:p w14:paraId="5635F52B" w14:textId="77777777" w:rsidR="00EA0123" w:rsidRPr="00EF0209" w:rsidRDefault="00EA0123" w:rsidP="00655E5B">
            <w:r w:rsidRPr="00EF0209">
              <w:t xml:space="preserve">The Czech Tax Administration website enables the electronic filing of corporate tax returns. Case handling, decision and delivery of a standard procedure to declare corporate tax can be treated online at the </w:t>
            </w:r>
            <w:hyperlink r:id="rId295" w:history="1">
              <w:r w:rsidRPr="00EF0209">
                <w:rPr>
                  <w:rStyle w:val="Hyperlink"/>
                </w:rPr>
                <w:t>eTax portal.</w:t>
              </w:r>
            </w:hyperlink>
          </w:p>
        </w:tc>
      </w:tr>
      <w:tr w:rsidR="00EA0123" w:rsidRPr="00EF0209" w14:paraId="5635F52E" w14:textId="77777777" w:rsidTr="00DE26F8">
        <w:trPr>
          <w:trHeight w:val="198"/>
        </w:trPr>
        <w:tc>
          <w:tcPr>
            <w:tcW w:w="5000" w:type="pct"/>
            <w:gridSpan w:val="2"/>
          </w:tcPr>
          <w:p w14:paraId="5635F52D" w14:textId="77777777" w:rsidR="00EA0123" w:rsidRPr="00EF0209" w:rsidRDefault="00EA0123" w:rsidP="001450C4">
            <w:pPr>
              <w:keepNext/>
              <w:keepLines/>
            </w:pPr>
            <w:r w:rsidRPr="00EF0209">
              <w:rPr>
                <w:b/>
                <w:bCs/>
              </w:rPr>
              <w:lastRenderedPageBreak/>
              <w:t>Financial Management</w:t>
            </w:r>
          </w:p>
        </w:tc>
      </w:tr>
      <w:tr w:rsidR="00EA0123" w:rsidRPr="00EF0209" w14:paraId="5635F531" w14:textId="77777777" w:rsidTr="00DE26F8">
        <w:trPr>
          <w:trHeight w:val="198"/>
        </w:trPr>
        <w:tc>
          <w:tcPr>
            <w:tcW w:w="956" w:type="pct"/>
          </w:tcPr>
          <w:p w14:paraId="5635F52F" w14:textId="77777777" w:rsidR="00EA0123" w:rsidRPr="00EF0209" w:rsidRDefault="00EA0123" w:rsidP="001450C4">
            <w:pPr>
              <w:keepNext/>
              <w:keepLines/>
            </w:pPr>
            <w:r w:rsidRPr="00EF0209">
              <w:t>Responsibility:</w:t>
            </w:r>
          </w:p>
        </w:tc>
        <w:tc>
          <w:tcPr>
            <w:tcW w:w="4044" w:type="pct"/>
          </w:tcPr>
          <w:p w14:paraId="5635F530" w14:textId="77777777" w:rsidR="00EA0123" w:rsidRPr="00EF0209" w:rsidRDefault="00EA0123" w:rsidP="001450C4">
            <w:pPr>
              <w:keepNext/>
              <w:keepLines/>
            </w:pPr>
            <w:r w:rsidRPr="00EF0209">
              <w:t xml:space="preserve"> N/A</w:t>
            </w:r>
          </w:p>
        </w:tc>
      </w:tr>
      <w:tr w:rsidR="00EA0123" w:rsidRPr="00EF0209" w14:paraId="5635F534" w14:textId="77777777" w:rsidTr="00DE26F8">
        <w:trPr>
          <w:trHeight w:val="37"/>
        </w:trPr>
        <w:tc>
          <w:tcPr>
            <w:tcW w:w="956" w:type="pct"/>
          </w:tcPr>
          <w:p w14:paraId="5635F532" w14:textId="77777777" w:rsidR="00EA0123" w:rsidRPr="00EF0209" w:rsidRDefault="00EA0123" w:rsidP="001450C4">
            <w:pPr>
              <w:keepNext/>
              <w:keepLines/>
            </w:pPr>
            <w:r w:rsidRPr="00EF0209">
              <w:t xml:space="preserve">Website: </w:t>
            </w:r>
          </w:p>
        </w:tc>
        <w:tc>
          <w:tcPr>
            <w:tcW w:w="4044" w:type="pct"/>
          </w:tcPr>
          <w:p w14:paraId="5635F533" w14:textId="77777777" w:rsidR="00EA0123" w:rsidRPr="00EF0209" w:rsidRDefault="00DC4F46" w:rsidP="001450C4">
            <w:pPr>
              <w:keepNext/>
              <w:keepLines/>
            </w:pPr>
            <w:hyperlink r:id="rId296" w:history="1">
              <w:r w:rsidR="00EA0123" w:rsidRPr="00EF0209">
                <w:rPr>
                  <w:rStyle w:val="Hyperlink"/>
                </w:rPr>
                <w:t>https://portal.gov.cz/obcan/</w:t>
              </w:r>
            </w:hyperlink>
            <w:r w:rsidR="00EA0123" w:rsidRPr="00EF0209">
              <w:t xml:space="preserve"> </w:t>
            </w:r>
          </w:p>
        </w:tc>
      </w:tr>
      <w:tr w:rsidR="00EA0123" w:rsidRPr="00EF0209" w14:paraId="5635F537" w14:textId="77777777" w:rsidTr="00DE26F8">
        <w:trPr>
          <w:trHeight w:val="311"/>
        </w:trPr>
        <w:tc>
          <w:tcPr>
            <w:tcW w:w="956" w:type="pct"/>
          </w:tcPr>
          <w:p w14:paraId="5635F535" w14:textId="77777777" w:rsidR="00EA0123" w:rsidRPr="00EF0209" w:rsidRDefault="00EA0123" w:rsidP="00DE26F8">
            <w:r w:rsidRPr="00EF0209">
              <w:t xml:space="preserve">Description: </w:t>
            </w:r>
          </w:p>
        </w:tc>
        <w:tc>
          <w:tcPr>
            <w:tcW w:w="4044" w:type="pct"/>
          </w:tcPr>
          <w:p w14:paraId="5635F536" w14:textId="77777777" w:rsidR="00EA0123" w:rsidRPr="00EF0209" w:rsidRDefault="00EA0123" w:rsidP="00DE26F8">
            <w:r w:rsidRPr="00EF0209">
              <w:t>On the Citizen’s Portal, users can electronically submit documents for financial management such as VAT control reports and tax returns.</w:t>
            </w:r>
          </w:p>
        </w:tc>
      </w:tr>
    </w:tbl>
    <w:p w14:paraId="5635F538" w14:textId="77777777" w:rsidR="00EA0123" w:rsidRPr="00EF0209" w:rsidRDefault="00EA0123" w:rsidP="001F36DA">
      <w:pPr>
        <w:pStyle w:val="Heading2"/>
        <w:rPr>
          <w:lang w:val="en-GB"/>
        </w:rPr>
      </w:pPr>
      <w:bookmarkStart w:id="76" w:name="_Toc1475011"/>
      <w:r w:rsidRPr="00EF0209">
        <w:rPr>
          <w:lang w:val="en-GB"/>
        </w:rPr>
        <w:t>Selling in the EU</w:t>
      </w:r>
      <w:bookmarkEnd w:id="7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53A" w14:textId="77777777" w:rsidTr="002F5E2A">
        <w:trPr>
          <w:trHeight w:val="94"/>
        </w:trPr>
        <w:tc>
          <w:tcPr>
            <w:tcW w:w="5000" w:type="pct"/>
            <w:gridSpan w:val="2"/>
            <w:shd w:val="clear" w:color="auto" w:fill="EFFBFF"/>
          </w:tcPr>
          <w:p w14:paraId="5635F539" w14:textId="77777777" w:rsidR="00EA0123" w:rsidRPr="00EF0209" w:rsidRDefault="00EA0123" w:rsidP="0065217F">
            <w:pPr>
              <w:pStyle w:val="Subtitle"/>
              <w:rPr>
                <w:lang w:val="en-GB"/>
              </w:rPr>
            </w:pPr>
            <w:r w:rsidRPr="00EF0209">
              <w:rPr>
                <w:lang w:val="en-GB"/>
              </w:rPr>
              <w:t>Public contracts</w:t>
            </w:r>
          </w:p>
        </w:tc>
      </w:tr>
      <w:tr w:rsidR="00EA0123" w:rsidRPr="00EF0209" w14:paraId="5635F53C" w14:textId="77777777" w:rsidTr="00DE26F8">
        <w:trPr>
          <w:trHeight w:val="198"/>
        </w:trPr>
        <w:tc>
          <w:tcPr>
            <w:tcW w:w="5000" w:type="pct"/>
            <w:gridSpan w:val="2"/>
          </w:tcPr>
          <w:p w14:paraId="5635F53B" w14:textId="77777777" w:rsidR="00EA0123" w:rsidRPr="00EF0209" w:rsidRDefault="00EA0123" w:rsidP="00DE26F8">
            <w:r w:rsidRPr="00EF0209">
              <w:rPr>
                <w:rStyle w:val="Strong"/>
                <w:bCs/>
              </w:rPr>
              <w:t>Public procurement / eProcurement</w:t>
            </w:r>
          </w:p>
        </w:tc>
      </w:tr>
      <w:tr w:rsidR="00EA0123" w:rsidRPr="00EF0209" w14:paraId="5635F53F" w14:textId="77777777" w:rsidTr="00DE26F8">
        <w:trPr>
          <w:trHeight w:val="198"/>
        </w:trPr>
        <w:tc>
          <w:tcPr>
            <w:tcW w:w="956" w:type="pct"/>
          </w:tcPr>
          <w:p w14:paraId="5635F53D" w14:textId="77777777" w:rsidR="00EA0123" w:rsidRPr="00EF0209" w:rsidRDefault="00EA0123" w:rsidP="00DE26F8">
            <w:r w:rsidRPr="00EF0209">
              <w:t>Responsibility:</w:t>
            </w:r>
          </w:p>
        </w:tc>
        <w:tc>
          <w:tcPr>
            <w:tcW w:w="4044" w:type="pct"/>
          </w:tcPr>
          <w:p w14:paraId="5635F53E" w14:textId="77777777" w:rsidR="00EA0123" w:rsidRPr="00EF0209" w:rsidRDefault="00EA0123" w:rsidP="00DE26F8">
            <w:r w:rsidRPr="00EF0209">
              <w:t>Ministry for Regional Dev</w:t>
            </w:r>
            <w:bookmarkStart w:id="77" w:name="_GoBack"/>
            <w:bookmarkEnd w:id="77"/>
            <w:r w:rsidRPr="00EF0209">
              <w:t>elopment</w:t>
            </w:r>
          </w:p>
        </w:tc>
      </w:tr>
      <w:tr w:rsidR="00EA0123" w:rsidRPr="00EF0209" w14:paraId="5635F542" w14:textId="77777777" w:rsidTr="00DE26F8">
        <w:trPr>
          <w:trHeight w:val="37"/>
        </w:trPr>
        <w:tc>
          <w:tcPr>
            <w:tcW w:w="956" w:type="pct"/>
          </w:tcPr>
          <w:p w14:paraId="5635F540" w14:textId="77777777" w:rsidR="00EA0123" w:rsidRPr="00EF0209" w:rsidRDefault="00EA0123" w:rsidP="00DE26F8">
            <w:r w:rsidRPr="00EF0209">
              <w:t xml:space="preserve">Website: </w:t>
            </w:r>
          </w:p>
        </w:tc>
        <w:tc>
          <w:tcPr>
            <w:tcW w:w="4044" w:type="pct"/>
          </w:tcPr>
          <w:p w14:paraId="5635F541" w14:textId="77777777" w:rsidR="00EA0123" w:rsidRPr="00EF0209" w:rsidRDefault="00DC4F46" w:rsidP="00DE26F8">
            <w:hyperlink r:id="rId297" w:history="1">
              <w:r w:rsidR="00EA0123" w:rsidRPr="00EF0209">
                <w:rPr>
                  <w:rStyle w:val="Hyperlink"/>
                </w:rPr>
                <w:t>http://www.portal-vz.cz/en/Homepage</w:t>
              </w:r>
            </w:hyperlink>
            <w:r w:rsidR="00EA0123" w:rsidRPr="00EF0209">
              <w:rPr>
                <w:rStyle w:val="Hyperlink"/>
              </w:rPr>
              <w:t xml:space="preserve"> </w:t>
            </w:r>
          </w:p>
        </w:tc>
      </w:tr>
      <w:tr w:rsidR="00EA0123" w:rsidRPr="00EF0209" w14:paraId="5635F547" w14:textId="77777777" w:rsidTr="00DE26F8">
        <w:trPr>
          <w:trHeight w:val="311"/>
        </w:trPr>
        <w:tc>
          <w:tcPr>
            <w:tcW w:w="956" w:type="pct"/>
          </w:tcPr>
          <w:p w14:paraId="5635F543" w14:textId="77777777" w:rsidR="00EA0123" w:rsidRPr="00EF0209" w:rsidRDefault="00EA0123" w:rsidP="00DE26F8">
            <w:r w:rsidRPr="00EF0209">
              <w:t xml:space="preserve">Description: </w:t>
            </w:r>
          </w:p>
        </w:tc>
        <w:tc>
          <w:tcPr>
            <w:tcW w:w="4044" w:type="pct"/>
          </w:tcPr>
          <w:p w14:paraId="5635F544" w14:textId="77777777" w:rsidR="00EA0123" w:rsidRPr="00EF0209" w:rsidRDefault="00EA0123" w:rsidP="00DE26F8">
            <w:r w:rsidRPr="00EF0209">
              <w:t>Public procurement and the concessions portal administered by the Ministry for regional development provide an access to Public procurement notice (Public gazette), list of qualified suppliers, certification systems, public procurement statistics, indexes and a list of certified online eProcurement tools.  In addition, it is possible to find information on eProcurement together with the National eProcurement strategy for 2016-2020.</w:t>
            </w:r>
          </w:p>
          <w:p w14:paraId="5635F545" w14:textId="2EC17E04" w:rsidR="00EA0123" w:rsidRPr="00EF0209" w:rsidRDefault="00EA0123" w:rsidP="00DE26F8">
            <w:r w:rsidRPr="00EF0209">
              <w:t>Government eProcurement tool called “</w:t>
            </w:r>
            <w:hyperlink r:id="rId298" w:history="1">
              <w:r w:rsidRPr="00EF0209">
                <w:rPr>
                  <w:rStyle w:val="Hyperlink"/>
                </w:rPr>
                <w:t>NEN</w:t>
              </w:r>
            </w:hyperlink>
            <w:r w:rsidRPr="00EF0209">
              <w:t xml:space="preserve">” helps to plan, administer and manage public procurement in compliance with national legislation. Starting from 1 July 2018, it </w:t>
            </w:r>
            <w:r w:rsidR="00F93A99" w:rsidRPr="00EF0209">
              <w:t>became</w:t>
            </w:r>
            <w:r w:rsidRPr="00EF0209">
              <w:t xml:space="preserve"> mandatory for central state administrations and their subordinate organisations to use this system.  </w:t>
            </w:r>
          </w:p>
          <w:p w14:paraId="5635F546" w14:textId="77777777" w:rsidR="00EA0123" w:rsidRPr="00EF0209" w:rsidRDefault="00EA0123" w:rsidP="00DE26F8"/>
        </w:tc>
      </w:tr>
      <w:tr w:rsidR="00EA0123" w:rsidRPr="00EF0209" w14:paraId="5635F549" w14:textId="77777777" w:rsidTr="00DE26F8">
        <w:trPr>
          <w:trHeight w:val="94"/>
        </w:trPr>
        <w:tc>
          <w:tcPr>
            <w:tcW w:w="5000" w:type="pct"/>
            <w:gridSpan w:val="2"/>
            <w:shd w:val="clear" w:color="auto" w:fill="EFFBFF"/>
          </w:tcPr>
          <w:p w14:paraId="5635F548" w14:textId="77777777" w:rsidR="00EA0123" w:rsidRPr="00EF0209" w:rsidRDefault="00EA0123" w:rsidP="00DE26F8">
            <w:pPr>
              <w:spacing w:before="120" w:after="180"/>
              <w:jc w:val="left"/>
              <w:rPr>
                <w:color w:val="BF3F91"/>
                <w:sz w:val="22"/>
              </w:rPr>
            </w:pPr>
            <w:r w:rsidRPr="00EF0209">
              <w:rPr>
                <w:color w:val="00B0F0"/>
                <w:sz w:val="22"/>
              </w:rPr>
              <w:t>Selling goods and services</w:t>
            </w:r>
          </w:p>
        </w:tc>
      </w:tr>
      <w:tr w:rsidR="00EA0123" w:rsidRPr="00EF0209" w14:paraId="5635F54B" w14:textId="77777777" w:rsidTr="00DE26F8">
        <w:trPr>
          <w:trHeight w:val="198"/>
        </w:trPr>
        <w:tc>
          <w:tcPr>
            <w:tcW w:w="5000" w:type="pct"/>
            <w:gridSpan w:val="2"/>
          </w:tcPr>
          <w:p w14:paraId="5635F54A" w14:textId="77777777" w:rsidR="00EA0123" w:rsidRPr="00EF0209" w:rsidRDefault="00EA0123" w:rsidP="00DE26F8">
            <w:r w:rsidRPr="00EF0209">
              <w:rPr>
                <w:b/>
                <w:bCs/>
              </w:rPr>
              <w:t>Customs declarations (eCustoms)</w:t>
            </w:r>
          </w:p>
        </w:tc>
      </w:tr>
      <w:tr w:rsidR="00EA0123" w:rsidRPr="00EF0209" w14:paraId="5635F54E" w14:textId="77777777" w:rsidTr="00DE26F8">
        <w:trPr>
          <w:trHeight w:val="198"/>
        </w:trPr>
        <w:tc>
          <w:tcPr>
            <w:tcW w:w="956" w:type="pct"/>
          </w:tcPr>
          <w:p w14:paraId="5635F54C" w14:textId="77777777" w:rsidR="00EA0123" w:rsidRPr="00EF0209" w:rsidRDefault="00EA0123" w:rsidP="00DE26F8">
            <w:r w:rsidRPr="00EF0209">
              <w:t>Responsibility:</w:t>
            </w:r>
          </w:p>
        </w:tc>
        <w:tc>
          <w:tcPr>
            <w:tcW w:w="4044" w:type="pct"/>
          </w:tcPr>
          <w:p w14:paraId="5635F54D" w14:textId="77777777" w:rsidR="00EA0123" w:rsidRPr="00EF0209" w:rsidRDefault="00EA0123" w:rsidP="00DE26F8">
            <w:r w:rsidRPr="00EF0209">
              <w:t>Central Government, Ministry of Industry and Trade /CzechTrade</w:t>
            </w:r>
          </w:p>
        </w:tc>
      </w:tr>
      <w:tr w:rsidR="00EA0123" w:rsidRPr="00EF0209" w14:paraId="5635F552" w14:textId="77777777" w:rsidTr="00DE26F8">
        <w:trPr>
          <w:trHeight w:val="37"/>
        </w:trPr>
        <w:tc>
          <w:tcPr>
            <w:tcW w:w="956" w:type="pct"/>
          </w:tcPr>
          <w:p w14:paraId="5635F54F" w14:textId="77777777" w:rsidR="00EA0123" w:rsidRPr="00EF0209" w:rsidRDefault="00EA0123" w:rsidP="00DE26F8">
            <w:r w:rsidRPr="00EF0209">
              <w:t xml:space="preserve">Website: </w:t>
            </w:r>
          </w:p>
        </w:tc>
        <w:tc>
          <w:tcPr>
            <w:tcW w:w="4044" w:type="pct"/>
          </w:tcPr>
          <w:p w14:paraId="5635F550" w14:textId="77777777" w:rsidR="00EA0123" w:rsidRPr="00EF0209" w:rsidRDefault="00DC4F46" w:rsidP="00DE26F8">
            <w:pPr>
              <w:pStyle w:val="tabletext"/>
              <w:rPr>
                <w:lang w:val="en-GB"/>
              </w:rPr>
            </w:pPr>
            <w:hyperlink r:id="rId299" w:history="1">
              <w:r w:rsidR="00EA0123" w:rsidRPr="00EF0209">
                <w:rPr>
                  <w:rStyle w:val="Hyperlink"/>
                  <w:lang w:val="en-GB"/>
                </w:rPr>
                <w:t>https://www.mpo.cz/cz/zahranicni-obchod/podpora-exportu/</w:t>
              </w:r>
            </w:hyperlink>
            <w:r w:rsidR="00EA0123" w:rsidRPr="00EF0209">
              <w:rPr>
                <w:rStyle w:val="Hyperlink"/>
                <w:lang w:val="en-GB"/>
              </w:rPr>
              <w:t>;</w:t>
            </w:r>
            <w:r w:rsidR="00EA0123" w:rsidRPr="00EF0209">
              <w:rPr>
                <w:lang w:val="en-GB"/>
              </w:rPr>
              <w:t xml:space="preserve"> </w:t>
            </w:r>
            <w:r w:rsidR="00EA0123" w:rsidRPr="00EF0209">
              <w:rPr>
                <w:lang w:val="en-GB"/>
              </w:rPr>
              <w:br/>
            </w:r>
            <w:hyperlink r:id="rId300" w:history="1">
              <w:r w:rsidR="00EA0123" w:rsidRPr="00EF0209">
                <w:rPr>
                  <w:rStyle w:val="Hyperlink"/>
                  <w:lang w:val="en-GB"/>
                </w:rPr>
                <w:t>https://www.czechtrade.cz/</w:t>
              </w:r>
            </w:hyperlink>
            <w:r w:rsidR="00EA0123" w:rsidRPr="00EF0209">
              <w:rPr>
                <w:rStyle w:val="Hyperlink"/>
                <w:lang w:val="en-GB"/>
              </w:rPr>
              <w:t>;</w:t>
            </w:r>
            <w:r w:rsidR="00EA0123" w:rsidRPr="00EF0209">
              <w:rPr>
                <w:lang w:val="en-GB"/>
              </w:rPr>
              <w:t xml:space="preserve"> </w:t>
            </w:r>
          </w:p>
          <w:p w14:paraId="5635F551" w14:textId="77777777" w:rsidR="00EA0123" w:rsidRPr="00EF0209" w:rsidRDefault="00DC4F46" w:rsidP="00DE26F8">
            <w:hyperlink r:id="rId301" w:history="1">
              <w:r w:rsidR="00EA0123" w:rsidRPr="00EF0209">
                <w:rPr>
                  <w:rStyle w:val="Hyperlink"/>
                </w:rPr>
                <w:t>http://www.businessinfo.cz/en/</w:t>
              </w:r>
            </w:hyperlink>
          </w:p>
        </w:tc>
      </w:tr>
      <w:tr w:rsidR="00EA0123" w:rsidRPr="00EF0209" w14:paraId="5635F555" w14:textId="77777777" w:rsidTr="00DE26F8">
        <w:trPr>
          <w:trHeight w:val="311"/>
        </w:trPr>
        <w:tc>
          <w:tcPr>
            <w:tcW w:w="956" w:type="pct"/>
          </w:tcPr>
          <w:p w14:paraId="5635F553" w14:textId="77777777" w:rsidR="00EA0123" w:rsidRPr="00EF0209" w:rsidRDefault="00EA0123" w:rsidP="00DE26F8">
            <w:r w:rsidRPr="00EF0209">
              <w:t xml:space="preserve">Description: </w:t>
            </w:r>
          </w:p>
        </w:tc>
        <w:tc>
          <w:tcPr>
            <w:tcW w:w="4044" w:type="pct"/>
          </w:tcPr>
          <w:p w14:paraId="5635F554" w14:textId="77777777" w:rsidR="00EA0123" w:rsidRPr="00EF0209" w:rsidRDefault="00EA0123" w:rsidP="00DE26F8">
            <w:r w:rsidRPr="00EF0209">
              <w:t>Businessinfo.cz portal is sponsored by the Ministry of Industry and Trade of the Czech Republic. It is operated by CzechTrade, the agency responsible for promoting exports. In addition to providing comprehensive information services for local companies, one of the main tasks of the portal is to help foreign businesses navigate the Czech business environment.</w:t>
            </w:r>
          </w:p>
        </w:tc>
      </w:tr>
      <w:tr w:rsidR="00EA0123" w:rsidRPr="00EF0209" w14:paraId="5635F557" w14:textId="77777777" w:rsidTr="00DE26F8">
        <w:trPr>
          <w:trHeight w:val="198"/>
        </w:trPr>
        <w:tc>
          <w:tcPr>
            <w:tcW w:w="5000" w:type="pct"/>
            <w:gridSpan w:val="2"/>
          </w:tcPr>
          <w:p w14:paraId="5635F556" w14:textId="77777777" w:rsidR="00EA0123" w:rsidRPr="00EF0209" w:rsidRDefault="00EA0123" w:rsidP="00DE26F8">
            <w:r w:rsidRPr="00EF0209">
              <w:rPr>
                <w:b/>
              </w:rPr>
              <w:t>Extracting documents</w:t>
            </w:r>
          </w:p>
        </w:tc>
      </w:tr>
      <w:tr w:rsidR="00EA0123" w:rsidRPr="00EF0209" w14:paraId="5635F55A" w14:textId="77777777" w:rsidTr="00DE26F8">
        <w:trPr>
          <w:trHeight w:val="198"/>
        </w:trPr>
        <w:tc>
          <w:tcPr>
            <w:tcW w:w="956" w:type="pct"/>
          </w:tcPr>
          <w:p w14:paraId="5635F558" w14:textId="77777777" w:rsidR="00EA0123" w:rsidRPr="00EF0209" w:rsidRDefault="00EA0123" w:rsidP="00DE26F8">
            <w:r w:rsidRPr="00EF0209">
              <w:t>Responsibility:</w:t>
            </w:r>
          </w:p>
        </w:tc>
        <w:tc>
          <w:tcPr>
            <w:tcW w:w="4044" w:type="pct"/>
          </w:tcPr>
          <w:p w14:paraId="5635F559" w14:textId="77777777" w:rsidR="00EA0123" w:rsidRPr="00EF0209" w:rsidRDefault="00EA0123" w:rsidP="00DE26F8">
            <w:r w:rsidRPr="00EF0209">
              <w:t>N/A</w:t>
            </w:r>
          </w:p>
        </w:tc>
      </w:tr>
      <w:tr w:rsidR="00EA0123" w:rsidRPr="00EF0209" w14:paraId="5635F55D" w14:textId="77777777" w:rsidTr="00DE26F8">
        <w:trPr>
          <w:trHeight w:val="37"/>
        </w:trPr>
        <w:tc>
          <w:tcPr>
            <w:tcW w:w="956" w:type="pct"/>
          </w:tcPr>
          <w:p w14:paraId="5635F55B" w14:textId="77777777" w:rsidR="00EA0123" w:rsidRPr="00EF0209" w:rsidRDefault="00EA0123" w:rsidP="00DE26F8">
            <w:r w:rsidRPr="00EF0209">
              <w:t xml:space="preserve">Website: </w:t>
            </w:r>
          </w:p>
        </w:tc>
        <w:tc>
          <w:tcPr>
            <w:tcW w:w="4044" w:type="pct"/>
          </w:tcPr>
          <w:p w14:paraId="5635F55C" w14:textId="77777777" w:rsidR="00EA0123" w:rsidRPr="00EF0209" w:rsidRDefault="00DC4F46" w:rsidP="00DE26F8">
            <w:hyperlink r:id="rId302" w:history="1">
              <w:r w:rsidR="00EA0123" w:rsidRPr="00EF0209">
                <w:rPr>
                  <w:rStyle w:val="Hyperlink"/>
                </w:rPr>
                <w:t>https://portal.gov.cz/obcan/</w:t>
              </w:r>
            </w:hyperlink>
            <w:r w:rsidR="00EA0123" w:rsidRPr="00EF0209">
              <w:t xml:space="preserve"> </w:t>
            </w:r>
          </w:p>
        </w:tc>
      </w:tr>
      <w:tr w:rsidR="00EA0123" w:rsidRPr="00EF0209" w14:paraId="5635F560" w14:textId="77777777" w:rsidTr="00DE26F8">
        <w:trPr>
          <w:trHeight w:val="311"/>
        </w:trPr>
        <w:tc>
          <w:tcPr>
            <w:tcW w:w="956" w:type="pct"/>
          </w:tcPr>
          <w:p w14:paraId="5635F55E" w14:textId="77777777" w:rsidR="00EA0123" w:rsidRPr="00EF0209" w:rsidRDefault="00EA0123" w:rsidP="00DE26F8">
            <w:r w:rsidRPr="00EF0209">
              <w:t xml:space="preserve">Description: </w:t>
            </w:r>
          </w:p>
        </w:tc>
        <w:tc>
          <w:tcPr>
            <w:tcW w:w="4044" w:type="pct"/>
          </w:tcPr>
          <w:p w14:paraId="5635F55F" w14:textId="77777777" w:rsidR="00EA0123" w:rsidRPr="00EF0209" w:rsidRDefault="00EA0123" w:rsidP="00DE26F8">
            <w:r w:rsidRPr="00EF0209">
              <w:t>Through the Citizen’s Portal, various documents can be extracted. These are from the Trade Register, the list of qualified suppliers, the insolvency register and a non-public extract of the natural person’s business.</w:t>
            </w:r>
          </w:p>
        </w:tc>
      </w:tr>
      <w:tr w:rsidR="00EA0123" w:rsidRPr="00EF0209" w14:paraId="5635F562" w14:textId="77777777" w:rsidTr="00DE26F8">
        <w:trPr>
          <w:trHeight w:val="94"/>
        </w:trPr>
        <w:tc>
          <w:tcPr>
            <w:tcW w:w="5000" w:type="pct"/>
            <w:gridSpan w:val="2"/>
            <w:shd w:val="clear" w:color="auto" w:fill="EFFBFF"/>
          </w:tcPr>
          <w:p w14:paraId="5635F561" w14:textId="77777777" w:rsidR="00EA0123" w:rsidRPr="00EF0209" w:rsidRDefault="00EA0123" w:rsidP="00421A56">
            <w:pPr>
              <w:keepNext/>
              <w:keepLines/>
              <w:spacing w:before="120" w:after="180"/>
              <w:jc w:val="left"/>
              <w:rPr>
                <w:color w:val="BF3F91"/>
                <w:sz w:val="22"/>
              </w:rPr>
            </w:pPr>
            <w:bookmarkStart w:id="78" w:name="_Hlk4404527"/>
            <w:r w:rsidRPr="00EF0209">
              <w:rPr>
                <w:color w:val="00B0F0"/>
                <w:sz w:val="22"/>
              </w:rPr>
              <w:lastRenderedPageBreak/>
              <w:t>Competition between businesses</w:t>
            </w:r>
          </w:p>
        </w:tc>
      </w:tr>
      <w:tr w:rsidR="00EA0123" w:rsidRPr="00EF0209" w14:paraId="5635F564" w14:textId="77777777" w:rsidTr="00DE26F8">
        <w:trPr>
          <w:trHeight w:val="198"/>
        </w:trPr>
        <w:tc>
          <w:tcPr>
            <w:tcW w:w="5000" w:type="pct"/>
            <w:gridSpan w:val="2"/>
          </w:tcPr>
          <w:p w14:paraId="5635F563" w14:textId="77777777" w:rsidR="00EA0123" w:rsidRPr="00EF0209" w:rsidRDefault="00EA0123" w:rsidP="00421A56">
            <w:pPr>
              <w:keepNext/>
              <w:keepLines/>
            </w:pPr>
            <w:r w:rsidRPr="00EF0209">
              <w:rPr>
                <w:b/>
              </w:rPr>
              <w:t>Reporting anti-competitive behaviour</w:t>
            </w:r>
          </w:p>
        </w:tc>
      </w:tr>
      <w:tr w:rsidR="00EA0123" w:rsidRPr="00EF0209" w14:paraId="5635F567" w14:textId="77777777" w:rsidTr="00DE26F8">
        <w:trPr>
          <w:trHeight w:val="198"/>
        </w:trPr>
        <w:tc>
          <w:tcPr>
            <w:tcW w:w="956" w:type="pct"/>
          </w:tcPr>
          <w:p w14:paraId="5635F565" w14:textId="77777777" w:rsidR="00EA0123" w:rsidRPr="00EF0209" w:rsidRDefault="00EA0123" w:rsidP="00421A56">
            <w:pPr>
              <w:keepNext/>
              <w:keepLines/>
            </w:pPr>
            <w:r w:rsidRPr="00EF0209">
              <w:t>Responsibility:</w:t>
            </w:r>
          </w:p>
        </w:tc>
        <w:tc>
          <w:tcPr>
            <w:tcW w:w="4044" w:type="pct"/>
          </w:tcPr>
          <w:p w14:paraId="5635F566" w14:textId="77777777" w:rsidR="00EA0123" w:rsidRPr="00EF0209" w:rsidRDefault="00EA0123" w:rsidP="00421A56">
            <w:pPr>
              <w:keepNext/>
              <w:keepLines/>
            </w:pPr>
            <w:r w:rsidRPr="00EF0209">
              <w:t>Central Government, Office for the Protection of competition</w:t>
            </w:r>
          </w:p>
        </w:tc>
      </w:tr>
      <w:tr w:rsidR="00EA0123" w:rsidRPr="00EF0209" w14:paraId="5635F56A" w14:textId="77777777" w:rsidTr="00DE26F8">
        <w:trPr>
          <w:trHeight w:val="37"/>
        </w:trPr>
        <w:tc>
          <w:tcPr>
            <w:tcW w:w="956" w:type="pct"/>
          </w:tcPr>
          <w:p w14:paraId="5635F568" w14:textId="77777777" w:rsidR="00EA0123" w:rsidRPr="00EF0209" w:rsidRDefault="00EA0123" w:rsidP="00DE26F8">
            <w:r w:rsidRPr="00EF0209">
              <w:t xml:space="preserve">Website: </w:t>
            </w:r>
          </w:p>
        </w:tc>
        <w:tc>
          <w:tcPr>
            <w:tcW w:w="4044" w:type="pct"/>
          </w:tcPr>
          <w:p w14:paraId="5635F569" w14:textId="77777777" w:rsidR="00EA0123" w:rsidRPr="00EF0209" w:rsidRDefault="00DC4F46" w:rsidP="00DE26F8">
            <w:hyperlink r:id="rId303" w:history="1">
              <w:r w:rsidR="00EA0123" w:rsidRPr="00EF0209">
                <w:rPr>
                  <w:rStyle w:val="Hyperlink"/>
                </w:rPr>
                <w:t>https://www.uohs.cz/</w:t>
              </w:r>
            </w:hyperlink>
          </w:p>
        </w:tc>
      </w:tr>
      <w:tr w:rsidR="00EA0123" w:rsidRPr="00EF0209" w14:paraId="5635F56D" w14:textId="77777777" w:rsidTr="00DE26F8">
        <w:trPr>
          <w:trHeight w:val="311"/>
        </w:trPr>
        <w:tc>
          <w:tcPr>
            <w:tcW w:w="956" w:type="pct"/>
          </w:tcPr>
          <w:p w14:paraId="5635F56B" w14:textId="77777777" w:rsidR="00EA0123" w:rsidRPr="00EF0209" w:rsidRDefault="00EA0123" w:rsidP="00DE26F8">
            <w:r w:rsidRPr="00EF0209">
              <w:t xml:space="preserve">Description: </w:t>
            </w:r>
          </w:p>
        </w:tc>
        <w:tc>
          <w:tcPr>
            <w:tcW w:w="4044" w:type="pct"/>
          </w:tcPr>
          <w:p w14:paraId="5635F56C" w14:textId="77777777" w:rsidR="00EA0123" w:rsidRPr="00EF0209" w:rsidRDefault="00EA0123" w:rsidP="00DE26F8">
            <w:r w:rsidRPr="00EF0209">
              <w:t>The Office for the Protection of competition offers the use of an electronic mailroom to send incentives. Electronic filing can also be done via an e-mail message signed by electronic signature and sent to the address posta@compet.cz.</w:t>
            </w:r>
          </w:p>
        </w:tc>
      </w:tr>
    </w:tbl>
    <w:p w14:paraId="5635F56E" w14:textId="77777777" w:rsidR="00EA0123" w:rsidRPr="00EF0209" w:rsidRDefault="00EA0123" w:rsidP="001F36DA">
      <w:pPr>
        <w:pStyle w:val="Heading2"/>
        <w:rPr>
          <w:lang w:val="en-GB"/>
        </w:rPr>
      </w:pPr>
      <w:bookmarkStart w:id="79" w:name="_Toc1475012"/>
      <w:bookmarkEnd w:id="78"/>
      <w:r w:rsidRPr="00EF0209">
        <w:rPr>
          <w:lang w:val="en-GB"/>
        </w:rPr>
        <w:t>Human Resources</w:t>
      </w:r>
      <w:bookmarkEnd w:id="79"/>
    </w:p>
    <w:tbl>
      <w:tblPr>
        <w:tblW w:w="4961" w:type="pct"/>
        <w:tblInd w:w="108" w:type="dxa"/>
        <w:tblLayout w:type="fixed"/>
        <w:tblCellMar>
          <w:top w:w="60" w:type="dxa"/>
          <w:bottom w:w="60" w:type="dxa"/>
        </w:tblCellMar>
        <w:tblLook w:val="01E0" w:firstRow="1" w:lastRow="1" w:firstColumn="1" w:lastColumn="1" w:noHBand="0" w:noVBand="0"/>
      </w:tblPr>
      <w:tblGrid>
        <w:gridCol w:w="1688"/>
        <w:gridCol w:w="7245"/>
      </w:tblGrid>
      <w:tr w:rsidR="00EA0123" w:rsidRPr="00EF0209" w14:paraId="5635F570" w14:textId="77777777" w:rsidTr="00F0070C">
        <w:trPr>
          <w:trHeight w:val="90"/>
        </w:trPr>
        <w:tc>
          <w:tcPr>
            <w:tcW w:w="5000" w:type="pct"/>
            <w:gridSpan w:val="2"/>
            <w:shd w:val="clear" w:color="auto" w:fill="EFFBFF"/>
          </w:tcPr>
          <w:p w14:paraId="5635F56F" w14:textId="77777777" w:rsidR="00EA0123" w:rsidRPr="00EF0209" w:rsidRDefault="00EA0123" w:rsidP="0065217F">
            <w:pPr>
              <w:pStyle w:val="Subtitle"/>
              <w:rPr>
                <w:lang w:val="en-GB"/>
              </w:rPr>
            </w:pPr>
            <w:r w:rsidRPr="00EF0209">
              <w:rPr>
                <w:lang w:val="en-GB"/>
              </w:rPr>
              <w:t>Working hours, holiday and leave</w:t>
            </w:r>
          </w:p>
        </w:tc>
      </w:tr>
      <w:tr w:rsidR="00EA0123" w:rsidRPr="00EF0209" w14:paraId="5635F572" w14:textId="77777777" w:rsidTr="00F0070C">
        <w:trPr>
          <w:trHeight w:val="189"/>
        </w:trPr>
        <w:tc>
          <w:tcPr>
            <w:tcW w:w="5000" w:type="pct"/>
            <w:gridSpan w:val="2"/>
          </w:tcPr>
          <w:p w14:paraId="5635F571" w14:textId="77777777" w:rsidR="00EA0123" w:rsidRPr="00EF0209" w:rsidRDefault="00EA0123" w:rsidP="00DE26F8">
            <w:r w:rsidRPr="00EF0209">
              <w:rPr>
                <w:b/>
              </w:rPr>
              <w:t>Working conditions</w:t>
            </w:r>
          </w:p>
        </w:tc>
      </w:tr>
      <w:tr w:rsidR="00EA0123" w:rsidRPr="00EF0209" w14:paraId="5635F575" w14:textId="77777777" w:rsidTr="00F0070C">
        <w:trPr>
          <w:trHeight w:val="189"/>
        </w:trPr>
        <w:tc>
          <w:tcPr>
            <w:tcW w:w="945" w:type="pct"/>
          </w:tcPr>
          <w:p w14:paraId="5635F573" w14:textId="77777777" w:rsidR="00EA0123" w:rsidRPr="00EF0209" w:rsidRDefault="00EA0123" w:rsidP="00DE26F8">
            <w:r w:rsidRPr="00EF0209">
              <w:t>Responsibility:</w:t>
            </w:r>
          </w:p>
        </w:tc>
        <w:tc>
          <w:tcPr>
            <w:tcW w:w="4055" w:type="pct"/>
          </w:tcPr>
          <w:p w14:paraId="5635F574" w14:textId="77777777" w:rsidR="00EA0123" w:rsidRPr="00EF0209" w:rsidRDefault="00EA0123" w:rsidP="00DE26F8">
            <w:r w:rsidRPr="00EF0209">
              <w:t>Ministry of Labour and Social Affairs, State Office of Labour Inspectorate</w:t>
            </w:r>
          </w:p>
        </w:tc>
      </w:tr>
      <w:tr w:rsidR="00EA0123" w:rsidRPr="00EF0209" w14:paraId="5635F579" w14:textId="77777777" w:rsidTr="00F0070C">
        <w:trPr>
          <w:trHeight w:val="35"/>
        </w:trPr>
        <w:tc>
          <w:tcPr>
            <w:tcW w:w="945" w:type="pct"/>
          </w:tcPr>
          <w:p w14:paraId="5635F576" w14:textId="77777777" w:rsidR="00EA0123" w:rsidRPr="00EF0209" w:rsidRDefault="00EA0123" w:rsidP="00DE26F8">
            <w:r w:rsidRPr="00EF0209">
              <w:t xml:space="preserve">Website: </w:t>
            </w:r>
          </w:p>
        </w:tc>
        <w:tc>
          <w:tcPr>
            <w:tcW w:w="4055" w:type="pct"/>
          </w:tcPr>
          <w:p w14:paraId="5635F577" w14:textId="77777777" w:rsidR="00EA0123" w:rsidRPr="00EF0209" w:rsidRDefault="00DC4F46" w:rsidP="00AD5D35">
            <w:pPr>
              <w:rPr>
                <w:szCs w:val="20"/>
              </w:rPr>
            </w:pPr>
            <w:hyperlink r:id="rId304" w:history="1">
              <w:r w:rsidR="00EA0123" w:rsidRPr="00EF0209">
                <w:rPr>
                  <w:rStyle w:val="Hyperlink"/>
                  <w:szCs w:val="20"/>
                </w:rPr>
                <w:t>https://www.mpsv.cz/cs/6</w:t>
              </w:r>
            </w:hyperlink>
            <w:r w:rsidR="00EA0123" w:rsidRPr="00EF0209">
              <w:t>;</w:t>
            </w:r>
          </w:p>
          <w:p w14:paraId="5635F578" w14:textId="77777777" w:rsidR="00EA0123" w:rsidRPr="00EF0209" w:rsidRDefault="00DC4F46" w:rsidP="00AD5D35">
            <w:hyperlink r:id="rId305" w:history="1">
              <w:r w:rsidR="00EA0123" w:rsidRPr="00EF0209">
                <w:rPr>
                  <w:rStyle w:val="Hyperlink"/>
                  <w:szCs w:val="20"/>
                </w:rPr>
                <w:t>http://www.suip.cz/informacni-materialy/pracovnepravni-vztahy/</w:t>
              </w:r>
            </w:hyperlink>
          </w:p>
        </w:tc>
      </w:tr>
      <w:tr w:rsidR="00EA0123" w:rsidRPr="00EF0209" w14:paraId="5635F57F" w14:textId="77777777" w:rsidTr="00F0070C">
        <w:trPr>
          <w:trHeight w:val="298"/>
        </w:trPr>
        <w:tc>
          <w:tcPr>
            <w:tcW w:w="945" w:type="pct"/>
          </w:tcPr>
          <w:p w14:paraId="5635F57A" w14:textId="77777777" w:rsidR="00EA0123" w:rsidRPr="00EF0209" w:rsidRDefault="00EA0123" w:rsidP="00DE26F8">
            <w:r w:rsidRPr="00EF0209">
              <w:t xml:space="preserve">Description: </w:t>
            </w:r>
          </w:p>
        </w:tc>
        <w:tc>
          <w:tcPr>
            <w:tcW w:w="4055" w:type="pct"/>
          </w:tcPr>
          <w:p w14:paraId="5635F57B" w14:textId="77777777" w:rsidR="00EA0123" w:rsidRPr="00EF0209" w:rsidRDefault="00EA0123" w:rsidP="00E3057C">
            <w:pPr>
              <w:jc w:val="left"/>
            </w:pPr>
            <w:r w:rsidRPr="00EF0209">
              <w:t xml:space="preserve">Information for the public (employees and employers) through public consultation days, inquiries can be emailed to </w:t>
            </w:r>
            <w:hyperlink r:id="rId306" w:history="1">
              <w:r w:rsidRPr="00EF0209">
                <w:rPr>
                  <w:rStyle w:val="Hyperlink"/>
                </w:rPr>
                <w:t>here</w:t>
              </w:r>
            </w:hyperlink>
            <w:r w:rsidRPr="00EF0209">
              <w:t xml:space="preserve"> or </w:t>
            </w:r>
            <w:hyperlink r:id="rId307" w:history="1">
              <w:r w:rsidRPr="00EF0209">
                <w:rPr>
                  <w:rStyle w:val="Hyperlink"/>
                </w:rPr>
                <w:t>here</w:t>
              </w:r>
            </w:hyperlink>
            <w:r w:rsidRPr="00EF0209">
              <w:t xml:space="preserve">. </w:t>
            </w:r>
          </w:p>
          <w:p w14:paraId="5635F57C" w14:textId="77777777" w:rsidR="00EA0123" w:rsidRPr="00EF0209" w:rsidRDefault="00EA0123" w:rsidP="00F0070C">
            <w:pPr>
              <w:jc w:val="left"/>
            </w:pPr>
            <w:r w:rsidRPr="00EF0209">
              <w:t xml:space="preserve">A </w:t>
            </w:r>
            <w:hyperlink r:id="rId308" w:history="1">
              <w:r w:rsidRPr="00EF0209">
                <w:rPr>
                  <w:rStyle w:val="Hyperlink"/>
                </w:rPr>
                <w:t>Web Form</w:t>
              </w:r>
            </w:hyperlink>
            <w:r w:rsidRPr="00EF0209">
              <w:t xml:space="preserve"> is also set up to initiate a complaint to control the employer.</w:t>
            </w:r>
          </w:p>
          <w:p w14:paraId="5635F57D" w14:textId="77777777" w:rsidR="00EA0123" w:rsidRPr="00EF0209" w:rsidRDefault="00EA0123" w:rsidP="00E3057C">
            <w:pPr>
              <w:jc w:val="left"/>
            </w:pPr>
            <w:r w:rsidRPr="00EF0209">
              <w:t xml:space="preserve">The </w:t>
            </w:r>
            <w:hyperlink r:id="rId309" w:history="1">
              <w:r w:rsidRPr="00EF0209">
                <w:rPr>
                  <w:rStyle w:val="Hyperlink"/>
                </w:rPr>
                <w:t>EURES Network</w:t>
              </w:r>
            </w:hyperlink>
            <w:r w:rsidRPr="00EF0209">
              <w:t xml:space="preserve"> is also an important source of information on working conditions in the Czech Republic, and detailed information on each country is available on the European Commission </w:t>
            </w:r>
            <w:hyperlink r:id="rId310" w:history="1">
              <w:r w:rsidRPr="00EF0209">
                <w:rPr>
                  <w:rStyle w:val="Hyperlink"/>
                </w:rPr>
                <w:t>website</w:t>
              </w:r>
            </w:hyperlink>
            <w:r w:rsidRPr="00EF0209">
              <w:t xml:space="preserve">. In the Czech Republic, </w:t>
            </w:r>
            <w:hyperlink r:id="rId311" w:history="1">
              <w:r w:rsidRPr="00EF0209">
                <w:rPr>
                  <w:rStyle w:val="Hyperlink"/>
                </w:rPr>
                <w:t>EURES advisers</w:t>
              </w:r>
            </w:hyperlink>
            <w:r w:rsidRPr="00EF0209">
              <w:t xml:space="preserve"> are at the employment offices, and a </w:t>
            </w:r>
            <w:hyperlink r:id="rId312" w:history="1">
              <w:r w:rsidRPr="00EF0209">
                <w:rPr>
                  <w:rStyle w:val="Hyperlink"/>
                </w:rPr>
                <w:t>web form</w:t>
              </w:r>
            </w:hyperlink>
            <w:r w:rsidRPr="00EF0209">
              <w:t xml:space="preserve"> can be used for inquiries. </w:t>
            </w:r>
          </w:p>
          <w:p w14:paraId="5635F57E" w14:textId="77777777" w:rsidR="00EA0123" w:rsidRPr="00EF0209" w:rsidRDefault="00EA0123" w:rsidP="00F0070C">
            <w:pPr>
              <w:jc w:val="left"/>
            </w:pPr>
            <w:r w:rsidRPr="00EF0209">
              <w:t xml:space="preserve">A database of </w:t>
            </w:r>
            <w:hyperlink r:id="rId313" w:history="1">
              <w:r w:rsidRPr="00EF0209">
                <w:rPr>
                  <w:rStyle w:val="Hyperlink"/>
                </w:rPr>
                <w:t>job vacancies</w:t>
              </w:r>
            </w:hyperlink>
            <w:r w:rsidRPr="00EF0209">
              <w:t xml:space="preserve"> in the EU countries is part of the EURES portal.</w:t>
            </w:r>
          </w:p>
        </w:tc>
      </w:tr>
      <w:tr w:rsidR="00EA0123" w:rsidRPr="00EF0209" w14:paraId="5635F581" w14:textId="77777777" w:rsidTr="00F0070C">
        <w:trPr>
          <w:trHeight w:val="90"/>
        </w:trPr>
        <w:tc>
          <w:tcPr>
            <w:tcW w:w="5000" w:type="pct"/>
            <w:gridSpan w:val="2"/>
            <w:shd w:val="clear" w:color="auto" w:fill="EFFBFF"/>
          </w:tcPr>
          <w:p w14:paraId="5635F580" w14:textId="77777777" w:rsidR="00EA0123" w:rsidRPr="00EF0209" w:rsidRDefault="00EA0123" w:rsidP="00DE26F8">
            <w:pPr>
              <w:spacing w:before="120" w:after="180"/>
              <w:jc w:val="left"/>
              <w:rPr>
                <w:color w:val="BF3F91"/>
                <w:sz w:val="22"/>
              </w:rPr>
            </w:pPr>
            <w:r w:rsidRPr="00EF0209">
              <w:rPr>
                <w:color w:val="00B0F0"/>
                <w:sz w:val="22"/>
              </w:rPr>
              <w:t>Transport sector workers</w:t>
            </w:r>
          </w:p>
        </w:tc>
      </w:tr>
      <w:tr w:rsidR="00EA0123" w:rsidRPr="00EF0209" w14:paraId="5635F583" w14:textId="77777777" w:rsidTr="00F0070C">
        <w:trPr>
          <w:trHeight w:val="189"/>
        </w:trPr>
        <w:tc>
          <w:tcPr>
            <w:tcW w:w="5000" w:type="pct"/>
            <w:gridSpan w:val="2"/>
          </w:tcPr>
          <w:p w14:paraId="5635F582" w14:textId="35B76ACB" w:rsidR="00EA0123" w:rsidRPr="00EF0209" w:rsidRDefault="00150F4E" w:rsidP="00DE26F8">
            <w:r w:rsidRPr="00EF0209">
              <w:rPr>
                <w:b/>
              </w:rPr>
              <w:t>Transport sector workers</w:t>
            </w:r>
          </w:p>
        </w:tc>
      </w:tr>
      <w:tr w:rsidR="00EA0123" w:rsidRPr="00EF0209" w14:paraId="5635F586" w14:textId="77777777" w:rsidTr="00F0070C">
        <w:trPr>
          <w:trHeight w:val="189"/>
        </w:trPr>
        <w:tc>
          <w:tcPr>
            <w:tcW w:w="945" w:type="pct"/>
          </w:tcPr>
          <w:p w14:paraId="5635F584" w14:textId="77777777" w:rsidR="00EA0123" w:rsidRPr="00EF0209" w:rsidRDefault="00EA0123" w:rsidP="00DE26F8">
            <w:r w:rsidRPr="00EF0209">
              <w:t>Responsibility:</w:t>
            </w:r>
          </w:p>
        </w:tc>
        <w:tc>
          <w:tcPr>
            <w:tcW w:w="4055" w:type="pct"/>
          </w:tcPr>
          <w:p w14:paraId="5635F585" w14:textId="77777777" w:rsidR="00EA0123" w:rsidRPr="00EF0209" w:rsidRDefault="00EA0123" w:rsidP="00DE26F8">
            <w:r w:rsidRPr="00EF0209">
              <w:t>Ministry of Transport, State Office of Labour Inspectorate</w:t>
            </w:r>
          </w:p>
        </w:tc>
      </w:tr>
      <w:tr w:rsidR="00EA0123" w:rsidRPr="00EF0209" w14:paraId="5635F589" w14:textId="77777777" w:rsidTr="00F0070C">
        <w:trPr>
          <w:trHeight w:val="35"/>
        </w:trPr>
        <w:tc>
          <w:tcPr>
            <w:tcW w:w="945" w:type="pct"/>
          </w:tcPr>
          <w:p w14:paraId="5635F587" w14:textId="77777777" w:rsidR="00EA0123" w:rsidRPr="00EF0209" w:rsidRDefault="00EA0123" w:rsidP="00DE26F8">
            <w:r w:rsidRPr="00EF0209">
              <w:t xml:space="preserve">Website: </w:t>
            </w:r>
          </w:p>
        </w:tc>
        <w:tc>
          <w:tcPr>
            <w:tcW w:w="4055" w:type="pct"/>
          </w:tcPr>
          <w:p w14:paraId="5635F588" w14:textId="77777777" w:rsidR="00EA0123" w:rsidRPr="00EF0209" w:rsidRDefault="00DC4F46" w:rsidP="00DE26F8">
            <w:hyperlink r:id="rId314" w:history="1">
              <w:r w:rsidR="00EA0123" w:rsidRPr="00EF0209">
                <w:rPr>
                  <w:rStyle w:val="Hyperlink"/>
                  <w:szCs w:val="20"/>
                </w:rPr>
                <w:t>https://portal.mpsv.cz</w:t>
              </w:r>
            </w:hyperlink>
            <w:r w:rsidR="00EA0123" w:rsidRPr="00EF0209">
              <w:rPr>
                <w:szCs w:val="20"/>
              </w:rPr>
              <w:t xml:space="preserve">; </w:t>
            </w:r>
            <w:hyperlink r:id="rId315" w:history="1">
              <w:r w:rsidR="00EA0123" w:rsidRPr="00EF0209">
                <w:rPr>
                  <w:rStyle w:val="Hyperlink"/>
                  <w:szCs w:val="20"/>
                </w:rPr>
                <w:t>http://www.suip.cz/</w:t>
              </w:r>
            </w:hyperlink>
            <w:r w:rsidR="00EA0123" w:rsidRPr="00EF0209">
              <w:t xml:space="preserve"> </w:t>
            </w:r>
          </w:p>
        </w:tc>
      </w:tr>
      <w:tr w:rsidR="00EA0123" w:rsidRPr="00EF0209" w14:paraId="5635F590" w14:textId="77777777" w:rsidTr="00F0070C">
        <w:trPr>
          <w:trHeight w:val="298"/>
        </w:trPr>
        <w:tc>
          <w:tcPr>
            <w:tcW w:w="945" w:type="pct"/>
          </w:tcPr>
          <w:p w14:paraId="5635F58A" w14:textId="77777777" w:rsidR="00EA0123" w:rsidRPr="00EF0209" w:rsidRDefault="00EA0123" w:rsidP="00DE26F8">
            <w:r w:rsidRPr="00EF0209">
              <w:t xml:space="preserve">Description: </w:t>
            </w:r>
          </w:p>
        </w:tc>
        <w:tc>
          <w:tcPr>
            <w:tcW w:w="4055" w:type="pct"/>
          </w:tcPr>
          <w:p w14:paraId="5635F58B" w14:textId="77777777" w:rsidR="00EA0123" w:rsidRPr="00EF0209" w:rsidRDefault="00EA0123" w:rsidP="00DE26F8">
            <w:r w:rsidRPr="00EF0209">
              <w:t>Partial information only on the following web pages:</w:t>
            </w:r>
          </w:p>
          <w:p w14:paraId="5635F58C" w14:textId="77777777" w:rsidR="00EA0123" w:rsidRPr="00EF0209" w:rsidRDefault="00DC4F46" w:rsidP="00DE26F8">
            <w:hyperlink r:id="rId316" w:history="1">
              <w:r w:rsidR="00EA0123" w:rsidRPr="00EF0209">
                <w:rPr>
                  <w:rStyle w:val="Hyperlink"/>
                </w:rPr>
                <w:t>Inspection of work in road transport</w:t>
              </w:r>
            </w:hyperlink>
            <w:r w:rsidR="00EA0123" w:rsidRPr="00EF0209">
              <w:t>;</w:t>
            </w:r>
          </w:p>
          <w:p w14:paraId="5635F58D" w14:textId="77777777" w:rsidR="00EA0123" w:rsidRPr="00EF0209" w:rsidRDefault="00DC4F46" w:rsidP="00DE26F8">
            <w:hyperlink r:id="rId317" w:history="1">
              <w:r w:rsidR="00EA0123" w:rsidRPr="00EF0209">
                <w:rPr>
                  <w:rStyle w:val="Hyperlink"/>
                </w:rPr>
                <w:t>Norwegian campaign for freight drivers</w:t>
              </w:r>
            </w:hyperlink>
            <w:r w:rsidR="00EA0123" w:rsidRPr="00EF0209">
              <w:t>;</w:t>
            </w:r>
          </w:p>
          <w:p w14:paraId="5635F58E" w14:textId="77777777" w:rsidR="00EA0123" w:rsidRPr="00EF0209" w:rsidRDefault="00DC4F46" w:rsidP="00DE26F8">
            <w:hyperlink r:id="rId318" w:history="1">
              <w:r w:rsidR="00EA0123" w:rsidRPr="00EF0209">
                <w:rPr>
                  <w:rStyle w:val="Hyperlink"/>
                </w:rPr>
                <w:t>Minimum wages for bus drivers</w:t>
              </w:r>
            </w:hyperlink>
            <w:r w:rsidR="00EA0123" w:rsidRPr="00EF0209">
              <w:t>;</w:t>
            </w:r>
          </w:p>
          <w:p w14:paraId="5635F58F" w14:textId="77777777" w:rsidR="00EA0123" w:rsidRPr="00EF0209" w:rsidRDefault="00DC4F46" w:rsidP="00D27753">
            <w:hyperlink r:id="rId319" w:history="1">
              <w:r w:rsidR="00EA0123" w:rsidRPr="00EF0209">
                <w:rPr>
                  <w:rStyle w:val="Hyperlink"/>
                </w:rPr>
                <w:t>Drivers’ rules on posting of workers</w:t>
              </w:r>
            </w:hyperlink>
            <w:r w:rsidR="00EA0123" w:rsidRPr="00EF0209">
              <w:t>.</w:t>
            </w:r>
          </w:p>
        </w:tc>
      </w:tr>
      <w:tr w:rsidR="00EA0123" w:rsidRPr="00EF0209" w14:paraId="5635F592" w14:textId="77777777" w:rsidTr="00F0070C">
        <w:trPr>
          <w:trHeight w:val="90"/>
        </w:trPr>
        <w:tc>
          <w:tcPr>
            <w:tcW w:w="5000" w:type="pct"/>
            <w:gridSpan w:val="2"/>
            <w:shd w:val="clear" w:color="auto" w:fill="EFFBFF"/>
          </w:tcPr>
          <w:p w14:paraId="5635F591" w14:textId="77777777" w:rsidR="00EA0123" w:rsidRPr="00EF0209" w:rsidRDefault="00EA0123" w:rsidP="00DE26F8">
            <w:pPr>
              <w:spacing w:before="120" w:after="180"/>
              <w:jc w:val="left"/>
              <w:rPr>
                <w:color w:val="BF3F91"/>
                <w:sz w:val="22"/>
              </w:rPr>
            </w:pPr>
            <w:r w:rsidRPr="00EF0209">
              <w:rPr>
                <w:color w:val="00B0F0"/>
                <w:sz w:val="22"/>
              </w:rPr>
              <w:t>Posted workers</w:t>
            </w:r>
          </w:p>
        </w:tc>
      </w:tr>
      <w:tr w:rsidR="00EA0123" w:rsidRPr="00EF0209" w14:paraId="5635F594" w14:textId="77777777" w:rsidTr="00F0070C">
        <w:trPr>
          <w:trHeight w:val="189"/>
        </w:trPr>
        <w:tc>
          <w:tcPr>
            <w:tcW w:w="5000" w:type="pct"/>
            <w:gridSpan w:val="2"/>
          </w:tcPr>
          <w:p w14:paraId="5635F593" w14:textId="77777777" w:rsidR="00EA0123" w:rsidRPr="00EF0209" w:rsidRDefault="00EA0123" w:rsidP="00DE26F8">
            <w:r w:rsidRPr="00EF0209">
              <w:rPr>
                <w:b/>
                <w:bCs/>
                <w:szCs w:val="20"/>
              </w:rPr>
              <w:t>Posted workers</w:t>
            </w:r>
          </w:p>
        </w:tc>
      </w:tr>
      <w:tr w:rsidR="00EA0123" w:rsidRPr="00EF0209" w14:paraId="5635F597" w14:textId="77777777" w:rsidTr="00F0070C">
        <w:trPr>
          <w:trHeight w:val="189"/>
        </w:trPr>
        <w:tc>
          <w:tcPr>
            <w:tcW w:w="945" w:type="pct"/>
          </w:tcPr>
          <w:p w14:paraId="5635F595" w14:textId="77777777" w:rsidR="00EA0123" w:rsidRPr="00EF0209" w:rsidRDefault="00EA0123" w:rsidP="00DE26F8">
            <w:r w:rsidRPr="00EF0209">
              <w:t>Responsibility:</w:t>
            </w:r>
          </w:p>
        </w:tc>
        <w:tc>
          <w:tcPr>
            <w:tcW w:w="4055" w:type="pct"/>
          </w:tcPr>
          <w:p w14:paraId="5635F596" w14:textId="77777777" w:rsidR="00EA0123" w:rsidRPr="00EF0209" w:rsidRDefault="00EA0123" w:rsidP="00DE26F8">
            <w:r w:rsidRPr="00EF0209">
              <w:t>Ministry of Transport, state Office of Labour Inspectorate</w:t>
            </w:r>
          </w:p>
        </w:tc>
      </w:tr>
      <w:tr w:rsidR="00EA0123" w:rsidRPr="00EF0209" w14:paraId="5635F59A" w14:textId="77777777" w:rsidTr="00F0070C">
        <w:trPr>
          <w:trHeight w:val="35"/>
        </w:trPr>
        <w:tc>
          <w:tcPr>
            <w:tcW w:w="945" w:type="pct"/>
          </w:tcPr>
          <w:p w14:paraId="5635F598" w14:textId="77777777" w:rsidR="00EA0123" w:rsidRPr="00EF0209" w:rsidRDefault="00EA0123" w:rsidP="00DE26F8">
            <w:r w:rsidRPr="00EF0209">
              <w:t xml:space="preserve">Website: </w:t>
            </w:r>
          </w:p>
        </w:tc>
        <w:tc>
          <w:tcPr>
            <w:tcW w:w="4055" w:type="pct"/>
          </w:tcPr>
          <w:p w14:paraId="5635F599" w14:textId="77777777" w:rsidR="00EA0123" w:rsidRPr="00EF0209" w:rsidRDefault="00DC4F46" w:rsidP="00DE26F8">
            <w:hyperlink r:id="rId320" w:history="1">
              <w:r w:rsidR="00EA0123" w:rsidRPr="00EF0209">
                <w:rPr>
                  <w:rStyle w:val="Hyperlink"/>
                  <w:szCs w:val="20"/>
                </w:rPr>
                <w:t>http://www.suip.cz/vysilani-pracovniku/</w:t>
              </w:r>
            </w:hyperlink>
          </w:p>
        </w:tc>
      </w:tr>
      <w:tr w:rsidR="00EA0123" w:rsidRPr="00EF0209" w14:paraId="5635F59E" w14:textId="77777777" w:rsidTr="00F0070C">
        <w:trPr>
          <w:trHeight w:val="298"/>
        </w:trPr>
        <w:tc>
          <w:tcPr>
            <w:tcW w:w="945" w:type="pct"/>
          </w:tcPr>
          <w:p w14:paraId="5635F59B" w14:textId="77777777" w:rsidR="00EA0123" w:rsidRPr="00EF0209" w:rsidRDefault="00EA0123" w:rsidP="00DE26F8">
            <w:r w:rsidRPr="00EF0209">
              <w:lastRenderedPageBreak/>
              <w:t xml:space="preserve">Description: </w:t>
            </w:r>
          </w:p>
        </w:tc>
        <w:tc>
          <w:tcPr>
            <w:tcW w:w="4055" w:type="pct"/>
          </w:tcPr>
          <w:p w14:paraId="5635F59C" w14:textId="500C3DDD" w:rsidR="00EA0123" w:rsidRPr="00EF0209" w:rsidRDefault="00EA0123" w:rsidP="00756A17">
            <w:r w:rsidRPr="00EF0209">
              <w:t xml:space="preserve">In accordance with Directive 2014/67/EU (Article 5), the Czech Republic operates a national </w:t>
            </w:r>
            <w:hyperlink r:id="rId321" w:history="1">
              <w:r w:rsidRPr="00EF0209">
                <w:rPr>
                  <w:rStyle w:val="Hyperlink"/>
                </w:rPr>
                <w:t>information site</w:t>
              </w:r>
            </w:hyperlink>
            <w:r w:rsidRPr="00EF0209">
              <w:t xml:space="preserve"> for posted workers (whose addressees are both workers and employers-sending companies. </w:t>
            </w:r>
          </w:p>
          <w:p w14:paraId="5635F59D" w14:textId="77777777" w:rsidR="00EA0123" w:rsidRPr="00EF0209" w:rsidRDefault="00EA0123">
            <w:r w:rsidRPr="00EF0209">
              <w:t>In the Czech Republic the role of the national website is done by the State Office of Labour Inspectorate webpage.</w:t>
            </w:r>
          </w:p>
        </w:tc>
      </w:tr>
      <w:tr w:rsidR="00EA0123" w:rsidRPr="00EF0209" w14:paraId="5635F5A0" w14:textId="77777777" w:rsidTr="00F0070C">
        <w:trPr>
          <w:trHeight w:val="90"/>
        </w:trPr>
        <w:tc>
          <w:tcPr>
            <w:tcW w:w="5000" w:type="pct"/>
            <w:gridSpan w:val="2"/>
            <w:shd w:val="clear" w:color="auto" w:fill="EFFBFF"/>
          </w:tcPr>
          <w:p w14:paraId="5635F59F" w14:textId="77777777" w:rsidR="00EA0123" w:rsidRPr="00EF0209" w:rsidRDefault="00EA0123" w:rsidP="00DE26F8">
            <w:pPr>
              <w:spacing w:before="120" w:after="180"/>
              <w:jc w:val="left"/>
              <w:rPr>
                <w:color w:val="BF3F91"/>
                <w:sz w:val="22"/>
              </w:rPr>
            </w:pPr>
            <w:r w:rsidRPr="00EF0209">
              <w:rPr>
                <w:color w:val="00B0F0"/>
                <w:sz w:val="22"/>
              </w:rPr>
              <w:t>Social security and health</w:t>
            </w:r>
          </w:p>
        </w:tc>
      </w:tr>
      <w:tr w:rsidR="00EA0123" w:rsidRPr="00EF0209" w14:paraId="5635F5A2" w14:textId="77777777" w:rsidTr="00F0070C">
        <w:trPr>
          <w:trHeight w:val="189"/>
        </w:trPr>
        <w:tc>
          <w:tcPr>
            <w:tcW w:w="5000" w:type="pct"/>
            <w:gridSpan w:val="2"/>
          </w:tcPr>
          <w:p w14:paraId="5635F5A1" w14:textId="77777777" w:rsidR="00EA0123" w:rsidRPr="00EF0209" w:rsidRDefault="00EA0123" w:rsidP="00DE26F8">
            <w:r w:rsidRPr="00EF0209">
              <w:rPr>
                <w:b/>
                <w:bCs/>
              </w:rPr>
              <w:t>Social contributions for employees</w:t>
            </w:r>
          </w:p>
        </w:tc>
      </w:tr>
      <w:tr w:rsidR="00EA0123" w:rsidRPr="00EF0209" w14:paraId="5635F5A5" w14:textId="77777777" w:rsidTr="00F0070C">
        <w:trPr>
          <w:trHeight w:val="189"/>
        </w:trPr>
        <w:tc>
          <w:tcPr>
            <w:tcW w:w="945" w:type="pct"/>
          </w:tcPr>
          <w:p w14:paraId="5635F5A3" w14:textId="77777777" w:rsidR="00EA0123" w:rsidRPr="00EF0209" w:rsidRDefault="00EA0123" w:rsidP="00DE26F8">
            <w:r w:rsidRPr="00EF0209">
              <w:t>Responsibility:</w:t>
            </w:r>
          </w:p>
        </w:tc>
        <w:tc>
          <w:tcPr>
            <w:tcW w:w="4055" w:type="pct"/>
          </w:tcPr>
          <w:p w14:paraId="5635F5A4" w14:textId="77777777" w:rsidR="00EA0123" w:rsidRPr="00EF0209" w:rsidRDefault="00EA0123" w:rsidP="00DE26F8">
            <w:r w:rsidRPr="00EF0209">
              <w:t>Central Government, Czech Social Security Administration</w:t>
            </w:r>
          </w:p>
        </w:tc>
      </w:tr>
      <w:tr w:rsidR="00EA0123" w:rsidRPr="00EF0209" w14:paraId="5635F5A8" w14:textId="77777777" w:rsidTr="00F0070C">
        <w:trPr>
          <w:trHeight w:val="35"/>
        </w:trPr>
        <w:tc>
          <w:tcPr>
            <w:tcW w:w="945" w:type="pct"/>
          </w:tcPr>
          <w:p w14:paraId="5635F5A6" w14:textId="77777777" w:rsidR="00EA0123" w:rsidRPr="00EF0209" w:rsidRDefault="00EA0123" w:rsidP="00DE26F8">
            <w:r w:rsidRPr="00EF0209">
              <w:t xml:space="preserve">Website: </w:t>
            </w:r>
          </w:p>
        </w:tc>
        <w:tc>
          <w:tcPr>
            <w:tcW w:w="4055" w:type="pct"/>
          </w:tcPr>
          <w:p w14:paraId="5635F5A7" w14:textId="77777777" w:rsidR="00EA0123" w:rsidRPr="00EF0209" w:rsidRDefault="00DC4F46" w:rsidP="00174969">
            <w:hyperlink r:id="rId322" w:history="1">
              <w:r w:rsidR="00EA0123" w:rsidRPr="00EF0209">
                <w:rPr>
                  <w:rStyle w:val="Hyperlink"/>
                </w:rPr>
                <w:t>http://www.cssz.cz/</w:t>
              </w:r>
            </w:hyperlink>
            <w:r w:rsidR="00EA0123" w:rsidRPr="00EF0209">
              <w:t xml:space="preserve">; </w:t>
            </w:r>
            <w:hyperlink r:id="rId323" w:history="1">
              <w:r w:rsidR="00EA0123" w:rsidRPr="00EF0209">
                <w:rPr>
                  <w:rStyle w:val="Hyperlink"/>
                </w:rPr>
                <w:t>https://portal.gov.cz/obcan/</w:t>
              </w:r>
            </w:hyperlink>
            <w:r w:rsidR="00EA0123" w:rsidRPr="00EF0209">
              <w:t xml:space="preserve"> </w:t>
            </w:r>
          </w:p>
        </w:tc>
      </w:tr>
      <w:tr w:rsidR="00EA0123" w:rsidRPr="00EF0209" w14:paraId="5635F5AD" w14:textId="77777777" w:rsidTr="00F0070C">
        <w:trPr>
          <w:trHeight w:val="298"/>
        </w:trPr>
        <w:tc>
          <w:tcPr>
            <w:tcW w:w="945" w:type="pct"/>
          </w:tcPr>
          <w:p w14:paraId="5635F5A9" w14:textId="77777777" w:rsidR="00EA0123" w:rsidRPr="00EF0209" w:rsidRDefault="00EA0123" w:rsidP="00DE26F8">
            <w:r w:rsidRPr="00EF0209">
              <w:t xml:space="preserve">Description: </w:t>
            </w:r>
          </w:p>
        </w:tc>
        <w:tc>
          <w:tcPr>
            <w:tcW w:w="4055" w:type="pct"/>
          </w:tcPr>
          <w:p w14:paraId="5635F5AA" w14:textId="77777777" w:rsidR="00EA0123" w:rsidRPr="00EF0209" w:rsidRDefault="00EA0123" w:rsidP="00DE26F8">
            <w:pPr>
              <w:widowControl w:val="0"/>
              <w:suppressAutoHyphens/>
            </w:pPr>
            <w:r w:rsidRPr="00EF0209">
              <w:t xml:space="preserve">The declaration of social contribution for employees can be fully carried out through the Czech Social Security Administration website. No other formal procedure is necessary for the applicant via paperwork. Legal entities can receive confirmation of their non-indebtedness as well as information on their payments on employee social security online via </w:t>
            </w:r>
            <w:hyperlink r:id="rId324" w:history="1">
              <w:r w:rsidRPr="00EF0209">
                <w:rPr>
                  <w:rStyle w:val="Hyperlink"/>
                </w:rPr>
                <w:t>ePortal</w:t>
              </w:r>
            </w:hyperlink>
            <w:r w:rsidRPr="00EF0209">
              <w:t xml:space="preserve"> of the Czech Social Security Administration. They have to identify online by their DataBox in order to do so. </w:t>
            </w:r>
          </w:p>
          <w:p w14:paraId="5635F5AB" w14:textId="77777777" w:rsidR="00EA0123" w:rsidRPr="00EF0209" w:rsidRDefault="00EA0123" w:rsidP="00DE26F8">
            <w:pPr>
              <w:widowControl w:val="0"/>
              <w:suppressAutoHyphens/>
            </w:pPr>
            <w:r w:rsidRPr="00EF0209">
              <w:t>The service is also available on the Citizen’s Portal.</w:t>
            </w:r>
          </w:p>
          <w:p w14:paraId="5635F5AC" w14:textId="77777777" w:rsidR="00EA0123" w:rsidRPr="00EF0209" w:rsidRDefault="00EA0123" w:rsidP="00DE26F8"/>
        </w:tc>
      </w:tr>
      <w:tr w:rsidR="00EA0123" w:rsidRPr="00EF0209" w14:paraId="5635F5AF" w14:textId="77777777" w:rsidTr="00F0070C">
        <w:trPr>
          <w:trHeight w:val="90"/>
        </w:trPr>
        <w:tc>
          <w:tcPr>
            <w:tcW w:w="5000" w:type="pct"/>
            <w:gridSpan w:val="2"/>
            <w:shd w:val="clear" w:color="auto" w:fill="EFFBFF"/>
          </w:tcPr>
          <w:p w14:paraId="5635F5AE" w14:textId="77777777" w:rsidR="00EA0123" w:rsidRPr="00EF0209" w:rsidRDefault="00EA0123" w:rsidP="00DE26F8">
            <w:pPr>
              <w:spacing w:before="120" w:after="180"/>
              <w:jc w:val="left"/>
              <w:rPr>
                <w:color w:val="BF3F91"/>
                <w:sz w:val="22"/>
              </w:rPr>
            </w:pPr>
            <w:r w:rsidRPr="00EF0209">
              <w:rPr>
                <w:color w:val="00B0F0"/>
                <w:sz w:val="22"/>
              </w:rPr>
              <w:t>Equal treatment and qualification</w:t>
            </w:r>
          </w:p>
        </w:tc>
      </w:tr>
      <w:tr w:rsidR="00EA0123" w:rsidRPr="00EF0209" w14:paraId="5635F5B1" w14:textId="77777777" w:rsidTr="00F0070C">
        <w:trPr>
          <w:trHeight w:val="189"/>
        </w:trPr>
        <w:tc>
          <w:tcPr>
            <w:tcW w:w="5000" w:type="pct"/>
            <w:gridSpan w:val="2"/>
          </w:tcPr>
          <w:p w14:paraId="5635F5B0" w14:textId="77777777" w:rsidR="00EA0123" w:rsidRPr="00EF0209" w:rsidRDefault="00EA0123" w:rsidP="00DE26F8">
            <w:r w:rsidRPr="00EF0209">
              <w:rPr>
                <w:b/>
              </w:rPr>
              <w:t>Recognition of professional qualifications</w:t>
            </w:r>
          </w:p>
        </w:tc>
      </w:tr>
      <w:tr w:rsidR="00EA0123" w:rsidRPr="00EF0209" w14:paraId="5635F5B4" w14:textId="77777777" w:rsidTr="00F0070C">
        <w:trPr>
          <w:trHeight w:val="189"/>
        </w:trPr>
        <w:tc>
          <w:tcPr>
            <w:tcW w:w="945" w:type="pct"/>
          </w:tcPr>
          <w:p w14:paraId="5635F5B2" w14:textId="77777777" w:rsidR="00EA0123" w:rsidRPr="00EF0209" w:rsidRDefault="00EA0123" w:rsidP="00DE26F8">
            <w:r w:rsidRPr="00EF0209">
              <w:t>Responsibility:</w:t>
            </w:r>
          </w:p>
        </w:tc>
        <w:tc>
          <w:tcPr>
            <w:tcW w:w="4055" w:type="pct"/>
          </w:tcPr>
          <w:p w14:paraId="5635F5B3" w14:textId="77777777" w:rsidR="00EA0123" w:rsidRPr="00EF0209" w:rsidRDefault="00EA0123" w:rsidP="00DE26F8">
            <w:r w:rsidRPr="00EF0209">
              <w:t>Ministry of Education, Youth and Sports; Ombudsman for the protection of rights</w:t>
            </w:r>
          </w:p>
        </w:tc>
      </w:tr>
      <w:tr w:rsidR="00EA0123" w:rsidRPr="00EF0209" w14:paraId="5635F5B8" w14:textId="77777777" w:rsidTr="00F0070C">
        <w:trPr>
          <w:trHeight w:val="35"/>
        </w:trPr>
        <w:tc>
          <w:tcPr>
            <w:tcW w:w="945" w:type="pct"/>
          </w:tcPr>
          <w:p w14:paraId="5635F5B5" w14:textId="77777777" w:rsidR="00EA0123" w:rsidRPr="00EF0209" w:rsidRDefault="00EA0123" w:rsidP="00DE26F8">
            <w:r w:rsidRPr="00EF0209">
              <w:t xml:space="preserve">Website: </w:t>
            </w:r>
          </w:p>
        </w:tc>
        <w:tc>
          <w:tcPr>
            <w:tcW w:w="4055" w:type="pct"/>
          </w:tcPr>
          <w:p w14:paraId="5635F5B6" w14:textId="77777777" w:rsidR="00EA0123" w:rsidRPr="00EF0209" w:rsidRDefault="00DC4F46" w:rsidP="00DE26F8">
            <w:hyperlink r:id="rId325" w:history="1">
              <w:r w:rsidR="00EA0123" w:rsidRPr="00EF0209">
                <w:rPr>
                  <w:rStyle w:val="Hyperlink"/>
                </w:rPr>
                <w:t>http://www.msmt.cz/</w:t>
              </w:r>
            </w:hyperlink>
            <w:r w:rsidR="00EA0123" w:rsidRPr="00EF0209">
              <w:t xml:space="preserve"> (Recognition of qualifications);</w:t>
            </w:r>
          </w:p>
          <w:p w14:paraId="5635F5B7" w14:textId="77777777" w:rsidR="00EA0123" w:rsidRPr="00EF0209" w:rsidRDefault="00DC4F46" w:rsidP="00DE26F8">
            <w:hyperlink r:id="rId326" w:history="1">
              <w:r w:rsidR="00EA0123" w:rsidRPr="00EF0209">
                <w:rPr>
                  <w:rStyle w:val="Hyperlink"/>
                </w:rPr>
                <w:t>https://www.ochrance.cz/</w:t>
              </w:r>
            </w:hyperlink>
            <w:r w:rsidR="00EA0123" w:rsidRPr="00EF0209">
              <w:t xml:space="preserve"> (Equal treatment of EU citizens)</w:t>
            </w:r>
          </w:p>
        </w:tc>
      </w:tr>
      <w:tr w:rsidR="00EA0123" w:rsidRPr="00EF0209" w14:paraId="5635F5BB" w14:textId="77777777" w:rsidTr="00F0070C">
        <w:trPr>
          <w:trHeight w:val="298"/>
        </w:trPr>
        <w:tc>
          <w:tcPr>
            <w:tcW w:w="945" w:type="pct"/>
          </w:tcPr>
          <w:p w14:paraId="5635F5B9" w14:textId="77777777" w:rsidR="00EA0123" w:rsidRPr="00EF0209" w:rsidRDefault="00EA0123" w:rsidP="00DE26F8">
            <w:r w:rsidRPr="00EF0209">
              <w:t xml:space="preserve">Description: </w:t>
            </w:r>
          </w:p>
        </w:tc>
        <w:tc>
          <w:tcPr>
            <w:tcW w:w="4055" w:type="pct"/>
          </w:tcPr>
          <w:p w14:paraId="5635F5BA" w14:textId="77777777" w:rsidR="00EA0123" w:rsidRPr="00EF0209" w:rsidRDefault="00EA0123" w:rsidP="00DE26F8">
            <w:r w:rsidRPr="00EF0209">
              <w:t>Information purposes only.</w:t>
            </w:r>
          </w:p>
        </w:tc>
      </w:tr>
    </w:tbl>
    <w:p w14:paraId="5635F5BC" w14:textId="77777777" w:rsidR="00EA0123" w:rsidRPr="00EF0209" w:rsidRDefault="00EA0123" w:rsidP="001F36DA">
      <w:pPr>
        <w:pStyle w:val="Heading2"/>
        <w:rPr>
          <w:lang w:val="en-GB"/>
        </w:rPr>
      </w:pPr>
      <w:bookmarkStart w:id="80" w:name="_Toc1475013"/>
      <w:r w:rsidRPr="00EF0209">
        <w:rPr>
          <w:lang w:val="en-GB"/>
        </w:rPr>
        <w:t>Product requirements</w:t>
      </w:r>
      <w:bookmarkEnd w:id="80"/>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5BE" w14:textId="77777777" w:rsidTr="002F5E2A">
        <w:trPr>
          <w:trHeight w:val="94"/>
        </w:trPr>
        <w:tc>
          <w:tcPr>
            <w:tcW w:w="5000" w:type="pct"/>
            <w:gridSpan w:val="2"/>
            <w:shd w:val="clear" w:color="auto" w:fill="EFFBFF"/>
          </w:tcPr>
          <w:p w14:paraId="5635F5BD" w14:textId="77777777" w:rsidR="00EA0123" w:rsidRPr="00EF0209" w:rsidRDefault="00EA0123" w:rsidP="0065217F">
            <w:pPr>
              <w:pStyle w:val="Subtitle"/>
              <w:rPr>
                <w:lang w:val="en-GB"/>
              </w:rPr>
            </w:pPr>
            <w:r w:rsidRPr="00EF0209">
              <w:rPr>
                <w:lang w:val="en-GB"/>
              </w:rPr>
              <w:t>CE marking, Standards in Europe</w:t>
            </w:r>
          </w:p>
        </w:tc>
      </w:tr>
      <w:tr w:rsidR="00EA0123" w:rsidRPr="00EF0209" w14:paraId="5635F5C0" w14:textId="77777777" w:rsidTr="00DE26F8">
        <w:trPr>
          <w:trHeight w:val="198"/>
        </w:trPr>
        <w:tc>
          <w:tcPr>
            <w:tcW w:w="5000" w:type="pct"/>
            <w:gridSpan w:val="2"/>
          </w:tcPr>
          <w:p w14:paraId="5635F5BF" w14:textId="77777777" w:rsidR="00EA0123" w:rsidRPr="00EF0209" w:rsidRDefault="00EA0123" w:rsidP="00DE26F8">
            <w:r w:rsidRPr="00EF0209">
              <w:rPr>
                <w:b/>
                <w:bCs/>
              </w:rPr>
              <w:t>Commercial and industrial norms in Czech Republic (Business Info portal)</w:t>
            </w:r>
          </w:p>
        </w:tc>
      </w:tr>
      <w:tr w:rsidR="00EA0123" w:rsidRPr="00EF0209" w14:paraId="5635F5C3" w14:textId="77777777" w:rsidTr="00DE26F8">
        <w:trPr>
          <w:trHeight w:val="198"/>
        </w:trPr>
        <w:tc>
          <w:tcPr>
            <w:tcW w:w="956" w:type="pct"/>
          </w:tcPr>
          <w:p w14:paraId="5635F5C1" w14:textId="77777777" w:rsidR="00EA0123" w:rsidRPr="00EF0209" w:rsidRDefault="00EA0123" w:rsidP="00E46E4B">
            <w:r w:rsidRPr="00EF0209">
              <w:t>Responsibility:</w:t>
            </w:r>
          </w:p>
        </w:tc>
        <w:tc>
          <w:tcPr>
            <w:tcW w:w="4044" w:type="pct"/>
          </w:tcPr>
          <w:p w14:paraId="5635F5C2" w14:textId="77777777" w:rsidR="00EA0123" w:rsidRPr="00EF0209" w:rsidRDefault="00EA0123" w:rsidP="00E46E4B">
            <w:r w:rsidRPr="00EF0209">
              <w:t>Agency CzechTrade (subordinate to the Ministry of Industry and Trade)</w:t>
            </w:r>
          </w:p>
        </w:tc>
      </w:tr>
      <w:tr w:rsidR="00EA0123" w:rsidRPr="00EF0209" w14:paraId="5635F5C6" w14:textId="77777777" w:rsidTr="00DE26F8">
        <w:trPr>
          <w:trHeight w:val="37"/>
        </w:trPr>
        <w:tc>
          <w:tcPr>
            <w:tcW w:w="956" w:type="pct"/>
          </w:tcPr>
          <w:p w14:paraId="5635F5C4" w14:textId="77777777" w:rsidR="00EA0123" w:rsidRPr="00EF0209" w:rsidRDefault="00EA0123" w:rsidP="00E46E4B">
            <w:r w:rsidRPr="00EF0209">
              <w:t xml:space="preserve">Website: </w:t>
            </w:r>
          </w:p>
        </w:tc>
        <w:tc>
          <w:tcPr>
            <w:tcW w:w="4044" w:type="pct"/>
          </w:tcPr>
          <w:p w14:paraId="5635F5C5" w14:textId="77777777" w:rsidR="00EA0123" w:rsidRPr="00EF0209" w:rsidRDefault="00DC4F46" w:rsidP="00E46E4B">
            <w:hyperlink r:id="rId327" w:history="1">
              <w:r w:rsidR="00EA0123" w:rsidRPr="00EF0209">
                <w:rPr>
                  <w:rStyle w:val="Hyperlink"/>
                </w:rPr>
                <w:t>http://www.businessinfo.cz/cs/legislativa-pravo/pravo-eu.html</w:t>
              </w:r>
            </w:hyperlink>
            <w:r w:rsidR="00EA0123" w:rsidRPr="00EF0209">
              <w:t xml:space="preserve"> </w:t>
            </w:r>
          </w:p>
        </w:tc>
      </w:tr>
      <w:tr w:rsidR="00EA0123" w:rsidRPr="00EF0209" w14:paraId="5635F5C9" w14:textId="77777777" w:rsidTr="00DE26F8">
        <w:trPr>
          <w:trHeight w:val="311"/>
        </w:trPr>
        <w:tc>
          <w:tcPr>
            <w:tcW w:w="956" w:type="pct"/>
          </w:tcPr>
          <w:p w14:paraId="5635F5C7" w14:textId="77777777" w:rsidR="00EA0123" w:rsidRPr="00EF0209" w:rsidRDefault="00EA0123" w:rsidP="00E46E4B">
            <w:r w:rsidRPr="00EF0209">
              <w:t xml:space="preserve">Description: </w:t>
            </w:r>
          </w:p>
        </w:tc>
        <w:tc>
          <w:tcPr>
            <w:tcW w:w="4044" w:type="pct"/>
          </w:tcPr>
          <w:p w14:paraId="5635F5C8" w14:textId="77777777" w:rsidR="00EA0123" w:rsidRPr="00EF0209" w:rsidRDefault="00EA0123" w:rsidP="00E46E4B">
            <w:r w:rsidRPr="00EF0209">
              <w:t>Business Info portal provides information related to the commercial and industrial norms for businesses’ needs. The portal is operated by the CzechTrade that is a subordinate agency of the Ministry of Industry and Trade with aim to promote trade. The Agency's aim is to facilitate businesses’ decision making, shorten the time of entry into the market and promote activities aimed at further development of the companies abroad.</w:t>
            </w:r>
          </w:p>
        </w:tc>
      </w:tr>
      <w:tr w:rsidR="00EA0123" w:rsidRPr="00EF0209" w14:paraId="5635F5CB" w14:textId="77777777" w:rsidTr="002F5E2A">
        <w:trPr>
          <w:trHeight w:val="94"/>
        </w:trPr>
        <w:tc>
          <w:tcPr>
            <w:tcW w:w="5000" w:type="pct"/>
            <w:gridSpan w:val="2"/>
            <w:shd w:val="clear" w:color="auto" w:fill="EFFBFF"/>
          </w:tcPr>
          <w:p w14:paraId="5635F5CA" w14:textId="77777777" w:rsidR="00EA0123" w:rsidRPr="00EF0209" w:rsidRDefault="00EA0123" w:rsidP="0065217F">
            <w:pPr>
              <w:pStyle w:val="Subtitle"/>
              <w:rPr>
                <w:lang w:val="en-GB"/>
              </w:rPr>
            </w:pPr>
            <w:r w:rsidRPr="00EF0209">
              <w:rPr>
                <w:lang w:val="en-GB"/>
              </w:rPr>
              <w:lastRenderedPageBreak/>
              <w:t>Chemicals (REACH)</w:t>
            </w:r>
          </w:p>
        </w:tc>
      </w:tr>
      <w:tr w:rsidR="00EA0123" w:rsidRPr="00EF0209" w14:paraId="5635F5CD" w14:textId="77777777" w:rsidTr="00DE26F8">
        <w:trPr>
          <w:trHeight w:val="198"/>
        </w:trPr>
        <w:tc>
          <w:tcPr>
            <w:tcW w:w="5000" w:type="pct"/>
            <w:gridSpan w:val="2"/>
          </w:tcPr>
          <w:p w14:paraId="5635F5CC" w14:textId="77777777" w:rsidR="00EA0123" w:rsidRPr="00EF0209" w:rsidRDefault="00EA0123" w:rsidP="00DE26F8">
            <w:r w:rsidRPr="00EF0209">
              <w:rPr>
                <w:b/>
                <w:bCs/>
              </w:rPr>
              <w:t>REACH-IT Submission Tool (Registration, Evaluation, Authorisation and Restriction of Chemicals, EU Regulation no 1907/2006) Helpdesk</w:t>
            </w:r>
          </w:p>
        </w:tc>
      </w:tr>
      <w:tr w:rsidR="00EA0123" w:rsidRPr="00EF0209" w14:paraId="5635F5D0" w14:textId="77777777" w:rsidTr="00DE26F8">
        <w:trPr>
          <w:trHeight w:val="198"/>
        </w:trPr>
        <w:tc>
          <w:tcPr>
            <w:tcW w:w="956" w:type="pct"/>
          </w:tcPr>
          <w:p w14:paraId="5635F5CE" w14:textId="77777777" w:rsidR="00EA0123" w:rsidRPr="00EF0209" w:rsidRDefault="00EA0123" w:rsidP="00DE26F8">
            <w:r w:rsidRPr="00EF0209">
              <w:t>Responsibility:</w:t>
            </w:r>
          </w:p>
        </w:tc>
        <w:tc>
          <w:tcPr>
            <w:tcW w:w="4044" w:type="pct"/>
          </w:tcPr>
          <w:p w14:paraId="5635F5CF" w14:textId="77777777" w:rsidR="00EA0123" w:rsidRPr="00EF0209" w:rsidRDefault="00EA0123" w:rsidP="00DE26F8">
            <w:r w:rsidRPr="00EF0209">
              <w:t>European Chemical Agency</w:t>
            </w:r>
          </w:p>
        </w:tc>
      </w:tr>
      <w:tr w:rsidR="00EA0123" w:rsidRPr="00EF0209" w14:paraId="5635F5D3" w14:textId="77777777" w:rsidTr="00DE26F8">
        <w:trPr>
          <w:trHeight w:val="37"/>
        </w:trPr>
        <w:tc>
          <w:tcPr>
            <w:tcW w:w="956" w:type="pct"/>
          </w:tcPr>
          <w:p w14:paraId="5635F5D1" w14:textId="77777777" w:rsidR="00EA0123" w:rsidRPr="00EF0209" w:rsidRDefault="00EA0123" w:rsidP="00DE26F8">
            <w:r w:rsidRPr="00EF0209">
              <w:t xml:space="preserve">Website: </w:t>
            </w:r>
          </w:p>
        </w:tc>
        <w:tc>
          <w:tcPr>
            <w:tcW w:w="4044" w:type="pct"/>
          </w:tcPr>
          <w:p w14:paraId="5635F5D2" w14:textId="77777777" w:rsidR="00EA0123" w:rsidRPr="00EF0209" w:rsidRDefault="00DC4F46" w:rsidP="00DE26F8">
            <w:hyperlink r:id="rId328" w:history="1">
              <w:r w:rsidR="00EA0123" w:rsidRPr="00EF0209">
                <w:rPr>
                  <w:rStyle w:val="Hyperlink"/>
                </w:rPr>
                <w:t>http://echa.europa.eu/cs/support/dossier-submission-tools/reach-it</w:t>
              </w:r>
            </w:hyperlink>
            <w:r w:rsidR="00EA0123" w:rsidRPr="00EF0209">
              <w:t xml:space="preserve"> </w:t>
            </w:r>
          </w:p>
        </w:tc>
      </w:tr>
      <w:tr w:rsidR="00EA0123" w:rsidRPr="00EF0209" w14:paraId="5635F5D6" w14:textId="77777777" w:rsidTr="00DE26F8">
        <w:trPr>
          <w:trHeight w:val="311"/>
        </w:trPr>
        <w:tc>
          <w:tcPr>
            <w:tcW w:w="956" w:type="pct"/>
          </w:tcPr>
          <w:p w14:paraId="5635F5D4" w14:textId="77777777" w:rsidR="00EA0123" w:rsidRPr="00EF0209" w:rsidRDefault="00EA0123" w:rsidP="00DE26F8">
            <w:r w:rsidRPr="00EF0209">
              <w:t xml:space="preserve">Description: </w:t>
            </w:r>
          </w:p>
        </w:tc>
        <w:tc>
          <w:tcPr>
            <w:tcW w:w="4044" w:type="pct"/>
          </w:tcPr>
          <w:p w14:paraId="5635F5D5" w14:textId="77777777" w:rsidR="00EA0123" w:rsidRPr="00EF0209" w:rsidRDefault="00EA0123" w:rsidP="00DE26F8">
            <w:r w:rsidRPr="00EF0209">
              <w:rPr>
                <w:szCs w:val="20"/>
              </w:rPr>
              <w:t xml:space="preserve">The European Chemicals Agency (ECHA) is the driving force among regulatory authorities in implementing REACH. </w:t>
            </w:r>
            <w:r w:rsidRPr="00EF0209">
              <w:rPr>
                <w:szCs w:val="20"/>
                <w:shd w:val="clear" w:color="auto" w:fill="FFFFFF"/>
              </w:rPr>
              <w:t>REACH-IT is the central IT system that supports Industry, Member State competent authorities and the European Chemicals Agency to securely submit, process and manage data and dossiers. These three parties each have access to specific functions of REACH-IT which they can use to fulfil their requirements under the REACH and CLP regulations. REACH-IT also provides a secure communication channel between these three parties to help them coordinate the processing and evaluation of data and dossiers.</w:t>
            </w:r>
          </w:p>
        </w:tc>
      </w:tr>
      <w:tr w:rsidR="00EA0123" w:rsidRPr="00EF0209" w14:paraId="5635F5D8" w14:textId="77777777" w:rsidTr="002F5E2A">
        <w:trPr>
          <w:trHeight w:val="94"/>
        </w:trPr>
        <w:tc>
          <w:tcPr>
            <w:tcW w:w="5000" w:type="pct"/>
            <w:gridSpan w:val="2"/>
            <w:shd w:val="clear" w:color="auto" w:fill="EFFBFF"/>
          </w:tcPr>
          <w:p w14:paraId="5635F5D7" w14:textId="77777777" w:rsidR="00EA0123" w:rsidRPr="00EF0209" w:rsidRDefault="00EA0123" w:rsidP="0065217F">
            <w:pPr>
              <w:pStyle w:val="Subtitle"/>
              <w:rPr>
                <w:lang w:val="en-GB"/>
              </w:rPr>
            </w:pPr>
            <w:r w:rsidRPr="00EF0209">
              <w:rPr>
                <w:lang w:val="en-GB"/>
              </w:rPr>
              <w:t>Classification, labelling, packaging</w:t>
            </w:r>
          </w:p>
        </w:tc>
      </w:tr>
      <w:tr w:rsidR="00EA0123" w:rsidRPr="00EF0209" w14:paraId="5635F5DA" w14:textId="77777777" w:rsidTr="00DE26F8">
        <w:trPr>
          <w:trHeight w:val="198"/>
        </w:trPr>
        <w:tc>
          <w:tcPr>
            <w:tcW w:w="5000" w:type="pct"/>
            <w:gridSpan w:val="2"/>
          </w:tcPr>
          <w:p w14:paraId="5635F5D9" w14:textId="77777777" w:rsidR="00EA0123" w:rsidRPr="00EF0209" w:rsidRDefault="00EA0123" w:rsidP="00DE26F8">
            <w:r w:rsidRPr="00EF0209">
              <w:rPr>
                <w:b/>
                <w:bCs/>
              </w:rPr>
              <w:t>Commercial and industrial norms in Czech Republic</w:t>
            </w:r>
          </w:p>
        </w:tc>
      </w:tr>
      <w:tr w:rsidR="00EA0123" w:rsidRPr="00EF0209" w14:paraId="5635F5DD" w14:textId="77777777" w:rsidTr="00DE26F8">
        <w:trPr>
          <w:trHeight w:val="198"/>
        </w:trPr>
        <w:tc>
          <w:tcPr>
            <w:tcW w:w="956" w:type="pct"/>
          </w:tcPr>
          <w:p w14:paraId="5635F5DB" w14:textId="77777777" w:rsidR="00EA0123" w:rsidRPr="00EF0209" w:rsidRDefault="00EA0123" w:rsidP="00DE26F8">
            <w:r w:rsidRPr="00EF0209">
              <w:t>Responsibility:</w:t>
            </w:r>
          </w:p>
        </w:tc>
        <w:tc>
          <w:tcPr>
            <w:tcW w:w="4044" w:type="pct"/>
          </w:tcPr>
          <w:p w14:paraId="5635F5DC" w14:textId="77777777" w:rsidR="00EA0123" w:rsidRPr="00EF0209" w:rsidRDefault="00EA0123" w:rsidP="00DE26F8">
            <w:r w:rsidRPr="00EF0209">
              <w:t>Agency CzechTrade (subordinate to the Ministry of Industry and Trade)</w:t>
            </w:r>
          </w:p>
        </w:tc>
      </w:tr>
      <w:tr w:rsidR="00EA0123" w:rsidRPr="00EF0209" w14:paraId="5635F5E0" w14:textId="77777777" w:rsidTr="00DE26F8">
        <w:trPr>
          <w:trHeight w:val="37"/>
        </w:trPr>
        <w:tc>
          <w:tcPr>
            <w:tcW w:w="956" w:type="pct"/>
          </w:tcPr>
          <w:p w14:paraId="5635F5DE" w14:textId="77777777" w:rsidR="00EA0123" w:rsidRPr="00EF0209" w:rsidRDefault="00EA0123" w:rsidP="00DE26F8">
            <w:r w:rsidRPr="00EF0209">
              <w:t xml:space="preserve">Website: </w:t>
            </w:r>
          </w:p>
        </w:tc>
        <w:tc>
          <w:tcPr>
            <w:tcW w:w="4044" w:type="pct"/>
          </w:tcPr>
          <w:p w14:paraId="5635F5DF" w14:textId="77777777" w:rsidR="00EA0123" w:rsidRPr="00EF0209" w:rsidRDefault="00DC4F46" w:rsidP="00DE26F8">
            <w:hyperlink r:id="rId329" w:history="1">
              <w:r w:rsidR="00EA0123" w:rsidRPr="00EF0209">
                <w:rPr>
                  <w:rStyle w:val="Hyperlink"/>
                </w:rPr>
                <w:t>http://www.businessinfo.cz/cs/legislativa-pravo/pravo-eu.html</w:t>
              </w:r>
            </w:hyperlink>
            <w:r w:rsidR="00EA0123" w:rsidRPr="00EF0209">
              <w:t xml:space="preserve"> </w:t>
            </w:r>
          </w:p>
        </w:tc>
      </w:tr>
      <w:tr w:rsidR="00EA0123" w:rsidRPr="00EF0209" w14:paraId="5635F5E3" w14:textId="77777777" w:rsidTr="00DE26F8">
        <w:trPr>
          <w:trHeight w:val="311"/>
        </w:trPr>
        <w:tc>
          <w:tcPr>
            <w:tcW w:w="956" w:type="pct"/>
          </w:tcPr>
          <w:p w14:paraId="5635F5E1" w14:textId="77777777" w:rsidR="00EA0123" w:rsidRPr="00EF0209" w:rsidRDefault="00EA0123" w:rsidP="00DE26F8">
            <w:r w:rsidRPr="00EF0209">
              <w:t xml:space="preserve">Description: </w:t>
            </w:r>
          </w:p>
        </w:tc>
        <w:tc>
          <w:tcPr>
            <w:tcW w:w="4044" w:type="pct"/>
          </w:tcPr>
          <w:p w14:paraId="5635F5E2" w14:textId="77777777" w:rsidR="00EA0123" w:rsidRPr="00EF0209" w:rsidRDefault="00EA0123" w:rsidP="00DE26F8">
            <w:r w:rsidRPr="00EF0209">
              <w:t>Business Info portal provides information related to the commercial and industrial norms for businesses’ needs. The portal is operated by the CzechTrade that is a subordinate agency of the Ministry of Industry and Trade with aim to promote trade. The Agency's aim is to facilitate businesses’ decision making, shorten the time of entry into the market and promote activities aimed at further development of the companies abroad.</w:t>
            </w:r>
          </w:p>
        </w:tc>
      </w:tr>
      <w:tr w:rsidR="00EA0123" w:rsidRPr="00EF0209" w14:paraId="5635F5E5" w14:textId="77777777" w:rsidTr="002F5E2A">
        <w:trPr>
          <w:trHeight w:val="94"/>
        </w:trPr>
        <w:tc>
          <w:tcPr>
            <w:tcW w:w="5000" w:type="pct"/>
            <w:gridSpan w:val="2"/>
            <w:shd w:val="clear" w:color="auto" w:fill="EFFBFF"/>
          </w:tcPr>
          <w:p w14:paraId="5635F5E4" w14:textId="77777777" w:rsidR="00EA0123" w:rsidRPr="00EF0209" w:rsidRDefault="00EA0123" w:rsidP="0065217F">
            <w:pPr>
              <w:pStyle w:val="Subtitle"/>
              <w:rPr>
                <w:lang w:val="en-GB"/>
              </w:rPr>
            </w:pPr>
            <w:r w:rsidRPr="00EF0209">
              <w:rPr>
                <w:lang w:val="en-GB"/>
              </w:rPr>
              <w:t>Energy labels, eco-design requirements, EU ecolabel</w:t>
            </w:r>
          </w:p>
        </w:tc>
      </w:tr>
      <w:tr w:rsidR="00EA0123" w:rsidRPr="00EF0209" w14:paraId="5635F5E7" w14:textId="77777777" w:rsidTr="00DE26F8">
        <w:trPr>
          <w:trHeight w:val="198"/>
        </w:trPr>
        <w:tc>
          <w:tcPr>
            <w:tcW w:w="5000" w:type="pct"/>
            <w:gridSpan w:val="2"/>
          </w:tcPr>
          <w:p w14:paraId="5635F5E6" w14:textId="77777777" w:rsidR="00EA0123" w:rsidRPr="00EF0209" w:rsidRDefault="00EA0123" w:rsidP="00DE26F8">
            <w:r w:rsidRPr="00EF0209">
              <w:rPr>
                <w:b/>
                <w:bCs/>
              </w:rPr>
              <w:t>Environment-related permits (incl. reporting)</w:t>
            </w:r>
          </w:p>
        </w:tc>
      </w:tr>
      <w:tr w:rsidR="00EA0123" w:rsidRPr="00EF0209" w14:paraId="5635F5EA" w14:textId="77777777" w:rsidTr="00DE26F8">
        <w:trPr>
          <w:trHeight w:val="198"/>
        </w:trPr>
        <w:tc>
          <w:tcPr>
            <w:tcW w:w="956" w:type="pct"/>
          </w:tcPr>
          <w:p w14:paraId="5635F5E8" w14:textId="77777777" w:rsidR="00EA0123" w:rsidRPr="00EF0209" w:rsidRDefault="00EA0123" w:rsidP="003B1C6E">
            <w:r w:rsidRPr="00EF0209">
              <w:t>Responsibility:</w:t>
            </w:r>
          </w:p>
        </w:tc>
        <w:tc>
          <w:tcPr>
            <w:tcW w:w="4044" w:type="pct"/>
          </w:tcPr>
          <w:p w14:paraId="5635F5E9" w14:textId="77777777" w:rsidR="00EA0123" w:rsidRPr="00EF0209" w:rsidRDefault="00EA0123" w:rsidP="003B1C6E">
            <w:r w:rsidRPr="00EF0209">
              <w:t>Central Government, Ministry of the Environment, Local Government</w:t>
            </w:r>
          </w:p>
        </w:tc>
      </w:tr>
      <w:tr w:rsidR="00EA0123" w:rsidRPr="00EF0209" w14:paraId="5635F5ED" w14:textId="77777777" w:rsidTr="00DE26F8">
        <w:trPr>
          <w:trHeight w:val="37"/>
        </w:trPr>
        <w:tc>
          <w:tcPr>
            <w:tcW w:w="956" w:type="pct"/>
          </w:tcPr>
          <w:p w14:paraId="5635F5EB" w14:textId="77777777" w:rsidR="00EA0123" w:rsidRPr="00EF0209" w:rsidRDefault="00EA0123" w:rsidP="003B1C6E">
            <w:r w:rsidRPr="00EF0209">
              <w:t xml:space="preserve">Website: </w:t>
            </w:r>
          </w:p>
        </w:tc>
        <w:tc>
          <w:tcPr>
            <w:tcW w:w="4044" w:type="pct"/>
          </w:tcPr>
          <w:p w14:paraId="5635F5EC" w14:textId="77777777" w:rsidR="00EA0123" w:rsidRPr="00EF0209" w:rsidRDefault="00DC4F46" w:rsidP="003B1C6E">
            <w:hyperlink r:id="rId330" w:history="1">
              <w:r w:rsidR="00EA0123" w:rsidRPr="00EF0209">
                <w:rPr>
                  <w:rStyle w:val="Hyperlink"/>
                </w:rPr>
                <w:t>http://www.mzp.cz/</w:t>
              </w:r>
            </w:hyperlink>
            <w:r w:rsidR="00EA0123" w:rsidRPr="00EF0209">
              <w:t xml:space="preserve"> </w:t>
            </w:r>
          </w:p>
        </w:tc>
      </w:tr>
      <w:tr w:rsidR="00EA0123" w:rsidRPr="00EF0209" w14:paraId="5635F5F0" w14:textId="77777777" w:rsidTr="00DE26F8">
        <w:trPr>
          <w:trHeight w:val="311"/>
        </w:trPr>
        <w:tc>
          <w:tcPr>
            <w:tcW w:w="956" w:type="pct"/>
          </w:tcPr>
          <w:p w14:paraId="5635F5EE" w14:textId="77777777" w:rsidR="00EA0123" w:rsidRPr="00EF0209" w:rsidRDefault="00EA0123" w:rsidP="003B1C6E">
            <w:r w:rsidRPr="00EF0209">
              <w:t xml:space="preserve">Description: </w:t>
            </w:r>
          </w:p>
        </w:tc>
        <w:tc>
          <w:tcPr>
            <w:tcW w:w="4044" w:type="pct"/>
          </w:tcPr>
          <w:p w14:paraId="5635F5EF" w14:textId="77777777" w:rsidR="00EA0123" w:rsidRPr="00EF0209" w:rsidRDefault="00EA0123" w:rsidP="003B1C6E">
            <w:r w:rsidRPr="00EF0209">
              <w:t>Users are given the option of fully treating the delivery of environment-related permits electronically. Case handling, decision and delivery of a standard procedure to obtain an environment-related permit can be treated via eServices.</w:t>
            </w:r>
          </w:p>
        </w:tc>
      </w:tr>
      <w:tr w:rsidR="00EA0123" w:rsidRPr="00EF0209" w14:paraId="5635F5F2" w14:textId="77777777" w:rsidTr="00DE26F8">
        <w:trPr>
          <w:trHeight w:val="198"/>
        </w:trPr>
        <w:tc>
          <w:tcPr>
            <w:tcW w:w="5000" w:type="pct"/>
            <w:gridSpan w:val="2"/>
          </w:tcPr>
          <w:p w14:paraId="5635F5F1" w14:textId="77777777" w:rsidR="00EA0123" w:rsidRPr="00EF0209" w:rsidRDefault="00EA0123" w:rsidP="00DE26F8">
            <w:r w:rsidRPr="00EF0209">
              <w:rPr>
                <w:b/>
                <w:bCs/>
              </w:rPr>
              <w:t>Czech Environmental Information Agency (CENIA)</w:t>
            </w:r>
          </w:p>
        </w:tc>
      </w:tr>
      <w:tr w:rsidR="00EA0123" w:rsidRPr="00EF0209" w14:paraId="5635F5F5" w14:textId="77777777" w:rsidTr="00DE26F8">
        <w:trPr>
          <w:trHeight w:val="198"/>
        </w:trPr>
        <w:tc>
          <w:tcPr>
            <w:tcW w:w="956" w:type="pct"/>
          </w:tcPr>
          <w:p w14:paraId="5635F5F3" w14:textId="77777777" w:rsidR="00EA0123" w:rsidRPr="00EF0209" w:rsidRDefault="00EA0123" w:rsidP="00DE26F8">
            <w:r w:rsidRPr="00EF0209">
              <w:t>Responsibility:</w:t>
            </w:r>
          </w:p>
        </w:tc>
        <w:tc>
          <w:tcPr>
            <w:tcW w:w="4044" w:type="pct"/>
          </w:tcPr>
          <w:p w14:paraId="5635F5F4" w14:textId="77777777" w:rsidR="00EA0123" w:rsidRPr="00EF0209" w:rsidRDefault="00EA0123" w:rsidP="00DE26F8">
            <w:r w:rsidRPr="00EF0209">
              <w:t>Central Government, Ministry of the Environment</w:t>
            </w:r>
          </w:p>
        </w:tc>
      </w:tr>
      <w:tr w:rsidR="00EA0123" w:rsidRPr="00EF0209" w14:paraId="5635F5F8" w14:textId="77777777" w:rsidTr="00DE26F8">
        <w:trPr>
          <w:trHeight w:val="37"/>
        </w:trPr>
        <w:tc>
          <w:tcPr>
            <w:tcW w:w="956" w:type="pct"/>
          </w:tcPr>
          <w:p w14:paraId="5635F5F6" w14:textId="77777777" w:rsidR="00EA0123" w:rsidRPr="00EF0209" w:rsidRDefault="00EA0123" w:rsidP="00B76695">
            <w:r w:rsidRPr="00EF0209">
              <w:t xml:space="preserve">Website: </w:t>
            </w:r>
          </w:p>
        </w:tc>
        <w:tc>
          <w:tcPr>
            <w:tcW w:w="4044" w:type="pct"/>
          </w:tcPr>
          <w:p w14:paraId="5635F5F7" w14:textId="77777777" w:rsidR="00EA0123" w:rsidRPr="00EF0209" w:rsidRDefault="00DC4F46" w:rsidP="00B76695">
            <w:hyperlink r:id="rId331" w:history="1">
              <w:r w:rsidR="00EA0123" w:rsidRPr="00EF0209">
                <w:rPr>
                  <w:rStyle w:val="Hyperlink"/>
                </w:rPr>
                <w:t>http://www1.cenia.cz/www/organisation-profile</w:t>
              </w:r>
            </w:hyperlink>
          </w:p>
        </w:tc>
      </w:tr>
      <w:tr w:rsidR="00EA0123" w:rsidRPr="00EF0209" w14:paraId="5635F5FB" w14:textId="77777777" w:rsidTr="00DE26F8">
        <w:trPr>
          <w:trHeight w:val="311"/>
        </w:trPr>
        <w:tc>
          <w:tcPr>
            <w:tcW w:w="956" w:type="pct"/>
          </w:tcPr>
          <w:p w14:paraId="5635F5F9" w14:textId="77777777" w:rsidR="00EA0123" w:rsidRPr="00EF0209" w:rsidRDefault="00EA0123" w:rsidP="00B76695">
            <w:r w:rsidRPr="00EF0209">
              <w:t xml:space="preserve">Description: </w:t>
            </w:r>
          </w:p>
        </w:tc>
        <w:tc>
          <w:tcPr>
            <w:tcW w:w="4044" w:type="pct"/>
          </w:tcPr>
          <w:p w14:paraId="5635F5FA" w14:textId="77777777" w:rsidR="00EA0123" w:rsidRPr="00EF0209" w:rsidRDefault="00EA0123" w:rsidP="00B76695">
            <w:r w:rsidRPr="00EF0209">
              <w:t xml:space="preserve">CENIA collects, evaluates, interprets and distributes environmental information.  All available resources, digital publications, useful links and guidelines on how to use the agency's services are at its webpage. The agency manages the </w:t>
            </w:r>
            <w:hyperlink r:id="rId332" w:history="1">
              <w:r w:rsidRPr="00EF0209">
                <w:rPr>
                  <w:rStyle w:val="Hyperlink"/>
                </w:rPr>
                <w:t>Integrated System of Reporting Obligations</w:t>
              </w:r>
            </w:hyperlink>
            <w:r w:rsidRPr="00EF0209">
              <w:t xml:space="preserve">.  This system ensures compliance with mandatory </w:t>
            </w:r>
            <w:r w:rsidRPr="00EF0209">
              <w:lastRenderedPageBreak/>
              <w:t>reporting legislation which aims to protect the environment whilst providing cross-sectional data for gaining essential environmental information.</w:t>
            </w:r>
          </w:p>
        </w:tc>
      </w:tr>
    </w:tbl>
    <w:p w14:paraId="5635F5FC" w14:textId="77777777" w:rsidR="00EA0123" w:rsidRPr="00EF0209" w:rsidRDefault="00EA0123" w:rsidP="001F36DA">
      <w:pPr>
        <w:pStyle w:val="Heading2"/>
        <w:rPr>
          <w:lang w:val="en-GB"/>
        </w:rPr>
      </w:pPr>
      <w:bookmarkStart w:id="81" w:name="_Toc1475014"/>
      <w:r w:rsidRPr="00EF0209">
        <w:rPr>
          <w:lang w:val="en-GB"/>
        </w:rPr>
        <w:lastRenderedPageBreak/>
        <w:t>Finance and funding</w:t>
      </w:r>
      <w:bookmarkEnd w:id="81"/>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5FE" w14:textId="77777777" w:rsidTr="00B274DB">
        <w:trPr>
          <w:trHeight w:val="94"/>
        </w:trPr>
        <w:tc>
          <w:tcPr>
            <w:tcW w:w="5000" w:type="pct"/>
            <w:gridSpan w:val="2"/>
            <w:shd w:val="clear" w:color="auto" w:fill="EFFBFF"/>
          </w:tcPr>
          <w:p w14:paraId="5635F5FD" w14:textId="77777777" w:rsidR="00EA0123" w:rsidRPr="00EF0209" w:rsidRDefault="00EA0123" w:rsidP="00BA3D87">
            <w:pPr>
              <w:spacing w:before="120" w:after="180"/>
              <w:jc w:val="left"/>
              <w:rPr>
                <w:color w:val="00B0F0"/>
                <w:sz w:val="22"/>
              </w:rPr>
            </w:pPr>
            <w:r w:rsidRPr="00EF0209">
              <w:rPr>
                <w:color w:val="00B0F0"/>
                <w:sz w:val="22"/>
              </w:rPr>
              <w:t>Accounting</w:t>
            </w:r>
          </w:p>
        </w:tc>
      </w:tr>
      <w:tr w:rsidR="00EA0123" w:rsidRPr="00EF0209" w14:paraId="5635F600" w14:textId="77777777" w:rsidTr="00DE26F8">
        <w:trPr>
          <w:trHeight w:val="198"/>
        </w:trPr>
        <w:tc>
          <w:tcPr>
            <w:tcW w:w="5000" w:type="pct"/>
            <w:gridSpan w:val="2"/>
          </w:tcPr>
          <w:p w14:paraId="5635F5FF" w14:textId="77777777" w:rsidR="00EA0123" w:rsidRPr="00EF0209" w:rsidRDefault="00EA0123" w:rsidP="00DE26F8">
            <w:r w:rsidRPr="00EF0209">
              <w:rPr>
                <w:b/>
                <w:bCs/>
              </w:rPr>
              <w:t>Submission of data to statistical offices</w:t>
            </w:r>
          </w:p>
        </w:tc>
      </w:tr>
      <w:tr w:rsidR="00EA0123" w:rsidRPr="00EF0209" w14:paraId="5635F603" w14:textId="77777777" w:rsidTr="00DE26F8">
        <w:trPr>
          <w:trHeight w:val="198"/>
        </w:trPr>
        <w:tc>
          <w:tcPr>
            <w:tcW w:w="956" w:type="pct"/>
          </w:tcPr>
          <w:p w14:paraId="5635F601" w14:textId="77777777" w:rsidR="00EA0123" w:rsidRPr="00EF0209" w:rsidRDefault="00EA0123" w:rsidP="00DE26F8">
            <w:r w:rsidRPr="00EF0209">
              <w:t>Responsibility:</w:t>
            </w:r>
          </w:p>
        </w:tc>
        <w:tc>
          <w:tcPr>
            <w:tcW w:w="4044" w:type="pct"/>
          </w:tcPr>
          <w:p w14:paraId="5635F602" w14:textId="77777777" w:rsidR="00EA0123" w:rsidRPr="00EF0209" w:rsidRDefault="00EA0123" w:rsidP="00DE26F8">
            <w:r w:rsidRPr="00EF0209">
              <w:t>Central Government, Czech Statistical Office</w:t>
            </w:r>
          </w:p>
        </w:tc>
      </w:tr>
      <w:tr w:rsidR="00EA0123" w:rsidRPr="00EF0209" w14:paraId="5635F606" w14:textId="77777777" w:rsidTr="00DE26F8">
        <w:trPr>
          <w:trHeight w:val="37"/>
        </w:trPr>
        <w:tc>
          <w:tcPr>
            <w:tcW w:w="956" w:type="pct"/>
          </w:tcPr>
          <w:p w14:paraId="5635F604" w14:textId="77777777" w:rsidR="00EA0123" w:rsidRPr="00EF0209" w:rsidRDefault="00EA0123" w:rsidP="00DE26F8">
            <w:r w:rsidRPr="00EF0209">
              <w:t xml:space="preserve">Website: </w:t>
            </w:r>
          </w:p>
        </w:tc>
        <w:tc>
          <w:tcPr>
            <w:tcW w:w="4044" w:type="pct"/>
          </w:tcPr>
          <w:p w14:paraId="5635F605" w14:textId="77777777" w:rsidR="00EA0123" w:rsidRPr="00EF0209" w:rsidRDefault="00DC4F46" w:rsidP="00DE26F8">
            <w:hyperlink r:id="rId333" w:history="1">
              <w:r w:rsidR="00EA0123" w:rsidRPr="00EF0209">
                <w:rPr>
                  <w:rStyle w:val="Hyperlink"/>
                </w:rPr>
                <w:t>https://www.czso.cz/csu/czso/home</w:t>
              </w:r>
            </w:hyperlink>
            <w:r w:rsidR="00EA0123" w:rsidRPr="00EF0209">
              <w:t xml:space="preserve">  </w:t>
            </w:r>
          </w:p>
        </w:tc>
      </w:tr>
      <w:tr w:rsidR="00EA0123" w:rsidRPr="00EF0209" w14:paraId="5635F609" w14:textId="77777777" w:rsidTr="00DE26F8">
        <w:trPr>
          <w:trHeight w:val="311"/>
        </w:trPr>
        <w:tc>
          <w:tcPr>
            <w:tcW w:w="956" w:type="pct"/>
          </w:tcPr>
          <w:p w14:paraId="5635F607" w14:textId="77777777" w:rsidR="00EA0123" w:rsidRPr="00EF0209" w:rsidRDefault="00EA0123" w:rsidP="00DE26F8">
            <w:r w:rsidRPr="00EF0209">
              <w:t xml:space="preserve">Description: </w:t>
            </w:r>
          </w:p>
        </w:tc>
        <w:tc>
          <w:tcPr>
            <w:tcW w:w="4044" w:type="pct"/>
          </w:tcPr>
          <w:p w14:paraId="5635F608" w14:textId="77777777" w:rsidR="00EA0123" w:rsidRPr="00EF0209" w:rsidRDefault="00EA0123" w:rsidP="00DE26F8">
            <w:r w:rsidRPr="00EF0209">
              <w:t>Businesses and public authorities are able to transmit statistical data electronically.</w:t>
            </w:r>
          </w:p>
        </w:tc>
      </w:tr>
      <w:tr w:rsidR="00EA0123" w:rsidRPr="00EF0209" w14:paraId="5635F60B" w14:textId="77777777" w:rsidTr="00B63A68">
        <w:trPr>
          <w:trHeight w:val="94"/>
        </w:trPr>
        <w:tc>
          <w:tcPr>
            <w:tcW w:w="5000" w:type="pct"/>
            <w:gridSpan w:val="2"/>
            <w:shd w:val="clear" w:color="auto" w:fill="EFFBFF"/>
          </w:tcPr>
          <w:p w14:paraId="5635F60A" w14:textId="77777777" w:rsidR="00EA0123" w:rsidRPr="00EF0209" w:rsidRDefault="00EA0123" w:rsidP="0065217F">
            <w:pPr>
              <w:pStyle w:val="Subtitle"/>
              <w:rPr>
                <w:lang w:val="en-GB"/>
              </w:rPr>
            </w:pPr>
            <w:r w:rsidRPr="00EF0209">
              <w:rPr>
                <w:lang w:val="en-GB"/>
              </w:rPr>
              <w:t>Getting funding</w:t>
            </w:r>
          </w:p>
        </w:tc>
      </w:tr>
      <w:tr w:rsidR="00EA0123" w:rsidRPr="00EF0209" w14:paraId="5635F60D" w14:textId="77777777" w:rsidTr="00DE26F8">
        <w:trPr>
          <w:trHeight w:val="198"/>
        </w:trPr>
        <w:tc>
          <w:tcPr>
            <w:tcW w:w="5000" w:type="pct"/>
            <w:gridSpan w:val="2"/>
          </w:tcPr>
          <w:p w14:paraId="5635F60C" w14:textId="77777777" w:rsidR="00EA0123" w:rsidRPr="00EF0209" w:rsidRDefault="00EA0123" w:rsidP="00DE26F8">
            <w:r w:rsidRPr="00EF0209">
              <w:rPr>
                <w:b/>
                <w:bCs/>
              </w:rPr>
              <w:t>National Trade Promotion Agency CzechTrade</w:t>
            </w:r>
          </w:p>
        </w:tc>
      </w:tr>
      <w:tr w:rsidR="00EA0123" w:rsidRPr="00EF0209" w14:paraId="5635F610" w14:textId="77777777" w:rsidTr="00DE26F8">
        <w:trPr>
          <w:trHeight w:val="198"/>
        </w:trPr>
        <w:tc>
          <w:tcPr>
            <w:tcW w:w="956" w:type="pct"/>
          </w:tcPr>
          <w:p w14:paraId="5635F60E" w14:textId="77777777" w:rsidR="00EA0123" w:rsidRPr="00EF0209" w:rsidRDefault="00EA0123" w:rsidP="00DE26F8">
            <w:r w:rsidRPr="00EF0209">
              <w:t>Responsibility:</w:t>
            </w:r>
          </w:p>
        </w:tc>
        <w:tc>
          <w:tcPr>
            <w:tcW w:w="4044" w:type="pct"/>
          </w:tcPr>
          <w:p w14:paraId="5635F60F" w14:textId="77777777" w:rsidR="00EA0123" w:rsidRPr="00EF0209" w:rsidRDefault="00EA0123" w:rsidP="00DE26F8">
            <w:r w:rsidRPr="00EF0209">
              <w:t>Agency CzechTrade (subordinate to the Ministry of Industry and Trade)</w:t>
            </w:r>
          </w:p>
        </w:tc>
      </w:tr>
      <w:tr w:rsidR="00EA0123" w:rsidRPr="00EF0209" w14:paraId="5635F613" w14:textId="77777777" w:rsidTr="00DE26F8">
        <w:trPr>
          <w:trHeight w:val="37"/>
        </w:trPr>
        <w:tc>
          <w:tcPr>
            <w:tcW w:w="956" w:type="pct"/>
          </w:tcPr>
          <w:p w14:paraId="5635F611" w14:textId="77777777" w:rsidR="00EA0123" w:rsidRPr="00EF0209" w:rsidRDefault="00EA0123" w:rsidP="001C7014">
            <w:r w:rsidRPr="00EF0209">
              <w:t xml:space="preserve">Website: </w:t>
            </w:r>
          </w:p>
        </w:tc>
        <w:tc>
          <w:tcPr>
            <w:tcW w:w="4044" w:type="pct"/>
          </w:tcPr>
          <w:p w14:paraId="5635F612" w14:textId="77777777" w:rsidR="00EA0123" w:rsidRPr="00EF0209" w:rsidRDefault="00DC4F46" w:rsidP="001C7014">
            <w:hyperlink r:id="rId334" w:history="1">
              <w:r w:rsidR="00EA0123" w:rsidRPr="00EF0209">
                <w:rPr>
                  <w:rStyle w:val="Hyperlink"/>
                </w:rPr>
                <w:t>http://www.czechtradeoffices.com/</w:t>
              </w:r>
            </w:hyperlink>
            <w:r w:rsidR="00EA0123" w:rsidRPr="00EF0209">
              <w:t xml:space="preserve"> </w:t>
            </w:r>
          </w:p>
        </w:tc>
      </w:tr>
      <w:tr w:rsidR="00EA0123" w:rsidRPr="00EF0209" w14:paraId="5635F616" w14:textId="77777777" w:rsidTr="00DE26F8">
        <w:trPr>
          <w:trHeight w:val="311"/>
        </w:trPr>
        <w:tc>
          <w:tcPr>
            <w:tcW w:w="956" w:type="pct"/>
          </w:tcPr>
          <w:p w14:paraId="5635F614" w14:textId="77777777" w:rsidR="00EA0123" w:rsidRPr="00EF0209" w:rsidRDefault="00EA0123" w:rsidP="001C7014">
            <w:r w:rsidRPr="00EF0209">
              <w:t xml:space="preserve">Description: </w:t>
            </w:r>
          </w:p>
        </w:tc>
        <w:tc>
          <w:tcPr>
            <w:tcW w:w="4044" w:type="pct"/>
          </w:tcPr>
          <w:p w14:paraId="5635F615" w14:textId="77777777" w:rsidR="00EA0123" w:rsidRPr="00EF0209" w:rsidRDefault="00EA0123" w:rsidP="001C7014">
            <w:r w:rsidRPr="00EF0209">
              <w:t>CzechTrade, the National Trade Promotion Agency, provides contacts and information on export opportunities worldwide and financial assistance towards market research, export catalogues and establishment of business contacts.</w:t>
            </w:r>
          </w:p>
        </w:tc>
      </w:tr>
      <w:tr w:rsidR="00EA0123" w:rsidRPr="00EF0209" w14:paraId="5635F618" w14:textId="77777777" w:rsidTr="00DE26F8">
        <w:trPr>
          <w:trHeight w:val="198"/>
        </w:trPr>
        <w:tc>
          <w:tcPr>
            <w:tcW w:w="5000" w:type="pct"/>
            <w:gridSpan w:val="2"/>
          </w:tcPr>
          <w:p w14:paraId="5635F617" w14:textId="77777777" w:rsidR="00EA0123" w:rsidRPr="00EF0209" w:rsidRDefault="00EA0123" w:rsidP="00DE26F8">
            <w:r w:rsidRPr="00EF0209">
              <w:rPr>
                <w:rStyle w:val="Strong"/>
                <w:bCs/>
              </w:rPr>
              <w:t>Czech Export Bank</w:t>
            </w:r>
          </w:p>
        </w:tc>
      </w:tr>
      <w:tr w:rsidR="00EA0123" w:rsidRPr="00EF0209" w14:paraId="5635F61B" w14:textId="77777777" w:rsidTr="00DE26F8">
        <w:trPr>
          <w:trHeight w:val="198"/>
        </w:trPr>
        <w:tc>
          <w:tcPr>
            <w:tcW w:w="956" w:type="pct"/>
          </w:tcPr>
          <w:p w14:paraId="5635F619" w14:textId="77777777" w:rsidR="00EA0123" w:rsidRPr="00EF0209" w:rsidRDefault="00EA0123" w:rsidP="003A7B2D">
            <w:r w:rsidRPr="00EF0209">
              <w:t>Responsibility:</w:t>
            </w:r>
          </w:p>
        </w:tc>
        <w:tc>
          <w:tcPr>
            <w:tcW w:w="4044" w:type="pct"/>
          </w:tcPr>
          <w:p w14:paraId="5635F61A" w14:textId="77777777" w:rsidR="00EA0123" w:rsidRPr="00EF0209" w:rsidRDefault="00EA0123" w:rsidP="003A7B2D">
            <w:r w:rsidRPr="00EF0209">
              <w:t xml:space="preserve">Czech Export Bank / Česká exportní banka, a.s. (ČEB) </w:t>
            </w:r>
          </w:p>
        </w:tc>
      </w:tr>
      <w:tr w:rsidR="00EA0123" w:rsidRPr="00EF0209" w14:paraId="5635F61E" w14:textId="77777777" w:rsidTr="00DE26F8">
        <w:trPr>
          <w:trHeight w:val="37"/>
        </w:trPr>
        <w:tc>
          <w:tcPr>
            <w:tcW w:w="956" w:type="pct"/>
          </w:tcPr>
          <w:p w14:paraId="5635F61C" w14:textId="77777777" w:rsidR="00EA0123" w:rsidRPr="00EF0209" w:rsidRDefault="00EA0123" w:rsidP="003A7B2D">
            <w:r w:rsidRPr="00EF0209">
              <w:t xml:space="preserve">Website: </w:t>
            </w:r>
          </w:p>
        </w:tc>
        <w:tc>
          <w:tcPr>
            <w:tcW w:w="4044" w:type="pct"/>
          </w:tcPr>
          <w:p w14:paraId="5635F61D" w14:textId="77777777" w:rsidR="00EA0123" w:rsidRPr="00EF0209" w:rsidRDefault="00DC4F46" w:rsidP="003A7B2D">
            <w:hyperlink r:id="rId335" w:history="1">
              <w:r w:rsidR="00EA0123" w:rsidRPr="00EF0209">
                <w:rPr>
                  <w:rStyle w:val="Hyperlink"/>
                </w:rPr>
                <w:t>http://www.ceb.cz/content/view/153/71/</w:t>
              </w:r>
            </w:hyperlink>
            <w:r w:rsidR="00EA0123" w:rsidRPr="00EF0209">
              <w:t xml:space="preserve"> </w:t>
            </w:r>
          </w:p>
        </w:tc>
      </w:tr>
      <w:tr w:rsidR="00EA0123" w:rsidRPr="00EF0209" w14:paraId="5635F621" w14:textId="77777777" w:rsidTr="00DE26F8">
        <w:trPr>
          <w:trHeight w:val="311"/>
        </w:trPr>
        <w:tc>
          <w:tcPr>
            <w:tcW w:w="956" w:type="pct"/>
          </w:tcPr>
          <w:p w14:paraId="5635F61F" w14:textId="77777777" w:rsidR="00EA0123" w:rsidRPr="00EF0209" w:rsidRDefault="00EA0123" w:rsidP="003A7B2D">
            <w:r w:rsidRPr="00EF0209">
              <w:t xml:space="preserve">Description: </w:t>
            </w:r>
          </w:p>
        </w:tc>
        <w:tc>
          <w:tcPr>
            <w:tcW w:w="4044" w:type="pct"/>
          </w:tcPr>
          <w:p w14:paraId="5635F620" w14:textId="77777777" w:rsidR="00EA0123" w:rsidRPr="00EF0209" w:rsidRDefault="00EA0123" w:rsidP="003A7B2D">
            <w:r w:rsidRPr="00EF0209">
              <w:t>The Czech Export Bank provides Czech exporters with state-supported financing in order to create export conditions comparable to those available to their foreign competitors.</w:t>
            </w:r>
          </w:p>
        </w:tc>
      </w:tr>
      <w:tr w:rsidR="00EA0123" w:rsidRPr="00EF0209" w14:paraId="5635F623" w14:textId="77777777" w:rsidTr="00DE26F8">
        <w:trPr>
          <w:trHeight w:val="198"/>
        </w:trPr>
        <w:tc>
          <w:tcPr>
            <w:tcW w:w="5000" w:type="pct"/>
            <w:gridSpan w:val="2"/>
          </w:tcPr>
          <w:p w14:paraId="5635F622" w14:textId="77777777" w:rsidR="00EA0123" w:rsidRPr="00EF0209" w:rsidRDefault="00EA0123" w:rsidP="00DE26F8">
            <w:r w:rsidRPr="00EF0209">
              <w:rPr>
                <w:b/>
              </w:rPr>
              <w:t>The Farmer</w:t>
            </w:r>
            <w:r w:rsidRPr="00EF0209">
              <w:rPr>
                <w:rFonts w:ascii="Calibri" w:hAnsi="Calibri"/>
                <w:b/>
              </w:rPr>
              <w:t>'</w:t>
            </w:r>
            <w:r w:rsidRPr="00EF0209">
              <w:rPr>
                <w:b/>
              </w:rPr>
              <w:t>s portal eAgri</w:t>
            </w:r>
          </w:p>
        </w:tc>
      </w:tr>
      <w:tr w:rsidR="00EA0123" w:rsidRPr="00EF0209" w14:paraId="5635F626" w14:textId="77777777" w:rsidTr="00DE26F8">
        <w:trPr>
          <w:trHeight w:val="198"/>
        </w:trPr>
        <w:tc>
          <w:tcPr>
            <w:tcW w:w="956" w:type="pct"/>
          </w:tcPr>
          <w:p w14:paraId="5635F624" w14:textId="77777777" w:rsidR="00EA0123" w:rsidRPr="00EF0209" w:rsidRDefault="00EA0123" w:rsidP="003A7B2D">
            <w:r w:rsidRPr="00EF0209">
              <w:t>Responsibility:</w:t>
            </w:r>
          </w:p>
        </w:tc>
        <w:tc>
          <w:tcPr>
            <w:tcW w:w="4044" w:type="pct"/>
          </w:tcPr>
          <w:p w14:paraId="5635F625" w14:textId="77777777" w:rsidR="00EA0123" w:rsidRPr="00EF0209" w:rsidRDefault="00EA0123" w:rsidP="003A7B2D">
            <w:r w:rsidRPr="00EF0209">
              <w:t>Ministry of Agriculture</w:t>
            </w:r>
          </w:p>
        </w:tc>
      </w:tr>
      <w:tr w:rsidR="00EA0123" w:rsidRPr="00EF0209" w14:paraId="5635F629" w14:textId="77777777" w:rsidTr="00DE26F8">
        <w:trPr>
          <w:trHeight w:val="37"/>
        </w:trPr>
        <w:tc>
          <w:tcPr>
            <w:tcW w:w="956" w:type="pct"/>
          </w:tcPr>
          <w:p w14:paraId="5635F627" w14:textId="77777777" w:rsidR="00EA0123" w:rsidRPr="00EF0209" w:rsidRDefault="00EA0123" w:rsidP="003A7B2D">
            <w:r w:rsidRPr="00EF0209">
              <w:t xml:space="preserve">Website: </w:t>
            </w:r>
          </w:p>
        </w:tc>
        <w:tc>
          <w:tcPr>
            <w:tcW w:w="4044" w:type="pct"/>
          </w:tcPr>
          <w:p w14:paraId="5635F628" w14:textId="77777777" w:rsidR="00EA0123" w:rsidRPr="00EF0209" w:rsidRDefault="00DC4F46" w:rsidP="003A7B2D">
            <w:hyperlink r:id="rId336" w:history="1">
              <w:r w:rsidR="00EA0123" w:rsidRPr="00EF0209">
                <w:rPr>
                  <w:rStyle w:val="Hyperlink"/>
                </w:rPr>
                <w:t>http://eagri.cz/public/web/mze/dotace/</w:t>
              </w:r>
            </w:hyperlink>
          </w:p>
        </w:tc>
      </w:tr>
      <w:tr w:rsidR="00EA0123" w:rsidRPr="00EF0209" w14:paraId="5635F62C" w14:textId="77777777" w:rsidTr="00DE26F8">
        <w:trPr>
          <w:trHeight w:val="311"/>
        </w:trPr>
        <w:tc>
          <w:tcPr>
            <w:tcW w:w="956" w:type="pct"/>
          </w:tcPr>
          <w:p w14:paraId="5635F62A" w14:textId="77777777" w:rsidR="00EA0123" w:rsidRPr="00EF0209" w:rsidRDefault="00EA0123" w:rsidP="003A7B2D">
            <w:r w:rsidRPr="00EF0209">
              <w:t xml:space="preserve">Description: </w:t>
            </w:r>
          </w:p>
        </w:tc>
        <w:tc>
          <w:tcPr>
            <w:tcW w:w="4044" w:type="pct"/>
          </w:tcPr>
          <w:p w14:paraId="5635F62B" w14:textId="77777777" w:rsidR="00EA0123" w:rsidRPr="00EF0209" w:rsidRDefault="00EA0123" w:rsidP="003A7B2D">
            <w:r w:rsidRPr="00EF0209">
              <w:t xml:space="preserve">The portal provides information on available subsidies and funding for farmers, both national and EU programmes. There is also an easy access to other registers and applications making the work of farmers a little bit easier. </w:t>
            </w:r>
          </w:p>
        </w:tc>
      </w:tr>
    </w:tbl>
    <w:p w14:paraId="5635F62D" w14:textId="77777777" w:rsidR="00EA0123" w:rsidRPr="00EF0209" w:rsidRDefault="00EA0123" w:rsidP="001F36DA">
      <w:pPr>
        <w:pStyle w:val="Heading2"/>
        <w:rPr>
          <w:lang w:val="en-GB"/>
        </w:rPr>
      </w:pPr>
      <w:bookmarkStart w:id="82" w:name="_Toc1475015"/>
      <w:r w:rsidRPr="00EF0209">
        <w:rPr>
          <w:lang w:val="en-GB"/>
        </w:rPr>
        <w:t>Dealing with customers</w:t>
      </w:r>
      <w:bookmarkEnd w:id="8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0123" w:rsidRPr="00EF0209" w14:paraId="5635F62F" w14:textId="77777777" w:rsidTr="00DE26F8">
        <w:trPr>
          <w:trHeight w:val="94"/>
        </w:trPr>
        <w:tc>
          <w:tcPr>
            <w:tcW w:w="5000" w:type="pct"/>
            <w:gridSpan w:val="2"/>
            <w:shd w:val="clear" w:color="auto" w:fill="EFFBFF"/>
          </w:tcPr>
          <w:p w14:paraId="5635F62E" w14:textId="77777777" w:rsidR="00EA0123" w:rsidRPr="00EF0209" w:rsidRDefault="00EA0123" w:rsidP="00DE26F8">
            <w:pPr>
              <w:spacing w:before="120" w:after="180"/>
              <w:jc w:val="left"/>
              <w:rPr>
                <w:color w:val="BF3F91"/>
                <w:sz w:val="22"/>
              </w:rPr>
            </w:pPr>
            <w:r w:rsidRPr="00EF0209">
              <w:rPr>
                <w:color w:val="00B0F0"/>
                <w:sz w:val="22"/>
              </w:rPr>
              <w:t>Consumer contracts and guarantees</w:t>
            </w:r>
          </w:p>
        </w:tc>
      </w:tr>
      <w:tr w:rsidR="00EA0123" w:rsidRPr="00EF0209" w14:paraId="5635F631" w14:textId="77777777" w:rsidTr="00DE26F8">
        <w:trPr>
          <w:trHeight w:val="198"/>
        </w:trPr>
        <w:tc>
          <w:tcPr>
            <w:tcW w:w="5000" w:type="pct"/>
            <w:gridSpan w:val="2"/>
          </w:tcPr>
          <w:p w14:paraId="5635F630" w14:textId="77777777" w:rsidR="00EA0123" w:rsidRPr="00EF0209" w:rsidRDefault="00EA0123" w:rsidP="00DE26F8">
            <w:r w:rsidRPr="00EF0209">
              <w:rPr>
                <w:b/>
                <w:bCs/>
              </w:rPr>
              <w:t>Document models</w:t>
            </w:r>
          </w:p>
        </w:tc>
      </w:tr>
      <w:tr w:rsidR="00EA0123" w:rsidRPr="00EF0209" w14:paraId="5635F634" w14:textId="77777777" w:rsidTr="00DE26F8">
        <w:trPr>
          <w:trHeight w:val="198"/>
        </w:trPr>
        <w:tc>
          <w:tcPr>
            <w:tcW w:w="956" w:type="pct"/>
          </w:tcPr>
          <w:p w14:paraId="5635F632" w14:textId="77777777" w:rsidR="00EA0123" w:rsidRPr="00EF0209" w:rsidRDefault="00EA0123" w:rsidP="00DE26F8">
            <w:r w:rsidRPr="00EF0209">
              <w:t>Responsibility:</w:t>
            </w:r>
          </w:p>
        </w:tc>
        <w:tc>
          <w:tcPr>
            <w:tcW w:w="4044" w:type="pct"/>
          </w:tcPr>
          <w:p w14:paraId="5635F633" w14:textId="77777777" w:rsidR="00EA0123" w:rsidRPr="00EF0209" w:rsidRDefault="00EA0123" w:rsidP="00DE26F8">
            <w:r w:rsidRPr="00EF0209">
              <w:t>CzechTrade – Entrepreneurs Portal BusinessInfo</w:t>
            </w:r>
          </w:p>
        </w:tc>
      </w:tr>
      <w:tr w:rsidR="00EA0123" w:rsidRPr="00EF0209" w14:paraId="5635F637" w14:textId="77777777" w:rsidTr="00DE26F8">
        <w:trPr>
          <w:trHeight w:val="37"/>
        </w:trPr>
        <w:tc>
          <w:tcPr>
            <w:tcW w:w="956" w:type="pct"/>
          </w:tcPr>
          <w:p w14:paraId="5635F635" w14:textId="77777777" w:rsidR="00EA0123" w:rsidRPr="00EF0209" w:rsidRDefault="00EA0123" w:rsidP="00DE26F8">
            <w:r w:rsidRPr="00EF0209">
              <w:t xml:space="preserve">Website: </w:t>
            </w:r>
          </w:p>
        </w:tc>
        <w:tc>
          <w:tcPr>
            <w:tcW w:w="4044" w:type="pct"/>
          </w:tcPr>
          <w:p w14:paraId="5635F636" w14:textId="77777777" w:rsidR="00EA0123" w:rsidRPr="00EF0209" w:rsidRDefault="00DC4F46" w:rsidP="00DE26F8">
            <w:hyperlink r:id="rId337" w:history="1">
              <w:r w:rsidR="00EA0123" w:rsidRPr="00EF0209">
                <w:rPr>
                  <w:rStyle w:val="Hyperlink"/>
                </w:rPr>
                <w:t>https://www.businessinfo.cz/</w:t>
              </w:r>
            </w:hyperlink>
            <w:r w:rsidR="00EA0123" w:rsidRPr="00EF0209">
              <w:t xml:space="preserve">  </w:t>
            </w:r>
          </w:p>
        </w:tc>
      </w:tr>
      <w:tr w:rsidR="00EA0123" w:rsidRPr="00EF0209" w14:paraId="5635F63A" w14:textId="77777777" w:rsidTr="00DE26F8">
        <w:trPr>
          <w:trHeight w:val="311"/>
        </w:trPr>
        <w:tc>
          <w:tcPr>
            <w:tcW w:w="956" w:type="pct"/>
          </w:tcPr>
          <w:p w14:paraId="5635F638" w14:textId="77777777" w:rsidR="00EA0123" w:rsidRPr="00EF0209" w:rsidRDefault="00EA0123" w:rsidP="00DE26F8">
            <w:r w:rsidRPr="00EF0209">
              <w:lastRenderedPageBreak/>
              <w:t xml:space="preserve">Description: </w:t>
            </w:r>
          </w:p>
        </w:tc>
        <w:tc>
          <w:tcPr>
            <w:tcW w:w="4044" w:type="pct"/>
          </w:tcPr>
          <w:p w14:paraId="5635F639" w14:textId="77777777" w:rsidR="00EA0123" w:rsidRPr="00EF0209" w:rsidRDefault="00EA0123" w:rsidP="00756A17">
            <w:r w:rsidRPr="00EF0209">
              <w:t xml:space="preserve">Information on contracts and commercial law can be found on the BusinessInfo website, including </w:t>
            </w:r>
            <w:hyperlink r:id="rId338" w:anchor="!&amp;chapter=1" w:history="1">
              <w:r w:rsidRPr="00EF0209">
                <w:rPr>
                  <w:rStyle w:val="Hyperlink"/>
                </w:rPr>
                <w:t>model contracts</w:t>
              </w:r>
            </w:hyperlink>
            <w:r w:rsidRPr="00EF0209">
              <w:t xml:space="preserve"> and </w:t>
            </w:r>
            <w:hyperlink r:id="rId339" w:history="1">
              <w:r w:rsidRPr="00EF0209">
                <w:rPr>
                  <w:rStyle w:val="Hyperlink"/>
                </w:rPr>
                <w:t>legal documents</w:t>
              </w:r>
            </w:hyperlink>
            <w:r w:rsidRPr="00EF0209">
              <w:t>.</w:t>
            </w:r>
          </w:p>
        </w:tc>
      </w:tr>
      <w:tr w:rsidR="00EA0123" w:rsidRPr="00EF0209" w14:paraId="5635F63C" w14:textId="77777777" w:rsidTr="00DE26F8">
        <w:trPr>
          <w:trHeight w:val="94"/>
        </w:trPr>
        <w:tc>
          <w:tcPr>
            <w:tcW w:w="5000" w:type="pct"/>
            <w:gridSpan w:val="2"/>
            <w:shd w:val="clear" w:color="auto" w:fill="EFFBFF"/>
          </w:tcPr>
          <w:p w14:paraId="5635F63B" w14:textId="77777777" w:rsidR="00EA0123" w:rsidRPr="00EF0209" w:rsidRDefault="00EA0123" w:rsidP="00DE26F8">
            <w:pPr>
              <w:spacing w:before="120" w:after="180"/>
              <w:jc w:val="left"/>
              <w:rPr>
                <w:color w:val="BF3F91"/>
                <w:sz w:val="22"/>
              </w:rPr>
            </w:pPr>
            <w:r w:rsidRPr="00EF0209">
              <w:rPr>
                <w:color w:val="00B0F0"/>
                <w:sz w:val="22"/>
              </w:rPr>
              <w:t>Solving disputes with customers</w:t>
            </w:r>
          </w:p>
        </w:tc>
      </w:tr>
      <w:tr w:rsidR="00EA0123" w:rsidRPr="00EF0209" w14:paraId="5635F63E" w14:textId="77777777" w:rsidTr="00DE26F8">
        <w:trPr>
          <w:trHeight w:val="198"/>
        </w:trPr>
        <w:tc>
          <w:tcPr>
            <w:tcW w:w="5000" w:type="pct"/>
            <w:gridSpan w:val="2"/>
          </w:tcPr>
          <w:p w14:paraId="5635F63D" w14:textId="77777777" w:rsidR="00EA0123" w:rsidRPr="00EF0209" w:rsidRDefault="00EA0123" w:rsidP="00DE26F8">
            <w:r w:rsidRPr="00EF0209">
              <w:rPr>
                <w:b/>
                <w:bCs/>
              </w:rPr>
              <w:t>Extrajudicial dispute resolution</w:t>
            </w:r>
          </w:p>
        </w:tc>
      </w:tr>
      <w:tr w:rsidR="00EA0123" w:rsidRPr="00EF0209" w14:paraId="5635F641" w14:textId="77777777" w:rsidTr="00DE26F8">
        <w:trPr>
          <w:trHeight w:val="198"/>
        </w:trPr>
        <w:tc>
          <w:tcPr>
            <w:tcW w:w="956" w:type="pct"/>
          </w:tcPr>
          <w:p w14:paraId="5635F63F" w14:textId="77777777" w:rsidR="00EA0123" w:rsidRPr="00EF0209" w:rsidRDefault="00EA0123" w:rsidP="00DE26F8">
            <w:r w:rsidRPr="00EF0209">
              <w:t>Responsibility:</w:t>
            </w:r>
          </w:p>
        </w:tc>
        <w:tc>
          <w:tcPr>
            <w:tcW w:w="4044" w:type="pct"/>
          </w:tcPr>
          <w:p w14:paraId="5635F640" w14:textId="77777777" w:rsidR="00EA0123" w:rsidRPr="00EF0209" w:rsidRDefault="00EA0123" w:rsidP="00DE26F8">
            <w:r w:rsidRPr="00EF0209">
              <w:t>CzechTrade – Entrepreneurs Portal BusinessInfo</w:t>
            </w:r>
          </w:p>
        </w:tc>
      </w:tr>
      <w:tr w:rsidR="00EA0123" w:rsidRPr="00EF0209" w14:paraId="5635F644" w14:textId="77777777" w:rsidTr="00DE26F8">
        <w:trPr>
          <w:trHeight w:val="37"/>
        </w:trPr>
        <w:tc>
          <w:tcPr>
            <w:tcW w:w="956" w:type="pct"/>
          </w:tcPr>
          <w:p w14:paraId="5635F642" w14:textId="77777777" w:rsidR="00EA0123" w:rsidRPr="00EF0209" w:rsidRDefault="00EA0123" w:rsidP="00DE26F8">
            <w:r w:rsidRPr="00EF0209">
              <w:t xml:space="preserve">Website: </w:t>
            </w:r>
          </w:p>
        </w:tc>
        <w:tc>
          <w:tcPr>
            <w:tcW w:w="4044" w:type="pct"/>
          </w:tcPr>
          <w:p w14:paraId="5635F643" w14:textId="77777777" w:rsidR="00EA0123" w:rsidRPr="00EF0209" w:rsidRDefault="00DC4F46" w:rsidP="00DE26F8">
            <w:hyperlink r:id="rId340" w:anchor="!&amp;chapter=1" w:history="1">
              <w:r w:rsidR="00EA0123" w:rsidRPr="00EF0209">
                <w:rPr>
                  <w:rStyle w:val="Hyperlink"/>
                </w:rPr>
                <w:t>https://www.businessinfo.cz/</w:t>
              </w:r>
            </w:hyperlink>
            <w:r w:rsidR="00EA0123" w:rsidRPr="00EF0209">
              <w:t xml:space="preserve"> </w:t>
            </w:r>
          </w:p>
        </w:tc>
      </w:tr>
      <w:tr w:rsidR="00EA0123" w:rsidRPr="00EF0209" w14:paraId="5635F647" w14:textId="77777777" w:rsidTr="00DE26F8">
        <w:trPr>
          <w:trHeight w:val="311"/>
        </w:trPr>
        <w:tc>
          <w:tcPr>
            <w:tcW w:w="956" w:type="pct"/>
          </w:tcPr>
          <w:p w14:paraId="5635F645" w14:textId="77777777" w:rsidR="00EA0123" w:rsidRPr="00EF0209" w:rsidRDefault="00EA0123" w:rsidP="00DE26F8">
            <w:r w:rsidRPr="00EF0209">
              <w:t xml:space="preserve">Description: </w:t>
            </w:r>
          </w:p>
        </w:tc>
        <w:tc>
          <w:tcPr>
            <w:tcW w:w="4044" w:type="pct"/>
          </w:tcPr>
          <w:p w14:paraId="5635F646" w14:textId="77777777" w:rsidR="00EA0123" w:rsidRPr="00EF0209" w:rsidRDefault="00EA0123" w:rsidP="00DE26F8">
            <w:r w:rsidRPr="00EF0209">
              <w:t>Information for extrajudicial dispute resolution on the BusinessInfo website.</w:t>
            </w:r>
          </w:p>
        </w:tc>
      </w:tr>
      <w:tr w:rsidR="00EA0123" w:rsidRPr="00EF0209" w14:paraId="5635F649" w14:textId="77777777" w:rsidTr="00DE26F8">
        <w:trPr>
          <w:trHeight w:val="94"/>
        </w:trPr>
        <w:tc>
          <w:tcPr>
            <w:tcW w:w="5000" w:type="pct"/>
            <w:gridSpan w:val="2"/>
            <w:shd w:val="clear" w:color="auto" w:fill="EFFBFF"/>
          </w:tcPr>
          <w:p w14:paraId="5635F648" w14:textId="77777777" w:rsidR="00EA0123" w:rsidRPr="00EF0209" w:rsidRDefault="00EA0123" w:rsidP="00DE26F8">
            <w:pPr>
              <w:spacing w:before="120" w:after="180"/>
              <w:jc w:val="left"/>
              <w:rPr>
                <w:color w:val="BF3F91"/>
                <w:sz w:val="22"/>
              </w:rPr>
            </w:pPr>
            <w:r w:rsidRPr="00EF0209">
              <w:rPr>
                <w:color w:val="00B0F0"/>
                <w:sz w:val="22"/>
              </w:rPr>
              <w:t>Data protection</w:t>
            </w:r>
          </w:p>
        </w:tc>
      </w:tr>
      <w:tr w:rsidR="00EA0123" w:rsidRPr="00EF0209" w14:paraId="5635F64B" w14:textId="77777777" w:rsidTr="00DE26F8">
        <w:trPr>
          <w:trHeight w:val="198"/>
        </w:trPr>
        <w:tc>
          <w:tcPr>
            <w:tcW w:w="5000" w:type="pct"/>
            <w:gridSpan w:val="2"/>
          </w:tcPr>
          <w:p w14:paraId="5635F64A" w14:textId="77777777" w:rsidR="00EA0123" w:rsidRPr="00EF0209" w:rsidRDefault="00EA0123" w:rsidP="00DE26F8">
            <w:r w:rsidRPr="00EF0209">
              <w:rPr>
                <w:b/>
                <w:bCs/>
              </w:rPr>
              <w:t>Privacy information</w:t>
            </w:r>
          </w:p>
        </w:tc>
      </w:tr>
      <w:tr w:rsidR="00EA0123" w:rsidRPr="00EF0209" w14:paraId="5635F64E" w14:textId="77777777" w:rsidTr="00DE26F8">
        <w:trPr>
          <w:trHeight w:val="198"/>
        </w:trPr>
        <w:tc>
          <w:tcPr>
            <w:tcW w:w="956" w:type="pct"/>
          </w:tcPr>
          <w:p w14:paraId="5635F64C" w14:textId="77777777" w:rsidR="00EA0123" w:rsidRPr="00EF0209" w:rsidRDefault="00EA0123" w:rsidP="00DE26F8">
            <w:r w:rsidRPr="00EF0209">
              <w:t>Responsibility:</w:t>
            </w:r>
          </w:p>
        </w:tc>
        <w:tc>
          <w:tcPr>
            <w:tcW w:w="4044" w:type="pct"/>
          </w:tcPr>
          <w:p w14:paraId="5635F64D" w14:textId="77777777" w:rsidR="00EA0123" w:rsidRPr="00EF0209" w:rsidRDefault="00EA0123" w:rsidP="00DE26F8">
            <w:r w:rsidRPr="00EF0209">
              <w:t>CzechTrade – Entrepreneurs Portal BusinessInfo</w:t>
            </w:r>
          </w:p>
        </w:tc>
      </w:tr>
      <w:tr w:rsidR="00EA0123" w:rsidRPr="00EF0209" w14:paraId="5635F651" w14:textId="77777777" w:rsidTr="00DE26F8">
        <w:trPr>
          <w:trHeight w:val="37"/>
        </w:trPr>
        <w:tc>
          <w:tcPr>
            <w:tcW w:w="956" w:type="pct"/>
          </w:tcPr>
          <w:p w14:paraId="5635F64F" w14:textId="77777777" w:rsidR="00EA0123" w:rsidRPr="00EF0209" w:rsidRDefault="00EA0123" w:rsidP="00DE26F8">
            <w:r w:rsidRPr="00EF0209">
              <w:t xml:space="preserve">Website: </w:t>
            </w:r>
          </w:p>
        </w:tc>
        <w:tc>
          <w:tcPr>
            <w:tcW w:w="4044" w:type="pct"/>
          </w:tcPr>
          <w:p w14:paraId="5635F650" w14:textId="77777777" w:rsidR="00EA0123" w:rsidRPr="00EF0209" w:rsidRDefault="00DC4F46" w:rsidP="00DE26F8">
            <w:hyperlink r:id="rId341" w:anchor="!&amp;chapter=1" w:history="1">
              <w:r w:rsidR="00EA0123" w:rsidRPr="00EF0209">
                <w:rPr>
                  <w:rStyle w:val="Hyperlink"/>
                </w:rPr>
                <w:t>https://www.businessinfo.cz/</w:t>
              </w:r>
            </w:hyperlink>
            <w:r w:rsidR="00EA0123" w:rsidRPr="00EF0209">
              <w:t xml:space="preserve"> </w:t>
            </w:r>
          </w:p>
        </w:tc>
      </w:tr>
      <w:tr w:rsidR="00EA0123" w:rsidRPr="00EF0209" w14:paraId="5635F654" w14:textId="77777777" w:rsidTr="00DE26F8">
        <w:trPr>
          <w:trHeight w:val="311"/>
        </w:trPr>
        <w:tc>
          <w:tcPr>
            <w:tcW w:w="956" w:type="pct"/>
          </w:tcPr>
          <w:p w14:paraId="5635F652" w14:textId="77777777" w:rsidR="00EA0123" w:rsidRPr="00EF0209" w:rsidRDefault="00EA0123" w:rsidP="00DE26F8">
            <w:r w:rsidRPr="00EF0209">
              <w:t xml:space="preserve">Description: </w:t>
            </w:r>
          </w:p>
        </w:tc>
        <w:tc>
          <w:tcPr>
            <w:tcW w:w="4044" w:type="pct"/>
          </w:tcPr>
          <w:p w14:paraId="5635F653" w14:textId="77777777" w:rsidR="00EA0123" w:rsidRPr="00EF0209" w:rsidRDefault="00EA0123" w:rsidP="00DE26F8">
            <w:r w:rsidRPr="00EF0209">
              <w:t>Privacy information and procedures for misuse of personal data.</w:t>
            </w:r>
          </w:p>
        </w:tc>
      </w:tr>
    </w:tbl>
    <w:p w14:paraId="5635F655" w14:textId="77777777" w:rsidR="00EA0123" w:rsidRPr="00EF0209" w:rsidRDefault="00EA0123" w:rsidP="00585763">
      <w:pPr>
        <w:pStyle w:val="BodyText"/>
      </w:pPr>
    </w:p>
    <w:p w14:paraId="5635F656" w14:textId="77777777" w:rsidR="00EA0123" w:rsidRPr="00EF0209" w:rsidRDefault="00EA0123" w:rsidP="00585763">
      <w:pPr>
        <w:pStyle w:val="BodyText"/>
      </w:pPr>
    </w:p>
    <w:p w14:paraId="5635F657" w14:textId="77777777" w:rsidR="00EA0123" w:rsidRPr="00EF0209" w:rsidRDefault="00EA0123" w:rsidP="00271C19"/>
    <w:p w14:paraId="5635F658" w14:textId="77777777" w:rsidR="00EA0123" w:rsidRPr="00EF0209" w:rsidRDefault="00EA0123" w:rsidP="00271C19"/>
    <w:p w14:paraId="5635F659" w14:textId="77777777" w:rsidR="00EA0123" w:rsidRPr="00EF0209" w:rsidRDefault="00EA0123" w:rsidP="00271C19"/>
    <w:p w14:paraId="5635F65A" w14:textId="77777777" w:rsidR="00EA0123" w:rsidRPr="00EF0209" w:rsidRDefault="00EA0123" w:rsidP="00271C19"/>
    <w:p w14:paraId="5635F65B" w14:textId="77777777" w:rsidR="00EA0123" w:rsidRPr="00EF0209" w:rsidRDefault="00EA0123" w:rsidP="00271C19"/>
    <w:p w14:paraId="5635F65C" w14:textId="77777777" w:rsidR="00EA0123" w:rsidRPr="00EF0209" w:rsidRDefault="00EA0123" w:rsidP="00271C19"/>
    <w:p w14:paraId="5635F65D" w14:textId="77777777" w:rsidR="00EA0123" w:rsidRPr="00EF0209" w:rsidRDefault="00EA0123" w:rsidP="00271C19"/>
    <w:p w14:paraId="5635F65E" w14:textId="77777777" w:rsidR="00EA0123" w:rsidRPr="00EF0209" w:rsidRDefault="00EA0123" w:rsidP="00271C19"/>
    <w:p w14:paraId="5635F65F" w14:textId="77777777" w:rsidR="00EA0123" w:rsidRPr="00EF0209" w:rsidRDefault="00EA0123" w:rsidP="00271C19"/>
    <w:p w14:paraId="5635F660" w14:textId="77777777" w:rsidR="00EA0123" w:rsidRPr="00EF0209" w:rsidRDefault="00EA0123" w:rsidP="00271C19"/>
    <w:p w14:paraId="5635F661" w14:textId="77777777" w:rsidR="00EA0123" w:rsidRPr="00EF0209" w:rsidRDefault="00EA0123" w:rsidP="00271C19"/>
    <w:p w14:paraId="5635F662" w14:textId="77777777" w:rsidR="00EA0123" w:rsidRPr="00EF0209" w:rsidRDefault="00EA0123" w:rsidP="00271C19">
      <w:pPr>
        <w:tabs>
          <w:tab w:val="center" w:pos="4393"/>
        </w:tabs>
        <w:sectPr w:rsidR="00EA0123" w:rsidRPr="00EF0209" w:rsidSect="000E0F64">
          <w:headerReference w:type="even" r:id="rId342"/>
          <w:headerReference w:type="default" r:id="rId343"/>
          <w:footerReference w:type="even" r:id="rId344"/>
          <w:footerReference w:type="default" r:id="rId345"/>
          <w:headerReference w:type="first" r:id="rId346"/>
          <w:footerReference w:type="first" r:id="rId347"/>
          <w:pgSz w:w="11906" w:h="16838" w:code="9"/>
          <w:pgMar w:top="1702" w:right="1418" w:bottom="1418" w:left="1701" w:header="0" w:footer="385" w:gutter="0"/>
          <w:cols w:space="708"/>
          <w:titlePg/>
          <w:docGrid w:linePitch="360"/>
        </w:sectPr>
      </w:pPr>
      <w:r w:rsidRPr="00EF0209">
        <w:tab/>
      </w:r>
    </w:p>
    <w:p w14:paraId="5635F663"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4"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5"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6"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7"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8"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9"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A" w14:textId="77777777" w:rsidR="00EA0123" w:rsidRPr="00EF0209" w:rsidRDefault="00EA0123" w:rsidP="0073316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B" w14:textId="77777777" w:rsidR="00EA0123" w:rsidRPr="00EF0209" w:rsidRDefault="00EA0123" w:rsidP="007947E0">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635F66C" w14:textId="77777777" w:rsidR="00EA0123" w:rsidRPr="00EF0209" w:rsidRDefault="00EA0123" w:rsidP="007947E0">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EF0209">
        <w:rPr>
          <w:rFonts w:ascii="EC Square Sans Cond Pro" w:hAnsi="EC Square Sans Cond Pro" w:cs="EC Square Sans Pro Medium"/>
          <w:color w:val="002060"/>
          <w:sz w:val="36"/>
          <w:szCs w:val="36"/>
          <w:lang w:eastAsia="fr-BE"/>
        </w:rPr>
        <w:t>The Digital Government Factsheets</w:t>
      </w:r>
    </w:p>
    <w:p w14:paraId="5635F66D" w14:textId="77777777" w:rsidR="00EA0123" w:rsidRPr="00EF0209" w:rsidRDefault="00EA0123" w:rsidP="007947E0">
      <w:pPr>
        <w:rPr>
          <w:rFonts w:ascii="EC Square Sans Cond Pro" w:hAnsi="EC Square Sans Cond Pro" w:cs="EC Square Sans Pro"/>
          <w:lang w:eastAsia="fr-BE"/>
        </w:rPr>
      </w:pPr>
      <w:r w:rsidRPr="00EF0209">
        <w:rPr>
          <w:rFonts w:ascii="EC Square Sans Cond Pro" w:hAnsi="EC Square Sans Cond Pro" w:cs="EC Square Sans Pro"/>
          <w:lang w:eastAsia="fr-BE"/>
        </w:rPr>
        <w:t>The factsheets present an overview of the state and progress of Digital Government European countries.</w:t>
      </w:r>
    </w:p>
    <w:p w14:paraId="5635F66E" w14:textId="77777777" w:rsidR="00EA0123" w:rsidRPr="00EF0209" w:rsidRDefault="00EA0123" w:rsidP="007947E0">
      <w:pPr>
        <w:rPr>
          <w:rFonts w:ascii="EC Square Sans Cond Pro" w:hAnsi="EC Square Sans Cond Pro" w:cs="EC Square Sans Pro"/>
          <w:lang w:eastAsia="fr-BE"/>
        </w:rPr>
      </w:pPr>
      <w:r w:rsidRPr="00EF0209">
        <w:rPr>
          <w:rFonts w:ascii="EC Square Sans Cond Pro" w:hAnsi="EC Square Sans Cond Pro" w:cs="EC Square Sans Pro"/>
          <w:lang w:eastAsia="fr-BE"/>
        </w:rPr>
        <w:t>There are published on the Joinup platform, which is a joint initiative by the Directorate General for Informatics (DG DIGIT) and the Directorate General for Communications Networks, Content &amp; Technology (DG CONNECT). This factsheet received valuable contribution from Renata Brozkova (Ministry of the Interior).</w:t>
      </w:r>
    </w:p>
    <w:p w14:paraId="5635F66F" w14:textId="77777777" w:rsidR="00EA0123" w:rsidRPr="00EF0209" w:rsidRDefault="00EA0123" w:rsidP="007947E0">
      <w:pPr>
        <w:autoSpaceDE w:val="0"/>
        <w:autoSpaceDN w:val="0"/>
        <w:adjustRightInd w:val="0"/>
        <w:rPr>
          <w:rFonts w:ascii="EC Square Sans Cond Pro" w:hAnsi="EC Square Sans Cond Pro" w:cs="EC Square Sans Pro"/>
          <w:lang w:eastAsia="fr-BE"/>
        </w:rPr>
      </w:pPr>
    </w:p>
    <w:p w14:paraId="5635F670" w14:textId="77777777" w:rsidR="00EA0123" w:rsidRPr="00EF0209" w:rsidRDefault="00DC4F46" w:rsidP="007947E0">
      <w:pPr>
        <w:jc w:val="left"/>
        <w:rPr>
          <w:rFonts w:ascii="Calibri" w:hAnsi="Calibri"/>
          <w:i/>
          <w:color w:val="auto"/>
          <w:lang w:eastAsia="en-US"/>
        </w:rPr>
      </w:pPr>
      <w:r>
        <w:rPr>
          <w:noProof/>
          <w:lang w:eastAsia="cs-CZ"/>
        </w:rPr>
        <w:pict w14:anchorId="5635F68D">
          <v:shape id="Picture 2" o:spid="_x0000_s1039" type="#_x0000_t75" href="https://lu.wavestone.com/e" style="position:absolute;margin-left:-.15pt;margin-top:-.75pt;width:17.75pt;height:16.7pt;z-index:-1;visibility:visible;mso-position-horizontal-relative:margin" o:bwmode="grayScale" o:button="t">
            <v:fill o:detectmouseclick="t"/>
            <v:imagedata r:id="rId348" o:title="" cropleft="8809f" cropright="8459f"/>
            <w10:wrap anchorx="margin"/>
          </v:shape>
        </w:pict>
      </w:r>
      <w:r w:rsidR="00EA0123" w:rsidRPr="00EF0209">
        <w:rPr>
          <w:rFonts w:ascii="Calibri" w:hAnsi="Calibri"/>
          <w:i/>
          <w:color w:val="auto"/>
          <w:lang w:eastAsia="en-US"/>
        </w:rPr>
        <w:t xml:space="preserve">          </w:t>
      </w:r>
      <w:r w:rsidR="00EA0123" w:rsidRPr="00EF0209">
        <w:rPr>
          <w:rFonts w:ascii="EC Square Sans Cond Pro" w:hAnsi="EC Square Sans Cond Pro" w:cs="EC Square Sans Pro"/>
          <w:i/>
          <w:lang w:eastAsia="fr-BE"/>
        </w:rPr>
        <w:t xml:space="preserve">The Digital Government Factsheets are prepared for the European Commission by </w:t>
      </w:r>
      <w:hyperlink r:id="rId349" w:history="1">
        <w:r w:rsidR="00EA0123" w:rsidRPr="00EF0209">
          <w:rPr>
            <w:rFonts w:ascii="EC Square Sans Cond Pro" w:hAnsi="EC Square Sans Cond Pro" w:cs="EC Square Sans Pro"/>
            <w:i/>
            <w:color w:val="2F5496"/>
            <w:lang w:eastAsia="fr-BE"/>
          </w:rPr>
          <w:t>Wavestone</w:t>
        </w:r>
      </w:hyperlink>
    </w:p>
    <w:p w14:paraId="5635F671" w14:textId="77777777" w:rsidR="00EA0123" w:rsidRPr="00EF0209" w:rsidRDefault="00EA0123" w:rsidP="007947E0">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EF0209">
        <w:rPr>
          <w:rFonts w:ascii="EC Square Sans Cond Pro" w:hAnsi="EC Square Sans Cond Pro" w:cs="EC Square Sans Pro Medium"/>
          <w:color w:val="002060"/>
          <w:sz w:val="36"/>
          <w:szCs w:val="36"/>
          <w:lang w:eastAsia="fr-BE"/>
        </w:rPr>
        <w:t xml:space="preserve">An action supported by ISA² </w:t>
      </w:r>
    </w:p>
    <w:p w14:paraId="5635F672" w14:textId="77777777" w:rsidR="00EA0123" w:rsidRPr="00EF0209" w:rsidRDefault="00DC4F46" w:rsidP="007947E0">
      <w:pPr>
        <w:autoSpaceDE w:val="0"/>
        <w:autoSpaceDN w:val="0"/>
        <w:adjustRightInd w:val="0"/>
        <w:spacing w:before="40" w:line="181" w:lineRule="atLeast"/>
        <w:jc w:val="left"/>
        <w:rPr>
          <w:rFonts w:ascii="EC Square Sans Cond Pro" w:hAnsi="EC Square Sans Cond Pro" w:cs="EC Square Sans Pro"/>
          <w:lang w:eastAsia="fr-BE"/>
        </w:rPr>
      </w:pPr>
      <w:hyperlink r:id="rId350" w:history="1">
        <w:r w:rsidR="00EA0123" w:rsidRPr="00EF0209">
          <w:rPr>
            <w:rStyle w:val="Hyperlink"/>
            <w:rFonts w:ascii="EC Square Sans Cond Pro" w:hAnsi="EC Square Sans Cond Pro" w:cs="EC Square Sans Pro"/>
            <w:lang w:eastAsia="fr-BE"/>
          </w:rPr>
          <w:t>ISA²</w:t>
        </w:r>
      </w:hyperlink>
      <w:r w:rsidR="00EA0123" w:rsidRPr="00EF0209">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5635F673" w14:textId="77777777" w:rsidR="00EA0123" w:rsidRPr="00EF0209" w:rsidRDefault="00EA0123" w:rsidP="007947E0">
      <w:pPr>
        <w:autoSpaceDE w:val="0"/>
        <w:autoSpaceDN w:val="0"/>
        <w:adjustRightInd w:val="0"/>
        <w:spacing w:before="40" w:line="181" w:lineRule="atLeast"/>
        <w:jc w:val="left"/>
        <w:rPr>
          <w:rFonts w:ascii="EC Square Sans Cond Pro" w:hAnsi="EC Square Sans Cond Pro" w:cs="EC Square Sans Pro"/>
          <w:lang w:eastAsia="fr-BE"/>
        </w:rPr>
      </w:pPr>
      <w:r w:rsidRPr="00EF0209">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EF0209">
        <w:rPr>
          <w:rFonts w:ascii="EC Square Sans Cond Pro" w:hAnsi="EC Square Sans Cond Pro" w:cs="EC Square Sans Pro"/>
          <w:lang w:eastAsia="fr-BE"/>
        </w:rPr>
        <w:br/>
        <w:t xml:space="preserve">ISA² solutions can be used free of charge and are open source when related to IT. </w:t>
      </w:r>
    </w:p>
    <w:p w14:paraId="5635F674" w14:textId="77777777" w:rsidR="00EA0123" w:rsidRPr="00EF0209" w:rsidRDefault="00EA0123" w:rsidP="007947E0">
      <w:pPr>
        <w:autoSpaceDE w:val="0"/>
        <w:autoSpaceDN w:val="0"/>
        <w:adjustRightInd w:val="0"/>
        <w:spacing w:before="240" w:line="241" w:lineRule="atLeast"/>
        <w:jc w:val="left"/>
        <w:rPr>
          <w:rFonts w:ascii="EC Square Sans Cond Pro" w:hAnsi="EC Square Sans Cond Pro" w:cs="EC Square Sans Pro Medium"/>
          <w:color w:val="002060"/>
          <w:sz w:val="36"/>
          <w:szCs w:val="36"/>
          <w:lang w:eastAsia="fr-BE"/>
        </w:rPr>
      </w:pPr>
      <w:r w:rsidRPr="00EF0209">
        <w:rPr>
          <w:rFonts w:ascii="EC Square Sans Cond Pro" w:hAnsi="EC Square Sans Cond Pro" w:cs="EC Square Sans Pro Medium"/>
          <w:color w:val="002060"/>
          <w:sz w:val="36"/>
          <w:szCs w:val="36"/>
          <w:lang w:eastAsia="fr-BE"/>
        </w:rPr>
        <w:t xml:space="preserve">Contact ISA² </w:t>
      </w:r>
    </w:p>
    <w:p w14:paraId="5635F675" w14:textId="77777777" w:rsidR="00EA0123" w:rsidRPr="00EF0209" w:rsidRDefault="00DC4F46" w:rsidP="007947E0">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351" w:history="1">
        <w:r w:rsidR="00EA0123" w:rsidRPr="00EF0209">
          <w:rPr>
            <w:rStyle w:val="Hyperlink"/>
            <w:rFonts w:ascii="EC Square Sans Cond Pro" w:hAnsi="EC Square Sans Cond Pro" w:cs="EC Square Sans Pro"/>
            <w:color w:val="002060"/>
            <w:lang w:eastAsia="fr-BE"/>
          </w:rPr>
          <w:t>isa2@ec.europa.eu</w:t>
        </w:r>
      </w:hyperlink>
      <w:r w:rsidR="00EA0123" w:rsidRPr="00EF0209">
        <w:rPr>
          <w:rStyle w:val="Hyperlink"/>
          <w:rFonts w:ascii="EC Square Sans Cond Pro" w:hAnsi="EC Square Sans Cond Pro" w:cs="EC Square Sans Pro"/>
          <w:color w:val="5F73AF"/>
          <w:lang w:eastAsia="fr-BE"/>
        </w:rPr>
        <w:t xml:space="preserve"> </w:t>
      </w:r>
    </w:p>
    <w:p w14:paraId="5635F676" w14:textId="77777777" w:rsidR="00EA0123" w:rsidRPr="00EF0209" w:rsidRDefault="00EA0123" w:rsidP="007947E0">
      <w:pPr>
        <w:autoSpaceDE w:val="0"/>
        <w:autoSpaceDN w:val="0"/>
        <w:adjustRightInd w:val="0"/>
        <w:spacing w:before="120" w:line="241" w:lineRule="atLeast"/>
        <w:jc w:val="left"/>
        <w:rPr>
          <w:rFonts w:ascii="EC Square Sans Cond Pro" w:hAnsi="EC Square Sans Cond Pro" w:cs="EC Square Sans Pro Medium"/>
          <w:color w:val="002060"/>
          <w:sz w:val="36"/>
          <w:szCs w:val="36"/>
          <w:lang w:eastAsia="fr-BE"/>
        </w:rPr>
      </w:pPr>
      <w:r w:rsidRPr="00EF0209">
        <w:rPr>
          <w:rFonts w:ascii="EC Square Sans Cond Pro" w:hAnsi="EC Square Sans Cond Pro" w:cs="EC Square Sans Pro Medium"/>
          <w:color w:val="002060"/>
          <w:sz w:val="36"/>
          <w:szCs w:val="36"/>
          <w:lang w:eastAsia="fr-BE"/>
        </w:rPr>
        <w:t xml:space="preserve">Follow us </w:t>
      </w:r>
    </w:p>
    <w:p w14:paraId="5635F677" w14:textId="77777777" w:rsidR="00EA0123" w:rsidRPr="007F27DD" w:rsidRDefault="00DC4F46" w:rsidP="007947E0">
      <w:pPr>
        <w:autoSpaceDE w:val="0"/>
        <w:autoSpaceDN w:val="0"/>
        <w:adjustRightInd w:val="0"/>
        <w:spacing w:before="40" w:line="181" w:lineRule="atLeast"/>
        <w:ind w:left="567"/>
        <w:jc w:val="left"/>
        <w:rPr>
          <w:rFonts w:ascii="EC Square Sans Cond Pro" w:hAnsi="EC Square Sans Cond Pro"/>
          <w:color w:val="5F73AF"/>
          <w:lang w:val="fr-FR"/>
        </w:rPr>
      </w:pPr>
      <w:r>
        <w:rPr>
          <w:noProof/>
          <w:lang w:eastAsia="cs-CZ"/>
        </w:rPr>
        <w:pict w14:anchorId="5635F68E">
          <v:shape id="Picture 91" o:spid="_x0000_s1040" type="#_x0000_t75" style="position:absolute;left:0;text-align:left;margin-left:.3pt;margin-top:7.7pt;width:17.75pt;height:14.4pt;z-index:-2;visibility:visible">
            <v:imagedata r:id="rId352" o:title=""/>
          </v:shape>
        </w:pict>
      </w:r>
      <w:r w:rsidR="00EA0123" w:rsidRPr="007F27DD">
        <w:rPr>
          <w:rStyle w:val="Hyperlink"/>
          <w:rFonts w:ascii="EC Square Sans Cond Pro" w:hAnsi="EC Square Sans Cond Pro"/>
          <w:color w:val="002060"/>
          <w:lang w:val="fr-FR"/>
        </w:rPr>
        <w:t>@</w:t>
      </w:r>
      <w:hyperlink r:id="rId353" w:history="1">
        <w:r w:rsidR="00EA0123" w:rsidRPr="007F27DD">
          <w:rPr>
            <w:rStyle w:val="Hyperlink"/>
            <w:rFonts w:ascii="EC Square Sans Cond Pro" w:hAnsi="EC Square Sans Cond Pro"/>
            <w:lang w:val="fr-FR"/>
          </w:rPr>
          <w:t>EU_ISA2</w:t>
        </w:r>
      </w:hyperlink>
    </w:p>
    <w:p w14:paraId="5635F678" w14:textId="77777777" w:rsidR="00EA0123" w:rsidRPr="007F27DD" w:rsidRDefault="00DC4F46" w:rsidP="007947E0">
      <w:pPr>
        <w:autoSpaceDE w:val="0"/>
        <w:autoSpaceDN w:val="0"/>
        <w:adjustRightInd w:val="0"/>
        <w:spacing w:before="40" w:line="181" w:lineRule="atLeast"/>
        <w:ind w:left="567"/>
        <w:jc w:val="left"/>
        <w:rPr>
          <w:rFonts w:ascii="EC Square Sans Cond Pro" w:hAnsi="EC Square Sans Cond Pro"/>
          <w:color w:val="002060"/>
          <w:lang w:val="fr-FR"/>
        </w:rPr>
      </w:pPr>
      <w:hyperlink r:id="rId354" w:history="1">
        <w:r w:rsidR="00EA0123" w:rsidRPr="007F27DD">
          <w:rPr>
            <w:rStyle w:val="Hyperlink"/>
            <w:rFonts w:ascii="EC Square Sans Cond Pro" w:hAnsi="EC Square Sans Cond Pro"/>
            <w:color w:val="002060"/>
            <w:lang w:val="fr-FR"/>
          </w:rPr>
          <w:t>@Joinup_eu</w:t>
        </w:r>
      </w:hyperlink>
    </w:p>
    <w:p w14:paraId="5635F679" w14:textId="1BBBBEE2" w:rsidR="00EA0123" w:rsidRPr="007F27DD" w:rsidRDefault="00DC4F46" w:rsidP="007947E0">
      <w:pPr>
        <w:autoSpaceDE w:val="0"/>
        <w:autoSpaceDN w:val="0"/>
        <w:adjustRightInd w:val="0"/>
        <w:spacing w:before="40" w:line="181" w:lineRule="atLeast"/>
        <w:ind w:left="567"/>
        <w:jc w:val="left"/>
        <w:rPr>
          <w:rFonts w:ascii="EC Square Sans Cond Pro" w:hAnsi="EC Square Sans Cond Pro"/>
          <w:color w:val="5F73AF"/>
          <w:lang w:val="fr-FR"/>
        </w:rPr>
      </w:pPr>
      <w:r>
        <w:rPr>
          <w:noProof/>
          <w:lang w:eastAsia="cs-CZ"/>
        </w:rPr>
        <w:pict w14:anchorId="5635F68F">
          <v:shape id="Picture 253" o:spid="_x0000_s1041" type="#_x0000_t75" style="position:absolute;left:0;text-align:left;margin-left:-.15pt;margin-top:628.5pt;width:16.3pt;height:16.05pt;z-index:-3;visibility:visible;mso-position-horizontal-relative:margin;mso-position-vertical-relative:margin">
            <v:imagedata r:id="rId355" o:title="" cropleft="9446f" cropright="4813f"/>
            <w10:wrap anchorx="margin" anchory="margin"/>
          </v:shape>
        </w:pict>
      </w:r>
    </w:p>
    <w:p w14:paraId="5635F67A" w14:textId="13AE2B31" w:rsidR="00EA0123" w:rsidRPr="007F27DD" w:rsidRDefault="00EA0123" w:rsidP="007947E0">
      <w:pPr>
        <w:pStyle w:val="BodyText"/>
        <w:rPr>
          <w:lang w:val="fr-FR"/>
        </w:rPr>
      </w:pPr>
      <w:r w:rsidRPr="007F27DD">
        <w:rPr>
          <w:rStyle w:val="Hyperlink"/>
          <w:rFonts w:ascii="EC Square Sans Cond Pro" w:hAnsi="EC Square Sans Cond Pro"/>
          <w:color w:val="002060"/>
          <w:lang w:val="fr-FR"/>
        </w:rPr>
        <w:t xml:space="preserve">             </w:t>
      </w:r>
      <w:hyperlink r:id="rId356" w:history="1">
        <w:r w:rsidRPr="007F27DD">
          <w:rPr>
            <w:rStyle w:val="Hyperlink"/>
            <w:rFonts w:ascii="EC Square Sans Cond Pro" w:hAnsi="EC Square Sans Cond Pro"/>
            <w:color w:val="002060"/>
            <w:lang w:val="fr-FR"/>
          </w:rPr>
          <w:t>isa² programme</w:t>
        </w:r>
      </w:hyperlink>
      <w:r w:rsidR="00DC4F46">
        <w:rPr>
          <w:noProof/>
          <w:lang w:eastAsia="cs-CZ"/>
        </w:rPr>
        <w:pict w14:anchorId="5635F690">
          <v:rect id="Rectangle 242" o:spid="_x0000_s1042" style="position:absolute;left:0;text-align:left;margin-left:0;margin-top:-84.45pt;width:595.95pt;height:103.95pt;z-index:4;visibility:visible;mso-position-horizontal-relative:page;mso-position-vertical-relative:margin" fillcolor="#0070c0" stroked="f" strokeweight="1pt">
            <v:textbox style="mso-next-textbox:#Rectangle 242">
              <w:txbxContent>
                <w:p w14:paraId="5635F6C3" w14:textId="77777777" w:rsidR="00F93DB5" w:rsidRPr="00040BDF" w:rsidRDefault="00F93DB5" w:rsidP="00465673">
                  <w:pPr>
                    <w:jc w:val="left"/>
                    <w:rPr>
                      <w:rFonts w:ascii="EC Square Sans Cond Pro" w:hAnsi="EC Square Sans Cond Pro"/>
                      <w:i/>
                      <w:color w:val="002060"/>
                    </w:rPr>
                  </w:pPr>
                </w:p>
              </w:txbxContent>
            </v:textbox>
            <w10:wrap type="square" anchorx="page" anchory="margin"/>
          </v:rect>
        </w:pict>
      </w:r>
    </w:p>
    <w:sectPr w:rsidR="00EA0123" w:rsidRPr="007F27DD" w:rsidSect="000E0F64">
      <w:footerReference w:type="first" r:id="rId357"/>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350C2" w14:textId="77777777" w:rsidR="00DC4F46" w:rsidRPr="006A1DAA" w:rsidRDefault="00DC4F46">
      <w:r w:rsidRPr="006A1DAA">
        <w:separator/>
      </w:r>
    </w:p>
  </w:endnote>
  <w:endnote w:type="continuationSeparator" w:id="0">
    <w:p w14:paraId="3A6CAB93" w14:textId="77777777" w:rsidR="00DC4F46" w:rsidRPr="006A1DAA" w:rsidRDefault="00DC4F46">
      <w:r w:rsidRPr="006A1DAA">
        <w:continuationSeparator/>
      </w:r>
    </w:p>
  </w:endnote>
  <w:endnote w:type="continuationNotice" w:id="1">
    <w:p w14:paraId="50F010C2" w14:textId="77777777" w:rsidR="00DC4F46" w:rsidRDefault="00DC4F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EC Square Sans Pro">
    <w:altName w:val="Calibri"/>
    <w:panose1 w:val="00000000000000000000"/>
    <w:charset w:val="00"/>
    <w:family w:val="swiss"/>
    <w:notTrueType/>
    <w:pitch w:val="variable"/>
    <w:sig w:usb0="00000003" w:usb1="00000000" w:usb2="00000000" w:usb3="00000000" w:csb0="00000001" w:csb1="00000000"/>
  </w:font>
  <w:font w:name="ArialNarrow">
    <w:altName w:val="Times New Roman"/>
    <w:panose1 w:val="00000000000000000000"/>
    <w:charset w:val="EE"/>
    <w:family w:val="auto"/>
    <w:notTrueType/>
    <w:pitch w:val="default"/>
    <w:sig w:usb0="00000007" w:usb1="00000000" w:usb2="00000000" w:usb3="00000000" w:csb0="00000003" w:csb1="00000000"/>
  </w:font>
  <w:font w:name="EC Square Sans Cond Pro">
    <w:altName w:val="Calibri"/>
    <w:panose1 w:val="00000000000000000000"/>
    <w:charset w:val="00"/>
    <w:family w:val="swiss"/>
    <w:notTrueType/>
    <w:pitch w:val="variable"/>
    <w:sig w:usb0="00000003" w:usb1="00000000" w:usb2="00000000" w:usb3="00000000" w:csb0="00000001"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DC37A" w14:textId="77777777" w:rsidR="00F93DB5" w:rsidRDefault="00F93D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5F6B2" w14:textId="77777777" w:rsidR="00F93DB5" w:rsidRDefault="00F93DB5">
    <w:pPr>
      <w:pStyle w:val="Footer"/>
      <w:jc w:val="center"/>
    </w:pPr>
    <w:r>
      <w:fldChar w:fldCharType="begin"/>
    </w:r>
    <w:r>
      <w:instrText xml:space="preserve"> PAGE   \* MERGEFORMAT </w:instrText>
    </w:r>
    <w:r>
      <w:fldChar w:fldCharType="separate"/>
    </w:r>
    <w:r>
      <w:rPr>
        <w:noProof/>
      </w:rPr>
      <w:t>19</w:t>
    </w:r>
    <w:r>
      <w:rPr>
        <w:noProof/>
      </w:rPr>
      <w:fldChar w:fldCharType="end"/>
    </w:r>
  </w:p>
  <w:p w14:paraId="5635F6B3" w14:textId="77777777" w:rsidR="00F93DB5" w:rsidRPr="006A1DAA" w:rsidRDefault="00DC4F46" w:rsidP="00CC541D">
    <w:pPr>
      <w:rPr>
        <w:rStyle w:val="PageNumber"/>
      </w:rPr>
    </w:pPr>
    <w:r>
      <w:rPr>
        <w:noProof/>
        <w:lang w:val="cs-CZ" w:eastAsia="cs-CZ"/>
      </w:rPr>
      <w:pict w14:anchorId="5635F6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137pt;margin-top:-28.1pt;width:216.65pt;height:59.5pt;z-index:-2">
          <v:imagedata r:id="rId1" o:title="" croptop="58772f" cropright="33186f"/>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62C3B" w14:textId="77777777" w:rsidR="00F93DB5" w:rsidRDefault="00F93D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5F6B6" w14:textId="77777777" w:rsidR="00F93DB5" w:rsidRDefault="00DC4F46" w:rsidP="00172D1E">
    <w:pPr>
      <w:pStyle w:val="Footer"/>
    </w:pPr>
    <w:r>
      <w:rPr>
        <w:noProof/>
        <w:lang w:val="cs-CZ" w:eastAsia="cs-CZ"/>
      </w:rPr>
      <w:pict w14:anchorId="5635F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71.85pt;margin-top:-179.75pt;width:582.5pt;height:215.25pt;z-index:-1">
          <v:imagedata r:id="rId1" o:title="" cropright="3641f"/>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8594E" w14:textId="77777777" w:rsidR="00DC4F46" w:rsidRPr="006A1DAA" w:rsidRDefault="00DC4F46">
      <w:r w:rsidRPr="006A1DAA">
        <w:separator/>
      </w:r>
    </w:p>
  </w:footnote>
  <w:footnote w:type="continuationSeparator" w:id="0">
    <w:p w14:paraId="2A57D05D" w14:textId="77777777" w:rsidR="00DC4F46" w:rsidRPr="006A1DAA" w:rsidRDefault="00DC4F46">
      <w:r w:rsidRPr="006A1DAA">
        <w:continuationSeparator/>
      </w:r>
    </w:p>
  </w:footnote>
  <w:footnote w:type="continuationNotice" w:id="1">
    <w:p w14:paraId="2FB9D200" w14:textId="77777777" w:rsidR="00DC4F46" w:rsidRDefault="00DC4F46"/>
  </w:footnote>
  <w:footnote w:id="2">
    <w:p w14:paraId="5635F6BD" w14:textId="77777777" w:rsidR="00F93DB5" w:rsidRDefault="00F93DB5" w:rsidP="008D32CF">
      <w:pPr>
        <w:pStyle w:val="FootnoteText"/>
      </w:pPr>
      <w:r>
        <w:rPr>
          <w:rStyle w:val="FootnoteReference"/>
        </w:rPr>
        <w:footnoteRef/>
      </w:r>
      <w:r>
        <w:t xml:space="preserve"> </w:t>
      </w:r>
      <w:r w:rsidRPr="00F0070C">
        <w:rPr>
          <w:sz w:val="16"/>
        </w:rPr>
        <w:t>These are: the registers of natural and legal persons (ROS and ROB), register of territorial identification, adresses and real estate (RUIAN) as well as register of rights and responsibilities of public administrations (RPP).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273" w14:textId="77777777" w:rsidR="00F93DB5" w:rsidRDefault="00F93D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5F6AF" w14:textId="77777777" w:rsidR="00F93DB5" w:rsidRPr="00EA4450" w:rsidRDefault="00DC4F46" w:rsidP="00BC7D3D">
    <w:pPr>
      <w:pStyle w:val="Footer"/>
      <w:tabs>
        <w:tab w:val="clear" w:pos="8306"/>
        <w:tab w:val="right" w:pos="8820"/>
      </w:tabs>
      <w:ind w:right="3027"/>
      <w:jc w:val="right"/>
      <w:rPr>
        <w:rFonts w:cs="Arial"/>
        <w:b/>
        <w:i w:val="0"/>
        <w:noProof/>
        <w:color w:val="auto"/>
        <w:w w:val="80"/>
        <w:szCs w:val="16"/>
      </w:rPr>
    </w:pPr>
    <w:r>
      <w:rPr>
        <w:noProof/>
        <w:lang w:val="cs-CZ" w:eastAsia="cs-CZ"/>
      </w:rPr>
      <w:pict w14:anchorId="5635F6B7">
        <v:shapetype id="_x0000_t202" coordsize="21600,21600" o:spt="202" path="m,l,21600r21600,l21600,xe">
          <v:stroke joinstyle="miter"/>
          <v:path gradientshapeok="t" o:connecttype="rect"/>
        </v:shapetype>
        <v:shape id="Text Box 2" o:spid="_x0000_s2049" type="#_x0000_t202" style="position:absolute;left:0;text-align:left;margin-left:-27.15pt;margin-top:30.05pt;width:233.35pt;height:21.95pt;z-index:2;visibility:visible;mso-wrap-distance-top:3.6pt;mso-wrap-distance-bottom:3.6pt" filled="f" stroked="f" strokecolor="#5b9bd5" strokeweight="2.5pt">
          <v:shadow color="#868686"/>
          <v:textbox style="mso-next-textbox:#Text Box 2">
            <w:txbxContent>
              <w:p w14:paraId="5635F6C4" w14:textId="77777777" w:rsidR="00F93DB5" w:rsidRPr="0017486B" w:rsidRDefault="00F93DB5" w:rsidP="00454A5F">
                <w:pPr>
                  <w:jc w:val="left"/>
                  <w:rPr>
                    <w:i/>
                    <w:color w:val="0070C0"/>
                    <w:sz w:val="16"/>
                  </w:rPr>
                </w:pPr>
                <w:r w:rsidRPr="00DC686F">
                  <w:rPr>
                    <w:i/>
                    <w:color w:val="0070C0"/>
                    <w:sz w:val="16"/>
                    <w:szCs w:val="16"/>
                  </w:rPr>
                  <w:t>Digital Government Factsheets – Czech</w:t>
                </w:r>
                <w:r w:rsidRPr="00454A5F">
                  <w:rPr>
                    <w:i/>
                    <w:color w:val="0070C0"/>
                    <w:sz w:val="16"/>
                  </w:rPr>
                  <w:t xml:space="preserve"> </w:t>
                </w:r>
                <w:smartTag w:uri="urn:schemas-microsoft-com:office:smarttags" w:element="PlaceType">
                  <w:r w:rsidRPr="00454A5F">
                    <w:rPr>
                      <w:i/>
                      <w:color w:val="0070C0"/>
                      <w:sz w:val="16"/>
                    </w:rPr>
                    <w:t>Republic</w:t>
                  </w:r>
                </w:smartTag>
              </w:p>
            </w:txbxContent>
          </v:textbox>
          <w10:wrap type="square"/>
        </v:shape>
      </w:pict>
    </w:r>
    <w:r>
      <w:rPr>
        <w:noProof/>
        <w:lang w:val="cs-CZ" w:eastAsia="cs-CZ"/>
      </w:rPr>
      <w:pict w14:anchorId="5635F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214pt;margin-top:-21.55pt;width:296pt;height:113.5pt;z-index:-3">
          <v:imagedata r:id="rId1" o:title=""/>
        </v:shape>
      </w:pict>
    </w:r>
  </w:p>
  <w:p w14:paraId="5635F6B0" w14:textId="77777777" w:rsidR="00F93DB5" w:rsidRDefault="00DC4F46" w:rsidP="00F73F01">
    <w:pPr>
      <w:pStyle w:val="Footer"/>
      <w:pBdr>
        <w:bottom w:val="single" w:sz="4" w:space="1" w:color="7B6F46"/>
      </w:pBdr>
      <w:tabs>
        <w:tab w:val="clear" w:pos="8306"/>
        <w:tab w:val="right" w:pos="8820"/>
      </w:tabs>
      <w:ind w:right="3027"/>
      <w:jc w:val="center"/>
    </w:pPr>
    <w:r>
      <w:rPr>
        <w:noProof/>
        <w:lang w:val="cs-CZ" w:eastAsia="cs-CZ"/>
      </w:rPr>
      <w:pict w14:anchorId="5635F6B9">
        <v:line id="_x0000_s2051" style="position:absolute;left:0;text-align:left;z-index:1" from="0,25.65pt" to="441pt,25.65pt" o:allowincell="f"/>
      </w:pict>
    </w:r>
    <w:r w:rsidR="006F45C6">
      <w:rPr>
        <w:rFonts w:cs="Arial"/>
        <w:b/>
        <w:i w:val="0"/>
        <w:noProof/>
        <w:color w:val="auto"/>
        <w:w w:val="80"/>
        <w:szCs w:val="16"/>
      </w:rPr>
      <w:pict w14:anchorId="5635F6BA">
        <v:shape id="_x0000_i1034" type="#_x0000_t75" style="width:447.55pt;height:586.35pt">
          <v:imagedata r:id="rId2" o:titl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5F6B4" w14:textId="77777777" w:rsidR="00F93DB5" w:rsidRDefault="00F93DB5"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cs="Times New Roman" w:hint="default"/>
        <w:color w:val="333333"/>
        <w:sz w:val="20"/>
      </w:rPr>
    </w:lvl>
  </w:abstractNum>
  <w:abstractNum w:abstractNumId="1" w15:restartNumberingAfterBreak="0">
    <w:nsid w:val="FFFFFF7D"/>
    <w:multiLevelType w:val="singleLevel"/>
    <w:tmpl w:val="14380DEA"/>
    <w:lvl w:ilvl="0">
      <w:start w:val="1"/>
      <w:numFmt w:val="decimal"/>
      <w:pStyle w:val="ListNumber3"/>
      <w:lvlText w:val="%1."/>
      <w:lvlJc w:val="left"/>
      <w:pPr>
        <w:tabs>
          <w:tab w:val="num" w:pos="1209"/>
        </w:tabs>
        <w:ind w:left="1209" w:hanging="360"/>
      </w:pPr>
      <w:rPr>
        <w:rFonts w:ascii="Century Gothic" w:hAnsi="Century Gothic" w:cs="Times New Roman" w:hint="default"/>
        <w:color w:val="333333"/>
        <w:sz w:val="20"/>
      </w:rPr>
    </w:lvl>
  </w:abstractNum>
  <w:abstractNum w:abstractNumId="2" w15:restartNumberingAfterBreak="0">
    <w:nsid w:val="FFFFFF7E"/>
    <w:multiLevelType w:val="singleLevel"/>
    <w:tmpl w:val="CEDC45F6"/>
    <w:lvl w:ilvl="0">
      <w:start w:val="1"/>
      <w:numFmt w:val="decimal"/>
      <w:pStyle w:val="ListNumber4"/>
      <w:lvlText w:val="%1."/>
      <w:lvlJc w:val="left"/>
      <w:pPr>
        <w:tabs>
          <w:tab w:val="num" w:pos="926"/>
        </w:tabs>
        <w:ind w:left="926" w:hanging="360"/>
      </w:pPr>
      <w:rPr>
        <w:rFonts w:ascii="Century Gothic" w:hAnsi="Century Gothic" w:cs="Times New Roman"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cs="Times New Roman" w:hint="default"/>
      </w:rPr>
    </w:lvl>
  </w:abstractNum>
  <w:abstractNum w:abstractNumId="4" w15:restartNumberingAfterBreak="0">
    <w:nsid w:val="FFFFFF83"/>
    <w:multiLevelType w:val="singleLevel"/>
    <w:tmpl w:val="E45C6436"/>
    <w:lvl w:ilvl="0">
      <w:start w:val="1"/>
      <w:numFmt w:val="bullet"/>
      <w:pStyle w:val="ListNumber"/>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0A6AECDE"/>
    <w:lvl w:ilvl="0">
      <w:start w:val="1"/>
      <w:numFmt w:val="decimal"/>
      <w:lvlText w:val="%1."/>
      <w:lvlJc w:val="left"/>
      <w:pPr>
        <w:tabs>
          <w:tab w:val="num" w:pos="284"/>
        </w:tabs>
        <w:ind w:left="284" w:hanging="284"/>
      </w:pPr>
      <w:rPr>
        <w:rFonts w:ascii="Century Gothic" w:hAnsi="Century Gothic" w:cs="Times New Roman" w:hint="default"/>
        <w:color w:val="333333"/>
        <w:sz w:val="20"/>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7" w15:restartNumberingAfterBreak="0">
    <w:nsid w:val="009E55BC"/>
    <w:multiLevelType w:val="hybridMultilevel"/>
    <w:tmpl w:val="9E4C4360"/>
    <w:lvl w:ilvl="0" w:tplc="0409000F">
      <w:start w:val="1"/>
      <w:numFmt w:val="decimal"/>
      <w:lvlText w:val="%1."/>
      <w:lvlJc w:val="left"/>
      <w:pPr>
        <w:ind w:left="720" w:hanging="360"/>
      </w:pPr>
      <w:rPr>
        <w:rFonts w:cs="Times New Roman"/>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DAD4F08"/>
    <w:multiLevelType w:val="hybridMultilevel"/>
    <w:tmpl w:val="7994843C"/>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13235369"/>
    <w:multiLevelType w:val="hybridMultilevel"/>
    <w:tmpl w:val="416662CC"/>
    <w:lvl w:ilvl="0" w:tplc="6AF6FB66">
      <w:start w:val="1"/>
      <w:numFmt w:val="decimal"/>
      <w:lvlText w:val="(%1)"/>
      <w:lvlJc w:val="left"/>
      <w:pPr>
        <w:ind w:left="1095" w:hanging="375"/>
      </w:pPr>
      <w:rPr>
        <w:rFonts w:cs="Times New Roman" w:hint="default"/>
      </w:rPr>
    </w:lvl>
    <w:lvl w:ilvl="1" w:tplc="04050019" w:tentative="1">
      <w:start w:val="1"/>
      <w:numFmt w:val="lowerLetter"/>
      <w:lvlText w:val="%2."/>
      <w:lvlJc w:val="left"/>
      <w:pPr>
        <w:ind w:left="1800" w:hanging="360"/>
      </w:pPr>
      <w:rPr>
        <w:rFonts w:cs="Times New Roman"/>
      </w:rPr>
    </w:lvl>
    <w:lvl w:ilvl="2" w:tplc="0405001B" w:tentative="1">
      <w:start w:val="1"/>
      <w:numFmt w:val="lowerRoman"/>
      <w:lvlText w:val="%3."/>
      <w:lvlJc w:val="right"/>
      <w:pPr>
        <w:ind w:left="2520" w:hanging="180"/>
      </w:pPr>
      <w:rPr>
        <w:rFonts w:cs="Times New Roman"/>
      </w:rPr>
    </w:lvl>
    <w:lvl w:ilvl="3" w:tplc="0405000F" w:tentative="1">
      <w:start w:val="1"/>
      <w:numFmt w:val="decimal"/>
      <w:lvlText w:val="%4."/>
      <w:lvlJc w:val="left"/>
      <w:pPr>
        <w:ind w:left="3240" w:hanging="360"/>
      </w:pPr>
      <w:rPr>
        <w:rFonts w:cs="Times New Roman"/>
      </w:rPr>
    </w:lvl>
    <w:lvl w:ilvl="4" w:tplc="04050019" w:tentative="1">
      <w:start w:val="1"/>
      <w:numFmt w:val="lowerLetter"/>
      <w:lvlText w:val="%5."/>
      <w:lvlJc w:val="left"/>
      <w:pPr>
        <w:ind w:left="3960" w:hanging="360"/>
      </w:pPr>
      <w:rPr>
        <w:rFonts w:cs="Times New Roman"/>
      </w:rPr>
    </w:lvl>
    <w:lvl w:ilvl="5" w:tplc="0405001B" w:tentative="1">
      <w:start w:val="1"/>
      <w:numFmt w:val="lowerRoman"/>
      <w:lvlText w:val="%6."/>
      <w:lvlJc w:val="right"/>
      <w:pPr>
        <w:ind w:left="4680" w:hanging="180"/>
      </w:pPr>
      <w:rPr>
        <w:rFonts w:cs="Times New Roman"/>
      </w:rPr>
    </w:lvl>
    <w:lvl w:ilvl="6" w:tplc="0405000F" w:tentative="1">
      <w:start w:val="1"/>
      <w:numFmt w:val="decimal"/>
      <w:lvlText w:val="%7."/>
      <w:lvlJc w:val="left"/>
      <w:pPr>
        <w:ind w:left="5400" w:hanging="360"/>
      </w:pPr>
      <w:rPr>
        <w:rFonts w:cs="Times New Roman"/>
      </w:rPr>
    </w:lvl>
    <w:lvl w:ilvl="7" w:tplc="04050019" w:tentative="1">
      <w:start w:val="1"/>
      <w:numFmt w:val="lowerLetter"/>
      <w:lvlText w:val="%8."/>
      <w:lvlJc w:val="left"/>
      <w:pPr>
        <w:ind w:left="6120" w:hanging="360"/>
      </w:pPr>
      <w:rPr>
        <w:rFonts w:cs="Times New Roman"/>
      </w:rPr>
    </w:lvl>
    <w:lvl w:ilvl="8" w:tplc="0405001B" w:tentative="1">
      <w:start w:val="1"/>
      <w:numFmt w:val="lowerRoman"/>
      <w:lvlText w:val="%9."/>
      <w:lvlJc w:val="right"/>
      <w:pPr>
        <w:ind w:left="6840" w:hanging="180"/>
      </w:pPr>
      <w:rPr>
        <w:rFonts w:cs="Times New Roman"/>
      </w:r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F55540"/>
    <w:multiLevelType w:val="hybridMultilevel"/>
    <w:tmpl w:val="9620B8DE"/>
    <w:lvl w:ilvl="0" w:tplc="558072A6">
      <w:start w:val="1"/>
      <w:numFmt w:val="decimal"/>
      <w:lvlText w:val="%1."/>
      <w:lvlJc w:val="left"/>
      <w:pPr>
        <w:ind w:left="360" w:hanging="360"/>
      </w:pPr>
      <w:rPr>
        <w:rFonts w:cs="Times New Roman"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12" w15:restartNumberingAfterBreak="0">
    <w:nsid w:val="15EC3B90"/>
    <w:multiLevelType w:val="hybridMultilevel"/>
    <w:tmpl w:val="ACFE07D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8896DA3"/>
    <w:multiLevelType w:val="hybridMultilevel"/>
    <w:tmpl w:val="CE2859B6"/>
    <w:lvl w:ilvl="0" w:tplc="53100026">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1E732A"/>
    <w:multiLevelType w:val="hybridMultilevel"/>
    <w:tmpl w:val="AE186B8E"/>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6"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rPr>
    </w:lvl>
    <w:lvl w:ilvl="1" w:tplc="08090003">
      <w:start w:val="1"/>
      <w:numFmt w:val="bullet"/>
      <w:lvlText w:val="o"/>
      <w:lvlJc w:val="left"/>
      <w:pPr>
        <w:ind w:left="1477" w:hanging="360"/>
      </w:pPr>
      <w:rPr>
        <w:rFonts w:ascii="Courier New" w:hAnsi="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414C5339"/>
    <w:multiLevelType w:val="hybridMultilevel"/>
    <w:tmpl w:val="14C8C1F6"/>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2172D4"/>
    <w:multiLevelType w:val="hybridMultilevel"/>
    <w:tmpl w:val="D2A0FB0A"/>
    <w:lvl w:ilvl="0" w:tplc="579EE394">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23"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76056518"/>
    <w:multiLevelType w:val="hybridMultilevel"/>
    <w:tmpl w:val="4732979E"/>
    <w:lvl w:ilvl="0" w:tplc="1D78E9AC">
      <w:start w:val="1"/>
      <w:numFmt w:val="bullet"/>
      <w:pStyle w:val="bulletpoints"/>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5" w15:restartNumberingAfterBreak="0">
    <w:nsid w:val="7C0D5693"/>
    <w:multiLevelType w:val="hybridMultilevel"/>
    <w:tmpl w:val="F26847B2"/>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5"/>
  </w:num>
  <w:num w:numId="8">
    <w:abstractNumId w:val="4"/>
  </w:num>
  <w:num w:numId="9">
    <w:abstractNumId w:val="3"/>
  </w:num>
  <w:num w:numId="10">
    <w:abstractNumId w:val="1"/>
  </w:num>
  <w:num w:numId="11">
    <w:abstractNumId w:val="2"/>
  </w:num>
  <w:num w:numId="12">
    <w:abstractNumId w:val="0"/>
  </w:num>
  <w:num w:numId="13">
    <w:abstractNumId w:val="6"/>
  </w:num>
  <w:num w:numId="14">
    <w:abstractNumId w:val="5"/>
  </w:num>
  <w:num w:numId="15">
    <w:abstractNumId w:val="3"/>
  </w:num>
  <w:num w:numId="16">
    <w:abstractNumId w:val="2"/>
  </w:num>
  <w:num w:numId="17">
    <w:abstractNumId w:val="1"/>
  </w:num>
  <w:num w:numId="18">
    <w:abstractNumId w:val="0"/>
  </w:num>
  <w:num w:numId="19">
    <w:abstractNumId w:val="13"/>
  </w:num>
  <w:num w:numId="20">
    <w:abstractNumId w:val="10"/>
  </w:num>
  <w:num w:numId="21">
    <w:abstractNumId w:val="20"/>
  </w:num>
  <w:num w:numId="22">
    <w:abstractNumId w:val="17"/>
  </w:num>
  <w:num w:numId="23">
    <w:abstractNumId w:val="7"/>
    <w:lvlOverride w:ilvl="0">
      <w:startOverride w:val="1"/>
    </w:lvlOverride>
    <w:lvlOverride w:ilvl="1"/>
    <w:lvlOverride w:ilvl="2"/>
    <w:lvlOverride w:ilvl="3"/>
    <w:lvlOverride w:ilvl="4"/>
    <w:lvlOverride w:ilvl="5"/>
    <w:lvlOverride w:ilvl="6"/>
    <w:lvlOverride w:ilvl="7"/>
    <w:lvlOverride w:ilvl="8"/>
  </w:num>
  <w:num w:numId="24">
    <w:abstractNumId w:val="16"/>
  </w:num>
  <w:num w:numId="25">
    <w:abstractNumId w:val="14"/>
  </w:num>
  <w:num w:numId="26">
    <w:abstractNumId w:val="22"/>
  </w:num>
  <w:num w:numId="27">
    <w:abstractNumId w:val="23"/>
  </w:num>
  <w:num w:numId="28">
    <w:abstractNumId w:val="18"/>
  </w:num>
  <w:num w:numId="29">
    <w:abstractNumId w:val="9"/>
  </w:num>
  <w:num w:numId="30">
    <w:abstractNumId w:val="12"/>
  </w:num>
  <w:num w:numId="31">
    <w:abstractNumId w:val="19"/>
  </w:num>
  <w:num w:numId="32">
    <w:abstractNumId w:val="8"/>
  </w:num>
  <w:num w:numId="33">
    <w:abstractNumId w:val="15"/>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num>
  <w:num w:numId="44">
    <w:abstractNumId w:val="24"/>
  </w:num>
  <w:num w:numId="45">
    <w:abstractNumId w:val="21"/>
  </w:num>
  <w:num w:numId="46">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054"/>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523"/>
    <w:rsid w:val="0000089C"/>
    <w:rsid w:val="00000ADD"/>
    <w:rsid w:val="000011F8"/>
    <w:rsid w:val="00001C97"/>
    <w:rsid w:val="00002AB0"/>
    <w:rsid w:val="00002FFA"/>
    <w:rsid w:val="00003AD6"/>
    <w:rsid w:val="000049DA"/>
    <w:rsid w:val="00004ABD"/>
    <w:rsid w:val="00004F54"/>
    <w:rsid w:val="00005E82"/>
    <w:rsid w:val="000060E8"/>
    <w:rsid w:val="00007392"/>
    <w:rsid w:val="00007AB9"/>
    <w:rsid w:val="000113BF"/>
    <w:rsid w:val="00012675"/>
    <w:rsid w:val="000141BC"/>
    <w:rsid w:val="00015760"/>
    <w:rsid w:val="0001733F"/>
    <w:rsid w:val="000174A7"/>
    <w:rsid w:val="000227E0"/>
    <w:rsid w:val="00024498"/>
    <w:rsid w:val="000244D6"/>
    <w:rsid w:val="000248EA"/>
    <w:rsid w:val="00025298"/>
    <w:rsid w:val="00025940"/>
    <w:rsid w:val="00026A2E"/>
    <w:rsid w:val="00026EDE"/>
    <w:rsid w:val="00026F59"/>
    <w:rsid w:val="00027D10"/>
    <w:rsid w:val="0003038A"/>
    <w:rsid w:val="00032AAE"/>
    <w:rsid w:val="00033170"/>
    <w:rsid w:val="00033AEB"/>
    <w:rsid w:val="000346A7"/>
    <w:rsid w:val="00036192"/>
    <w:rsid w:val="0003627A"/>
    <w:rsid w:val="000407C5"/>
    <w:rsid w:val="00040BDF"/>
    <w:rsid w:val="00041DD4"/>
    <w:rsid w:val="00042DA6"/>
    <w:rsid w:val="00043C51"/>
    <w:rsid w:val="00043E88"/>
    <w:rsid w:val="0004438B"/>
    <w:rsid w:val="000445CA"/>
    <w:rsid w:val="0004499A"/>
    <w:rsid w:val="00045806"/>
    <w:rsid w:val="00045D7B"/>
    <w:rsid w:val="00046A81"/>
    <w:rsid w:val="00046B17"/>
    <w:rsid w:val="00050838"/>
    <w:rsid w:val="000515AD"/>
    <w:rsid w:val="00052B6B"/>
    <w:rsid w:val="00052C74"/>
    <w:rsid w:val="00053613"/>
    <w:rsid w:val="00053867"/>
    <w:rsid w:val="000538D9"/>
    <w:rsid w:val="00053CD2"/>
    <w:rsid w:val="00054380"/>
    <w:rsid w:val="000554B7"/>
    <w:rsid w:val="00056120"/>
    <w:rsid w:val="00056340"/>
    <w:rsid w:val="0005783E"/>
    <w:rsid w:val="00060004"/>
    <w:rsid w:val="00060ED6"/>
    <w:rsid w:val="00061164"/>
    <w:rsid w:val="00061F41"/>
    <w:rsid w:val="0006259E"/>
    <w:rsid w:val="000632ED"/>
    <w:rsid w:val="00063F99"/>
    <w:rsid w:val="00064824"/>
    <w:rsid w:val="00064FE9"/>
    <w:rsid w:val="0006560C"/>
    <w:rsid w:val="00066E4B"/>
    <w:rsid w:val="00066E95"/>
    <w:rsid w:val="000673AF"/>
    <w:rsid w:val="0006761C"/>
    <w:rsid w:val="000679B5"/>
    <w:rsid w:val="00067AC0"/>
    <w:rsid w:val="00067C2A"/>
    <w:rsid w:val="000703BE"/>
    <w:rsid w:val="0007144F"/>
    <w:rsid w:val="0007167C"/>
    <w:rsid w:val="00071C09"/>
    <w:rsid w:val="00072773"/>
    <w:rsid w:val="0007390C"/>
    <w:rsid w:val="0007492B"/>
    <w:rsid w:val="00076E5D"/>
    <w:rsid w:val="00076EB2"/>
    <w:rsid w:val="00077239"/>
    <w:rsid w:val="00077626"/>
    <w:rsid w:val="0008069F"/>
    <w:rsid w:val="00081939"/>
    <w:rsid w:val="00081B17"/>
    <w:rsid w:val="00081E2B"/>
    <w:rsid w:val="000821DE"/>
    <w:rsid w:val="00083D17"/>
    <w:rsid w:val="0008463C"/>
    <w:rsid w:val="00084C7A"/>
    <w:rsid w:val="00084DEF"/>
    <w:rsid w:val="0008560D"/>
    <w:rsid w:val="000862A8"/>
    <w:rsid w:val="000872E2"/>
    <w:rsid w:val="00090F23"/>
    <w:rsid w:val="00094140"/>
    <w:rsid w:val="0009419B"/>
    <w:rsid w:val="00094251"/>
    <w:rsid w:val="0009488C"/>
    <w:rsid w:val="0009490F"/>
    <w:rsid w:val="00094AB3"/>
    <w:rsid w:val="00094E97"/>
    <w:rsid w:val="000959CB"/>
    <w:rsid w:val="00095C34"/>
    <w:rsid w:val="000965C2"/>
    <w:rsid w:val="00096A5C"/>
    <w:rsid w:val="000A0CD0"/>
    <w:rsid w:val="000A11A3"/>
    <w:rsid w:val="000A17AD"/>
    <w:rsid w:val="000A247A"/>
    <w:rsid w:val="000A2A84"/>
    <w:rsid w:val="000A3050"/>
    <w:rsid w:val="000A360E"/>
    <w:rsid w:val="000A47F3"/>
    <w:rsid w:val="000A502F"/>
    <w:rsid w:val="000A7529"/>
    <w:rsid w:val="000A7546"/>
    <w:rsid w:val="000B05D2"/>
    <w:rsid w:val="000B0E45"/>
    <w:rsid w:val="000B274D"/>
    <w:rsid w:val="000B3F85"/>
    <w:rsid w:val="000B4A55"/>
    <w:rsid w:val="000B4CE1"/>
    <w:rsid w:val="000B654C"/>
    <w:rsid w:val="000B67A9"/>
    <w:rsid w:val="000B7039"/>
    <w:rsid w:val="000C1222"/>
    <w:rsid w:val="000C1551"/>
    <w:rsid w:val="000C1B83"/>
    <w:rsid w:val="000C2E8F"/>
    <w:rsid w:val="000C37A6"/>
    <w:rsid w:val="000C3C17"/>
    <w:rsid w:val="000C4686"/>
    <w:rsid w:val="000C548F"/>
    <w:rsid w:val="000C56CD"/>
    <w:rsid w:val="000C681B"/>
    <w:rsid w:val="000D055C"/>
    <w:rsid w:val="000D0CED"/>
    <w:rsid w:val="000D1BB7"/>
    <w:rsid w:val="000D1E2E"/>
    <w:rsid w:val="000D1FC9"/>
    <w:rsid w:val="000D2790"/>
    <w:rsid w:val="000D3773"/>
    <w:rsid w:val="000D46F5"/>
    <w:rsid w:val="000D4878"/>
    <w:rsid w:val="000D5DE3"/>
    <w:rsid w:val="000D6374"/>
    <w:rsid w:val="000D6681"/>
    <w:rsid w:val="000E0539"/>
    <w:rsid w:val="000E0F64"/>
    <w:rsid w:val="000E1406"/>
    <w:rsid w:val="000E2281"/>
    <w:rsid w:val="000E2295"/>
    <w:rsid w:val="000E249B"/>
    <w:rsid w:val="000E28B7"/>
    <w:rsid w:val="000E31AA"/>
    <w:rsid w:val="000E6270"/>
    <w:rsid w:val="000F02C6"/>
    <w:rsid w:val="000F05F9"/>
    <w:rsid w:val="000F06F3"/>
    <w:rsid w:val="000F0714"/>
    <w:rsid w:val="000F0B8C"/>
    <w:rsid w:val="000F0E1A"/>
    <w:rsid w:val="000F14F1"/>
    <w:rsid w:val="000F1F7F"/>
    <w:rsid w:val="000F260B"/>
    <w:rsid w:val="000F394D"/>
    <w:rsid w:val="000F417C"/>
    <w:rsid w:val="000F4DA4"/>
    <w:rsid w:val="000F5233"/>
    <w:rsid w:val="000F5D70"/>
    <w:rsid w:val="000F625A"/>
    <w:rsid w:val="000F69CF"/>
    <w:rsid w:val="000F7ECD"/>
    <w:rsid w:val="00101A07"/>
    <w:rsid w:val="001037E2"/>
    <w:rsid w:val="00104029"/>
    <w:rsid w:val="00104AED"/>
    <w:rsid w:val="00105E80"/>
    <w:rsid w:val="00106EC9"/>
    <w:rsid w:val="0010739D"/>
    <w:rsid w:val="001077CC"/>
    <w:rsid w:val="00107A66"/>
    <w:rsid w:val="00107DDF"/>
    <w:rsid w:val="00110F8E"/>
    <w:rsid w:val="00111F04"/>
    <w:rsid w:val="00111FC4"/>
    <w:rsid w:val="00114806"/>
    <w:rsid w:val="00115D67"/>
    <w:rsid w:val="0011600E"/>
    <w:rsid w:val="001164CB"/>
    <w:rsid w:val="00117207"/>
    <w:rsid w:val="00117478"/>
    <w:rsid w:val="00117A1F"/>
    <w:rsid w:val="00117BC4"/>
    <w:rsid w:val="00120453"/>
    <w:rsid w:val="00120FB9"/>
    <w:rsid w:val="001217E0"/>
    <w:rsid w:val="00122CE6"/>
    <w:rsid w:val="0012329F"/>
    <w:rsid w:val="001236A7"/>
    <w:rsid w:val="001255B2"/>
    <w:rsid w:val="001257DD"/>
    <w:rsid w:val="0012596E"/>
    <w:rsid w:val="001268A8"/>
    <w:rsid w:val="00127F9A"/>
    <w:rsid w:val="001332B5"/>
    <w:rsid w:val="001333FE"/>
    <w:rsid w:val="00134DE4"/>
    <w:rsid w:val="00135766"/>
    <w:rsid w:val="00135C38"/>
    <w:rsid w:val="00136C18"/>
    <w:rsid w:val="00140314"/>
    <w:rsid w:val="00140693"/>
    <w:rsid w:val="00140840"/>
    <w:rsid w:val="00140D74"/>
    <w:rsid w:val="00141C36"/>
    <w:rsid w:val="00141D40"/>
    <w:rsid w:val="00141F0C"/>
    <w:rsid w:val="00142F7A"/>
    <w:rsid w:val="00143052"/>
    <w:rsid w:val="001431C5"/>
    <w:rsid w:val="00143D09"/>
    <w:rsid w:val="00144300"/>
    <w:rsid w:val="001450C4"/>
    <w:rsid w:val="001469C3"/>
    <w:rsid w:val="001470B2"/>
    <w:rsid w:val="001474AE"/>
    <w:rsid w:val="00147C6C"/>
    <w:rsid w:val="00150D49"/>
    <w:rsid w:val="00150F4E"/>
    <w:rsid w:val="00151587"/>
    <w:rsid w:val="001519F5"/>
    <w:rsid w:val="00151E9E"/>
    <w:rsid w:val="00152696"/>
    <w:rsid w:val="0015426B"/>
    <w:rsid w:val="001554BA"/>
    <w:rsid w:val="00155687"/>
    <w:rsid w:val="00155764"/>
    <w:rsid w:val="00156D3B"/>
    <w:rsid w:val="00156EC0"/>
    <w:rsid w:val="001575C3"/>
    <w:rsid w:val="00160327"/>
    <w:rsid w:val="001618B9"/>
    <w:rsid w:val="00161C23"/>
    <w:rsid w:val="00161FA0"/>
    <w:rsid w:val="0016260C"/>
    <w:rsid w:val="00162D71"/>
    <w:rsid w:val="00163DD7"/>
    <w:rsid w:val="00165275"/>
    <w:rsid w:val="00166297"/>
    <w:rsid w:val="00166C42"/>
    <w:rsid w:val="00167D03"/>
    <w:rsid w:val="00167FF0"/>
    <w:rsid w:val="001702E3"/>
    <w:rsid w:val="001715F6"/>
    <w:rsid w:val="001718A2"/>
    <w:rsid w:val="00172D1E"/>
    <w:rsid w:val="00172FED"/>
    <w:rsid w:val="00173357"/>
    <w:rsid w:val="00173758"/>
    <w:rsid w:val="00174065"/>
    <w:rsid w:val="0017457E"/>
    <w:rsid w:val="001747F8"/>
    <w:rsid w:val="0017486B"/>
    <w:rsid w:val="00174969"/>
    <w:rsid w:val="001750A9"/>
    <w:rsid w:val="00176841"/>
    <w:rsid w:val="00181262"/>
    <w:rsid w:val="00181DC0"/>
    <w:rsid w:val="00182722"/>
    <w:rsid w:val="00183047"/>
    <w:rsid w:val="001832CC"/>
    <w:rsid w:val="00184274"/>
    <w:rsid w:val="00185B82"/>
    <w:rsid w:val="00185F66"/>
    <w:rsid w:val="00186145"/>
    <w:rsid w:val="00186689"/>
    <w:rsid w:val="00187B04"/>
    <w:rsid w:val="00190155"/>
    <w:rsid w:val="00191307"/>
    <w:rsid w:val="0019235B"/>
    <w:rsid w:val="00192757"/>
    <w:rsid w:val="00192D03"/>
    <w:rsid w:val="00193912"/>
    <w:rsid w:val="00194FAD"/>
    <w:rsid w:val="00195A98"/>
    <w:rsid w:val="0019697B"/>
    <w:rsid w:val="00196FD8"/>
    <w:rsid w:val="00197344"/>
    <w:rsid w:val="001A01D0"/>
    <w:rsid w:val="001A0C19"/>
    <w:rsid w:val="001A276A"/>
    <w:rsid w:val="001A2BED"/>
    <w:rsid w:val="001A31DF"/>
    <w:rsid w:val="001A3505"/>
    <w:rsid w:val="001A4356"/>
    <w:rsid w:val="001A4482"/>
    <w:rsid w:val="001A586C"/>
    <w:rsid w:val="001A62C2"/>
    <w:rsid w:val="001A63D6"/>
    <w:rsid w:val="001A739E"/>
    <w:rsid w:val="001B05B5"/>
    <w:rsid w:val="001B09C3"/>
    <w:rsid w:val="001B132C"/>
    <w:rsid w:val="001B1B5D"/>
    <w:rsid w:val="001B1F38"/>
    <w:rsid w:val="001B274D"/>
    <w:rsid w:val="001B2A43"/>
    <w:rsid w:val="001B31FB"/>
    <w:rsid w:val="001B359E"/>
    <w:rsid w:val="001B490B"/>
    <w:rsid w:val="001B4C47"/>
    <w:rsid w:val="001B647B"/>
    <w:rsid w:val="001B6699"/>
    <w:rsid w:val="001B6D08"/>
    <w:rsid w:val="001B7595"/>
    <w:rsid w:val="001C0958"/>
    <w:rsid w:val="001C23C1"/>
    <w:rsid w:val="001C2E2E"/>
    <w:rsid w:val="001C390B"/>
    <w:rsid w:val="001C4AF8"/>
    <w:rsid w:val="001C5151"/>
    <w:rsid w:val="001C55B8"/>
    <w:rsid w:val="001C5B54"/>
    <w:rsid w:val="001C5F31"/>
    <w:rsid w:val="001C5F52"/>
    <w:rsid w:val="001C6DE2"/>
    <w:rsid w:val="001C7014"/>
    <w:rsid w:val="001C7017"/>
    <w:rsid w:val="001C7464"/>
    <w:rsid w:val="001D018D"/>
    <w:rsid w:val="001D0284"/>
    <w:rsid w:val="001D0E5D"/>
    <w:rsid w:val="001D114B"/>
    <w:rsid w:val="001D1FDC"/>
    <w:rsid w:val="001D292F"/>
    <w:rsid w:val="001D38B5"/>
    <w:rsid w:val="001D487F"/>
    <w:rsid w:val="001D4C2A"/>
    <w:rsid w:val="001D54BF"/>
    <w:rsid w:val="001D5B1E"/>
    <w:rsid w:val="001D731D"/>
    <w:rsid w:val="001E0197"/>
    <w:rsid w:val="001E08E3"/>
    <w:rsid w:val="001E1C90"/>
    <w:rsid w:val="001E275A"/>
    <w:rsid w:val="001E29B3"/>
    <w:rsid w:val="001E2E7B"/>
    <w:rsid w:val="001E36A3"/>
    <w:rsid w:val="001E3841"/>
    <w:rsid w:val="001E403E"/>
    <w:rsid w:val="001E4DAC"/>
    <w:rsid w:val="001E4F13"/>
    <w:rsid w:val="001E537C"/>
    <w:rsid w:val="001E5D90"/>
    <w:rsid w:val="001E6610"/>
    <w:rsid w:val="001E6F79"/>
    <w:rsid w:val="001E724E"/>
    <w:rsid w:val="001F04AC"/>
    <w:rsid w:val="001F2B90"/>
    <w:rsid w:val="001F36DA"/>
    <w:rsid w:val="001F3A8C"/>
    <w:rsid w:val="001F42D7"/>
    <w:rsid w:val="001F4FBF"/>
    <w:rsid w:val="001F5256"/>
    <w:rsid w:val="001F5794"/>
    <w:rsid w:val="001F57AC"/>
    <w:rsid w:val="001F57F2"/>
    <w:rsid w:val="001F5A61"/>
    <w:rsid w:val="001F5B6A"/>
    <w:rsid w:val="001F6186"/>
    <w:rsid w:val="001F651A"/>
    <w:rsid w:val="001F664B"/>
    <w:rsid w:val="001F66A1"/>
    <w:rsid w:val="001F6F2E"/>
    <w:rsid w:val="001F771F"/>
    <w:rsid w:val="001F78E6"/>
    <w:rsid w:val="00200B7D"/>
    <w:rsid w:val="00200C0C"/>
    <w:rsid w:val="00200D4E"/>
    <w:rsid w:val="0020120C"/>
    <w:rsid w:val="00201862"/>
    <w:rsid w:val="0020192B"/>
    <w:rsid w:val="0020255A"/>
    <w:rsid w:val="00202827"/>
    <w:rsid w:val="00202D9A"/>
    <w:rsid w:val="0020315B"/>
    <w:rsid w:val="0020340A"/>
    <w:rsid w:val="00203E83"/>
    <w:rsid w:val="00205441"/>
    <w:rsid w:val="002056F6"/>
    <w:rsid w:val="00205E4D"/>
    <w:rsid w:val="002063B5"/>
    <w:rsid w:val="00210591"/>
    <w:rsid w:val="00210797"/>
    <w:rsid w:val="00210D2F"/>
    <w:rsid w:val="00210ECD"/>
    <w:rsid w:val="00211266"/>
    <w:rsid w:val="00212607"/>
    <w:rsid w:val="002128B5"/>
    <w:rsid w:val="00212BA2"/>
    <w:rsid w:val="00215102"/>
    <w:rsid w:val="002151EB"/>
    <w:rsid w:val="00215FF2"/>
    <w:rsid w:val="002177C6"/>
    <w:rsid w:val="00220103"/>
    <w:rsid w:val="00222B8B"/>
    <w:rsid w:val="00222D37"/>
    <w:rsid w:val="0022329A"/>
    <w:rsid w:val="002236B6"/>
    <w:rsid w:val="002237B9"/>
    <w:rsid w:val="00223BFE"/>
    <w:rsid w:val="00223DF4"/>
    <w:rsid w:val="00224443"/>
    <w:rsid w:val="00224675"/>
    <w:rsid w:val="00224C05"/>
    <w:rsid w:val="00225315"/>
    <w:rsid w:val="00225435"/>
    <w:rsid w:val="002262DF"/>
    <w:rsid w:val="00227A6D"/>
    <w:rsid w:val="00227E2A"/>
    <w:rsid w:val="00227E6F"/>
    <w:rsid w:val="00230133"/>
    <w:rsid w:val="0023184C"/>
    <w:rsid w:val="00231F70"/>
    <w:rsid w:val="00232AA4"/>
    <w:rsid w:val="00232BE0"/>
    <w:rsid w:val="002333B9"/>
    <w:rsid w:val="00233B1F"/>
    <w:rsid w:val="00233C18"/>
    <w:rsid w:val="00234EF7"/>
    <w:rsid w:val="0023580A"/>
    <w:rsid w:val="00235C8B"/>
    <w:rsid w:val="00240360"/>
    <w:rsid w:val="002403A1"/>
    <w:rsid w:val="002405CA"/>
    <w:rsid w:val="002406CF"/>
    <w:rsid w:val="00240DBA"/>
    <w:rsid w:val="002412BF"/>
    <w:rsid w:val="00242202"/>
    <w:rsid w:val="0024247B"/>
    <w:rsid w:val="002426A1"/>
    <w:rsid w:val="00243E73"/>
    <w:rsid w:val="0024436E"/>
    <w:rsid w:val="002443B0"/>
    <w:rsid w:val="00244917"/>
    <w:rsid w:val="00244951"/>
    <w:rsid w:val="00244B8A"/>
    <w:rsid w:val="00244BC5"/>
    <w:rsid w:val="00245651"/>
    <w:rsid w:val="00246C8D"/>
    <w:rsid w:val="00247288"/>
    <w:rsid w:val="0024759E"/>
    <w:rsid w:val="002525ED"/>
    <w:rsid w:val="00252A79"/>
    <w:rsid w:val="00252CA6"/>
    <w:rsid w:val="00252EE3"/>
    <w:rsid w:val="0025353B"/>
    <w:rsid w:val="00255805"/>
    <w:rsid w:val="00256676"/>
    <w:rsid w:val="00256FBE"/>
    <w:rsid w:val="002575F2"/>
    <w:rsid w:val="0025764F"/>
    <w:rsid w:val="002576CB"/>
    <w:rsid w:val="00257789"/>
    <w:rsid w:val="00260217"/>
    <w:rsid w:val="00260582"/>
    <w:rsid w:val="002605F8"/>
    <w:rsid w:val="00260D53"/>
    <w:rsid w:val="00261C58"/>
    <w:rsid w:val="00262415"/>
    <w:rsid w:val="00262421"/>
    <w:rsid w:val="00263810"/>
    <w:rsid w:val="00263A2C"/>
    <w:rsid w:val="00263F24"/>
    <w:rsid w:val="00264114"/>
    <w:rsid w:val="002658ED"/>
    <w:rsid w:val="00265A7B"/>
    <w:rsid w:val="00266A90"/>
    <w:rsid w:val="00267C03"/>
    <w:rsid w:val="00270A7F"/>
    <w:rsid w:val="00270CFF"/>
    <w:rsid w:val="0027104F"/>
    <w:rsid w:val="00271C19"/>
    <w:rsid w:val="00272705"/>
    <w:rsid w:val="00273122"/>
    <w:rsid w:val="00273EFE"/>
    <w:rsid w:val="00274ADA"/>
    <w:rsid w:val="00276224"/>
    <w:rsid w:val="00276947"/>
    <w:rsid w:val="00276EA2"/>
    <w:rsid w:val="00280631"/>
    <w:rsid w:val="00280FF8"/>
    <w:rsid w:val="0028108A"/>
    <w:rsid w:val="002819DA"/>
    <w:rsid w:val="00281A88"/>
    <w:rsid w:val="00282732"/>
    <w:rsid w:val="00282775"/>
    <w:rsid w:val="00283132"/>
    <w:rsid w:val="00283D5F"/>
    <w:rsid w:val="00284737"/>
    <w:rsid w:val="002864F8"/>
    <w:rsid w:val="0028796F"/>
    <w:rsid w:val="00290512"/>
    <w:rsid w:val="002912AE"/>
    <w:rsid w:val="00291BE0"/>
    <w:rsid w:val="00292B29"/>
    <w:rsid w:val="002935DC"/>
    <w:rsid w:val="002954D2"/>
    <w:rsid w:val="00297933"/>
    <w:rsid w:val="00297DC5"/>
    <w:rsid w:val="002A02FC"/>
    <w:rsid w:val="002A0838"/>
    <w:rsid w:val="002A20C0"/>
    <w:rsid w:val="002A335C"/>
    <w:rsid w:val="002A34F2"/>
    <w:rsid w:val="002A42B8"/>
    <w:rsid w:val="002A4A4C"/>
    <w:rsid w:val="002A6071"/>
    <w:rsid w:val="002B03F8"/>
    <w:rsid w:val="002B051A"/>
    <w:rsid w:val="002B0A74"/>
    <w:rsid w:val="002B1AAB"/>
    <w:rsid w:val="002B3B85"/>
    <w:rsid w:val="002B5A7E"/>
    <w:rsid w:val="002B7B68"/>
    <w:rsid w:val="002B7C7B"/>
    <w:rsid w:val="002C08C1"/>
    <w:rsid w:val="002C09F2"/>
    <w:rsid w:val="002C2756"/>
    <w:rsid w:val="002C3989"/>
    <w:rsid w:val="002C43E9"/>
    <w:rsid w:val="002C4AD6"/>
    <w:rsid w:val="002C51EF"/>
    <w:rsid w:val="002C5472"/>
    <w:rsid w:val="002C7F91"/>
    <w:rsid w:val="002D16E7"/>
    <w:rsid w:val="002D218A"/>
    <w:rsid w:val="002D2E84"/>
    <w:rsid w:val="002D3584"/>
    <w:rsid w:val="002D46BE"/>
    <w:rsid w:val="002D4D51"/>
    <w:rsid w:val="002D56F9"/>
    <w:rsid w:val="002D5A56"/>
    <w:rsid w:val="002D62D9"/>
    <w:rsid w:val="002D6B3E"/>
    <w:rsid w:val="002D72A7"/>
    <w:rsid w:val="002D7525"/>
    <w:rsid w:val="002D7697"/>
    <w:rsid w:val="002E03C1"/>
    <w:rsid w:val="002E18DA"/>
    <w:rsid w:val="002E24C6"/>
    <w:rsid w:val="002E31BE"/>
    <w:rsid w:val="002E36C8"/>
    <w:rsid w:val="002E3EDF"/>
    <w:rsid w:val="002E46FF"/>
    <w:rsid w:val="002E5742"/>
    <w:rsid w:val="002E7051"/>
    <w:rsid w:val="002E7EC8"/>
    <w:rsid w:val="002F0159"/>
    <w:rsid w:val="002F01A7"/>
    <w:rsid w:val="002F0DFB"/>
    <w:rsid w:val="002F13D9"/>
    <w:rsid w:val="002F14A5"/>
    <w:rsid w:val="002F1B73"/>
    <w:rsid w:val="002F20E0"/>
    <w:rsid w:val="002F2269"/>
    <w:rsid w:val="002F342F"/>
    <w:rsid w:val="002F36EC"/>
    <w:rsid w:val="002F37C7"/>
    <w:rsid w:val="002F4668"/>
    <w:rsid w:val="002F46A5"/>
    <w:rsid w:val="002F4A39"/>
    <w:rsid w:val="002F5090"/>
    <w:rsid w:val="002F5E2A"/>
    <w:rsid w:val="002F5EC9"/>
    <w:rsid w:val="002F653E"/>
    <w:rsid w:val="002F67E7"/>
    <w:rsid w:val="002F75C3"/>
    <w:rsid w:val="002F7FDF"/>
    <w:rsid w:val="00300B68"/>
    <w:rsid w:val="00301E9B"/>
    <w:rsid w:val="0030266D"/>
    <w:rsid w:val="00302CCA"/>
    <w:rsid w:val="00302D63"/>
    <w:rsid w:val="00303716"/>
    <w:rsid w:val="00303E1C"/>
    <w:rsid w:val="003042A8"/>
    <w:rsid w:val="003045B9"/>
    <w:rsid w:val="00304A8F"/>
    <w:rsid w:val="00304B1B"/>
    <w:rsid w:val="00305B39"/>
    <w:rsid w:val="00306107"/>
    <w:rsid w:val="003063F0"/>
    <w:rsid w:val="00306F42"/>
    <w:rsid w:val="003108E4"/>
    <w:rsid w:val="00310C7F"/>
    <w:rsid w:val="00311901"/>
    <w:rsid w:val="00311B5F"/>
    <w:rsid w:val="00312018"/>
    <w:rsid w:val="00313255"/>
    <w:rsid w:val="0031329F"/>
    <w:rsid w:val="0031392C"/>
    <w:rsid w:val="0031458D"/>
    <w:rsid w:val="00315472"/>
    <w:rsid w:val="003160B3"/>
    <w:rsid w:val="0031681C"/>
    <w:rsid w:val="003177A7"/>
    <w:rsid w:val="0031786E"/>
    <w:rsid w:val="003201F8"/>
    <w:rsid w:val="00320268"/>
    <w:rsid w:val="003218F0"/>
    <w:rsid w:val="0032191B"/>
    <w:rsid w:val="00322030"/>
    <w:rsid w:val="003222B1"/>
    <w:rsid w:val="0032481E"/>
    <w:rsid w:val="00324B0E"/>
    <w:rsid w:val="00325E57"/>
    <w:rsid w:val="00326C10"/>
    <w:rsid w:val="00330089"/>
    <w:rsid w:val="00330131"/>
    <w:rsid w:val="00330404"/>
    <w:rsid w:val="00331265"/>
    <w:rsid w:val="00331389"/>
    <w:rsid w:val="0033233E"/>
    <w:rsid w:val="003323BE"/>
    <w:rsid w:val="00333FFE"/>
    <w:rsid w:val="00335487"/>
    <w:rsid w:val="0033549E"/>
    <w:rsid w:val="003358E1"/>
    <w:rsid w:val="0033643F"/>
    <w:rsid w:val="00337934"/>
    <w:rsid w:val="00337C9E"/>
    <w:rsid w:val="00337E01"/>
    <w:rsid w:val="003402C7"/>
    <w:rsid w:val="003436D9"/>
    <w:rsid w:val="003436F4"/>
    <w:rsid w:val="00343CE4"/>
    <w:rsid w:val="00343E4F"/>
    <w:rsid w:val="003460EA"/>
    <w:rsid w:val="003463D4"/>
    <w:rsid w:val="0034672A"/>
    <w:rsid w:val="00346C7F"/>
    <w:rsid w:val="00350C14"/>
    <w:rsid w:val="00350FCA"/>
    <w:rsid w:val="003524B2"/>
    <w:rsid w:val="003525BF"/>
    <w:rsid w:val="0035363D"/>
    <w:rsid w:val="003552DA"/>
    <w:rsid w:val="00355427"/>
    <w:rsid w:val="003556B9"/>
    <w:rsid w:val="003565A3"/>
    <w:rsid w:val="00356FFF"/>
    <w:rsid w:val="0035709D"/>
    <w:rsid w:val="00362BA1"/>
    <w:rsid w:val="00362BFF"/>
    <w:rsid w:val="00363233"/>
    <w:rsid w:val="00363D5C"/>
    <w:rsid w:val="003647CC"/>
    <w:rsid w:val="00364AD0"/>
    <w:rsid w:val="00365085"/>
    <w:rsid w:val="0036508F"/>
    <w:rsid w:val="003667A0"/>
    <w:rsid w:val="00371E6D"/>
    <w:rsid w:val="003722EE"/>
    <w:rsid w:val="00372B1B"/>
    <w:rsid w:val="003730DF"/>
    <w:rsid w:val="003732AD"/>
    <w:rsid w:val="0037393C"/>
    <w:rsid w:val="0037408A"/>
    <w:rsid w:val="003746C6"/>
    <w:rsid w:val="00374CC7"/>
    <w:rsid w:val="00375071"/>
    <w:rsid w:val="00375A4C"/>
    <w:rsid w:val="0037639D"/>
    <w:rsid w:val="00380255"/>
    <w:rsid w:val="00381928"/>
    <w:rsid w:val="00384BD0"/>
    <w:rsid w:val="003851ED"/>
    <w:rsid w:val="00386219"/>
    <w:rsid w:val="00387765"/>
    <w:rsid w:val="00391174"/>
    <w:rsid w:val="00391340"/>
    <w:rsid w:val="00391DE2"/>
    <w:rsid w:val="0039225A"/>
    <w:rsid w:val="00392777"/>
    <w:rsid w:val="00392FAE"/>
    <w:rsid w:val="00393AF3"/>
    <w:rsid w:val="00394301"/>
    <w:rsid w:val="0039586E"/>
    <w:rsid w:val="00395AC8"/>
    <w:rsid w:val="00396916"/>
    <w:rsid w:val="003975A0"/>
    <w:rsid w:val="003A06DA"/>
    <w:rsid w:val="003A145A"/>
    <w:rsid w:val="003A2234"/>
    <w:rsid w:val="003A2A83"/>
    <w:rsid w:val="003A2C62"/>
    <w:rsid w:val="003A441D"/>
    <w:rsid w:val="003A4AED"/>
    <w:rsid w:val="003A5646"/>
    <w:rsid w:val="003A5971"/>
    <w:rsid w:val="003A7B2D"/>
    <w:rsid w:val="003A7BEB"/>
    <w:rsid w:val="003B1C6E"/>
    <w:rsid w:val="003B2677"/>
    <w:rsid w:val="003B2D38"/>
    <w:rsid w:val="003B38F4"/>
    <w:rsid w:val="003B3FC0"/>
    <w:rsid w:val="003B485F"/>
    <w:rsid w:val="003B4893"/>
    <w:rsid w:val="003B503D"/>
    <w:rsid w:val="003B55F8"/>
    <w:rsid w:val="003B5773"/>
    <w:rsid w:val="003B5A92"/>
    <w:rsid w:val="003B654E"/>
    <w:rsid w:val="003B6B8B"/>
    <w:rsid w:val="003B6BA9"/>
    <w:rsid w:val="003C0CE3"/>
    <w:rsid w:val="003C1365"/>
    <w:rsid w:val="003C163C"/>
    <w:rsid w:val="003C1CFF"/>
    <w:rsid w:val="003C1D02"/>
    <w:rsid w:val="003C2E25"/>
    <w:rsid w:val="003C43FA"/>
    <w:rsid w:val="003C4566"/>
    <w:rsid w:val="003C503A"/>
    <w:rsid w:val="003C5F6C"/>
    <w:rsid w:val="003C6889"/>
    <w:rsid w:val="003C7D08"/>
    <w:rsid w:val="003D06B7"/>
    <w:rsid w:val="003D1601"/>
    <w:rsid w:val="003D20EF"/>
    <w:rsid w:val="003D4B2E"/>
    <w:rsid w:val="003D4D69"/>
    <w:rsid w:val="003D518B"/>
    <w:rsid w:val="003D5779"/>
    <w:rsid w:val="003D62A6"/>
    <w:rsid w:val="003D74B6"/>
    <w:rsid w:val="003D75EA"/>
    <w:rsid w:val="003E004E"/>
    <w:rsid w:val="003E0983"/>
    <w:rsid w:val="003E199C"/>
    <w:rsid w:val="003E2961"/>
    <w:rsid w:val="003E3EAC"/>
    <w:rsid w:val="003E482F"/>
    <w:rsid w:val="003E62E0"/>
    <w:rsid w:val="003E7CF2"/>
    <w:rsid w:val="003F0B29"/>
    <w:rsid w:val="003F19F7"/>
    <w:rsid w:val="003F3509"/>
    <w:rsid w:val="003F3F30"/>
    <w:rsid w:val="003F4413"/>
    <w:rsid w:val="003F4454"/>
    <w:rsid w:val="003F563D"/>
    <w:rsid w:val="003F637A"/>
    <w:rsid w:val="003F71FE"/>
    <w:rsid w:val="003F7D7A"/>
    <w:rsid w:val="00402A3A"/>
    <w:rsid w:val="00402A63"/>
    <w:rsid w:val="00404216"/>
    <w:rsid w:val="004043A8"/>
    <w:rsid w:val="00404515"/>
    <w:rsid w:val="00405625"/>
    <w:rsid w:val="00405765"/>
    <w:rsid w:val="004066BF"/>
    <w:rsid w:val="0040692E"/>
    <w:rsid w:val="00406E43"/>
    <w:rsid w:val="0040738F"/>
    <w:rsid w:val="004077B8"/>
    <w:rsid w:val="00410A9B"/>
    <w:rsid w:val="00410DAD"/>
    <w:rsid w:val="00411E5E"/>
    <w:rsid w:val="00412AA2"/>
    <w:rsid w:val="004132E3"/>
    <w:rsid w:val="00413C75"/>
    <w:rsid w:val="00415059"/>
    <w:rsid w:val="00415494"/>
    <w:rsid w:val="00416856"/>
    <w:rsid w:val="00417A11"/>
    <w:rsid w:val="004205B3"/>
    <w:rsid w:val="00420675"/>
    <w:rsid w:val="00420CA9"/>
    <w:rsid w:val="00421A4F"/>
    <w:rsid w:val="00421A56"/>
    <w:rsid w:val="00421C15"/>
    <w:rsid w:val="00422171"/>
    <w:rsid w:val="004225FB"/>
    <w:rsid w:val="00423294"/>
    <w:rsid w:val="00423ACC"/>
    <w:rsid w:val="00424321"/>
    <w:rsid w:val="00424FBD"/>
    <w:rsid w:val="00425D24"/>
    <w:rsid w:val="0042620B"/>
    <w:rsid w:val="0042758D"/>
    <w:rsid w:val="004278EE"/>
    <w:rsid w:val="00427F0B"/>
    <w:rsid w:val="00430455"/>
    <w:rsid w:val="00430B4A"/>
    <w:rsid w:val="004312A6"/>
    <w:rsid w:val="004312CF"/>
    <w:rsid w:val="004315B6"/>
    <w:rsid w:val="00431B06"/>
    <w:rsid w:val="00432B9C"/>
    <w:rsid w:val="004341C5"/>
    <w:rsid w:val="00434705"/>
    <w:rsid w:val="00435680"/>
    <w:rsid w:val="00435E64"/>
    <w:rsid w:val="004379BE"/>
    <w:rsid w:val="00437E31"/>
    <w:rsid w:val="004405CC"/>
    <w:rsid w:val="00440895"/>
    <w:rsid w:val="004414E0"/>
    <w:rsid w:val="00442E22"/>
    <w:rsid w:val="00442F14"/>
    <w:rsid w:val="0044373C"/>
    <w:rsid w:val="00443BBB"/>
    <w:rsid w:val="00444A6C"/>
    <w:rsid w:val="0044533F"/>
    <w:rsid w:val="00445B78"/>
    <w:rsid w:val="0044658A"/>
    <w:rsid w:val="00447C0B"/>
    <w:rsid w:val="00452B8E"/>
    <w:rsid w:val="00453794"/>
    <w:rsid w:val="004537E0"/>
    <w:rsid w:val="00453848"/>
    <w:rsid w:val="004538AA"/>
    <w:rsid w:val="00453AE2"/>
    <w:rsid w:val="00453B4C"/>
    <w:rsid w:val="00454A5F"/>
    <w:rsid w:val="00455339"/>
    <w:rsid w:val="00455964"/>
    <w:rsid w:val="00457BAB"/>
    <w:rsid w:val="00457C07"/>
    <w:rsid w:val="00457C0C"/>
    <w:rsid w:val="00457E8B"/>
    <w:rsid w:val="004601D5"/>
    <w:rsid w:val="004609C1"/>
    <w:rsid w:val="00460C3C"/>
    <w:rsid w:val="00461646"/>
    <w:rsid w:val="00464B8F"/>
    <w:rsid w:val="00464FC6"/>
    <w:rsid w:val="00465025"/>
    <w:rsid w:val="00465673"/>
    <w:rsid w:val="00466212"/>
    <w:rsid w:val="00466A0A"/>
    <w:rsid w:val="00466ECD"/>
    <w:rsid w:val="00467003"/>
    <w:rsid w:val="004717FB"/>
    <w:rsid w:val="004737F0"/>
    <w:rsid w:val="00473EFF"/>
    <w:rsid w:val="004748C9"/>
    <w:rsid w:val="00475724"/>
    <w:rsid w:val="00475ECD"/>
    <w:rsid w:val="00476985"/>
    <w:rsid w:val="00476C67"/>
    <w:rsid w:val="004774AD"/>
    <w:rsid w:val="00477C32"/>
    <w:rsid w:val="00480357"/>
    <w:rsid w:val="00480B01"/>
    <w:rsid w:val="00480B0C"/>
    <w:rsid w:val="00483642"/>
    <w:rsid w:val="00483F42"/>
    <w:rsid w:val="00484B8B"/>
    <w:rsid w:val="00485D94"/>
    <w:rsid w:val="0048613F"/>
    <w:rsid w:val="00486ABF"/>
    <w:rsid w:val="00487936"/>
    <w:rsid w:val="004901A2"/>
    <w:rsid w:val="00490B70"/>
    <w:rsid w:val="00491292"/>
    <w:rsid w:val="004914F0"/>
    <w:rsid w:val="00492D63"/>
    <w:rsid w:val="004930EE"/>
    <w:rsid w:val="00494A00"/>
    <w:rsid w:val="00494F6A"/>
    <w:rsid w:val="00496B46"/>
    <w:rsid w:val="0049739E"/>
    <w:rsid w:val="004975AD"/>
    <w:rsid w:val="004A0062"/>
    <w:rsid w:val="004A11CD"/>
    <w:rsid w:val="004A1EC0"/>
    <w:rsid w:val="004A2363"/>
    <w:rsid w:val="004A2B15"/>
    <w:rsid w:val="004A3582"/>
    <w:rsid w:val="004A41D0"/>
    <w:rsid w:val="004A4707"/>
    <w:rsid w:val="004A5A26"/>
    <w:rsid w:val="004A5D90"/>
    <w:rsid w:val="004A67FD"/>
    <w:rsid w:val="004A6C3C"/>
    <w:rsid w:val="004A6EE9"/>
    <w:rsid w:val="004A6FDC"/>
    <w:rsid w:val="004A7C87"/>
    <w:rsid w:val="004B0E00"/>
    <w:rsid w:val="004B1155"/>
    <w:rsid w:val="004B2D00"/>
    <w:rsid w:val="004B39B7"/>
    <w:rsid w:val="004B3B5A"/>
    <w:rsid w:val="004B4200"/>
    <w:rsid w:val="004B520E"/>
    <w:rsid w:val="004B56AC"/>
    <w:rsid w:val="004B5CC0"/>
    <w:rsid w:val="004B685C"/>
    <w:rsid w:val="004B6AA2"/>
    <w:rsid w:val="004B77BA"/>
    <w:rsid w:val="004B77D8"/>
    <w:rsid w:val="004C0E67"/>
    <w:rsid w:val="004C15DE"/>
    <w:rsid w:val="004C1732"/>
    <w:rsid w:val="004C2C29"/>
    <w:rsid w:val="004C2E39"/>
    <w:rsid w:val="004C37B0"/>
    <w:rsid w:val="004C3E78"/>
    <w:rsid w:val="004C4CF4"/>
    <w:rsid w:val="004C5DBC"/>
    <w:rsid w:val="004D037F"/>
    <w:rsid w:val="004D065E"/>
    <w:rsid w:val="004D101F"/>
    <w:rsid w:val="004D18C9"/>
    <w:rsid w:val="004D23CD"/>
    <w:rsid w:val="004D2CAF"/>
    <w:rsid w:val="004D2FB6"/>
    <w:rsid w:val="004D3873"/>
    <w:rsid w:val="004D3B0E"/>
    <w:rsid w:val="004D3DAD"/>
    <w:rsid w:val="004D4B6D"/>
    <w:rsid w:val="004D5591"/>
    <w:rsid w:val="004D5D82"/>
    <w:rsid w:val="004D5DD1"/>
    <w:rsid w:val="004D62A6"/>
    <w:rsid w:val="004D6823"/>
    <w:rsid w:val="004D7287"/>
    <w:rsid w:val="004D74FA"/>
    <w:rsid w:val="004E0774"/>
    <w:rsid w:val="004E0A27"/>
    <w:rsid w:val="004E0FFB"/>
    <w:rsid w:val="004E1605"/>
    <w:rsid w:val="004E32FE"/>
    <w:rsid w:val="004E3645"/>
    <w:rsid w:val="004E36E0"/>
    <w:rsid w:val="004E4477"/>
    <w:rsid w:val="004E474C"/>
    <w:rsid w:val="004E4BB3"/>
    <w:rsid w:val="004E5F0A"/>
    <w:rsid w:val="004E625B"/>
    <w:rsid w:val="004F0446"/>
    <w:rsid w:val="004F078F"/>
    <w:rsid w:val="004F180F"/>
    <w:rsid w:val="004F1823"/>
    <w:rsid w:val="004F1852"/>
    <w:rsid w:val="004F1ED8"/>
    <w:rsid w:val="004F26B0"/>
    <w:rsid w:val="004F3519"/>
    <w:rsid w:val="004F3740"/>
    <w:rsid w:val="004F4206"/>
    <w:rsid w:val="004F62C0"/>
    <w:rsid w:val="004F6416"/>
    <w:rsid w:val="004F6552"/>
    <w:rsid w:val="004F6A35"/>
    <w:rsid w:val="004F6DFB"/>
    <w:rsid w:val="004F79FE"/>
    <w:rsid w:val="0050333E"/>
    <w:rsid w:val="00503E0A"/>
    <w:rsid w:val="00504D4E"/>
    <w:rsid w:val="005057DD"/>
    <w:rsid w:val="00511DCA"/>
    <w:rsid w:val="005126FD"/>
    <w:rsid w:val="00513C4A"/>
    <w:rsid w:val="00514728"/>
    <w:rsid w:val="00514735"/>
    <w:rsid w:val="00514871"/>
    <w:rsid w:val="0051499A"/>
    <w:rsid w:val="005150F7"/>
    <w:rsid w:val="00515EEC"/>
    <w:rsid w:val="00516D8F"/>
    <w:rsid w:val="00516EE7"/>
    <w:rsid w:val="00517BD4"/>
    <w:rsid w:val="00520228"/>
    <w:rsid w:val="005208E5"/>
    <w:rsid w:val="0052129E"/>
    <w:rsid w:val="00521AD5"/>
    <w:rsid w:val="0052211D"/>
    <w:rsid w:val="00523005"/>
    <w:rsid w:val="005231EB"/>
    <w:rsid w:val="00523217"/>
    <w:rsid w:val="00523279"/>
    <w:rsid w:val="00523867"/>
    <w:rsid w:val="00523963"/>
    <w:rsid w:val="00523F4A"/>
    <w:rsid w:val="005254AC"/>
    <w:rsid w:val="00525B44"/>
    <w:rsid w:val="00527526"/>
    <w:rsid w:val="0053056C"/>
    <w:rsid w:val="00530ECD"/>
    <w:rsid w:val="00531342"/>
    <w:rsid w:val="005319CB"/>
    <w:rsid w:val="00531F57"/>
    <w:rsid w:val="00532CC6"/>
    <w:rsid w:val="0053374A"/>
    <w:rsid w:val="0053455E"/>
    <w:rsid w:val="00535381"/>
    <w:rsid w:val="00535626"/>
    <w:rsid w:val="00535862"/>
    <w:rsid w:val="00535D82"/>
    <w:rsid w:val="0054030E"/>
    <w:rsid w:val="0054054B"/>
    <w:rsid w:val="00540E68"/>
    <w:rsid w:val="005411F2"/>
    <w:rsid w:val="00541D2F"/>
    <w:rsid w:val="00542B8A"/>
    <w:rsid w:val="00542F06"/>
    <w:rsid w:val="00543239"/>
    <w:rsid w:val="00543D66"/>
    <w:rsid w:val="0054419A"/>
    <w:rsid w:val="00544FFC"/>
    <w:rsid w:val="00545876"/>
    <w:rsid w:val="00545FD1"/>
    <w:rsid w:val="00547A56"/>
    <w:rsid w:val="005501EE"/>
    <w:rsid w:val="005506B2"/>
    <w:rsid w:val="005523ED"/>
    <w:rsid w:val="00552AB6"/>
    <w:rsid w:val="0055305C"/>
    <w:rsid w:val="005532FF"/>
    <w:rsid w:val="005547BA"/>
    <w:rsid w:val="00554B2B"/>
    <w:rsid w:val="00554D6F"/>
    <w:rsid w:val="0055554C"/>
    <w:rsid w:val="00555A59"/>
    <w:rsid w:val="00557375"/>
    <w:rsid w:val="0056220F"/>
    <w:rsid w:val="00562555"/>
    <w:rsid w:val="0056259A"/>
    <w:rsid w:val="0056358C"/>
    <w:rsid w:val="005657AA"/>
    <w:rsid w:val="00565949"/>
    <w:rsid w:val="0056596A"/>
    <w:rsid w:val="005668B8"/>
    <w:rsid w:val="005669A5"/>
    <w:rsid w:val="00566E12"/>
    <w:rsid w:val="00566E82"/>
    <w:rsid w:val="005672B6"/>
    <w:rsid w:val="00567F7E"/>
    <w:rsid w:val="00570625"/>
    <w:rsid w:val="00571317"/>
    <w:rsid w:val="00571945"/>
    <w:rsid w:val="00572368"/>
    <w:rsid w:val="0057344C"/>
    <w:rsid w:val="00575241"/>
    <w:rsid w:val="00575F91"/>
    <w:rsid w:val="005772A2"/>
    <w:rsid w:val="0057795C"/>
    <w:rsid w:val="00581C1B"/>
    <w:rsid w:val="0058325D"/>
    <w:rsid w:val="005837BA"/>
    <w:rsid w:val="005837C7"/>
    <w:rsid w:val="00583B62"/>
    <w:rsid w:val="00585763"/>
    <w:rsid w:val="00586996"/>
    <w:rsid w:val="00586A55"/>
    <w:rsid w:val="005870D5"/>
    <w:rsid w:val="00587673"/>
    <w:rsid w:val="00591817"/>
    <w:rsid w:val="00591840"/>
    <w:rsid w:val="00592D0D"/>
    <w:rsid w:val="00593256"/>
    <w:rsid w:val="00593A2A"/>
    <w:rsid w:val="00594AA6"/>
    <w:rsid w:val="00595D64"/>
    <w:rsid w:val="005963FC"/>
    <w:rsid w:val="005968C7"/>
    <w:rsid w:val="00596CB0"/>
    <w:rsid w:val="00597995"/>
    <w:rsid w:val="00597C80"/>
    <w:rsid w:val="00597CB4"/>
    <w:rsid w:val="005A0B37"/>
    <w:rsid w:val="005A3022"/>
    <w:rsid w:val="005A3F37"/>
    <w:rsid w:val="005A51ED"/>
    <w:rsid w:val="005A6731"/>
    <w:rsid w:val="005A6969"/>
    <w:rsid w:val="005A7196"/>
    <w:rsid w:val="005A789D"/>
    <w:rsid w:val="005B103F"/>
    <w:rsid w:val="005B11FE"/>
    <w:rsid w:val="005B21D0"/>
    <w:rsid w:val="005B24DC"/>
    <w:rsid w:val="005B2582"/>
    <w:rsid w:val="005B3B7C"/>
    <w:rsid w:val="005B524F"/>
    <w:rsid w:val="005B605A"/>
    <w:rsid w:val="005B691A"/>
    <w:rsid w:val="005B7185"/>
    <w:rsid w:val="005B7B6E"/>
    <w:rsid w:val="005B7C45"/>
    <w:rsid w:val="005C2B60"/>
    <w:rsid w:val="005C3B06"/>
    <w:rsid w:val="005C482F"/>
    <w:rsid w:val="005C5CC3"/>
    <w:rsid w:val="005C77A1"/>
    <w:rsid w:val="005D154D"/>
    <w:rsid w:val="005D467E"/>
    <w:rsid w:val="005D5B4D"/>
    <w:rsid w:val="005D5CB6"/>
    <w:rsid w:val="005D61D3"/>
    <w:rsid w:val="005D7331"/>
    <w:rsid w:val="005D7A9E"/>
    <w:rsid w:val="005E04A2"/>
    <w:rsid w:val="005E0558"/>
    <w:rsid w:val="005E09FC"/>
    <w:rsid w:val="005E0A24"/>
    <w:rsid w:val="005E18AD"/>
    <w:rsid w:val="005E20E3"/>
    <w:rsid w:val="005E23D7"/>
    <w:rsid w:val="005E2E9F"/>
    <w:rsid w:val="005E527F"/>
    <w:rsid w:val="005E540F"/>
    <w:rsid w:val="005E58D8"/>
    <w:rsid w:val="005E6089"/>
    <w:rsid w:val="005E67B9"/>
    <w:rsid w:val="005F013E"/>
    <w:rsid w:val="005F0F15"/>
    <w:rsid w:val="005F15B1"/>
    <w:rsid w:val="005F1713"/>
    <w:rsid w:val="005F240F"/>
    <w:rsid w:val="005F2E1F"/>
    <w:rsid w:val="005F37A4"/>
    <w:rsid w:val="005F3C6F"/>
    <w:rsid w:val="005F4877"/>
    <w:rsid w:val="005F4F54"/>
    <w:rsid w:val="005F561F"/>
    <w:rsid w:val="005F57CE"/>
    <w:rsid w:val="005F5D2E"/>
    <w:rsid w:val="005F6136"/>
    <w:rsid w:val="005F6287"/>
    <w:rsid w:val="005F6348"/>
    <w:rsid w:val="005F6C18"/>
    <w:rsid w:val="005F7A35"/>
    <w:rsid w:val="006006A0"/>
    <w:rsid w:val="0060125E"/>
    <w:rsid w:val="00601928"/>
    <w:rsid w:val="006022EC"/>
    <w:rsid w:val="00602C98"/>
    <w:rsid w:val="00602D8D"/>
    <w:rsid w:val="00606E4A"/>
    <w:rsid w:val="006102FC"/>
    <w:rsid w:val="00610F60"/>
    <w:rsid w:val="00611217"/>
    <w:rsid w:val="00612C7B"/>
    <w:rsid w:val="00612D6B"/>
    <w:rsid w:val="00613B23"/>
    <w:rsid w:val="00613C91"/>
    <w:rsid w:val="006149FB"/>
    <w:rsid w:val="00615868"/>
    <w:rsid w:val="00616157"/>
    <w:rsid w:val="006162D6"/>
    <w:rsid w:val="0061785A"/>
    <w:rsid w:val="00620F19"/>
    <w:rsid w:val="00621306"/>
    <w:rsid w:val="00624080"/>
    <w:rsid w:val="006241CA"/>
    <w:rsid w:val="00627594"/>
    <w:rsid w:val="00627DA7"/>
    <w:rsid w:val="00630DC2"/>
    <w:rsid w:val="00630EE5"/>
    <w:rsid w:val="0063226C"/>
    <w:rsid w:val="006333A2"/>
    <w:rsid w:val="00633445"/>
    <w:rsid w:val="00634118"/>
    <w:rsid w:val="0063612F"/>
    <w:rsid w:val="00636159"/>
    <w:rsid w:val="00636E34"/>
    <w:rsid w:val="00637DEA"/>
    <w:rsid w:val="0064158A"/>
    <w:rsid w:val="00641A1B"/>
    <w:rsid w:val="00642756"/>
    <w:rsid w:val="00642A2F"/>
    <w:rsid w:val="00642CAB"/>
    <w:rsid w:val="006440E2"/>
    <w:rsid w:val="006441C4"/>
    <w:rsid w:val="00645031"/>
    <w:rsid w:val="00645D45"/>
    <w:rsid w:val="00647C1B"/>
    <w:rsid w:val="00651C87"/>
    <w:rsid w:val="0065217F"/>
    <w:rsid w:val="00653B7C"/>
    <w:rsid w:val="00653D15"/>
    <w:rsid w:val="00653E20"/>
    <w:rsid w:val="00654B48"/>
    <w:rsid w:val="006550B7"/>
    <w:rsid w:val="00655E5B"/>
    <w:rsid w:val="00656089"/>
    <w:rsid w:val="00657243"/>
    <w:rsid w:val="00657434"/>
    <w:rsid w:val="00657639"/>
    <w:rsid w:val="0065767F"/>
    <w:rsid w:val="00657C90"/>
    <w:rsid w:val="00657D7E"/>
    <w:rsid w:val="00663C51"/>
    <w:rsid w:val="00664E79"/>
    <w:rsid w:val="00665D5D"/>
    <w:rsid w:val="006660BE"/>
    <w:rsid w:val="0066664B"/>
    <w:rsid w:val="00666917"/>
    <w:rsid w:val="00666996"/>
    <w:rsid w:val="00666BB1"/>
    <w:rsid w:val="00667111"/>
    <w:rsid w:val="0067025F"/>
    <w:rsid w:val="00670D08"/>
    <w:rsid w:val="00670E6E"/>
    <w:rsid w:val="00672110"/>
    <w:rsid w:val="006729CF"/>
    <w:rsid w:val="00673002"/>
    <w:rsid w:val="006745FA"/>
    <w:rsid w:val="006755F3"/>
    <w:rsid w:val="00675BA7"/>
    <w:rsid w:val="00676044"/>
    <w:rsid w:val="006768DB"/>
    <w:rsid w:val="00676AD0"/>
    <w:rsid w:val="00677380"/>
    <w:rsid w:val="006775CD"/>
    <w:rsid w:val="00677A1A"/>
    <w:rsid w:val="006802FD"/>
    <w:rsid w:val="006804DA"/>
    <w:rsid w:val="00680A90"/>
    <w:rsid w:val="00681BFB"/>
    <w:rsid w:val="00682E66"/>
    <w:rsid w:val="006832EB"/>
    <w:rsid w:val="00683626"/>
    <w:rsid w:val="00683B85"/>
    <w:rsid w:val="0068402E"/>
    <w:rsid w:val="006843AE"/>
    <w:rsid w:val="0068552F"/>
    <w:rsid w:val="006856C1"/>
    <w:rsid w:val="00685721"/>
    <w:rsid w:val="006866C8"/>
    <w:rsid w:val="00687BF7"/>
    <w:rsid w:val="006913B7"/>
    <w:rsid w:val="00691D2A"/>
    <w:rsid w:val="006934A6"/>
    <w:rsid w:val="006934DF"/>
    <w:rsid w:val="00693DB8"/>
    <w:rsid w:val="00694665"/>
    <w:rsid w:val="0069490B"/>
    <w:rsid w:val="0069492E"/>
    <w:rsid w:val="00694C7E"/>
    <w:rsid w:val="00694C99"/>
    <w:rsid w:val="00694E7E"/>
    <w:rsid w:val="0069660A"/>
    <w:rsid w:val="00696D77"/>
    <w:rsid w:val="00696EF5"/>
    <w:rsid w:val="00697F08"/>
    <w:rsid w:val="006A0020"/>
    <w:rsid w:val="006A13F6"/>
    <w:rsid w:val="006A1DAA"/>
    <w:rsid w:val="006A3F0B"/>
    <w:rsid w:val="006A5E0B"/>
    <w:rsid w:val="006B0464"/>
    <w:rsid w:val="006B1FDC"/>
    <w:rsid w:val="006B2375"/>
    <w:rsid w:val="006B2431"/>
    <w:rsid w:val="006B2590"/>
    <w:rsid w:val="006B36F6"/>
    <w:rsid w:val="006B381B"/>
    <w:rsid w:val="006B3DFB"/>
    <w:rsid w:val="006B45C0"/>
    <w:rsid w:val="006B4BC3"/>
    <w:rsid w:val="006B4E59"/>
    <w:rsid w:val="006B5027"/>
    <w:rsid w:val="006B544C"/>
    <w:rsid w:val="006B57B2"/>
    <w:rsid w:val="006B62B6"/>
    <w:rsid w:val="006B7547"/>
    <w:rsid w:val="006B7597"/>
    <w:rsid w:val="006C021F"/>
    <w:rsid w:val="006C06F4"/>
    <w:rsid w:val="006C1D2A"/>
    <w:rsid w:val="006C1F85"/>
    <w:rsid w:val="006C2142"/>
    <w:rsid w:val="006C360A"/>
    <w:rsid w:val="006C3824"/>
    <w:rsid w:val="006C4173"/>
    <w:rsid w:val="006C46D7"/>
    <w:rsid w:val="006C4805"/>
    <w:rsid w:val="006C4C6C"/>
    <w:rsid w:val="006C50CC"/>
    <w:rsid w:val="006C5AF6"/>
    <w:rsid w:val="006C5CDE"/>
    <w:rsid w:val="006C7794"/>
    <w:rsid w:val="006C7A86"/>
    <w:rsid w:val="006D0FB3"/>
    <w:rsid w:val="006D3DC7"/>
    <w:rsid w:val="006D4387"/>
    <w:rsid w:val="006D4439"/>
    <w:rsid w:val="006D70CD"/>
    <w:rsid w:val="006D7D63"/>
    <w:rsid w:val="006D7FAF"/>
    <w:rsid w:val="006E00AC"/>
    <w:rsid w:val="006E0281"/>
    <w:rsid w:val="006E0E9D"/>
    <w:rsid w:val="006E16B6"/>
    <w:rsid w:val="006E1DA2"/>
    <w:rsid w:val="006E2964"/>
    <w:rsid w:val="006E3311"/>
    <w:rsid w:val="006E4807"/>
    <w:rsid w:val="006E60AC"/>
    <w:rsid w:val="006E6E08"/>
    <w:rsid w:val="006E79EB"/>
    <w:rsid w:val="006F18B3"/>
    <w:rsid w:val="006F352F"/>
    <w:rsid w:val="006F3963"/>
    <w:rsid w:val="006F408D"/>
    <w:rsid w:val="006F45C6"/>
    <w:rsid w:val="006F625A"/>
    <w:rsid w:val="006F7BE2"/>
    <w:rsid w:val="006F7C55"/>
    <w:rsid w:val="006F7C75"/>
    <w:rsid w:val="00700825"/>
    <w:rsid w:val="00702736"/>
    <w:rsid w:val="0070297A"/>
    <w:rsid w:val="00703140"/>
    <w:rsid w:val="007039C8"/>
    <w:rsid w:val="00703D30"/>
    <w:rsid w:val="00703FA3"/>
    <w:rsid w:val="00704197"/>
    <w:rsid w:val="00705724"/>
    <w:rsid w:val="00705A6B"/>
    <w:rsid w:val="00705B6F"/>
    <w:rsid w:val="00705CBD"/>
    <w:rsid w:val="00706016"/>
    <w:rsid w:val="007060F7"/>
    <w:rsid w:val="00706C0D"/>
    <w:rsid w:val="00707276"/>
    <w:rsid w:val="0070756A"/>
    <w:rsid w:val="007111EA"/>
    <w:rsid w:val="00712158"/>
    <w:rsid w:val="007129B8"/>
    <w:rsid w:val="0071323A"/>
    <w:rsid w:val="00713E7A"/>
    <w:rsid w:val="007144FB"/>
    <w:rsid w:val="00714D29"/>
    <w:rsid w:val="00714F58"/>
    <w:rsid w:val="007161BE"/>
    <w:rsid w:val="007173B8"/>
    <w:rsid w:val="007177E4"/>
    <w:rsid w:val="00721132"/>
    <w:rsid w:val="0072161D"/>
    <w:rsid w:val="0072186B"/>
    <w:rsid w:val="00723180"/>
    <w:rsid w:val="00723820"/>
    <w:rsid w:val="00724E55"/>
    <w:rsid w:val="00725F4B"/>
    <w:rsid w:val="007268F3"/>
    <w:rsid w:val="00726E07"/>
    <w:rsid w:val="0072748E"/>
    <w:rsid w:val="00730690"/>
    <w:rsid w:val="00730AC2"/>
    <w:rsid w:val="0073227E"/>
    <w:rsid w:val="007322DC"/>
    <w:rsid w:val="00733168"/>
    <w:rsid w:val="0073398E"/>
    <w:rsid w:val="00733B69"/>
    <w:rsid w:val="0073448B"/>
    <w:rsid w:val="00734BA0"/>
    <w:rsid w:val="00734E9F"/>
    <w:rsid w:val="00735912"/>
    <w:rsid w:val="00736217"/>
    <w:rsid w:val="00736888"/>
    <w:rsid w:val="00737915"/>
    <w:rsid w:val="00740025"/>
    <w:rsid w:val="00741B00"/>
    <w:rsid w:val="007420CD"/>
    <w:rsid w:val="00742101"/>
    <w:rsid w:val="00743A2F"/>
    <w:rsid w:val="00743AF8"/>
    <w:rsid w:val="00743D16"/>
    <w:rsid w:val="00743F17"/>
    <w:rsid w:val="00744142"/>
    <w:rsid w:val="00744941"/>
    <w:rsid w:val="007459CD"/>
    <w:rsid w:val="00747E12"/>
    <w:rsid w:val="00750712"/>
    <w:rsid w:val="00750A2B"/>
    <w:rsid w:val="00750F0E"/>
    <w:rsid w:val="00751342"/>
    <w:rsid w:val="0075261C"/>
    <w:rsid w:val="00752BA0"/>
    <w:rsid w:val="007537C7"/>
    <w:rsid w:val="007538A7"/>
    <w:rsid w:val="007539FA"/>
    <w:rsid w:val="00753C70"/>
    <w:rsid w:val="0075432E"/>
    <w:rsid w:val="007547FE"/>
    <w:rsid w:val="00754E5E"/>
    <w:rsid w:val="007552D7"/>
    <w:rsid w:val="00755407"/>
    <w:rsid w:val="007555D7"/>
    <w:rsid w:val="0075575A"/>
    <w:rsid w:val="007559A4"/>
    <w:rsid w:val="007563CD"/>
    <w:rsid w:val="00756A17"/>
    <w:rsid w:val="00756CC3"/>
    <w:rsid w:val="00756D92"/>
    <w:rsid w:val="00757011"/>
    <w:rsid w:val="007574EF"/>
    <w:rsid w:val="00757738"/>
    <w:rsid w:val="007603D7"/>
    <w:rsid w:val="00760AF3"/>
    <w:rsid w:val="00760F33"/>
    <w:rsid w:val="00761CFF"/>
    <w:rsid w:val="00763962"/>
    <w:rsid w:val="00763AC8"/>
    <w:rsid w:val="00763BD2"/>
    <w:rsid w:val="007653FB"/>
    <w:rsid w:val="007654DE"/>
    <w:rsid w:val="00765AD1"/>
    <w:rsid w:val="00766BD4"/>
    <w:rsid w:val="00766D9F"/>
    <w:rsid w:val="00770F94"/>
    <w:rsid w:val="00771847"/>
    <w:rsid w:val="00771BE7"/>
    <w:rsid w:val="0077327E"/>
    <w:rsid w:val="00773E4C"/>
    <w:rsid w:val="00773EEE"/>
    <w:rsid w:val="007749CD"/>
    <w:rsid w:val="00774C8C"/>
    <w:rsid w:val="00774D8E"/>
    <w:rsid w:val="00775762"/>
    <w:rsid w:val="00775BAB"/>
    <w:rsid w:val="00776552"/>
    <w:rsid w:val="0077744E"/>
    <w:rsid w:val="00780B24"/>
    <w:rsid w:val="00780FF6"/>
    <w:rsid w:val="00782143"/>
    <w:rsid w:val="007822B1"/>
    <w:rsid w:val="007834D2"/>
    <w:rsid w:val="007836F0"/>
    <w:rsid w:val="00785E49"/>
    <w:rsid w:val="00785F9F"/>
    <w:rsid w:val="00786AFB"/>
    <w:rsid w:val="007877B9"/>
    <w:rsid w:val="00790184"/>
    <w:rsid w:val="00792417"/>
    <w:rsid w:val="007946FA"/>
    <w:rsid w:val="007947E0"/>
    <w:rsid w:val="00794FA0"/>
    <w:rsid w:val="0079581F"/>
    <w:rsid w:val="007959F8"/>
    <w:rsid w:val="00795F35"/>
    <w:rsid w:val="0079600E"/>
    <w:rsid w:val="007974AA"/>
    <w:rsid w:val="007A06D9"/>
    <w:rsid w:val="007A0C1F"/>
    <w:rsid w:val="007A0E4E"/>
    <w:rsid w:val="007A1D64"/>
    <w:rsid w:val="007A205E"/>
    <w:rsid w:val="007A3216"/>
    <w:rsid w:val="007A4621"/>
    <w:rsid w:val="007A565D"/>
    <w:rsid w:val="007A5A82"/>
    <w:rsid w:val="007A5F5A"/>
    <w:rsid w:val="007A675D"/>
    <w:rsid w:val="007A6CD3"/>
    <w:rsid w:val="007B071B"/>
    <w:rsid w:val="007B14E3"/>
    <w:rsid w:val="007B178B"/>
    <w:rsid w:val="007B1C1E"/>
    <w:rsid w:val="007B3474"/>
    <w:rsid w:val="007B3D39"/>
    <w:rsid w:val="007B482F"/>
    <w:rsid w:val="007B4D13"/>
    <w:rsid w:val="007B54B8"/>
    <w:rsid w:val="007B58A6"/>
    <w:rsid w:val="007B626C"/>
    <w:rsid w:val="007B6610"/>
    <w:rsid w:val="007B6B81"/>
    <w:rsid w:val="007B7064"/>
    <w:rsid w:val="007B71E2"/>
    <w:rsid w:val="007B7CE2"/>
    <w:rsid w:val="007C026A"/>
    <w:rsid w:val="007C077A"/>
    <w:rsid w:val="007C33B4"/>
    <w:rsid w:val="007C3898"/>
    <w:rsid w:val="007C3907"/>
    <w:rsid w:val="007C4332"/>
    <w:rsid w:val="007C501F"/>
    <w:rsid w:val="007C57C3"/>
    <w:rsid w:val="007C61B4"/>
    <w:rsid w:val="007C6CDD"/>
    <w:rsid w:val="007C757E"/>
    <w:rsid w:val="007C776D"/>
    <w:rsid w:val="007D003B"/>
    <w:rsid w:val="007D159C"/>
    <w:rsid w:val="007D1EC3"/>
    <w:rsid w:val="007D245E"/>
    <w:rsid w:val="007D2986"/>
    <w:rsid w:val="007D44F4"/>
    <w:rsid w:val="007D4A10"/>
    <w:rsid w:val="007D4AF2"/>
    <w:rsid w:val="007D4BEB"/>
    <w:rsid w:val="007D5877"/>
    <w:rsid w:val="007D672F"/>
    <w:rsid w:val="007D740D"/>
    <w:rsid w:val="007D7C54"/>
    <w:rsid w:val="007E062E"/>
    <w:rsid w:val="007E23AD"/>
    <w:rsid w:val="007E2A15"/>
    <w:rsid w:val="007E2F65"/>
    <w:rsid w:val="007E36BC"/>
    <w:rsid w:val="007E4036"/>
    <w:rsid w:val="007E440A"/>
    <w:rsid w:val="007E48EE"/>
    <w:rsid w:val="007E4BFF"/>
    <w:rsid w:val="007E6D55"/>
    <w:rsid w:val="007E7084"/>
    <w:rsid w:val="007E712D"/>
    <w:rsid w:val="007E7941"/>
    <w:rsid w:val="007F068B"/>
    <w:rsid w:val="007F15F4"/>
    <w:rsid w:val="007F202A"/>
    <w:rsid w:val="007F27DD"/>
    <w:rsid w:val="007F32DE"/>
    <w:rsid w:val="007F3621"/>
    <w:rsid w:val="007F3ECE"/>
    <w:rsid w:val="007F571C"/>
    <w:rsid w:val="007F5BE5"/>
    <w:rsid w:val="007F5D96"/>
    <w:rsid w:val="007F704E"/>
    <w:rsid w:val="007F7477"/>
    <w:rsid w:val="007F74C2"/>
    <w:rsid w:val="007F7878"/>
    <w:rsid w:val="007F78EA"/>
    <w:rsid w:val="007F7F97"/>
    <w:rsid w:val="007F7FC2"/>
    <w:rsid w:val="0080029B"/>
    <w:rsid w:val="00800EB0"/>
    <w:rsid w:val="008028D3"/>
    <w:rsid w:val="00802EF4"/>
    <w:rsid w:val="0080614B"/>
    <w:rsid w:val="00806C02"/>
    <w:rsid w:val="00811844"/>
    <w:rsid w:val="00811950"/>
    <w:rsid w:val="00811B06"/>
    <w:rsid w:val="00814AF0"/>
    <w:rsid w:val="00814C43"/>
    <w:rsid w:val="00814F90"/>
    <w:rsid w:val="00815536"/>
    <w:rsid w:val="00815571"/>
    <w:rsid w:val="00816844"/>
    <w:rsid w:val="00816AE4"/>
    <w:rsid w:val="00817EBF"/>
    <w:rsid w:val="008202B0"/>
    <w:rsid w:val="00820982"/>
    <w:rsid w:val="00820CF6"/>
    <w:rsid w:val="00820E32"/>
    <w:rsid w:val="0082125C"/>
    <w:rsid w:val="0082297B"/>
    <w:rsid w:val="00822D67"/>
    <w:rsid w:val="0082437C"/>
    <w:rsid w:val="00825A29"/>
    <w:rsid w:val="00827C37"/>
    <w:rsid w:val="00831073"/>
    <w:rsid w:val="00831349"/>
    <w:rsid w:val="0083147B"/>
    <w:rsid w:val="00832FBC"/>
    <w:rsid w:val="00833001"/>
    <w:rsid w:val="008337CF"/>
    <w:rsid w:val="00834754"/>
    <w:rsid w:val="00835099"/>
    <w:rsid w:val="0083543D"/>
    <w:rsid w:val="00835EBE"/>
    <w:rsid w:val="0083675E"/>
    <w:rsid w:val="008367C9"/>
    <w:rsid w:val="00837180"/>
    <w:rsid w:val="00837BAC"/>
    <w:rsid w:val="0084052D"/>
    <w:rsid w:val="00844C86"/>
    <w:rsid w:val="008453D0"/>
    <w:rsid w:val="008454B6"/>
    <w:rsid w:val="008464ED"/>
    <w:rsid w:val="008467E8"/>
    <w:rsid w:val="008470F9"/>
    <w:rsid w:val="00847622"/>
    <w:rsid w:val="00847873"/>
    <w:rsid w:val="0085043E"/>
    <w:rsid w:val="00850691"/>
    <w:rsid w:val="00850739"/>
    <w:rsid w:val="00851194"/>
    <w:rsid w:val="00851FBD"/>
    <w:rsid w:val="00853DA2"/>
    <w:rsid w:val="00854722"/>
    <w:rsid w:val="00855271"/>
    <w:rsid w:val="00856C2F"/>
    <w:rsid w:val="00857194"/>
    <w:rsid w:val="00857D09"/>
    <w:rsid w:val="008617C9"/>
    <w:rsid w:val="008617FE"/>
    <w:rsid w:val="00863226"/>
    <w:rsid w:val="00863692"/>
    <w:rsid w:val="0086585D"/>
    <w:rsid w:val="00866645"/>
    <w:rsid w:val="00866D0F"/>
    <w:rsid w:val="00867B75"/>
    <w:rsid w:val="00867FD3"/>
    <w:rsid w:val="008701B0"/>
    <w:rsid w:val="008711F2"/>
    <w:rsid w:val="0087144D"/>
    <w:rsid w:val="00871532"/>
    <w:rsid w:val="008719A2"/>
    <w:rsid w:val="0087316B"/>
    <w:rsid w:val="00873AA2"/>
    <w:rsid w:val="00873FA7"/>
    <w:rsid w:val="008754A6"/>
    <w:rsid w:val="00876237"/>
    <w:rsid w:val="008767D2"/>
    <w:rsid w:val="008767F4"/>
    <w:rsid w:val="00876BE1"/>
    <w:rsid w:val="00876D0B"/>
    <w:rsid w:val="00877841"/>
    <w:rsid w:val="0088149F"/>
    <w:rsid w:val="008815FF"/>
    <w:rsid w:val="00881BAC"/>
    <w:rsid w:val="00881EB5"/>
    <w:rsid w:val="008837A9"/>
    <w:rsid w:val="00883866"/>
    <w:rsid w:val="00883E32"/>
    <w:rsid w:val="0088406F"/>
    <w:rsid w:val="008847EC"/>
    <w:rsid w:val="00884AAD"/>
    <w:rsid w:val="00884D9F"/>
    <w:rsid w:val="00885000"/>
    <w:rsid w:val="00885CCA"/>
    <w:rsid w:val="0088684B"/>
    <w:rsid w:val="008868C8"/>
    <w:rsid w:val="00887B5C"/>
    <w:rsid w:val="0089025D"/>
    <w:rsid w:val="008902BD"/>
    <w:rsid w:val="00890D27"/>
    <w:rsid w:val="00891D8A"/>
    <w:rsid w:val="00891EAA"/>
    <w:rsid w:val="00891F6C"/>
    <w:rsid w:val="00892832"/>
    <w:rsid w:val="0089309A"/>
    <w:rsid w:val="008936C7"/>
    <w:rsid w:val="00893C83"/>
    <w:rsid w:val="0089408F"/>
    <w:rsid w:val="0089606D"/>
    <w:rsid w:val="00896BF6"/>
    <w:rsid w:val="008A1005"/>
    <w:rsid w:val="008A1CEA"/>
    <w:rsid w:val="008A20D2"/>
    <w:rsid w:val="008A3DFA"/>
    <w:rsid w:val="008A4441"/>
    <w:rsid w:val="008A46D6"/>
    <w:rsid w:val="008A514D"/>
    <w:rsid w:val="008A59EC"/>
    <w:rsid w:val="008A5DA5"/>
    <w:rsid w:val="008A717D"/>
    <w:rsid w:val="008B14B2"/>
    <w:rsid w:val="008B2B74"/>
    <w:rsid w:val="008B30FC"/>
    <w:rsid w:val="008B3616"/>
    <w:rsid w:val="008B5EB1"/>
    <w:rsid w:val="008B664C"/>
    <w:rsid w:val="008B6E3D"/>
    <w:rsid w:val="008B73E3"/>
    <w:rsid w:val="008B7493"/>
    <w:rsid w:val="008C01C1"/>
    <w:rsid w:val="008C03E0"/>
    <w:rsid w:val="008C105F"/>
    <w:rsid w:val="008C15A0"/>
    <w:rsid w:val="008C205D"/>
    <w:rsid w:val="008C2A2A"/>
    <w:rsid w:val="008C2B85"/>
    <w:rsid w:val="008C3F88"/>
    <w:rsid w:val="008C41AB"/>
    <w:rsid w:val="008C48A4"/>
    <w:rsid w:val="008C4F4E"/>
    <w:rsid w:val="008C5BF9"/>
    <w:rsid w:val="008C63EA"/>
    <w:rsid w:val="008C717A"/>
    <w:rsid w:val="008D0555"/>
    <w:rsid w:val="008D0DBD"/>
    <w:rsid w:val="008D173D"/>
    <w:rsid w:val="008D17DE"/>
    <w:rsid w:val="008D1806"/>
    <w:rsid w:val="008D1835"/>
    <w:rsid w:val="008D2230"/>
    <w:rsid w:val="008D239B"/>
    <w:rsid w:val="008D32CF"/>
    <w:rsid w:val="008D42D0"/>
    <w:rsid w:val="008D4D8D"/>
    <w:rsid w:val="008D5314"/>
    <w:rsid w:val="008D7468"/>
    <w:rsid w:val="008E0A46"/>
    <w:rsid w:val="008E0A76"/>
    <w:rsid w:val="008E1A28"/>
    <w:rsid w:val="008E317B"/>
    <w:rsid w:val="008E3408"/>
    <w:rsid w:val="008E4DB8"/>
    <w:rsid w:val="008E6E22"/>
    <w:rsid w:val="008F010A"/>
    <w:rsid w:val="008F07DC"/>
    <w:rsid w:val="008F085C"/>
    <w:rsid w:val="008F0CC0"/>
    <w:rsid w:val="008F0DDE"/>
    <w:rsid w:val="008F15DA"/>
    <w:rsid w:val="008F196A"/>
    <w:rsid w:val="008F24DB"/>
    <w:rsid w:val="008F3F38"/>
    <w:rsid w:val="008F452A"/>
    <w:rsid w:val="008F494C"/>
    <w:rsid w:val="008F4AAA"/>
    <w:rsid w:val="008F4B1B"/>
    <w:rsid w:val="008F53CD"/>
    <w:rsid w:val="008F56A0"/>
    <w:rsid w:val="008F5D72"/>
    <w:rsid w:val="008F6BDA"/>
    <w:rsid w:val="008F73EA"/>
    <w:rsid w:val="00900098"/>
    <w:rsid w:val="009005C1"/>
    <w:rsid w:val="009009E4"/>
    <w:rsid w:val="00901454"/>
    <w:rsid w:val="00901531"/>
    <w:rsid w:val="009017D3"/>
    <w:rsid w:val="009020A3"/>
    <w:rsid w:val="00902366"/>
    <w:rsid w:val="00902675"/>
    <w:rsid w:val="0090342A"/>
    <w:rsid w:val="00903C7B"/>
    <w:rsid w:val="00903D1A"/>
    <w:rsid w:val="00903E44"/>
    <w:rsid w:val="0090469E"/>
    <w:rsid w:val="00904B28"/>
    <w:rsid w:val="00905C94"/>
    <w:rsid w:val="00906586"/>
    <w:rsid w:val="00907152"/>
    <w:rsid w:val="009078D8"/>
    <w:rsid w:val="009079DA"/>
    <w:rsid w:val="00910453"/>
    <w:rsid w:val="009109EF"/>
    <w:rsid w:val="00910DB1"/>
    <w:rsid w:val="00911234"/>
    <w:rsid w:val="00911455"/>
    <w:rsid w:val="00911AD4"/>
    <w:rsid w:val="00912087"/>
    <w:rsid w:val="009133BA"/>
    <w:rsid w:val="00913A72"/>
    <w:rsid w:val="00913B90"/>
    <w:rsid w:val="00915B42"/>
    <w:rsid w:val="00917A24"/>
    <w:rsid w:val="00917DEA"/>
    <w:rsid w:val="00920589"/>
    <w:rsid w:val="00922DA5"/>
    <w:rsid w:val="00923DFA"/>
    <w:rsid w:val="0092471E"/>
    <w:rsid w:val="00925BF8"/>
    <w:rsid w:val="009263B9"/>
    <w:rsid w:val="00927FC2"/>
    <w:rsid w:val="009303E8"/>
    <w:rsid w:val="00931A3D"/>
    <w:rsid w:val="0093216F"/>
    <w:rsid w:val="0093284F"/>
    <w:rsid w:val="00935063"/>
    <w:rsid w:val="00935B95"/>
    <w:rsid w:val="00936085"/>
    <w:rsid w:val="00936772"/>
    <w:rsid w:val="00936C02"/>
    <w:rsid w:val="00937303"/>
    <w:rsid w:val="00937436"/>
    <w:rsid w:val="00937C69"/>
    <w:rsid w:val="00940A1E"/>
    <w:rsid w:val="0094140D"/>
    <w:rsid w:val="00941B1F"/>
    <w:rsid w:val="009420F4"/>
    <w:rsid w:val="00942487"/>
    <w:rsid w:val="00942F2F"/>
    <w:rsid w:val="00943673"/>
    <w:rsid w:val="00944F06"/>
    <w:rsid w:val="009473E5"/>
    <w:rsid w:val="00947943"/>
    <w:rsid w:val="00947B5B"/>
    <w:rsid w:val="00947C96"/>
    <w:rsid w:val="0095017E"/>
    <w:rsid w:val="009509BD"/>
    <w:rsid w:val="00950C24"/>
    <w:rsid w:val="00951C32"/>
    <w:rsid w:val="00952A6B"/>
    <w:rsid w:val="00952E84"/>
    <w:rsid w:val="00952FE8"/>
    <w:rsid w:val="00955079"/>
    <w:rsid w:val="00955EE0"/>
    <w:rsid w:val="0095671E"/>
    <w:rsid w:val="00957B68"/>
    <w:rsid w:val="00957C39"/>
    <w:rsid w:val="00957CFD"/>
    <w:rsid w:val="009609FC"/>
    <w:rsid w:val="00962649"/>
    <w:rsid w:val="00962AD7"/>
    <w:rsid w:val="00963E00"/>
    <w:rsid w:val="00965AD5"/>
    <w:rsid w:val="0096654D"/>
    <w:rsid w:val="00966CEB"/>
    <w:rsid w:val="00967FDC"/>
    <w:rsid w:val="0097319D"/>
    <w:rsid w:val="009732CA"/>
    <w:rsid w:val="009734B2"/>
    <w:rsid w:val="00973965"/>
    <w:rsid w:val="00973E83"/>
    <w:rsid w:val="00974170"/>
    <w:rsid w:val="0097583A"/>
    <w:rsid w:val="0097651D"/>
    <w:rsid w:val="00977B97"/>
    <w:rsid w:val="0098032A"/>
    <w:rsid w:val="009811B2"/>
    <w:rsid w:val="0098180F"/>
    <w:rsid w:val="00981D40"/>
    <w:rsid w:val="00983A13"/>
    <w:rsid w:val="00985BC2"/>
    <w:rsid w:val="009863CC"/>
    <w:rsid w:val="00986740"/>
    <w:rsid w:val="00986904"/>
    <w:rsid w:val="00986B85"/>
    <w:rsid w:val="0098792C"/>
    <w:rsid w:val="00987E4D"/>
    <w:rsid w:val="00991026"/>
    <w:rsid w:val="00991236"/>
    <w:rsid w:val="00991F3B"/>
    <w:rsid w:val="00993A60"/>
    <w:rsid w:val="00993C4E"/>
    <w:rsid w:val="00993D39"/>
    <w:rsid w:val="00994C9F"/>
    <w:rsid w:val="009966B3"/>
    <w:rsid w:val="00996CD7"/>
    <w:rsid w:val="00997129"/>
    <w:rsid w:val="009A0863"/>
    <w:rsid w:val="009A09FC"/>
    <w:rsid w:val="009A186B"/>
    <w:rsid w:val="009A1951"/>
    <w:rsid w:val="009A1CC4"/>
    <w:rsid w:val="009A2326"/>
    <w:rsid w:val="009A264C"/>
    <w:rsid w:val="009A2809"/>
    <w:rsid w:val="009A2B3F"/>
    <w:rsid w:val="009A31FF"/>
    <w:rsid w:val="009A336E"/>
    <w:rsid w:val="009A4B6B"/>
    <w:rsid w:val="009A5141"/>
    <w:rsid w:val="009A612E"/>
    <w:rsid w:val="009A6718"/>
    <w:rsid w:val="009A7586"/>
    <w:rsid w:val="009A7758"/>
    <w:rsid w:val="009B110B"/>
    <w:rsid w:val="009B1D2F"/>
    <w:rsid w:val="009B289B"/>
    <w:rsid w:val="009B2CAF"/>
    <w:rsid w:val="009B2EA5"/>
    <w:rsid w:val="009B39DC"/>
    <w:rsid w:val="009B5F9F"/>
    <w:rsid w:val="009B60EB"/>
    <w:rsid w:val="009B6306"/>
    <w:rsid w:val="009B6653"/>
    <w:rsid w:val="009B6696"/>
    <w:rsid w:val="009B66EB"/>
    <w:rsid w:val="009B7415"/>
    <w:rsid w:val="009B7DEC"/>
    <w:rsid w:val="009C0919"/>
    <w:rsid w:val="009C1335"/>
    <w:rsid w:val="009C17A1"/>
    <w:rsid w:val="009C17EB"/>
    <w:rsid w:val="009C19BE"/>
    <w:rsid w:val="009C1EC0"/>
    <w:rsid w:val="009C35EB"/>
    <w:rsid w:val="009C409E"/>
    <w:rsid w:val="009C4779"/>
    <w:rsid w:val="009C6130"/>
    <w:rsid w:val="009D0489"/>
    <w:rsid w:val="009D2EC4"/>
    <w:rsid w:val="009D46C7"/>
    <w:rsid w:val="009D4A2A"/>
    <w:rsid w:val="009D5930"/>
    <w:rsid w:val="009D6FE5"/>
    <w:rsid w:val="009E05F2"/>
    <w:rsid w:val="009E1313"/>
    <w:rsid w:val="009E3EB2"/>
    <w:rsid w:val="009E3EFF"/>
    <w:rsid w:val="009E4274"/>
    <w:rsid w:val="009E4EEB"/>
    <w:rsid w:val="009E5033"/>
    <w:rsid w:val="009E5211"/>
    <w:rsid w:val="009E60B3"/>
    <w:rsid w:val="009F0DF8"/>
    <w:rsid w:val="009F2464"/>
    <w:rsid w:val="009F283C"/>
    <w:rsid w:val="009F2E59"/>
    <w:rsid w:val="009F3152"/>
    <w:rsid w:val="009F3C2D"/>
    <w:rsid w:val="009F51C0"/>
    <w:rsid w:val="009F5473"/>
    <w:rsid w:val="00A0023C"/>
    <w:rsid w:val="00A0308A"/>
    <w:rsid w:val="00A03271"/>
    <w:rsid w:val="00A04975"/>
    <w:rsid w:val="00A05136"/>
    <w:rsid w:val="00A061BA"/>
    <w:rsid w:val="00A06586"/>
    <w:rsid w:val="00A0716F"/>
    <w:rsid w:val="00A07B0D"/>
    <w:rsid w:val="00A07D82"/>
    <w:rsid w:val="00A07EA2"/>
    <w:rsid w:val="00A10966"/>
    <w:rsid w:val="00A10D52"/>
    <w:rsid w:val="00A10DBB"/>
    <w:rsid w:val="00A11DF5"/>
    <w:rsid w:val="00A13149"/>
    <w:rsid w:val="00A132C3"/>
    <w:rsid w:val="00A13D9F"/>
    <w:rsid w:val="00A17122"/>
    <w:rsid w:val="00A175D0"/>
    <w:rsid w:val="00A178EA"/>
    <w:rsid w:val="00A17AF1"/>
    <w:rsid w:val="00A17E24"/>
    <w:rsid w:val="00A21F2B"/>
    <w:rsid w:val="00A22025"/>
    <w:rsid w:val="00A229C5"/>
    <w:rsid w:val="00A2337F"/>
    <w:rsid w:val="00A23B22"/>
    <w:rsid w:val="00A24218"/>
    <w:rsid w:val="00A249C1"/>
    <w:rsid w:val="00A259CA"/>
    <w:rsid w:val="00A25DDC"/>
    <w:rsid w:val="00A2655E"/>
    <w:rsid w:val="00A270E6"/>
    <w:rsid w:val="00A2722B"/>
    <w:rsid w:val="00A27BF5"/>
    <w:rsid w:val="00A30E55"/>
    <w:rsid w:val="00A30FCD"/>
    <w:rsid w:val="00A31309"/>
    <w:rsid w:val="00A321EA"/>
    <w:rsid w:val="00A32F30"/>
    <w:rsid w:val="00A335A0"/>
    <w:rsid w:val="00A3375B"/>
    <w:rsid w:val="00A34D34"/>
    <w:rsid w:val="00A35454"/>
    <w:rsid w:val="00A35723"/>
    <w:rsid w:val="00A35874"/>
    <w:rsid w:val="00A35A74"/>
    <w:rsid w:val="00A3617B"/>
    <w:rsid w:val="00A366A8"/>
    <w:rsid w:val="00A36A79"/>
    <w:rsid w:val="00A36ABE"/>
    <w:rsid w:val="00A3767C"/>
    <w:rsid w:val="00A37885"/>
    <w:rsid w:val="00A37C2D"/>
    <w:rsid w:val="00A37DFF"/>
    <w:rsid w:val="00A4001C"/>
    <w:rsid w:val="00A41443"/>
    <w:rsid w:val="00A42A9E"/>
    <w:rsid w:val="00A42B7F"/>
    <w:rsid w:val="00A44F72"/>
    <w:rsid w:val="00A4508A"/>
    <w:rsid w:val="00A454D6"/>
    <w:rsid w:val="00A47A44"/>
    <w:rsid w:val="00A50EEB"/>
    <w:rsid w:val="00A53C29"/>
    <w:rsid w:val="00A540FB"/>
    <w:rsid w:val="00A541CE"/>
    <w:rsid w:val="00A54BDC"/>
    <w:rsid w:val="00A5505B"/>
    <w:rsid w:val="00A55C6C"/>
    <w:rsid w:val="00A56B01"/>
    <w:rsid w:val="00A56E85"/>
    <w:rsid w:val="00A579C8"/>
    <w:rsid w:val="00A57AEC"/>
    <w:rsid w:val="00A60973"/>
    <w:rsid w:val="00A60B63"/>
    <w:rsid w:val="00A6216D"/>
    <w:rsid w:val="00A63017"/>
    <w:rsid w:val="00A63DD8"/>
    <w:rsid w:val="00A64F06"/>
    <w:rsid w:val="00A65605"/>
    <w:rsid w:val="00A65801"/>
    <w:rsid w:val="00A65883"/>
    <w:rsid w:val="00A6594E"/>
    <w:rsid w:val="00A66798"/>
    <w:rsid w:val="00A667DE"/>
    <w:rsid w:val="00A6751E"/>
    <w:rsid w:val="00A67DBE"/>
    <w:rsid w:val="00A67EA0"/>
    <w:rsid w:val="00A70C5C"/>
    <w:rsid w:val="00A71059"/>
    <w:rsid w:val="00A71337"/>
    <w:rsid w:val="00A722B8"/>
    <w:rsid w:val="00A72A6F"/>
    <w:rsid w:val="00A732C7"/>
    <w:rsid w:val="00A736FD"/>
    <w:rsid w:val="00A73DDC"/>
    <w:rsid w:val="00A7402C"/>
    <w:rsid w:val="00A76603"/>
    <w:rsid w:val="00A767BC"/>
    <w:rsid w:val="00A76814"/>
    <w:rsid w:val="00A804AE"/>
    <w:rsid w:val="00A80864"/>
    <w:rsid w:val="00A83D6B"/>
    <w:rsid w:val="00A842B1"/>
    <w:rsid w:val="00A84AD3"/>
    <w:rsid w:val="00A85AD8"/>
    <w:rsid w:val="00A86A7D"/>
    <w:rsid w:val="00A86F01"/>
    <w:rsid w:val="00A903E9"/>
    <w:rsid w:val="00A909C3"/>
    <w:rsid w:val="00A90DDA"/>
    <w:rsid w:val="00A91DD8"/>
    <w:rsid w:val="00A926B6"/>
    <w:rsid w:val="00A94DAC"/>
    <w:rsid w:val="00AA0512"/>
    <w:rsid w:val="00AA0795"/>
    <w:rsid w:val="00AA0C42"/>
    <w:rsid w:val="00AA0E0E"/>
    <w:rsid w:val="00AA0F6B"/>
    <w:rsid w:val="00AA41D1"/>
    <w:rsid w:val="00AA4370"/>
    <w:rsid w:val="00AA4E0F"/>
    <w:rsid w:val="00AA4E86"/>
    <w:rsid w:val="00AA5E93"/>
    <w:rsid w:val="00AA7F95"/>
    <w:rsid w:val="00AB199B"/>
    <w:rsid w:val="00AB2A35"/>
    <w:rsid w:val="00AB319E"/>
    <w:rsid w:val="00AB3753"/>
    <w:rsid w:val="00AB4477"/>
    <w:rsid w:val="00AB52CE"/>
    <w:rsid w:val="00AB5617"/>
    <w:rsid w:val="00AB5B6B"/>
    <w:rsid w:val="00AB5E65"/>
    <w:rsid w:val="00AB5ED0"/>
    <w:rsid w:val="00AB7518"/>
    <w:rsid w:val="00AC015A"/>
    <w:rsid w:val="00AC157E"/>
    <w:rsid w:val="00AC1A34"/>
    <w:rsid w:val="00AC1FB6"/>
    <w:rsid w:val="00AC20C1"/>
    <w:rsid w:val="00AC2BBC"/>
    <w:rsid w:val="00AC31AD"/>
    <w:rsid w:val="00AC50F7"/>
    <w:rsid w:val="00AC52D5"/>
    <w:rsid w:val="00AC5C6C"/>
    <w:rsid w:val="00AC5CB9"/>
    <w:rsid w:val="00AC6954"/>
    <w:rsid w:val="00AC7BE5"/>
    <w:rsid w:val="00AC7C19"/>
    <w:rsid w:val="00AD125D"/>
    <w:rsid w:val="00AD201C"/>
    <w:rsid w:val="00AD2B2C"/>
    <w:rsid w:val="00AD381A"/>
    <w:rsid w:val="00AD38DB"/>
    <w:rsid w:val="00AD3C7D"/>
    <w:rsid w:val="00AD416F"/>
    <w:rsid w:val="00AD5338"/>
    <w:rsid w:val="00AD5D35"/>
    <w:rsid w:val="00AD5DED"/>
    <w:rsid w:val="00AD75EF"/>
    <w:rsid w:val="00AD7D45"/>
    <w:rsid w:val="00AE0355"/>
    <w:rsid w:val="00AE0E6D"/>
    <w:rsid w:val="00AE18EE"/>
    <w:rsid w:val="00AE30A3"/>
    <w:rsid w:val="00AE3ACE"/>
    <w:rsid w:val="00AE681B"/>
    <w:rsid w:val="00AE699A"/>
    <w:rsid w:val="00AE7597"/>
    <w:rsid w:val="00AF011F"/>
    <w:rsid w:val="00AF0455"/>
    <w:rsid w:val="00AF09DD"/>
    <w:rsid w:val="00AF14F2"/>
    <w:rsid w:val="00AF24B8"/>
    <w:rsid w:val="00AF2F54"/>
    <w:rsid w:val="00AF34DA"/>
    <w:rsid w:val="00AF490D"/>
    <w:rsid w:val="00AF49E2"/>
    <w:rsid w:val="00AF4BE3"/>
    <w:rsid w:val="00AF639B"/>
    <w:rsid w:val="00AF6DBD"/>
    <w:rsid w:val="00AF7AC6"/>
    <w:rsid w:val="00AF7BBA"/>
    <w:rsid w:val="00B0084E"/>
    <w:rsid w:val="00B00B08"/>
    <w:rsid w:val="00B0128B"/>
    <w:rsid w:val="00B016B0"/>
    <w:rsid w:val="00B01895"/>
    <w:rsid w:val="00B02094"/>
    <w:rsid w:val="00B0232E"/>
    <w:rsid w:val="00B034A7"/>
    <w:rsid w:val="00B036CC"/>
    <w:rsid w:val="00B03AAE"/>
    <w:rsid w:val="00B03E5A"/>
    <w:rsid w:val="00B03E7E"/>
    <w:rsid w:val="00B04590"/>
    <w:rsid w:val="00B04B48"/>
    <w:rsid w:val="00B04EDA"/>
    <w:rsid w:val="00B057B6"/>
    <w:rsid w:val="00B065BE"/>
    <w:rsid w:val="00B0756C"/>
    <w:rsid w:val="00B07F7D"/>
    <w:rsid w:val="00B103AE"/>
    <w:rsid w:val="00B10E23"/>
    <w:rsid w:val="00B11FD9"/>
    <w:rsid w:val="00B13017"/>
    <w:rsid w:val="00B137C3"/>
    <w:rsid w:val="00B14736"/>
    <w:rsid w:val="00B14D5D"/>
    <w:rsid w:val="00B169FE"/>
    <w:rsid w:val="00B20E64"/>
    <w:rsid w:val="00B21ED8"/>
    <w:rsid w:val="00B225A4"/>
    <w:rsid w:val="00B24CAD"/>
    <w:rsid w:val="00B256E9"/>
    <w:rsid w:val="00B26295"/>
    <w:rsid w:val="00B27014"/>
    <w:rsid w:val="00B274DB"/>
    <w:rsid w:val="00B31F1A"/>
    <w:rsid w:val="00B3246D"/>
    <w:rsid w:val="00B330CC"/>
    <w:rsid w:val="00B33B16"/>
    <w:rsid w:val="00B33C91"/>
    <w:rsid w:val="00B33CE2"/>
    <w:rsid w:val="00B34D44"/>
    <w:rsid w:val="00B3525F"/>
    <w:rsid w:val="00B35F7A"/>
    <w:rsid w:val="00B36539"/>
    <w:rsid w:val="00B36B42"/>
    <w:rsid w:val="00B3773E"/>
    <w:rsid w:val="00B41BBD"/>
    <w:rsid w:val="00B4201B"/>
    <w:rsid w:val="00B42260"/>
    <w:rsid w:val="00B42987"/>
    <w:rsid w:val="00B42D1B"/>
    <w:rsid w:val="00B44131"/>
    <w:rsid w:val="00B44A91"/>
    <w:rsid w:val="00B46A8C"/>
    <w:rsid w:val="00B50095"/>
    <w:rsid w:val="00B505F9"/>
    <w:rsid w:val="00B519D3"/>
    <w:rsid w:val="00B524B1"/>
    <w:rsid w:val="00B54623"/>
    <w:rsid w:val="00B54837"/>
    <w:rsid w:val="00B554FE"/>
    <w:rsid w:val="00B55A60"/>
    <w:rsid w:val="00B60C0B"/>
    <w:rsid w:val="00B60E8C"/>
    <w:rsid w:val="00B615DE"/>
    <w:rsid w:val="00B615E6"/>
    <w:rsid w:val="00B62586"/>
    <w:rsid w:val="00B62B8A"/>
    <w:rsid w:val="00B63A68"/>
    <w:rsid w:val="00B63AEB"/>
    <w:rsid w:val="00B63CD3"/>
    <w:rsid w:val="00B64194"/>
    <w:rsid w:val="00B6467C"/>
    <w:rsid w:val="00B713B0"/>
    <w:rsid w:val="00B721E1"/>
    <w:rsid w:val="00B7373E"/>
    <w:rsid w:val="00B74084"/>
    <w:rsid w:val="00B75363"/>
    <w:rsid w:val="00B75390"/>
    <w:rsid w:val="00B755C1"/>
    <w:rsid w:val="00B76695"/>
    <w:rsid w:val="00B776E8"/>
    <w:rsid w:val="00B77B1C"/>
    <w:rsid w:val="00B80992"/>
    <w:rsid w:val="00B80A29"/>
    <w:rsid w:val="00B80ED1"/>
    <w:rsid w:val="00B8223B"/>
    <w:rsid w:val="00B829C8"/>
    <w:rsid w:val="00B848EE"/>
    <w:rsid w:val="00B84D2C"/>
    <w:rsid w:val="00B85751"/>
    <w:rsid w:val="00B85909"/>
    <w:rsid w:val="00B85F3B"/>
    <w:rsid w:val="00B86D13"/>
    <w:rsid w:val="00B875FE"/>
    <w:rsid w:val="00B876FF"/>
    <w:rsid w:val="00B90BE5"/>
    <w:rsid w:val="00B90E9F"/>
    <w:rsid w:val="00B93114"/>
    <w:rsid w:val="00B93ADE"/>
    <w:rsid w:val="00B95F83"/>
    <w:rsid w:val="00B96090"/>
    <w:rsid w:val="00B970ED"/>
    <w:rsid w:val="00B973C5"/>
    <w:rsid w:val="00B97779"/>
    <w:rsid w:val="00B97B69"/>
    <w:rsid w:val="00BA1544"/>
    <w:rsid w:val="00BA1985"/>
    <w:rsid w:val="00BA2E2A"/>
    <w:rsid w:val="00BA3D87"/>
    <w:rsid w:val="00BA5059"/>
    <w:rsid w:val="00BA5357"/>
    <w:rsid w:val="00BA56E3"/>
    <w:rsid w:val="00BA705C"/>
    <w:rsid w:val="00BA7352"/>
    <w:rsid w:val="00BA7CB4"/>
    <w:rsid w:val="00BA7D06"/>
    <w:rsid w:val="00BB0166"/>
    <w:rsid w:val="00BB1698"/>
    <w:rsid w:val="00BB3BC4"/>
    <w:rsid w:val="00BB3CC1"/>
    <w:rsid w:val="00BB537D"/>
    <w:rsid w:val="00BB662A"/>
    <w:rsid w:val="00BB6DE4"/>
    <w:rsid w:val="00BB77A9"/>
    <w:rsid w:val="00BB7D3B"/>
    <w:rsid w:val="00BC08AE"/>
    <w:rsid w:val="00BC0F49"/>
    <w:rsid w:val="00BC10DC"/>
    <w:rsid w:val="00BC1B07"/>
    <w:rsid w:val="00BC1FE5"/>
    <w:rsid w:val="00BC2664"/>
    <w:rsid w:val="00BC40D0"/>
    <w:rsid w:val="00BC4D98"/>
    <w:rsid w:val="00BC60B8"/>
    <w:rsid w:val="00BC7D3D"/>
    <w:rsid w:val="00BD1BA1"/>
    <w:rsid w:val="00BD24E4"/>
    <w:rsid w:val="00BD2538"/>
    <w:rsid w:val="00BD2E64"/>
    <w:rsid w:val="00BD2FBC"/>
    <w:rsid w:val="00BD35D5"/>
    <w:rsid w:val="00BD3862"/>
    <w:rsid w:val="00BD3E9D"/>
    <w:rsid w:val="00BD48C2"/>
    <w:rsid w:val="00BD4C59"/>
    <w:rsid w:val="00BD5F23"/>
    <w:rsid w:val="00BD7FBB"/>
    <w:rsid w:val="00BE042C"/>
    <w:rsid w:val="00BE0F3B"/>
    <w:rsid w:val="00BE1855"/>
    <w:rsid w:val="00BE1F77"/>
    <w:rsid w:val="00BE2033"/>
    <w:rsid w:val="00BE23B2"/>
    <w:rsid w:val="00BE380C"/>
    <w:rsid w:val="00BE38FB"/>
    <w:rsid w:val="00BE46E3"/>
    <w:rsid w:val="00BE5AD6"/>
    <w:rsid w:val="00BE75BE"/>
    <w:rsid w:val="00BE761C"/>
    <w:rsid w:val="00BF0400"/>
    <w:rsid w:val="00BF106A"/>
    <w:rsid w:val="00BF1163"/>
    <w:rsid w:val="00BF1365"/>
    <w:rsid w:val="00BF1AA5"/>
    <w:rsid w:val="00BF2049"/>
    <w:rsid w:val="00BF2431"/>
    <w:rsid w:val="00BF27D0"/>
    <w:rsid w:val="00BF2ABC"/>
    <w:rsid w:val="00BF349D"/>
    <w:rsid w:val="00BF391B"/>
    <w:rsid w:val="00BF4701"/>
    <w:rsid w:val="00BF5249"/>
    <w:rsid w:val="00BF5C08"/>
    <w:rsid w:val="00BF6169"/>
    <w:rsid w:val="00BF63AA"/>
    <w:rsid w:val="00BF7978"/>
    <w:rsid w:val="00BF7CF3"/>
    <w:rsid w:val="00C001CF"/>
    <w:rsid w:val="00C00DD6"/>
    <w:rsid w:val="00C01047"/>
    <w:rsid w:val="00C01138"/>
    <w:rsid w:val="00C01818"/>
    <w:rsid w:val="00C020C9"/>
    <w:rsid w:val="00C0369F"/>
    <w:rsid w:val="00C04052"/>
    <w:rsid w:val="00C04244"/>
    <w:rsid w:val="00C0586B"/>
    <w:rsid w:val="00C0624A"/>
    <w:rsid w:val="00C069C7"/>
    <w:rsid w:val="00C06BA0"/>
    <w:rsid w:val="00C078F2"/>
    <w:rsid w:val="00C100A5"/>
    <w:rsid w:val="00C12261"/>
    <w:rsid w:val="00C14BBB"/>
    <w:rsid w:val="00C14F61"/>
    <w:rsid w:val="00C1606C"/>
    <w:rsid w:val="00C16542"/>
    <w:rsid w:val="00C170DC"/>
    <w:rsid w:val="00C17944"/>
    <w:rsid w:val="00C206AC"/>
    <w:rsid w:val="00C22EEA"/>
    <w:rsid w:val="00C230F3"/>
    <w:rsid w:val="00C23CD9"/>
    <w:rsid w:val="00C24072"/>
    <w:rsid w:val="00C257E1"/>
    <w:rsid w:val="00C25E13"/>
    <w:rsid w:val="00C2694C"/>
    <w:rsid w:val="00C26981"/>
    <w:rsid w:val="00C26FDB"/>
    <w:rsid w:val="00C3220E"/>
    <w:rsid w:val="00C326D0"/>
    <w:rsid w:val="00C339EA"/>
    <w:rsid w:val="00C33B98"/>
    <w:rsid w:val="00C345AA"/>
    <w:rsid w:val="00C37019"/>
    <w:rsid w:val="00C372C6"/>
    <w:rsid w:val="00C37377"/>
    <w:rsid w:val="00C374B7"/>
    <w:rsid w:val="00C4096B"/>
    <w:rsid w:val="00C4114B"/>
    <w:rsid w:val="00C41335"/>
    <w:rsid w:val="00C4162B"/>
    <w:rsid w:val="00C41B8F"/>
    <w:rsid w:val="00C41CB9"/>
    <w:rsid w:val="00C42248"/>
    <w:rsid w:val="00C43305"/>
    <w:rsid w:val="00C44310"/>
    <w:rsid w:val="00C44E66"/>
    <w:rsid w:val="00C45FD6"/>
    <w:rsid w:val="00C46AD3"/>
    <w:rsid w:val="00C47640"/>
    <w:rsid w:val="00C506BC"/>
    <w:rsid w:val="00C50E2E"/>
    <w:rsid w:val="00C50F20"/>
    <w:rsid w:val="00C51B11"/>
    <w:rsid w:val="00C52B55"/>
    <w:rsid w:val="00C54E08"/>
    <w:rsid w:val="00C551BE"/>
    <w:rsid w:val="00C55414"/>
    <w:rsid w:val="00C60C93"/>
    <w:rsid w:val="00C60F73"/>
    <w:rsid w:val="00C617E4"/>
    <w:rsid w:val="00C61F4D"/>
    <w:rsid w:val="00C62E16"/>
    <w:rsid w:val="00C6371D"/>
    <w:rsid w:val="00C639AD"/>
    <w:rsid w:val="00C64026"/>
    <w:rsid w:val="00C640C7"/>
    <w:rsid w:val="00C64FEC"/>
    <w:rsid w:val="00C669B4"/>
    <w:rsid w:val="00C66A9D"/>
    <w:rsid w:val="00C67244"/>
    <w:rsid w:val="00C6727E"/>
    <w:rsid w:val="00C70077"/>
    <w:rsid w:val="00C7192C"/>
    <w:rsid w:val="00C72AE3"/>
    <w:rsid w:val="00C72C0F"/>
    <w:rsid w:val="00C73777"/>
    <w:rsid w:val="00C737D2"/>
    <w:rsid w:val="00C740F8"/>
    <w:rsid w:val="00C74A99"/>
    <w:rsid w:val="00C7511C"/>
    <w:rsid w:val="00C76664"/>
    <w:rsid w:val="00C8084E"/>
    <w:rsid w:val="00C80C12"/>
    <w:rsid w:val="00C81412"/>
    <w:rsid w:val="00C8237B"/>
    <w:rsid w:val="00C85E9D"/>
    <w:rsid w:val="00C86DA6"/>
    <w:rsid w:val="00C87091"/>
    <w:rsid w:val="00C8794F"/>
    <w:rsid w:val="00C90E83"/>
    <w:rsid w:val="00C911CB"/>
    <w:rsid w:val="00C913DE"/>
    <w:rsid w:val="00C916CD"/>
    <w:rsid w:val="00C91A3D"/>
    <w:rsid w:val="00C91F62"/>
    <w:rsid w:val="00C92545"/>
    <w:rsid w:val="00C9317E"/>
    <w:rsid w:val="00C9535F"/>
    <w:rsid w:val="00C957E7"/>
    <w:rsid w:val="00C965C3"/>
    <w:rsid w:val="00C9691F"/>
    <w:rsid w:val="00C97273"/>
    <w:rsid w:val="00C975D2"/>
    <w:rsid w:val="00C978AF"/>
    <w:rsid w:val="00CA041C"/>
    <w:rsid w:val="00CA11A8"/>
    <w:rsid w:val="00CA12A1"/>
    <w:rsid w:val="00CA151A"/>
    <w:rsid w:val="00CA246B"/>
    <w:rsid w:val="00CA34C1"/>
    <w:rsid w:val="00CA38BE"/>
    <w:rsid w:val="00CA42A1"/>
    <w:rsid w:val="00CA5EF2"/>
    <w:rsid w:val="00CA5F13"/>
    <w:rsid w:val="00CB0801"/>
    <w:rsid w:val="00CB1833"/>
    <w:rsid w:val="00CB25B1"/>
    <w:rsid w:val="00CB2619"/>
    <w:rsid w:val="00CB49D0"/>
    <w:rsid w:val="00CB51B9"/>
    <w:rsid w:val="00CB5D03"/>
    <w:rsid w:val="00CB5F47"/>
    <w:rsid w:val="00CB7025"/>
    <w:rsid w:val="00CB7BF3"/>
    <w:rsid w:val="00CB7D93"/>
    <w:rsid w:val="00CC10E4"/>
    <w:rsid w:val="00CC1A41"/>
    <w:rsid w:val="00CC26F3"/>
    <w:rsid w:val="00CC491D"/>
    <w:rsid w:val="00CC4BED"/>
    <w:rsid w:val="00CC4F19"/>
    <w:rsid w:val="00CC541D"/>
    <w:rsid w:val="00CC557E"/>
    <w:rsid w:val="00CC7E6E"/>
    <w:rsid w:val="00CC7E7D"/>
    <w:rsid w:val="00CD063D"/>
    <w:rsid w:val="00CD0653"/>
    <w:rsid w:val="00CD09C2"/>
    <w:rsid w:val="00CD1559"/>
    <w:rsid w:val="00CD1C81"/>
    <w:rsid w:val="00CD1E77"/>
    <w:rsid w:val="00CD3F15"/>
    <w:rsid w:val="00CD4184"/>
    <w:rsid w:val="00CD4215"/>
    <w:rsid w:val="00CD4C81"/>
    <w:rsid w:val="00CD4F53"/>
    <w:rsid w:val="00CD4F5D"/>
    <w:rsid w:val="00CD5965"/>
    <w:rsid w:val="00CD5A15"/>
    <w:rsid w:val="00CD6096"/>
    <w:rsid w:val="00CD6494"/>
    <w:rsid w:val="00CD6801"/>
    <w:rsid w:val="00CD691C"/>
    <w:rsid w:val="00CD694F"/>
    <w:rsid w:val="00CD6EBB"/>
    <w:rsid w:val="00CD70A9"/>
    <w:rsid w:val="00CD76D4"/>
    <w:rsid w:val="00CD7BB6"/>
    <w:rsid w:val="00CD7CAF"/>
    <w:rsid w:val="00CE0165"/>
    <w:rsid w:val="00CE1A85"/>
    <w:rsid w:val="00CE1BBE"/>
    <w:rsid w:val="00CE1F82"/>
    <w:rsid w:val="00CE2040"/>
    <w:rsid w:val="00CE2B75"/>
    <w:rsid w:val="00CE3D83"/>
    <w:rsid w:val="00CE45D3"/>
    <w:rsid w:val="00CE492C"/>
    <w:rsid w:val="00CE4E64"/>
    <w:rsid w:val="00CE5A28"/>
    <w:rsid w:val="00CE5EFE"/>
    <w:rsid w:val="00CF005F"/>
    <w:rsid w:val="00CF01EC"/>
    <w:rsid w:val="00CF076A"/>
    <w:rsid w:val="00CF1405"/>
    <w:rsid w:val="00CF17DE"/>
    <w:rsid w:val="00CF3F1D"/>
    <w:rsid w:val="00CF3F2E"/>
    <w:rsid w:val="00CF46F9"/>
    <w:rsid w:val="00CF66FF"/>
    <w:rsid w:val="00CF6E95"/>
    <w:rsid w:val="00CF71C8"/>
    <w:rsid w:val="00CF72AB"/>
    <w:rsid w:val="00CF7734"/>
    <w:rsid w:val="00CF7E94"/>
    <w:rsid w:val="00D004E1"/>
    <w:rsid w:val="00D02A97"/>
    <w:rsid w:val="00D02D0C"/>
    <w:rsid w:val="00D0349C"/>
    <w:rsid w:val="00D04040"/>
    <w:rsid w:val="00D04917"/>
    <w:rsid w:val="00D04973"/>
    <w:rsid w:val="00D05094"/>
    <w:rsid w:val="00D053D8"/>
    <w:rsid w:val="00D05535"/>
    <w:rsid w:val="00D0611C"/>
    <w:rsid w:val="00D0661A"/>
    <w:rsid w:val="00D06A76"/>
    <w:rsid w:val="00D07118"/>
    <w:rsid w:val="00D075A4"/>
    <w:rsid w:val="00D10F62"/>
    <w:rsid w:val="00D115B6"/>
    <w:rsid w:val="00D11773"/>
    <w:rsid w:val="00D13C59"/>
    <w:rsid w:val="00D14482"/>
    <w:rsid w:val="00D14A0A"/>
    <w:rsid w:val="00D15299"/>
    <w:rsid w:val="00D163D3"/>
    <w:rsid w:val="00D16B0D"/>
    <w:rsid w:val="00D206FC"/>
    <w:rsid w:val="00D209AD"/>
    <w:rsid w:val="00D211F7"/>
    <w:rsid w:val="00D2148F"/>
    <w:rsid w:val="00D2170D"/>
    <w:rsid w:val="00D2200F"/>
    <w:rsid w:val="00D22525"/>
    <w:rsid w:val="00D233FF"/>
    <w:rsid w:val="00D23851"/>
    <w:rsid w:val="00D23E7E"/>
    <w:rsid w:val="00D24A3A"/>
    <w:rsid w:val="00D257D1"/>
    <w:rsid w:val="00D25EF3"/>
    <w:rsid w:val="00D27203"/>
    <w:rsid w:val="00D273EA"/>
    <w:rsid w:val="00D275A5"/>
    <w:rsid w:val="00D27753"/>
    <w:rsid w:val="00D27921"/>
    <w:rsid w:val="00D27B0C"/>
    <w:rsid w:val="00D3126D"/>
    <w:rsid w:val="00D31B4A"/>
    <w:rsid w:val="00D3244D"/>
    <w:rsid w:val="00D3248A"/>
    <w:rsid w:val="00D32BA0"/>
    <w:rsid w:val="00D332E3"/>
    <w:rsid w:val="00D33C05"/>
    <w:rsid w:val="00D33F5C"/>
    <w:rsid w:val="00D34419"/>
    <w:rsid w:val="00D354D3"/>
    <w:rsid w:val="00D35546"/>
    <w:rsid w:val="00D35640"/>
    <w:rsid w:val="00D36BE4"/>
    <w:rsid w:val="00D36DB4"/>
    <w:rsid w:val="00D370C3"/>
    <w:rsid w:val="00D37EC0"/>
    <w:rsid w:val="00D40A6C"/>
    <w:rsid w:val="00D40E30"/>
    <w:rsid w:val="00D43A06"/>
    <w:rsid w:val="00D44001"/>
    <w:rsid w:val="00D44282"/>
    <w:rsid w:val="00D44E70"/>
    <w:rsid w:val="00D45529"/>
    <w:rsid w:val="00D4581C"/>
    <w:rsid w:val="00D46206"/>
    <w:rsid w:val="00D466E5"/>
    <w:rsid w:val="00D46B54"/>
    <w:rsid w:val="00D470BE"/>
    <w:rsid w:val="00D47114"/>
    <w:rsid w:val="00D50E16"/>
    <w:rsid w:val="00D51A0F"/>
    <w:rsid w:val="00D51AC6"/>
    <w:rsid w:val="00D52E92"/>
    <w:rsid w:val="00D54371"/>
    <w:rsid w:val="00D545D2"/>
    <w:rsid w:val="00D54910"/>
    <w:rsid w:val="00D56844"/>
    <w:rsid w:val="00D56B15"/>
    <w:rsid w:val="00D57714"/>
    <w:rsid w:val="00D57802"/>
    <w:rsid w:val="00D57BD8"/>
    <w:rsid w:val="00D57C77"/>
    <w:rsid w:val="00D60694"/>
    <w:rsid w:val="00D6088A"/>
    <w:rsid w:val="00D6089C"/>
    <w:rsid w:val="00D60A72"/>
    <w:rsid w:val="00D62F4E"/>
    <w:rsid w:val="00D62FB1"/>
    <w:rsid w:val="00D634D7"/>
    <w:rsid w:val="00D658F0"/>
    <w:rsid w:val="00D662ED"/>
    <w:rsid w:val="00D663B9"/>
    <w:rsid w:val="00D67AF1"/>
    <w:rsid w:val="00D7001E"/>
    <w:rsid w:val="00D70041"/>
    <w:rsid w:val="00D706C2"/>
    <w:rsid w:val="00D7098A"/>
    <w:rsid w:val="00D70A2D"/>
    <w:rsid w:val="00D71B37"/>
    <w:rsid w:val="00D7201B"/>
    <w:rsid w:val="00D72DE6"/>
    <w:rsid w:val="00D74DD1"/>
    <w:rsid w:val="00D7527A"/>
    <w:rsid w:val="00D75307"/>
    <w:rsid w:val="00D76388"/>
    <w:rsid w:val="00D768FC"/>
    <w:rsid w:val="00D77283"/>
    <w:rsid w:val="00D804B8"/>
    <w:rsid w:val="00D81246"/>
    <w:rsid w:val="00D831C5"/>
    <w:rsid w:val="00D83619"/>
    <w:rsid w:val="00D83FDF"/>
    <w:rsid w:val="00D85672"/>
    <w:rsid w:val="00D85D96"/>
    <w:rsid w:val="00D865E7"/>
    <w:rsid w:val="00D86BF4"/>
    <w:rsid w:val="00D86CB6"/>
    <w:rsid w:val="00D86DB0"/>
    <w:rsid w:val="00D876AD"/>
    <w:rsid w:val="00D87EE6"/>
    <w:rsid w:val="00D90BC6"/>
    <w:rsid w:val="00D912C8"/>
    <w:rsid w:val="00D923B5"/>
    <w:rsid w:val="00D92F4F"/>
    <w:rsid w:val="00D9361D"/>
    <w:rsid w:val="00D93A3A"/>
    <w:rsid w:val="00D94730"/>
    <w:rsid w:val="00D947B1"/>
    <w:rsid w:val="00D954C0"/>
    <w:rsid w:val="00D97490"/>
    <w:rsid w:val="00DA0978"/>
    <w:rsid w:val="00DA126F"/>
    <w:rsid w:val="00DA16B6"/>
    <w:rsid w:val="00DA455A"/>
    <w:rsid w:val="00DA45C1"/>
    <w:rsid w:val="00DA4C58"/>
    <w:rsid w:val="00DA51DF"/>
    <w:rsid w:val="00DA54EA"/>
    <w:rsid w:val="00DA68A8"/>
    <w:rsid w:val="00DA764E"/>
    <w:rsid w:val="00DB0200"/>
    <w:rsid w:val="00DB081E"/>
    <w:rsid w:val="00DB0EDB"/>
    <w:rsid w:val="00DB11B1"/>
    <w:rsid w:val="00DB1745"/>
    <w:rsid w:val="00DB1988"/>
    <w:rsid w:val="00DB24E2"/>
    <w:rsid w:val="00DB308D"/>
    <w:rsid w:val="00DB3AFD"/>
    <w:rsid w:val="00DB3EC0"/>
    <w:rsid w:val="00DB4A27"/>
    <w:rsid w:val="00DB5953"/>
    <w:rsid w:val="00DB5B81"/>
    <w:rsid w:val="00DB745C"/>
    <w:rsid w:val="00DB7C3D"/>
    <w:rsid w:val="00DB7F11"/>
    <w:rsid w:val="00DC0F07"/>
    <w:rsid w:val="00DC0F10"/>
    <w:rsid w:val="00DC10AF"/>
    <w:rsid w:val="00DC179C"/>
    <w:rsid w:val="00DC1A95"/>
    <w:rsid w:val="00DC1AFF"/>
    <w:rsid w:val="00DC2D08"/>
    <w:rsid w:val="00DC2D0B"/>
    <w:rsid w:val="00DC324B"/>
    <w:rsid w:val="00DC3ECD"/>
    <w:rsid w:val="00DC4F46"/>
    <w:rsid w:val="00DC53CD"/>
    <w:rsid w:val="00DC5A6C"/>
    <w:rsid w:val="00DC5CE2"/>
    <w:rsid w:val="00DC653C"/>
    <w:rsid w:val="00DC686F"/>
    <w:rsid w:val="00DC7526"/>
    <w:rsid w:val="00DD00EE"/>
    <w:rsid w:val="00DD04D8"/>
    <w:rsid w:val="00DD18F7"/>
    <w:rsid w:val="00DD1F0C"/>
    <w:rsid w:val="00DD2B91"/>
    <w:rsid w:val="00DD4FBD"/>
    <w:rsid w:val="00DD685A"/>
    <w:rsid w:val="00DE048F"/>
    <w:rsid w:val="00DE09CB"/>
    <w:rsid w:val="00DE0E16"/>
    <w:rsid w:val="00DE1240"/>
    <w:rsid w:val="00DE13F1"/>
    <w:rsid w:val="00DE26F8"/>
    <w:rsid w:val="00DE348F"/>
    <w:rsid w:val="00DE362C"/>
    <w:rsid w:val="00DE3CDE"/>
    <w:rsid w:val="00DE41E3"/>
    <w:rsid w:val="00DE4A60"/>
    <w:rsid w:val="00DE4B51"/>
    <w:rsid w:val="00DE6C54"/>
    <w:rsid w:val="00DE74C8"/>
    <w:rsid w:val="00DE7566"/>
    <w:rsid w:val="00DE76DE"/>
    <w:rsid w:val="00DE7C41"/>
    <w:rsid w:val="00DF06A2"/>
    <w:rsid w:val="00DF16FC"/>
    <w:rsid w:val="00DF1BD7"/>
    <w:rsid w:val="00DF2031"/>
    <w:rsid w:val="00DF2728"/>
    <w:rsid w:val="00DF2DF4"/>
    <w:rsid w:val="00DF3B9D"/>
    <w:rsid w:val="00DF4B01"/>
    <w:rsid w:val="00DF5886"/>
    <w:rsid w:val="00DF633C"/>
    <w:rsid w:val="00DF6971"/>
    <w:rsid w:val="00DF7502"/>
    <w:rsid w:val="00DF7B86"/>
    <w:rsid w:val="00E01180"/>
    <w:rsid w:val="00E017FE"/>
    <w:rsid w:val="00E02DB6"/>
    <w:rsid w:val="00E03258"/>
    <w:rsid w:val="00E03CC3"/>
    <w:rsid w:val="00E061BD"/>
    <w:rsid w:val="00E0702D"/>
    <w:rsid w:val="00E10776"/>
    <w:rsid w:val="00E1188B"/>
    <w:rsid w:val="00E11EA8"/>
    <w:rsid w:val="00E12035"/>
    <w:rsid w:val="00E121BA"/>
    <w:rsid w:val="00E122E8"/>
    <w:rsid w:val="00E12E8D"/>
    <w:rsid w:val="00E13080"/>
    <w:rsid w:val="00E13284"/>
    <w:rsid w:val="00E14242"/>
    <w:rsid w:val="00E145D9"/>
    <w:rsid w:val="00E14BAC"/>
    <w:rsid w:val="00E15159"/>
    <w:rsid w:val="00E15248"/>
    <w:rsid w:val="00E15A23"/>
    <w:rsid w:val="00E1625E"/>
    <w:rsid w:val="00E1628D"/>
    <w:rsid w:val="00E16444"/>
    <w:rsid w:val="00E1719D"/>
    <w:rsid w:val="00E17830"/>
    <w:rsid w:val="00E17F8F"/>
    <w:rsid w:val="00E22D14"/>
    <w:rsid w:val="00E23536"/>
    <w:rsid w:val="00E248C6"/>
    <w:rsid w:val="00E2590C"/>
    <w:rsid w:val="00E27EEA"/>
    <w:rsid w:val="00E301A9"/>
    <w:rsid w:val="00E3049F"/>
    <w:rsid w:val="00E3057C"/>
    <w:rsid w:val="00E306DA"/>
    <w:rsid w:val="00E3135F"/>
    <w:rsid w:val="00E321EB"/>
    <w:rsid w:val="00E34477"/>
    <w:rsid w:val="00E34775"/>
    <w:rsid w:val="00E34C6A"/>
    <w:rsid w:val="00E36070"/>
    <w:rsid w:val="00E37607"/>
    <w:rsid w:val="00E37E66"/>
    <w:rsid w:val="00E403D1"/>
    <w:rsid w:val="00E41F49"/>
    <w:rsid w:val="00E42C92"/>
    <w:rsid w:val="00E43C55"/>
    <w:rsid w:val="00E4494C"/>
    <w:rsid w:val="00E44DBC"/>
    <w:rsid w:val="00E4527B"/>
    <w:rsid w:val="00E4541A"/>
    <w:rsid w:val="00E4570C"/>
    <w:rsid w:val="00E4593F"/>
    <w:rsid w:val="00E462EF"/>
    <w:rsid w:val="00E46E4B"/>
    <w:rsid w:val="00E47C72"/>
    <w:rsid w:val="00E500A9"/>
    <w:rsid w:val="00E525C9"/>
    <w:rsid w:val="00E5283B"/>
    <w:rsid w:val="00E539FA"/>
    <w:rsid w:val="00E53A1B"/>
    <w:rsid w:val="00E54A43"/>
    <w:rsid w:val="00E55B4C"/>
    <w:rsid w:val="00E57A40"/>
    <w:rsid w:val="00E617C2"/>
    <w:rsid w:val="00E618A3"/>
    <w:rsid w:val="00E6291F"/>
    <w:rsid w:val="00E6337A"/>
    <w:rsid w:val="00E63BB1"/>
    <w:rsid w:val="00E642BF"/>
    <w:rsid w:val="00E65ECF"/>
    <w:rsid w:val="00E7038C"/>
    <w:rsid w:val="00E70658"/>
    <w:rsid w:val="00E70A3A"/>
    <w:rsid w:val="00E71694"/>
    <w:rsid w:val="00E75C57"/>
    <w:rsid w:val="00E7633B"/>
    <w:rsid w:val="00E770AE"/>
    <w:rsid w:val="00E770B4"/>
    <w:rsid w:val="00E77603"/>
    <w:rsid w:val="00E77B9B"/>
    <w:rsid w:val="00E804DF"/>
    <w:rsid w:val="00E80C9D"/>
    <w:rsid w:val="00E8376E"/>
    <w:rsid w:val="00E83B7B"/>
    <w:rsid w:val="00E87017"/>
    <w:rsid w:val="00E8745D"/>
    <w:rsid w:val="00E909E1"/>
    <w:rsid w:val="00E94242"/>
    <w:rsid w:val="00E94452"/>
    <w:rsid w:val="00E94670"/>
    <w:rsid w:val="00E955E6"/>
    <w:rsid w:val="00E96D19"/>
    <w:rsid w:val="00E979BE"/>
    <w:rsid w:val="00EA0123"/>
    <w:rsid w:val="00EA0E86"/>
    <w:rsid w:val="00EA2A0E"/>
    <w:rsid w:val="00EA2C5B"/>
    <w:rsid w:val="00EA36EE"/>
    <w:rsid w:val="00EA435C"/>
    <w:rsid w:val="00EA4450"/>
    <w:rsid w:val="00EA541D"/>
    <w:rsid w:val="00EA61F6"/>
    <w:rsid w:val="00EA7B4D"/>
    <w:rsid w:val="00EB16C6"/>
    <w:rsid w:val="00EB210B"/>
    <w:rsid w:val="00EB286A"/>
    <w:rsid w:val="00EB2991"/>
    <w:rsid w:val="00EB3064"/>
    <w:rsid w:val="00EB58BA"/>
    <w:rsid w:val="00EB5D50"/>
    <w:rsid w:val="00EB688F"/>
    <w:rsid w:val="00EB74AE"/>
    <w:rsid w:val="00EB761C"/>
    <w:rsid w:val="00EC16B3"/>
    <w:rsid w:val="00EC2BF4"/>
    <w:rsid w:val="00EC36D4"/>
    <w:rsid w:val="00EC401B"/>
    <w:rsid w:val="00EC411B"/>
    <w:rsid w:val="00EC56A7"/>
    <w:rsid w:val="00EC5E13"/>
    <w:rsid w:val="00EC74F0"/>
    <w:rsid w:val="00EC7ADD"/>
    <w:rsid w:val="00ED0769"/>
    <w:rsid w:val="00ED0D0F"/>
    <w:rsid w:val="00ED1AE3"/>
    <w:rsid w:val="00ED2316"/>
    <w:rsid w:val="00ED2F61"/>
    <w:rsid w:val="00ED35E2"/>
    <w:rsid w:val="00ED365A"/>
    <w:rsid w:val="00ED3709"/>
    <w:rsid w:val="00ED749B"/>
    <w:rsid w:val="00ED7CFE"/>
    <w:rsid w:val="00EE00AD"/>
    <w:rsid w:val="00EE0C8D"/>
    <w:rsid w:val="00EE1C21"/>
    <w:rsid w:val="00EE1CE6"/>
    <w:rsid w:val="00EE1EE2"/>
    <w:rsid w:val="00EE24EA"/>
    <w:rsid w:val="00EE2880"/>
    <w:rsid w:val="00EE37A4"/>
    <w:rsid w:val="00EE5007"/>
    <w:rsid w:val="00EE52DE"/>
    <w:rsid w:val="00EE5612"/>
    <w:rsid w:val="00EE647C"/>
    <w:rsid w:val="00EE688A"/>
    <w:rsid w:val="00EF0209"/>
    <w:rsid w:val="00EF2BA2"/>
    <w:rsid w:val="00EF2F71"/>
    <w:rsid w:val="00EF3728"/>
    <w:rsid w:val="00EF578A"/>
    <w:rsid w:val="00EF5CD4"/>
    <w:rsid w:val="00EF71C7"/>
    <w:rsid w:val="00EF7A34"/>
    <w:rsid w:val="00EF7CD0"/>
    <w:rsid w:val="00F0044A"/>
    <w:rsid w:val="00F0070C"/>
    <w:rsid w:val="00F01C0D"/>
    <w:rsid w:val="00F0278E"/>
    <w:rsid w:val="00F03CC3"/>
    <w:rsid w:val="00F0409E"/>
    <w:rsid w:val="00F04CEF"/>
    <w:rsid w:val="00F04FCB"/>
    <w:rsid w:val="00F05A2E"/>
    <w:rsid w:val="00F05C0E"/>
    <w:rsid w:val="00F06521"/>
    <w:rsid w:val="00F06B6F"/>
    <w:rsid w:val="00F116DF"/>
    <w:rsid w:val="00F11799"/>
    <w:rsid w:val="00F1197B"/>
    <w:rsid w:val="00F12A14"/>
    <w:rsid w:val="00F1340B"/>
    <w:rsid w:val="00F13767"/>
    <w:rsid w:val="00F15D71"/>
    <w:rsid w:val="00F16606"/>
    <w:rsid w:val="00F167E0"/>
    <w:rsid w:val="00F16910"/>
    <w:rsid w:val="00F16FCA"/>
    <w:rsid w:val="00F17595"/>
    <w:rsid w:val="00F2056B"/>
    <w:rsid w:val="00F21399"/>
    <w:rsid w:val="00F229DB"/>
    <w:rsid w:val="00F2385C"/>
    <w:rsid w:val="00F251C8"/>
    <w:rsid w:val="00F254F5"/>
    <w:rsid w:val="00F25812"/>
    <w:rsid w:val="00F25D76"/>
    <w:rsid w:val="00F25EA7"/>
    <w:rsid w:val="00F25EAF"/>
    <w:rsid w:val="00F275F4"/>
    <w:rsid w:val="00F27799"/>
    <w:rsid w:val="00F30CA0"/>
    <w:rsid w:val="00F30F93"/>
    <w:rsid w:val="00F317E9"/>
    <w:rsid w:val="00F3295E"/>
    <w:rsid w:val="00F32D60"/>
    <w:rsid w:val="00F33128"/>
    <w:rsid w:val="00F3412C"/>
    <w:rsid w:val="00F348FB"/>
    <w:rsid w:val="00F34BC0"/>
    <w:rsid w:val="00F35B47"/>
    <w:rsid w:val="00F36639"/>
    <w:rsid w:val="00F4019E"/>
    <w:rsid w:val="00F40AC2"/>
    <w:rsid w:val="00F40EC1"/>
    <w:rsid w:val="00F4111A"/>
    <w:rsid w:val="00F42F24"/>
    <w:rsid w:val="00F43091"/>
    <w:rsid w:val="00F441C3"/>
    <w:rsid w:val="00F44884"/>
    <w:rsid w:val="00F44B33"/>
    <w:rsid w:val="00F44F8B"/>
    <w:rsid w:val="00F450CC"/>
    <w:rsid w:val="00F461D4"/>
    <w:rsid w:val="00F46DEF"/>
    <w:rsid w:val="00F50221"/>
    <w:rsid w:val="00F51C75"/>
    <w:rsid w:val="00F53005"/>
    <w:rsid w:val="00F534E3"/>
    <w:rsid w:val="00F53679"/>
    <w:rsid w:val="00F53816"/>
    <w:rsid w:val="00F54163"/>
    <w:rsid w:val="00F54A01"/>
    <w:rsid w:val="00F555FE"/>
    <w:rsid w:val="00F55AA7"/>
    <w:rsid w:val="00F55DE6"/>
    <w:rsid w:val="00F5602A"/>
    <w:rsid w:val="00F57208"/>
    <w:rsid w:val="00F57B7F"/>
    <w:rsid w:val="00F619A1"/>
    <w:rsid w:val="00F6271F"/>
    <w:rsid w:val="00F6299D"/>
    <w:rsid w:val="00F62A15"/>
    <w:rsid w:val="00F6329B"/>
    <w:rsid w:val="00F63597"/>
    <w:rsid w:val="00F6381D"/>
    <w:rsid w:val="00F64ACC"/>
    <w:rsid w:val="00F67A0E"/>
    <w:rsid w:val="00F67C48"/>
    <w:rsid w:val="00F7090C"/>
    <w:rsid w:val="00F70F8C"/>
    <w:rsid w:val="00F7182E"/>
    <w:rsid w:val="00F71B7F"/>
    <w:rsid w:val="00F71BEF"/>
    <w:rsid w:val="00F726E4"/>
    <w:rsid w:val="00F72AD4"/>
    <w:rsid w:val="00F73101"/>
    <w:rsid w:val="00F731E8"/>
    <w:rsid w:val="00F732A7"/>
    <w:rsid w:val="00F73868"/>
    <w:rsid w:val="00F73F01"/>
    <w:rsid w:val="00F741E3"/>
    <w:rsid w:val="00F74307"/>
    <w:rsid w:val="00F74F48"/>
    <w:rsid w:val="00F75C65"/>
    <w:rsid w:val="00F762DE"/>
    <w:rsid w:val="00F76321"/>
    <w:rsid w:val="00F7643F"/>
    <w:rsid w:val="00F76505"/>
    <w:rsid w:val="00F768D3"/>
    <w:rsid w:val="00F76BBB"/>
    <w:rsid w:val="00F77190"/>
    <w:rsid w:val="00F77656"/>
    <w:rsid w:val="00F7784C"/>
    <w:rsid w:val="00F8108E"/>
    <w:rsid w:val="00F811E8"/>
    <w:rsid w:val="00F81778"/>
    <w:rsid w:val="00F81A10"/>
    <w:rsid w:val="00F82772"/>
    <w:rsid w:val="00F82FB9"/>
    <w:rsid w:val="00F8312C"/>
    <w:rsid w:val="00F84EAF"/>
    <w:rsid w:val="00F85BAD"/>
    <w:rsid w:val="00F860C7"/>
    <w:rsid w:val="00F86204"/>
    <w:rsid w:val="00F866A6"/>
    <w:rsid w:val="00F87385"/>
    <w:rsid w:val="00F87925"/>
    <w:rsid w:val="00F879EB"/>
    <w:rsid w:val="00F87BA7"/>
    <w:rsid w:val="00F87C19"/>
    <w:rsid w:val="00F901CA"/>
    <w:rsid w:val="00F90687"/>
    <w:rsid w:val="00F90BD8"/>
    <w:rsid w:val="00F91E68"/>
    <w:rsid w:val="00F924A0"/>
    <w:rsid w:val="00F93121"/>
    <w:rsid w:val="00F93A99"/>
    <w:rsid w:val="00F93DB5"/>
    <w:rsid w:val="00F93EBC"/>
    <w:rsid w:val="00F95507"/>
    <w:rsid w:val="00F95A04"/>
    <w:rsid w:val="00F962A7"/>
    <w:rsid w:val="00F9640A"/>
    <w:rsid w:val="00F96873"/>
    <w:rsid w:val="00F9760E"/>
    <w:rsid w:val="00FA0AAE"/>
    <w:rsid w:val="00FA0C0C"/>
    <w:rsid w:val="00FA0C76"/>
    <w:rsid w:val="00FA10F4"/>
    <w:rsid w:val="00FA166A"/>
    <w:rsid w:val="00FA2361"/>
    <w:rsid w:val="00FA2C0C"/>
    <w:rsid w:val="00FA4701"/>
    <w:rsid w:val="00FA5034"/>
    <w:rsid w:val="00FA5181"/>
    <w:rsid w:val="00FA616A"/>
    <w:rsid w:val="00FA6DE4"/>
    <w:rsid w:val="00FA727B"/>
    <w:rsid w:val="00FB0D0E"/>
    <w:rsid w:val="00FB1464"/>
    <w:rsid w:val="00FB251D"/>
    <w:rsid w:val="00FB2A60"/>
    <w:rsid w:val="00FB4F0A"/>
    <w:rsid w:val="00FB613D"/>
    <w:rsid w:val="00FB6833"/>
    <w:rsid w:val="00FB7B63"/>
    <w:rsid w:val="00FC14D7"/>
    <w:rsid w:val="00FC262A"/>
    <w:rsid w:val="00FC37CE"/>
    <w:rsid w:val="00FC38A8"/>
    <w:rsid w:val="00FC58B7"/>
    <w:rsid w:val="00FC5B01"/>
    <w:rsid w:val="00FC5CDD"/>
    <w:rsid w:val="00FC73CB"/>
    <w:rsid w:val="00FC78CB"/>
    <w:rsid w:val="00FC7CED"/>
    <w:rsid w:val="00FD1546"/>
    <w:rsid w:val="00FD286B"/>
    <w:rsid w:val="00FD3205"/>
    <w:rsid w:val="00FD34F0"/>
    <w:rsid w:val="00FD5B27"/>
    <w:rsid w:val="00FD7ADA"/>
    <w:rsid w:val="00FE0CBC"/>
    <w:rsid w:val="00FE0E21"/>
    <w:rsid w:val="00FE1339"/>
    <w:rsid w:val="00FE2644"/>
    <w:rsid w:val="00FE2C1B"/>
    <w:rsid w:val="00FE3B37"/>
    <w:rsid w:val="00FE4514"/>
    <w:rsid w:val="00FE4D60"/>
    <w:rsid w:val="00FE50BD"/>
    <w:rsid w:val="00FE6D87"/>
    <w:rsid w:val="00FF0109"/>
    <w:rsid w:val="00FF0886"/>
    <w:rsid w:val="00FF093C"/>
    <w:rsid w:val="00FF159E"/>
    <w:rsid w:val="00FF4121"/>
    <w:rsid w:val="00FF468E"/>
    <w:rsid w:val="00FF4864"/>
    <w:rsid w:val="00FF544E"/>
    <w:rsid w:val="00FF5686"/>
    <w:rsid w:val="00FF57E2"/>
    <w:rsid w:val="00FF65FC"/>
    <w:rsid w:val="00FF7096"/>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4"/>
    <o:shapelayout v:ext="edit">
      <o:idmap v:ext="edit" data="1"/>
    </o:shapelayout>
  </w:shapeDefaults>
  <w:decimalSymbol w:val=","/>
  <w:listSeparator w:val=";"/>
  <w14:docId w14:val="5635EFF9"/>
  <w15:docId w15:val="{897CED95-F01C-46DC-821F-EF1029497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semiHidden="1" w:unhideWhenUsed="1" w:qFormat="1"/>
    <w:lsdException w:name="heading 4" w:locked="1" w:semiHidden="1" w:uiPriority="0" w:unhideWhenUsed="1" w:qFormat="1"/>
    <w:lsdException w:name="heading 5" w:locked="1" w:semiHidden="1" w:unhideWhenUsed="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locked="1"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locked="1" w:uiPriority="0"/>
    <w:lsdException w:name="toa heading" w:semiHidden="1" w:unhideWhenUsed="1"/>
    <w:lsdException w:name="List" w:semiHidden="1" w:unhideWhenUsed="1"/>
    <w:lsdException w:name="List Bullet" w:locked="1" w:uiPriority="0"/>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locked="1" w:uiPriority="0"/>
    <w:lsdException w:name="List Continue 4" w:locked="1" w:uiPriority="0"/>
    <w:lsdException w:name="List Continue 5" w:locked="1" w:uiPriority="0"/>
    <w:lsdException w:name="Message Header" w:locked="1" w:uiPriority="0"/>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autoRedefine/>
    <w:uiPriority w:val="99"/>
    <w:qFormat/>
    <w:rsid w:val="00CB0801"/>
    <w:pPr>
      <w:keepNext/>
      <w:spacing w:before="240" w:after="60"/>
      <w:outlineLvl w:val="0"/>
    </w:pPr>
    <w:rPr>
      <w:b/>
      <w:bCs/>
      <w:color w:val="000000"/>
      <w:kern w:val="32"/>
      <w:sz w:val="32"/>
      <w:szCs w:val="32"/>
      <w:lang w:val="cs-CZ" w:eastAsia="cs-CZ"/>
    </w:rPr>
  </w:style>
  <w:style w:type="paragraph" w:styleId="Heading2">
    <w:name w:val="heading 2"/>
    <w:basedOn w:val="Normal"/>
    <w:next w:val="BodyText"/>
    <w:link w:val="Heading2Char"/>
    <w:uiPriority w:val="99"/>
    <w:qFormat/>
    <w:rsid w:val="00CB0801"/>
    <w:pPr>
      <w:keepNext/>
      <w:spacing w:before="240" w:after="60"/>
      <w:outlineLvl w:val="1"/>
    </w:pPr>
    <w:rPr>
      <w:bCs/>
      <w:iCs/>
      <w:color w:val="0070C0"/>
      <w:sz w:val="28"/>
      <w:szCs w:val="28"/>
      <w:lang w:val="cs-CZ" w:eastAsia="cs-CZ"/>
    </w:rPr>
  </w:style>
  <w:style w:type="paragraph" w:styleId="Heading3">
    <w:name w:val="heading 3"/>
    <w:basedOn w:val="Normal"/>
    <w:next w:val="BodyText"/>
    <w:link w:val="Heading3Char"/>
    <w:autoRedefine/>
    <w:uiPriority w:val="99"/>
    <w:qFormat/>
    <w:rsid w:val="00163DD7"/>
    <w:pPr>
      <w:keepNext/>
      <w:spacing w:before="240" w:after="60"/>
      <w:outlineLvl w:val="2"/>
    </w:pPr>
    <w:rPr>
      <w:rFonts w:cs="Arial"/>
      <w:bCs/>
      <w:i/>
      <w:color w:val="0070C0"/>
      <w:sz w:val="24"/>
      <w:szCs w:val="26"/>
    </w:rPr>
  </w:style>
  <w:style w:type="paragraph" w:styleId="Heading5">
    <w:name w:val="heading 5"/>
    <w:basedOn w:val="Normal"/>
    <w:next w:val="Normal"/>
    <w:link w:val="Heading5Char"/>
    <w:uiPriority w:val="99"/>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0801"/>
    <w:rPr>
      <w:rFonts w:ascii="Verdana" w:hAnsi="Verdana"/>
      <w:b/>
      <w:color w:val="000000"/>
      <w:kern w:val="32"/>
      <w:sz w:val="32"/>
    </w:rPr>
  </w:style>
  <w:style w:type="character" w:customStyle="1" w:styleId="Heading2Char">
    <w:name w:val="Heading 2 Char"/>
    <w:link w:val="Heading2"/>
    <w:uiPriority w:val="99"/>
    <w:locked/>
    <w:rsid w:val="00CB0801"/>
    <w:rPr>
      <w:rFonts w:ascii="Verdana" w:hAnsi="Verdana"/>
      <w:color w:val="0070C0"/>
      <w:sz w:val="28"/>
    </w:rPr>
  </w:style>
  <w:style w:type="character" w:customStyle="1" w:styleId="Heading3Char">
    <w:name w:val="Heading 3 Char"/>
    <w:link w:val="Heading3"/>
    <w:uiPriority w:val="9"/>
    <w:semiHidden/>
    <w:rsid w:val="00FD275D"/>
    <w:rPr>
      <w:rFonts w:ascii="Cambria" w:eastAsia="Times New Roman" w:hAnsi="Cambria" w:cs="Times New Roman"/>
      <w:b/>
      <w:bCs/>
      <w:color w:val="333333"/>
      <w:sz w:val="26"/>
      <w:szCs w:val="26"/>
      <w:lang w:val="en-GB" w:eastAsia="en-GB"/>
    </w:rPr>
  </w:style>
  <w:style w:type="character" w:customStyle="1" w:styleId="Heading5Char">
    <w:name w:val="Heading 5 Char"/>
    <w:link w:val="Heading5"/>
    <w:uiPriority w:val="99"/>
    <w:semiHidden/>
    <w:locked/>
    <w:rsid w:val="00675BA7"/>
    <w:rPr>
      <w:rFonts w:ascii="Calibri" w:hAnsi="Calibri"/>
      <w:b/>
      <w:i/>
      <w:color w:val="333333"/>
      <w:sz w:val="26"/>
      <w:lang w:val="en-GB" w:eastAsia="en-GB"/>
    </w:rPr>
  </w:style>
  <w:style w:type="paragraph" w:customStyle="1" w:styleId="Style1">
    <w:name w:val="Style1"/>
    <w:basedOn w:val="Normal"/>
    <w:uiPriority w:val="99"/>
    <w:rsid w:val="00A579C8"/>
  </w:style>
  <w:style w:type="paragraph" w:styleId="BodyText">
    <w:name w:val="Body Text"/>
    <w:basedOn w:val="Normal"/>
    <w:link w:val="BodyTextChar"/>
    <w:uiPriority w:val="99"/>
    <w:rsid w:val="00D13C59"/>
    <w:pPr>
      <w:spacing w:after="120"/>
    </w:pPr>
  </w:style>
  <w:style w:type="character" w:customStyle="1" w:styleId="BodyTextChar">
    <w:name w:val="Body Text Char"/>
    <w:link w:val="BodyText"/>
    <w:uiPriority w:val="99"/>
    <w:locked/>
    <w:rsid w:val="00D13C59"/>
    <w:rPr>
      <w:rFonts w:ascii="Verdana" w:hAnsi="Verdana"/>
      <w:color w:val="333333"/>
      <w:sz w:val="24"/>
      <w:lang w:val="en-GB" w:eastAsia="en-GB"/>
    </w:rPr>
  </w:style>
  <w:style w:type="character" w:styleId="Hyperlink">
    <w:name w:val="Hyperlink"/>
    <w:uiPriority w:val="99"/>
    <w:rsid w:val="00A579C8"/>
    <w:rPr>
      <w:rFonts w:ascii="Verdana" w:hAnsi="Verdana" w:cs="Times New Roman"/>
      <w:color w:val="1A3F7C"/>
      <w:sz w:val="20"/>
      <w:u w:val="none"/>
    </w:rPr>
  </w:style>
  <w:style w:type="paragraph" w:styleId="ListNumber">
    <w:name w:val="List Number"/>
    <w:aliases w:val="List Number Justified"/>
    <w:basedOn w:val="Normal"/>
    <w:uiPriority w:val="99"/>
    <w:rsid w:val="00A579C8"/>
    <w:pPr>
      <w:numPr>
        <w:numId w:val="8"/>
      </w:numPr>
      <w:tabs>
        <w:tab w:val="clear" w:pos="643"/>
        <w:tab w:val="num" w:pos="284"/>
      </w:tabs>
      <w:ind w:left="284" w:hanging="284"/>
    </w:pPr>
  </w:style>
  <w:style w:type="paragraph" w:styleId="ListBullet2">
    <w:name w:val="List Bullet 2"/>
    <w:basedOn w:val="Normal"/>
    <w:link w:val="ListBullet2Char"/>
    <w:uiPriority w:val="99"/>
    <w:rsid w:val="00EB58BA"/>
    <w:pPr>
      <w:numPr>
        <w:numId w:val="21"/>
      </w:numPr>
      <w:spacing w:before="60" w:after="60"/>
      <w:jc w:val="left"/>
    </w:pPr>
  </w:style>
  <w:style w:type="paragraph" w:styleId="ListNumber2">
    <w:name w:val="List Number 2"/>
    <w:basedOn w:val="Normal"/>
    <w:uiPriority w:val="99"/>
    <w:rsid w:val="00A579C8"/>
    <w:pPr>
      <w:numPr>
        <w:numId w:val="9"/>
      </w:numPr>
      <w:spacing w:before="80" w:after="80"/>
    </w:pPr>
  </w:style>
  <w:style w:type="paragraph" w:styleId="ListNumber4">
    <w:name w:val="List Number 4"/>
    <w:basedOn w:val="Normal"/>
    <w:uiPriority w:val="99"/>
    <w:rsid w:val="00A579C8"/>
    <w:pPr>
      <w:numPr>
        <w:numId w:val="11"/>
      </w:numPr>
      <w:tabs>
        <w:tab w:val="clear" w:pos="926"/>
        <w:tab w:val="num" w:pos="1209"/>
      </w:tabs>
      <w:ind w:left="1209"/>
    </w:pPr>
  </w:style>
  <w:style w:type="paragraph" w:styleId="ListNumber3">
    <w:name w:val="List Number 3"/>
    <w:basedOn w:val="Normal"/>
    <w:uiPriority w:val="99"/>
    <w:rsid w:val="00A579C8"/>
    <w:pPr>
      <w:numPr>
        <w:numId w:val="10"/>
      </w:numPr>
      <w:tabs>
        <w:tab w:val="clear" w:pos="1209"/>
        <w:tab w:val="num" w:pos="926"/>
      </w:tabs>
      <w:ind w:left="926"/>
    </w:pPr>
  </w:style>
  <w:style w:type="character" w:customStyle="1" w:styleId="HeaderChar">
    <w:name w:val="Header Char"/>
    <w:link w:val="Header"/>
    <w:uiPriority w:val="99"/>
    <w:locked/>
    <w:rsid w:val="00D13C59"/>
    <w:rPr>
      <w:rFonts w:ascii="Verdana" w:hAnsi="Verdana"/>
      <w:i/>
      <w:color w:val="000000"/>
      <w:sz w:val="24"/>
      <w:lang w:val="en-GB" w:eastAsia="en-GB"/>
    </w:rPr>
  </w:style>
  <w:style w:type="paragraph" w:styleId="NormalIndent">
    <w:name w:val="Normal Indent"/>
    <w:basedOn w:val="Normal"/>
    <w:uiPriority w:val="99"/>
    <w:rsid w:val="00A579C8"/>
    <w:pPr>
      <w:ind w:left="720"/>
    </w:pPr>
  </w:style>
  <w:style w:type="paragraph" w:customStyle="1" w:styleId="StyleListNumberListNumberJustifiedCustomColorRGB266312">
    <w:name w:val="Style List NumberList Number Justified + Custom Color(RGB(266312..."/>
    <w:basedOn w:val="ListNumber"/>
    <w:uiPriority w:val="99"/>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lang w:val="en-GB" w:eastAsia="en-GB"/>
    </w:rPr>
  </w:style>
  <w:style w:type="character" w:customStyle="1" w:styleId="FooterChar">
    <w:name w:val="Footer Char"/>
    <w:link w:val="Footer"/>
    <w:uiPriority w:val="99"/>
    <w:locked/>
    <w:rsid w:val="00C72AE3"/>
    <w:rPr>
      <w:rFonts w:ascii="Verdana" w:hAnsi="Verdana"/>
      <w:i/>
      <w:color w:val="808080"/>
      <w:sz w:val="16"/>
      <w:lang w:val="en-GB" w:eastAsia="en-GB"/>
    </w:rPr>
  </w:style>
  <w:style w:type="paragraph" w:styleId="Header">
    <w:name w:val="header"/>
    <w:basedOn w:val="Normal"/>
    <w:link w:val="HeaderChar"/>
    <w:uiPriority w:val="99"/>
    <w:rsid w:val="00D13C59"/>
    <w:pPr>
      <w:tabs>
        <w:tab w:val="center" w:pos="4153"/>
        <w:tab w:val="right" w:pos="8306"/>
      </w:tabs>
    </w:pPr>
    <w:rPr>
      <w:i/>
      <w:color w:val="000000"/>
      <w:sz w:val="16"/>
    </w:rPr>
  </w:style>
  <w:style w:type="character" w:customStyle="1" w:styleId="HeaderChar1">
    <w:name w:val="Header Char1"/>
    <w:uiPriority w:val="99"/>
    <w:semiHidden/>
    <w:rsid w:val="00FD275D"/>
    <w:rPr>
      <w:rFonts w:ascii="Verdana" w:hAnsi="Verdana"/>
      <w:color w:val="333333"/>
      <w:sz w:val="20"/>
      <w:szCs w:val="24"/>
      <w:lang w:val="en-GB" w:eastAsia="en-GB"/>
    </w:rPr>
  </w:style>
  <w:style w:type="paragraph" w:styleId="Date">
    <w:name w:val="Date"/>
    <w:basedOn w:val="Normal"/>
    <w:next w:val="Normal"/>
    <w:link w:val="DateChar"/>
    <w:uiPriority w:val="99"/>
    <w:rsid w:val="00D13C59"/>
    <w:rPr>
      <w:color w:val="808080"/>
      <w:sz w:val="16"/>
    </w:rPr>
  </w:style>
  <w:style w:type="character" w:customStyle="1" w:styleId="DateChar">
    <w:name w:val="Date Char"/>
    <w:link w:val="Date"/>
    <w:uiPriority w:val="99"/>
    <w:semiHidden/>
    <w:rsid w:val="00FD275D"/>
    <w:rPr>
      <w:rFonts w:ascii="Verdana" w:hAnsi="Verdana"/>
      <w:color w:val="333333"/>
      <w:sz w:val="20"/>
      <w:szCs w:val="24"/>
      <w:lang w:val="en-GB" w:eastAsia="en-GB"/>
    </w:rPr>
  </w:style>
  <w:style w:type="paragraph" w:styleId="ListNumber5">
    <w:name w:val="List Number 5"/>
    <w:basedOn w:val="Normal"/>
    <w:uiPriority w:val="99"/>
    <w:rsid w:val="00A579C8"/>
    <w:pPr>
      <w:numPr>
        <w:numId w:val="12"/>
      </w:numPr>
    </w:pPr>
  </w:style>
  <w:style w:type="table" w:styleId="Table3Deffects1">
    <w:name w:val="Table 3D effects 1"/>
    <w:basedOn w:val="TableNormal"/>
    <w:uiPriority w:val="99"/>
    <w:rsid w:val="00527526"/>
    <w:rPr>
      <w:rFonts w:ascii="Verdana" w:hAnsi="Verdana"/>
      <w:color w:val="333333"/>
    </w:rPr>
    <w:tblPr>
      <w:tblCellSpacing w:w="14" w:type="dxa"/>
    </w:tblPr>
    <w:trPr>
      <w:tblCellSpacing w:w="14" w:type="dxa"/>
    </w:tr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527526"/>
    <w:rPr>
      <w:rFonts w:ascii="Verdana" w:hAnsi="Verdana"/>
      <w:color w:val="333333"/>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527526"/>
    <w:rPr>
      <w:rFonts w:ascii="Verdana" w:hAnsi="Verdana"/>
      <w:color w:val="333333"/>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styleId="PageNumber">
    <w:name w:val="page number"/>
    <w:uiPriority w:val="99"/>
    <w:rsid w:val="00D13C59"/>
    <w:rPr>
      <w:rFonts w:ascii="Verdana" w:hAnsi="Verdana" w:cs="Times New Roman"/>
      <w:color w:val="333333"/>
      <w:sz w:val="20"/>
    </w:rPr>
  </w:style>
  <w:style w:type="paragraph" w:customStyle="1" w:styleId="StyleBodyTextAfter0pt">
    <w:name w:val="Style Body Text + After:  0 pt"/>
    <w:basedOn w:val="BodyText"/>
    <w:link w:val="StyleBodyTextAfter0ptChar"/>
    <w:uiPriority w:val="99"/>
    <w:rsid w:val="00003AD6"/>
    <w:pPr>
      <w:spacing w:after="0"/>
    </w:pPr>
  </w:style>
  <w:style w:type="paragraph" w:customStyle="1" w:styleId="StyleStyleBulleted10ptCustomColorRGB12311170Left">
    <w:name w:val="Style Style Bulleted 10 pt Custom Color(RGB(12311170)) + Left"/>
    <w:basedOn w:val="Normal"/>
    <w:uiPriority w:val="99"/>
    <w:rsid w:val="00A579C8"/>
    <w:pPr>
      <w:numPr>
        <w:numId w:val="19"/>
      </w:numPr>
      <w:spacing w:after="220"/>
      <w:ind w:left="360"/>
      <w:jc w:val="left"/>
    </w:pPr>
    <w:rPr>
      <w:color w:val="000000"/>
    </w:rPr>
  </w:style>
  <w:style w:type="paragraph" w:customStyle="1" w:styleId="StyleListBulletListBulletJustifiedLeft">
    <w:name w:val="Style List BulletList Bullet Justified + Left"/>
    <w:basedOn w:val="Normal"/>
    <w:uiPriority w:val="99"/>
    <w:rsid w:val="00E248C6"/>
    <w:pPr>
      <w:numPr>
        <w:numId w:val="13"/>
      </w:numPr>
      <w:spacing w:before="80" w:after="80"/>
      <w:jc w:val="left"/>
    </w:pPr>
    <w:rPr>
      <w:szCs w:val="20"/>
    </w:rPr>
  </w:style>
  <w:style w:type="paragraph" w:styleId="FootnoteText">
    <w:name w:val="footnote text"/>
    <w:aliases w:val="Poznámka pod čarou,Schriftart: 9 pt,Schriftart: 10 pt,Schriftart: 8 pt,Char,Text pozn. pod čarou1,Char Char Char1,Char Char1,Footnote Text Char1,Footnote Text Char1 Char1 Char,Footnote Text Char,Text poznámky pod čiarou 007,fn"/>
    <w:basedOn w:val="Normal"/>
    <w:link w:val="FootnoteTextChar3"/>
    <w:uiPriority w:val="99"/>
    <w:rsid w:val="004D5591"/>
    <w:rPr>
      <w:szCs w:val="20"/>
      <w:lang w:val="cs-CZ" w:eastAsia="cs-CZ"/>
    </w:rPr>
  </w:style>
  <w:style w:type="character" w:customStyle="1" w:styleId="FootnoteTextChar2">
    <w:name w:val="Footnote Text Char2"/>
    <w:aliases w:val="Poznámka pod čarou Char,Schriftart: 9 pt Char,Schriftart: 10 pt Char,Schriftart: 8 pt Char,Char Char,Text pozn. pod čarou1 Char,Char Char Char1 Char,Char Char1 Char,Footnote Text Char1 Char,Footnote Text Char1 Char1 Char Char,fn Char"/>
    <w:uiPriority w:val="99"/>
    <w:semiHidden/>
    <w:rsid w:val="00FD275D"/>
    <w:rPr>
      <w:rFonts w:ascii="Verdana" w:hAnsi="Verdana"/>
      <w:color w:val="333333"/>
      <w:sz w:val="20"/>
      <w:szCs w:val="20"/>
      <w:lang w:val="en-GB" w:eastAsia="en-GB"/>
    </w:rPr>
  </w:style>
  <w:style w:type="paragraph" w:styleId="TOC2">
    <w:name w:val="toc 2"/>
    <w:basedOn w:val="Normal"/>
    <w:next w:val="Normal"/>
    <w:autoRedefine/>
    <w:uiPriority w:val="99"/>
    <w:rsid w:val="00D2200F"/>
    <w:pPr>
      <w:ind w:left="200"/>
    </w:pPr>
  </w:style>
  <w:style w:type="paragraph" w:styleId="TOC1">
    <w:name w:val="toc 1"/>
    <w:basedOn w:val="Normal"/>
    <w:next w:val="Normal"/>
    <w:autoRedefine/>
    <w:uiPriority w:val="99"/>
    <w:rsid w:val="00D2200F"/>
  </w:style>
  <w:style w:type="table" w:styleId="TableProfessional">
    <w:name w:val="Table Professional"/>
    <w:basedOn w:val="TableNormal"/>
    <w:uiPriority w:val="99"/>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uiPriority w:val="99"/>
    <w:rsid w:val="00D02D0C"/>
  </w:style>
  <w:style w:type="paragraph" w:customStyle="1" w:styleId="StyleHeading1VerdanaAuto1">
    <w:name w:val="Style Heading 1 + Verdana Auto1"/>
    <w:basedOn w:val="Heading1"/>
    <w:uiPriority w:val="99"/>
    <w:rsid w:val="00D02D0C"/>
  </w:style>
  <w:style w:type="paragraph" w:customStyle="1" w:styleId="StyleHeading2VerdanaAuto">
    <w:name w:val="Style Heading 2 + Verdana Auto"/>
    <w:basedOn w:val="Heading2"/>
    <w:uiPriority w:val="99"/>
    <w:rsid w:val="00A579C8"/>
    <w:rPr>
      <w:iCs w:val="0"/>
    </w:rPr>
  </w:style>
  <w:style w:type="paragraph" w:customStyle="1" w:styleId="StyleListBullet2">
    <w:name w:val="Style List Bullet 2 +"/>
    <w:basedOn w:val="ListBullet2"/>
    <w:link w:val="StyleListBullet2Char"/>
    <w:uiPriority w:val="99"/>
    <w:rsid w:val="00A579C8"/>
  </w:style>
  <w:style w:type="character" w:customStyle="1" w:styleId="ListBullet2Char">
    <w:name w:val="List Bullet 2 Char"/>
    <w:link w:val="ListBullet2"/>
    <w:uiPriority w:val="99"/>
    <w:locked/>
    <w:rsid w:val="00A579C8"/>
    <w:rPr>
      <w:rFonts w:ascii="Verdana" w:hAnsi="Verdana"/>
      <w:color w:val="333333"/>
      <w:sz w:val="20"/>
      <w:szCs w:val="24"/>
      <w:lang w:val="en-GB" w:eastAsia="en-GB"/>
    </w:rPr>
  </w:style>
  <w:style w:type="character" w:customStyle="1" w:styleId="StyleListBullet2Char">
    <w:name w:val="Style List Bullet 2 + Char"/>
    <w:link w:val="StyleListBullet2"/>
    <w:uiPriority w:val="99"/>
    <w:locked/>
    <w:rsid w:val="00A579C8"/>
    <w:rPr>
      <w:rFonts w:ascii="Verdana" w:hAnsi="Verdana"/>
      <w:color w:val="333333"/>
      <w:sz w:val="24"/>
      <w:lang w:val="en-GB" w:eastAsia="en-GB"/>
    </w:rPr>
  </w:style>
  <w:style w:type="paragraph" w:customStyle="1" w:styleId="StyleStyleBodyTextAfter0ptVerdana">
    <w:name w:val="Style Style Body Text + After:  0 pt + Verdana"/>
    <w:basedOn w:val="StyleBodyTextAfter0pt"/>
    <w:link w:val="StyleStyleBodyTextAfter0ptVerdanaChar"/>
    <w:uiPriority w:val="99"/>
    <w:rsid w:val="00A579C8"/>
  </w:style>
  <w:style w:type="character" w:customStyle="1" w:styleId="StyleBodyTextAfter0ptChar">
    <w:name w:val="Style Body Text + After:  0 pt Char"/>
    <w:link w:val="StyleBodyTextAfter0pt"/>
    <w:uiPriority w:val="99"/>
    <w:locked/>
    <w:rsid w:val="00A579C8"/>
    <w:rPr>
      <w:rFonts w:ascii="Verdana" w:hAnsi="Verdana"/>
      <w:color w:val="333333"/>
      <w:sz w:val="24"/>
      <w:lang w:val="en-GB" w:eastAsia="en-GB"/>
    </w:rPr>
  </w:style>
  <w:style w:type="character" w:customStyle="1" w:styleId="StyleStyleBodyTextAfter0ptVerdanaChar">
    <w:name w:val="Style Style Body Text + After:  0 pt + Verdana Char"/>
    <w:link w:val="StyleStyleBodyTextAfter0ptVerdana"/>
    <w:uiPriority w:val="99"/>
    <w:locked/>
    <w:rsid w:val="00A579C8"/>
    <w:rPr>
      <w:rFonts w:ascii="Verdana" w:hAnsi="Verdana"/>
      <w:color w:val="333333"/>
      <w:sz w:val="24"/>
      <w:lang w:val="en-GB" w:eastAsia="en-GB"/>
    </w:rPr>
  </w:style>
  <w:style w:type="paragraph" w:customStyle="1" w:styleId="StyleStyleBodyTextAfter0ptVerdanaBold">
    <w:name w:val="Style Style Body Text + After:  0 pt + Verdana Bold"/>
    <w:basedOn w:val="StyleBodyTextAfter0pt"/>
    <w:link w:val="StyleStyleBodyTextAfter0ptVerdanaBoldChar"/>
    <w:uiPriority w:val="99"/>
    <w:rsid w:val="00A579C8"/>
    <w:rPr>
      <w:b/>
      <w:bCs/>
    </w:rPr>
  </w:style>
  <w:style w:type="character" w:customStyle="1" w:styleId="StyleStyleBodyTextAfter0ptVerdanaBoldChar">
    <w:name w:val="Style Style Body Text + After:  0 pt + Verdana Bold Char"/>
    <w:link w:val="StyleStyleBodyTextAfter0ptVerdanaBold"/>
    <w:uiPriority w:val="99"/>
    <w:locked/>
    <w:rsid w:val="00A579C8"/>
    <w:rPr>
      <w:rFonts w:ascii="Verdana" w:hAnsi="Verdana"/>
      <w:b/>
      <w:color w:val="333333"/>
      <w:sz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rPr>
  </w:style>
  <w:style w:type="character" w:customStyle="1" w:styleId="StyleStyleBodyTextAfter0ptVerdanaBoldAutoChar">
    <w:name w:val="Style Style Body Text + After:  0 pt + Verdana Bold Auto Char"/>
    <w:link w:val="StyleStyleBodyTextAfter0ptVerdanaBoldAuto"/>
    <w:uiPriority w:val="99"/>
    <w:locked/>
    <w:rsid w:val="00A579C8"/>
    <w:rPr>
      <w:rFonts w:ascii="Verdana" w:hAnsi="Verdana"/>
      <w:b/>
      <w:color w:val="333333"/>
      <w:sz w:val="24"/>
      <w:lang w:val="en-GB" w:eastAsia="en-GB"/>
    </w:rPr>
  </w:style>
  <w:style w:type="paragraph" w:customStyle="1" w:styleId="StyleHeading1Gray-80">
    <w:name w:val="Style Heading 1 + Gray-80%"/>
    <w:basedOn w:val="Heading1"/>
    <w:link w:val="StyleHeading1Gray-80Char"/>
    <w:uiPriority w:val="99"/>
    <w:rsid w:val="00D02D0C"/>
    <w:rPr>
      <w:color w:val="263673"/>
      <w:sz w:val="28"/>
    </w:rPr>
  </w:style>
  <w:style w:type="character" w:customStyle="1" w:styleId="StyleHeading1Gray-80Char">
    <w:name w:val="Style Heading 1 + Gray-80% Char"/>
    <w:link w:val="StyleHeading1Gray-80"/>
    <w:uiPriority w:val="99"/>
    <w:locked/>
    <w:rsid w:val="00D02D0C"/>
    <w:rPr>
      <w:rFonts w:ascii="Verdana" w:hAnsi="Verdana"/>
      <w:b/>
      <w:color w:val="263673"/>
      <w:kern w:val="32"/>
      <w:sz w:val="32"/>
      <w:lang w:val="en-GB" w:eastAsia="en-GB"/>
    </w:rPr>
  </w:style>
  <w:style w:type="paragraph" w:customStyle="1" w:styleId="StyleHeading1Auto">
    <w:name w:val="Style Heading 1 + Auto"/>
    <w:basedOn w:val="Heading1"/>
    <w:uiPriority w:val="99"/>
    <w:rsid w:val="00D02D0C"/>
  </w:style>
  <w:style w:type="character" w:styleId="CommentReference">
    <w:name w:val="annotation reference"/>
    <w:uiPriority w:val="99"/>
    <w:rsid w:val="003730DF"/>
    <w:rPr>
      <w:rFonts w:cs="Times New Roman"/>
      <w:sz w:val="16"/>
    </w:rPr>
  </w:style>
  <w:style w:type="paragraph" w:styleId="CommentText">
    <w:name w:val="annotation text"/>
    <w:basedOn w:val="Normal"/>
    <w:link w:val="CommentTextChar"/>
    <w:uiPriority w:val="99"/>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locked/>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99"/>
    <w:qFormat/>
    <w:rsid w:val="003730DF"/>
    <w:pPr>
      <w:numPr>
        <w:numId w:val="22"/>
      </w:numPr>
      <w:spacing w:before="120" w:after="120" w:line="360" w:lineRule="auto"/>
      <w:contextualSpacing/>
    </w:pPr>
    <w:rPr>
      <w:rFonts w:ascii="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99"/>
    <w:locked/>
    <w:rsid w:val="003730DF"/>
    <w:rPr>
      <w:rFonts w:ascii="Arial" w:hAnsi="Arial"/>
      <w:sz w:val="19"/>
      <w:lang w:val="en-GB" w:eastAsia="en-US"/>
    </w:rPr>
  </w:style>
  <w:style w:type="paragraph" w:styleId="BalloonText">
    <w:name w:val="Balloon Text"/>
    <w:basedOn w:val="Normal"/>
    <w:link w:val="BalloonTextChar"/>
    <w:uiPriority w:val="99"/>
    <w:rsid w:val="003730DF"/>
    <w:rPr>
      <w:rFonts w:ascii="Segoe UI" w:hAnsi="Segoe UI"/>
      <w:sz w:val="18"/>
      <w:szCs w:val="18"/>
    </w:rPr>
  </w:style>
  <w:style w:type="character" w:customStyle="1" w:styleId="BalloonTextChar">
    <w:name w:val="Balloon Text Char"/>
    <w:link w:val="BalloonText"/>
    <w:uiPriority w:val="99"/>
    <w:locked/>
    <w:rsid w:val="003730DF"/>
    <w:rPr>
      <w:rFonts w:ascii="Segoe UI" w:hAnsi="Segoe UI"/>
      <w:color w:val="333333"/>
      <w:sz w:val="18"/>
      <w:lang w:val="en-GB" w:eastAsia="en-GB"/>
    </w:rPr>
  </w:style>
  <w:style w:type="paragraph" w:styleId="TOC3">
    <w:name w:val="toc 3"/>
    <w:basedOn w:val="Normal"/>
    <w:next w:val="Normal"/>
    <w:autoRedefine/>
    <w:uiPriority w:val="99"/>
    <w:rsid w:val="00244917"/>
    <w:pPr>
      <w:ind w:left="400"/>
    </w:pPr>
  </w:style>
  <w:style w:type="character" w:styleId="Strong">
    <w:name w:val="Strong"/>
    <w:uiPriority w:val="99"/>
    <w:rsid w:val="00892832"/>
    <w:rPr>
      <w:rFonts w:cs="Times New Roman"/>
      <w:b/>
    </w:rPr>
  </w:style>
  <w:style w:type="paragraph" w:styleId="Caption">
    <w:name w:val="caption"/>
    <w:basedOn w:val="Normal"/>
    <w:next w:val="Normal"/>
    <w:uiPriority w:val="99"/>
    <w:rsid w:val="00726E07"/>
    <w:pPr>
      <w:spacing w:after="120"/>
    </w:pPr>
    <w:rPr>
      <w:b/>
      <w:bCs/>
      <w:color w:val="auto"/>
      <w:szCs w:val="20"/>
      <w:lang w:eastAsia="en-US"/>
    </w:rPr>
  </w:style>
  <w:style w:type="character" w:styleId="Emphasis">
    <w:name w:val="Emphasis"/>
    <w:uiPriority w:val="99"/>
    <w:rsid w:val="00DF2728"/>
    <w:rPr>
      <w:rFonts w:cs="Times New Roman"/>
      <w:i/>
    </w:rPr>
  </w:style>
  <w:style w:type="paragraph" w:customStyle="1" w:styleId="tabletext">
    <w:name w:val="table text"/>
    <w:basedOn w:val="Normal"/>
    <w:autoRedefine/>
    <w:uiPriority w:val="99"/>
    <w:rsid w:val="00D273EA"/>
    <w:pPr>
      <w:keepLines/>
      <w:widowControl w:val="0"/>
      <w:contextualSpacing/>
    </w:pPr>
    <w:rPr>
      <w:color w:val="auto"/>
      <w:lang w:val="en-US" w:eastAsia="el-GR"/>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customStyle="1" w:styleId="CommentSubjectChar">
    <w:name w:val="Comment Subject Char"/>
    <w:link w:val="CommentSubject"/>
    <w:uiPriority w:val="99"/>
    <w:locked/>
    <w:rsid w:val="007A565D"/>
    <w:rPr>
      <w:rFonts w:ascii="Verdana" w:hAnsi="Verdana"/>
      <w:b/>
      <w:color w:val="333333"/>
      <w:lang w:val="en-GB" w:eastAsia="en-GB"/>
    </w:rPr>
  </w:style>
  <w:style w:type="paragraph" w:styleId="Subtitle">
    <w:name w:val="Subtitle"/>
    <w:basedOn w:val="Normal"/>
    <w:next w:val="Normal"/>
    <w:link w:val="SubtitleChar"/>
    <w:autoRedefine/>
    <w:uiPriority w:val="99"/>
    <w:qFormat/>
    <w:rsid w:val="002E36C8"/>
    <w:pPr>
      <w:spacing w:before="120" w:after="180"/>
    </w:pPr>
    <w:rPr>
      <w:bCs/>
      <w:color w:val="00B0F0"/>
      <w:sz w:val="22"/>
      <w:szCs w:val="22"/>
      <w:lang w:val="cs-CZ" w:eastAsia="cs-CZ"/>
    </w:rPr>
  </w:style>
  <w:style w:type="character" w:customStyle="1" w:styleId="SubtitleChar">
    <w:name w:val="Subtitle Char"/>
    <w:link w:val="Subtitle"/>
    <w:uiPriority w:val="99"/>
    <w:locked/>
    <w:rsid w:val="002E36C8"/>
    <w:rPr>
      <w:rFonts w:ascii="Verdana" w:hAnsi="Verdana"/>
      <w:bCs/>
      <w:color w:val="00B0F0"/>
      <w:sz w:val="22"/>
      <w:szCs w:val="22"/>
      <w:lang w:val="cs-CZ" w:eastAsia="cs-CZ"/>
    </w:rPr>
  </w:style>
  <w:style w:type="character" w:customStyle="1" w:styleId="UnresolvedMention1">
    <w:name w:val="Unresolved Mention1"/>
    <w:uiPriority w:val="99"/>
    <w:semiHidden/>
    <w:rsid w:val="00675BA7"/>
    <w:rPr>
      <w:color w:val="605E5C"/>
      <w:shd w:val="clear" w:color="auto" w:fill="E1DFDD"/>
    </w:rPr>
  </w:style>
  <w:style w:type="character" w:styleId="FootnoteReference">
    <w:name w:val="footnote reference"/>
    <w:aliases w:val="Footnote symbol,Voetnootverwijzing,Times 10 Point,Exposant 3 Point,Footnote Refernece,BVI fnr,Fußnotenzeichen_Raxen,callout,Footnote Reference Number,SUPERS,Footnote reference number,Char1,Ref,de nota al pie,Appel note de bas de p"/>
    <w:uiPriority w:val="99"/>
    <w:rsid w:val="004B77D8"/>
    <w:rPr>
      <w:rFonts w:cs="Times New Roman"/>
      <w:vertAlign w:val="superscript"/>
    </w:rPr>
  </w:style>
  <w:style w:type="paragraph" w:styleId="PlainText">
    <w:name w:val="Plain Text"/>
    <w:basedOn w:val="Normal"/>
    <w:link w:val="PlainTextChar"/>
    <w:uiPriority w:val="99"/>
    <w:rsid w:val="00042DA6"/>
    <w:rPr>
      <w:rFonts w:ascii="Courier New" w:hAnsi="Courier New"/>
      <w:szCs w:val="20"/>
      <w:lang w:val="cs-CZ" w:eastAsia="cs-CZ"/>
    </w:rPr>
  </w:style>
  <w:style w:type="character" w:customStyle="1" w:styleId="PlainTextChar">
    <w:name w:val="Plain Text Char"/>
    <w:link w:val="PlainText"/>
    <w:uiPriority w:val="99"/>
    <w:locked/>
    <w:rsid w:val="00042DA6"/>
    <w:rPr>
      <w:rFonts w:ascii="Courier New" w:hAnsi="Courier New"/>
      <w:color w:val="333333"/>
    </w:rPr>
  </w:style>
  <w:style w:type="paragraph" w:styleId="Quote">
    <w:name w:val="Quote"/>
    <w:basedOn w:val="Normal"/>
    <w:next w:val="Normal"/>
    <w:link w:val="QuoteChar"/>
    <w:uiPriority w:val="99"/>
    <w:rsid w:val="001B132C"/>
    <w:pPr>
      <w:spacing w:before="200" w:after="160"/>
      <w:ind w:left="864" w:right="864"/>
      <w:jc w:val="center"/>
    </w:pPr>
    <w:rPr>
      <w:i/>
      <w:iCs/>
      <w:color w:val="404040"/>
      <w:lang w:val="cs-CZ" w:eastAsia="cs-CZ"/>
    </w:rPr>
  </w:style>
  <w:style w:type="character" w:customStyle="1" w:styleId="QuoteChar">
    <w:name w:val="Quote Char"/>
    <w:link w:val="Quote"/>
    <w:uiPriority w:val="99"/>
    <w:locked/>
    <w:rsid w:val="001B132C"/>
    <w:rPr>
      <w:rFonts w:ascii="Verdana" w:hAnsi="Verdana"/>
      <w:i/>
      <w:color w:val="404040"/>
      <w:sz w:val="24"/>
    </w:rPr>
  </w:style>
  <w:style w:type="paragraph" w:customStyle="1" w:styleId="bulletpoints">
    <w:name w:val="bullet points"/>
    <w:basedOn w:val="Normal"/>
    <w:link w:val="bulletpointsChar"/>
    <w:uiPriority w:val="99"/>
    <w:rsid w:val="00F0044A"/>
    <w:pPr>
      <w:numPr>
        <w:numId w:val="44"/>
      </w:numPr>
      <w:ind w:left="714" w:hanging="357"/>
    </w:pPr>
    <w:rPr>
      <w:lang w:val="en-US" w:eastAsia="cs-CZ"/>
    </w:rPr>
  </w:style>
  <w:style w:type="character" w:customStyle="1" w:styleId="bulletpointsChar">
    <w:name w:val="bullet points Char"/>
    <w:link w:val="bulletpoints"/>
    <w:uiPriority w:val="99"/>
    <w:locked/>
    <w:rsid w:val="00F0044A"/>
    <w:rPr>
      <w:rFonts w:ascii="Verdana" w:hAnsi="Verdana"/>
      <w:color w:val="333333"/>
      <w:sz w:val="20"/>
      <w:szCs w:val="24"/>
      <w:lang w:val="en-US"/>
    </w:rPr>
  </w:style>
  <w:style w:type="character" w:styleId="FollowedHyperlink">
    <w:name w:val="FollowedHyperlink"/>
    <w:uiPriority w:val="99"/>
    <w:rsid w:val="00837BAC"/>
    <w:rPr>
      <w:rFonts w:cs="Times New Roman"/>
      <w:color w:val="954F72"/>
      <w:u w:val="single"/>
    </w:rPr>
  </w:style>
  <w:style w:type="character" w:customStyle="1" w:styleId="FootnoteTextChar3">
    <w:name w:val="Footnote Text Char3"/>
    <w:aliases w:val="Poznámka pod čarou Char1,Schriftart: 9 pt Char1,Schriftart: 10 pt Char1,Schriftart: 8 pt Char1,Char Char2,Text pozn. pod čarou1 Char1,Char Char Char1 Char1,Char Char1 Char1,Footnote Text Char1 Char1,Footnote Text Char Char,fn Char1"/>
    <w:link w:val="FootnoteText"/>
    <w:uiPriority w:val="99"/>
    <w:locked/>
    <w:rsid w:val="00571945"/>
    <w:rPr>
      <w:rFonts w:ascii="Verdana" w:hAnsi="Verdana"/>
      <w:color w:val="333333"/>
    </w:rPr>
  </w:style>
  <w:style w:type="paragraph" w:customStyle="1" w:styleId="article-perex">
    <w:name w:val="article-perex"/>
    <w:basedOn w:val="Normal"/>
    <w:uiPriority w:val="99"/>
    <w:rsid w:val="00685721"/>
    <w:pPr>
      <w:spacing w:before="100" w:beforeAutospacing="1" w:after="100" w:afterAutospacing="1"/>
      <w:jc w:val="left"/>
    </w:pPr>
    <w:rPr>
      <w:rFonts w:ascii="Times New Roman" w:hAnsi="Times New Roman"/>
      <w:color w:val="auto"/>
      <w:sz w:val="24"/>
      <w:lang w:val="cs-CZ" w:eastAsia="cs-CZ"/>
    </w:rPr>
  </w:style>
  <w:style w:type="paragraph" w:styleId="NormalWeb">
    <w:name w:val="Normal (Web)"/>
    <w:basedOn w:val="Normal"/>
    <w:uiPriority w:val="99"/>
    <w:rsid w:val="00685721"/>
    <w:pPr>
      <w:spacing w:before="100" w:beforeAutospacing="1" w:after="100" w:afterAutospacing="1"/>
      <w:jc w:val="left"/>
    </w:pPr>
    <w:rPr>
      <w:rFonts w:ascii="Times New Roman" w:hAnsi="Times New Roman"/>
      <w:color w:val="auto"/>
      <w:sz w:val="24"/>
      <w:lang w:val="cs-CZ" w:eastAsia="cs-CZ"/>
    </w:rPr>
  </w:style>
  <w:style w:type="paragraph" w:customStyle="1" w:styleId="Default">
    <w:name w:val="Default"/>
    <w:uiPriority w:val="99"/>
    <w:rsid w:val="005F1713"/>
    <w:pPr>
      <w:autoSpaceDE w:val="0"/>
      <w:autoSpaceDN w:val="0"/>
      <w:adjustRightInd w:val="0"/>
    </w:pPr>
    <w:rPr>
      <w:rFonts w:ascii="Arial" w:hAnsi="Arial" w:cs="Arial"/>
      <w:color w:val="000000"/>
      <w:sz w:val="24"/>
      <w:szCs w:val="24"/>
      <w:lang w:val="cs-CZ" w:eastAsia="en-US"/>
    </w:rPr>
  </w:style>
  <w:style w:type="character" w:customStyle="1" w:styleId="UnresolvedMention2">
    <w:name w:val="Unresolved Mention2"/>
    <w:uiPriority w:val="99"/>
    <w:semiHidden/>
    <w:rsid w:val="005A789D"/>
    <w:rPr>
      <w:color w:val="605E5C"/>
      <w:shd w:val="clear" w:color="auto" w:fill="E1DFDD"/>
    </w:rPr>
  </w:style>
  <w:style w:type="character" w:customStyle="1" w:styleId="tlid-translation">
    <w:name w:val="tlid-translation"/>
    <w:uiPriority w:val="99"/>
    <w:rsid w:val="00A90DDA"/>
  </w:style>
  <w:style w:type="numbering" w:customStyle="1" w:styleId="Style2">
    <w:name w:val="Style2"/>
    <w:rsid w:val="00FD275D"/>
    <w:pPr>
      <w:numPr>
        <w:numId w:val="20"/>
      </w:numPr>
    </w:pPr>
  </w:style>
  <w:style w:type="numbering" w:customStyle="1" w:styleId="BulletedListFirstLevel">
    <w:name w:val="Bulleted List First Level"/>
    <w:rsid w:val="00FD275D"/>
    <w:pPr>
      <w:numPr>
        <w:numId w:val="24"/>
      </w:numPr>
    </w:pPr>
  </w:style>
  <w:style w:type="paragraph" w:styleId="Revision">
    <w:name w:val="Revision"/>
    <w:hidden/>
    <w:uiPriority w:val="99"/>
    <w:semiHidden/>
    <w:rsid w:val="005C482F"/>
    <w:rPr>
      <w:rFonts w:ascii="Verdana" w:hAnsi="Verdana"/>
      <w:color w:val="333333"/>
      <w:szCs w:val="24"/>
    </w:rPr>
  </w:style>
  <w:style w:type="character" w:styleId="UnresolvedMention">
    <w:name w:val="Unresolved Mention"/>
    <w:uiPriority w:val="99"/>
    <w:semiHidden/>
    <w:unhideWhenUsed/>
    <w:rsid w:val="00AF0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930041">
      <w:marLeft w:val="0"/>
      <w:marRight w:val="0"/>
      <w:marTop w:val="0"/>
      <w:marBottom w:val="0"/>
      <w:divBdr>
        <w:top w:val="none" w:sz="0" w:space="0" w:color="auto"/>
        <w:left w:val="none" w:sz="0" w:space="0" w:color="auto"/>
        <w:bottom w:val="none" w:sz="0" w:space="0" w:color="auto"/>
        <w:right w:val="none" w:sz="0" w:space="0" w:color="auto"/>
      </w:divBdr>
    </w:div>
    <w:div w:id="1898930042">
      <w:marLeft w:val="0"/>
      <w:marRight w:val="0"/>
      <w:marTop w:val="0"/>
      <w:marBottom w:val="0"/>
      <w:divBdr>
        <w:top w:val="none" w:sz="0" w:space="0" w:color="auto"/>
        <w:left w:val="none" w:sz="0" w:space="0" w:color="auto"/>
        <w:bottom w:val="none" w:sz="0" w:space="0" w:color="auto"/>
        <w:right w:val="none" w:sz="0" w:space="0" w:color="auto"/>
      </w:divBdr>
    </w:div>
    <w:div w:id="1898930043">
      <w:marLeft w:val="0"/>
      <w:marRight w:val="0"/>
      <w:marTop w:val="0"/>
      <w:marBottom w:val="0"/>
      <w:divBdr>
        <w:top w:val="none" w:sz="0" w:space="0" w:color="auto"/>
        <w:left w:val="none" w:sz="0" w:space="0" w:color="auto"/>
        <w:bottom w:val="none" w:sz="0" w:space="0" w:color="auto"/>
        <w:right w:val="none" w:sz="0" w:space="0" w:color="auto"/>
      </w:divBdr>
    </w:div>
    <w:div w:id="1898930044">
      <w:marLeft w:val="0"/>
      <w:marRight w:val="0"/>
      <w:marTop w:val="0"/>
      <w:marBottom w:val="0"/>
      <w:divBdr>
        <w:top w:val="none" w:sz="0" w:space="0" w:color="auto"/>
        <w:left w:val="none" w:sz="0" w:space="0" w:color="auto"/>
        <w:bottom w:val="none" w:sz="0" w:space="0" w:color="auto"/>
        <w:right w:val="none" w:sz="0" w:space="0" w:color="auto"/>
      </w:divBdr>
    </w:div>
    <w:div w:id="1898930045">
      <w:marLeft w:val="0"/>
      <w:marRight w:val="0"/>
      <w:marTop w:val="0"/>
      <w:marBottom w:val="0"/>
      <w:divBdr>
        <w:top w:val="none" w:sz="0" w:space="0" w:color="auto"/>
        <w:left w:val="none" w:sz="0" w:space="0" w:color="auto"/>
        <w:bottom w:val="none" w:sz="0" w:space="0" w:color="auto"/>
        <w:right w:val="none" w:sz="0" w:space="0" w:color="auto"/>
      </w:divBdr>
    </w:div>
    <w:div w:id="1898930046">
      <w:marLeft w:val="0"/>
      <w:marRight w:val="0"/>
      <w:marTop w:val="0"/>
      <w:marBottom w:val="0"/>
      <w:divBdr>
        <w:top w:val="none" w:sz="0" w:space="0" w:color="auto"/>
        <w:left w:val="none" w:sz="0" w:space="0" w:color="auto"/>
        <w:bottom w:val="none" w:sz="0" w:space="0" w:color="auto"/>
        <w:right w:val="none" w:sz="0" w:space="0" w:color="auto"/>
      </w:divBdr>
    </w:div>
    <w:div w:id="1898930047">
      <w:marLeft w:val="0"/>
      <w:marRight w:val="0"/>
      <w:marTop w:val="0"/>
      <w:marBottom w:val="0"/>
      <w:divBdr>
        <w:top w:val="none" w:sz="0" w:space="0" w:color="auto"/>
        <w:left w:val="none" w:sz="0" w:space="0" w:color="auto"/>
        <w:bottom w:val="none" w:sz="0" w:space="0" w:color="auto"/>
        <w:right w:val="none" w:sz="0" w:space="0" w:color="auto"/>
      </w:divBdr>
    </w:div>
    <w:div w:id="1898930048">
      <w:marLeft w:val="0"/>
      <w:marRight w:val="0"/>
      <w:marTop w:val="0"/>
      <w:marBottom w:val="0"/>
      <w:divBdr>
        <w:top w:val="none" w:sz="0" w:space="0" w:color="auto"/>
        <w:left w:val="none" w:sz="0" w:space="0" w:color="auto"/>
        <w:bottom w:val="none" w:sz="0" w:space="0" w:color="auto"/>
        <w:right w:val="none" w:sz="0" w:space="0" w:color="auto"/>
      </w:divBdr>
    </w:div>
    <w:div w:id="1898930049">
      <w:marLeft w:val="0"/>
      <w:marRight w:val="0"/>
      <w:marTop w:val="0"/>
      <w:marBottom w:val="0"/>
      <w:divBdr>
        <w:top w:val="none" w:sz="0" w:space="0" w:color="auto"/>
        <w:left w:val="none" w:sz="0" w:space="0" w:color="auto"/>
        <w:bottom w:val="none" w:sz="0" w:space="0" w:color="auto"/>
        <w:right w:val="none" w:sz="0" w:space="0" w:color="auto"/>
      </w:divBdr>
    </w:div>
    <w:div w:id="1898930050">
      <w:marLeft w:val="0"/>
      <w:marRight w:val="0"/>
      <w:marTop w:val="0"/>
      <w:marBottom w:val="0"/>
      <w:divBdr>
        <w:top w:val="none" w:sz="0" w:space="0" w:color="auto"/>
        <w:left w:val="none" w:sz="0" w:space="0" w:color="auto"/>
        <w:bottom w:val="none" w:sz="0" w:space="0" w:color="auto"/>
        <w:right w:val="none" w:sz="0" w:space="0" w:color="auto"/>
      </w:divBdr>
    </w:div>
    <w:div w:id="1898930051">
      <w:marLeft w:val="0"/>
      <w:marRight w:val="0"/>
      <w:marTop w:val="0"/>
      <w:marBottom w:val="0"/>
      <w:divBdr>
        <w:top w:val="none" w:sz="0" w:space="0" w:color="auto"/>
        <w:left w:val="none" w:sz="0" w:space="0" w:color="auto"/>
        <w:bottom w:val="none" w:sz="0" w:space="0" w:color="auto"/>
        <w:right w:val="none" w:sz="0" w:space="0" w:color="auto"/>
      </w:divBdr>
    </w:div>
    <w:div w:id="1898930052">
      <w:marLeft w:val="0"/>
      <w:marRight w:val="0"/>
      <w:marTop w:val="0"/>
      <w:marBottom w:val="0"/>
      <w:divBdr>
        <w:top w:val="none" w:sz="0" w:space="0" w:color="auto"/>
        <w:left w:val="none" w:sz="0" w:space="0" w:color="auto"/>
        <w:bottom w:val="none" w:sz="0" w:space="0" w:color="auto"/>
        <w:right w:val="none" w:sz="0" w:space="0" w:color="auto"/>
      </w:divBdr>
    </w:div>
    <w:div w:id="1898930054">
      <w:marLeft w:val="0"/>
      <w:marRight w:val="0"/>
      <w:marTop w:val="0"/>
      <w:marBottom w:val="0"/>
      <w:divBdr>
        <w:top w:val="none" w:sz="0" w:space="0" w:color="auto"/>
        <w:left w:val="none" w:sz="0" w:space="0" w:color="auto"/>
        <w:bottom w:val="none" w:sz="0" w:space="0" w:color="auto"/>
        <w:right w:val="none" w:sz="0" w:space="0" w:color="auto"/>
      </w:divBdr>
    </w:div>
    <w:div w:id="1898930055">
      <w:marLeft w:val="0"/>
      <w:marRight w:val="0"/>
      <w:marTop w:val="0"/>
      <w:marBottom w:val="0"/>
      <w:divBdr>
        <w:top w:val="none" w:sz="0" w:space="0" w:color="auto"/>
        <w:left w:val="none" w:sz="0" w:space="0" w:color="auto"/>
        <w:bottom w:val="none" w:sz="0" w:space="0" w:color="auto"/>
        <w:right w:val="none" w:sz="0" w:space="0" w:color="auto"/>
      </w:divBdr>
    </w:div>
    <w:div w:id="1898930056">
      <w:marLeft w:val="0"/>
      <w:marRight w:val="0"/>
      <w:marTop w:val="0"/>
      <w:marBottom w:val="0"/>
      <w:divBdr>
        <w:top w:val="none" w:sz="0" w:space="0" w:color="auto"/>
        <w:left w:val="none" w:sz="0" w:space="0" w:color="auto"/>
        <w:bottom w:val="none" w:sz="0" w:space="0" w:color="auto"/>
        <w:right w:val="none" w:sz="0" w:space="0" w:color="auto"/>
      </w:divBdr>
    </w:div>
    <w:div w:id="1898930057">
      <w:marLeft w:val="0"/>
      <w:marRight w:val="0"/>
      <w:marTop w:val="0"/>
      <w:marBottom w:val="0"/>
      <w:divBdr>
        <w:top w:val="none" w:sz="0" w:space="0" w:color="auto"/>
        <w:left w:val="none" w:sz="0" w:space="0" w:color="auto"/>
        <w:bottom w:val="none" w:sz="0" w:space="0" w:color="auto"/>
        <w:right w:val="none" w:sz="0" w:space="0" w:color="auto"/>
      </w:divBdr>
    </w:div>
    <w:div w:id="1898930058">
      <w:marLeft w:val="0"/>
      <w:marRight w:val="0"/>
      <w:marTop w:val="0"/>
      <w:marBottom w:val="0"/>
      <w:divBdr>
        <w:top w:val="none" w:sz="0" w:space="0" w:color="auto"/>
        <w:left w:val="none" w:sz="0" w:space="0" w:color="auto"/>
        <w:bottom w:val="none" w:sz="0" w:space="0" w:color="auto"/>
        <w:right w:val="none" w:sz="0" w:space="0" w:color="auto"/>
      </w:divBdr>
    </w:div>
    <w:div w:id="1898930059">
      <w:marLeft w:val="0"/>
      <w:marRight w:val="0"/>
      <w:marTop w:val="0"/>
      <w:marBottom w:val="0"/>
      <w:divBdr>
        <w:top w:val="none" w:sz="0" w:space="0" w:color="auto"/>
        <w:left w:val="none" w:sz="0" w:space="0" w:color="auto"/>
        <w:bottom w:val="none" w:sz="0" w:space="0" w:color="auto"/>
        <w:right w:val="none" w:sz="0" w:space="0" w:color="auto"/>
      </w:divBdr>
    </w:div>
    <w:div w:id="1898930060">
      <w:marLeft w:val="0"/>
      <w:marRight w:val="0"/>
      <w:marTop w:val="0"/>
      <w:marBottom w:val="0"/>
      <w:divBdr>
        <w:top w:val="none" w:sz="0" w:space="0" w:color="auto"/>
        <w:left w:val="none" w:sz="0" w:space="0" w:color="auto"/>
        <w:bottom w:val="none" w:sz="0" w:space="0" w:color="auto"/>
        <w:right w:val="none" w:sz="0" w:space="0" w:color="auto"/>
      </w:divBdr>
    </w:div>
    <w:div w:id="1898930061">
      <w:marLeft w:val="0"/>
      <w:marRight w:val="0"/>
      <w:marTop w:val="0"/>
      <w:marBottom w:val="0"/>
      <w:divBdr>
        <w:top w:val="none" w:sz="0" w:space="0" w:color="auto"/>
        <w:left w:val="none" w:sz="0" w:space="0" w:color="auto"/>
        <w:bottom w:val="none" w:sz="0" w:space="0" w:color="auto"/>
        <w:right w:val="none" w:sz="0" w:space="0" w:color="auto"/>
      </w:divBdr>
    </w:div>
    <w:div w:id="1898930062">
      <w:marLeft w:val="0"/>
      <w:marRight w:val="0"/>
      <w:marTop w:val="0"/>
      <w:marBottom w:val="0"/>
      <w:divBdr>
        <w:top w:val="none" w:sz="0" w:space="0" w:color="auto"/>
        <w:left w:val="none" w:sz="0" w:space="0" w:color="auto"/>
        <w:bottom w:val="none" w:sz="0" w:space="0" w:color="auto"/>
        <w:right w:val="none" w:sz="0" w:space="0" w:color="auto"/>
      </w:divBdr>
    </w:div>
    <w:div w:id="1898930063">
      <w:marLeft w:val="0"/>
      <w:marRight w:val="0"/>
      <w:marTop w:val="0"/>
      <w:marBottom w:val="0"/>
      <w:divBdr>
        <w:top w:val="none" w:sz="0" w:space="0" w:color="auto"/>
        <w:left w:val="none" w:sz="0" w:space="0" w:color="auto"/>
        <w:bottom w:val="none" w:sz="0" w:space="0" w:color="auto"/>
        <w:right w:val="none" w:sz="0" w:space="0" w:color="auto"/>
      </w:divBdr>
    </w:div>
    <w:div w:id="1898930064">
      <w:marLeft w:val="0"/>
      <w:marRight w:val="0"/>
      <w:marTop w:val="0"/>
      <w:marBottom w:val="0"/>
      <w:divBdr>
        <w:top w:val="none" w:sz="0" w:space="0" w:color="auto"/>
        <w:left w:val="none" w:sz="0" w:space="0" w:color="auto"/>
        <w:bottom w:val="none" w:sz="0" w:space="0" w:color="auto"/>
        <w:right w:val="none" w:sz="0" w:space="0" w:color="auto"/>
      </w:divBdr>
    </w:div>
    <w:div w:id="1898930065">
      <w:marLeft w:val="0"/>
      <w:marRight w:val="0"/>
      <w:marTop w:val="0"/>
      <w:marBottom w:val="0"/>
      <w:divBdr>
        <w:top w:val="none" w:sz="0" w:space="0" w:color="auto"/>
        <w:left w:val="none" w:sz="0" w:space="0" w:color="auto"/>
        <w:bottom w:val="none" w:sz="0" w:space="0" w:color="auto"/>
        <w:right w:val="none" w:sz="0" w:space="0" w:color="auto"/>
      </w:divBdr>
    </w:div>
    <w:div w:id="1898930066">
      <w:marLeft w:val="0"/>
      <w:marRight w:val="0"/>
      <w:marTop w:val="0"/>
      <w:marBottom w:val="0"/>
      <w:divBdr>
        <w:top w:val="none" w:sz="0" w:space="0" w:color="auto"/>
        <w:left w:val="none" w:sz="0" w:space="0" w:color="auto"/>
        <w:bottom w:val="none" w:sz="0" w:space="0" w:color="auto"/>
        <w:right w:val="none" w:sz="0" w:space="0" w:color="auto"/>
      </w:divBdr>
    </w:div>
    <w:div w:id="1898930067">
      <w:marLeft w:val="0"/>
      <w:marRight w:val="0"/>
      <w:marTop w:val="0"/>
      <w:marBottom w:val="0"/>
      <w:divBdr>
        <w:top w:val="none" w:sz="0" w:space="0" w:color="auto"/>
        <w:left w:val="none" w:sz="0" w:space="0" w:color="auto"/>
        <w:bottom w:val="none" w:sz="0" w:space="0" w:color="auto"/>
        <w:right w:val="none" w:sz="0" w:space="0" w:color="auto"/>
      </w:divBdr>
    </w:div>
    <w:div w:id="1898930068">
      <w:marLeft w:val="0"/>
      <w:marRight w:val="0"/>
      <w:marTop w:val="0"/>
      <w:marBottom w:val="0"/>
      <w:divBdr>
        <w:top w:val="none" w:sz="0" w:space="0" w:color="auto"/>
        <w:left w:val="none" w:sz="0" w:space="0" w:color="auto"/>
        <w:bottom w:val="none" w:sz="0" w:space="0" w:color="auto"/>
        <w:right w:val="none" w:sz="0" w:space="0" w:color="auto"/>
      </w:divBdr>
    </w:div>
    <w:div w:id="1898930069">
      <w:marLeft w:val="0"/>
      <w:marRight w:val="0"/>
      <w:marTop w:val="0"/>
      <w:marBottom w:val="0"/>
      <w:divBdr>
        <w:top w:val="none" w:sz="0" w:space="0" w:color="auto"/>
        <w:left w:val="none" w:sz="0" w:space="0" w:color="auto"/>
        <w:bottom w:val="none" w:sz="0" w:space="0" w:color="auto"/>
        <w:right w:val="none" w:sz="0" w:space="0" w:color="auto"/>
      </w:divBdr>
    </w:div>
    <w:div w:id="1898930070">
      <w:marLeft w:val="0"/>
      <w:marRight w:val="0"/>
      <w:marTop w:val="0"/>
      <w:marBottom w:val="0"/>
      <w:divBdr>
        <w:top w:val="none" w:sz="0" w:space="0" w:color="auto"/>
        <w:left w:val="none" w:sz="0" w:space="0" w:color="auto"/>
        <w:bottom w:val="none" w:sz="0" w:space="0" w:color="auto"/>
        <w:right w:val="none" w:sz="0" w:space="0" w:color="auto"/>
      </w:divBdr>
    </w:div>
    <w:div w:id="1898930071">
      <w:marLeft w:val="0"/>
      <w:marRight w:val="0"/>
      <w:marTop w:val="0"/>
      <w:marBottom w:val="0"/>
      <w:divBdr>
        <w:top w:val="none" w:sz="0" w:space="0" w:color="auto"/>
        <w:left w:val="none" w:sz="0" w:space="0" w:color="auto"/>
        <w:bottom w:val="none" w:sz="0" w:space="0" w:color="auto"/>
        <w:right w:val="none" w:sz="0" w:space="0" w:color="auto"/>
      </w:divBdr>
    </w:div>
    <w:div w:id="1898930072">
      <w:marLeft w:val="0"/>
      <w:marRight w:val="0"/>
      <w:marTop w:val="0"/>
      <w:marBottom w:val="0"/>
      <w:divBdr>
        <w:top w:val="none" w:sz="0" w:space="0" w:color="auto"/>
        <w:left w:val="none" w:sz="0" w:space="0" w:color="auto"/>
        <w:bottom w:val="none" w:sz="0" w:space="0" w:color="auto"/>
        <w:right w:val="none" w:sz="0" w:space="0" w:color="auto"/>
      </w:divBdr>
    </w:div>
    <w:div w:id="1898930073">
      <w:marLeft w:val="0"/>
      <w:marRight w:val="0"/>
      <w:marTop w:val="0"/>
      <w:marBottom w:val="0"/>
      <w:divBdr>
        <w:top w:val="none" w:sz="0" w:space="0" w:color="auto"/>
        <w:left w:val="none" w:sz="0" w:space="0" w:color="auto"/>
        <w:bottom w:val="none" w:sz="0" w:space="0" w:color="auto"/>
        <w:right w:val="none" w:sz="0" w:space="0" w:color="auto"/>
      </w:divBdr>
    </w:div>
    <w:div w:id="1898930074">
      <w:marLeft w:val="0"/>
      <w:marRight w:val="0"/>
      <w:marTop w:val="0"/>
      <w:marBottom w:val="0"/>
      <w:divBdr>
        <w:top w:val="none" w:sz="0" w:space="0" w:color="auto"/>
        <w:left w:val="none" w:sz="0" w:space="0" w:color="auto"/>
        <w:bottom w:val="none" w:sz="0" w:space="0" w:color="auto"/>
        <w:right w:val="none" w:sz="0" w:space="0" w:color="auto"/>
      </w:divBdr>
    </w:div>
    <w:div w:id="1898930075">
      <w:marLeft w:val="0"/>
      <w:marRight w:val="0"/>
      <w:marTop w:val="0"/>
      <w:marBottom w:val="0"/>
      <w:divBdr>
        <w:top w:val="none" w:sz="0" w:space="0" w:color="auto"/>
        <w:left w:val="none" w:sz="0" w:space="0" w:color="auto"/>
        <w:bottom w:val="none" w:sz="0" w:space="0" w:color="auto"/>
        <w:right w:val="none" w:sz="0" w:space="0" w:color="auto"/>
      </w:divBdr>
    </w:div>
    <w:div w:id="1898930076">
      <w:marLeft w:val="0"/>
      <w:marRight w:val="0"/>
      <w:marTop w:val="0"/>
      <w:marBottom w:val="0"/>
      <w:divBdr>
        <w:top w:val="none" w:sz="0" w:space="0" w:color="auto"/>
        <w:left w:val="none" w:sz="0" w:space="0" w:color="auto"/>
        <w:bottom w:val="none" w:sz="0" w:space="0" w:color="auto"/>
        <w:right w:val="none" w:sz="0" w:space="0" w:color="auto"/>
      </w:divBdr>
    </w:div>
    <w:div w:id="1898930077">
      <w:marLeft w:val="0"/>
      <w:marRight w:val="0"/>
      <w:marTop w:val="0"/>
      <w:marBottom w:val="0"/>
      <w:divBdr>
        <w:top w:val="none" w:sz="0" w:space="0" w:color="auto"/>
        <w:left w:val="none" w:sz="0" w:space="0" w:color="auto"/>
        <w:bottom w:val="none" w:sz="0" w:space="0" w:color="auto"/>
        <w:right w:val="none" w:sz="0" w:space="0" w:color="auto"/>
      </w:divBdr>
    </w:div>
    <w:div w:id="1898930078">
      <w:marLeft w:val="0"/>
      <w:marRight w:val="0"/>
      <w:marTop w:val="0"/>
      <w:marBottom w:val="0"/>
      <w:divBdr>
        <w:top w:val="none" w:sz="0" w:space="0" w:color="auto"/>
        <w:left w:val="none" w:sz="0" w:space="0" w:color="auto"/>
        <w:bottom w:val="none" w:sz="0" w:space="0" w:color="auto"/>
        <w:right w:val="none" w:sz="0" w:space="0" w:color="auto"/>
      </w:divBdr>
    </w:div>
    <w:div w:id="1898930079">
      <w:marLeft w:val="0"/>
      <w:marRight w:val="0"/>
      <w:marTop w:val="0"/>
      <w:marBottom w:val="0"/>
      <w:divBdr>
        <w:top w:val="none" w:sz="0" w:space="0" w:color="auto"/>
        <w:left w:val="none" w:sz="0" w:space="0" w:color="auto"/>
        <w:bottom w:val="none" w:sz="0" w:space="0" w:color="auto"/>
        <w:right w:val="none" w:sz="0" w:space="0" w:color="auto"/>
      </w:divBdr>
    </w:div>
    <w:div w:id="1898930080">
      <w:marLeft w:val="0"/>
      <w:marRight w:val="0"/>
      <w:marTop w:val="0"/>
      <w:marBottom w:val="0"/>
      <w:divBdr>
        <w:top w:val="none" w:sz="0" w:space="0" w:color="auto"/>
        <w:left w:val="none" w:sz="0" w:space="0" w:color="auto"/>
        <w:bottom w:val="none" w:sz="0" w:space="0" w:color="auto"/>
        <w:right w:val="none" w:sz="0" w:space="0" w:color="auto"/>
      </w:divBdr>
    </w:div>
    <w:div w:id="1898930081">
      <w:marLeft w:val="0"/>
      <w:marRight w:val="0"/>
      <w:marTop w:val="0"/>
      <w:marBottom w:val="0"/>
      <w:divBdr>
        <w:top w:val="none" w:sz="0" w:space="0" w:color="auto"/>
        <w:left w:val="none" w:sz="0" w:space="0" w:color="auto"/>
        <w:bottom w:val="none" w:sz="0" w:space="0" w:color="auto"/>
        <w:right w:val="none" w:sz="0" w:space="0" w:color="auto"/>
      </w:divBdr>
    </w:div>
    <w:div w:id="1898930082">
      <w:marLeft w:val="0"/>
      <w:marRight w:val="0"/>
      <w:marTop w:val="0"/>
      <w:marBottom w:val="0"/>
      <w:divBdr>
        <w:top w:val="none" w:sz="0" w:space="0" w:color="auto"/>
        <w:left w:val="none" w:sz="0" w:space="0" w:color="auto"/>
        <w:bottom w:val="none" w:sz="0" w:space="0" w:color="auto"/>
        <w:right w:val="none" w:sz="0" w:space="0" w:color="auto"/>
      </w:divBdr>
    </w:div>
    <w:div w:id="1898930083">
      <w:marLeft w:val="0"/>
      <w:marRight w:val="0"/>
      <w:marTop w:val="0"/>
      <w:marBottom w:val="0"/>
      <w:divBdr>
        <w:top w:val="none" w:sz="0" w:space="0" w:color="auto"/>
        <w:left w:val="none" w:sz="0" w:space="0" w:color="auto"/>
        <w:bottom w:val="none" w:sz="0" w:space="0" w:color="auto"/>
        <w:right w:val="none" w:sz="0" w:space="0" w:color="auto"/>
      </w:divBdr>
    </w:div>
    <w:div w:id="1898930085">
      <w:marLeft w:val="0"/>
      <w:marRight w:val="0"/>
      <w:marTop w:val="0"/>
      <w:marBottom w:val="0"/>
      <w:divBdr>
        <w:top w:val="none" w:sz="0" w:space="0" w:color="auto"/>
        <w:left w:val="none" w:sz="0" w:space="0" w:color="auto"/>
        <w:bottom w:val="none" w:sz="0" w:space="0" w:color="auto"/>
        <w:right w:val="none" w:sz="0" w:space="0" w:color="auto"/>
      </w:divBdr>
    </w:div>
    <w:div w:id="1898930086">
      <w:marLeft w:val="0"/>
      <w:marRight w:val="0"/>
      <w:marTop w:val="0"/>
      <w:marBottom w:val="0"/>
      <w:divBdr>
        <w:top w:val="none" w:sz="0" w:space="0" w:color="auto"/>
        <w:left w:val="none" w:sz="0" w:space="0" w:color="auto"/>
        <w:bottom w:val="none" w:sz="0" w:space="0" w:color="auto"/>
        <w:right w:val="none" w:sz="0" w:space="0" w:color="auto"/>
      </w:divBdr>
    </w:div>
    <w:div w:id="1898930087">
      <w:marLeft w:val="0"/>
      <w:marRight w:val="0"/>
      <w:marTop w:val="0"/>
      <w:marBottom w:val="0"/>
      <w:divBdr>
        <w:top w:val="none" w:sz="0" w:space="0" w:color="auto"/>
        <w:left w:val="none" w:sz="0" w:space="0" w:color="auto"/>
        <w:bottom w:val="none" w:sz="0" w:space="0" w:color="auto"/>
        <w:right w:val="none" w:sz="0" w:space="0" w:color="auto"/>
      </w:divBdr>
    </w:div>
    <w:div w:id="1898930088">
      <w:marLeft w:val="0"/>
      <w:marRight w:val="0"/>
      <w:marTop w:val="0"/>
      <w:marBottom w:val="0"/>
      <w:divBdr>
        <w:top w:val="none" w:sz="0" w:space="0" w:color="auto"/>
        <w:left w:val="none" w:sz="0" w:space="0" w:color="auto"/>
        <w:bottom w:val="none" w:sz="0" w:space="0" w:color="auto"/>
        <w:right w:val="none" w:sz="0" w:space="0" w:color="auto"/>
      </w:divBdr>
    </w:div>
    <w:div w:id="1898930089">
      <w:marLeft w:val="0"/>
      <w:marRight w:val="0"/>
      <w:marTop w:val="0"/>
      <w:marBottom w:val="0"/>
      <w:divBdr>
        <w:top w:val="none" w:sz="0" w:space="0" w:color="auto"/>
        <w:left w:val="none" w:sz="0" w:space="0" w:color="auto"/>
        <w:bottom w:val="none" w:sz="0" w:space="0" w:color="auto"/>
        <w:right w:val="none" w:sz="0" w:space="0" w:color="auto"/>
      </w:divBdr>
    </w:div>
    <w:div w:id="1898930090">
      <w:marLeft w:val="0"/>
      <w:marRight w:val="0"/>
      <w:marTop w:val="0"/>
      <w:marBottom w:val="0"/>
      <w:divBdr>
        <w:top w:val="none" w:sz="0" w:space="0" w:color="auto"/>
        <w:left w:val="none" w:sz="0" w:space="0" w:color="auto"/>
        <w:bottom w:val="none" w:sz="0" w:space="0" w:color="auto"/>
        <w:right w:val="none" w:sz="0" w:space="0" w:color="auto"/>
      </w:divBdr>
    </w:div>
    <w:div w:id="1898930091">
      <w:marLeft w:val="0"/>
      <w:marRight w:val="0"/>
      <w:marTop w:val="0"/>
      <w:marBottom w:val="0"/>
      <w:divBdr>
        <w:top w:val="none" w:sz="0" w:space="0" w:color="auto"/>
        <w:left w:val="none" w:sz="0" w:space="0" w:color="auto"/>
        <w:bottom w:val="none" w:sz="0" w:space="0" w:color="auto"/>
        <w:right w:val="none" w:sz="0" w:space="0" w:color="auto"/>
      </w:divBdr>
    </w:div>
    <w:div w:id="1898930092">
      <w:marLeft w:val="0"/>
      <w:marRight w:val="0"/>
      <w:marTop w:val="0"/>
      <w:marBottom w:val="0"/>
      <w:divBdr>
        <w:top w:val="none" w:sz="0" w:space="0" w:color="auto"/>
        <w:left w:val="none" w:sz="0" w:space="0" w:color="auto"/>
        <w:bottom w:val="none" w:sz="0" w:space="0" w:color="auto"/>
        <w:right w:val="none" w:sz="0" w:space="0" w:color="auto"/>
      </w:divBdr>
    </w:div>
    <w:div w:id="1898930093">
      <w:marLeft w:val="0"/>
      <w:marRight w:val="0"/>
      <w:marTop w:val="0"/>
      <w:marBottom w:val="0"/>
      <w:divBdr>
        <w:top w:val="none" w:sz="0" w:space="0" w:color="auto"/>
        <w:left w:val="none" w:sz="0" w:space="0" w:color="auto"/>
        <w:bottom w:val="none" w:sz="0" w:space="0" w:color="auto"/>
        <w:right w:val="none" w:sz="0" w:space="0" w:color="auto"/>
      </w:divBdr>
    </w:div>
    <w:div w:id="1898930094">
      <w:marLeft w:val="0"/>
      <w:marRight w:val="0"/>
      <w:marTop w:val="0"/>
      <w:marBottom w:val="0"/>
      <w:divBdr>
        <w:top w:val="none" w:sz="0" w:space="0" w:color="auto"/>
        <w:left w:val="none" w:sz="0" w:space="0" w:color="auto"/>
        <w:bottom w:val="none" w:sz="0" w:space="0" w:color="auto"/>
        <w:right w:val="none" w:sz="0" w:space="0" w:color="auto"/>
      </w:divBdr>
    </w:div>
    <w:div w:id="1898930095">
      <w:marLeft w:val="0"/>
      <w:marRight w:val="0"/>
      <w:marTop w:val="0"/>
      <w:marBottom w:val="0"/>
      <w:divBdr>
        <w:top w:val="none" w:sz="0" w:space="0" w:color="auto"/>
        <w:left w:val="none" w:sz="0" w:space="0" w:color="auto"/>
        <w:bottom w:val="none" w:sz="0" w:space="0" w:color="auto"/>
        <w:right w:val="none" w:sz="0" w:space="0" w:color="auto"/>
      </w:divBdr>
    </w:div>
    <w:div w:id="1898930096">
      <w:marLeft w:val="0"/>
      <w:marRight w:val="0"/>
      <w:marTop w:val="0"/>
      <w:marBottom w:val="0"/>
      <w:divBdr>
        <w:top w:val="none" w:sz="0" w:space="0" w:color="auto"/>
        <w:left w:val="none" w:sz="0" w:space="0" w:color="auto"/>
        <w:bottom w:val="none" w:sz="0" w:space="0" w:color="auto"/>
        <w:right w:val="none" w:sz="0" w:space="0" w:color="auto"/>
      </w:divBdr>
    </w:div>
    <w:div w:id="1898930097">
      <w:marLeft w:val="0"/>
      <w:marRight w:val="0"/>
      <w:marTop w:val="0"/>
      <w:marBottom w:val="0"/>
      <w:divBdr>
        <w:top w:val="none" w:sz="0" w:space="0" w:color="auto"/>
        <w:left w:val="none" w:sz="0" w:space="0" w:color="auto"/>
        <w:bottom w:val="none" w:sz="0" w:space="0" w:color="auto"/>
        <w:right w:val="none" w:sz="0" w:space="0" w:color="auto"/>
      </w:divBdr>
    </w:div>
    <w:div w:id="1898930098">
      <w:marLeft w:val="0"/>
      <w:marRight w:val="0"/>
      <w:marTop w:val="0"/>
      <w:marBottom w:val="0"/>
      <w:divBdr>
        <w:top w:val="none" w:sz="0" w:space="0" w:color="auto"/>
        <w:left w:val="none" w:sz="0" w:space="0" w:color="auto"/>
        <w:bottom w:val="none" w:sz="0" w:space="0" w:color="auto"/>
        <w:right w:val="none" w:sz="0" w:space="0" w:color="auto"/>
      </w:divBdr>
    </w:div>
    <w:div w:id="1898930099">
      <w:marLeft w:val="0"/>
      <w:marRight w:val="0"/>
      <w:marTop w:val="0"/>
      <w:marBottom w:val="0"/>
      <w:divBdr>
        <w:top w:val="none" w:sz="0" w:space="0" w:color="auto"/>
        <w:left w:val="none" w:sz="0" w:space="0" w:color="auto"/>
        <w:bottom w:val="none" w:sz="0" w:space="0" w:color="auto"/>
        <w:right w:val="none" w:sz="0" w:space="0" w:color="auto"/>
      </w:divBdr>
    </w:div>
    <w:div w:id="1898930100">
      <w:marLeft w:val="0"/>
      <w:marRight w:val="0"/>
      <w:marTop w:val="0"/>
      <w:marBottom w:val="0"/>
      <w:divBdr>
        <w:top w:val="none" w:sz="0" w:space="0" w:color="auto"/>
        <w:left w:val="none" w:sz="0" w:space="0" w:color="auto"/>
        <w:bottom w:val="none" w:sz="0" w:space="0" w:color="auto"/>
        <w:right w:val="none" w:sz="0" w:space="0" w:color="auto"/>
      </w:divBdr>
    </w:div>
    <w:div w:id="1898930101">
      <w:marLeft w:val="0"/>
      <w:marRight w:val="0"/>
      <w:marTop w:val="0"/>
      <w:marBottom w:val="0"/>
      <w:divBdr>
        <w:top w:val="none" w:sz="0" w:space="0" w:color="auto"/>
        <w:left w:val="none" w:sz="0" w:space="0" w:color="auto"/>
        <w:bottom w:val="none" w:sz="0" w:space="0" w:color="auto"/>
        <w:right w:val="none" w:sz="0" w:space="0" w:color="auto"/>
      </w:divBdr>
    </w:div>
    <w:div w:id="1898930102">
      <w:marLeft w:val="0"/>
      <w:marRight w:val="0"/>
      <w:marTop w:val="0"/>
      <w:marBottom w:val="0"/>
      <w:divBdr>
        <w:top w:val="none" w:sz="0" w:space="0" w:color="auto"/>
        <w:left w:val="none" w:sz="0" w:space="0" w:color="auto"/>
        <w:bottom w:val="none" w:sz="0" w:space="0" w:color="auto"/>
        <w:right w:val="none" w:sz="0" w:space="0" w:color="auto"/>
      </w:divBdr>
    </w:div>
    <w:div w:id="1898930103">
      <w:marLeft w:val="0"/>
      <w:marRight w:val="0"/>
      <w:marTop w:val="0"/>
      <w:marBottom w:val="0"/>
      <w:divBdr>
        <w:top w:val="none" w:sz="0" w:space="0" w:color="auto"/>
        <w:left w:val="none" w:sz="0" w:space="0" w:color="auto"/>
        <w:bottom w:val="none" w:sz="0" w:space="0" w:color="auto"/>
        <w:right w:val="none" w:sz="0" w:space="0" w:color="auto"/>
      </w:divBdr>
    </w:div>
    <w:div w:id="1898930104">
      <w:marLeft w:val="0"/>
      <w:marRight w:val="0"/>
      <w:marTop w:val="0"/>
      <w:marBottom w:val="0"/>
      <w:divBdr>
        <w:top w:val="none" w:sz="0" w:space="0" w:color="auto"/>
        <w:left w:val="none" w:sz="0" w:space="0" w:color="auto"/>
        <w:bottom w:val="none" w:sz="0" w:space="0" w:color="auto"/>
        <w:right w:val="none" w:sz="0" w:space="0" w:color="auto"/>
      </w:divBdr>
      <w:divsChild>
        <w:div w:id="1898930166">
          <w:marLeft w:val="0"/>
          <w:marRight w:val="0"/>
          <w:marTop w:val="0"/>
          <w:marBottom w:val="0"/>
          <w:divBdr>
            <w:top w:val="none" w:sz="0" w:space="0" w:color="auto"/>
            <w:left w:val="none" w:sz="0" w:space="0" w:color="auto"/>
            <w:bottom w:val="none" w:sz="0" w:space="0" w:color="auto"/>
            <w:right w:val="none" w:sz="0" w:space="0" w:color="auto"/>
          </w:divBdr>
          <w:divsChild>
            <w:div w:id="1898930154">
              <w:marLeft w:val="0"/>
              <w:marRight w:val="0"/>
              <w:marTop w:val="0"/>
              <w:marBottom w:val="0"/>
              <w:divBdr>
                <w:top w:val="none" w:sz="0" w:space="0" w:color="auto"/>
                <w:left w:val="none" w:sz="0" w:space="0" w:color="auto"/>
                <w:bottom w:val="none" w:sz="0" w:space="0" w:color="auto"/>
                <w:right w:val="none" w:sz="0" w:space="0" w:color="auto"/>
              </w:divBdr>
              <w:divsChild>
                <w:div w:id="1898930160">
                  <w:marLeft w:val="0"/>
                  <w:marRight w:val="0"/>
                  <w:marTop w:val="0"/>
                  <w:marBottom w:val="0"/>
                  <w:divBdr>
                    <w:top w:val="none" w:sz="0" w:space="0" w:color="auto"/>
                    <w:left w:val="none" w:sz="0" w:space="0" w:color="auto"/>
                    <w:bottom w:val="none" w:sz="0" w:space="0" w:color="auto"/>
                    <w:right w:val="none" w:sz="0" w:space="0" w:color="auto"/>
                  </w:divBdr>
                  <w:divsChild>
                    <w:div w:id="1898930084">
                      <w:marLeft w:val="0"/>
                      <w:marRight w:val="0"/>
                      <w:marTop w:val="0"/>
                      <w:marBottom w:val="0"/>
                      <w:divBdr>
                        <w:top w:val="none" w:sz="0" w:space="0" w:color="auto"/>
                        <w:left w:val="none" w:sz="0" w:space="0" w:color="auto"/>
                        <w:bottom w:val="none" w:sz="0" w:space="0" w:color="auto"/>
                        <w:right w:val="none" w:sz="0" w:space="0" w:color="auto"/>
                      </w:divBdr>
                      <w:divsChild>
                        <w:div w:id="1898930117">
                          <w:marLeft w:val="0"/>
                          <w:marRight w:val="0"/>
                          <w:marTop w:val="0"/>
                          <w:marBottom w:val="0"/>
                          <w:divBdr>
                            <w:top w:val="none" w:sz="0" w:space="0" w:color="auto"/>
                            <w:left w:val="none" w:sz="0" w:space="0" w:color="auto"/>
                            <w:bottom w:val="none" w:sz="0" w:space="0" w:color="auto"/>
                            <w:right w:val="none" w:sz="0" w:space="0" w:color="auto"/>
                          </w:divBdr>
                          <w:divsChild>
                            <w:div w:id="1898930123">
                              <w:marLeft w:val="0"/>
                              <w:marRight w:val="0"/>
                              <w:marTop w:val="0"/>
                              <w:marBottom w:val="0"/>
                              <w:divBdr>
                                <w:top w:val="none" w:sz="0" w:space="0" w:color="auto"/>
                                <w:left w:val="none" w:sz="0" w:space="0" w:color="auto"/>
                                <w:bottom w:val="none" w:sz="0" w:space="0" w:color="auto"/>
                                <w:right w:val="none" w:sz="0" w:space="0" w:color="auto"/>
                              </w:divBdr>
                              <w:divsChild>
                                <w:div w:id="1898930137">
                                  <w:marLeft w:val="0"/>
                                  <w:marRight w:val="0"/>
                                  <w:marTop w:val="0"/>
                                  <w:marBottom w:val="0"/>
                                  <w:divBdr>
                                    <w:top w:val="none" w:sz="0" w:space="0" w:color="auto"/>
                                    <w:left w:val="none" w:sz="0" w:space="0" w:color="auto"/>
                                    <w:bottom w:val="none" w:sz="0" w:space="0" w:color="auto"/>
                                    <w:right w:val="none" w:sz="0" w:space="0" w:color="auto"/>
                                  </w:divBdr>
                                  <w:divsChild>
                                    <w:div w:id="1898930053">
                                      <w:marLeft w:val="0"/>
                                      <w:marRight w:val="0"/>
                                      <w:marTop w:val="0"/>
                                      <w:marBottom w:val="0"/>
                                      <w:divBdr>
                                        <w:top w:val="none" w:sz="0" w:space="0" w:color="auto"/>
                                        <w:left w:val="none" w:sz="0" w:space="0" w:color="auto"/>
                                        <w:bottom w:val="none" w:sz="0" w:space="0" w:color="auto"/>
                                        <w:right w:val="none" w:sz="0" w:space="0" w:color="auto"/>
                                      </w:divBdr>
                                      <w:divsChild>
                                        <w:div w:id="1898930124">
                                          <w:marLeft w:val="0"/>
                                          <w:marRight w:val="0"/>
                                          <w:marTop w:val="0"/>
                                          <w:marBottom w:val="495"/>
                                          <w:divBdr>
                                            <w:top w:val="none" w:sz="0" w:space="0" w:color="auto"/>
                                            <w:left w:val="none" w:sz="0" w:space="0" w:color="auto"/>
                                            <w:bottom w:val="none" w:sz="0" w:space="0" w:color="auto"/>
                                            <w:right w:val="none" w:sz="0" w:space="0" w:color="auto"/>
                                          </w:divBdr>
                                          <w:divsChild>
                                            <w:div w:id="18989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930105">
      <w:marLeft w:val="0"/>
      <w:marRight w:val="0"/>
      <w:marTop w:val="0"/>
      <w:marBottom w:val="0"/>
      <w:divBdr>
        <w:top w:val="none" w:sz="0" w:space="0" w:color="auto"/>
        <w:left w:val="none" w:sz="0" w:space="0" w:color="auto"/>
        <w:bottom w:val="none" w:sz="0" w:space="0" w:color="auto"/>
        <w:right w:val="none" w:sz="0" w:space="0" w:color="auto"/>
      </w:divBdr>
    </w:div>
    <w:div w:id="1898930106">
      <w:marLeft w:val="0"/>
      <w:marRight w:val="0"/>
      <w:marTop w:val="0"/>
      <w:marBottom w:val="0"/>
      <w:divBdr>
        <w:top w:val="none" w:sz="0" w:space="0" w:color="auto"/>
        <w:left w:val="none" w:sz="0" w:space="0" w:color="auto"/>
        <w:bottom w:val="none" w:sz="0" w:space="0" w:color="auto"/>
        <w:right w:val="none" w:sz="0" w:space="0" w:color="auto"/>
      </w:divBdr>
    </w:div>
    <w:div w:id="1898930107">
      <w:marLeft w:val="0"/>
      <w:marRight w:val="0"/>
      <w:marTop w:val="0"/>
      <w:marBottom w:val="0"/>
      <w:divBdr>
        <w:top w:val="none" w:sz="0" w:space="0" w:color="auto"/>
        <w:left w:val="none" w:sz="0" w:space="0" w:color="auto"/>
        <w:bottom w:val="none" w:sz="0" w:space="0" w:color="auto"/>
        <w:right w:val="none" w:sz="0" w:space="0" w:color="auto"/>
      </w:divBdr>
    </w:div>
    <w:div w:id="1898930108">
      <w:marLeft w:val="0"/>
      <w:marRight w:val="0"/>
      <w:marTop w:val="0"/>
      <w:marBottom w:val="0"/>
      <w:divBdr>
        <w:top w:val="none" w:sz="0" w:space="0" w:color="auto"/>
        <w:left w:val="none" w:sz="0" w:space="0" w:color="auto"/>
        <w:bottom w:val="none" w:sz="0" w:space="0" w:color="auto"/>
        <w:right w:val="none" w:sz="0" w:space="0" w:color="auto"/>
      </w:divBdr>
    </w:div>
    <w:div w:id="1898930109">
      <w:marLeft w:val="0"/>
      <w:marRight w:val="0"/>
      <w:marTop w:val="0"/>
      <w:marBottom w:val="0"/>
      <w:divBdr>
        <w:top w:val="none" w:sz="0" w:space="0" w:color="auto"/>
        <w:left w:val="none" w:sz="0" w:space="0" w:color="auto"/>
        <w:bottom w:val="none" w:sz="0" w:space="0" w:color="auto"/>
        <w:right w:val="none" w:sz="0" w:space="0" w:color="auto"/>
      </w:divBdr>
    </w:div>
    <w:div w:id="1898930110">
      <w:marLeft w:val="0"/>
      <w:marRight w:val="0"/>
      <w:marTop w:val="0"/>
      <w:marBottom w:val="0"/>
      <w:divBdr>
        <w:top w:val="none" w:sz="0" w:space="0" w:color="auto"/>
        <w:left w:val="none" w:sz="0" w:space="0" w:color="auto"/>
        <w:bottom w:val="none" w:sz="0" w:space="0" w:color="auto"/>
        <w:right w:val="none" w:sz="0" w:space="0" w:color="auto"/>
      </w:divBdr>
    </w:div>
    <w:div w:id="1898930111">
      <w:marLeft w:val="0"/>
      <w:marRight w:val="0"/>
      <w:marTop w:val="0"/>
      <w:marBottom w:val="0"/>
      <w:divBdr>
        <w:top w:val="none" w:sz="0" w:space="0" w:color="auto"/>
        <w:left w:val="none" w:sz="0" w:space="0" w:color="auto"/>
        <w:bottom w:val="none" w:sz="0" w:space="0" w:color="auto"/>
        <w:right w:val="none" w:sz="0" w:space="0" w:color="auto"/>
      </w:divBdr>
    </w:div>
    <w:div w:id="1898930112">
      <w:marLeft w:val="0"/>
      <w:marRight w:val="0"/>
      <w:marTop w:val="0"/>
      <w:marBottom w:val="0"/>
      <w:divBdr>
        <w:top w:val="none" w:sz="0" w:space="0" w:color="auto"/>
        <w:left w:val="none" w:sz="0" w:space="0" w:color="auto"/>
        <w:bottom w:val="none" w:sz="0" w:space="0" w:color="auto"/>
        <w:right w:val="none" w:sz="0" w:space="0" w:color="auto"/>
      </w:divBdr>
    </w:div>
    <w:div w:id="1898930113">
      <w:marLeft w:val="0"/>
      <w:marRight w:val="0"/>
      <w:marTop w:val="0"/>
      <w:marBottom w:val="0"/>
      <w:divBdr>
        <w:top w:val="none" w:sz="0" w:space="0" w:color="auto"/>
        <w:left w:val="none" w:sz="0" w:space="0" w:color="auto"/>
        <w:bottom w:val="none" w:sz="0" w:space="0" w:color="auto"/>
        <w:right w:val="none" w:sz="0" w:space="0" w:color="auto"/>
      </w:divBdr>
    </w:div>
    <w:div w:id="1898930114">
      <w:marLeft w:val="0"/>
      <w:marRight w:val="0"/>
      <w:marTop w:val="0"/>
      <w:marBottom w:val="0"/>
      <w:divBdr>
        <w:top w:val="none" w:sz="0" w:space="0" w:color="auto"/>
        <w:left w:val="none" w:sz="0" w:space="0" w:color="auto"/>
        <w:bottom w:val="none" w:sz="0" w:space="0" w:color="auto"/>
        <w:right w:val="none" w:sz="0" w:space="0" w:color="auto"/>
      </w:divBdr>
    </w:div>
    <w:div w:id="1898930115">
      <w:marLeft w:val="0"/>
      <w:marRight w:val="0"/>
      <w:marTop w:val="0"/>
      <w:marBottom w:val="0"/>
      <w:divBdr>
        <w:top w:val="none" w:sz="0" w:space="0" w:color="auto"/>
        <w:left w:val="none" w:sz="0" w:space="0" w:color="auto"/>
        <w:bottom w:val="none" w:sz="0" w:space="0" w:color="auto"/>
        <w:right w:val="none" w:sz="0" w:space="0" w:color="auto"/>
      </w:divBdr>
    </w:div>
    <w:div w:id="1898930116">
      <w:marLeft w:val="0"/>
      <w:marRight w:val="0"/>
      <w:marTop w:val="0"/>
      <w:marBottom w:val="0"/>
      <w:divBdr>
        <w:top w:val="none" w:sz="0" w:space="0" w:color="auto"/>
        <w:left w:val="none" w:sz="0" w:space="0" w:color="auto"/>
        <w:bottom w:val="none" w:sz="0" w:space="0" w:color="auto"/>
        <w:right w:val="none" w:sz="0" w:space="0" w:color="auto"/>
      </w:divBdr>
    </w:div>
    <w:div w:id="1898930118">
      <w:marLeft w:val="0"/>
      <w:marRight w:val="0"/>
      <w:marTop w:val="0"/>
      <w:marBottom w:val="0"/>
      <w:divBdr>
        <w:top w:val="none" w:sz="0" w:space="0" w:color="auto"/>
        <w:left w:val="none" w:sz="0" w:space="0" w:color="auto"/>
        <w:bottom w:val="none" w:sz="0" w:space="0" w:color="auto"/>
        <w:right w:val="none" w:sz="0" w:space="0" w:color="auto"/>
      </w:divBdr>
    </w:div>
    <w:div w:id="1898930119">
      <w:marLeft w:val="0"/>
      <w:marRight w:val="0"/>
      <w:marTop w:val="0"/>
      <w:marBottom w:val="0"/>
      <w:divBdr>
        <w:top w:val="none" w:sz="0" w:space="0" w:color="auto"/>
        <w:left w:val="none" w:sz="0" w:space="0" w:color="auto"/>
        <w:bottom w:val="none" w:sz="0" w:space="0" w:color="auto"/>
        <w:right w:val="none" w:sz="0" w:space="0" w:color="auto"/>
      </w:divBdr>
    </w:div>
    <w:div w:id="1898930120">
      <w:marLeft w:val="0"/>
      <w:marRight w:val="0"/>
      <w:marTop w:val="0"/>
      <w:marBottom w:val="0"/>
      <w:divBdr>
        <w:top w:val="none" w:sz="0" w:space="0" w:color="auto"/>
        <w:left w:val="none" w:sz="0" w:space="0" w:color="auto"/>
        <w:bottom w:val="none" w:sz="0" w:space="0" w:color="auto"/>
        <w:right w:val="none" w:sz="0" w:space="0" w:color="auto"/>
      </w:divBdr>
    </w:div>
    <w:div w:id="1898930121">
      <w:marLeft w:val="0"/>
      <w:marRight w:val="0"/>
      <w:marTop w:val="0"/>
      <w:marBottom w:val="0"/>
      <w:divBdr>
        <w:top w:val="none" w:sz="0" w:space="0" w:color="auto"/>
        <w:left w:val="none" w:sz="0" w:space="0" w:color="auto"/>
        <w:bottom w:val="none" w:sz="0" w:space="0" w:color="auto"/>
        <w:right w:val="none" w:sz="0" w:space="0" w:color="auto"/>
      </w:divBdr>
    </w:div>
    <w:div w:id="1898930125">
      <w:marLeft w:val="0"/>
      <w:marRight w:val="0"/>
      <w:marTop w:val="0"/>
      <w:marBottom w:val="0"/>
      <w:divBdr>
        <w:top w:val="none" w:sz="0" w:space="0" w:color="auto"/>
        <w:left w:val="none" w:sz="0" w:space="0" w:color="auto"/>
        <w:bottom w:val="none" w:sz="0" w:space="0" w:color="auto"/>
        <w:right w:val="none" w:sz="0" w:space="0" w:color="auto"/>
      </w:divBdr>
    </w:div>
    <w:div w:id="1898930126">
      <w:marLeft w:val="0"/>
      <w:marRight w:val="0"/>
      <w:marTop w:val="0"/>
      <w:marBottom w:val="0"/>
      <w:divBdr>
        <w:top w:val="none" w:sz="0" w:space="0" w:color="auto"/>
        <w:left w:val="none" w:sz="0" w:space="0" w:color="auto"/>
        <w:bottom w:val="none" w:sz="0" w:space="0" w:color="auto"/>
        <w:right w:val="none" w:sz="0" w:space="0" w:color="auto"/>
      </w:divBdr>
    </w:div>
    <w:div w:id="1898930127">
      <w:marLeft w:val="0"/>
      <w:marRight w:val="0"/>
      <w:marTop w:val="0"/>
      <w:marBottom w:val="0"/>
      <w:divBdr>
        <w:top w:val="none" w:sz="0" w:space="0" w:color="auto"/>
        <w:left w:val="none" w:sz="0" w:space="0" w:color="auto"/>
        <w:bottom w:val="none" w:sz="0" w:space="0" w:color="auto"/>
        <w:right w:val="none" w:sz="0" w:space="0" w:color="auto"/>
      </w:divBdr>
    </w:div>
    <w:div w:id="1898930128">
      <w:marLeft w:val="0"/>
      <w:marRight w:val="0"/>
      <w:marTop w:val="0"/>
      <w:marBottom w:val="0"/>
      <w:divBdr>
        <w:top w:val="none" w:sz="0" w:space="0" w:color="auto"/>
        <w:left w:val="none" w:sz="0" w:space="0" w:color="auto"/>
        <w:bottom w:val="none" w:sz="0" w:space="0" w:color="auto"/>
        <w:right w:val="none" w:sz="0" w:space="0" w:color="auto"/>
      </w:divBdr>
    </w:div>
    <w:div w:id="1898930129">
      <w:marLeft w:val="0"/>
      <w:marRight w:val="0"/>
      <w:marTop w:val="0"/>
      <w:marBottom w:val="0"/>
      <w:divBdr>
        <w:top w:val="none" w:sz="0" w:space="0" w:color="auto"/>
        <w:left w:val="none" w:sz="0" w:space="0" w:color="auto"/>
        <w:bottom w:val="none" w:sz="0" w:space="0" w:color="auto"/>
        <w:right w:val="none" w:sz="0" w:space="0" w:color="auto"/>
      </w:divBdr>
    </w:div>
    <w:div w:id="1898930130">
      <w:marLeft w:val="0"/>
      <w:marRight w:val="0"/>
      <w:marTop w:val="0"/>
      <w:marBottom w:val="0"/>
      <w:divBdr>
        <w:top w:val="none" w:sz="0" w:space="0" w:color="auto"/>
        <w:left w:val="none" w:sz="0" w:space="0" w:color="auto"/>
        <w:bottom w:val="none" w:sz="0" w:space="0" w:color="auto"/>
        <w:right w:val="none" w:sz="0" w:space="0" w:color="auto"/>
      </w:divBdr>
    </w:div>
    <w:div w:id="1898930131">
      <w:marLeft w:val="0"/>
      <w:marRight w:val="0"/>
      <w:marTop w:val="0"/>
      <w:marBottom w:val="0"/>
      <w:divBdr>
        <w:top w:val="none" w:sz="0" w:space="0" w:color="auto"/>
        <w:left w:val="none" w:sz="0" w:space="0" w:color="auto"/>
        <w:bottom w:val="none" w:sz="0" w:space="0" w:color="auto"/>
        <w:right w:val="none" w:sz="0" w:space="0" w:color="auto"/>
      </w:divBdr>
    </w:div>
    <w:div w:id="1898930132">
      <w:marLeft w:val="0"/>
      <w:marRight w:val="0"/>
      <w:marTop w:val="0"/>
      <w:marBottom w:val="0"/>
      <w:divBdr>
        <w:top w:val="none" w:sz="0" w:space="0" w:color="auto"/>
        <w:left w:val="none" w:sz="0" w:space="0" w:color="auto"/>
        <w:bottom w:val="none" w:sz="0" w:space="0" w:color="auto"/>
        <w:right w:val="none" w:sz="0" w:space="0" w:color="auto"/>
      </w:divBdr>
    </w:div>
    <w:div w:id="1898930133">
      <w:marLeft w:val="0"/>
      <w:marRight w:val="0"/>
      <w:marTop w:val="0"/>
      <w:marBottom w:val="0"/>
      <w:divBdr>
        <w:top w:val="none" w:sz="0" w:space="0" w:color="auto"/>
        <w:left w:val="none" w:sz="0" w:space="0" w:color="auto"/>
        <w:bottom w:val="none" w:sz="0" w:space="0" w:color="auto"/>
        <w:right w:val="none" w:sz="0" w:space="0" w:color="auto"/>
      </w:divBdr>
    </w:div>
    <w:div w:id="1898930134">
      <w:marLeft w:val="0"/>
      <w:marRight w:val="0"/>
      <w:marTop w:val="0"/>
      <w:marBottom w:val="0"/>
      <w:divBdr>
        <w:top w:val="none" w:sz="0" w:space="0" w:color="auto"/>
        <w:left w:val="none" w:sz="0" w:space="0" w:color="auto"/>
        <w:bottom w:val="none" w:sz="0" w:space="0" w:color="auto"/>
        <w:right w:val="none" w:sz="0" w:space="0" w:color="auto"/>
      </w:divBdr>
    </w:div>
    <w:div w:id="1898930135">
      <w:marLeft w:val="0"/>
      <w:marRight w:val="0"/>
      <w:marTop w:val="0"/>
      <w:marBottom w:val="0"/>
      <w:divBdr>
        <w:top w:val="none" w:sz="0" w:space="0" w:color="auto"/>
        <w:left w:val="none" w:sz="0" w:space="0" w:color="auto"/>
        <w:bottom w:val="none" w:sz="0" w:space="0" w:color="auto"/>
        <w:right w:val="none" w:sz="0" w:space="0" w:color="auto"/>
      </w:divBdr>
    </w:div>
    <w:div w:id="1898930136">
      <w:marLeft w:val="0"/>
      <w:marRight w:val="0"/>
      <w:marTop w:val="0"/>
      <w:marBottom w:val="0"/>
      <w:divBdr>
        <w:top w:val="none" w:sz="0" w:space="0" w:color="auto"/>
        <w:left w:val="none" w:sz="0" w:space="0" w:color="auto"/>
        <w:bottom w:val="none" w:sz="0" w:space="0" w:color="auto"/>
        <w:right w:val="none" w:sz="0" w:space="0" w:color="auto"/>
      </w:divBdr>
    </w:div>
    <w:div w:id="1898930138">
      <w:marLeft w:val="0"/>
      <w:marRight w:val="0"/>
      <w:marTop w:val="0"/>
      <w:marBottom w:val="0"/>
      <w:divBdr>
        <w:top w:val="none" w:sz="0" w:space="0" w:color="auto"/>
        <w:left w:val="none" w:sz="0" w:space="0" w:color="auto"/>
        <w:bottom w:val="none" w:sz="0" w:space="0" w:color="auto"/>
        <w:right w:val="none" w:sz="0" w:space="0" w:color="auto"/>
      </w:divBdr>
    </w:div>
    <w:div w:id="1898930139">
      <w:marLeft w:val="0"/>
      <w:marRight w:val="0"/>
      <w:marTop w:val="0"/>
      <w:marBottom w:val="0"/>
      <w:divBdr>
        <w:top w:val="none" w:sz="0" w:space="0" w:color="auto"/>
        <w:left w:val="none" w:sz="0" w:space="0" w:color="auto"/>
        <w:bottom w:val="none" w:sz="0" w:space="0" w:color="auto"/>
        <w:right w:val="none" w:sz="0" w:space="0" w:color="auto"/>
      </w:divBdr>
    </w:div>
    <w:div w:id="1898930140">
      <w:marLeft w:val="0"/>
      <w:marRight w:val="0"/>
      <w:marTop w:val="0"/>
      <w:marBottom w:val="0"/>
      <w:divBdr>
        <w:top w:val="none" w:sz="0" w:space="0" w:color="auto"/>
        <w:left w:val="none" w:sz="0" w:space="0" w:color="auto"/>
        <w:bottom w:val="none" w:sz="0" w:space="0" w:color="auto"/>
        <w:right w:val="none" w:sz="0" w:space="0" w:color="auto"/>
      </w:divBdr>
    </w:div>
    <w:div w:id="1898930141">
      <w:marLeft w:val="0"/>
      <w:marRight w:val="0"/>
      <w:marTop w:val="0"/>
      <w:marBottom w:val="0"/>
      <w:divBdr>
        <w:top w:val="none" w:sz="0" w:space="0" w:color="auto"/>
        <w:left w:val="none" w:sz="0" w:space="0" w:color="auto"/>
        <w:bottom w:val="none" w:sz="0" w:space="0" w:color="auto"/>
        <w:right w:val="none" w:sz="0" w:space="0" w:color="auto"/>
      </w:divBdr>
    </w:div>
    <w:div w:id="1898930142">
      <w:marLeft w:val="0"/>
      <w:marRight w:val="0"/>
      <w:marTop w:val="0"/>
      <w:marBottom w:val="0"/>
      <w:divBdr>
        <w:top w:val="none" w:sz="0" w:space="0" w:color="auto"/>
        <w:left w:val="none" w:sz="0" w:space="0" w:color="auto"/>
        <w:bottom w:val="none" w:sz="0" w:space="0" w:color="auto"/>
        <w:right w:val="none" w:sz="0" w:space="0" w:color="auto"/>
      </w:divBdr>
    </w:div>
    <w:div w:id="1898930143">
      <w:marLeft w:val="0"/>
      <w:marRight w:val="0"/>
      <w:marTop w:val="0"/>
      <w:marBottom w:val="0"/>
      <w:divBdr>
        <w:top w:val="none" w:sz="0" w:space="0" w:color="auto"/>
        <w:left w:val="none" w:sz="0" w:space="0" w:color="auto"/>
        <w:bottom w:val="none" w:sz="0" w:space="0" w:color="auto"/>
        <w:right w:val="none" w:sz="0" w:space="0" w:color="auto"/>
      </w:divBdr>
    </w:div>
    <w:div w:id="1898930144">
      <w:marLeft w:val="0"/>
      <w:marRight w:val="0"/>
      <w:marTop w:val="0"/>
      <w:marBottom w:val="0"/>
      <w:divBdr>
        <w:top w:val="none" w:sz="0" w:space="0" w:color="auto"/>
        <w:left w:val="none" w:sz="0" w:space="0" w:color="auto"/>
        <w:bottom w:val="none" w:sz="0" w:space="0" w:color="auto"/>
        <w:right w:val="none" w:sz="0" w:space="0" w:color="auto"/>
      </w:divBdr>
    </w:div>
    <w:div w:id="1898930145">
      <w:marLeft w:val="0"/>
      <w:marRight w:val="0"/>
      <w:marTop w:val="0"/>
      <w:marBottom w:val="0"/>
      <w:divBdr>
        <w:top w:val="none" w:sz="0" w:space="0" w:color="auto"/>
        <w:left w:val="none" w:sz="0" w:space="0" w:color="auto"/>
        <w:bottom w:val="none" w:sz="0" w:space="0" w:color="auto"/>
        <w:right w:val="none" w:sz="0" w:space="0" w:color="auto"/>
      </w:divBdr>
    </w:div>
    <w:div w:id="1898930146">
      <w:marLeft w:val="0"/>
      <w:marRight w:val="0"/>
      <w:marTop w:val="0"/>
      <w:marBottom w:val="0"/>
      <w:divBdr>
        <w:top w:val="none" w:sz="0" w:space="0" w:color="auto"/>
        <w:left w:val="none" w:sz="0" w:space="0" w:color="auto"/>
        <w:bottom w:val="none" w:sz="0" w:space="0" w:color="auto"/>
        <w:right w:val="none" w:sz="0" w:space="0" w:color="auto"/>
      </w:divBdr>
    </w:div>
    <w:div w:id="1898930147">
      <w:marLeft w:val="0"/>
      <w:marRight w:val="0"/>
      <w:marTop w:val="0"/>
      <w:marBottom w:val="0"/>
      <w:divBdr>
        <w:top w:val="none" w:sz="0" w:space="0" w:color="auto"/>
        <w:left w:val="none" w:sz="0" w:space="0" w:color="auto"/>
        <w:bottom w:val="none" w:sz="0" w:space="0" w:color="auto"/>
        <w:right w:val="none" w:sz="0" w:space="0" w:color="auto"/>
      </w:divBdr>
    </w:div>
    <w:div w:id="1898930148">
      <w:marLeft w:val="0"/>
      <w:marRight w:val="0"/>
      <w:marTop w:val="0"/>
      <w:marBottom w:val="0"/>
      <w:divBdr>
        <w:top w:val="none" w:sz="0" w:space="0" w:color="auto"/>
        <w:left w:val="none" w:sz="0" w:space="0" w:color="auto"/>
        <w:bottom w:val="none" w:sz="0" w:space="0" w:color="auto"/>
        <w:right w:val="none" w:sz="0" w:space="0" w:color="auto"/>
      </w:divBdr>
    </w:div>
    <w:div w:id="1898930149">
      <w:marLeft w:val="0"/>
      <w:marRight w:val="0"/>
      <w:marTop w:val="0"/>
      <w:marBottom w:val="0"/>
      <w:divBdr>
        <w:top w:val="none" w:sz="0" w:space="0" w:color="auto"/>
        <w:left w:val="none" w:sz="0" w:space="0" w:color="auto"/>
        <w:bottom w:val="none" w:sz="0" w:space="0" w:color="auto"/>
        <w:right w:val="none" w:sz="0" w:space="0" w:color="auto"/>
      </w:divBdr>
    </w:div>
    <w:div w:id="1898930150">
      <w:marLeft w:val="0"/>
      <w:marRight w:val="0"/>
      <w:marTop w:val="0"/>
      <w:marBottom w:val="0"/>
      <w:divBdr>
        <w:top w:val="none" w:sz="0" w:space="0" w:color="auto"/>
        <w:left w:val="none" w:sz="0" w:space="0" w:color="auto"/>
        <w:bottom w:val="none" w:sz="0" w:space="0" w:color="auto"/>
        <w:right w:val="none" w:sz="0" w:space="0" w:color="auto"/>
      </w:divBdr>
    </w:div>
    <w:div w:id="1898930151">
      <w:marLeft w:val="0"/>
      <w:marRight w:val="0"/>
      <w:marTop w:val="0"/>
      <w:marBottom w:val="0"/>
      <w:divBdr>
        <w:top w:val="none" w:sz="0" w:space="0" w:color="auto"/>
        <w:left w:val="none" w:sz="0" w:space="0" w:color="auto"/>
        <w:bottom w:val="none" w:sz="0" w:space="0" w:color="auto"/>
        <w:right w:val="none" w:sz="0" w:space="0" w:color="auto"/>
      </w:divBdr>
      <w:divsChild>
        <w:div w:id="1898930171">
          <w:marLeft w:val="0"/>
          <w:marRight w:val="0"/>
          <w:marTop w:val="0"/>
          <w:marBottom w:val="0"/>
          <w:divBdr>
            <w:top w:val="none" w:sz="0" w:space="0" w:color="auto"/>
            <w:left w:val="none" w:sz="0" w:space="0" w:color="auto"/>
            <w:bottom w:val="none" w:sz="0" w:space="0" w:color="auto"/>
            <w:right w:val="none" w:sz="0" w:space="0" w:color="auto"/>
          </w:divBdr>
        </w:div>
      </w:divsChild>
    </w:div>
    <w:div w:id="1898930152">
      <w:marLeft w:val="0"/>
      <w:marRight w:val="0"/>
      <w:marTop w:val="0"/>
      <w:marBottom w:val="0"/>
      <w:divBdr>
        <w:top w:val="none" w:sz="0" w:space="0" w:color="auto"/>
        <w:left w:val="none" w:sz="0" w:space="0" w:color="auto"/>
        <w:bottom w:val="none" w:sz="0" w:space="0" w:color="auto"/>
        <w:right w:val="none" w:sz="0" w:space="0" w:color="auto"/>
      </w:divBdr>
    </w:div>
    <w:div w:id="1898930153">
      <w:marLeft w:val="0"/>
      <w:marRight w:val="0"/>
      <w:marTop w:val="0"/>
      <w:marBottom w:val="0"/>
      <w:divBdr>
        <w:top w:val="none" w:sz="0" w:space="0" w:color="auto"/>
        <w:left w:val="none" w:sz="0" w:space="0" w:color="auto"/>
        <w:bottom w:val="none" w:sz="0" w:space="0" w:color="auto"/>
        <w:right w:val="none" w:sz="0" w:space="0" w:color="auto"/>
      </w:divBdr>
    </w:div>
    <w:div w:id="1898930155">
      <w:marLeft w:val="0"/>
      <w:marRight w:val="0"/>
      <w:marTop w:val="0"/>
      <w:marBottom w:val="0"/>
      <w:divBdr>
        <w:top w:val="none" w:sz="0" w:space="0" w:color="auto"/>
        <w:left w:val="none" w:sz="0" w:space="0" w:color="auto"/>
        <w:bottom w:val="none" w:sz="0" w:space="0" w:color="auto"/>
        <w:right w:val="none" w:sz="0" w:space="0" w:color="auto"/>
      </w:divBdr>
    </w:div>
    <w:div w:id="1898930156">
      <w:marLeft w:val="0"/>
      <w:marRight w:val="0"/>
      <w:marTop w:val="0"/>
      <w:marBottom w:val="0"/>
      <w:divBdr>
        <w:top w:val="none" w:sz="0" w:space="0" w:color="auto"/>
        <w:left w:val="none" w:sz="0" w:space="0" w:color="auto"/>
        <w:bottom w:val="none" w:sz="0" w:space="0" w:color="auto"/>
        <w:right w:val="none" w:sz="0" w:space="0" w:color="auto"/>
      </w:divBdr>
    </w:div>
    <w:div w:id="1898930157">
      <w:marLeft w:val="0"/>
      <w:marRight w:val="0"/>
      <w:marTop w:val="0"/>
      <w:marBottom w:val="0"/>
      <w:divBdr>
        <w:top w:val="none" w:sz="0" w:space="0" w:color="auto"/>
        <w:left w:val="none" w:sz="0" w:space="0" w:color="auto"/>
        <w:bottom w:val="none" w:sz="0" w:space="0" w:color="auto"/>
        <w:right w:val="none" w:sz="0" w:space="0" w:color="auto"/>
      </w:divBdr>
    </w:div>
    <w:div w:id="1898930158">
      <w:marLeft w:val="0"/>
      <w:marRight w:val="0"/>
      <w:marTop w:val="0"/>
      <w:marBottom w:val="0"/>
      <w:divBdr>
        <w:top w:val="none" w:sz="0" w:space="0" w:color="auto"/>
        <w:left w:val="none" w:sz="0" w:space="0" w:color="auto"/>
        <w:bottom w:val="none" w:sz="0" w:space="0" w:color="auto"/>
        <w:right w:val="none" w:sz="0" w:space="0" w:color="auto"/>
      </w:divBdr>
    </w:div>
    <w:div w:id="1898930159">
      <w:marLeft w:val="0"/>
      <w:marRight w:val="0"/>
      <w:marTop w:val="0"/>
      <w:marBottom w:val="0"/>
      <w:divBdr>
        <w:top w:val="none" w:sz="0" w:space="0" w:color="auto"/>
        <w:left w:val="none" w:sz="0" w:space="0" w:color="auto"/>
        <w:bottom w:val="none" w:sz="0" w:space="0" w:color="auto"/>
        <w:right w:val="none" w:sz="0" w:space="0" w:color="auto"/>
      </w:divBdr>
    </w:div>
    <w:div w:id="1898930161">
      <w:marLeft w:val="0"/>
      <w:marRight w:val="0"/>
      <w:marTop w:val="0"/>
      <w:marBottom w:val="0"/>
      <w:divBdr>
        <w:top w:val="none" w:sz="0" w:space="0" w:color="auto"/>
        <w:left w:val="none" w:sz="0" w:space="0" w:color="auto"/>
        <w:bottom w:val="none" w:sz="0" w:space="0" w:color="auto"/>
        <w:right w:val="none" w:sz="0" w:space="0" w:color="auto"/>
      </w:divBdr>
    </w:div>
    <w:div w:id="1898930162">
      <w:marLeft w:val="0"/>
      <w:marRight w:val="0"/>
      <w:marTop w:val="0"/>
      <w:marBottom w:val="0"/>
      <w:divBdr>
        <w:top w:val="none" w:sz="0" w:space="0" w:color="auto"/>
        <w:left w:val="none" w:sz="0" w:space="0" w:color="auto"/>
        <w:bottom w:val="none" w:sz="0" w:space="0" w:color="auto"/>
        <w:right w:val="none" w:sz="0" w:space="0" w:color="auto"/>
      </w:divBdr>
    </w:div>
    <w:div w:id="1898930163">
      <w:marLeft w:val="0"/>
      <w:marRight w:val="0"/>
      <w:marTop w:val="0"/>
      <w:marBottom w:val="0"/>
      <w:divBdr>
        <w:top w:val="none" w:sz="0" w:space="0" w:color="auto"/>
        <w:left w:val="none" w:sz="0" w:space="0" w:color="auto"/>
        <w:bottom w:val="none" w:sz="0" w:space="0" w:color="auto"/>
        <w:right w:val="none" w:sz="0" w:space="0" w:color="auto"/>
      </w:divBdr>
    </w:div>
    <w:div w:id="1898930164">
      <w:marLeft w:val="0"/>
      <w:marRight w:val="0"/>
      <w:marTop w:val="0"/>
      <w:marBottom w:val="0"/>
      <w:divBdr>
        <w:top w:val="none" w:sz="0" w:space="0" w:color="auto"/>
        <w:left w:val="none" w:sz="0" w:space="0" w:color="auto"/>
        <w:bottom w:val="none" w:sz="0" w:space="0" w:color="auto"/>
        <w:right w:val="none" w:sz="0" w:space="0" w:color="auto"/>
      </w:divBdr>
    </w:div>
    <w:div w:id="1898930165">
      <w:marLeft w:val="0"/>
      <w:marRight w:val="0"/>
      <w:marTop w:val="0"/>
      <w:marBottom w:val="0"/>
      <w:divBdr>
        <w:top w:val="none" w:sz="0" w:space="0" w:color="auto"/>
        <w:left w:val="none" w:sz="0" w:space="0" w:color="auto"/>
        <w:bottom w:val="none" w:sz="0" w:space="0" w:color="auto"/>
        <w:right w:val="none" w:sz="0" w:space="0" w:color="auto"/>
      </w:divBdr>
    </w:div>
    <w:div w:id="1898930167">
      <w:marLeft w:val="0"/>
      <w:marRight w:val="0"/>
      <w:marTop w:val="0"/>
      <w:marBottom w:val="0"/>
      <w:divBdr>
        <w:top w:val="none" w:sz="0" w:space="0" w:color="auto"/>
        <w:left w:val="none" w:sz="0" w:space="0" w:color="auto"/>
        <w:bottom w:val="none" w:sz="0" w:space="0" w:color="auto"/>
        <w:right w:val="none" w:sz="0" w:space="0" w:color="auto"/>
      </w:divBdr>
    </w:div>
    <w:div w:id="1898930168">
      <w:marLeft w:val="0"/>
      <w:marRight w:val="0"/>
      <w:marTop w:val="0"/>
      <w:marBottom w:val="0"/>
      <w:divBdr>
        <w:top w:val="none" w:sz="0" w:space="0" w:color="auto"/>
        <w:left w:val="none" w:sz="0" w:space="0" w:color="auto"/>
        <w:bottom w:val="none" w:sz="0" w:space="0" w:color="auto"/>
        <w:right w:val="none" w:sz="0" w:space="0" w:color="auto"/>
      </w:divBdr>
    </w:div>
    <w:div w:id="1898930169">
      <w:marLeft w:val="0"/>
      <w:marRight w:val="0"/>
      <w:marTop w:val="0"/>
      <w:marBottom w:val="0"/>
      <w:divBdr>
        <w:top w:val="none" w:sz="0" w:space="0" w:color="auto"/>
        <w:left w:val="none" w:sz="0" w:space="0" w:color="auto"/>
        <w:bottom w:val="none" w:sz="0" w:space="0" w:color="auto"/>
        <w:right w:val="none" w:sz="0" w:space="0" w:color="auto"/>
      </w:divBdr>
    </w:div>
    <w:div w:id="1898930170">
      <w:marLeft w:val="0"/>
      <w:marRight w:val="0"/>
      <w:marTop w:val="0"/>
      <w:marBottom w:val="0"/>
      <w:divBdr>
        <w:top w:val="none" w:sz="0" w:space="0" w:color="auto"/>
        <w:left w:val="none" w:sz="0" w:space="0" w:color="auto"/>
        <w:bottom w:val="none" w:sz="0" w:space="0" w:color="auto"/>
        <w:right w:val="none" w:sz="0" w:space="0" w:color="auto"/>
      </w:divBdr>
    </w:div>
    <w:div w:id="1898930172">
      <w:marLeft w:val="0"/>
      <w:marRight w:val="0"/>
      <w:marTop w:val="0"/>
      <w:marBottom w:val="0"/>
      <w:divBdr>
        <w:top w:val="none" w:sz="0" w:space="0" w:color="auto"/>
        <w:left w:val="none" w:sz="0" w:space="0" w:color="auto"/>
        <w:bottom w:val="none" w:sz="0" w:space="0" w:color="auto"/>
        <w:right w:val="none" w:sz="0" w:space="0" w:color="auto"/>
      </w:divBdr>
    </w:div>
    <w:div w:id="1898930173">
      <w:marLeft w:val="0"/>
      <w:marRight w:val="0"/>
      <w:marTop w:val="0"/>
      <w:marBottom w:val="0"/>
      <w:divBdr>
        <w:top w:val="none" w:sz="0" w:space="0" w:color="auto"/>
        <w:left w:val="none" w:sz="0" w:space="0" w:color="auto"/>
        <w:bottom w:val="none" w:sz="0" w:space="0" w:color="auto"/>
        <w:right w:val="none" w:sz="0" w:space="0" w:color="auto"/>
      </w:divBdr>
    </w:div>
    <w:div w:id="1898930174">
      <w:marLeft w:val="0"/>
      <w:marRight w:val="0"/>
      <w:marTop w:val="0"/>
      <w:marBottom w:val="0"/>
      <w:divBdr>
        <w:top w:val="none" w:sz="0" w:space="0" w:color="auto"/>
        <w:left w:val="none" w:sz="0" w:space="0" w:color="auto"/>
        <w:bottom w:val="none" w:sz="0" w:space="0" w:color="auto"/>
        <w:right w:val="none" w:sz="0" w:space="0" w:color="auto"/>
      </w:divBdr>
    </w:div>
    <w:div w:id="1898930175">
      <w:marLeft w:val="0"/>
      <w:marRight w:val="0"/>
      <w:marTop w:val="0"/>
      <w:marBottom w:val="0"/>
      <w:divBdr>
        <w:top w:val="none" w:sz="0" w:space="0" w:color="auto"/>
        <w:left w:val="none" w:sz="0" w:space="0" w:color="auto"/>
        <w:bottom w:val="none" w:sz="0" w:space="0" w:color="auto"/>
        <w:right w:val="none" w:sz="0" w:space="0" w:color="auto"/>
      </w:divBdr>
    </w:div>
    <w:div w:id="1898930176">
      <w:marLeft w:val="0"/>
      <w:marRight w:val="0"/>
      <w:marTop w:val="0"/>
      <w:marBottom w:val="0"/>
      <w:divBdr>
        <w:top w:val="none" w:sz="0" w:space="0" w:color="auto"/>
        <w:left w:val="none" w:sz="0" w:space="0" w:color="auto"/>
        <w:bottom w:val="none" w:sz="0" w:space="0" w:color="auto"/>
        <w:right w:val="none" w:sz="0" w:space="0" w:color="auto"/>
      </w:divBdr>
    </w:div>
    <w:div w:id="1898930177">
      <w:marLeft w:val="0"/>
      <w:marRight w:val="0"/>
      <w:marTop w:val="0"/>
      <w:marBottom w:val="0"/>
      <w:divBdr>
        <w:top w:val="none" w:sz="0" w:space="0" w:color="auto"/>
        <w:left w:val="none" w:sz="0" w:space="0" w:color="auto"/>
        <w:bottom w:val="none" w:sz="0" w:space="0" w:color="auto"/>
        <w:right w:val="none" w:sz="0" w:space="0" w:color="auto"/>
      </w:divBdr>
    </w:div>
    <w:div w:id="1898930178">
      <w:marLeft w:val="0"/>
      <w:marRight w:val="0"/>
      <w:marTop w:val="0"/>
      <w:marBottom w:val="0"/>
      <w:divBdr>
        <w:top w:val="none" w:sz="0" w:space="0" w:color="auto"/>
        <w:left w:val="none" w:sz="0" w:space="0" w:color="auto"/>
        <w:bottom w:val="none" w:sz="0" w:space="0" w:color="auto"/>
        <w:right w:val="none" w:sz="0" w:space="0" w:color="auto"/>
      </w:divBdr>
    </w:div>
    <w:div w:id="1898930179">
      <w:marLeft w:val="0"/>
      <w:marRight w:val="0"/>
      <w:marTop w:val="0"/>
      <w:marBottom w:val="0"/>
      <w:divBdr>
        <w:top w:val="none" w:sz="0" w:space="0" w:color="auto"/>
        <w:left w:val="none" w:sz="0" w:space="0" w:color="auto"/>
        <w:bottom w:val="none" w:sz="0" w:space="0" w:color="auto"/>
        <w:right w:val="none" w:sz="0" w:space="0" w:color="auto"/>
      </w:divBdr>
    </w:div>
    <w:div w:id="1898930180">
      <w:marLeft w:val="0"/>
      <w:marRight w:val="0"/>
      <w:marTop w:val="0"/>
      <w:marBottom w:val="0"/>
      <w:divBdr>
        <w:top w:val="none" w:sz="0" w:space="0" w:color="auto"/>
        <w:left w:val="none" w:sz="0" w:space="0" w:color="auto"/>
        <w:bottom w:val="none" w:sz="0" w:space="0" w:color="auto"/>
        <w:right w:val="none" w:sz="0" w:space="0" w:color="auto"/>
      </w:divBdr>
    </w:div>
    <w:div w:id="1898930181">
      <w:marLeft w:val="0"/>
      <w:marRight w:val="0"/>
      <w:marTop w:val="0"/>
      <w:marBottom w:val="0"/>
      <w:divBdr>
        <w:top w:val="none" w:sz="0" w:space="0" w:color="auto"/>
        <w:left w:val="none" w:sz="0" w:space="0" w:color="auto"/>
        <w:bottom w:val="none" w:sz="0" w:space="0" w:color="auto"/>
        <w:right w:val="none" w:sz="0" w:space="0" w:color="auto"/>
      </w:divBdr>
    </w:div>
    <w:div w:id="1898930182">
      <w:marLeft w:val="0"/>
      <w:marRight w:val="0"/>
      <w:marTop w:val="0"/>
      <w:marBottom w:val="0"/>
      <w:divBdr>
        <w:top w:val="none" w:sz="0" w:space="0" w:color="auto"/>
        <w:left w:val="none" w:sz="0" w:space="0" w:color="auto"/>
        <w:bottom w:val="none" w:sz="0" w:space="0" w:color="auto"/>
        <w:right w:val="none" w:sz="0" w:space="0" w:color="auto"/>
      </w:divBdr>
    </w:div>
    <w:div w:id="1898930183">
      <w:marLeft w:val="0"/>
      <w:marRight w:val="0"/>
      <w:marTop w:val="0"/>
      <w:marBottom w:val="0"/>
      <w:divBdr>
        <w:top w:val="none" w:sz="0" w:space="0" w:color="auto"/>
        <w:left w:val="none" w:sz="0" w:space="0" w:color="auto"/>
        <w:bottom w:val="none" w:sz="0" w:space="0" w:color="auto"/>
        <w:right w:val="none" w:sz="0" w:space="0" w:color="auto"/>
      </w:divBdr>
    </w:div>
    <w:div w:id="1898930184">
      <w:marLeft w:val="0"/>
      <w:marRight w:val="0"/>
      <w:marTop w:val="0"/>
      <w:marBottom w:val="0"/>
      <w:divBdr>
        <w:top w:val="none" w:sz="0" w:space="0" w:color="auto"/>
        <w:left w:val="none" w:sz="0" w:space="0" w:color="auto"/>
        <w:bottom w:val="none" w:sz="0" w:space="0" w:color="auto"/>
        <w:right w:val="none" w:sz="0" w:space="0" w:color="auto"/>
      </w:divBdr>
    </w:div>
    <w:div w:id="1898930185">
      <w:marLeft w:val="0"/>
      <w:marRight w:val="0"/>
      <w:marTop w:val="0"/>
      <w:marBottom w:val="0"/>
      <w:divBdr>
        <w:top w:val="none" w:sz="0" w:space="0" w:color="auto"/>
        <w:left w:val="none" w:sz="0" w:space="0" w:color="auto"/>
        <w:bottom w:val="none" w:sz="0" w:space="0" w:color="auto"/>
        <w:right w:val="none" w:sz="0" w:space="0" w:color="auto"/>
      </w:divBdr>
    </w:div>
    <w:div w:id="1898930186">
      <w:marLeft w:val="0"/>
      <w:marRight w:val="0"/>
      <w:marTop w:val="0"/>
      <w:marBottom w:val="0"/>
      <w:divBdr>
        <w:top w:val="none" w:sz="0" w:space="0" w:color="auto"/>
        <w:left w:val="none" w:sz="0" w:space="0" w:color="auto"/>
        <w:bottom w:val="none" w:sz="0" w:space="0" w:color="auto"/>
        <w:right w:val="none" w:sz="0" w:space="0" w:color="auto"/>
      </w:divBdr>
    </w:div>
    <w:div w:id="1898930187">
      <w:marLeft w:val="0"/>
      <w:marRight w:val="0"/>
      <w:marTop w:val="0"/>
      <w:marBottom w:val="0"/>
      <w:divBdr>
        <w:top w:val="none" w:sz="0" w:space="0" w:color="auto"/>
        <w:left w:val="none" w:sz="0" w:space="0" w:color="auto"/>
        <w:bottom w:val="none" w:sz="0" w:space="0" w:color="auto"/>
        <w:right w:val="none" w:sz="0" w:space="0" w:color="auto"/>
      </w:divBdr>
    </w:div>
    <w:div w:id="1898930188">
      <w:marLeft w:val="0"/>
      <w:marRight w:val="0"/>
      <w:marTop w:val="0"/>
      <w:marBottom w:val="0"/>
      <w:divBdr>
        <w:top w:val="none" w:sz="0" w:space="0" w:color="auto"/>
        <w:left w:val="none" w:sz="0" w:space="0" w:color="auto"/>
        <w:bottom w:val="none" w:sz="0" w:space="0" w:color="auto"/>
        <w:right w:val="none" w:sz="0" w:space="0" w:color="auto"/>
      </w:divBdr>
    </w:div>
    <w:div w:id="1898930189">
      <w:marLeft w:val="0"/>
      <w:marRight w:val="0"/>
      <w:marTop w:val="0"/>
      <w:marBottom w:val="0"/>
      <w:divBdr>
        <w:top w:val="none" w:sz="0" w:space="0" w:color="auto"/>
        <w:left w:val="none" w:sz="0" w:space="0" w:color="auto"/>
        <w:bottom w:val="none" w:sz="0" w:space="0" w:color="auto"/>
        <w:right w:val="none" w:sz="0" w:space="0" w:color="auto"/>
      </w:divBdr>
    </w:div>
    <w:div w:id="1898930190">
      <w:marLeft w:val="0"/>
      <w:marRight w:val="0"/>
      <w:marTop w:val="0"/>
      <w:marBottom w:val="0"/>
      <w:divBdr>
        <w:top w:val="none" w:sz="0" w:space="0" w:color="auto"/>
        <w:left w:val="none" w:sz="0" w:space="0" w:color="auto"/>
        <w:bottom w:val="none" w:sz="0" w:space="0" w:color="auto"/>
        <w:right w:val="none" w:sz="0" w:space="0" w:color="auto"/>
      </w:divBdr>
    </w:div>
    <w:div w:id="1898930191">
      <w:marLeft w:val="0"/>
      <w:marRight w:val="0"/>
      <w:marTop w:val="0"/>
      <w:marBottom w:val="0"/>
      <w:divBdr>
        <w:top w:val="none" w:sz="0" w:space="0" w:color="auto"/>
        <w:left w:val="none" w:sz="0" w:space="0" w:color="auto"/>
        <w:bottom w:val="none" w:sz="0" w:space="0" w:color="auto"/>
        <w:right w:val="none" w:sz="0" w:space="0" w:color="auto"/>
      </w:divBdr>
    </w:div>
    <w:div w:id="1898930192">
      <w:marLeft w:val="0"/>
      <w:marRight w:val="0"/>
      <w:marTop w:val="0"/>
      <w:marBottom w:val="0"/>
      <w:divBdr>
        <w:top w:val="none" w:sz="0" w:space="0" w:color="auto"/>
        <w:left w:val="none" w:sz="0" w:space="0" w:color="auto"/>
        <w:bottom w:val="none" w:sz="0" w:space="0" w:color="auto"/>
        <w:right w:val="none" w:sz="0" w:space="0" w:color="auto"/>
      </w:divBdr>
    </w:div>
    <w:div w:id="1898930193">
      <w:marLeft w:val="0"/>
      <w:marRight w:val="0"/>
      <w:marTop w:val="0"/>
      <w:marBottom w:val="0"/>
      <w:divBdr>
        <w:top w:val="none" w:sz="0" w:space="0" w:color="auto"/>
        <w:left w:val="none" w:sz="0" w:space="0" w:color="auto"/>
        <w:bottom w:val="none" w:sz="0" w:space="0" w:color="auto"/>
        <w:right w:val="none" w:sz="0" w:space="0" w:color="auto"/>
      </w:divBdr>
    </w:div>
    <w:div w:id="1898930194">
      <w:marLeft w:val="0"/>
      <w:marRight w:val="0"/>
      <w:marTop w:val="0"/>
      <w:marBottom w:val="0"/>
      <w:divBdr>
        <w:top w:val="none" w:sz="0" w:space="0" w:color="auto"/>
        <w:left w:val="none" w:sz="0" w:space="0" w:color="auto"/>
        <w:bottom w:val="none" w:sz="0" w:space="0" w:color="auto"/>
        <w:right w:val="none" w:sz="0" w:space="0" w:color="auto"/>
      </w:divBdr>
    </w:div>
    <w:div w:id="1898930195">
      <w:marLeft w:val="0"/>
      <w:marRight w:val="0"/>
      <w:marTop w:val="0"/>
      <w:marBottom w:val="0"/>
      <w:divBdr>
        <w:top w:val="none" w:sz="0" w:space="0" w:color="auto"/>
        <w:left w:val="none" w:sz="0" w:space="0" w:color="auto"/>
        <w:bottom w:val="none" w:sz="0" w:space="0" w:color="auto"/>
        <w:right w:val="none" w:sz="0" w:space="0" w:color="auto"/>
      </w:divBdr>
    </w:div>
    <w:div w:id="1898930196">
      <w:marLeft w:val="0"/>
      <w:marRight w:val="0"/>
      <w:marTop w:val="0"/>
      <w:marBottom w:val="0"/>
      <w:divBdr>
        <w:top w:val="none" w:sz="0" w:space="0" w:color="auto"/>
        <w:left w:val="none" w:sz="0" w:space="0" w:color="auto"/>
        <w:bottom w:val="none" w:sz="0" w:space="0" w:color="auto"/>
        <w:right w:val="none" w:sz="0" w:space="0" w:color="auto"/>
      </w:divBdr>
    </w:div>
    <w:div w:id="1898930197">
      <w:marLeft w:val="0"/>
      <w:marRight w:val="0"/>
      <w:marTop w:val="0"/>
      <w:marBottom w:val="0"/>
      <w:divBdr>
        <w:top w:val="none" w:sz="0" w:space="0" w:color="auto"/>
        <w:left w:val="none" w:sz="0" w:space="0" w:color="auto"/>
        <w:bottom w:val="none" w:sz="0" w:space="0" w:color="auto"/>
        <w:right w:val="none" w:sz="0" w:space="0" w:color="auto"/>
      </w:divBdr>
    </w:div>
    <w:div w:id="1898930198">
      <w:marLeft w:val="0"/>
      <w:marRight w:val="0"/>
      <w:marTop w:val="0"/>
      <w:marBottom w:val="0"/>
      <w:divBdr>
        <w:top w:val="none" w:sz="0" w:space="0" w:color="auto"/>
        <w:left w:val="none" w:sz="0" w:space="0" w:color="auto"/>
        <w:bottom w:val="none" w:sz="0" w:space="0" w:color="auto"/>
        <w:right w:val="none" w:sz="0" w:space="0" w:color="auto"/>
      </w:divBdr>
    </w:div>
    <w:div w:id="189893019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vlada.cz/en/ppov/rvis/government-council-for-information-society-74186/" TargetMode="External"/><Relationship Id="rId299" Type="http://schemas.openxmlformats.org/officeDocument/2006/relationships/hyperlink" Target="https://www.mpo.cz/cz/zahranicni-obchod/podpora-exportu/" TargetMode="External"/><Relationship Id="rId303" Type="http://schemas.openxmlformats.org/officeDocument/2006/relationships/hyperlink" Target="https://www.uohs.cz/cs/hospodarska-soutez/zakazane-dohody-a-zneuziti-dominance.html" TargetMode="External"/><Relationship Id="rId21" Type="http://schemas.openxmlformats.org/officeDocument/2006/relationships/image" Target="media/image7.emf"/><Relationship Id="rId42" Type="http://schemas.openxmlformats.org/officeDocument/2006/relationships/hyperlink" Target="https://obcan.portal.gov.cz/prihlaseni" TargetMode="External"/><Relationship Id="rId63" Type="http://schemas.openxmlformats.org/officeDocument/2006/relationships/hyperlink" Target="https://www.mvcr.cz/clanek/rada-vlady-pro-informacni-spolecnost.aspx?q=Y2hudW09Ng%3d%3d" TargetMode="External"/><Relationship Id="rId84" Type="http://schemas.openxmlformats.org/officeDocument/2006/relationships/hyperlink" Target="https://www.zakonyprolidi.cz/cs/2016-192" TargetMode="External"/><Relationship Id="rId138" Type="http://schemas.openxmlformats.org/officeDocument/2006/relationships/hyperlink" Target="https://rpp-ais.egon.gov.cz/gen/agendy-detail/" TargetMode="External"/><Relationship Id="rId159" Type="http://schemas.openxmlformats.org/officeDocument/2006/relationships/hyperlink" Target="https://cz.mawis.eu/sluzby/e-utilityreport/" TargetMode="External"/><Relationship Id="rId324" Type="http://schemas.openxmlformats.org/officeDocument/2006/relationships/hyperlink" Target="https://eportal.cssz.cz/" TargetMode="External"/><Relationship Id="rId345" Type="http://schemas.openxmlformats.org/officeDocument/2006/relationships/footer" Target="footer2.xml"/><Relationship Id="rId170" Type="http://schemas.openxmlformats.org/officeDocument/2006/relationships/hyperlink" Target="https://www.digivysocina.cz/" TargetMode="External"/><Relationship Id="rId191" Type="http://schemas.openxmlformats.org/officeDocument/2006/relationships/hyperlink" Target="http://www.elfproject.eu/sites/default/files/An%20Introduction%20to%20the%20European%20Location%20Framework%20%282014%29.pdf" TargetMode="External"/><Relationship Id="rId205" Type="http://schemas.openxmlformats.org/officeDocument/2006/relationships/hyperlink" Target="http://www.caa.cz/cestujici/cestovani-osob-se-zdravotnim-postizenim" TargetMode="External"/><Relationship Id="rId226" Type="http://schemas.openxmlformats.org/officeDocument/2006/relationships/hyperlink" Target="http://www.cap.cz/vse-o-pojisteni/pojisteni-v-praxi/nejcastejsi-dotazy/356-nejcastejsi-dotazy-pojisteni-motorovych-vozidel" TargetMode="External"/><Relationship Id="rId247" Type="http://schemas.openxmlformats.org/officeDocument/2006/relationships/hyperlink" Target="http://www.en.nkp.cz/" TargetMode="External"/><Relationship Id="rId107" Type="http://schemas.openxmlformats.org/officeDocument/2006/relationships/hyperlink" Target="mailto:ministr@mvcr.cz" TargetMode="External"/><Relationship Id="rId268" Type="http://schemas.openxmlformats.org/officeDocument/2006/relationships/hyperlink" Target="https://www.vzp.cz/pojistenci/cestovani-a-pobyt-v-zahranici/planovana-pece-poskytnuta-pacientovi-v-zahranici" TargetMode="External"/><Relationship Id="rId289" Type="http://schemas.openxmlformats.org/officeDocument/2006/relationships/hyperlink" Target="http://www.eru.cz/cs/informacni-centrum/kontakty" TargetMode="External"/><Relationship Id="rId11" Type="http://schemas.openxmlformats.org/officeDocument/2006/relationships/image" Target="media/image1.jpeg"/><Relationship Id="rId32" Type="http://schemas.openxmlformats.org/officeDocument/2006/relationships/hyperlink" Target="https://www.zakonyprolidi.cz/cs/2009-111" TargetMode="External"/><Relationship Id="rId53" Type="http://schemas.openxmlformats.org/officeDocument/2006/relationships/hyperlink" Target="https://www.govcert.cz/download/gov-cert/container-nodeid-578/ap-cs-2015-2020-en.pdf" TargetMode="External"/><Relationship Id="rId74" Type="http://schemas.openxmlformats.org/officeDocument/2006/relationships/hyperlink" Target="http://eur-lex.europa.eu/LexUriServ/LexUriServ.do?uri=CELEX:32003L0098:EN:HTML" TargetMode="External"/><Relationship Id="rId128" Type="http://schemas.openxmlformats.org/officeDocument/2006/relationships/hyperlink" Target="http://www.mvcr.cz/egovernment.aspx" TargetMode="External"/><Relationship Id="rId149" Type="http://schemas.openxmlformats.org/officeDocument/2006/relationships/hyperlink" Target="http://www.mvcr.cz/egovernment.aspx" TargetMode="External"/><Relationship Id="rId314" Type="http://schemas.openxmlformats.org/officeDocument/2006/relationships/hyperlink" Target="https://portal.mpsv.cz/eures/dotaz" TargetMode="External"/><Relationship Id="rId335" Type="http://schemas.openxmlformats.org/officeDocument/2006/relationships/hyperlink" Target="http://www.ceb.cz/content/view/153/71/" TargetMode="External"/><Relationship Id="rId356" Type="http://schemas.openxmlformats.org/officeDocument/2006/relationships/hyperlink" Target="https://www.linkedin.com/in/isa2programme" TargetMode="External"/><Relationship Id="rId5" Type="http://schemas.openxmlformats.org/officeDocument/2006/relationships/numbering" Target="numbering.xml"/><Relationship Id="rId95" Type="http://schemas.openxmlformats.org/officeDocument/2006/relationships/hyperlink" Target="http://www.portal-vz.cz/getmedia/ac061a0a-d8c1-4ff1-b8d2-691aa89269b1/Zakon-c-134_2016-Sb-o-zadavani-verejnych-zakazek.pdf" TargetMode="External"/><Relationship Id="rId160" Type="http://schemas.openxmlformats.org/officeDocument/2006/relationships/hyperlink" Target="https://obcan.portal.gov.cz/prihlaseni" TargetMode="External"/><Relationship Id="rId181" Type="http://schemas.openxmlformats.org/officeDocument/2006/relationships/hyperlink" Target="https://info.eidentita.cz/sep/" TargetMode="External"/><Relationship Id="rId216" Type="http://schemas.openxmlformats.org/officeDocument/2006/relationships/hyperlink" Target="http://www.msmt.cz/mezinarodni-vztahy/co-je-uznani-odborne-kvalifikace-a-jake-existuji-rezimy" TargetMode="External"/><Relationship Id="rId237" Type="http://schemas.openxmlformats.org/officeDocument/2006/relationships/hyperlink" Target="http://www.cuzk.cz/English/Cadastre-of-Real-Estate/Provision-of-data/Monitoring-of-Changes.aspx" TargetMode="External"/><Relationship Id="rId258" Type="http://schemas.openxmlformats.org/officeDocument/2006/relationships/hyperlink" Target="https://www.mvcr.cz/clanek/dobrovolnicka-sluzba-500539.aspx?q=Y2hudW09NQ%3d%3d" TargetMode="External"/><Relationship Id="rId279" Type="http://schemas.openxmlformats.org/officeDocument/2006/relationships/hyperlink" Target="https://www.mpo.cz/cz/ochrana-spotrebitele/"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www.mvcr.cz/clanek/rada-vlady-pro-informacni-spolecnost.aspx?q=Y2hudW09Ng%3d%3d" TargetMode="External"/><Relationship Id="rId64" Type="http://schemas.openxmlformats.org/officeDocument/2006/relationships/hyperlink" Target="https://www.mvcr.cz/clanek/rada-vlady-pro-informacni-spolecnost.aspx?q=Y2hudW09Ng%3d%3d" TargetMode="External"/><Relationship Id="rId118" Type="http://schemas.openxmlformats.org/officeDocument/2006/relationships/hyperlink" Target="https://www.mvcr.cz/clanek/strategicky-ramec-rozvoje.aspx?q=Y2hudW09Mg%3D%3D" TargetMode="External"/><Relationship Id="rId139" Type="http://schemas.openxmlformats.org/officeDocument/2006/relationships/hyperlink" Target="http://www.szrcr.cz/registr-prav-a-povinnosti/udaje-o-registrovanych-agendach-podle-zakona-111-2009" TargetMode="External"/><Relationship Id="rId290" Type="http://schemas.openxmlformats.org/officeDocument/2006/relationships/hyperlink" Target="https://www.asociace-sos.cz/vzory-dopisu/" TargetMode="External"/><Relationship Id="rId304" Type="http://schemas.openxmlformats.org/officeDocument/2006/relationships/hyperlink" Target="https://www.mpsv.cz/cs/6" TargetMode="External"/><Relationship Id="rId325" Type="http://schemas.openxmlformats.org/officeDocument/2006/relationships/hyperlink" Target="http://www.msmt.cz/mezinarodni-vztahy/uznani-odborne-kvalifikace" TargetMode="External"/><Relationship Id="rId346" Type="http://schemas.openxmlformats.org/officeDocument/2006/relationships/header" Target="header3.xml"/><Relationship Id="rId85" Type="http://schemas.openxmlformats.org/officeDocument/2006/relationships/hyperlink" Target="http://www.szrcr.cz/file/2" TargetMode="External"/><Relationship Id="rId150" Type="http://schemas.openxmlformats.org/officeDocument/2006/relationships/hyperlink" Target="http://www.mvcr.cz/mvcren/" TargetMode="External"/><Relationship Id="rId171" Type="http://schemas.openxmlformats.org/officeDocument/2006/relationships/hyperlink" Target="https://nakit.cz/projekty-popis/" TargetMode="External"/><Relationship Id="rId192" Type="http://schemas.openxmlformats.org/officeDocument/2006/relationships/hyperlink" Target="http://www.int-arch-photogramm-remote-sens-spatial-inf-sci.net/XLI-B4/181/2016/" TargetMode="External"/><Relationship Id="rId206" Type="http://schemas.openxmlformats.org/officeDocument/2006/relationships/hyperlink" Target="http://www.mdcr.cz/Dokumenty/Silnicni-doprava/Elektronicke-formulare-(1)" TargetMode="External"/><Relationship Id="rId227" Type="http://schemas.openxmlformats.org/officeDocument/2006/relationships/hyperlink" Target="http://www.mdcr.cz/" TargetMode="External"/><Relationship Id="rId248" Type="http://schemas.openxmlformats.org/officeDocument/2006/relationships/hyperlink" Target="https://www.mzk.cz/en/about-library/membership-organizations" TargetMode="External"/><Relationship Id="rId269" Type="http://schemas.openxmlformats.org/officeDocument/2006/relationships/hyperlink" Target="https://www.ozp.cz/web/files/formulare/zadost_o_predchozi_souhlas_k_peci_v_zahranici_ozp.pdf" TargetMode="External"/><Relationship Id="rId12" Type="http://schemas.openxmlformats.org/officeDocument/2006/relationships/image" Target="media/image2.png"/><Relationship Id="rId33" Type="http://schemas.openxmlformats.org/officeDocument/2006/relationships/hyperlink" Target="https://www.ctu.eu/electronic-communications-act" TargetMode="External"/><Relationship Id="rId108" Type="http://schemas.openxmlformats.org/officeDocument/2006/relationships/hyperlink" Target="http://www.mvcr.cz/" TargetMode="External"/><Relationship Id="rId129" Type="http://schemas.openxmlformats.org/officeDocument/2006/relationships/hyperlink" Target="http://www.mvcr.cz/mvcren/" TargetMode="External"/><Relationship Id="rId280" Type="http://schemas.openxmlformats.org/officeDocument/2006/relationships/hyperlink" Target="https://www.asociace-sos.cz/vzory-dopisu/" TargetMode="External"/><Relationship Id="rId315" Type="http://schemas.openxmlformats.org/officeDocument/2006/relationships/hyperlink" Target="http://www.suip.cz/" TargetMode="External"/><Relationship Id="rId336" Type="http://schemas.openxmlformats.org/officeDocument/2006/relationships/hyperlink" Target="http://eagri.cz/public/web/mze/dotace/" TargetMode="External"/><Relationship Id="rId357" Type="http://schemas.openxmlformats.org/officeDocument/2006/relationships/footer" Target="footer4.xml"/><Relationship Id="rId54" Type="http://schemas.openxmlformats.org/officeDocument/2006/relationships/hyperlink" Target="http://www.google.fr/url?sa=t&amp;rct=j&amp;q=&amp;esrc=s&amp;source=web&amp;cd=1&amp;cad=rja&amp;uact=8&amp;ved=0CCQQFjAAahUKEwiphJvXuLzIAhVCahoKHexlDIQ&amp;url=http%3A%2F%2Fwww.mvcr.cz%2Fsoubor%2Feng-strategie-vlada-po-revizi-17-10-14-ii-pdf.aspx&amp;usg=AFQjCNFUlSuJcCpqdl2F9FI5wXFf9a-_ew" TargetMode="External"/><Relationship Id="rId75" Type="http://schemas.openxmlformats.org/officeDocument/2006/relationships/hyperlink" Target="https://opendata.gov.cz/nastroj:narodni-katalog-otevrenych-dat" TargetMode="External"/><Relationship Id="rId96" Type="http://schemas.openxmlformats.org/officeDocument/2006/relationships/hyperlink" Target="http://eur-lex.europa.eu/legal-content/CS/TXT/HTML/?uri=CELEX:32014L0055&amp;from=EN" TargetMode="External"/><Relationship Id="rId140" Type="http://schemas.openxmlformats.org/officeDocument/2006/relationships/hyperlink" Target="https://www.uoou.cz/en/" TargetMode="External"/><Relationship Id="rId161" Type="http://schemas.openxmlformats.org/officeDocument/2006/relationships/hyperlink" Target="http://www.epusa.cz/index.php?jazyk=en&amp;jazyk=en&amp;sessID=0&amp;platnost_k=0" TargetMode="External"/><Relationship Id="rId182" Type="http://schemas.openxmlformats.org/officeDocument/2006/relationships/hyperlink" Target="http://www.mvcr.cz/clanek/ceska-narodni-verifikacni-autorita-cvca.aspx" TargetMode="External"/><Relationship Id="rId217" Type="http://schemas.openxmlformats.org/officeDocument/2006/relationships/hyperlink" Target="https://www.businessinfo.cz/cs/online-nastroje/formulare/uznani-odborne-kvalifikace-120.html" TargetMode="External"/><Relationship Id="rId6" Type="http://schemas.openxmlformats.org/officeDocument/2006/relationships/styles" Target="styles.xml"/><Relationship Id="rId238" Type="http://schemas.openxmlformats.org/officeDocument/2006/relationships/hyperlink" Target="http://www.cuzk.cz/English/Cadastre-of-Real-Estate/Provision-of-data/Monitoring-of-Changes.aspx" TargetMode="External"/><Relationship Id="rId259" Type="http://schemas.openxmlformats.org/officeDocument/2006/relationships/hyperlink" Target="https://www.adra.cz/dobrovolnictvi"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image" Target="media/image12.png"/><Relationship Id="rId270" Type="http://schemas.openxmlformats.org/officeDocument/2006/relationships/hyperlink" Target="https://www.vozp.cz/formulare-pro-pojistence/zdravotni-sluzby-cerpane-v-zahranici" TargetMode="External"/><Relationship Id="rId291" Type="http://schemas.openxmlformats.org/officeDocument/2006/relationships/hyperlink" Target="https://europa.eu/youreurope/business/index_en.htm" TargetMode="External"/><Relationship Id="rId305" Type="http://schemas.openxmlformats.org/officeDocument/2006/relationships/hyperlink" Target="http://www.suip.cz/informacni-materialy/pracovnepravni-vztahy/" TargetMode="External"/><Relationship Id="rId326" Type="http://schemas.openxmlformats.org/officeDocument/2006/relationships/hyperlink" Target="https://www.ochrance.cz/pomoc-obcanum-eu/" TargetMode="External"/><Relationship Id="rId347" Type="http://schemas.openxmlformats.org/officeDocument/2006/relationships/footer" Target="footer3.xml"/><Relationship Id="rId44" Type="http://schemas.openxmlformats.org/officeDocument/2006/relationships/hyperlink" Target="http://www.google.fr/url?sa=t&amp;rct=j&amp;q=&amp;esrc=s&amp;source=web&amp;cd=1&amp;cad=rja&amp;uact=8&amp;ved=0CCQQFjAAahUKEwiphJvXuLzIAhVCahoKHexlDIQ&amp;url=http%3A%2F%2Fwww.mvcr.cz%2Fsoubor%2Feng-strategie-vlada-po-revizi-17-10-14-ii-pdf.aspx&amp;usg=AFQjCNFUlSuJcCpqdl2F9FI5wXFf9a-_ew" TargetMode="External"/><Relationship Id="rId65" Type="http://schemas.openxmlformats.org/officeDocument/2006/relationships/hyperlink" Target="https://www.kr-vysocina.cz/assets/File.ashx?id_org=450008&amp;id_dokumenty=4050426" TargetMode="External"/><Relationship Id="rId86" Type="http://schemas.openxmlformats.org/officeDocument/2006/relationships/hyperlink" Target="http://www.portal-vz.cz/cs/Jak-na-zadavani-verejnych-zakazek/Legislativa-a-Judikatura/Legislativa/Zakon-o-zadavani-verejnych-zakazek-a-jeho-provadeci-predpisy/Uplne-aktualni-zneni-zakona-o-zadavani-verejnych-zakazek" TargetMode="External"/><Relationship Id="rId130" Type="http://schemas.openxmlformats.org/officeDocument/2006/relationships/hyperlink" Target="http://www.vlada.cz/en/ppov/rvis/government-council-for-information-society-74186/" TargetMode="External"/><Relationship Id="rId151" Type="http://schemas.openxmlformats.org/officeDocument/2006/relationships/hyperlink" Target="http://www.smocr.cz/default.aspx?languageCode=EN" TargetMode="External"/><Relationship Id="rId172" Type="http://schemas.openxmlformats.org/officeDocument/2006/relationships/hyperlink" Target="https://www.mvcr.cz/clanek/mobilni-aplikace-mobilni-aplikace-co-delat-kdyz.aspx" TargetMode="External"/><Relationship Id="rId193" Type="http://schemas.openxmlformats.org/officeDocument/2006/relationships/hyperlink" Target="https://eur-lex.europa.eu/legal-content/CS/TXT/?uri=celex:32014R0910" TargetMode="External"/><Relationship Id="rId207" Type="http://schemas.openxmlformats.org/officeDocument/2006/relationships/hyperlink" Target="https://gov.cz/obcan/zivotni-situace/doprava/ridicske-prukazy/vydani-mezinarodniho-ridicskeho-prukazu.html" TargetMode="External"/><Relationship Id="rId228" Type="http://schemas.openxmlformats.org/officeDocument/2006/relationships/hyperlink" Target="https://www.mdcr.cz/Dokumenty/Silnicni-doprava/Registrace-vozidel" TargetMode="External"/><Relationship Id="rId249" Type="http://schemas.openxmlformats.org/officeDocument/2006/relationships/hyperlink" Target="http://www.mlp.cz/en/events-and-news/" TargetMode="External"/><Relationship Id="rId13" Type="http://schemas.openxmlformats.org/officeDocument/2006/relationships/image" Target="media/image3.emf"/><Relationship Id="rId109" Type="http://schemas.openxmlformats.org/officeDocument/2006/relationships/image" Target="media/image10.png"/><Relationship Id="rId260" Type="http://schemas.openxmlformats.org/officeDocument/2006/relationships/hyperlink" Target="https://www.diakonie.cz/o-diakonii/" TargetMode="External"/><Relationship Id="rId281" Type="http://schemas.openxmlformats.org/officeDocument/2006/relationships/hyperlink" Target="https://www.mpo.cz/cz/ochrana-spotrebitele/spotrebitelsky-ombudsman/" TargetMode="External"/><Relationship Id="rId316" Type="http://schemas.openxmlformats.org/officeDocument/2006/relationships/hyperlink" Target="http://www.suip.cz/_files/suip-a0d1efd7f389e2e38e906849a42dc453/zpravodaj_4_12_ipdoprava_web.pdf" TargetMode="External"/><Relationship Id="rId337" Type="http://schemas.openxmlformats.org/officeDocument/2006/relationships/hyperlink" Target="https://www.businessinfo.cz/" TargetMode="External"/><Relationship Id="rId34" Type="http://schemas.openxmlformats.org/officeDocument/2006/relationships/hyperlink" Target="https://www.zakonyprolidi.cz/cs/2014-181" TargetMode="External"/><Relationship Id="rId55" Type="http://schemas.openxmlformats.org/officeDocument/2006/relationships/hyperlink" Target="https://www.uoou.cz/elektronizace-verejnych-zakazek-2016-2020/ds-3569/archiv=0&amp;p1=2850" TargetMode="External"/><Relationship Id="rId76" Type="http://schemas.openxmlformats.org/officeDocument/2006/relationships/hyperlink" Target="https://data.gov.cz/" TargetMode="External"/><Relationship Id="rId97" Type="http://schemas.openxmlformats.org/officeDocument/2006/relationships/hyperlink" Target="https://www.portal.gov.cz/app/zakony/download?idBiblio=67315&amp;nr=300~2F2008~20Sb.&amp;ft=pdf" TargetMode="External"/><Relationship Id="rId120" Type="http://schemas.openxmlformats.org/officeDocument/2006/relationships/hyperlink" Target="https://www.spcss.cz/kontakty/spcss" TargetMode="External"/><Relationship Id="rId141" Type="http://schemas.openxmlformats.org/officeDocument/2006/relationships/hyperlink" Target="http://www.nku.cz/en/default.htm" TargetMode="External"/><Relationship Id="rId358" Type="http://schemas.openxmlformats.org/officeDocument/2006/relationships/fontTable" Target="fontTable.xml"/><Relationship Id="rId7" Type="http://schemas.openxmlformats.org/officeDocument/2006/relationships/settings" Target="settings.xml"/><Relationship Id="rId162" Type="http://schemas.openxmlformats.org/officeDocument/2006/relationships/hyperlink" Target="http://mesta.obce.cz/" TargetMode="External"/><Relationship Id="rId183" Type="http://schemas.openxmlformats.org/officeDocument/2006/relationships/hyperlink" Target="http://www.centralniadresa.cz/cadr/index.jsp?language=change" TargetMode="External"/><Relationship Id="rId218" Type="http://schemas.openxmlformats.org/officeDocument/2006/relationships/hyperlink" Target="http://portal.mpsv.cz/sz" TargetMode="External"/><Relationship Id="rId239" Type="http://schemas.openxmlformats.org/officeDocument/2006/relationships/hyperlink" Target="https://www.ceskaposta.cz/" TargetMode="External"/><Relationship Id="rId250" Type="http://schemas.openxmlformats.org/officeDocument/2006/relationships/hyperlink" Target="https://www.mojeid.cz/katalog/services-list/4/" TargetMode="External"/><Relationship Id="rId271" Type="http://schemas.openxmlformats.org/officeDocument/2006/relationships/hyperlink" Target="https://www.kancelarzp.cz/cs/" TargetMode="External"/><Relationship Id="rId292" Type="http://schemas.openxmlformats.org/officeDocument/2006/relationships/hyperlink" Target="http://www.businessinfo.cz/en/" TargetMode="External"/><Relationship Id="rId306" Type="http://schemas.openxmlformats.org/officeDocument/2006/relationships/hyperlink" Target="https://www.mpsv.cz/cs/11" TargetMode="External"/><Relationship Id="rId24" Type="http://schemas.openxmlformats.org/officeDocument/2006/relationships/hyperlink" Target="https://ec.europa.eu/digital-single-market/en/news/egovernment-benchmark-2018-digital-efforts-european-countries-are-visibly-paying" TargetMode="External"/><Relationship Id="rId45" Type="http://schemas.openxmlformats.org/officeDocument/2006/relationships/hyperlink" Target="https://apps.odok.cz/djv-agenda?date=2014-08-27" TargetMode="External"/><Relationship Id="rId66" Type="http://schemas.openxmlformats.org/officeDocument/2006/relationships/hyperlink" Target="https://www.mpo.cz/assets/dokumenty/53723/64358/658713/priloha001.pdf" TargetMode="External"/><Relationship Id="rId87" Type="http://schemas.openxmlformats.org/officeDocument/2006/relationships/hyperlink" Target="https://nen.nipez.cz/" TargetMode="External"/><Relationship Id="rId110" Type="http://schemas.openxmlformats.org/officeDocument/2006/relationships/hyperlink" Target="mailto:jaroslav.strouhal@mvcr.cz" TargetMode="External"/><Relationship Id="rId131" Type="http://schemas.openxmlformats.org/officeDocument/2006/relationships/hyperlink" Target="http://www.szrcr.cz/vyvojari" TargetMode="External"/><Relationship Id="rId327" Type="http://schemas.openxmlformats.org/officeDocument/2006/relationships/hyperlink" Target="http://www.businessinfo.cz/cs/legislativa-pravo/pravo-eu.html" TargetMode="External"/><Relationship Id="rId348" Type="http://schemas.openxmlformats.org/officeDocument/2006/relationships/image" Target="media/image18.png"/><Relationship Id="rId152" Type="http://schemas.openxmlformats.org/officeDocument/2006/relationships/hyperlink" Target="http://www.szrcr.cz/index.php?lang=2" TargetMode="External"/><Relationship Id="rId173" Type="http://schemas.openxmlformats.org/officeDocument/2006/relationships/hyperlink" Target="http://www.mvcr.cz/datove-schranky.aspx" TargetMode="External"/><Relationship Id="rId194" Type="http://schemas.openxmlformats.org/officeDocument/2006/relationships/hyperlink" Target="https://ec.europa.eu/cefdigital/wiki/display/EIDCOMMUNITY/Overview+of+pre-notified+and+notified+eID+schemes+under+eIDAS" TargetMode="External"/><Relationship Id="rId208" Type="http://schemas.openxmlformats.org/officeDocument/2006/relationships/hyperlink" Target="https://www.mzv.cz/jnp/cz/cestujeme/index.html" TargetMode="External"/><Relationship Id="rId229" Type="http://schemas.openxmlformats.org/officeDocument/2006/relationships/hyperlink" Target="https://www.mdcr.cz/Dokumenty/Silnicni-doprava/Elektronicke-formulare-(1)/Elektronicke-formulare?returl=/Dokumenty/Silnicni-doprava/Elektronicke-formulare-(1)" TargetMode="External"/><Relationship Id="rId240" Type="http://schemas.openxmlformats.org/officeDocument/2006/relationships/hyperlink" Target="http://www.czechpoint.cz/web/" TargetMode="External"/><Relationship Id="rId261" Type="http://schemas.openxmlformats.org/officeDocument/2006/relationships/hyperlink" Target="http://www.icm.cz/files/Brozura_Dobrovolnictvi.pdf" TargetMode="External"/><Relationship Id="rId14" Type="http://schemas.openxmlformats.org/officeDocument/2006/relationships/hyperlink" Target="https://ec.europa.eu/eurostat?" TargetMode="External"/><Relationship Id="rId35" Type="http://schemas.openxmlformats.org/officeDocument/2006/relationships/hyperlink" Target="https://www.zakonyprolidi.cz/cs/2011-372" TargetMode="External"/><Relationship Id="rId56" Type="http://schemas.openxmlformats.org/officeDocument/2006/relationships/hyperlink" Target="http://www.businessinfo.cz/files/archiv/mpo_strategie_konkurenceschopnost_2020.pdf" TargetMode="External"/><Relationship Id="rId77" Type="http://schemas.openxmlformats.org/officeDocument/2006/relationships/hyperlink" Target="https://www.zakonyprolidi.cz/cs/2017-250" TargetMode="External"/><Relationship Id="rId100" Type="http://schemas.openxmlformats.org/officeDocument/2006/relationships/hyperlink" Target="https://www.zakonyprolidi.cz/cs/2011-372" TargetMode="External"/><Relationship Id="rId282" Type="http://schemas.openxmlformats.org/officeDocument/2006/relationships/hyperlink" Target="https://www.ctu.cz/ochrana-spotrebitele" TargetMode="External"/><Relationship Id="rId317" Type="http://schemas.openxmlformats.org/officeDocument/2006/relationships/hyperlink" Target="http://www.suip.cz/bezpecnost-prace/kampane-eu/norska-kampan-zamerena-na-ridice-nakladni-dopravy" TargetMode="External"/><Relationship Id="rId338" Type="http://schemas.openxmlformats.org/officeDocument/2006/relationships/hyperlink" Target="https://www.businessinfo.cz/cs/clanky/smlouvy-ppbi-51077.html" TargetMode="External"/><Relationship Id="rId359"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hyperlink" Target="https://www.uoou.cz/zakon-c-480-2004-sb-o-nekterych-sluzbach-informacni-spolecnosti-ve-zneni-ucinnem-od-1-cervence-2017/ds-1497/p1=1497" TargetMode="External"/><Relationship Id="rId121" Type="http://schemas.openxmlformats.org/officeDocument/2006/relationships/hyperlink" Target="http://www.mvcr.cz/mvcren/" TargetMode="External"/><Relationship Id="rId142" Type="http://schemas.openxmlformats.org/officeDocument/2006/relationships/hyperlink" Target="http://www.uoou.cz/en/" TargetMode="External"/><Relationship Id="rId163" Type="http://schemas.openxmlformats.org/officeDocument/2006/relationships/hyperlink" Target="https://www.mojedatovaschranka.cz/PortalDS/" TargetMode="External"/><Relationship Id="rId184" Type="http://schemas.openxmlformats.org/officeDocument/2006/relationships/hyperlink" Target="https://joinup.ec.europa.eu/community/epractice/case/czech-republic%E2%80%99s-emarket-public-tenders-and-procurement" TargetMode="External"/><Relationship Id="rId219" Type="http://schemas.openxmlformats.org/officeDocument/2006/relationships/hyperlink" Target="http://www.financnisprava.cz/en/" TargetMode="External"/><Relationship Id="rId230" Type="http://schemas.openxmlformats.org/officeDocument/2006/relationships/hyperlink" Target="https://www.mvcr.cz/clanek/sluzby-pro-verejnost-informace-pro-cizince-informace-pro-cizince.aspx" TargetMode="External"/><Relationship Id="rId251" Type="http://schemas.openxmlformats.org/officeDocument/2006/relationships/hyperlink" Target="https://www.mojeid.cz/" TargetMode="External"/><Relationship Id="rId25" Type="http://schemas.openxmlformats.org/officeDocument/2006/relationships/image" Target="media/image8.png"/><Relationship Id="rId46" Type="http://schemas.openxmlformats.org/officeDocument/2006/relationships/hyperlink" Target="http://www.dvs.cz/clanek.asp?id=6762365" TargetMode="External"/><Relationship Id="rId67" Type="http://schemas.openxmlformats.org/officeDocument/2006/relationships/hyperlink" Target="https://www.mpo.cz/assets/cz/rozcestnik/pro-media/tiskove-zpravy/2019/5/NAIS.pdf" TargetMode="External"/><Relationship Id="rId272" Type="http://schemas.openxmlformats.org/officeDocument/2006/relationships/hyperlink" Target="https://www.kancelarzp.cz/cs/pojistenci/prava-naroky-eu/narok-kategorie/turista-student-vyslany" TargetMode="External"/><Relationship Id="rId293" Type="http://schemas.openxmlformats.org/officeDocument/2006/relationships/hyperlink" Target="https://portal.gov.cz/obcan/" TargetMode="External"/><Relationship Id="rId307" Type="http://schemas.openxmlformats.org/officeDocument/2006/relationships/hyperlink" Target="http://www.suip.cz/pracovnepravni-vztahy/kompetence-organu-inspekce-prace/" TargetMode="External"/><Relationship Id="rId328" Type="http://schemas.openxmlformats.org/officeDocument/2006/relationships/hyperlink" Target="http://echa.europa.eu/cs/support/dossier-submission-tools/reach-it" TargetMode="External"/><Relationship Id="rId349" Type="http://schemas.openxmlformats.org/officeDocument/2006/relationships/hyperlink" Target="https://lu.wavestone.com/en/" TargetMode="External"/><Relationship Id="rId88" Type="http://schemas.openxmlformats.org/officeDocument/2006/relationships/hyperlink" Target="https://nen.nipez.cz/" TargetMode="External"/><Relationship Id="rId111" Type="http://schemas.openxmlformats.org/officeDocument/2006/relationships/hyperlink" Target="http://www.mvcr.cz/" TargetMode="External"/><Relationship Id="rId132" Type="http://schemas.openxmlformats.org/officeDocument/2006/relationships/image" Target="media/image14.png"/><Relationship Id="rId153" Type="http://schemas.openxmlformats.org/officeDocument/2006/relationships/hyperlink" Target="https://www.cuzk.cz/en" TargetMode="External"/><Relationship Id="rId174" Type="http://schemas.openxmlformats.org/officeDocument/2006/relationships/hyperlink" Target="http://www.mvcr.cz/clanek/informace-k-pouzivani-elektronickeho-podpisu.aspx" TargetMode="External"/><Relationship Id="rId195" Type="http://schemas.openxmlformats.org/officeDocument/2006/relationships/hyperlink" Target="https://www.nic.cz/files/nic/doc/ISSS_CZPEPS_042017.pdf" TargetMode="External"/><Relationship Id="rId209" Type="http://schemas.openxmlformats.org/officeDocument/2006/relationships/hyperlink" Target="https://bezpecnost.praha.eu/" TargetMode="External"/><Relationship Id="rId190" Type="http://schemas.openxmlformats.org/officeDocument/2006/relationships/hyperlink" Target="https://geoportal.cuzk.cz/mGeoportal/?c=dSady_RUIAN_A.EN&amp;f=paticka.EN&amp;lng=EN" TargetMode="External"/><Relationship Id="rId204" Type="http://schemas.openxmlformats.org/officeDocument/2006/relationships/hyperlink" Target="https://www.cd.cz/cestovani-zdravotne-hendikepovanych/" TargetMode="External"/><Relationship Id="rId220" Type="http://schemas.openxmlformats.org/officeDocument/2006/relationships/hyperlink" Target="http://adisspr.mfcr.cz/adistc/adis/idpr_pub/dpr/uvod.faces" TargetMode="External"/><Relationship Id="rId225" Type="http://schemas.openxmlformats.org/officeDocument/2006/relationships/hyperlink" Target="http://www.cap.cz/vse-o-pojisteni/pojisteni-motorovych-vozidel" TargetMode="External"/><Relationship Id="rId241" Type="http://schemas.openxmlformats.org/officeDocument/2006/relationships/hyperlink" Target="http://www.policie.cz/clanek/Police-of-the-Czech-Republic.aspx" TargetMode="External"/><Relationship Id="rId246" Type="http://schemas.openxmlformats.org/officeDocument/2006/relationships/hyperlink" Target="http://www.msmt.cz/areas-of-work/tertiary-education/recognition-of-foreign-higher-education-in-the-czech" TargetMode="External"/><Relationship Id="rId267" Type="http://schemas.openxmlformats.org/officeDocument/2006/relationships/hyperlink" Target="http://www.eambulance.cz/" TargetMode="External"/><Relationship Id="rId288" Type="http://schemas.openxmlformats.org/officeDocument/2006/relationships/hyperlink" Target="https://www.mpo.cz/cz/ochrana-spotrebitele/" TargetMode="External"/><Relationship Id="rId15" Type="http://schemas.openxmlformats.org/officeDocument/2006/relationships/hyperlink" Target="http://ec.europa.eu/eurostat/data/database" TargetMode="External"/><Relationship Id="rId36" Type="http://schemas.openxmlformats.org/officeDocument/2006/relationships/hyperlink" Target="https://gov.cz/obcan/" TargetMode="External"/><Relationship Id="rId57" Type="http://schemas.openxmlformats.org/officeDocument/2006/relationships/hyperlink" Target="http://www.nsez.cz/obsah/uvod_3556_31.html" TargetMode="External"/><Relationship Id="rId106" Type="http://schemas.openxmlformats.org/officeDocument/2006/relationships/image" Target="media/image9.png"/><Relationship Id="rId127" Type="http://schemas.openxmlformats.org/officeDocument/2006/relationships/hyperlink" Target="http://www.mvcr.cz/mvcren/" TargetMode="External"/><Relationship Id="rId262" Type="http://schemas.openxmlformats.org/officeDocument/2006/relationships/hyperlink" Target="http://www.izip.cz/" TargetMode="External"/><Relationship Id="rId283" Type="http://schemas.openxmlformats.org/officeDocument/2006/relationships/hyperlink" Target="https://www.ctu.cz/resene-spory-ctu" TargetMode="External"/><Relationship Id="rId313" Type="http://schemas.openxmlformats.org/officeDocument/2006/relationships/hyperlink" Target="https://portal.mpsv.cz/" TargetMode="External"/><Relationship Id="rId318" Type="http://schemas.openxmlformats.org/officeDocument/2006/relationships/hyperlink" Target="http://www.suip.cz/tiskove-zpravy/ostatni/dodrzovani-narizeni-vlady-ktere-zvysilo-minimalni-mzdy-ridicum-autobusu-bude-kontrolovat-suip/" TargetMode="External"/><Relationship Id="rId339" Type="http://schemas.openxmlformats.org/officeDocument/2006/relationships/hyperlink" Target="https://www.businessinfo.cz/cs/legislativa-pravo/vzory-pravnich-dokumentu-a-smluv.html" TargetMode="External"/><Relationship Id="rId10" Type="http://schemas.openxmlformats.org/officeDocument/2006/relationships/endnotes" Target="endnotes.xml"/><Relationship Id="rId31" Type="http://schemas.openxmlformats.org/officeDocument/2006/relationships/hyperlink" Target="http://www.portal-vz.cz/cs/Jak-na-zadavani-verejnych-zakazek/Legislativa-a-Judikatura/Legislativa/Zakon-o-zadavani-verejnych-zakazek-a-jeho-provadeci-predpisy/Uplne-aktualni-zneni-zakona-o-zadavani-verejnych-zakazek" TargetMode="External"/><Relationship Id="rId52" Type="http://schemas.openxmlformats.org/officeDocument/2006/relationships/hyperlink" Target="https://ccdcoe.org/sites/default/files/strategy/CZE_NCSS_en.pdf" TargetMode="External"/><Relationship Id="rId73" Type="http://schemas.openxmlformats.org/officeDocument/2006/relationships/hyperlink" Target="https://www.portal.gov.cz/app/zakony/download?idBiblio=47807&amp;nr=106~2F1999~20Sb.&amp;ft=pdf" TargetMode="External"/><Relationship Id="rId78" Type="http://schemas.openxmlformats.org/officeDocument/2006/relationships/hyperlink" Target="https://www.zakonyprolidi.cz/cs/2017-195" TargetMode="External"/><Relationship Id="rId94" Type="http://schemas.openxmlformats.org/officeDocument/2006/relationships/hyperlink" Target="http://www.portal-vz.cz/getmedia/ac061a0a-d8c1-4ff1-b8d2-691aa89269b1/Zakon-c-134_2016-Sb-o-zadavani-verejnych-zakazek.pdf" TargetMode="External"/><Relationship Id="rId99" Type="http://schemas.openxmlformats.org/officeDocument/2006/relationships/hyperlink" Target="http://eur-lex.europa.eu/LexUriServ/LexUriServ.do?uri=CELEX:32000L0031:EN:HTML" TargetMode="External"/><Relationship Id="rId101" Type="http://schemas.openxmlformats.org/officeDocument/2006/relationships/hyperlink" Target="https://www.zakonyprolidi.cz/cs/2000-365" TargetMode="External"/><Relationship Id="rId122" Type="http://schemas.openxmlformats.org/officeDocument/2006/relationships/hyperlink" Target="http://www.vlada.cz/en/ppov/rvis/government-council-for-information-society-74186/" TargetMode="External"/><Relationship Id="rId143" Type="http://schemas.openxmlformats.org/officeDocument/2006/relationships/hyperlink" Target="http://www.cuzk.cz/en" TargetMode="External"/><Relationship Id="rId148" Type="http://schemas.openxmlformats.org/officeDocument/2006/relationships/hyperlink" Target="http://www.mvcr.cz/mvcren/" TargetMode="External"/><Relationship Id="rId164" Type="http://schemas.openxmlformats.org/officeDocument/2006/relationships/hyperlink" Target="http://www.cssz.cz/en/about-cssa/" TargetMode="External"/><Relationship Id="rId169" Type="http://schemas.openxmlformats.org/officeDocument/2006/relationships/hyperlink" Target="http://www.mvcr.cz/soubor/sb098-08-pdf.aspx" TargetMode="External"/><Relationship Id="rId185" Type="http://schemas.openxmlformats.org/officeDocument/2006/relationships/hyperlink" Target="http://www.portal-vz.cz/" TargetMode="External"/><Relationship Id="rId334" Type="http://schemas.openxmlformats.org/officeDocument/2006/relationships/hyperlink" Target="http://www.czechtradeoffices.com/" TargetMode="External"/><Relationship Id="rId350" Type="http://schemas.openxmlformats.org/officeDocument/2006/relationships/hyperlink" Target="https://ec.europa.eu/isa2/home_en" TargetMode="External"/><Relationship Id="rId355" Type="http://schemas.openxmlformats.org/officeDocument/2006/relationships/image" Target="media/image20.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mvcr.cz/clanek/informace-o-zahajeni-vydavani-cestovnich-pasu-se-strojove-citelnymi-udaji-a-s-nosicem-dat-s-obema-biometrickymi-udaji.aspx" TargetMode="External"/><Relationship Id="rId210" Type="http://schemas.openxmlformats.org/officeDocument/2006/relationships/hyperlink" Target="http://www.mesto-pisek.cz/4-dokumenty-pro-reseni-mimoradnych-udalosti-a-krizovych-situaci/ds-1395/archiv=0&amp;p1=9271" TargetMode="External"/><Relationship Id="rId215" Type="http://schemas.openxmlformats.org/officeDocument/2006/relationships/hyperlink" Target="http://www.msmt.cz/mezinarodni-vztahy/postup-pri-zadani-o-uznani-odborne-kvalifikace" TargetMode="External"/><Relationship Id="rId236" Type="http://schemas.openxmlformats.org/officeDocument/2006/relationships/hyperlink" Target="http://www.cuzk.cz/english/" TargetMode="External"/><Relationship Id="rId257" Type="http://schemas.openxmlformats.org/officeDocument/2006/relationships/hyperlink" Target="http://www.euraxess.cz/" TargetMode="External"/><Relationship Id="rId278" Type="http://schemas.openxmlformats.org/officeDocument/2006/relationships/hyperlink" Target="https://www.nkcr.cz/casopis-ad-notam/detail/39_284-mezinarodni-prislusnost-podle-evropskeho-narizeni-o-dedictvi" TargetMode="External"/><Relationship Id="rId26" Type="http://schemas.openxmlformats.org/officeDocument/2006/relationships/hyperlink" Target="https://ec.europa.eu/digital-single-market/en/news/egovernment-benchmark-2018-digital-efforts-european-countries-are-visibly-paying" TargetMode="External"/><Relationship Id="rId231" Type="http://schemas.openxmlformats.org/officeDocument/2006/relationships/hyperlink" Target="https://www.mvcr.cz/clanek/formulare-zadosti.aspx" TargetMode="External"/><Relationship Id="rId252" Type="http://schemas.openxmlformats.org/officeDocument/2006/relationships/hyperlink" Target="http://www.mvcr.cz/clanek/mobilni-aplikace-co-delat-kdyz.aspx" TargetMode="External"/><Relationship Id="rId273" Type="http://schemas.openxmlformats.org/officeDocument/2006/relationships/hyperlink" Target="https://portal.gov.cz/obcan/" TargetMode="External"/><Relationship Id="rId294" Type="http://schemas.openxmlformats.org/officeDocument/2006/relationships/hyperlink" Target="http://www.financnisprava.cz/en/" TargetMode="External"/><Relationship Id="rId308" Type="http://schemas.openxmlformats.org/officeDocument/2006/relationships/hyperlink" Target="http://epp.suip.cz/epp/index.php" TargetMode="External"/><Relationship Id="rId329" Type="http://schemas.openxmlformats.org/officeDocument/2006/relationships/hyperlink" Target="http://www.businessinfo.cz/cs/legislativa-pravo/pravo-eu.html" TargetMode="External"/><Relationship Id="rId47" Type="http://schemas.openxmlformats.org/officeDocument/2006/relationships/hyperlink" Target="https://www.mvcr.cz/clanek/rada-vlady-pro-informacni-spolecnost.aspx?q=Y2hudW09Ng%3d%3d" TargetMode="External"/><Relationship Id="rId68" Type="http://schemas.openxmlformats.org/officeDocument/2006/relationships/hyperlink" Target="https://ec.europa.eu/digital-single-market/en/news/eu-member-states-sign-cooperate-artificial-intelligence" TargetMode="External"/><Relationship Id="rId89" Type="http://schemas.openxmlformats.org/officeDocument/2006/relationships/hyperlink" Target="http://www.portal-vz.cz/CMSPages/GetFile.aspx?guid=eac625fd-7993-4ecf-b1c1-8e009e7f5606" TargetMode="External"/><Relationship Id="rId112" Type="http://schemas.openxmlformats.org/officeDocument/2006/relationships/hyperlink" Target="http://www.vlada.cz/assets/ppov/rvis/Usneseni-vlady-c--293-z-28--brezna-2007.pdf" TargetMode="External"/><Relationship Id="rId133" Type="http://schemas.openxmlformats.org/officeDocument/2006/relationships/hyperlink" Target="mailto:szr@szrcr.cz" TargetMode="External"/><Relationship Id="rId154" Type="http://schemas.openxmlformats.org/officeDocument/2006/relationships/hyperlink" Target="https://www.ctu.eu/" TargetMode="External"/><Relationship Id="rId175" Type="http://schemas.openxmlformats.org/officeDocument/2006/relationships/hyperlink" Target="http://www.ica.cz/English" TargetMode="External"/><Relationship Id="rId340" Type="http://schemas.openxmlformats.org/officeDocument/2006/relationships/hyperlink" Target="https://www.businessinfo.cz/cs/clanky/mimosoudni-reseni-sporu-ppbi-51080.html" TargetMode="External"/><Relationship Id="rId196" Type="http://schemas.openxmlformats.org/officeDocument/2006/relationships/hyperlink" Target="https://ec.europa.eu/cefdigital/wiki/display/CEFDIGITAL/2019/01/25/Three+new+eID+schemes+pre-notified+for+2019?utm_source=External+-+update+24%2F01&amp;utm_campaign=f6759b55fe-EMAIL_CAMPAIGN_2019_02_04_07_42&amp;utm_medium=email&amp;utm_term=0_733873de4c-f6759b55fe-220612197&amp;mc_cid=f6759b55fe&amp;mc_eid=586f1e762b" TargetMode="External"/><Relationship Id="rId200" Type="http://schemas.openxmlformats.org/officeDocument/2006/relationships/hyperlink" Target="http://www.obcanky.cz/" TargetMode="External"/><Relationship Id="rId16" Type="http://schemas.openxmlformats.org/officeDocument/2006/relationships/image" Target="media/image4.emf"/><Relationship Id="rId221" Type="http://schemas.openxmlformats.org/officeDocument/2006/relationships/hyperlink" Target="https://www.mdcr.cz/Dokumenty/Silnicni-doprava/Registrace-vozidel" TargetMode="External"/><Relationship Id="rId242" Type="http://schemas.openxmlformats.org/officeDocument/2006/relationships/hyperlink" Target="https://portal.gov.cz/obcan/" TargetMode="External"/><Relationship Id="rId263" Type="http://schemas.openxmlformats.org/officeDocument/2006/relationships/hyperlink" Target="https://www.epreskripce.cz/" TargetMode="External"/><Relationship Id="rId284" Type="http://schemas.openxmlformats.org/officeDocument/2006/relationships/hyperlink" Target="https://www.ctu.cz/nejcastejsi-problemy" TargetMode="External"/><Relationship Id="rId319" Type="http://schemas.openxmlformats.org/officeDocument/2006/relationships/hyperlink" Target="https://www.mdcr.cz/Media/Media-a-tiskove-zpravy/Ridici-zapadoevropskych-statu-nedodrzuji-pravidla" TargetMode="External"/><Relationship Id="rId37" Type="http://schemas.openxmlformats.org/officeDocument/2006/relationships/hyperlink" Target="https://obcan.portal.gov.cz/prihlaseni" TargetMode="External"/><Relationship Id="rId58" Type="http://schemas.openxmlformats.org/officeDocument/2006/relationships/hyperlink" Target="https://www.databaze-strategie.cz/cz/ms/strategie/strategie-pro-rozvoj-elektronizace-justice-ejustice" TargetMode="External"/><Relationship Id="rId79" Type="http://schemas.openxmlformats.org/officeDocument/2006/relationships/hyperlink" Target="http://www.mvcr.cz/mvcren/article/electronic-signature-773488.aspx?q=Y2hudW09Mg%3D%3D" TargetMode="External"/><Relationship Id="rId102" Type="http://schemas.openxmlformats.org/officeDocument/2006/relationships/hyperlink" Target="https://www.portal.gov.cz/app/zakony/download?idBiblio=47807&amp;nr=106~2F1999~20Sb.&amp;ft=pdf" TargetMode="External"/><Relationship Id="rId123" Type="http://schemas.openxmlformats.org/officeDocument/2006/relationships/hyperlink" Target="http://www.mvcr.cz/egovernment.aspx" TargetMode="External"/><Relationship Id="rId144" Type="http://schemas.openxmlformats.org/officeDocument/2006/relationships/hyperlink" Target="https://www.ctu.eu/" TargetMode="External"/><Relationship Id="rId330" Type="http://schemas.openxmlformats.org/officeDocument/2006/relationships/hyperlink" Target="http://www.mzp.cz/en/" TargetMode="External"/><Relationship Id="rId90" Type="http://schemas.openxmlformats.org/officeDocument/2006/relationships/hyperlink" Target="http://eur-lex.europa.eu/LexUriServ/LexUriServ.do?uri=CELEX:32004L0017:EN:HTML" TargetMode="External"/><Relationship Id="rId165" Type="http://schemas.openxmlformats.org/officeDocument/2006/relationships/hyperlink" Target="https://www.datoveschranky.info/" TargetMode="External"/><Relationship Id="rId186" Type="http://schemas.openxmlformats.org/officeDocument/2006/relationships/hyperlink" Target="http://www.portal-vz.cz/en/Jak-na-zadavani-verejnych-zakazek/Elektronicke-zadavani-verejnych-zakazek" TargetMode="External"/><Relationship Id="rId351" Type="http://schemas.openxmlformats.org/officeDocument/2006/relationships/hyperlink" Target="mailto:isa2@ec.europa.eu" TargetMode="External"/><Relationship Id="rId211" Type="http://schemas.openxmlformats.org/officeDocument/2006/relationships/hyperlink" Target="https://www.accka.cz/stranky/dotazy-klientu" TargetMode="External"/><Relationship Id="rId232" Type="http://schemas.openxmlformats.org/officeDocument/2006/relationships/hyperlink" Target="https://www.mvcr.cz/clanek/informace-pro-cizince-obcane-eu-a-jejich-rodinni-prislusnici-trvaly-pobyt.aspx" TargetMode="External"/><Relationship Id="rId253" Type="http://schemas.openxmlformats.org/officeDocument/2006/relationships/hyperlink" Target="http://www.mvcr.cz/clanek/mobilni-aplikace-co-delat-kdyz.aspx" TargetMode="External"/><Relationship Id="rId274" Type="http://schemas.openxmlformats.org/officeDocument/2006/relationships/hyperlink" Target="https://portal.gov.cz/obcan/zivotni-situace/rodina/narozeni-ditete/porodne.html" TargetMode="External"/><Relationship Id="rId295" Type="http://schemas.openxmlformats.org/officeDocument/2006/relationships/hyperlink" Target="http://www.financnisprava.cz/en/e-tax" TargetMode="External"/><Relationship Id="rId309" Type="http://schemas.openxmlformats.org/officeDocument/2006/relationships/hyperlink" Target="https://portal.mpsv.cz/eures/sit" TargetMode="External"/><Relationship Id="rId27" Type="http://schemas.openxmlformats.org/officeDocument/2006/relationships/hyperlink" Target="https://www.mvcr.cz/clanek/rada-vlady-pro-informacni-spolecnost.aspx?q=Y2hudW09Ng%3d%3d" TargetMode="External"/><Relationship Id="rId48" Type="http://schemas.openxmlformats.org/officeDocument/2006/relationships/hyperlink" Target="http://www.google.fr/url?sa=t&amp;rct=j&amp;q=&amp;esrc=s&amp;source=web&amp;cd=1&amp;cad=rja&amp;uact=8&amp;ved=0CCQQFjAAahUKEwiphJvXuLzIAhVCahoKHexlDIQ&amp;url=http%3A%2F%2Fwww.mvcr.cz%2Fsoubor%2Feng-strategie-vlada-po-revizi-17-10-14-ii-pdf.aspx&amp;usg=AFQjCNFUlSuJcCpqdl2F9FI5wXFf9a-_ew" TargetMode="External"/><Relationship Id="rId69" Type="http://schemas.openxmlformats.org/officeDocument/2006/relationships/hyperlink" Target="https://www.vlada.cz/assets/evropske-zalezitosti/umela-inteligence/190116_Memorandum-k-AI-final.pdf" TargetMode="External"/><Relationship Id="rId113" Type="http://schemas.openxmlformats.org/officeDocument/2006/relationships/hyperlink" Target="http://www.businessinfo.cz/cs/podnikatelske-prostredi/strategie-konkurenceschopnosti.html" TargetMode="External"/><Relationship Id="rId134" Type="http://schemas.openxmlformats.org/officeDocument/2006/relationships/hyperlink" Target="http://www.szrcr.cz/kontakty" TargetMode="External"/><Relationship Id="rId320" Type="http://schemas.openxmlformats.org/officeDocument/2006/relationships/hyperlink" Target="http://www.suip.cz/vysilani-pracovniku/" TargetMode="External"/><Relationship Id="rId80" Type="http://schemas.openxmlformats.org/officeDocument/2006/relationships/hyperlink" Target="https://ec.europa.eu/digital-single-market/en/trust-services-and-eid" TargetMode="External"/><Relationship Id="rId155" Type="http://schemas.openxmlformats.org/officeDocument/2006/relationships/hyperlink" Target="https://www.govcert.cz/en/" TargetMode="External"/><Relationship Id="rId176" Type="http://schemas.openxmlformats.org/officeDocument/2006/relationships/hyperlink" Target="http://qca.postsignum.cz/" TargetMode="External"/><Relationship Id="rId197" Type="http://schemas.openxmlformats.org/officeDocument/2006/relationships/hyperlink" Target="https://www.mvcr.cz/clanek/dokumentace-egsb.aspx" TargetMode="External"/><Relationship Id="rId341" Type="http://schemas.openxmlformats.org/officeDocument/2006/relationships/hyperlink" Target="https://www.businessinfo.cz/cs/clanky/ochrana-osobnich-udaju-ppbi-51068.html" TargetMode="External"/><Relationship Id="rId201" Type="http://schemas.openxmlformats.org/officeDocument/2006/relationships/hyperlink" Target="https://www.mvcr.cz/clanek/osobni-doklady-642319.aspx?q=Y2hudW09Nw%3d%3d" TargetMode="External"/><Relationship Id="rId222" Type="http://schemas.openxmlformats.org/officeDocument/2006/relationships/hyperlink" Target="https://www.mdcr.cz/Dokumenty/Silnicni-doprava/Elektronicke-formulare-(1)/Elektronicke-formulare?returl=/Dokumenty/Silnicni-doprava/Elektronicke-formulare-(1)" TargetMode="External"/><Relationship Id="rId243" Type="http://schemas.openxmlformats.org/officeDocument/2006/relationships/hyperlink" Target="https://www.mzv.cz/cesi_v_zahranici/" TargetMode="External"/><Relationship Id="rId264" Type="http://schemas.openxmlformats.org/officeDocument/2006/relationships/hyperlink" Target="https://portal.gov.cz/obcan/" TargetMode="External"/><Relationship Id="rId285" Type="http://schemas.openxmlformats.org/officeDocument/2006/relationships/hyperlink" Target="https://www.eru.cz/cs/informacni-centrum/potrebujete-pomoc" TargetMode="External"/><Relationship Id="rId17" Type="http://schemas.openxmlformats.org/officeDocument/2006/relationships/image" Target="media/image5.emf"/><Relationship Id="rId38" Type="http://schemas.openxmlformats.org/officeDocument/2006/relationships/hyperlink" Target="https://nakit.cz/projekty-popis/" TargetMode="External"/><Relationship Id="rId59" Type="http://schemas.openxmlformats.org/officeDocument/2006/relationships/hyperlink" Target="http://www.mvcr.cz/clanek/geoinfostrategie.aspx" TargetMode="External"/><Relationship Id="rId103" Type="http://schemas.openxmlformats.org/officeDocument/2006/relationships/hyperlink" Target="http://www.mvcr.cz/soubor/act-on-archiving-and-records-management-pdf.aspx" TargetMode="External"/><Relationship Id="rId124" Type="http://schemas.openxmlformats.org/officeDocument/2006/relationships/image" Target="media/image13.png"/><Relationship Id="rId310" Type="http://schemas.openxmlformats.org/officeDocument/2006/relationships/hyperlink" Target="https://ec.europa.eu/eures/main.jsp?acro=lw&amp;lang=cs&amp;catId=490&amp;parentId=0" TargetMode="External"/><Relationship Id="rId70" Type="http://schemas.openxmlformats.org/officeDocument/2006/relationships/hyperlink" Target="https://www.vlada.cz/assets/media-centrum/aktualne/Memorandum-o-spolupraci.pdf" TargetMode="External"/><Relationship Id="rId91" Type="http://schemas.openxmlformats.org/officeDocument/2006/relationships/hyperlink" Target="http://eur-lex.europa.eu/LexUriServ/LexUriServ.do?uri=CELEX:32004L0018:EN:HTML" TargetMode="External"/><Relationship Id="rId145" Type="http://schemas.openxmlformats.org/officeDocument/2006/relationships/hyperlink" Target="https://www.govcert.cz/en/" TargetMode="External"/><Relationship Id="rId166" Type="http://schemas.openxmlformats.org/officeDocument/2006/relationships/hyperlink" Target="http://www-old.gts.cz/en/references/case-studies/public-administration/public-administration-communication-infrastructure-kivs.shtml" TargetMode="External"/><Relationship Id="rId187" Type="http://schemas.openxmlformats.org/officeDocument/2006/relationships/hyperlink" Target="https://nen.nipez.cz/" TargetMode="External"/><Relationship Id="rId331" Type="http://schemas.openxmlformats.org/officeDocument/2006/relationships/hyperlink" Target="http://www1.cenia.cz/www/organisation-profile" TargetMode="External"/><Relationship Id="rId352" Type="http://schemas.openxmlformats.org/officeDocument/2006/relationships/image" Target="media/image19.png"/><Relationship Id="rId1" Type="http://schemas.openxmlformats.org/officeDocument/2006/relationships/customXml" Target="../customXml/item1.xml"/><Relationship Id="rId212" Type="http://schemas.openxmlformats.org/officeDocument/2006/relationships/hyperlink" Target="https://www.coi.cz/informace-o-adr/" TargetMode="External"/><Relationship Id="rId233" Type="http://schemas.openxmlformats.org/officeDocument/2006/relationships/hyperlink" Target="https://www.mvcr.cz/clanek/formulare-zadosti.aspx" TargetMode="External"/><Relationship Id="rId254" Type="http://schemas.openxmlformats.org/officeDocument/2006/relationships/hyperlink" Target="https://itunes.apple.com/cz/app/co-d%C4%9Blat-kdy%C5%BE/id1279797719?mt=8" TargetMode="External"/><Relationship Id="rId28" Type="http://schemas.openxmlformats.org/officeDocument/2006/relationships/hyperlink" Target="http://www.cms-lawnow.com/ealerts/2016/10/new-legislation-on-electronic-identification-and-authentication?cc_lang=en" TargetMode="External"/><Relationship Id="rId49" Type="http://schemas.openxmlformats.org/officeDocument/2006/relationships/hyperlink" Target="https://www.esfcr.cz/projekty-opz/-/asset_publisher/ODuZumtPTtTa/content/implementace-strategii-v-oblasti-otevrenych-dat-ii?inheritRedirect=false" TargetMode="External"/><Relationship Id="rId114" Type="http://schemas.openxmlformats.org/officeDocument/2006/relationships/hyperlink" Target="http://www.mpo.cz/en/" TargetMode="External"/><Relationship Id="rId275" Type="http://schemas.openxmlformats.org/officeDocument/2006/relationships/hyperlink" Target="https://portal.gov.cz/obcan/zivotni-situace/rodina/narozeni-ditete/rodicovsky-prispevek.html" TargetMode="External"/><Relationship Id="rId296" Type="http://schemas.openxmlformats.org/officeDocument/2006/relationships/hyperlink" Target="https://portal.gov.cz/obcan/" TargetMode="External"/><Relationship Id="rId300" Type="http://schemas.openxmlformats.org/officeDocument/2006/relationships/hyperlink" Target="https://www.czechtrade.cz/" TargetMode="External"/><Relationship Id="rId60" Type="http://schemas.openxmlformats.org/officeDocument/2006/relationships/hyperlink" Target="http://ec.europa.eu/digital-agenda/en/european-legislation-reuse-public-sector-information" TargetMode="External"/><Relationship Id="rId81" Type="http://schemas.openxmlformats.org/officeDocument/2006/relationships/hyperlink" Target="https://www.portal.gov.cz/app/zakony/download?idBiblio=49228&amp;nr=101~2F2000~20Sb.&amp;ft=pdf" TargetMode="External"/><Relationship Id="rId135" Type="http://schemas.openxmlformats.org/officeDocument/2006/relationships/hyperlink" Target="https://www.cuzk.cz/English/Offices/COSMC/COSMC.aspx" TargetMode="External"/><Relationship Id="rId156" Type="http://schemas.openxmlformats.org/officeDocument/2006/relationships/hyperlink" Target="https://gov.cz/obcan/" TargetMode="External"/><Relationship Id="rId177" Type="http://schemas.openxmlformats.org/officeDocument/2006/relationships/hyperlink" Target="http://www.eidentity.cz/" TargetMode="External"/><Relationship Id="rId198" Type="http://schemas.openxmlformats.org/officeDocument/2006/relationships/hyperlink" Target="http://www.szrcr.cz/informacni-system-zakladnich-registru-iszr" TargetMode="External"/><Relationship Id="rId321" Type="http://schemas.openxmlformats.org/officeDocument/2006/relationships/hyperlink" Target="https://ec.europa.eu/social/main.jsp?catId=726&amp;langId=en" TargetMode="External"/><Relationship Id="rId342" Type="http://schemas.openxmlformats.org/officeDocument/2006/relationships/header" Target="header1.xml"/><Relationship Id="rId202" Type="http://schemas.openxmlformats.org/officeDocument/2006/relationships/hyperlink" Target="http://www.caa.cz/formulare/prava-cestujicich-v-letecke-doprave-formular-stiznosti" TargetMode="External"/><Relationship Id="rId223" Type="http://schemas.openxmlformats.org/officeDocument/2006/relationships/hyperlink" Target="http://www.mdcr.cz/" TargetMode="External"/><Relationship Id="rId244" Type="http://schemas.openxmlformats.org/officeDocument/2006/relationships/hyperlink" Target="https://www.mvcr.cz/volby.aspx"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peps.cz/" TargetMode="External"/><Relationship Id="rId265" Type="http://schemas.openxmlformats.org/officeDocument/2006/relationships/hyperlink" Target="http://www.mzcr.cz/en/" TargetMode="External"/><Relationship Id="rId286" Type="http://schemas.openxmlformats.org/officeDocument/2006/relationships/hyperlink" Target="https://www.eru.cz/cs/informacni-centrum/kalkulatory-srovnani-nabidek" TargetMode="External"/><Relationship Id="rId50" Type="http://schemas.openxmlformats.org/officeDocument/2006/relationships/hyperlink" Target="https://www.mvcr.cz/clanek/rada-vlady-pro-informacni-spolecnost.aspx?q=Y2hudW09Ng%3d%3d" TargetMode="External"/><Relationship Id="rId104" Type="http://schemas.openxmlformats.org/officeDocument/2006/relationships/hyperlink" Target="http://www.mvcr.cz/mvcren/" TargetMode="External"/><Relationship Id="rId125" Type="http://schemas.openxmlformats.org/officeDocument/2006/relationships/hyperlink" Target="mailto:roman.vrba@mvcr.cz" TargetMode="External"/><Relationship Id="rId146" Type="http://schemas.openxmlformats.org/officeDocument/2006/relationships/hyperlink" Target="http://www.asociacekraju.cz/association-of-regions-of-the-czech-republic/" TargetMode="External"/><Relationship Id="rId167" Type="http://schemas.openxmlformats.org/officeDocument/2006/relationships/hyperlink" Target="http://www.czechpoint.cz/web/" TargetMode="External"/><Relationship Id="rId188" Type="http://schemas.openxmlformats.org/officeDocument/2006/relationships/hyperlink" Target="https://www.komora.cz/obchod-a-sluzby/narodni-mnohostranne-forum-cr-pro-e-fakturaci/" TargetMode="External"/><Relationship Id="rId311" Type="http://schemas.openxmlformats.org/officeDocument/2006/relationships/hyperlink" Target="https://portal.mpsv.cz/eures/kontakt" TargetMode="External"/><Relationship Id="rId332" Type="http://schemas.openxmlformats.org/officeDocument/2006/relationships/hyperlink" Target="http://www.ispop.cz/" TargetMode="External"/><Relationship Id="rId353" Type="http://schemas.openxmlformats.org/officeDocument/2006/relationships/hyperlink" Target="https://twitter.com/EU_ISA2" TargetMode="External"/><Relationship Id="rId71" Type="http://schemas.openxmlformats.org/officeDocument/2006/relationships/hyperlink" Target="http://www.psp.cz/sqw/historie.sqw?o=8&amp;t=447&amp;snzp=1" TargetMode="External"/><Relationship Id="rId92" Type="http://schemas.openxmlformats.org/officeDocument/2006/relationships/hyperlink" Target="http://www.czechlegislation.com/en/137-2006-sb" TargetMode="External"/><Relationship Id="rId213" Type="http://schemas.openxmlformats.org/officeDocument/2006/relationships/hyperlink" Target="http://portal.mpsv.cz/sz" TargetMode="External"/><Relationship Id="rId234" Type="http://schemas.openxmlformats.org/officeDocument/2006/relationships/hyperlink" Target="http://www.mvcr.cz/mvcren/" TargetMode="External"/><Relationship Id="rId2" Type="http://schemas.openxmlformats.org/officeDocument/2006/relationships/customXml" Target="../customXml/item2.xml"/><Relationship Id="rId29" Type="http://schemas.openxmlformats.org/officeDocument/2006/relationships/hyperlink" Target="https://www.zakonyprolidi.cz/cs/2017-195" TargetMode="External"/><Relationship Id="rId255" Type="http://schemas.openxmlformats.org/officeDocument/2006/relationships/hyperlink" Target="https://www.ff.cuni.cz/studium/studium-v-zahranici/zahranicni-vymenne-programy/" TargetMode="External"/><Relationship Id="rId276" Type="http://schemas.openxmlformats.org/officeDocument/2006/relationships/hyperlink" Target="https://portal.gov.cz/obcan/zivotni-situace/rodina/pece-o-dite/pridavek-na-dite.html" TargetMode="External"/><Relationship Id="rId297" Type="http://schemas.openxmlformats.org/officeDocument/2006/relationships/hyperlink" Target="http://www.portal-vz.cz/en/Homepage" TargetMode="External"/><Relationship Id="rId40" Type="http://schemas.openxmlformats.org/officeDocument/2006/relationships/hyperlink" Target="https://obcan.portal.gov.cz/prihlaseni" TargetMode="External"/><Relationship Id="rId115" Type="http://schemas.openxmlformats.org/officeDocument/2006/relationships/image" Target="media/image11.jpeg"/><Relationship Id="rId136" Type="http://schemas.openxmlformats.org/officeDocument/2006/relationships/hyperlink" Target="https://www.czso.cz/csu/czso/home" TargetMode="External"/><Relationship Id="rId157" Type="http://schemas.openxmlformats.org/officeDocument/2006/relationships/hyperlink" Target="http://mesta.obce.cz/" TargetMode="External"/><Relationship Id="rId178" Type="http://schemas.openxmlformats.org/officeDocument/2006/relationships/hyperlink" Target="http://tsl.gov.cz/" TargetMode="External"/><Relationship Id="rId301" Type="http://schemas.openxmlformats.org/officeDocument/2006/relationships/hyperlink" Target="http://www.businessinfo.cz/en/" TargetMode="External"/><Relationship Id="rId322" Type="http://schemas.openxmlformats.org/officeDocument/2006/relationships/hyperlink" Target="http://www.cssz.cz/en/about-cssa/" TargetMode="External"/><Relationship Id="rId343" Type="http://schemas.openxmlformats.org/officeDocument/2006/relationships/header" Target="header2.xml"/><Relationship Id="rId61" Type="http://schemas.openxmlformats.org/officeDocument/2006/relationships/hyperlink" Target="http://inspire.ec.europa.eu/" TargetMode="External"/><Relationship Id="rId82" Type="http://schemas.openxmlformats.org/officeDocument/2006/relationships/hyperlink" Target="https://www.govcert.cz/en/info/events/2464-the-law-no-1812014-coll-on-cyber-security-entered-into-force/" TargetMode="External"/><Relationship Id="rId199" Type="http://schemas.openxmlformats.org/officeDocument/2006/relationships/hyperlink" Target="https://europa.eu/youreurope/citizens/index_en.htm" TargetMode="External"/><Relationship Id="rId203" Type="http://schemas.openxmlformats.org/officeDocument/2006/relationships/hyperlink" Target="https://www.cd.cz/"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portal.gov.cz/obcan/" TargetMode="External"/><Relationship Id="rId245" Type="http://schemas.openxmlformats.org/officeDocument/2006/relationships/hyperlink" Target="http://www.msmt.cz/" TargetMode="External"/><Relationship Id="rId266" Type="http://schemas.openxmlformats.org/officeDocument/2006/relationships/hyperlink" Target="https://www.kr-vysocina.cz/en/vismo5/dokumenty2.asp?id_org=450028&amp;id=1014&amp;p1=1024" TargetMode="External"/><Relationship Id="rId287" Type="http://schemas.openxmlformats.org/officeDocument/2006/relationships/hyperlink" Target="http://www.eru.cz/kontaktni-formular" TargetMode="External"/><Relationship Id="rId30" Type="http://schemas.openxmlformats.org/officeDocument/2006/relationships/hyperlink" Target="https://www.zakonyprolidi.cz/cs/2000-365" TargetMode="External"/><Relationship Id="rId105" Type="http://schemas.openxmlformats.org/officeDocument/2006/relationships/hyperlink" Target="http://www.mvcr.cz/clanek/agenda-odboru-hlavniho-architekta-egovernmentu.aspx" TargetMode="External"/><Relationship Id="rId126" Type="http://schemas.openxmlformats.org/officeDocument/2006/relationships/hyperlink" Target="http://www.mvcr.cz/clanek/odbor-egovernmentu.aspx" TargetMode="External"/><Relationship Id="rId147" Type="http://schemas.openxmlformats.org/officeDocument/2006/relationships/hyperlink" Target="http://www.smocr.cz/default.aspx?languageCode=EN" TargetMode="External"/><Relationship Id="rId168" Type="http://schemas.openxmlformats.org/officeDocument/2006/relationships/hyperlink" Target="http://www.czechpoint.cz/public/statistiky-a-informace/statistiky-czp/" TargetMode="External"/><Relationship Id="rId312" Type="http://schemas.openxmlformats.org/officeDocument/2006/relationships/hyperlink" Target="https://portal.mpsv.cz/eures/dotaz" TargetMode="External"/><Relationship Id="rId333" Type="http://schemas.openxmlformats.org/officeDocument/2006/relationships/hyperlink" Target="https://www.czso.cz/csu/czso/home" TargetMode="External"/><Relationship Id="rId354" Type="http://schemas.openxmlformats.org/officeDocument/2006/relationships/hyperlink" Target="https://twitter.com/Joinup_eu" TargetMode="External"/><Relationship Id="rId51" Type="http://schemas.openxmlformats.org/officeDocument/2006/relationships/hyperlink" Target="http://www.google.fr/url?sa=t&amp;rct=j&amp;q=&amp;esrc=s&amp;source=web&amp;cd=1&amp;cad=rja&amp;uact=8&amp;ved=0CCQQFjAAahUKEwiphJvXuLzIAhVCahoKHexlDIQ&amp;url=http%3A%2F%2Fwww.mvcr.cz%2Fsoubor%2Feng-strategie-vlada-po-revizi-17-10-14-ii-pdf.aspx&amp;usg=AFQjCNFUlSuJcCpqdl2F9FI5wXFf9a-_ew" TargetMode="External"/><Relationship Id="rId72" Type="http://schemas.openxmlformats.org/officeDocument/2006/relationships/hyperlink" Target="https://www.zakonyprolidi.cz/cs/2000-365" TargetMode="External"/><Relationship Id="rId93" Type="http://schemas.openxmlformats.org/officeDocument/2006/relationships/hyperlink" Target="http://www.portal-vz.cz/CMSPages/GetFile.aspx?guid=569792af-895f-4e5e-951b-5b50aea35850" TargetMode="External"/><Relationship Id="rId189" Type="http://schemas.openxmlformats.org/officeDocument/2006/relationships/hyperlink" Target="http://www.mvcr.cz/clanek/digitalni-mapa-verejne-spravy-2749.aspx" TargetMode="External"/><Relationship Id="rId3" Type="http://schemas.openxmlformats.org/officeDocument/2006/relationships/customXml" Target="../customXml/item3.xml"/><Relationship Id="rId214" Type="http://schemas.openxmlformats.org/officeDocument/2006/relationships/hyperlink" Target="https://eportal.cssz.cz/web/portal/sluzby-pro-pojistence" TargetMode="External"/><Relationship Id="rId235" Type="http://schemas.openxmlformats.org/officeDocument/2006/relationships/hyperlink" Target="http://portal.gov.cz/wps/portal/_s.155/19005" TargetMode="External"/><Relationship Id="rId256" Type="http://schemas.openxmlformats.org/officeDocument/2006/relationships/hyperlink" Target="https://ozs.vse.cz/chci-vyjet-2/jak/vyberove-rizeni-v-ramci-vse/" TargetMode="External"/><Relationship Id="rId277" Type="http://schemas.openxmlformats.org/officeDocument/2006/relationships/hyperlink" Target="http://www.mvcr.cz/mvcren/" TargetMode="External"/><Relationship Id="rId298" Type="http://schemas.openxmlformats.org/officeDocument/2006/relationships/hyperlink" Target="http://nenkomfortne.cz/" TargetMode="External"/><Relationship Id="rId116" Type="http://schemas.openxmlformats.org/officeDocument/2006/relationships/hyperlink" Target="https://www.mpo.cz" TargetMode="External"/><Relationship Id="rId137" Type="http://schemas.openxmlformats.org/officeDocument/2006/relationships/hyperlink" Target="http://www.mvcr.cz/mvcren/" TargetMode="External"/><Relationship Id="rId158" Type="http://schemas.openxmlformats.org/officeDocument/2006/relationships/hyperlink" Target="https://www.eambulance.cz/" TargetMode="External"/><Relationship Id="rId302" Type="http://schemas.openxmlformats.org/officeDocument/2006/relationships/hyperlink" Target="https://portal.gov.cz/obcan/" TargetMode="External"/><Relationship Id="rId323" Type="http://schemas.openxmlformats.org/officeDocument/2006/relationships/hyperlink" Target="https://portal.gov.cz/obcan/" TargetMode="External"/><Relationship Id="rId344" Type="http://schemas.openxmlformats.org/officeDocument/2006/relationships/footer" Target="footer1.xml"/><Relationship Id="rId20" Type="http://schemas.openxmlformats.org/officeDocument/2006/relationships/image" Target="media/image6.emf"/><Relationship Id="rId41" Type="http://schemas.openxmlformats.org/officeDocument/2006/relationships/hyperlink" Target="https://gov.cz/obcan/" TargetMode="External"/><Relationship Id="rId62" Type="http://schemas.openxmlformats.org/officeDocument/2006/relationships/hyperlink" Target="http://www.mvcr.cz/clanek/implementacni-plany.aspx" TargetMode="External"/><Relationship Id="rId83" Type="http://schemas.openxmlformats.org/officeDocument/2006/relationships/hyperlink" Target="https://www.zakonyprolidi.cz/cs/2016-192" TargetMode="External"/><Relationship Id="rId179" Type="http://schemas.openxmlformats.org/officeDocument/2006/relationships/hyperlink" Target="http://www.mvcr.cz/clanek/informace-k-porizovani-kopii-osobnich-dokladu-pri-vydavani-kvalifikovanych-certifikatu-kvalifikovanymi-poskytovateli-certifikacnich-sluzeb.asp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7.emf"/></Relationships>
</file>

<file path=word/_rels/footer4.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E4C40-5490-4E39-B7D2-28E4106EC1F9}"/>
</file>

<file path=customXml/itemProps2.xml><?xml version="1.0" encoding="utf-8"?>
<ds:datastoreItem xmlns:ds="http://schemas.openxmlformats.org/officeDocument/2006/customXml" ds:itemID="{5B9CC1DE-38CA-4DF7-B767-BFACEEB04CE1}">
  <ds:schemaRefs>
    <ds:schemaRef ds:uri="http://schemas.microsoft.com/sharepoint/v3/contenttype/forms"/>
  </ds:schemaRefs>
</ds:datastoreItem>
</file>

<file path=customXml/itemProps3.xml><?xml version="1.0" encoding="utf-8"?>
<ds:datastoreItem xmlns:ds="http://schemas.openxmlformats.org/officeDocument/2006/customXml" ds:itemID="{981ACD3D-3468-47CE-A351-3D64F66A458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16ADFD-52AF-4621-91CE-568319E9F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183</TotalTime>
  <Pages>54</Pages>
  <Words>21198</Words>
  <Characters>120835</Characters>
  <Application>Microsoft Office Word</Application>
  <DocSecurity>0</DocSecurity>
  <Lines>1006</Lines>
  <Paragraphs>283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Digital Government Factsheet Czech Republic</vt:lpstr>
      <vt:lpstr>Digital Government Factsheet Czech Republic</vt:lpstr>
    </vt:vector>
  </TitlesOfParts>
  <Company>European Commission</Company>
  <LinksUpToDate>false</LinksUpToDate>
  <CharactersWithSpaces>141750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Czech Republic</dc:title>
  <dc:creator>DEVENYI Vivien</dc:creator>
  <cp:lastModifiedBy>DEVENYI Vivien</cp:lastModifiedBy>
  <cp:revision>52</cp:revision>
  <cp:lastPrinted>2019-07-08T10:26:00Z</cp:lastPrinted>
  <dcterms:created xsi:type="dcterms:W3CDTF">2019-06-20T07:35:00Z</dcterms:created>
  <dcterms:modified xsi:type="dcterms:W3CDTF">2019-07-08T10:26:00Z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1264">
    <vt:lpwstr>15</vt:lpwstr>
  </property>
</Properties>
</file>